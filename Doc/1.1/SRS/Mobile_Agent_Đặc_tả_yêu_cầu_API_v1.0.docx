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pPr w:leftFromText="180" w:rightFromText="180" w:vertAnchor="text" w:horzAnchor="margin" w:tblpXSpec="center" w:tblpY="9"/>
        <w:tblW w:w="9747" w:type="dxa"/>
        <w:tblLayout w:type="fixed"/>
        <w:tblLook w:val="0000" w:firstRow="0" w:lastRow="0" w:firstColumn="0" w:lastColumn="0" w:noHBand="0" w:noVBand="0"/>
      </w:tblPr>
      <w:tblGrid>
        <w:gridCol w:w="2870"/>
        <w:gridCol w:w="6877"/>
      </w:tblGrid>
      <w:tr w:rsidRPr="00D05BB5" w:rsidR="00CD266D" w:rsidTr="6DF67BE2" w14:paraId="099723D2" w14:textId="77777777">
        <w:trPr>
          <w:cantSplit/>
          <w:trHeight w:val="1530"/>
        </w:trPr>
        <w:tc>
          <w:tcPr>
            <w:tcW w:w="2870" w:type="dxa"/>
            <w:tcBorders>
              <w:top w:val="single" w:color="auto" w:sz="12" w:space="0"/>
              <w:left w:val="single" w:color="auto" w:sz="12" w:space="0"/>
              <w:right w:val="single" w:color="auto" w:sz="12" w:space="0"/>
            </w:tcBorders>
            <w:tcMar/>
          </w:tcPr>
          <w:p w:rsidRPr="00D05BB5" w:rsidR="00252552" w:rsidP="6DF67BE2" w:rsidRDefault="0093052B" w14:paraId="5B2EF03A" w14:textId="213F6F4B">
            <w:pPr>
              <w:spacing w:line="285" w:lineRule="exact"/>
              <w:jc w:val="center"/>
            </w:pPr>
            <w:r w:rsidRPr="6DF67BE2" w:rsidR="55FA26C7">
              <w:rPr>
                <w:rFonts w:ascii="Consolas" w:hAnsi="Consolas" w:eastAsia="Consolas" w:cs="Consolas"/>
                <w:b w:val="0"/>
                <w:bCs w:val="0"/>
                <w:noProof w:val="0"/>
                <w:color w:val="9CDCFE"/>
                <w:sz w:val="21"/>
                <w:szCs w:val="21"/>
                <w:lang w:val="en-US"/>
              </w:rPr>
              <w:t>Upstream_Device</w:t>
            </w:r>
            <w:r w:rsidR="55FA26C7">
              <w:rPr/>
              <w:t xml:space="preserve"> </w:t>
            </w:r>
          </w:p>
          <w:p w:rsidRPr="00D05BB5" w:rsidR="00252552" w:rsidP="00042510" w:rsidRDefault="0093052B" w14:paraId="50DAF43D" w14:textId="0B18237A">
            <w:pPr>
              <w:jc w:val="center"/>
            </w:pPr>
            <w:r w:rsidR="0093052B">
              <w:rPr/>
              <w:t>Soạn thảo</w:t>
            </w:r>
            <w:r w:rsidR="00252552">
              <w:rPr/>
              <w:t>/ Editor</w:t>
            </w:r>
          </w:p>
          <w:p w:rsidRPr="00D05BB5" w:rsidR="00CD266D" w:rsidP="00952FFE" w:rsidRDefault="00952FFE" w14:paraId="7AD8A5E4" w14:textId="77777777">
            <w:pPr>
              <w:spacing w:before="120"/>
              <w:jc w:val="center"/>
              <w:rPr>
                <w:szCs w:val="26"/>
              </w:rPr>
            </w:pPr>
            <w:r w:rsidRPr="00D05BB5">
              <w:rPr>
                <w:szCs w:val="26"/>
              </w:rPr>
              <w:t>TÊN NGƯỜI SOẠN</w:t>
            </w:r>
          </w:p>
          <w:p w:rsidRPr="00D05BB5" w:rsidR="005C28FF" w:rsidP="00952FFE" w:rsidRDefault="00BE576F" w14:paraId="646124F2" w14:textId="1AE3439C">
            <w:pPr>
              <w:spacing w:before="120"/>
              <w:jc w:val="center"/>
              <w:rPr>
                <w:b/>
                <w:szCs w:val="26"/>
              </w:rPr>
            </w:pPr>
            <w:r w:rsidRPr="00D05BB5">
              <w:rPr>
                <w:szCs w:val="26"/>
              </w:rPr>
              <w:t>Nguyễn Văn Hiệp</w:t>
            </w:r>
          </w:p>
        </w:tc>
        <w:tc>
          <w:tcPr>
            <w:tcW w:w="6877" w:type="dxa"/>
            <w:tcBorders>
              <w:top w:val="single" w:color="auto" w:sz="12" w:space="0"/>
              <w:left w:val="single" w:color="auto" w:sz="12" w:space="0"/>
              <w:bottom w:val="single" w:color="auto" w:sz="12" w:space="0"/>
              <w:right w:val="single" w:color="auto" w:sz="12" w:space="0"/>
            </w:tcBorders>
            <w:tcMar/>
            <w:vAlign w:val="center"/>
          </w:tcPr>
          <w:p w:rsidRPr="00D05BB5" w:rsidR="00EA46D2" w:rsidP="00042510" w:rsidRDefault="00EA46D2" w14:paraId="7DD34156" w14:textId="77777777">
            <w:pPr>
              <w:spacing w:before="120"/>
              <w:jc w:val="center"/>
              <w:rPr>
                <w:b/>
                <w:szCs w:val="26"/>
              </w:rPr>
            </w:pPr>
            <w:r w:rsidRPr="00D05BB5">
              <w:rPr>
                <w:b/>
                <w:szCs w:val="26"/>
              </w:rPr>
              <w:t>CÔNG TY CỔ PHẦN CÔNG NGHỆ CÔNG NGHIỆP BƯU CHÍNH VIỄN THÔNG</w:t>
            </w:r>
          </w:p>
          <w:p w:rsidRPr="00D05BB5" w:rsidR="00CD266D" w:rsidP="00042510" w:rsidRDefault="00EA46D2" w14:paraId="2C7E6FE3" w14:textId="77777777">
            <w:pPr>
              <w:spacing w:before="120"/>
              <w:ind w:right="-20"/>
              <w:jc w:val="center"/>
              <w:rPr>
                <w:b/>
                <w:szCs w:val="26"/>
              </w:rPr>
            </w:pPr>
            <w:r w:rsidRPr="00D05BB5">
              <w:rPr>
                <w:b/>
                <w:szCs w:val="26"/>
              </w:rPr>
              <w:t>VNPT Technology</w:t>
            </w:r>
          </w:p>
        </w:tc>
      </w:tr>
      <w:tr w:rsidRPr="00D05BB5" w:rsidR="00252552" w:rsidTr="6DF67BE2" w14:paraId="2FA6D70F" w14:textId="77777777">
        <w:trPr>
          <w:cantSplit/>
          <w:trHeight w:val="1017" w:hRule="exact"/>
        </w:trPr>
        <w:tc>
          <w:tcPr>
            <w:tcW w:w="2870" w:type="dxa"/>
            <w:tcBorders>
              <w:left w:val="single" w:color="auto" w:sz="12" w:space="0"/>
              <w:bottom w:val="single" w:color="auto" w:sz="12" w:space="0"/>
              <w:right w:val="single" w:color="auto" w:sz="12" w:space="0"/>
            </w:tcBorders>
            <w:tcMar/>
          </w:tcPr>
          <w:p w:rsidRPr="00D05BB5" w:rsidR="00252552" w:rsidP="00042510" w:rsidRDefault="00252552" w14:paraId="0645E64A" w14:textId="77777777">
            <w:pPr>
              <w:spacing w:before="120"/>
              <w:jc w:val="center"/>
              <w:rPr>
                <w:szCs w:val="26"/>
              </w:rPr>
            </w:pPr>
          </w:p>
          <w:p w:rsidRPr="00D05BB5" w:rsidR="00252552" w:rsidP="00042510" w:rsidRDefault="00252552" w14:paraId="42A064CC" w14:textId="77777777">
            <w:pPr>
              <w:spacing w:before="120"/>
              <w:jc w:val="center"/>
              <w:rPr>
                <w:szCs w:val="26"/>
              </w:rPr>
            </w:pPr>
          </w:p>
        </w:tc>
        <w:tc>
          <w:tcPr>
            <w:tcW w:w="6877" w:type="dxa"/>
            <w:tcBorders>
              <w:top w:val="single" w:color="auto" w:sz="12" w:space="0"/>
              <w:left w:val="single" w:color="auto" w:sz="12" w:space="0"/>
              <w:bottom w:val="single" w:color="auto" w:sz="12" w:space="0"/>
              <w:right w:val="single" w:color="auto" w:sz="12" w:space="0"/>
            </w:tcBorders>
            <w:tcMar/>
            <w:vAlign w:val="center"/>
          </w:tcPr>
          <w:p w:rsidRPr="00D05BB5" w:rsidR="00B54BDA" w:rsidP="00B54BDA" w:rsidRDefault="002E5BEE" w14:paraId="1E47BDA1" w14:textId="319682BD">
            <w:pPr>
              <w:spacing w:before="60" w:after="60"/>
              <w:ind w:right="-23"/>
              <w:jc w:val="center"/>
              <w:rPr>
                <w:b/>
                <w:szCs w:val="26"/>
              </w:rPr>
            </w:pPr>
            <w:r w:rsidRPr="00D05BB5">
              <w:rPr>
                <w:b/>
                <w:szCs w:val="26"/>
              </w:rPr>
              <w:t xml:space="preserve">ĐẶC TẢ </w:t>
            </w:r>
            <w:r w:rsidRPr="00D05BB5" w:rsidR="002414D5">
              <w:rPr>
                <w:b/>
                <w:szCs w:val="26"/>
              </w:rPr>
              <w:t>API</w:t>
            </w:r>
          </w:p>
          <w:p w:rsidRPr="00D05BB5" w:rsidR="00252552" w:rsidP="00610DCA" w:rsidRDefault="00252552" w14:paraId="414282F5" w14:textId="77777777">
            <w:pPr>
              <w:spacing w:before="60" w:after="60"/>
              <w:ind w:right="-23"/>
              <w:jc w:val="center"/>
              <w:rPr>
                <w:b/>
                <w:szCs w:val="26"/>
              </w:rPr>
            </w:pPr>
          </w:p>
        </w:tc>
      </w:tr>
    </w:tbl>
    <w:p w:rsidRPr="00D05BB5" w:rsidR="00CD266D" w:rsidP="00CD266D" w:rsidRDefault="00CD266D" w14:paraId="2E951D10" w14:textId="77777777">
      <w:pPr>
        <w:rPr>
          <w:szCs w:val="26"/>
        </w:rPr>
      </w:pPr>
      <w:r w:rsidRPr="00D05BB5">
        <w:rPr>
          <w:szCs w:val="26"/>
        </w:rPr>
        <w:t xml:space="preserve"> </w:t>
      </w:r>
    </w:p>
    <w:p w:rsidRPr="00D05BB5" w:rsidR="00CD266D" w:rsidP="00CD266D" w:rsidRDefault="00CD266D" w14:paraId="2988B4A6" w14:textId="77777777">
      <w:pPr>
        <w:rPr>
          <w:szCs w:val="26"/>
        </w:rPr>
      </w:pPr>
    </w:p>
    <w:tbl>
      <w:tblPr>
        <w:tblW w:w="9781" w:type="dxa"/>
        <w:jc w:val="center"/>
        <w:tblLayout w:type="fixed"/>
        <w:tblLook w:val="0000" w:firstRow="0" w:lastRow="0" w:firstColumn="0" w:lastColumn="0" w:noHBand="0" w:noVBand="0"/>
      </w:tblPr>
      <w:tblGrid>
        <w:gridCol w:w="3112"/>
        <w:gridCol w:w="426"/>
        <w:gridCol w:w="6243"/>
      </w:tblGrid>
      <w:tr w:rsidRPr="00D05BB5" w:rsidR="001914B8" w:rsidTr="00583D45" w14:paraId="19E080CF" w14:textId="77777777">
        <w:trPr>
          <w:cantSplit/>
          <w:trHeight w:val="1621"/>
          <w:jc w:val="center"/>
        </w:trPr>
        <w:tc>
          <w:tcPr>
            <w:tcW w:w="3112" w:type="dxa"/>
            <w:tcBorders>
              <w:top w:val="single" w:color="auto" w:sz="12" w:space="0"/>
              <w:left w:val="single" w:color="auto" w:sz="12" w:space="0"/>
              <w:bottom w:val="single" w:color="auto" w:sz="12" w:space="0"/>
            </w:tcBorders>
          </w:tcPr>
          <w:p w:rsidRPr="00D05BB5" w:rsidR="001914B8" w:rsidP="00C2782E" w:rsidRDefault="001914B8" w14:paraId="7C8702DE" w14:textId="77777777">
            <w:pPr>
              <w:tabs>
                <w:tab w:val="left" w:pos="9202"/>
              </w:tabs>
              <w:ind w:firstLine="460"/>
              <w:rPr>
                <w:szCs w:val="26"/>
              </w:rPr>
            </w:pPr>
            <w:r w:rsidRPr="00D05BB5">
              <w:rPr>
                <w:szCs w:val="26"/>
              </w:rPr>
              <w:t>Lĩnh vực</w:t>
            </w:r>
          </w:p>
          <w:p w:rsidRPr="00D05BB5" w:rsidR="001914B8" w:rsidP="00C2782E" w:rsidRDefault="001914B8" w14:paraId="6285F230" w14:textId="77777777">
            <w:pPr>
              <w:tabs>
                <w:tab w:val="left" w:pos="9202"/>
              </w:tabs>
              <w:ind w:firstLine="460"/>
              <w:rPr>
                <w:szCs w:val="26"/>
              </w:rPr>
            </w:pPr>
            <w:r w:rsidRPr="00D05BB5">
              <w:rPr>
                <w:szCs w:val="26"/>
              </w:rPr>
              <w:t>Domain</w:t>
            </w:r>
          </w:p>
          <w:p w:rsidRPr="00D05BB5" w:rsidR="001914B8" w:rsidP="00C2782E" w:rsidRDefault="001914B8" w14:paraId="47A8F8DF" w14:textId="77777777">
            <w:pPr>
              <w:tabs>
                <w:tab w:val="left" w:pos="9202"/>
              </w:tabs>
              <w:ind w:firstLine="460"/>
              <w:rPr>
                <w:szCs w:val="26"/>
              </w:rPr>
            </w:pPr>
            <w:r w:rsidRPr="00D05BB5">
              <w:rPr>
                <w:szCs w:val="26"/>
              </w:rPr>
              <w:t>Phòng, Ban, Bộ phận</w:t>
            </w:r>
          </w:p>
          <w:p w:rsidRPr="00D05BB5" w:rsidR="001914B8" w:rsidP="00C2782E" w:rsidRDefault="001914B8" w14:paraId="38607042" w14:textId="77777777">
            <w:pPr>
              <w:tabs>
                <w:tab w:val="left" w:pos="9202"/>
              </w:tabs>
              <w:ind w:firstLine="460"/>
              <w:rPr>
                <w:szCs w:val="26"/>
              </w:rPr>
            </w:pPr>
            <w:r w:rsidRPr="00D05BB5">
              <w:rPr>
                <w:szCs w:val="26"/>
              </w:rPr>
              <w:t>Department</w:t>
            </w:r>
            <w:r w:rsidRPr="00D05BB5" w:rsidR="00583D45">
              <w:rPr>
                <w:szCs w:val="26"/>
              </w:rPr>
              <w:t>, Service</w:t>
            </w:r>
          </w:p>
          <w:p w:rsidRPr="00D05BB5" w:rsidR="001914B8" w:rsidP="00C2782E" w:rsidRDefault="001914B8" w14:paraId="66BF675F" w14:textId="77777777">
            <w:pPr>
              <w:tabs>
                <w:tab w:val="left" w:pos="9202"/>
              </w:tabs>
              <w:ind w:firstLine="460"/>
              <w:rPr>
                <w:szCs w:val="26"/>
              </w:rPr>
            </w:pPr>
            <w:r w:rsidRPr="00D05BB5">
              <w:rPr>
                <w:szCs w:val="26"/>
              </w:rPr>
              <w:t>Loại tài liệu</w:t>
            </w:r>
          </w:p>
          <w:p w:rsidRPr="00D05BB5" w:rsidR="001914B8" w:rsidP="00C2782E" w:rsidRDefault="001914B8" w14:paraId="57ED87B8" w14:textId="77777777">
            <w:pPr>
              <w:tabs>
                <w:tab w:val="left" w:pos="9202"/>
              </w:tabs>
              <w:ind w:firstLine="460"/>
              <w:rPr>
                <w:szCs w:val="26"/>
              </w:rPr>
            </w:pPr>
            <w:r w:rsidRPr="00D05BB5">
              <w:rPr>
                <w:szCs w:val="26"/>
              </w:rPr>
              <w:t>Document type</w:t>
            </w:r>
          </w:p>
        </w:tc>
        <w:tc>
          <w:tcPr>
            <w:tcW w:w="426" w:type="dxa"/>
            <w:tcBorders>
              <w:top w:val="single" w:color="auto" w:sz="12" w:space="0"/>
              <w:bottom w:val="single" w:color="auto" w:sz="12" w:space="0"/>
            </w:tcBorders>
          </w:tcPr>
          <w:p w:rsidRPr="00D05BB5" w:rsidR="001914B8" w:rsidP="001914B8" w:rsidRDefault="001914B8" w14:paraId="4E7C8060" w14:textId="77777777">
            <w:pPr>
              <w:tabs>
                <w:tab w:val="left" w:pos="9202"/>
              </w:tabs>
              <w:rPr>
                <w:szCs w:val="26"/>
              </w:rPr>
            </w:pPr>
            <w:r w:rsidRPr="00D05BB5">
              <w:rPr>
                <w:szCs w:val="26"/>
              </w:rPr>
              <w:t xml:space="preserve">: </w:t>
            </w:r>
          </w:p>
          <w:p w:rsidRPr="00D05BB5" w:rsidR="001914B8" w:rsidP="001914B8" w:rsidRDefault="001914B8" w14:paraId="1955B73F" w14:textId="77777777">
            <w:pPr>
              <w:tabs>
                <w:tab w:val="left" w:pos="9202"/>
              </w:tabs>
              <w:rPr>
                <w:szCs w:val="26"/>
              </w:rPr>
            </w:pPr>
          </w:p>
          <w:p w:rsidRPr="00D05BB5" w:rsidR="001914B8" w:rsidP="001914B8" w:rsidRDefault="001914B8" w14:paraId="0863B399" w14:textId="77777777">
            <w:pPr>
              <w:tabs>
                <w:tab w:val="left" w:pos="9202"/>
              </w:tabs>
              <w:rPr>
                <w:szCs w:val="26"/>
              </w:rPr>
            </w:pPr>
            <w:r w:rsidRPr="00D05BB5">
              <w:rPr>
                <w:szCs w:val="26"/>
              </w:rPr>
              <w:t>:</w:t>
            </w:r>
          </w:p>
          <w:p w:rsidRPr="00D05BB5" w:rsidR="001914B8" w:rsidP="001914B8" w:rsidRDefault="001914B8" w14:paraId="73EDA189" w14:textId="77777777">
            <w:pPr>
              <w:tabs>
                <w:tab w:val="left" w:pos="9202"/>
              </w:tabs>
              <w:rPr>
                <w:szCs w:val="26"/>
              </w:rPr>
            </w:pPr>
          </w:p>
          <w:p w:rsidRPr="00D05BB5" w:rsidR="001914B8" w:rsidP="001914B8" w:rsidRDefault="001914B8" w14:paraId="7E5B045E" w14:textId="77777777">
            <w:pPr>
              <w:tabs>
                <w:tab w:val="left" w:pos="9202"/>
              </w:tabs>
              <w:rPr>
                <w:szCs w:val="26"/>
              </w:rPr>
            </w:pPr>
            <w:r w:rsidRPr="00D05BB5">
              <w:rPr>
                <w:szCs w:val="26"/>
              </w:rPr>
              <w:t>:</w:t>
            </w:r>
          </w:p>
        </w:tc>
        <w:tc>
          <w:tcPr>
            <w:tcW w:w="6243" w:type="dxa"/>
            <w:tcBorders>
              <w:top w:val="single" w:color="auto" w:sz="12" w:space="0"/>
              <w:bottom w:val="single" w:color="auto" w:sz="12" w:space="0"/>
              <w:right w:val="single" w:color="auto" w:sz="12" w:space="0"/>
            </w:tcBorders>
          </w:tcPr>
          <w:p w:rsidRPr="00D05BB5" w:rsidR="001914B8" w:rsidP="001914B8" w:rsidRDefault="00610DCA" w14:paraId="04C3973E" w14:textId="77777777">
            <w:pPr>
              <w:tabs>
                <w:tab w:val="left" w:pos="9202"/>
              </w:tabs>
              <w:ind w:left="113"/>
              <w:rPr>
                <w:szCs w:val="26"/>
              </w:rPr>
            </w:pPr>
            <w:bookmarkStart w:name="DomF" w:id="0"/>
            <w:bookmarkEnd w:id="0"/>
            <w:r w:rsidRPr="00D05BB5">
              <w:rPr>
                <w:szCs w:val="26"/>
              </w:rPr>
              <w:t>Tài liệu dự án</w:t>
            </w:r>
          </w:p>
          <w:p w:rsidRPr="00D05BB5" w:rsidR="00E73649" w:rsidP="001914B8" w:rsidRDefault="00610DCA" w14:paraId="5E8DDA32" w14:textId="77777777">
            <w:pPr>
              <w:tabs>
                <w:tab w:val="left" w:pos="9202"/>
              </w:tabs>
              <w:ind w:left="113"/>
              <w:rPr>
                <w:szCs w:val="26"/>
              </w:rPr>
            </w:pPr>
            <w:r w:rsidRPr="00D05BB5">
              <w:rPr>
                <w:szCs w:val="26"/>
              </w:rPr>
              <w:t>Project Document</w:t>
            </w:r>
          </w:p>
          <w:p w:rsidRPr="00D05BB5" w:rsidR="001914B8" w:rsidP="001914B8" w:rsidRDefault="007021B9" w14:paraId="02F8A49B" w14:textId="77777777">
            <w:pPr>
              <w:tabs>
                <w:tab w:val="left" w:pos="9202"/>
              </w:tabs>
              <w:ind w:left="113"/>
              <w:rPr>
                <w:szCs w:val="26"/>
              </w:rPr>
            </w:pPr>
            <w:r w:rsidRPr="00D05BB5">
              <w:rPr>
                <w:szCs w:val="26"/>
              </w:rPr>
              <w:t>Tên dự án (+ Mã dự án)</w:t>
            </w:r>
          </w:p>
          <w:p w:rsidRPr="00D05BB5" w:rsidR="001914B8" w:rsidP="001914B8" w:rsidRDefault="007021B9" w14:paraId="17CF8C21" w14:textId="77777777">
            <w:pPr>
              <w:tabs>
                <w:tab w:val="left" w:pos="9202"/>
              </w:tabs>
              <w:ind w:left="113"/>
              <w:rPr>
                <w:szCs w:val="26"/>
              </w:rPr>
            </w:pPr>
            <w:r w:rsidRPr="00D05BB5">
              <w:rPr>
                <w:szCs w:val="26"/>
              </w:rPr>
              <w:t>Project Name (+ Project ID)</w:t>
            </w:r>
          </w:p>
          <w:p w:rsidRPr="00D05BB5" w:rsidR="001914B8" w:rsidP="001914B8" w:rsidRDefault="00610DCA" w14:paraId="103F7BDA" w14:textId="77777777">
            <w:pPr>
              <w:tabs>
                <w:tab w:val="left" w:pos="9202"/>
              </w:tabs>
              <w:ind w:left="113"/>
              <w:rPr>
                <w:szCs w:val="26"/>
              </w:rPr>
            </w:pPr>
            <w:r w:rsidRPr="00D05BB5">
              <w:rPr>
                <w:szCs w:val="26"/>
              </w:rPr>
              <w:t>Yêu cầu</w:t>
            </w:r>
          </w:p>
          <w:p w:rsidRPr="00D05BB5" w:rsidR="00E73649" w:rsidP="00EE5CA5" w:rsidRDefault="00610DCA" w14:paraId="6E7F049A" w14:textId="77777777">
            <w:pPr>
              <w:tabs>
                <w:tab w:val="left" w:pos="9202"/>
              </w:tabs>
              <w:ind w:left="113"/>
              <w:rPr>
                <w:szCs w:val="26"/>
              </w:rPr>
            </w:pPr>
            <w:r w:rsidRPr="00D05BB5">
              <w:rPr>
                <w:szCs w:val="26"/>
              </w:rPr>
              <w:t>Req</w:t>
            </w:r>
          </w:p>
        </w:tc>
      </w:tr>
    </w:tbl>
    <w:p w:rsidRPr="00D05BB5" w:rsidR="00CD266D" w:rsidP="00CD266D" w:rsidRDefault="00CD266D" w14:paraId="54BA3839" w14:textId="77777777">
      <w:pPr>
        <w:rPr>
          <w:szCs w:val="26"/>
        </w:rPr>
      </w:pPr>
    </w:p>
    <w:tbl>
      <w:tblPr>
        <w:tblW w:w="9780" w:type="dxa"/>
        <w:jc w:val="center"/>
        <w:tblLayout w:type="fixed"/>
        <w:tblCellMar>
          <w:left w:w="107" w:type="dxa"/>
          <w:right w:w="107" w:type="dxa"/>
        </w:tblCellMar>
        <w:tblLook w:val="0000" w:firstRow="0" w:lastRow="0" w:firstColumn="0" w:lastColumn="0" w:noHBand="0" w:noVBand="0"/>
      </w:tblPr>
      <w:tblGrid>
        <w:gridCol w:w="9780"/>
      </w:tblGrid>
      <w:tr w:rsidRPr="00D05BB5" w:rsidR="006730EB" w:rsidTr="006730EB" w14:paraId="6C4F4A5C" w14:textId="77777777">
        <w:trPr>
          <w:cantSplit/>
          <w:jc w:val="center"/>
        </w:trPr>
        <w:tc>
          <w:tcPr>
            <w:tcW w:w="9780" w:type="dxa"/>
            <w:tcBorders>
              <w:top w:val="single" w:color="auto" w:sz="12" w:space="0"/>
              <w:left w:val="single" w:color="auto" w:sz="12" w:space="0"/>
              <w:bottom w:val="single" w:color="auto" w:sz="12" w:space="0"/>
              <w:right w:val="single" w:color="auto" w:sz="12" w:space="0"/>
            </w:tcBorders>
          </w:tcPr>
          <w:p w:rsidRPr="00D05BB5" w:rsidR="006730EB" w:rsidP="00532656" w:rsidRDefault="006730EB" w14:paraId="070BD74D" w14:textId="77777777">
            <w:pPr>
              <w:spacing w:before="80" w:after="80"/>
              <w:jc w:val="center"/>
              <w:rPr>
                <w:b/>
                <w:szCs w:val="26"/>
              </w:rPr>
            </w:pPr>
            <w:r w:rsidRPr="00D05BB5">
              <w:rPr>
                <w:b/>
                <w:szCs w:val="26"/>
              </w:rPr>
              <w:t>PHÊ CHUẨN/ APPROVAL</w:t>
            </w:r>
          </w:p>
        </w:tc>
      </w:tr>
      <w:tr w:rsidRPr="00D05BB5" w:rsidR="006730EB" w:rsidTr="006730EB" w14:paraId="3D7E2B37" w14:textId="77777777">
        <w:trPr>
          <w:cantSplit/>
          <w:jc w:val="center"/>
        </w:trPr>
        <w:tc>
          <w:tcPr>
            <w:tcW w:w="9780" w:type="dxa"/>
            <w:tcBorders>
              <w:top w:val="single" w:color="auto" w:sz="12" w:space="0"/>
              <w:left w:val="single" w:color="auto" w:sz="12" w:space="0"/>
              <w:bottom w:val="single" w:color="auto" w:sz="12" w:space="0"/>
              <w:right w:val="single" w:color="auto" w:sz="12" w:space="0"/>
            </w:tcBorders>
          </w:tcPr>
          <w:p w:rsidRPr="00D05BB5" w:rsidR="006730EB" w:rsidP="00DE6174" w:rsidRDefault="006730EB" w14:paraId="38E49DC3" w14:textId="77777777">
            <w:pPr>
              <w:spacing w:before="120"/>
              <w:jc w:val="center"/>
              <w:rPr>
                <w:b/>
                <w:szCs w:val="26"/>
              </w:rPr>
            </w:pPr>
            <w:r w:rsidRPr="00D05BB5">
              <w:rPr>
                <w:b/>
                <w:szCs w:val="26"/>
              </w:rPr>
              <w:t>Chức danh</w:t>
            </w:r>
          </w:p>
          <w:p w:rsidRPr="00D05BB5" w:rsidR="006730EB" w:rsidP="00DE6174" w:rsidRDefault="006730EB" w14:paraId="358522DF" w14:textId="77777777">
            <w:pPr>
              <w:spacing w:before="120"/>
              <w:jc w:val="center"/>
              <w:rPr>
                <w:b/>
                <w:szCs w:val="26"/>
              </w:rPr>
            </w:pPr>
            <w:r w:rsidRPr="00D05BB5">
              <w:rPr>
                <w:b/>
                <w:szCs w:val="26"/>
              </w:rPr>
              <w:t>Title</w:t>
            </w:r>
          </w:p>
          <w:p w:rsidRPr="00D05BB5" w:rsidR="006730EB" w:rsidP="00DE6174" w:rsidRDefault="006730EB" w14:paraId="4F97A778" w14:textId="77777777">
            <w:pPr>
              <w:spacing w:before="120"/>
              <w:jc w:val="center"/>
              <w:rPr>
                <w:b/>
                <w:szCs w:val="26"/>
              </w:rPr>
            </w:pPr>
            <w:r w:rsidRPr="00D05BB5">
              <w:rPr>
                <w:b/>
                <w:szCs w:val="26"/>
              </w:rPr>
              <w:t>Tên người</w:t>
            </w:r>
          </w:p>
          <w:p w:rsidRPr="00D05BB5" w:rsidR="006730EB" w:rsidP="00DE6174" w:rsidRDefault="006730EB" w14:paraId="08007400" w14:textId="77777777">
            <w:pPr>
              <w:spacing w:before="120"/>
              <w:jc w:val="center"/>
              <w:rPr>
                <w:b/>
                <w:szCs w:val="26"/>
              </w:rPr>
            </w:pPr>
          </w:p>
          <w:p w:rsidRPr="00D05BB5" w:rsidR="006730EB" w:rsidP="00DE6174" w:rsidRDefault="006730EB" w14:paraId="146EC978" w14:textId="77777777">
            <w:pPr>
              <w:spacing w:before="120"/>
              <w:jc w:val="center"/>
              <w:rPr>
                <w:b/>
                <w:szCs w:val="26"/>
              </w:rPr>
            </w:pPr>
          </w:p>
          <w:p w:rsidRPr="00D05BB5" w:rsidR="006730EB" w:rsidP="00DE6174" w:rsidRDefault="006730EB" w14:paraId="7933AD2C" w14:textId="77777777">
            <w:pPr>
              <w:spacing w:before="120"/>
              <w:jc w:val="center"/>
              <w:rPr>
                <w:b/>
                <w:szCs w:val="26"/>
              </w:rPr>
            </w:pPr>
          </w:p>
          <w:p w:rsidRPr="00D05BB5" w:rsidR="006730EB" w:rsidP="00DE6174" w:rsidRDefault="006730EB" w14:paraId="4E87741C" w14:textId="77777777">
            <w:pPr>
              <w:spacing w:before="120"/>
              <w:jc w:val="center"/>
              <w:rPr>
                <w:b/>
                <w:szCs w:val="26"/>
              </w:rPr>
            </w:pPr>
          </w:p>
        </w:tc>
      </w:tr>
    </w:tbl>
    <w:p w:rsidR="00C2782E" w:rsidP="00CD266D" w:rsidRDefault="00C2782E" w14:paraId="2C4CBD0A" w14:textId="77777777">
      <w:pPr>
        <w:tabs>
          <w:tab w:val="left" w:pos="567"/>
          <w:tab w:val="center" w:pos="1134"/>
          <w:tab w:val="center" w:pos="2269"/>
          <w:tab w:val="left" w:pos="3402"/>
          <w:tab w:val="center" w:pos="5954"/>
          <w:tab w:val="left" w:pos="7088"/>
        </w:tabs>
        <w:ind w:right="-680"/>
        <w:rPr>
          <w:b/>
          <w:szCs w:val="26"/>
        </w:rPr>
      </w:pPr>
    </w:p>
    <w:p w:rsidRPr="00846042" w:rsidR="00CD266D" w:rsidP="009153DA" w:rsidRDefault="00C2782E" w14:paraId="16FCFD3B" w14:textId="77777777">
      <w:pPr>
        <w:tabs>
          <w:tab w:val="left" w:pos="1418"/>
          <w:tab w:val="left" w:pos="4395"/>
          <w:tab w:val="left" w:pos="7655"/>
        </w:tabs>
        <w:rPr>
          <w:szCs w:val="26"/>
        </w:rPr>
      </w:pPr>
      <w:r w:rsidRPr="00846042">
        <w:rPr>
          <w:b/>
          <w:szCs w:val="26"/>
        </w:rPr>
        <w:t xml:space="preserve">SOÁT </w:t>
      </w:r>
      <w:r w:rsidRPr="00846042" w:rsidR="00CD266D">
        <w:rPr>
          <w:b/>
          <w:szCs w:val="26"/>
        </w:rPr>
        <w:t>XÉT</w:t>
      </w:r>
      <w:r w:rsidRPr="00846042">
        <w:rPr>
          <w:b/>
          <w:szCs w:val="26"/>
        </w:rPr>
        <w:t>/</w:t>
      </w:r>
      <w:r w:rsidRPr="00846042" w:rsidR="00DE6174">
        <w:rPr>
          <w:b/>
          <w:szCs w:val="26"/>
        </w:rPr>
        <w:t xml:space="preserve"> </w:t>
      </w:r>
      <w:r w:rsidRPr="00846042">
        <w:rPr>
          <w:b/>
          <w:szCs w:val="26"/>
        </w:rPr>
        <w:t>REVIEW</w:t>
      </w:r>
      <w:r w:rsidRPr="00846042" w:rsidR="00CD266D">
        <w:rPr>
          <w:szCs w:val="26"/>
        </w:rPr>
        <w:t>:</w:t>
      </w:r>
      <w:r w:rsidRPr="00846042" w:rsidR="009153DA">
        <w:rPr>
          <w:szCs w:val="26"/>
        </w:rPr>
        <w:t xml:space="preserve"> </w:t>
      </w:r>
      <w:r w:rsidRPr="00846042" w:rsidR="00042510">
        <w:rPr>
          <w:szCs w:val="26"/>
        </w:rPr>
        <w:t>Ngày</w:t>
      </w:r>
      <w:r w:rsidRPr="00846042" w:rsidR="006C3008">
        <w:rPr>
          <w:szCs w:val="26"/>
        </w:rPr>
        <w:t>/ Date</w:t>
      </w:r>
      <w:r w:rsidRPr="00846042" w:rsidR="009153DA">
        <w:rPr>
          <w:szCs w:val="26"/>
        </w:rPr>
        <w:t xml:space="preserve"> </w:t>
      </w:r>
      <w:r w:rsidR="00962ADD">
        <w:rPr>
          <w:szCs w:val="26"/>
        </w:rPr>
        <w:t>dd/mm/yyyy</w:t>
      </w:r>
      <w:r w:rsidRPr="00846042" w:rsidR="009153DA">
        <w:rPr>
          <w:szCs w:val="26"/>
        </w:rPr>
        <w:t xml:space="preserve"> </w:t>
      </w:r>
    </w:p>
    <w:p w:rsidR="006730EB" w:rsidP="009153DA" w:rsidRDefault="006730EB" w14:paraId="028B76B0" w14:textId="77777777">
      <w:pPr>
        <w:tabs>
          <w:tab w:val="left" w:pos="284"/>
          <w:tab w:val="left" w:pos="5954"/>
        </w:tabs>
        <w:rPr>
          <w:szCs w:val="26"/>
        </w:rPr>
      </w:pPr>
    </w:p>
    <w:p w:rsidR="00962ADD" w:rsidP="009153DA" w:rsidRDefault="00BF2133" w14:paraId="3B54DE88" w14:textId="77777777">
      <w:pPr>
        <w:tabs>
          <w:tab w:val="left" w:pos="284"/>
          <w:tab w:val="left" w:pos="5954"/>
        </w:tabs>
        <w:rPr>
          <w:szCs w:val="26"/>
        </w:rPr>
      </w:pPr>
      <w:r>
        <w:rPr>
          <w:szCs w:val="26"/>
        </w:rPr>
        <w:tab/>
      </w:r>
      <w:r w:rsidR="00962ADD">
        <w:rPr>
          <w:szCs w:val="26"/>
        </w:rPr>
        <w:t>Chức danh 1: Tên người 1 ___________________</w:t>
      </w:r>
      <w:r w:rsidR="006730EB">
        <w:rPr>
          <w:szCs w:val="26"/>
        </w:rPr>
        <w:t>_</w:t>
      </w:r>
    </w:p>
    <w:p w:rsidR="006730EB" w:rsidP="009153DA" w:rsidRDefault="006730EB" w14:paraId="41E9E1C6" w14:textId="77777777">
      <w:pPr>
        <w:tabs>
          <w:tab w:val="left" w:pos="284"/>
          <w:tab w:val="left" w:pos="5954"/>
        </w:tabs>
        <w:rPr>
          <w:szCs w:val="26"/>
        </w:rPr>
      </w:pPr>
    </w:p>
    <w:p w:rsidR="00962ADD" w:rsidP="009153DA" w:rsidRDefault="00962ADD" w14:paraId="448735A8" w14:textId="77777777">
      <w:pPr>
        <w:tabs>
          <w:tab w:val="left" w:pos="284"/>
          <w:tab w:val="left" w:pos="5954"/>
        </w:tabs>
        <w:rPr>
          <w:szCs w:val="26"/>
        </w:rPr>
      </w:pPr>
      <w:r>
        <w:rPr>
          <w:szCs w:val="26"/>
        </w:rPr>
        <w:tab/>
      </w:r>
      <w:r>
        <w:rPr>
          <w:szCs w:val="26"/>
        </w:rPr>
        <w:t>Chức danh 2: Tên người 2 ___________________</w:t>
      </w:r>
    </w:p>
    <w:p w:rsidR="000A06E7" w:rsidP="00D05BB5" w:rsidRDefault="001F02CC" w14:paraId="482C07AF" w14:textId="6028DC18">
      <w:pPr>
        <w:pageBreakBefore/>
        <w:tabs>
          <w:tab w:val="left" w:pos="284"/>
          <w:tab w:val="left" w:pos="5954"/>
        </w:tabs>
        <w:rPr>
          <w:rStyle w:val="st"/>
          <w:b/>
        </w:rPr>
      </w:pPr>
      <w:r>
        <w:rPr>
          <w:szCs w:val="26"/>
        </w:rPr>
        <w:lastRenderedPageBreak/>
        <w:tab/>
      </w:r>
      <w:r w:rsidRPr="005E511F" w:rsidR="000A06E7">
        <w:rPr>
          <w:rStyle w:val="st"/>
          <w:b/>
        </w:rPr>
        <w:t>LỊCH SỬ TÀI LIỆU</w:t>
      </w:r>
      <w:r w:rsidR="00C347A7">
        <w:rPr>
          <w:rStyle w:val="st"/>
          <w:b/>
        </w:rPr>
        <w:t>:</w:t>
      </w:r>
    </w:p>
    <w:p w:rsidRPr="005E511F" w:rsidR="00C347A7" w:rsidP="00C347A7" w:rsidRDefault="00C347A7" w14:paraId="5C2F9DF6" w14:textId="77777777">
      <w:pPr>
        <w:rPr>
          <w:rStyle w:val="st"/>
          <w:b/>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80"/>
        <w:gridCol w:w="1417"/>
        <w:gridCol w:w="1823"/>
        <w:gridCol w:w="4997"/>
      </w:tblGrid>
      <w:tr w:rsidRPr="007E54E2" w:rsidR="006730EB" w:rsidTr="00BE576F" w14:paraId="116DE3B4" w14:textId="77777777">
        <w:tc>
          <w:tcPr>
            <w:tcW w:w="880" w:type="dxa"/>
          </w:tcPr>
          <w:p w:rsidRPr="00D05BB5" w:rsidR="000A06E7" w:rsidP="003A7C1E" w:rsidRDefault="00962ADD" w14:paraId="29CBDAF5" w14:textId="77777777">
            <w:pPr>
              <w:spacing w:before="120"/>
              <w:jc w:val="center"/>
              <w:rPr>
                <w:rStyle w:val="st"/>
                <w:rFonts w:cs="Times New Roman"/>
                <w:b/>
                <w:szCs w:val="26"/>
              </w:rPr>
            </w:pPr>
            <w:r w:rsidRPr="00D05BB5">
              <w:rPr>
                <w:rStyle w:val="st"/>
                <w:rFonts w:cs="Times New Roman"/>
                <w:b/>
                <w:szCs w:val="26"/>
              </w:rPr>
              <w:t>Phiên bản</w:t>
            </w:r>
          </w:p>
        </w:tc>
        <w:tc>
          <w:tcPr>
            <w:tcW w:w="1417" w:type="dxa"/>
          </w:tcPr>
          <w:p w:rsidRPr="00D05BB5" w:rsidR="000A06E7" w:rsidP="003A7C1E" w:rsidRDefault="000A06E7" w14:paraId="0C9BB4C3" w14:textId="77777777">
            <w:pPr>
              <w:spacing w:before="120"/>
              <w:jc w:val="center"/>
              <w:rPr>
                <w:rStyle w:val="st"/>
                <w:rFonts w:cs="Times New Roman"/>
                <w:b/>
                <w:szCs w:val="26"/>
              </w:rPr>
            </w:pPr>
            <w:r w:rsidRPr="00D05BB5">
              <w:rPr>
                <w:rStyle w:val="st"/>
                <w:rFonts w:cs="Times New Roman"/>
                <w:b/>
                <w:szCs w:val="26"/>
              </w:rPr>
              <w:t>Ngày sửa đổi</w:t>
            </w:r>
          </w:p>
        </w:tc>
        <w:tc>
          <w:tcPr>
            <w:tcW w:w="1823" w:type="dxa"/>
          </w:tcPr>
          <w:p w:rsidRPr="00D05BB5" w:rsidR="000A06E7" w:rsidP="006730EB" w:rsidRDefault="006730EB" w14:paraId="4C724274" w14:textId="77777777">
            <w:pPr>
              <w:spacing w:before="120"/>
              <w:jc w:val="center"/>
              <w:rPr>
                <w:rStyle w:val="st"/>
                <w:rFonts w:cs="Times New Roman"/>
                <w:b/>
                <w:szCs w:val="26"/>
              </w:rPr>
            </w:pPr>
            <w:r w:rsidRPr="00D05BB5">
              <w:rPr>
                <w:rStyle w:val="st"/>
                <w:rFonts w:cs="Times New Roman"/>
                <w:b/>
                <w:szCs w:val="26"/>
              </w:rPr>
              <w:t>Người thực hiện</w:t>
            </w:r>
          </w:p>
        </w:tc>
        <w:tc>
          <w:tcPr>
            <w:tcW w:w="4997" w:type="dxa"/>
          </w:tcPr>
          <w:p w:rsidRPr="00D05BB5" w:rsidR="000A06E7" w:rsidP="003A7C1E" w:rsidRDefault="000A06E7" w14:paraId="566C3D06" w14:textId="77777777">
            <w:pPr>
              <w:spacing w:before="120"/>
              <w:jc w:val="center"/>
              <w:rPr>
                <w:rStyle w:val="st"/>
                <w:rFonts w:cs="Times New Roman"/>
                <w:b/>
                <w:szCs w:val="26"/>
              </w:rPr>
            </w:pPr>
            <w:r w:rsidRPr="00D05BB5">
              <w:rPr>
                <w:rStyle w:val="st"/>
                <w:rFonts w:cs="Times New Roman"/>
                <w:b/>
                <w:szCs w:val="26"/>
              </w:rPr>
              <w:t>Nội dung sửa đổi</w:t>
            </w:r>
          </w:p>
        </w:tc>
      </w:tr>
      <w:tr w:rsidRPr="007E54E2" w:rsidR="006730EB" w:rsidTr="00BE576F" w14:paraId="4945CC47" w14:textId="77777777">
        <w:tc>
          <w:tcPr>
            <w:tcW w:w="880" w:type="dxa"/>
          </w:tcPr>
          <w:p w:rsidRPr="00D05BB5" w:rsidR="000A06E7" w:rsidP="00962ADD" w:rsidRDefault="00BE576F" w14:paraId="3FC51FAC" w14:textId="6A466CC7">
            <w:pPr>
              <w:spacing w:before="120"/>
              <w:jc w:val="left"/>
              <w:rPr>
                <w:rStyle w:val="st"/>
                <w:rFonts w:cs="Times New Roman"/>
                <w:szCs w:val="26"/>
              </w:rPr>
            </w:pPr>
            <w:r w:rsidRPr="00D05BB5">
              <w:rPr>
                <w:rStyle w:val="st"/>
                <w:rFonts w:cs="Times New Roman"/>
                <w:szCs w:val="26"/>
              </w:rPr>
              <w:t>1.0</w:t>
            </w:r>
          </w:p>
        </w:tc>
        <w:tc>
          <w:tcPr>
            <w:tcW w:w="1417" w:type="dxa"/>
          </w:tcPr>
          <w:p w:rsidRPr="00D05BB5" w:rsidR="000A06E7" w:rsidP="00FE5900" w:rsidRDefault="00BE576F" w14:paraId="085CD491" w14:textId="655EEDB2">
            <w:pPr>
              <w:spacing w:before="120"/>
              <w:jc w:val="left"/>
              <w:rPr>
                <w:rStyle w:val="st"/>
                <w:rFonts w:cs="Times New Roman"/>
                <w:szCs w:val="26"/>
              </w:rPr>
            </w:pPr>
            <w:r w:rsidRPr="00D05BB5">
              <w:rPr>
                <w:rStyle w:val="st"/>
                <w:rFonts w:cs="Times New Roman"/>
                <w:szCs w:val="26"/>
              </w:rPr>
              <w:t>05</w:t>
            </w:r>
            <w:r w:rsidRPr="00D05BB5" w:rsidR="00830C96">
              <w:rPr>
                <w:rStyle w:val="st"/>
                <w:rFonts w:cs="Times New Roman"/>
                <w:szCs w:val="26"/>
              </w:rPr>
              <w:t>/</w:t>
            </w:r>
            <w:r w:rsidRPr="00D05BB5" w:rsidR="00B748DF">
              <w:rPr>
                <w:rStyle w:val="st"/>
                <w:rFonts w:cs="Times New Roman"/>
                <w:szCs w:val="26"/>
              </w:rPr>
              <w:t>0</w:t>
            </w:r>
            <w:r w:rsidRPr="00D05BB5">
              <w:rPr>
                <w:rStyle w:val="st"/>
                <w:rFonts w:cs="Times New Roman"/>
                <w:szCs w:val="26"/>
              </w:rPr>
              <w:t>8</w:t>
            </w:r>
            <w:r w:rsidRPr="00D05BB5" w:rsidR="00830C96">
              <w:rPr>
                <w:rStyle w:val="st"/>
                <w:rFonts w:cs="Times New Roman"/>
                <w:szCs w:val="26"/>
              </w:rPr>
              <w:t>/20</w:t>
            </w:r>
            <w:r w:rsidRPr="00D05BB5" w:rsidR="00B748DF">
              <w:rPr>
                <w:rStyle w:val="st"/>
                <w:rFonts w:cs="Times New Roman"/>
                <w:szCs w:val="26"/>
              </w:rPr>
              <w:t>22</w:t>
            </w:r>
          </w:p>
        </w:tc>
        <w:tc>
          <w:tcPr>
            <w:tcW w:w="1823" w:type="dxa"/>
          </w:tcPr>
          <w:p w:rsidRPr="00D05BB5" w:rsidR="000A06E7" w:rsidP="006730EB" w:rsidRDefault="00BE576F" w14:paraId="6C53724D" w14:textId="0D96DC46">
            <w:pPr>
              <w:spacing w:before="120"/>
              <w:jc w:val="left"/>
              <w:rPr>
                <w:rStyle w:val="st"/>
                <w:rFonts w:cs="Times New Roman"/>
                <w:szCs w:val="26"/>
              </w:rPr>
            </w:pPr>
            <w:r w:rsidRPr="00D05BB5">
              <w:rPr>
                <w:rStyle w:val="st"/>
                <w:rFonts w:cs="Times New Roman"/>
                <w:szCs w:val="26"/>
              </w:rPr>
              <w:t>Nguyễn Văn Hiệp</w:t>
            </w:r>
          </w:p>
        </w:tc>
        <w:tc>
          <w:tcPr>
            <w:tcW w:w="4997" w:type="dxa"/>
          </w:tcPr>
          <w:p w:rsidRPr="00D05BB5" w:rsidR="000A06E7" w:rsidP="00962ADD" w:rsidRDefault="000A06E7" w14:paraId="5854D394" w14:textId="77777777">
            <w:pPr>
              <w:spacing w:before="120"/>
              <w:jc w:val="left"/>
              <w:rPr>
                <w:rStyle w:val="st"/>
                <w:rFonts w:cs="Times New Roman"/>
                <w:szCs w:val="26"/>
              </w:rPr>
            </w:pPr>
            <w:r w:rsidRPr="00D05BB5">
              <w:rPr>
                <w:rStyle w:val="st"/>
                <w:rFonts w:cs="Times New Roman"/>
                <w:szCs w:val="26"/>
              </w:rPr>
              <w:t>Khởi tạo tài liệu</w:t>
            </w:r>
          </w:p>
        </w:tc>
      </w:tr>
      <w:tr w:rsidRPr="007E54E2" w:rsidR="00FA0420" w:rsidTr="00BE576F" w14:paraId="1FECDE74" w14:textId="77777777">
        <w:tc>
          <w:tcPr>
            <w:tcW w:w="880" w:type="dxa"/>
          </w:tcPr>
          <w:p w:rsidRPr="00D05BB5" w:rsidR="00FA0420" w:rsidP="00962ADD" w:rsidRDefault="00FA0420" w14:paraId="2B57BD0A" w14:textId="77777777">
            <w:pPr>
              <w:spacing w:before="120"/>
              <w:jc w:val="left"/>
              <w:rPr>
                <w:rStyle w:val="st"/>
                <w:rFonts w:cs="Times New Roman"/>
                <w:szCs w:val="26"/>
              </w:rPr>
            </w:pPr>
          </w:p>
        </w:tc>
        <w:tc>
          <w:tcPr>
            <w:tcW w:w="1417" w:type="dxa"/>
          </w:tcPr>
          <w:p w:rsidRPr="00D05BB5" w:rsidR="00FA0420" w:rsidP="00FE5900" w:rsidRDefault="00FA0420" w14:paraId="5FFBE459" w14:textId="0232DD62">
            <w:pPr>
              <w:spacing w:before="120"/>
              <w:jc w:val="left"/>
              <w:rPr>
                <w:rStyle w:val="st"/>
                <w:rFonts w:cs="Times New Roman"/>
                <w:szCs w:val="26"/>
              </w:rPr>
            </w:pPr>
          </w:p>
        </w:tc>
        <w:tc>
          <w:tcPr>
            <w:tcW w:w="1823" w:type="dxa"/>
          </w:tcPr>
          <w:p w:rsidRPr="00D05BB5" w:rsidR="00FA0420" w:rsidP="006730EB" w:rsidRDefault="00FA0420" w14:paraId="5D74219E" w14:textId="1529DDE9">
            <w:pPr>
              <w:spacing w:before="120"/>
              <w:jc w:val="left"/>
              <w:rPr>
                <w:rStyle w:val="st"/>
                <w:rFonts w:cs="Times New Roman"/>
                <w:szCs w:val="26"/>
              </w:rPr>
            </w:pPr>
          </w:p>
        </w:tc>
        <w:tc>
          <w:tcPr>
            <w:tcW w:w="4997" w:type="dxa"/>
          </w:tcPr>
          <w:p w:rsidRPr="00D05BB5" w:rsidR="00D8043C" w:rsidP="00962ADD" w:rsidRDefault="00D8043C" w14:paraId="4B3A8AD5" w14:textId="0E9F80E5">
            <w:pPr>
              <w:spacing w:before="120"/>
              <w:jc w:val="left"/>
              <w:rPr>
                <w:rStyle w:val="st"/>
                <w:rFonts w:cs="Times New Roman"/>
                <w:szCs w:val="26"/>
              </w:rPr>
            </w:pPr>
          </w:p>
        </w:tc>
      </w:tr>
    </w:tbl>
    <w:p w:rsidR="000A06E7" w:rsidP="000A06E7" w:rsidRDefault="000A06E7" w14:paraId="15BA8EC5" w14:textId="77777777">
      <w:pPr>
        <w:rPr>
          <w:szCs w:val="26"/>
        </w:rPr>
      </w:pPr>
    </w:p>
    <w:p w:rsidRPr="00C347A7" w:rsidR="000A06E7" w:rsidP="00C347A7" w:rsidRDefault="000A06E7" w14:paraId="3103E047" w14:textId="77777777">
      <w:pPr>
        <w:rPr>
          <w:b/>
        </w:rPr>
      </w:pPr>
      <w:r w:rsidRPr="00C347A7">
        <w:rPr>
          <w:b/>
        </w:rPr>
        <w:t>PHÂN PHÁT/ DISTRIBUTION:</w:t>
      </w:r>
    </w:p>
    <w:p w:rsidR="000A06E7" w:rsidP="000A06E7" w:rsidRDefault="000A06E7" w14:paraId="7CBFCCEB" w14:textId="77777777">
      <w:pPr>
        <w:tabs>
          <w:tab w:val="left" w:pos="1418"/>
          <w:tab w:val="left" w:pos="4395"/>
          <w:tab w:val="left" w:pos="7655"/>
        </w:tabs>
        <w:rPr>
          <w:b/>
          <w:szCs w:val="26"/>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66"/>
        <w:gridCol w:w="5473"/>
        <w:gridCol w:w="1385"/>
        <w:gridCol w:w="1401"/>
      </w:tblGrid>
      <w:tr w:rsidRPr="007E54E2" w:rsidR="000A06E7" w:rsidTr="008612E2" w14:paraId="7A13240B" w14:textId="77777777">
        <w:tc>
          <w:tcPr>
            <w:tcW w:w="993" w:type="dxa"/>
            <w:shd w:val="clear" w:color="auto" w:fill="auto"/>
          </w:tcPr>
          <w:p w:rsidRPr="00D05BB5" w:rsidR="000A06E7" w:rsidP="003A7C1E" w:rsidRDefault="000A06E7" w14:paraId="65255E5C" w14:textId="77777777">
            <w:pPr>
              <w:tabs>
                <w:tab w:val="left" w:pos="1418"/>
                <w:tab w:val="left" w:pos="4395"/>
                <w:tab w:val="left" w:pos="7655"/>
              </w:tabs>
              <w:jc w:val="center"/>
              <w:rPr>
                <w:szCs w:val="26"/>
              </w:rPr>
            </w:pPr>
            <w:r w:rsidRPr="00D05BB5">
              <w:rPr>
                <w:szCs w:val="26"/>
              </w:rPr>
              <w:t>Số TT</w:t>
            </w:r>
          </w:p>
        </w:tc>
        <w:tc>
          <w:tcPr>
            <w:tcW w:w="5772" w:type="dxa"/>
            <w:shd w:val="clear" w:color="auto" w:fill="auto"/>
          </w:tcPr>
          <w:p w:rsidRPr="00D05BB5" w:rsidR="000A06E7" w:rsidP="003A7C1E" w:rsidRDefault="000A06E7" w14:paraId="65A1ED86" w14:textId="77777777">
            <w:pPr>
              <w:tabs>
                <w:tab w:val="left" w:pos="1418"/>
                <w:tab w:val="left" w:pos="4395"/>
                <w:tab w:val="left" w:pos="7655"/>
              </w:tabs>
              <w:jc w:val="center"/>
              <w:rPr>
                <w:szCs w:val="26"/>
              </w:rPr>
            </w:pPr>
            <w:r w:rsidRPr="00D05BB5">
              <w:rPr>
                <w:szCs w:val="26"/>
              </w:rPr>
              <w:t>Đơn vị, bộ phận nhận tài liệu</w:t>
            </w:r>
          </w:p>
        </w:tc>
        <w:tc>
          <w:tcPr>
            <w:tcW w:w="1420" w:type="dxa"/>
            <w:shd w:val="clear" w:color="auto" w:fill="auto"/>
          </w:tcPr>
          <w:p w:rsidRPr="00D05BB5" w:rsidR="000A06E7" w:rsidP="003A7C1E" w:rsidRDefault="000A06E7" w14:paraId="1022226C" w14:textId="77777777">
            <w:pPr>
              <w:tabs>
                <w:tab w:val="left" w:pos="1418"/>
                <w:tab w:val="left" w:pos="4395"/>
                <w:tab w:val="left" w:pos="7655"/>
              </w:tabs>
              <w:jc w:val="center"/>
              <w:rPr>
                <w:szCs w:val="26"/>
              </w:rPr>
            </w:pPr>
            <w:r w:rsidRPr="00D05BB5">
              <w:rPr>
                <w:szCs w:val="26"/>
              </w:rPr>
              <w:t>Số lượng</w:t>
            </w:r>
          </w:p>
        </w:tc>
        <w:tc>
          <w:tcPr>
            <w:tcW w:w="1443" w:type="dxa"/>
            <w:shd w:val="clear" w:color="auto" w:fill="auto"/>
          </w:tcPr>
          <w:p w:rsidRPr="00D05BB5" w:rsidR="000A06E7" w:rsidP="003A7C1E" w:rsidRDefault="000A06E7" w14:paraId="088F3C90" w14:textId="77777777">
            <w:pPr>
              <w:tabs>
                <w:tab w:val="left" w:pos="1418"/>
                <w:tab w:val="left" w:pos="4395"/>
                <w:tab w:val="left" w:pos="7655"/>
              </w:tabs>
              <w:jc w:val="center"/>
              <w:rPr>
                <w:szCs w:val="26"/>
              </w:rPr>
            </w:pPr>
            <w:r w:rsidRPr="00D05BB5">
              <w:rPr>
                <w:szCs w:val="26"/>
              </w:rPr>
              <w:t>Định dạng</w:t>
            </w:r>
          </w:p>
        </w:tc>
      </w:tr>
      <w:tr w:rsidRPr="007E54E2" w:rsidR="000A06E7" w:rsidTr="008612E2" w14:paraId="02DA65A9" w14:textId="77777777">
        <w:tc>
          <w:tcPr>
            <w:tcW w:w="993" w:type="dxa"/>
            <w:shd w:val="clear" w:color="auto" w:fill="auto"/>
          </w:tcPr>
          <w:p w:rsidRPr="00D05BB5" w:rsidR="000A06E7" w:rsidP="003A7C1E" w:rsidRDefault="000A06E7" w14:paraId="4B5AC1FE" w14:textId="77777777">
            <w:pPr>
              <w:tabs>
                <w:tab w:val="left" w:pos="1418"/>
                <w:tab w:val="left" w:pos="4395"/>
                <w:tab w:val="left" w:pos="7655"/>
              </w:tabs>
              <w:jc w:val="center"/>
              <w:rPr>
                <w:szCs w:val="26"/>
              </w:rPr>
            </w:pPr>
            <w:r w:rsidRPr="00D05BB5">
              <w:rPr>
                <w:szCs w:val="26"/>
              </w:rPr>
              <w:t>1</w:t>
            </w:r>
          </w:p>
        </w:tc>
        <w:tc>
          <w:tcPr>
            <w:tcW w:w="5772" w:type="dxa"/>
            <w:shd w:val="clear" w:color="auto" w:fill="auto"/>
          </w:tcPr>
          <w:p w:rsidRPr="00D05BB5" w:rsidR="000A06E7" w:rsidP="000A06E7" w:rsidRDefault="00B748DF" w14:paraId="73D0FAD2" w14:textId="77777777">
            <w:pPr>
              <w:tabs>
                <w:tab w:val="left" w:pos="993"/>
              </w:tabs>
              <w:rPr>
                <w:szCs w:val="26"/>
              </w:rPr>
            </w:pPr>
            <w:r w:rsidRPr="00D05BB5">
              <w:rPr>
                <w:szCs w:val="26"/>
              </w:rPr>
              <w:t>HEC</w:t>
            </w:r>
          </w:p>
        </w:tc>
        <w:tc>
          <w:tcPr>
            <w:tcW w:w="1420" w:type="dxa"/>
            <w:shd w:val="clear" w:color="auto" w:fill="auto"/>
          </w:tcPr>
          <w:p w:rsidRPr="00D05BB5" w:rsidR="000A06E7" w:rsidP="003A7C1E" w:rsidRDefault="009A7981" w14:paraId="33334A6B" w14:textId="77777777">
            <w:pPr>
              <w:tabs>
                <w:tab w:val="left" w:pos="1418"/>
                <w:tab w:val="left" w:pos="4395"/>
                <w:tab w:val="left" w:pos="7655"/>
              </w:tabs>
              <w:jc w:val="center"/>
              <w:rPr>
                <w:szCs w:val="26"/>
              </w:rPr>
            </w:pPr>
            <w:r w:rsidRPr="00D05BB5">
              <w:rPr>
                <w:szCs w:val="26"/>
              </w:rPr>
              <w:t>1</w:t>
            </w:r>
          </w:p>
        </w:tc>
        <w:tc>
          <w:tcPr>
            <w:tcW w:w="1443" w:type="dxa"/>
            <w:shd w:val="clear" w:color="auto" w:fill="auto"/>
          </w:tcPr>
          <w:p w:rsidRPr="00D05BB5" w:rsidR="000A06E7" w:rsidP="003A7C1E" w:rsidRDefault="000A06E7" w14:paraId="51BAB5B9" w14:textId="77777777">
            <w:pPr>
              <w:tabs>
                <w:tab w:val="left" w:pos="1418"/>
                <w:tab w:val="left" w:pos="4395"/>
                <w:tab w:val="left" w:pos="7655"/>
              </w:tabs>
              <w:jc w:val="center"/>
              <w:rPr>
                <w:szCs w:val="26"/>
              </w:rPr>
            </w:pPr>
            <w:r w:rsidRPr="00D05BB5">
              <w:rPr>
                <w:szCs w:val="26"/>
              </w:rPr>
              <w:t>H</w:t>
            </w:r>
          </w:p>
        </w:tc>
      </w:tr>
      <w:tr w:rsidRPr="007E54E2" w:rsidR="009A7981" w:rsidTr="008612E2" w14:paraId="37B2BB4E" w14:textId="77777777">
        <w:tc>
          <w:tcPr>
            <w:tcW w:w="993" w:type="dxa"/>
            <w:shd w:val="clear" w:color="auto" w:fill="auto"/>
          </w:tcPr>
          <w:p w:rsidRPr="00D05BB5" w:rsidR="009A7981" w:rsidP="003A7C1E" w:rsidRDefault="009A7981" w14:paraId="0F7AA3A5" w14:textId="77777777">
            <w:pPr>
              <w:tabs>
                <w:tab w:val="left" w:pos="1418"/>
                <w:tab w:val="left" w:pos="4395"/>
                <w:tab w:val="left" w:pos="7655"/>
              </w:tabs>
              <w:jc w:val="center"/>
              <w:rPr>
                <w:szCs w:val="26"/>
              </w:rPr>
            </w:pPr>
            <w:r w:rsidRPr="00D05BB5">
              <w:rPr>
                <w:szCs w:val="26"/>
              </w:rPr>
              <w:t>2</w:t>
            </w:r>
          </w:p>
        </w:tc>
        <w:tc>
          <w:tcPr>
            <w:tcW w:w="5772" w:type="dxa"/>
            <w:shd w:val="clear" w:color="auto" w:fill="auto"/>
          </w:tcPr>
          <w:p w:rsidRPr="00D05BB5" w:rsidR="009A7981" w:rsidP="000A06E7" w:rsidRDefault="00B748DF" w14:paraId="6EE49A9A" w14:textId="77777777">
            <w:pPr>
              <w:tabs>
                <w:tab w:val="left" w:pos="993"/>
              </w:tabs>
              <w:rPr>
                <w:szCs w:val="26"/>
              </w:rPr>
            </w:pPr>
            <w:r w:rsidRPr="00D05BB5">
              <w:rPr>
                <w:szCs w:val="26"/>
              </w:rPr>
              <w:t>STC</w:t>
            </w:r>
          </w:p>
        </w:tc>
        <w:tc>
          <w:tcPr>
            <w:tcW w:w="1420" w:type="dxa"/>
            <w:shd w:val="clear" w:color="auto" w:fill="auto"/>
          </w:tcPr>
          <w:p w:rsidRPr="00D05BB5" w:rsidR="009A7981" w:rsidP="003A7C1E" w:rsidRDefault="009A7981" w14:paraId="530BF67D" w14:textId="77777777">
            <w:pPr>
              <w:tabs>
                <w:tab w:val="left" w:pos="1418"/>
                <w:tab w:val="left" w:pos="4395"/>
                <w:tab w:val="left" w:pos="7655"/>
              </w:tabs>
              <w:jc w:val="center"/>
              <w:rPr>
                <w:szCs w:val="26"/>
              </w:rPr>
            </w:pPr>
            <w:r w:rsidRPr="00D05BB5">
              <w:rPr>
                <w:szCs w:val="26"/>
              </w:rPr>
              <w:t>1</w:t>
            </w:r>
          </w:p>
        </w:tc>
        <w:tc>
          <w:tcPr>
            <w:tcW w:w="1443" w:type="dxa"/>
            <w:shd w:val="clear" w:color="auto" w:fill="auto"/>
          </w:tcPr>
          <w:p w:rsidRPr="00D05BB5" w:rsidR="009A7981" w:rsidP="003A7C1E" w:rsidRDefault="009A7981" w14:paraId="0CFBECA9" w14:textId="77777777">
            <w:pPr>
              <w:tabs>
                <w:tab w:val="left" w:pos="1418"/>
                <w:tab w:val="left" w:pos="4395"/>
                <w:tab w:val="left" w:pos="7655"/>
              </w:tabs>
              <w:jc w:val="center"/>
              <w:rPr>
                <w:szCs w:val="26"/>
              </w:rPr>
            </w:pPr>
            <w:r w:rsidRPr="00D05BB5">
              <w:rPr>
                <w:szCs w:val="26"/>
              </w:rPr>
              <w:t>H</w:t>
            </w:r>
          </w:p>
        </w:tc>
      </w:tr>
    </w:tbl>
    <w:p w:rsidRPr="00AC254E" w:rsidR="000A06E7" w:rsidP="000A06E7" w:rsidRDefault="000A06E7" w14:paraId="5EC863BE" w14:textId="77777777">
      <w:pPr>
        <w:tabs>
          <w:tab w:val="left" w:pos="1418"/>
          <w:tab w:val="left" w:pos="4395"/>
          <w:tab w:val="left" w:pos="7655"/>
        </w:tabs>
        <w:rPr>
          <w:b/>
          <w:szCs w:val="26"/>
        </w:rPr>
      </w:pPr>
    </w:p>
    <w:p w:rsidR="000A06E7" w:rsidP="000A06E7" w:rsidRDefault="000A06E7" w14:paraId="48A76A02" w14:textId="77777777">
      <w:pPr>
        <w:rPr>
          <w:szCs w:val="26"/>
        </w:rPr>
      </w:pPr>
      <w:r>
        <w:rPr>
          <w:szCs w:val="26"/>
        </w:rPr>
        <w:t>A: Bản giấy</w:t>
      </w:r>
    </w:p>
    <w:p w:rsidR="00FB0DD5" w:rsidP="000A06E7" w:rsidRDefault="000A06E7" w14:paraId="599A9D7A" w14:textId="77777777">
      <w:pPr>
        <w:rPr>
          <w:szCs w:val="26"/>
        </w:rPr>
      </w:pPr>
      <w:r>
        <w:rPr>
          <w:szCs w:val="26"/>
        </w:rPr>
        <w:t>H: Bản mềm</w:t>
      </w:r>
      <w:r w:rsidR="00937F5E">
        <w:rPr>
          <w:szCs w:val="26"/>
        </w:rPr>
        <w:t xml:space="preserve">          </w:t>
      </w:r>
    </w:p>
    <w:p w:rsidR="005914C3" w:rsidP="000E1C79" w:rsidRDefault="00FB0DD5" w14:paraId="1B98277E" w14:textId="77777777">
      <w:pPr>
        <w:overflowPunct/>
        <w:autoSpaceDE/>
        <w:autoSpaceDN/>
        <w:adjustRightInd/>
        <w:spacing w:after="200" w:line="276" w:lineRule="auto"/>
        <w:textAlignment w:val="auto"/>
      </w:pPr>
      <w:r>
        <w:rPr>
          <w:szCs w:val="26"/>
        </w:rPr>
        <w:t xml:space="preserve">       </w:t>
      </w:r>
      <w:r w:rsidR="00937F5E">
        <w:rPr>
          <w:szCs w:val="26"/>
        </w:rPr>
        <w:t xml:space="preserve"> </w:t>
      </w:r>
      <w:r w:rsidR="00DC6DCB">
        <w:rPr>
          <w:szCs w:val="26"/>
        </w:rPr>
        <w:br w:type="page"/>
      </w:r>
      <w:r w:rsidRPr="00124E6F" w:rsidR="00124E6F">
        <w:lastRenderedPageBreak/>
        <w:t>&lt;</w:t>
      </w:r>
      <w:hyperlink w:history="1" r:id="rId11">
        <w:r w:rsidRPr="00124E6F" w:rsidR="00124E6F">
          <w:t>This Page Intentionally Left Blank</w:t>
        </w:r>
      </w:hyperlink>
      <w:r w:rsidR="005914C3">
        <w:t>&gt;</w:t>
      </w:r>
    </w:p>
    <w:p w:rsidR="00124E6F" w:rsidP="000E1C79" w:rsidRDefault="005914C3" w14:paraId="372FBBE7" w14:textId="77777777">
      <w:pPr>
        <w:overflowPunct/>
        <w:autoSpaceDE/>
        <w:autoSpaceDN/>
        <w:adjustRightInd/>
        <w:spacing w:after="200" w:line="276" w:lineRule="auto"/>
        <w:textAlignment w:val="auto"/>
      </w:pPr>
      <w:r>
        <w:t>&lt;</w:t>
      </w:r>
      <w:r w:rsidR="002C4171">
        <w:t>Trang này dùng để điều chỉnh sao cho mục lục bắt đầu từ trang lẻ. Xóa nếu trang này là lẻ.</w:t>
      </w:r>
      <w:r w:rsidR="006F6877">
        <w:t>&gt;</w:t>
      </w:r>
    </w:p>
    <w:p w:rsidRPr="00124E6F" w:rsidR="00124E6F" w:rsidP="007439F6" w:rsidRDefault="00124E6F" w14:paraId="3D48706C" w14:textId="77777777">
      <w:pPr>
        <w:pStyle w:val="ListParagraph"/>
        <w:numPr>
          <w:ilvl w:val="0"/>
          <w:numId w:val="1"/>
        </w:numPr>
        <w:overflowPunct/>
        <w:autoSpaceDE/>
        <w:autoSpaceDN/>
        <w:adjustRightInd/>
        <w:spacing w:after="200" w:line="276" w:lineRule="auto"/>
        <w:textAlignment w:val="auto"/>
        <w:rPr>
          <w:rFonts w:ascii="Segoe UI" w:hAnsi="Segoe UI" w:eastAsia="Calibri" w:cs="Segoe UI"/>
          <w:color w:val="0070C0"/>
          <w:sz w:val="20"/>
        </w:rPr>
      </w:pPr>
      <w:r w:rsidRPr="00124E6F">
        <w:rPr>
          <w:rFonts w:ascii="Segoe UI" w:hAnsi="Segoe UI" w:eastAsia="Calibri" w:cs="Segoe UI"/>
          <w:color w:val="0070C0"/>
          <w:sz w:val="20"/>
        </w:rPr>
        <w:br w:type="page"/>
      </w:r>
    </w:p>
    <w:sdt>
      <w:sdtPr>
        <w:id w:val="-2102708039"/>
        <w:docPartObj>
          <w:docPartGallery w:val="Table of Contents"/>
          <w:docPartUnique/>
        </w:docPartObj>
      </w:sdtPr>
      <w:sdtEndPr>
        <w:rPr>
          <w:b/>
          <w:bCs/>
          <w:noProof/>
        </w:rPr>
      </w:sdtEndPr>
      <w:sdtContent>
        <w:p w:rsidRPr="00E825BA" w:rsidR="00C444DB" w:rsidP="00C444DB" w:rsidRDefault="00C444DB" w14:paraId="1F0DC178" w14:textId="77777777">
          <w:pPr>
            <w:overflowPunct/>
            <w:autoSpaceDE/>
            <w:autoSpaceDN/>
            <w:adjustRightInd/>
            <w:jc w:val="left"/>
            <w:textAlignment w:val="auto"/>
            <w:rPr>
              <w:rStyle w:val="st"/>
              <w:rFonts w:cs="Times New Roman"/>
              <w:b/>
              <w:szCs w:val="26"/>
            </w:rPr>
          </w:pPr>
          <w:r w:rsidRPr="00E825BA">
            <w:rPr>
              <w:rStyle w:val="st"/>
              <w:rFonts w:cs="Times New Roman"/>
              <w:b/>
              <w:szCs w:val="26"/>
            </w:rPr>
            <w:t>MỤC LỤC</w:t>
          </w:r>
          <w:r>
            <w:rPr>
              <w:rStyle w:val="st"/>
              <w:rFonts w:cs="Times New Roman"/>
              <w:b/>
              <w:szCs w:val="26"/>
            </w:rPr>
            <w:t xml:space="preserve"> </w:t>
          </w:r>
          <w:r w:rsidRPr="00E825BA">
            <w:rPr>
              <w:rStyle w:val="st"/>
              <w:rFonts w:cs="Times New Roman"/>
              <w:b/>
              <w:szCs w:val="26"/>
            </w:rPr>
            <w:t>/ TABLE OF CONTENT</w:t>
          </w:r>
        </w:p>
        <w:p w:rsidR="0052043D" w:rsidRDefault="00C444DB" w14:paraId="72B7FB83" w14:textId="293239AC">
          <w:pPr>
            <w:pStyle w:val="TOC1"/>
            <w:tabs>
              <w:tab w:val="left" w:pos="520"/>
              <w:tab w:val="right" w:leader="dot" w:pos="9225"/>
            </w:tabs>
            <w:rPr>
              <w:rFonts w:asciiTheme="minorHAnsi" w:hAnsiTheme="minorHAnsi" w:eastAsiaTheme="minorEastAsia" w:cstheme="minorBidi"/>
              <w:noProof/>
              <w:sz w:val="22"/>
              <w:szCs w:val="22"/>
            </w:rPr>
          </w:pPr>
          <w:r>
            <w:fldChar w:fldCharType="begin"/>
          </w:r>
          <w:r>
            <w:instrText xml:space="preserve"> TOC \o "1-3" \h \z \u </w:instrText>
          </w:r>
          <w:r>
            <w:fldChar w:fldCharType="separate"/>
          </w:r>
          <w:hyperlink w:history="1" w:anchor="_Toc113352579">
            <w:r w:rsidRPr="00EA71B7" w:rsidR="0052043D">
              <w:rPr>
                <w:rStyle w:val="Hyperlink"/>
                <w:noProof/>
              </w:rPr>
              <w:t>1.</w:t>
            </w:r>
            <w:r w:rsidR="0052043D">
              <w:rPr>
                <w:rFonts w:asciiTheme="minorHAnsi" w:hAnsiTheme="minorHAnsi" w:eastAsiaTheme="minorEastAsia" w:cstheme="minorBidi"/>
                <w:noProof/>
                <w:sz w:val="22"/>
                <w:szCs w:val="22"/>
              </w:rPr>
              <w:tab/>
            </w:r>
            <w:r w:rsidRPr="00EA71B7" w:rsidR="0052043D">
              <w:rPr>
                <w:rStyle w:val="Hyperlink"/>
                <w:noProof/>
              </w:rPr>
              <w:t>Mục đích</w:t>
            </w:r>
            <w:r w:rsidR="0052043D">
              <w:rPr>
                <w:noProof/>
                <w:webHidden/>
              </w:rPr>
              <w:tab/>
            </w:r>
            <w:r w:rsidR="0052043D">
              <w:rPr>
                <w:noProof/>
                <w:webHidden/>
              </w:rPr>
              <w:fldChar w:fldCharType="begin"/>
            </w:r>
            <w:r w:rsidR="0052043D">
              <w:rPr>
                <w:noProof/>
                <w:webHidden/>
              </w:rPr>
              <w:instrText xml:space="preserve"> PAGEREF _Toc113352579 \h </w:instrText>
            </w:r>
            <w:r w:rsidR="0052043D">
              <w:rPr>
                <w:noProof/>
                <w:webHidden/>
              </w:rPr>
            </w:r>
            <w:r w:rsidR="0052043D">
              <w:rPr>
                <w:noProof/>
                <w:webHidden/>
              </w:rPr>
              <w:fldChar w:fldCharType="separate"/>
            </w:r>
            <w:r w:rsidR="0052043D">
              <w:rPr>
                <w:noProof/>
                <w:webHidden/>
              </w:rPr>
              <w:t>13</w:t>
            </w:r>
            <w:r w:rsidR="0052043D">
              <w:rPr>
                <w:noProof/>
                <w:webHidden/>
              </w:rPr>
              <w:fldChar w:fldCharType="end"/>
            </w:r>
          </w:hyperlink>
        </w:p>
        <w:p w:rsidR="0052043D" w:rsidRDefault="007A09FC" w14:paraId="1738B3A6" w14:textId="5D14817F">
          <w:pPr>
            <w:pStyle w:val="TOC1"/>
            <w:tabs>
              <w:tab w:val="left" w:pos="520"/>
              <w:tab w:val="right" w:leader="dot" w:pos="9225"/>
            </w:tabs>
            <w:rPr>
              <w:rFonts w:asciiTheme="minorHAnsi" w:hAnsiTheme="minorHAnsi" w:eastAsiaTheme="minorEastAsia" w:cstheme="minorBidi"/>
              <w:noProof/>
              <w:sz w:val="22"/>
              <w:szCs w:val="22"/>
            </w:rPr>
          </w:pPr>
          <w:hyperlink w:history="1" w:anchor="_Toc113352580">
            <w:r w:rsidRPr="00EA71B7" w:rsidR="0052043D">
              <w:rPr>
                <w:rStyle w:val="Hyperlink"/>
                <w:noProof/>
              </w:rPr>
              <w:t>2.</w:t>
            </w:r>
            <w:r w:rsidR="0052043D">
              <w:rPr>
                <w:rFonts w:asciiTheme="minorHAnsi" w:hAnsiTheme="minorHAnsi" w:eastAsiaTheme="minorEastAsia" w:cstheme="minorBidi"/>
                <w:noProof/>
                <w:sz w:val="22"/>
                <w:szCs w:val="22"/>
              </w:rPr>
              <w:tab/>
            </w:r>
            <w:r w:rsidRPr="00EA71B7" w:rsidR="0052043D">
              <w:rPr>
                <w:rStyle w:val="Hyperlink"/>
                <w:noProof/>
              </w:rPr>
              <w:t>Phạm vi</w:t>
            </w:r>
            <w:r w:rsidR="0052043D">
              <w:rPr>
                <w:noProof/>
                <w:webHidden/>
              </w:rPr>
              <w:tab/>
            </w:r>
            <w:r w:rsidR="0052043D">
              <w:rPr>
                <w:noProof/>
                <w:webHidden/>
              </w:rPr>
              <w:fldChar w:fldCharType="begin"/>
            </w:r>
            <w:r w:rsidR="0052043D">
              <w:rPr>
                <w:noProof/>
                <w:webHidden/>
              </w:rPr>
              <w:instrText xml:space="preserve"> PAGEREF _Toc113352580 \h </w:instrText>
            </w:r>
            <w:r w:rsidR="0052043D">
              <w:rPr>
                <w:noProof/>
                <w:webHidden/>
              </w:rPr>
            </w:r>
            <w:r w:rsidR="0052043D">
              <w:rPr>
                <w:noProof/>
                <w:webHidden/>
              </w:rPr>
              <w:fldChar w:fldCharType="separate"/>
            </w:r>
            <w:r w:rsidR="0052043D">
              <w:rPr>
                <w:noProof/>
                <w:webHidden/>
              </w:rPr>
              <w:t>14</w:t>
            </w:r>
            <w:r w:rsidR="0052043D">
              <w:rPr>
                <w:noProof/>
                <w:webHidden/>
              </w:rPr>
              <w:fldChar w:fldCharType="end"/>
            </w:r>
          </w:hyperlink>
        </w:p>
        <w:p w:rsidR="0052043D" w:rsidRDefault="007A09FC" w14:paraId="75509FDF" w14:textId="3E8B047D">
          <w:pPr>
            <w:pStyle w:val="TOC1"/>
            <w:tabs>
              <w:tab w:val="left" w:pos="520"/>
              <w:tab w:val="right" w:leader="dot" w:pos="9225"/>
            </w:tabs>
            <w:rPr>
              <w:rFonts w:asciiTheme="minorHAnsi" w:hAnsiTheme="minorHAnsi" w:eastAsiaTheme="minorEastAsia" w:cstheme="minorBidi"/>
              <w:noProof/>
              <w:sz w:val="22"/>
              <w:szCs w:val="22"/>
            </w:rPr>
          </w:pPr>
          <w:hyperlink w:history="1" w:anchor="_Toc113352581">
            <w:r w:rsidRPr="00EA71B7" w:rsidR="0052043D">
              <w:rPr>
                <w:rStyle w:val="Hyperlink"/>
                <w:noProof/>
              </w:rPr>
              <w:t>3.</w:t>
            </w:r>
            <w:r w:rsidR="0052043D">
              <w:rPr>
                <w:rFonts w:asciiTheme="minorHAnsi" w:hAnsiTheme="minorHAnsi" w:eastAsiaTheme="minorEastAsia" w:cstheme="minorBidi"/>
                <w:noProof/>
                <w:sz w:val="22"/>
                <w:szCs w:val="22"/>
              </w:rPr>
              <w:tab/>
            </w:r>
            <w:r w:rsidRPr="00EA71B7" w:rsidR="0052043D">
              <w:rPr>
                <w:rStyle w:val="Hyperlink"/>
                <w:noProof/>
              </w:rPr>
              <w:t>Đối tượng</w:t>
            </w:r>
            <w:r w:rsidR="0052043D">
              <w:rPr>
                <w:noProof/>
                <w:webHidden/>
              </w:rPr>
              <w:tab/>
            </w:r>
            <w:r w:rsidR="0052043D">
              <w:rPr>
                <w:noProof/>
                <w:webHidden/>
              </w:rPr>
              <w:fldChar w:fldCharType="begin"/>
            </w:r>
            <w:r w:rsidR="0052043D">
              <w:rPr>
                <w:noProof/>
                <w:webHidden/>
              </w:rPr>
              <w:instrText xml:space="preserve"> PAGEREF _Toc113352581 \h </w:instrText>
            </w:r>
            <w:r w:rsidR="0052043D">
              <w:rPr>
                <w:noProof/>
                <w:webHidden/>
              </w:rPr>
            </w:r>
            <w:r w:rsidR="0052043D">
              <w:rPr>
                <w:noProof/>
                <w:webHidden/>
              </w:rPr>
              <w:fldChar w:fldCharType="separate"/>
            </w:r>
            <w:r w:rsidR="0052043D">
              <w:rPr>
                <w:noProof/>
                <w:webHidden/>
              </w:rPr>
              <w:t>15</w:t>
            </w:r>
            <w:r w:rsidR="0052043D">
              <w:rPr>
                <w:noProof/>
                <w:webHidden/>
              </w:rPr>
              <w:fldChar w:fldCharType="end"/>
            </w:r>
          </w:hyperlink>
        </w:p>
        <w:p w:rsidR="0052043D" w:rsidRDefault="007A09FC" w14:paraId="31123389" w14:textId="2EFC46E6">
          <w:pPr>
            <w:pStyle w:val="TOC1"/>
            <w:tabs>
              <w:tab w:val="left" w:pos="520"/>
              <w:tab w:val="right" w:leader="dot" w:pos="9225"/>
            </w:tabs>
            <w:rPr>
              <w:rFonts w:asciiTheme="minorHAnsi" w:hAnsiTheme="minorHAnsi" w:eastAsiaTheme="minorEastAsia" w:cstheme="minorBidi"/>
              <w:noProof/>
              <w:sz w:val="22"/>
              <w:szCs w:val="22"/>
            </w:rPr>
          </w:pPr>
          <w:hyperlink w:history="1" w:anchor="_Toc113352582">
            <w:r w:rsidRPr="00EA71B7" w:rsidR="0052043D">
              <w:rPr>
                <w:rStyle w:val="Hyperlink"/>
                <w:noProof/>
              </w:rPr>
              <w:t>4.</w:t>
            </w:r>
            <w:r w:rsidR="0052043D">
              <w:rPr>
                <w:rFonts w:asciiTheme="minorHAnsi" w:hAnsiTheme="minorHAnsi" w:eastAsiaTheme="minorEastAsia" w:cstheme="minorBidi"/>
                <w:noProof/>
                <w:sz w:val="22"/>
                <w:szCs w:val="22"/>
              </w:rPr>
              <w:tab/>
            </w:r>
            <w:r w:rsidRPr="00EA71B7" w:rsidR="0052043D">
              <w:rPr>
                <w:rStyle w:val="Hyperlink"/>
                <w:noProof/>
              </w:rPr>
              <w:t>Định nghĩa và viết tắt</w:t>
            </w:r>
            <w:r w:rsidR="0052043D">
              <w:rPr>
                <w:noProof/>
                <w:webHidden/>
              </w:rPr>
              <w:tab/>
            </w:r>
            <w:r w:rsidR="0052043D">
              <w:rPr>
                <w:noProof/>
                <w:webHidden/>
              </w:rPr>
              <w:fldChar w:fldCharType="begin"/>
            </w:r>
            <w:r w:rsidR="0052043D">
              <w:rPr>
                <w:noProof/>
                <w:webHidden/>
              </w:rPr>
              <w:instrText xml:space="preserve"> PAGEREF _Toc113352582 \h </w:instrText>
            </w:r>
            <w:r w:rsidR="0052043D">
              <w:rPr>
                <w:noProof/>
                <w:webHidden/>
              </w:rPr>
            </w:r>
            <w:r w:rsidR="0052043D">
              <w:rPr>
                <w:noProof/>
                <w:webHidden/>
              </w:rPr>
              <w:fldChar w:fldCharType="separate"/>
            </w:r>
            <w:r w:rsidR="0052043D">
              <w:rPr>
                <w:noProof/>
                <w:webHidden/>
              </w:rPr>
              <w:t>16</w:t>
            </w:r>
            <w:r w:rsidR="0052043D">
              <w:rPr>
                <w:noProof/>
                <w:webHidden/>
              </w:rPr>
              <w:fldChar w:fldCharType="end"/>
            </w:r>
          </w:hyperlink>
        </w:p>
        <w:p w:rsidR="0052043D" w:rsidRDefault="007A09FC" w14:paraId="224FDC9F" w14:textId="183A4F15">
          <w:pPr>
            <w:pStyle w:val="TOC1"/>
            <w:tabs>
              <w:tab w:val="left" w:pos="520"/>
              <w:tab w:val="right" w:leader="dot" w:pos="9225"/>
            </w:tabs>
            <w:rPr>
              <w:rFonts w:asciiTheme="minorHAnsi" w:hAnsiTheme="minorHAnsi" w:eastAsiaTheme="minorEastAsia" w:cstheme="minorBidi"/>
              <w:noProof/>
              <w:sz w:val="22"/>
              <w:szCs w:val="22"/>
            </w:rPr>
          </w:pPr>
          <w:hyperlink w:history="1" w:anchor="_Toc113352583">
            <w:r w:rsidRPr="00EA71B7" w:rsidR="0052043D">
              <w:rPr>
                <w:rStyle w:val="Hyperlink"/>
                <w:noProof/>
              </w:rPr>
              <w:t>5.</w:t>
            </w:r>
            <w:r w:rsidR="0052043D">
              <w:rPr>
                <w:rFonts w:asciiTheme="minorHAnsi" w:hAnsiTheme="minorHAnsi" w:eastAsiaTheme="minorEastAsia" w:cstheme="minorBidi"/>
                <w:noProof/>
                <w:sz w:val="22"/>
                <w:szCs w:val="22"/>
              </w:rPr>
              <w:tab/>
            </w:r>
            <w:r w:rsidRPr="00EA71B7" w:rsidR="0052043D">
              <w:rPr>
                <w:rStyle w:val="Hyperlink"/>
                <w:noProof/>
              </w:rPr>
              <w:t>Tài liệu tham khảo</w:t>
            </w:r>
            <w:r w:rsidR="0052043D">
              <w:rPr>
                <w:noProof/>
                <w:webHidden/>
              </w:rPr>
              <w:tab/>
            </w:r>
            <w:r w:rsidR="0052043D">
              <w:rPr>
                <w:noProof/>
                <w:webHidden/>
              </w:rPr>
              <w:fldChar w:fldCharType="begin"/>
            </w:r>
            <w:r w:rsidR="0052043D">
              <w:rPr>
                <w:noProof/>
                <w:webHidden/>
              </w:rPr>
              <w:instrText xml:space="preserve"> PAGEREF _Toc113352583 \h </w:instrText>
            </w:r>
            <w:r w:rsidR="0052043D">
              <w:rPr>
                <w:noProof/>
                <w:webHidden/>
              </w:rPr>
            </w:r>
            <w:r w:rsidR="0052043D">
              <w:rPr>
                <w:noProof/>
                <w:webHidden/>
              </w:rPr>
              <w:fldChar w:fldCharType="separate"/>
            </w:r>
            <w:r w:rsidR="0052043D">
              <w:rPr>
                <w:noProof/>
                <w:webHidden/>
              </w:rPr>
              <w:t>17</w:t>
            </w:r>
            <w:r w:rsidR="0052043D">
              <w:rPr>
                <w:noProof/>
                <w:webHidden/>
              </w:rPr>
              <w:fldChar w:fldCharType="end"/>
            </w:r>
          </w:hyperlink>
        </w:p>
        <w:p w:rsidR="0052043D" w:rsidRDefault="007A09FC" w14:paraId="6CCF8F09" w14:textId="3F5D85C3">
          <w:pPr>
            <w:pStyle w:val="TOC1"/>
            <w:tabs>
              <w:tab w:val="left" w:pos="520"/>
              <w:tab w:val="right" w:leader="dot" w:pos="9225"/>
            </w:tabs>
            <w:rPr>
              <w:rFonts w:asciiTheme="minorHAnsi" w:hAnsiTheme="minorHAnsi" w:eastAsiaTheme="minorEastAsia" w:cstheme="minorBidi"/>
              <w:noProof/>
              <w:sz w:val="22"/>
              <w:szCs w:val="22"/>
            </w:rPr>
          </w:pPr>
          <w:hyperlink w:history="1" w:anchor="_Toc113352584">
            <w:r w:rsidRPr="00EA71B7" w:rsidR="0052043D">
              <w:rPr>
                <w:rStyle w:val="Hyperlink"/>
                <w:noProof/>
              </w:rPr>
              <w:t>6.</w:t>
            </w:r>
            <w:r w:rsidR="0052043D">
              <w:rPr>
                <w:rFonts w:asciiTheme="minorHAnsi" w:hAnsiTheme="minorHAnsi" w:eastAsiaTheme="minorEastAsia" w:cstheme="minorBidi"/>
                <w:noProof/>
                <w:sz w:val="22"/>
                <w:szCs w:val="22"/>
              </w:rPr>
              <w:tab/>
            </w:r>
            <w:r w:rsidRPr="00EA71B7" w:rsidR="0052043D">
              <w:rPr>
                <w:rStyle w:val="Hyperlink"/>
                <w:noProof/>
              </w:rPr>
              <w:t>Kiến trúc sản phẩm</w:t>
            </w:r>
            <w:r w:rsidR="0052043D">
              <w:rPr>
                <w:noProof/>
                <w:webHidden/>
              </w:rPr>
              <w:tab/>
            </w:r>
            <w:r w:rsidR="0052043D">
              <w:rPr>
                <w:noProof/>
                <w:webHidden/>
              </w:rPr>
              <w:fldChar w:fldCharType="begin"/>
            </w:r>
            <w:r w:rsidR="0052043D">
              <w:rPr>
                <w:noProof/>
                <w:webHidden/>
              </w:rPr>
              <w:instrText xml:space="preserve"> PAGEREF _Toc113352584 \h </w:instrText>
            </w:r>
            <w:r w:rsidR="0052043D">
              <w:rPr>
                <w:noProof/>
                <w:webHidden/>
              </w:rPr>
            </w:r>
            <w:r w:rsidR="0052043D">
              <w:rPr>
                <w:noProof/>
                <w:webHidden/>
              </w:rPr>
              <w:fldChar w:fldCharType="separate"/>
            </w:r>
            <w:r w:rsidR="0052043D">
              <w:rPr>
                <w:noProof/>
                <w:webHidden/>
              </w:rPr>
              <w:t>18</w:t>
            </w:r>
            <w:r w:rsidR="0052043D">
              <w:rPr>
                <w:noProof/>
                <w:webHidden/>
              </w:rPr>
              <w:fldChar w:fldCharType="end"/>
            </w:r>
          </w:hyperlink>
        </w:p>
        <w:p w:rsidR="0052043D" w:rsidRDefault="007A09FC" w14:paraId="71AF2CD9" w14:textId="0026983A">
          <w:pPr>
            <w:pStyle w:val="TOC1"/>
            <w:tabs>
              <w:tab w:val="left" w:pos="520"/>
              <w:tab w:val="right" w:leader="dot" w:pos="9225"/>
            </w:tabs>
            <w:rPr>
              <w:rFonts w:asciiTheme="minorHAnsi" w:hAnsiTheme="minorHAnsi" w:eastAsiaTheme="minorEastAsia" w:cstheme="minorBidi"/>
              <w:noProof/>
              <w:sz w:val="22"/>
              <w:szCs w:val="22"/>
            </w:rPr>
          </w:pPr>
          <w:hyperlink w:history="1" w:anchor="_Toc113352585">
            <w:r w:rsidRPr="00EA71B7" w:rsidR="0052043D">
              <w:rPr>
                <w:rStyle w:val="Hyperlink"/>
                <w:noProof/>
              </w:rPr>
              <w:t>7.</w:t>
            </w:r>
            <w:r w:rsidR="0052043D">
              <w:rPr>
                <w:rFonts w:asciiTheme="minorHAnsi" w:hAnsiTheme="minorHAnsi" w:eastAsiaTheme="minorEastAsia" w:cstheme="minorBidi"/>
                <w:noProof/>
                <w:sz w:val="22"/>
                <w:szCs w:val="22"/>
              </w:rPr>
              <w:tab/>
            </w:r>
            <w:r w:rsidRPr="00EA71B7" w:rsidR="0052043D">
              <w:rPr>
                <w:rStyle w:val="Hyperlink"/>
                <w:noProof/>
              </w:rPr>
              <w:t>Luồng nghiệp vụ</w:t>
            </w:r>
            <w:r w:rsidR="0052043D">
              <w:rPr>
                <w:noProof/>
                <w:webHidden/>
              </w:rPr>
              <w:tab/>
            </w:r>
            <w:r w:rsidR="0052043D">
              <w:rPr>
                <w:noProof/>
                <w:webHidden/>
              </w:rPr>
              <w:fldChar w:fldCharType="begin"/>
            </w:r>
            <w:r w:rsidR="0052043D">
              <w:rPr>
                <w:noProof/>
                <w:webHidden/>
              </w:rPr>
              <w:instrText xml:space="preserve"> PAGEREF _Toc113352585 \h </w:instrText>
            </w:r>
            <w:r w:rsidR="0052043D">
              <w:rPr>
                <w:noProof/>
                <w:webHidden/>
              </w:rPr>
            </w:r>
            <w:r w:rsidR="0052043D">
              <w:rPr>
                <w:noProof/>
                <w:webHidden/>
              </w:rPr>
              <w:fldChar w:fldCharType="separate"/>
            </w:r>
            <w:r w:rsidR="0052043D">
              <w:rPr>
                <w:noProof/>
                <w:webHidden/>
              </w:rPr>
              <w:t>19</w:t>
            </w:r>
            <w:r w:rsidR="0052043D">
              <w:rPr>
                <w:noProof/>
                <w:webHidden/>
              </w:rPr>
              <w:fldChar w:fldCharType="end"/>
            </w:r>
          </w:hyperlink>
        </w:p>
        <w:p w:rsidR="0052043D" w:rsidRDefault="007A09FC" w14:paraId="68588647" w14:textId="677B9EAF">
          <w:pPr>
            <w:pStyle w:val="TOC2"/>
            <w:tabs>
              <w:tab w:val="left" w:pos="880"/>
              <w:tab w:val="right" w:leader="dot" w:pos="9225"/>
            </w:tabs>
            <w:rPr>
              <w:rFonts w:asciiTheme="minorHAnsi" w:hAnsiTheme="minorHAnsi" w:eastAsiaTheme="minorEastAsia" w:cstheme="minorBidi"/>
              <w:noProof/>
              <w:sz w:val="22"/>
              <w:szCs w:val="22"/>
            </w:rPr>
          </w:pPr>
          <w:hyperlink w:history="1" w:anchor="_Toc113352586">
            <w:r w:rsidRPr="00EA71B7" w:rsidR="0052043D">
              <w:rPr>
                <w:rStyle w:val="Hyperlink"/>
                <w:noProof/>
              </w:rPr>
              <w:t>7.1</w:t>
            </w:r>
            <w:r w:rsidR="0052043D">
              <w:rPr>
                <w:rFonts w:asciiTheme="minorHAnsi" w:hAnsiTheme="minorHAnsi" w:eastAsiaTheme="minorEastAsia" w:cstheme="minorBidi"/>
                <w:noProof/>
                <w:sz w:val="22"/>
                <w:szCs w:val="22"/>
              </w:rPr>
              <w:tab/>
            </w:r>
            <w:r w:rsidRPr="00EA71B7" w:rsidR="0052043D">
              <w:rPr>
                <w:rStyle w:val="Hyperlink"/>
                <w:noProof/>
              </w:rPr>
              <w:t>Luồng quét thiết bị</w:t>
            </w:r>
            <w:r w:rsidR="0052043D">
              <w:rPr>
                <w:noProof/>
                <w:webHidden/>
              </w:rPr>
              <w:tab/>
            </w:r>
            <w:r w:rsidR="0052043D">
              <w:rPr>
                <w:noProof/>
                <w:webHidden/>
              </w:rPr>
              <w:fldChar w:fldCharType="begin"/>
            </w:r>
            <w:r w:rsidR="0052043D">
              <w:rPr>
                <w:noProof/>
                <w:webHidden/>
              </w:rPr>
              <w:instrText xml:space="preserve"> PAGEREF _Toc113352586 \h </w:instrText>
            </w:r>
            <w:r w:rsidR="0052043D">
              <w:rPr>
                <w:noProof/>
                <w:webHidden/>
              </w:rPr>
            </w:r>
            <w:r w:rsidR="0052043D">
              <w:rPr>
                <w:noProof/>
                <w:webHidden/>
              </w:rPr>
              <w:fldChar w:fldCharType="separate"/>
            </w:r>
            <w:r w:rsidR="0052043D">
              <w:rPr>
                <w:noProof/>
                <w:webHidden/>
              </w:rPr>
              <w:t>19</w:t>
            </w:r>
            <w:r w:rsidR="0052043D">
              <w:rPr>
                <w:noProof/>
                <w:webHidden/>
              </w:rPr>
              <w:fldChar w:fldCharType="end"/>
            </w:r>
          </w:hyperlink>
        </w:p>
        <w:p w:rsidR="0052043D" w:rsidRDefault="007A09FC" w14:paraId="27243EF7" w14:textId="468DFCCC">
          <w:pPr>
            <w:pStyle w:val="TOC2"/>
            <w:tabs>
              <w:tab w:val="left" w:pos="880"/>
              <w:tab w:val="right" w:leader="dot" w:pos="9225"/>
            </w:tabs>
            <w:rPr>
              <w:rFonts w:asciiTheme="minorHAnsi" w:hAnsiTheme="minorHAnsi" w:eastAsiaTheme="minorEastAsia" w:cstheme="minorBidi"/>
              <w:noProof/>
              <w:sz w:val="22"/>
              <w:szCs w:val="22"/>
            </w:rPr>
          </w:pPr>
          <w:hyperlink w:history="1" w:anchor="_Toc113352587">
            <w:r w:rsidRPr="00EA71B7" w:rsidR="0052043D">
              <w:rPr>
                <w:rStyle w:val="Hyperlink"/>
                <w:noProof/>
              </w:rPr>
              <w:t>7.2</w:t>
            </w:r>
            <w:r w:rsidR="0052043D">
              <w:rPr>
                <w:rFonts w:asciiTheme="minorHAnsi" w:hAnsiTheme="minorHAnsi" w:eastAsiaTheme="minorEastAsia" w:cstheme="minorBidi"/>
                <w:noProof/>
                <w:sz w:val="22"/>
                <w:szCs w:val="22"/>
              </w:rPr>
              <w:tab/>
            </w:r>
            <w:r w:rsidRPr="00EA71B7" w:rsidR="0052043D">
              <w:rPr>
                <w:rStyle w:val="Hyperlink"/>
                <w:noProof/>
              </w:rPr>
              <w:t>Luồng kết nối</w:t>
            </w:r>
            <w:r w:rsidR="0052043D">
              <w:rPr>
                <w:noProof/>
                <w:webHidden/>
              </w:rPr>
              <w:tab/>
            </w:r>
            <w:r w:rsidR="0052043D">
              <w:rPr>
                <w:noProof/>
                <w:webHidden/>
              </w:rPr>
              <w:fldChar w:fldCharType="begin"/>
            </w:r>
            <w:r w:rsidR="0052043D">
              <w:rPr>
                <w:noProof/>
                <w:webHidden/>
              </w:rPr>
              <w:instrText xml:space="preserve"> PAGEREF _Toc113352587 \h </w:instrText>
            </w:r>
            <w:r w:rsidR="0052043D">
              <w:rPr>
                <w:noProof/>
                <w:webHidden/>
              </w:rPr>
            </w:r>
            <w:r w:rsidR="0052043D">
              <w:rPr>
                <w:noProof/>
                <w:webHidden/>
              </w:rPr>
              <w:fldChar w:fldCharType="separate"/>
            </w:r>
            <w:r w:rsidR="0052043D">
              <w:rPr>
                <w:noProof/>
                <w:webHidden/>
              </w:rPr>
              <w:t>19</w:t>
            </w:r>
            <w:r w:rsidR="0052043D">
              <w:rPr>
                <w:noProof/>
                <w:webHidden/>
              </w:rPr>
              <w:fldChar w:fldCharType="end"/>
            </w:r>
          </w:hyperlink>
        </w:p>
        <w:p w:rsidR="0052043D" w:rsidRDefault="007A09FC" w14:paraId="34905629" w14:textId="602616E6">
          <w:pPr>
            <w:pStyle w:val="TOC2"/>
            <w:tabs>
              <w:tab w:val="left" w:pos="880"/>
              <w:tab w:val="right" w:leader="dot" w:pos="9225"/>
            </w:tabs>
            <w:rPr>
              <w:rFonts w:asciiTheme="minorHAnsi" w:hAnsiTheme="minorHAnsi" w:eastAsiaTheme="minorEastAsia" w:cstheme="minorBidi"/>
              <w:noProof/>
              <w:sz w:val="22"/>
              <w:szCs w:val="22"/>
            </w:rPr>
          </w:pPr>
          <w:hyperlink w:history="1" w:anchor="_Toc113352588">
            <w:r w:rsidRPr="00EA71B7" w:rsidR="0052043D">
              <w:rPr>
                <w:rStyle w:val="Hyperlink"/>
                <w:noProof/>
              </w:rPr>
              <w:t>7.3</w:t>
            </w:r>
            <w:r w:rsidR="0052043D">
              <w:rPr>
                <w:rFonts w:asciiTheme="minorHAnsi" w:hAnsiTheme="minorHAnsi" w:eastAsiaTheme="minorEastAsia" w:cstheme="minorBidi"/>
                <w:noProof/>
                <w:sz w:val="22"/>
                <w:szCs w:val="22"/>
              </w:rPr>
              <w:tab/>
            </w:r>
            <w:r w:rsidRPr="00EA71B7" w:rsidR="0052043D">
              <w:rPr>
                <w:rStyle w:val="Hyperlink"/>
                <w:noProof/>
              </w:rPr>
              <w:t>Luồng gửi request</w:t>
            </w:r>
            <w:r w:rsidR="0052043D">
              <w:rPr>
                <w:noProof/>
                <w:webHidden/>
              </w:rPr>
              <w:tab/>
            </w:r>
            <w:r w:rsidR="0052043D">
              <w:rPr>
                <w:noProof/>
                <w:webHidden/>
              </w:rPr>
              <w:fldChar w:fldCharType="begin"/>
            </w:r>
            <w:r w:rsidR="0052043D">
              <w:rPr>
                <w:noProof/>
                <w:webHidden/>
              </w:rPr>
              <w:instrText xml:space="preserve"> PAGEREF _Toc113352588 \h </w:instrText>
            </w:r>
            <w:r w:rsidR="0052043D">
              <w:rPr>
                <w:noProof/>
                <w:webHidden/>
              </w:rPr>
            </w:r>
            <w:r w:rsidR="0052043D">
              <w:rPr>
                <w:noProof/>
                <w:webHidden/>
              </w:rPr>
              <w:fldChar w:fldCharType="separate"/>
            </w:r>
            <w:r w:rsidR="0052043D">
              <w:rPr>
                <w:noProof/>
                <w:webHidden/>
              </w:rPr>
              <w:t>20</w:t>
            </w:r>
            <w:r w:rsidR="0052043D">
              <w:rPr>
                <w:noProof/>
                <w:webHidden/>
              </w:rPr>
              <w:fldChar w:fldCharType="end"/>
            </w:r>
          </w:hyperlink>
        </w:p>
        <w:p w:rsidR="0052043D" w:rsidRDefault="007A09FC" w14:paraId="204620DD" w14:textId="38C70DAC">
          <w:pPr>
            <w:pStyle w:val="TOC2"/>
            <w:tabs>
              <w:tab w:val="left" w:pos="880"/>
              <w:tab w:val="right" w:leader="dot" w:pos="9225"/>
            </w:tabs>
            <w:rPr>
              <w:rFonts w:asciiTheme="minorHAnsi" w:hAnsiTheme="minorHAnsi" w:eastAsiaTheme="minorEastAsia" w:cstheme="minorBidi"/>
              <w:noProof/>
              <w:sz w:val="22"/>
              <w:szCs w:val="22"/>
            </w:rPr>
          </w:pPr>
          <w:hyperlink w:history="1" w:anchor="_Toc113352589">
            <w:r w:rsidRPr="00EA71B7" w:rsidR="0052043D">
              <w:rPr>
                <w:rStyle w:val="Hyperlink"/>
                <w:noProof/>
              </w:rPr>
              <w:t>7.4</w:t>
            </w:r>
            <w:r w:rsidR="0052043D">
              <w:rPr>
                <w:rFonts w:asciiTheme="minorHAnsi" w:hAnsiTheme="minorHAnsi" w:eastAsiaTheme="minorEastAsia" w:cstheme="minorBidi"/>
                <w:noProof/>
                <w:sz w:val="22"/>
                <w:szCs w:val="22"/>
              </w:rPr>
              <w:tab/>
            </w:r>
            <w:r w:rsidRPr="00EA71B7" w:rsidR="0052043D">
              <w:rPr>
                <w:rStyle w:val="Hyperlink"/>
                <w:noProof/>
              </w:rPr>
              <w:t>Luồng truyền file</w:t>
            </w:r>
            <w:r w:rsidR="0052043D">
              <w:rPr>
                <w:noProof/>
                <w:webHidden/>
              </w:rPr>
              <w:tab/>
            </w:r>
            <w:r w:rsidR="0052043D">
              <w:rPr>
                <w:noProof/>
                <w:webHidden/>
              </w:rPr>
              <w:fldChar w:fldCharType="begin"/>
            </w:r>
            <w:r w:rsidR="0052043D">
              <w:rPr>
                <w:noProof/>
                <w:webHidden/>
              </w:rPr>
              <w:instrText xml:space="preserve"> PAGEREF _Toc113352589 \h </w:instrText>
            </w:r>
            <w:r w:rsidR="0052043D">
              <w:rPr>
                <w:noProof/>
                <w:webHidden/>
              </w:rPr>
            </w:r>
            <w:r w:rsidR="0052043D">
              <w:rPr>
                <w:noProof/>
                <w:webHidden/>
              </w:rPr>
              <w:fldChar w:fldCharType="separate"/>
            </w:r>
            <w:r w:rsidR="0052043D">
              <w:rPr>
                <w:noProof/>
                <w:webHidden/>
              </w:rPr>
              <w:t>20</w:t>
            </w:r>
            <w:r w:rsidR="0052043D">
              <w:rPr>
                <w:noProof/>
                <w:webHidden/>
              </w:rPr>
              <w:fldChar w:fldCharType="end"/>
            </w:r>
          </w:hyperlink>
        </w:p>
        <w:p w:rsidR="0052043D" w:rsidRDefault="007A09FC" w14:paraId="3D677A14" w14:textId="65854BBB">
          <w:pPr>
            <w:pStyle w:val="TOC1"/>
            <w:tabs>
              <w:tab w:val="left" w:pos="520"/>
              <w:tab w:val="right" w:leader="dot" w:pos="9225"/>
            </w:tabs>
            <w:rPr>
              <w:rFonts w:asciiTheme="minorHAnsi" w:hAnsiTheme="minorHAnsi" w:eastAsiaTheme="minorEastAsia" w:cstheme="minorBidi"/>
              <w:noProof/>
              <w:sz w:val="22"/>
              <w:szCs w:val="22"/>
            </w:rPr>
          </w:pPr>
          <w:hyperlink w:history="1" w:anchor="_Toc113352590">
            <w:r w:rsidRPr="00EA71B7" w:rsidR="0052043D">
              <w:rPr>
                <w:rStyle w:val="Hyperlink"/>
                <w:noProof/>
              </w:rPr>
              <w:t>8.</w:t>
            </w:r>
            <w:r w:rsidR="0052043D">
              <w:rPr>
                <w:rFonts w:asciiTheme="minorHAnsi" w:hAnsiTheme="minorHAnsi" w:eastAsiaTheme="minorEastAsia" w:cstheme="minorBidi"/>
                <w:noProof/>
                <w:sz w:val="22"/>
                <w:szCs w:val="22"/>
              </w:rPr>
              <w:tab/>
            </w:r>
            <w:r w:rsidRPr="00EA71B7" w:rsidR="0052043D">
              <w:rPr>
                <w:rStyle w:val="Hyperlink"/>
                <w:noProof/>
              </w:rPr>
              <w:t>Đặc tả yêu cầu API</w:t>
            </w:r>
            <w:r w:rsidR="0052043D">
              <w:rPr>
                <w:noProof/>
                <w:webHidden/>
              </w:rPr>
              <w:tab/>
            </w:r>
            <w:r w:rsidR="0052043D">
              <w:rPr>
                <w:noProof/>
                <w:webHidden/>
              </w:rPr>
              <w:fldChar w:fldCharType="begin"/>
            </w:r>
            <w:r w:rsidR="0052043D">
              <w:rPr>
                <w:noProof/>
                <w:webHidden/>
              </w:rPr>
              <w:instrText xml:space="preserve"> PAGEREF _Toc113352590 \h </w:instrText>
            </w:r>
            <w:r w:rsidR="0052043D">
              <w:rPr>
                <w:noProof/>
                <w:webHidden/>
              </w:rPr>
            </w:r>
            <w:r w:rsidR="0052043D">
              <w:rPr>
                <w:noProof/>
                <w:webHidden/>
              </w:rPr>
              <w:fldChar w:fldCharType="separate"/>
            </w:r>
            <w:r w:rsidR="0052043D">
              <w:rPr>
                <w:noProof/>
                <w:webHidden/>
              </w:rPr>
              <w:t>22</w:t>
            </w:r>
            <w:r w:rsidR="0052043D">
              <w:rPr>
                <w:noProof/>
                <w:webHidden/>
              </w:rPr>
              <w:fldChar w:fldCharType="end"/>
            </w:r>
          </w:hyperlink>
        </w:p>
        <w:p w:rsidR="0052043D" w:rsidRDefault="007A09FC" w14:paraId="45C32928" w14:textId="09D94DEF">
          <w:pPr>
            <w:pStyle w:val="TOC2"/>
            <w:tabs>
              <w:tab w:val="left" w:pos="880"/>
              <w:tab w:val="right" w:leader="dot" w:pos="9225"/>
            </w:tabs>
            <w:rPr>
              <w:rFonts w:asciiTheme="minorHAnsi" w:hAnsiTheme="minorHAnsi" w:eastAsiaTheme="minorEastAsia" w:cstheme="minorBidi"/>
              <w:noProof/>
              <w:sz w:val="22"/>
              <w:szCs w:val="22"/>
            </w:rPr>
          </w:pPr>
          <w:hyperlink w:history="1" w:anchor="_Toc113352591">
            <w:r w:rsidRPr="00EA71B7" w:rsidR="0052043D">
              <w:rPr>
                <w:rStyle w:val="Hyperlink"/>
                <w:noProof/>
              </w:rPr>
              <w:t>8.1</w:t>
            </w:r>
            <w:r w:rsidR="0052043D">
              <w:rPr>
                <w:rFonts w:asciiTheme="minorHAnsi" w:hAnsiTheme="minorHAnsi" w:eastAsiaTheme="minorEastAsia" w:cstheme="minorBidi"/>
                <w:noProof/>
                <w:sz w:val="22"/>
                <w:szCs w:val="22"/>
              </w:rPr>
              <w:tab/>
            </w:r>
            <w:r w:rsidRPr="00EA71B7" w:rsidR="0052043D">
              <w:rPr>
                <w:rStyle w:val="Hyperlink"/>
                <w:noProof/>
              </w:rPr>
              <w:t>Discovery</w:t>
            </w:r>
            <w:r w:rsidR="0052043D">
              <w:rPr>
                <w:noProof/>
                <w:webHidden/>
              </w:rPr>
              <w:tab/>
            </w:r>
            <w:r w:rsidR="0052043D">
              <w:rPr>
                <w:noProof/>
                <w:webHidden/>
              </w:rPr>
              <w:fldChar w:fldCharType="begin"/>
            </w:r>
            <w:r w:rsidR="0052043D">
              <w:rPr>
                <w:noProof/>
                <w:webHidden/>
              </w:rPr>
              <w:instrText xml:space="preserve"> PAGEREF _Toc113352591 \h </w:instrText>
            </w:r>
            <w:r w:rsidR="0052043D">
              <w:rPr>
                <w:noProof/>
                <w:webHidden/>
              </w:rPr>
            </w:r>
            <w:r w:rsidR="0052043D">
              <w:rPr>
                <w:noProof/>
                <w:webHidden/>
              </w:rPr>
              <w:fldChar w:fldCharType="separate"/>
            </w:r>
            <w:r w:rsidR="0052043D">
              <w:rPr>
                <w:noProof/>
                <w:webHidden/>
              </w:rPr>
              <w:t>23</w:t>
            </w:r>
            <w:r w:rsidR="0052043D">
              <w:rPr>
                <w:noProof/>
                <w:webHidden/>
              </w:rPr>
              <w:fldChar w:fldCharType="end"/>
            </w:r>
          </w:hyperlink>
        </w:p>
        <w:p w:rsidR="0052043D" w:rsidRDefault="007A09FC" w14:paraId="6B0EBFD7" w14:textId="0AA7497B">
          <w:pPr>
            <w:pStyle w:val="TOC3"/>
            <w:tabs>
              <w:tab w:val="left" w:pos="1320"/>
              <w:tab w:val="right" w:leader="dot" w:pos="9225"/>
            </w:tabs>
            <w:rPr>
              <w:rFonts w:asciiTheme="minorHAnsi" w:hAnsiTheme="minorHAnsi" w:eastAsiaTheme="minorEastAsia" w:cstheme="minorBidi"/>
              <w:noProof/>
              <w:sz w:val="22"/>
              <w:szCs w:val="22"/>
            </w:rPr>
          </w:pPr>
          <w:hyperlink w:history="1" w:anchor="_Toc113352592">
            <w:r w:rsidRPr="00EA71B7" w:rsidR="0052043D">
              <w:rPr>
                <w:rStyle w:val="Hyperlink"/>
                <w:noProof/>
              </w:rPr>
              <w:t>8.1.1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_Toc113352592 \h </w:instrText>
            </w:r>
            <w:r w:rsidR="0052043D">
              <w:rPr>
                <w:noProof/>
                <w:webHidden/>
              </w:rPr>
            </w:r>
            <w:r w:rsidR="0052043D">
              <w:rPr>
                <w:noProof/>
                <w:webHidden/>
              </w:rPr>
              <w:fldChar w:fldCharType="separate"/>
            </w:r>
            <w:r w:rsidR="0052043D">
              <w:rPr>
                <w:noProof/>
                <w:webHidden/>
              </w:rPr>
              <w:t>23</w:t>
            </w:r>
            <w:r w:rsidR="0052043D">
              <w:rPr>
                <w:noProof/>
                <w:webHidden/>
              </w:rPr>
              <w:fldChar w:fldCharType="end"/>
            </w:r>
          </w:hyperlink>
        </w:p>
        <w:p w:rsidR="0052043D" w:rsidRDefault="007A09FC" w14:paraId="2FE292EB" w14:textId="2D827689">
          <w:pPr>
            <w:pStyle w:val="TOC3"/>
            <w:tabs>
              <w:tab w:val="left" w:pos="1320"/>
              <w:tab w:val="right" w:leader="dot" w:pos="9225"/>
            </w:tabs>
            <w:rPr>
              <w:rFonts w:asciiTheme="minorHAnsi" w:hAnsiTheme="minorHAnsi" w:eastAsiaTheme="minorEastAsia" w:cstheme="minorBidi"/>
              <w:noProof/>
              <w:sz w:val="22"/>
              <w:szCs w:val="22"/>
            </w:rPr>
          </w:pPr>
          <w:hyperlink w:history="1" w:anchor="_Toc113352593">
            <w:r w:rsidRPr="00EA71B7" w:rsidR="0052043D">
              <w:rPr>
                <w:rStyle w:val="Hyperlink"/>
                <w:noProof/>
              </w:rPr>
              <w:t>8.1.2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_Toc113352593 \h </w:instrText>
            </w:r>
            <w:r w:rsidR="0052043D">
              <w:rPr>
                <w:noProof/>
                <w:webHidden/>
              </w:rPr>
            </w:r>
            <w:r w:rsidR="0052043D">
              <w:rPr>
                <w:noProof/>
                <w:webHidden/>
              </w:rPr>
              <w:fldChar w:fldCharType="separate"/>
            </w:r>
            <w:r w:rsidR="0052043D">
              <w:rPr>
                <w:noProof/>
                <w:webHidden/>
              </w:rPr>
              <w:t>24</w:t>
            </w:r>
            <w:r w:rsidR="0052043D">
              <w:rPr>
                <w:noProof/>
                <w:webHidden/>
              </w:rPr>
              <w:fldChar w:fldCharType="end"/>
            </w:r>
          </w:hyperlink>
        </w:p>
        <w:p w:rsidR="0052043D" w:rsidRDefault="007A09FC" w14:paraId="222B05EF" w14:textId="592C7F49">
          <w:pPr>
            <w:pStyle w:val="TOC3"/>
            <w:tabs>
              <w:tab w:val="left" w:pos="1320"/>
              <w:tab w:val="right" w:leader="dot" w:pos="9225"/>
            </w:tabs>
            <w:rPr>
              <w:rFonts w:asciiTheme="minorHAnsi" w:hAnsiTheme="minorHAnsi" w:eastAsiaTheme="minorEastAsia" w:cstheme="minorBidi"/>
              <w:noProof/>
              <w:sz w:val="22"/>
              <w:szCs w:val="22"/>
            </w:rPr>
          </w:pPr>
          <w:hyperlink w:history="1" w:anchor="_Toc113352594">
            <w:r w:rsidRPr="00EA71B7" w:rsidR="0052043D">
              <w:rPr>
                <w:rStyle w:val="Hyperlink"/>
                <w:noProof/>
              </w:rPr>
              <w:t>8.1.3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_Toc113352594 \h </w:instrText>
            </w:r>
            <w:r w:rsidR="0052043D">
              <w:rPr>
                <w:noProof/>
                <w:webHidden/>
              </w:rPr>
            </w:r>
            <w:r w:rsidR="0052043D">
              <w:rPr>
                <w:noProof/>
                <w:webHidden/>
              </w:rPr>
              <w:fldChar w:fldCharType="separate"/>
            </w:r>
            <w:r w:rsidR="0052043D">
              <w:rPr>
                <w:noProof/>
                <w:webHidden/>
              </w:rPr>
              <w:t>24</w:t>
            </w:r>
            <w:r w:rsidR="0052043D">
              <w:rPr>
                <w:noProof/>
                <w:webHidden/>
              </w:rPr>
              <w:fldChar w:fldCharType="end"/>
            </w:r>
          </w:hyperlink>
        </w:p>
        <w:p w:rsidR="0052043D" w:rsidRDefault="007A09FC" w14:paraId="678F5D04" w14:textId="2ACAFB64">
          <w:pPr>
            <w:pStyle w:val="TOC3"/>
            <w:tabs>
              <w:tab w:val="left" w:pos="1320"/>
              <w:tab w:val="right" w:leader="dot" w:pos="9225"/>
            </w:tabs>
            <w:rPr>
              <w:rFonts w:asciiTheme="minorHAnsi" w:hAnsiTheme="minorHAnsi" w:eastAsiaTheme="minorEastAsia" w:cstheme="minorBidi"/>
              <w:noProof/>
              <w:sz w:val="22"/>
              <w:szCs w:val="22"/>
            </w:rPr>
          </w:pPr>
          <w:hyperlink w:history="1" w:anchor="_Toc113352595">
            <w:r w:rsidRPr="00EA71B7" w:rsidR="0052043D">
              <w:rPr>
                <w:rStyle w:val="Hyperlink"/>
                <w:noProof/>
              </w:rPr>
              <w:t>8.1.4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_Toc113352595 \h </w:instrText>
            </w:r>
            <w:r w:rsidR="0052043D">
              <w:rPr>
                <w:noProof/>
                <w:webHidden/>
              </w:rPr>
            </w:r>
            <w:r w:rsidR="0052043D">
              <w:rPr>
                <w:noProof/>
                <w:webHidden/>
              </w:rPr>
              <w:fldChar w:fldCharType="separate"/>
            </w:r>
            <w:r w:rsidR="0052043D">
              <w:rPr>
                <w:noProof/>
                <w:webHidden/>
              </w:rPr>
              <w:t>26</w:t>
            </w:r>
            <w:r w:rsidR="0052043D">
              <w:rPr>
                <w:noProof/>
                <w:webHidden/>
              </w:rPr>
              <w:fldChar w:fldCharType="end"/>
            </w:r>
          </w:hyperlink>
        </w:p>
        <w:p w:rsidR="0052043D" w:rsidRDefault="007A09FC" w14:paraId="01F04F54" w14:textId="2453E6C4">
          <w:pPr>
            <w:pStyle w:val="TOC2"/>
            <w:tabs>
              <w:tab w:val="left" w:pos="880"/>
              <w:tab w:val="right" w:leader="dot" w:pos="9225"/>
            </w:tabs>
            <w:rPr>
              <w:rFonts w:asciiTheme="minorHAnsi" w:hAnsiTheme="minorHAnsi" w:eastAsiaTheme="minorEastAsia" w:cstheme="minorBidi"/>
              <w:noProof/>
              <w:sz w:val="22"/>
              <w:szCs w:val="22"/>
            </w:rPr>
          </w:pPr>
          <w:hyperlink w:history="1" w:anchor="_Toc113352596">
            <w:r w:rsidRPr="00EA71B7" w:rsidR="0052043D">
              <w:rPr>
                <w:rStyle w:val="Hyperlink"/>
                <w:noProof/>
              </w:rPr>
              <w:t>8.2</w:t>
            </w:r>
            <w:r w:rsidR="0052043D">
              <w:rPr>
                <w:rFonts w:asciiTheme="minorHAnsi" w:hAnsiTheme="minorHAnsi" w:eastAsiaTheme="minorEastAsia" w:cstheme="minorBidi"/>
                <w:noProof/>
                <w:sz w:val="22"/>
                <w:szCs w:val="22"/>
              </w:rPr>
              <w:tab/>
            </w:r>
            <w:r w:rsidRPr="00EA71B7" w:rsidR="0052043D">
              <w:rPr>
                <w:rStyle w:val="Hyperlink"/>
                <w:noProof/>
              </w:rPr>
              <w:t>openSession</w:t>
            </w:r>
            <w:r w:rsidR="0052043D">
              <w:rPr>
                <w:noProof/>
                <w:webHidden/>
              </w:rPr>
              <w:tab/>
            </w:r>
            <w:r w:rsidR="0052043D">
              <w:rPr>
                <w:noProof/>
                <w:webHidden/>
              </w:rPr>
              <w:fldChar w:fldCharType="begin"/>
            </w:r>
            <w:r w:rsidR="0052043D">
              <w:rPr>
                <w:noProof/>
                <w:webHidden/>
              </w:rPr>
              <w:instrText xml:space="preserve"> PAGEREF _Toc113352596 \h </w:instrText>
            </w:r>
            <w:r w:rsidR="0052043D">
              <w:rPr>
                <w:noProof/>
                <w:webHidden/>
              </w:rPr>
            </w:r>
            <w:r w:rsidR="0052043D">
              <w:rPr>
                <w:noProof/>
                <w:webHidden/>
              </w:rPr>
              <w:fldChar w:fldCharType="separate"/>
            </w:r>
            <w:r w:rsidR="0052043D">
              <w:rPr>
                <w:noProof/>
                <w:webHidden/>
              </w:rPr>
              <w:t>28</w:t>
            </w:r>
            <w:r w:rsidR="0052043D">
              <w:rPr>
                <w:noProof/>
                <w:webHidden/>
              </w:rPr>
              <w:fldChar w:fldCharType="end"/>
            </w:r>
          </w:hyperlink>
        </w:p>
        <w:p w:rsidR="0052043D" w:rsidRDefault="007A09FC" w14:paraId="7B1FFA11" w14:textId="7F8C39B3">
          <w:pPr>
            <w:pStyle w:val="TOC3"/>
            <w:tabs>
              <w:tab w:val="left" w:pos="1320"/>
              <w:tab w:val="right" w:leader="dot" w:pos="9225"/>
            </w:tabs>
            <w:rPr>
              <w:rFonts w:asciiTheme="minorHAnsi" w:hAnsiTheme="minorHAnsi" w:eastAsiaTheme="minorEastAsia" w:cstheme="minorBidi"/>
              <w:noProof/>
              <w:sz w:val="22"/>
              <w:szCs w:val="22"/>
            </w:rPr>
          </w:pPr>
          <w:hyperlink w:history="1" w:anchor="_Toc113352597">
            <w:r w:rsidRPr="00EA71B7" w:rsidR="0052043D">
              <w:rPr>
                <w:rStyle w:val="Hyperlink"/>
                <w:noProof/>
              </w:rPr>
              <w:t>8.2.1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_Toc113352597 \h </w:instrText>
            </w:r>
            <w:r w:rsidR="0052043D">
              <w:rPr>
                <w:noProof/>
                <w:webHidden/>
              </w:rPr>
            </w:r>
            <w:r w:rsidR="0052043D">
              <w:rPr>
                <w:noProof/>
                <w:webHidden/>
              </w:rPr>
              <w:fldChar w:fldCharType="separate"/>
            </w:r>
            <w:r w:rsidR="0052043D">
              <w:rPr>
                <w:noProof/>
                <w:webHidden/>
              </w:rPr>
              <w:t>28</w:t>
            </w:r>
            <w:r w:rsidR="0052043D">
              <w:rPr>
                <w:noProof/>
                <w:webHidden/>
              </w:rPr>
              <w:fldChar w:fldCharType="end"/>
            </w:r>
          </w:hyperlink>
        </w:p>
        <w:p w:rsidR="0052043D" w:rsidRDefault="007A09FC" w14:paraId="14C952FF" w14:textId="39ED1DD9">
          <w:pPr>
            <w:pStyle w:val="TOC3"/>
            <w:tabs>
              <w:tab w:val="left" w:pos="1320"/>
              <w:tab w:val="right" w:leader="dot" w:pos="9225"/>
            </w:tabs>
            <w:rPr>
              <w:rFonts w:asciiTheme="minorHAnsi" w:hAnsiTheme="minorHAnsi" w:eastAsiaTheme="minorEastAsia" w:cstheme="minorBidi"/>
              <w:noProof/>
              <w:sz w:val="22"/>
              <w:szCs w:val="22"/>
            </w:rPr>
          </w:pPr>
          <w:hyperlink w:history="1" w:anchor="_Toc113352598">
            <w:r w:rsidRPr="00EA71B7" w:rsidR="0052043D">
              <w:rPr>
                <w:rStyle w:val="Hyperlink"/>
                <w:noProof/>
              </w:rPr>
              <w:t>8.2.2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_Toc113352598 \h </w:instrText>
            </w:r>
            <w:r w:rsidR="0052043D">
              <w:rPr>
                <w:noProof/>
                <w:webHidden/>
              </w:rPr>
            </w:r>
            <w:r w:rsidR="0052043D">
              <w:rPr>
                <w:noProof/>
                <w:webHidden/>
              </w:rPr>
              <w:fldChar w:fldCharType="separate"/>
            </w:r>
            <w:r w:rsidR="0052043D">
              <w:rPr>
                <w:noProof/>
                <w:webHidden/>
              </w:rPr>
              <w:t>28</w:t>
            </w:r>
            <w:r w:rsidR="0052043D">
              <w:rPr>
                <w:noProof/>
                <w:webHidden/>
              </w:rPr>
              <w:fldChar w:fldCharType="end"/>
            </w:r>
          </w:hyperlink>
        </w:p>
        <w:p w:rsidR="0052043D" w:rsidRDefault="007A09FC" w14:paraId="0A81AB93" w14:textId="2F5D7447">
          <w:pPr>
            <w:pStyle w:val="TOC3"/>
            <w:tabs>
              <w:tab w:val="left" w:pos="1320"/>
              <w:tab w:val="right" w:leader="dot" w:pos="9225"/>
            </w:tabs>
            <w:rPr>
              <w:rFonts w:asciiTheme="minorHAnsi" w:hAnsiTheme="minorHAnsi" w:eastAsiaTheme="minorEastAsia" w:cstheme="minorBidi"/>
              <w:noProof/>
              <w:sz w:val="22"/>
              <w:szCs w:val="22"/>
            </w:rPr>
          </w:pPr>
          <w:hyperlink w:history="1" w:anchor="_Toc113352599">
            <w:r w:rsidRPr="00EA71B7" w:rsidR="0052043D">
              <w:rPr>
                <w:rStyle w:val="Hyperlink"/>
                <w:noProof/>
              </w:rPr>
              <w:t>8.2.3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_Toc113352599 \h </w:instrText>
            </w:r>
            <w:r w:rsidR="0052043D">
              <w:rPr>
                <w:noProof/>
                <w:webHidden/>
              </w:rPr>
            </w:r>
            <w:r w:rsidR="0052043D">
              <w:rPr>
                <w:noProof/>
                <w:webHidden/>
              </w:rPr>
              <w:fldChar w:fldCharType="separate"/>
            </w:r>
            <w:r w:rsidR="0052043D">
              <w:rPr>
                <w:noProof/>
                <w:webHidden/>
              </w:rPr>
              <w:t>28</w:t>
            </w:r>
            <w:r w:rsidR="0052043D">
              <w:rPr>
                <w:noProof/>
                <w:webHidden/>
              </w:rPr>
              <w:fldChar w:fldCharType="end"/>
            </w:r>
          </w:hyperlink>
        </w:p>
        <w:p w:rsidR="0052043D" w:rsidRDefault="007A09FC" w14:paraId="2B9FDCF4" w14:textId="25AF2073">
          <w:pPr>
            <w:pStyle w:val="TOC3"/>
            <w:tabs>
              <w:tab w:val="left" w:pos="1320"/>
              <w:tab w:val="right" w:leader="dot" w:pos="9225"/>
            </w:tabs>
            <w:rPr>
              <w:rFonts w:asciiTheme="minorHAnsi" w:hAnsiTheme="minorHAnsi" w:eastAsiaTheme="minorEastAsia" w:cstheme="minorBidi"/>
              <w:noProof/>
              <w:sz w:val="22"/>
              <w:szCs w:val="22"/>
            </w:rPr>
          </w:pPr>
          <w:hyperlink w:history="1" w:anchor="_Toc113352600">
            <w:r w:rsidRPr="00EA71B7" w:rsidR="0052043D">
              <w:rPr>
                <w:rStyle w:val="Hyperlink"/>
                <w:noProof/>
              </w:rPr>
              <w:t>8.2.4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_Toc113352600 \h </w:instrText>
            </w:r>
            <w:r w:rsidR="0052043D">
              <w:rPr>
                <w:noProof/>
                <w:webHidden/>
              </w:rPr>
            </w:r>
            <w:r w:rsidR="0052043D">
              <w:rPr>
                <w:noProof/>
                <w:webHidden/>
              </w:rPr>
              <w:fldChar w:fldCharType="separate"/>
            </w:r>
            <w:r w:rsidR="0052043D">
              <w:rPr>
                <w:noProof/>
                <w:webHidden/>
              </w:rPr>
              <w:t>29</w:t>
            </w:r>
            <w:r w:rsidR="0052043D">
              <w:rPr>
                <w:noProof/>
                <w:webHidden/>
              </w:rPr>
              <w:fldChar w:fldCharType="end"/>
            </w:r>
          </w:hyperlink>
        </w:p>
        <w:p w:rsidR="0052043D" w:rsidRDefault="007A09FC" w14:paraId="2EEC391C" w14:textId="03B5B7C8">
          <w:pPr>
            <w:pStyle w:val="TOC2"/>
            <w:tabs>
              <w:tab w:val="left" w:pos="880"/>
              <w:tab w:val="right" w:leader="dot" w:pos="9225"/>
            </w:tabs>
            <w:rPr>
              <w:rFonts w:asciiTheme="minorHAnsi" w:hAnsiTheme="minorHAnsi" w:eastAsiaTheme="minorEastAsia" w:cstheme="minorBidi"/>
              <w:noProof/>
              <w:sz w:val="22"/>
              <w:szCs w:val="22"/>
            </w:rPr>
          </w:pPr>
          <w:hyperlink w:history="1" w:anchor="_Toc113352601">
            <w:r w:rsidRPr="00EA71B7" w:rsidR="0052043D">
              <w:rPr>
                <w:rStyle w:val="Hyperlink"/>
                <w:noProof/>
              </w:rPr>
              <w:t>8.3</w:t>
            </w:r>
            <w:r w:rsidR="0052043D">
              <w:rPr>
                <w:rFonts w:asciiTheme="minorHAnsi" w:hAnsiTheme="minorHAnsi" w:eastAsiaTheme="minorEastAsia" w:cstheme="minorBidi"/>
                <w:noProof/>
                <w:sz w:val="22"/>
                <w:szCs w:val="22"/>
              </w:rPr>
              <w:tab/>
            </w:r>
            <w:r w:rsidRPr="00EA71B7" w:rsidR="0052043D">
              <w:rPr>
                <w:rStyle w:val="Hyperlink"/>
                <w:noProof/>
              </w:rPr>
              <w:t>login</w:t>
            </w:r>
            <w:r w:rsidR="0052043D">
              <w:rPr>
                <w:noProof/>
                <w:webHidden/>
              </w:rPr>
              <w:tab/>
            </w:r>
            <w:r w:rsidR="0052043D">
              <w:rPr>
                <w:noProof/>
                <w:webHidden/>
              </w:rPr>
              <w:fldChar w:fldCharType="begin"/>
            </w:r>
            <w:r w:rsidR="0052043D">
              <w:rPr>
                <w:noProof/>
                <w:webHidden/>
              </w:rPr>
              <w:instrText xml:space="preserve"> PAGEREF _Toc113352601 \h </w:instrText>
            </w:r>
            <w:r w:rsidR="0052043D">
              <w:rPr>
                <w:noProof/>
                <w:webHidden/>
              </w:rPr>
            </w:r>
            <w:r w:rsidR="0052043D">
              <w:rPr>
                <w:noProof/>
                <w:webHidden/>
              </w:rPr>
              <w:fldChar w:fldCharType="separate"/>
            </w:r>
            <w:r w:rsidR="0052043D">
              <w:rPr>
                <w:noProof/>
                <w:webHidden/>
              </w:rPr>
              <w:t>30</w:t>
            </w:r>
            <w:r w:rsidR="0052043D">
              <w:rPr>
                <w:noProof/>
                <w:webHidden/>
              </w:rPr>
              <w:fldChar w:fldCharType="end"/>
            </w:r>
          </w:hyperlink>
        </w:p>
        <w:p w:rsidR="0052043D" w:rsidRDefault="007A09FC" w14:paraId="3757B10D" w14:textId="5CAED33D">
          <w:pPr>
            <w:pStyle w:val="TOC3"/>
            <w:tabs>
              <w:tab w:val="left" w:pos="1320"/>
              <w:tab w:val="right" w:leader="dot" w:pos="9225"/>
            </w:tabs>
            <w:rPr>
              <w:rFonts w:asciiTheme="minorHAnsi" w:hAnsiTheme="minorHAnsi" w:eastAsiaTheme="minorEastAsia" w:cstheme="minorBidi"/>
              <w:noProof/>
              <w:sz w:val="22"/>
              <w:szCs w:val="22"/>
            </w:rPr>
          </w:pPr>
          <w:hyperlink w:history="1" w:anchor="_Toc113352602">
            <w:r w:rsidRPr="00EA71B7" w:rsidR="0052043D">
              <w:rPr>
                <w:rStyle w:val="Hyperlink"/>
                <w:noProof/>
              </w:rPr>
              <w:t>8.3.1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_Toc113352602 \h </w:instrText>
            </w:r>
            <w:r w:rsidR="0052043D">
              <w:rPr>
                <w:noProof/>
                <w:webHidden/>
              </w:rPr>
            </w:r>
            <w:r w:rsidR="0052043D">
              <w:rPr>
                <w:noProof/>
                <w:webHidden/>
              </w:rPr>
              <w:fldChar w:fldCharType="separate"/>
            </w:r>
            <w:r w:rsidR="0052043D">
              <w:rPr>
                <w:noProof/>
                <w:webHidden/>
              </w:rPr>
              <w:t>30</w:t>
            </w:r>
            <w:r w:rsidR="0052043D">
              <w:rPr>
                <w:noProof/>
                <w:webHidden/>
              </w:rPr>
              <w:fldChar w:fldCharType="end"/>
            </w:r>
          </w:hyperlink>
        </w:p>
        <w:p w:rsidR="0052043D" w:rsidRDefault="007A09FC" w14:paraId="3A301D4F" w14:textId="62DDA797">
          <w:pPr>
            <w:pStyle w:val="TOC3"/>
            <w:tabs>
              <w:tab w:val="left" w:pos="1320"/>
              <w:tab w:val="right" w:leader="dot" w:pos="9225"/>
            </w:tabs>
            <w:rPr>
              <w:rFonts w:asciiTheme="minorHAnsi" w:hAnsiTheme="minorHAnsi" w:eastAsiaTheme="minorEastAsia" w:cstheme="minorBidi"/>
              <w:noProof/>
              <w:sz w:val="22"/>
              <w:szCs w:val="22"/>
            </w:rPr>
          </w:pPr>
          <w:hyperlink w:history="1" w:anchor="_Toc113352603">
            <w:r w:rsidRPr="00EA71B7" w:rsidR="0052043D">
              <w:rPr>
                <w:rStyle w:val="Hyperlink"/>
                <w:noProof/>
              </w:rPr>
              <w:t>8.3.2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_Toc113352603 \h </w:instrText>
            </w:r>
            <w:r w:rsidR="0052043D">
              <w:rPr>
                <w:noProof/>
                <w:webHidden/>
              </w:rPr>
            </w:r>
            <w:r w:rsidR="0052043D">
              <w:rPr>
                <w:noProof/>
                <w:webHidden/>
              </w:rPr>
              <w:fldChar w:fldCharType="separate"/>
            </w:r>
            <w:r w:rsidR="0052043D">
              <w:rPr>
                <w:noProof/>
                <w:webHidden/>
              </w:rPr>
              <w:t>30</w:t>
            </w:r>
            <w:r w:rsidR="0052043D">
              <w:rPr>
                <w:noProof/>
                <w:webHidden/>
              </w:rPr>
              <w:fldChar w:fldCharType="end"/>
            </w:r>
          </w:hyperlink>
        </w:p>
        <w:p w:rsidR="0052043D" w:rsidRDefault="007A09FC" w14:paraId="62E13484" w14:textId="61978F45">
          <w:pPr>
            <w:pStyle w:val="TOC3"/>
            <w:tabs>
              <w:tab w:val="left" w:pos="1320"/>
              <w:tab w:val="right" w:leader="dot" w:pos="9225"/>
            </w:tabs>
            <w:rPr>
              <w:rFonts w:asciiTheme="minorHAnsi" w:hAnsiTheme="minorHAnsi" w:eastAsiaTheme="minorEastAsia" w:cstheme="minorBidi"/>
              <w:noProof/>
              <w:sz w:val="22"/>
              <w:szCs w:val="22"/>
            </w:rPr>
          </w:pPr>
          <w:hyperlink w:history="1" w:anchor="_Toc113352604">
            <w:r w:rsidRPr="00EA71B7" w:rsidR="0052043D">
              <w:rPr>
                <w:rStyle w:val="Hyperlink"/>
                <w:noProof/>
              </w:rPr>
              <w:t>8.3.3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_Toc113352604 \h </w:instrText>
            </w:r>
            <w:r w:rsidR="0052043D">
              <w:rPr>
                <w:noProof/>
                <w:webHidden/>
              </w:rPr>
            </w:r>
            <w:r w:rsidR="0052043D">
              <w:rPr>
                <w:noProof/>
                <w:webHidden/>
              </w:rPr>
              <w:fldChar w:fldCharType="separate"/>
            </w:r>
            <w:r w:rsidR="0052043D">
              <w:rPr>
                <w:noProof/>
                <w:webHidden/>
              </w:rPr>
              <w:t>30</w:t>
            </w:r>
            <w:r w:rsidR="0052043D">
              <w:rPr>
                <w:noProof/>
                <w:webHidden/>
              </w:rPr>
              <w:fldChar w:fldCharType="end"/>
            </w:r>
          </w:hyperlink>
        </w:p>
        <w:p w:rsidR="0052043D" w:rsidRDefault="007A09FC" w14:paraId="74A89D77" w14:textId="73EF7677">
          <w:pPr>
            <w:pStyle w:val="TOC3"/>
            <w:tabs>
              <w:tab w:val="left" w:pos="1320"/>
              <w:tab w:val="right" w:leader="dot" w:pos="9225"/>
            </w:tabs>
            <w:rPr>
              <w:rFonts w:asciiTheme="minorHAnsi" w:hAnsiTheme="minorHAnsi" w:eastAsiaTheme="minorEastAsia" w:cstheme="minorBidi"/>
              <w:noProof/>
              <w:sz w:val="22"/>
              <w:szCs w:val="22"/>
            </w:rPr>
          </w:pPr>
          <w:hyperlink w:history="1" w:anchor="_Toc113352605">
            <w:r w:rsidRPr="00EA71B7" w:rsidR="0052043D">
              <w:rPr>
                <w:rStyle w:val="Hyperlink"/>
                <w:noProof/>
              </w:rPr>
              <w:t>8.3.4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_Toc113352605 \h </w:instrText>
            </w:r>
            <w:r w:rsidR="0052043D">
              <w:rPr>
                <w:noProof/>
                <w:webHidden/>
              </w:rPr>
            </w:r>
            <w:r w:rsidR="0052043D">
              <w:rPr>
                <w:noProof/>
                <w:webHidden/>
              </w:rPr>
              <w:fldChar w:fldCharType="separate"/>
            </w:r>
            <w:r w:rsidR="0052043D">
              <w:rPr>
                <w:noProof/>
                <w:webHidden/>
              </w:rPr>
              <w:t>31</w:t>
            </w:r>
            <w:r w:rsidR="0052043D">
              <w:rPr>
                <w:noProof/>
                <w:webHidden/>
              </w:rPr>
              <w:fldChar w:fldCharType="end"/>
            </w:r>
          </w:hyperlink>
        </w:p>
        <w:p w:rsidR="0052043D" w:rsidRDefault="007A09FC" w14:paraId="03ADE58E" w14:textId="4D9A969C">
          <w:pPr>
            <w:pStyle w:val="TOC2"/>
            <w:tabs>
              <w:tab w:val="left" w:pos="880"/>
              <w:tab w:val="right" w:leader="dot" w:pos="9225"/>
            </w:tabs>
            <w:rPr>
              <w:rFonts w:asciiTheme="minorHAnsi" w:hAnsiTheme="minorHAnsi" w:eastAsiaTheme="minorEastAsia" w:cstheme="minorBidi"/>
              <w:noProof/>
              <w:sz w:val="22"/>
              <w:szCs w:val="22"/>
            </w:rPr>
          </w:pPr>
          <w:hyperlink w:history="1" w:anchor="_Toc113352606">
            <w:r w:rsidRPr="00EA71B7" w:rsidR="0052043D">
              <w:rPr>
                <w:rStyle w:val="Hyperlink"/>
                <w:noProof/>
              </w:rPr>
              <w:t>8.4</w:t>
            </w:r>
            <w:r w:rsidR="0052043D">
              <w:rPr>
                <w:rFonts w:asciiTheme="minorHAnsi" w:hAnsiTheme="minorHAnsi" w:eastAsiaTheme="minorEastAsia" w:cstheme="minorBidi"/>
                <w:noProof/>
                <w:sz w:val="22"/>
                <w:szCs w:val="22"/>
              </w:rPr>
              <w:tab/>
            </w:r>
            <w:r w:rsidRPr="00EA71B7" w:rsidR="0052043D">
              <w:rPr>
                <w:rStyle w:val="Hyperlink"/>
                <w:noProof/>
              </w:rPr>
              <w:t>logout</w:t>
            </w:r>
            <w:r w:rsidR="0052043D">
              <w:rPr>
                <w:noProof/>
                <w:webHidden/>
              </w:rPr>
              <w:tab/>
            </w:r>
            <w:r w:rsidR="0052043D">
              <w:rPr>
                <w:noProof/>
                <w:webHidden/>
              </w:rPr>
              <w:fldChar w:fldCharType="begin"/>
            </w:r>
            <w:r w:rsidR="0052043D">
              <w:rPr>
                <w:noProof/>
                <w:webHidden/>
              </w:rPr>
              <w:instrText xml:space="preserve"> PAGEREF _Toc113352606 \h </w:instrText>
            </w:r>
            <w:r w:rsidR="0052043D">
              <w:rPr>
                <w:noProof/>
                <w:webHidden/>
              </w:rPr>
            </w:r>
            <w:r w:rsidR="0052043D">
              <w:rPr>
                <w:noProof/>
                <w:webHidden/>
              </w:rPr>
              <w:fldChar w:fldCharType="separate"/>
            </w:r>
            <w:r w:rsidR="0052043D">
              <w:rPr>
                <w:noProof/>
                <w:webHidden/>
              </w:rPr>
              <w:t>32</w:t>
            </w:r>
            <w:r w:rsidR="0052043D">
              <w:rPr>
                <w:noProof/>
                <w:webHidden/>
              </w:rPr>
              <w:fldChar w:fldCharType="end"/>
            </w:r>
          </w:hyperlink>
        </w:p>
        <w:p w:rsidR="0052043D" w:rsidRDefault="007A09FC" w14:paraId="414C2DDC" w14:textId="414D9E2D">
          <w:pPr>
            <w:pStyle w:val="TOC3"/>
            <w:tabs>
              <w:tab w:val="left" w:pos="1320"/>
              <w:tab w:val="right" w:leader="dot" w:pos="9225"/>
            </w:tabs>
            <w:rPr>
              <w:rFonts w:asciiTheme="minorHAnsi" w:hAnsiTheme="minorHAnsi" w:eastAsiaTheme="minorEastAsia" w:cstheme="minorBidi"/>
              <w:noProof/>
              <w:sz w:val="22"/>
              <w:szCs w:val="22"/>
            </w:rPr>
          </w:pPr>
          <w:hyperlink w:history="1" w:anchor="_Toc113352607">
            <w:r w:rsidRPr="00EA71B7" w:rsidR="0052043D">
              <w:rPr>
                <w:rStyle w:val="Hyperlink"/>
                <w:noProof/>
              </w:rPr>
              <w:t>8.4.1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_Toc113352607 \h </w:instrText>
            </w:r>
            <w:r w:rsidR="0052043D">
              <w:rPr>
                <w:noProof/>
                <w:webHidden/>
              </w:rPr>
            </w:r>
            <w:r w:rsidR="0052043D">
              <w:rPr>
                <w:noProof/>
                <w:webHidden/>
              </w:rPr>
              <w:fldChar w:fldCharType="separate"/>
            </w:r>
            <w:r w:rsidR="0052043D">
              <w:rPr>
                <w:noProof/>
                <w:webHidden/>
              </w:rPr>
              <w:t>32</w:t>
            </w:r>
            <w:r w:rsidR="0052043D">
              <w:rPr>
                <w:noProof/>
                <w:webHidden/>
              </w:rPr>
              <w:fldChar w:fldCharType="end"/>
            </w:r>
          </w:hyperlink>
        </w:p>
        <w:p w:rsidR="0052043D" w:rsidRDefault="007A09FC" w14:paraId="22883062" w14:textId="4FA8EACE">
          <w:pPr>
            <w:pStyle w:val="TOC3"/>
            <w:tabs>
              <w:tab w:val="left" w:pos="1320"/>
              <w:tab w:val="right" w:leader="dot" w:pos="9225"/>
            </w:tabs>
            <w:rPr>
              <w:rFonts w:asciiTheme="minorHAnsi" w:hAnsiTheme="minorHAnsi" w:eastAsiaTheme="minorEastAsia" w:cstheme="minorBidi"/>
              <w:noProof/>
              <w:sz w:val="22"/>
              <w:szCs w:val="22"/>
            </w:rPr>
          </w:pPr>
          <w:hyperlink w:history="1" w:anchor="_Toc113352608">
            <w:r w:rsidRPr="00EA71B7" w:rsidR="0052043D">
              <w:rPr>
                <w:rStyle w:val="Hyperlink"/>
                <w:noProof/>
              </w:rPr>
              <w:t>8.4.2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_Toc113352608 \h </w:instrText>
            </w:r>
            <w:r w:rsidR="0052043D">
              <w:rPr>
                <w:noProof/>
                <w:webHidden/>
              </w:rPr>
            </w:r>
            <w:r w:rsidR="0052043D">
              <w:rPr>
                <w:noProof/>
                <w:webHidden/>
              </w:rPr>
              <w:fldChar w:fldCharType="separate"/>
            </w:r>
            <w:r w:rsidR="0052043D">
              <w:rPr>
                <w:noProof/>
                <w:webHidden/>
              </w:rPr>
              <w:t>32</w:t>
            </w:r>
            <w:r w:rsidR="0052043D">
              <w:rPr>
                <w:noProof/>
                <w:webHidden/>
              </w:rPr>
              <w:fldChar w:fldCharType="end"/>
            </w:r>
          </w:hyperlink>
        </w:p>
        <w:p w:rsidR="0052043D" w:rsidRDefault="007A09FC" w14:paraId="5DB4E2D0" w14:textId="4FD9CED1">
          <w:pPr>
            <w:pStyle w:val="TOC3"/>
            <w:tabs>
              <w:tab w:val="left" w:pos="1320"/>
              <w:tab w:val="right" w:leader="dot" w:pos="9225"/>
            </w:tabs>
            <w:rPr>
              <w:rFonts w:asciiTheme="minorHAnsi" w:hAnsiTheme="minorHAnsi" w:eastAsiaTheme="minorEastAsia" w:cstheme="minorBidi"/>
              <w:noProof/>
              <w:sz w:val="22"/>
              <w:szCs w:val="22"/>
            </w:rPr>
          </w:pPr>
          <w:hyperlink w:history="1" w:anchor="_Toc113352609">
            <w:r w:rsidRPr="00EA71B7" w:rsidR="0052043D">
              <w:rPr>
                <w:rStyle w:val="Hyperlink"/>
                <w:noProof/>
              </w:rPr>
              <w:t>8.4.3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_Toc113352609 \h </w:instrText>
            </w:r>
            <w:r w:rsidR="0052043D">
              <w:rPr>
                <w:noProof/>
                <w:webHidden/>
              </w:rPr>
            </w:r>
            <w:r w:rsidR="0052043D">
              <w:rPr>
                <w:noProof/>
                <w:webHidden/>
              </w:rPr>
              <w:fldChar w:fldCharType="separate"/>
            </w:r>
            <w:r w:rsidR="0052043D">
              <w:rPr>
                <w:noProof/>
                <w:webHidden/>
              </w:rPr>
              <w:t>32</w:t>
            </w:r>
            <w:r w:rsidR="0052043D">
              <w:rPr>
                <w:noProof/>
                <w:webHidden/>
              </w:rPr>
              <w:fldChar w:fldCharType="end"/>
            </w:r>
          </w:hyperlink>
        </w:p>
        <w:p w:rsidR="0052043D" w:rsidRDefault="007A09FC" w14:paraId="7F6E1CC7" w14:textId="2A160A95">
          <w:pPr>
            <w:pStyle w:val="TOC3"/>
            <w:tabs>
              <w:tab w:val="left" w:pos="1320"/>
              <w:tab w:val="right" w:leader="dot" w:pos="9225"/>
            </w:tabs>
            <w:rPr>
              <w:rFonts w:asciiTheme="minorHAnsi" w:hAnsiTheme="minorHAnsi" w:eastAsiaTheme="minorEastAsia" w:cstheme="minorBidi"/>
              <w:noProof/>
              <w:sz w:val="22"/>
              <w:szCs w:val="22"/>
            </w:rPr>
          </w:pPr>
          <w:hyperlink w:history="1" w:anchor="_Toc113352610">
            <w:r w:rsidRPr="00EA71B7" w:rsidR="0052043D">
              <w:rPr>
                <w:rStyle w:val="Hyperlink"/>
                <w:noProof/>
              </w:rPr>
              <w:t>8.4.4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_Toc113352610 \h </w:instrText>
            </w:r>
            <w:r w:rsidR="0052043D">
              <w:rPr>
                <w:noProof/>
                <w:webHidden/>
              </w:rPr>
            </w:r>
            <w:r w:rsidR="0052043D">
              <w:rPr>
                <w:noProof/>
                <w:webHidden/>
              </w:rPr>
              <w:fldChar w:fldCharType="separate"/>
            </w:r>
            <w:r w:rsidR="0052043D">
              <w:rPr>
                <w:noProof/>
                <w:webHidden/>
              </w:rPr>
              <w:t>33</w:t>
            </w:r>
            <w:r w:rsidR="0052043D">
              <w:rPr>
                <w:noProof/>
                <w:webHidden/>
              </w:rPr>
              <w:fldChar w:fldCharType="end"/>
            </w:r>
          </w:hyperlink>
        </w:p>
        <w:p w:rsidR="0052043D" w:rsidRDefault="007A09FC" w14:paraId="3E52E89E" w14:textId="421A18D0">
          <w:pPr>
            <w:pStyle w:val="TOC2"/>
            <w:tabs>
              <w:tab w:val="left" w:pos="880"/>
              <w:tab w:val="right" w:leader="dot" w:pos="9225"/>
            </w:tabs>
            <w:rPr>
              <w:rFonts w:asciiTheme="minorHAnsi" w:hAnsiTheme="minorHAnsi" w:eastAsiaTheme="minorEastAsia" w:cstheme="minorBidi"/>
              <w:noProof/>
              <w:sz w:val="22"/>
              <w:szCs w:val="22"/>
            </w:rPr>
          </w:pPr>
          <w:hyperlink w:history="1" w:anchor="_Toc113352611">
            <w:r w:rsidRPr="00EA71B7" w:rsidR="0052043D">
              <w:rPr>
                <w:rStyle w:val="Hyperlink"/>
                <w:noProof/>
              </w:rPr>
              <w:t>8.5</w:t>
            </w:r>
            <w:r w:rsidR="0052043D">
              <w:rPr>
                <w:rFonts w:asciiTheme="minorHAnsi" w:hAnsiTheme="minorHAnsi" w:eastAsiaTheme="minorEastAsia" w:cstheme="minorBidi"/>
                <w:noProof/>
                <w:sz w:val="22"/>
                <w:szCs w:val="22"/>
              </w:rPr>
              <w:tab/>
            </w:r>
            <w:r w:rsidRPr="00EA71B7" w:rsidR="0052043D">
              <w:rPr>
                <w:rStyle w:val="Hyperlink"/>
                <w:noProof/>
              </w:rPr>
              <w:t>reboot</w:t>
            </w:r>
            <w:r w:rsidR="0052043D">
              <w:rPr>
                <w:noProof/>
                <w:webHidden/>
              </w:rPr>
              <w:tab/>
            </w:r>
            <w:r w:rsidR="0052043D">
              <w:rPr>
                <w:noProof/>
                <w:webHidden/>
              </w:rPr>
              <w:fldChar w:fldCharType="begin"/>
            </w:r>
            <w:r w:rsidR="0052043D">
              <w:rPr>
                <w:noProof/>
                <w:webHidden/>
              </w:rPr>
              <w:instrText xml:space="preserve"> PAGEREF _Toc113352611 \h </w:instrText>
            </w:r>
            <w:r w:rsidR="0052043D">
              <w:rPr>
                <w:noProof/>
                <w:webHidden/>
              </w:rPr>
            </w:r>
            <w:r w:rsidR="0052043D">
              <w:rPr>
                <w:noProof/>
                <w:webHidden/>
              </w:rPr>
              <w:fldChar w:fldCharType="separate"/>
            </w:r>
            <w:r w:rsidR="0052043D">
              <w:rPr>
                <w:noProof/>
                <w:webHidden/>
              </w:rPr>
              <w:t>34</w:t>
            </w:r>
            <w:r w:rsidR="0052043D">
              <w:rPr>
                <w:noProof/>
                <w:webHidden/>
              </w:rPr>
              <w:fldChar w:fldCharType="end"/>
            </w:r>
          </w:hyperlink>
        </w:p>
        <w:p w:rsidR="0052043D" w:rsidRDefault="007A09FC" w14:paraId="0DB2C5A6" w14:textId="59FFF3FF">
          <w:pPr>
            <w:pStyle w:val="TOC3"/>
            <w:tabs>
              <w:tab w:val="left" w:pos="1320"/>
              <w:tab w:val="right" w:leader="dot" w:pos="9225"/>
            </w:tabs>
            <w:rPr>
              <w:rFonts w:asciiTheme="minorHAnsi" w:hAnsiTheme="minorHAnsi" w:eastAsiaTheme="minorEastAsia" w:cstheme="minorBidi"/>
              <w:noProof/>
              <w:sz w:val="22"/>
              <w:szCs w:val="22"/>
            </w:rPr>
          </w:pPr>
          <w:hyperlink w:history="1" w:anchor="_Toc113352612">
            <w:r w:rsidRPr="00EA71B7" w:rsidR="0052043D">
              <w:rPr>
                <w:rStyle w:val="Hyperlink"/>
                <w:noProof/>
              </w:rPr>
              <w:t>8.5.1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_Toc113352612 \h </w:instrText>
            </w:r>
            <w:r w:rsidR="0052043D">
              <w:rPr>
                <w:noProof/>
                <w:webHidden/>
              </w:rPr>
            </w:r>
            <w:r w:rsidR="0052043D">
              <w:rPr>
                <w:noProof/>
                <w:webHidden/>
              </w:rPr>
              <w:fldChar w:fldCharType="separate"/>
            </w:r>
            <w:r w:rsidR="0052043D">
              <w:rPr>
                <w:noProof/>
                <w:webHidden/>
              </w:rPr>
              <w:t>34</w:t>
            </w:r>
            <w:r w:rsidR="0052043D">
              <w:rPr>
                <w:noProof/>
                <w:webHidden/>
              </w:rPr>
              <w:fldChar w:fldCharType="end"/>
            </w:r>
          </w:hyperlink>
        </w:p>
        <w:p w:rsidR="0052043D" w:rsidRDefault="007A09FC" w14:paraId="1E553963" w14:textId="3BC7BAEB">
          <w:pPr>
            <w:pStyle w:val="TOC3"/>
            <w:tabs>
              <w:tab w:val="left" w:pos="1320"/>
              <w:tab w:val="right" w:leader="dot" w:pos="9225"/>
            </w:tabs>
            <w:rPr>
              <w:rFonts w:asciiTheme="minorHAnsi" w:hAnsiTheme="minorHAnsi" w:eastAsiaTheme="minorEastAsia" w:cstheme="minorBidi"/>
              <w:noProof/>
              <w:sz w:val="22"/>
              <w:szCs w:val="22"/>
            </w:rPr>
          </w:pPr>
          <w:hyperlink w:history="1" w:anchor="_Toc113352613">
            <w:r w:rsidRPr="00EA71B7" w:rsidR="0052043D">
              <w:rPr>
                <w:rStyle w:val="Hyperlink"/>
                <w:noProof/>
              </w:rPr>
              <w:t>8.5.2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_Toc113352613 \h </w:instrText>
            </w:r>
            <w:r w:rsidR="0052043D">
              <w:rPr>
                <w:noProof/>
                <w:webHidden/>
              </w:rPr>
            </w:r>
            <w:r w:rsidR="0052043D">
              <w:rPr>
                <w:noProof/>
                <w:webHidden/>
              </w:rPr>
              <w:fldChar w:fldCharType="separate"/>
            </w:r>
            <w:r w:rsidR="0052043D">
              <w:rPr>
                <w:noProof/>
                <w:webHidden/>
              </w:rPr>
              <w:t>34</w:t>
            </w:r>
            <w:r w:rsidR="0052043D">
              <w:rPr>
                <w:noProof/>
                <w:webHidden/>
              </w:rPr>
              <w:fldChar w:fldCharType="end"/>
            </w:r>
          </w:hyperlink>
        </w:p>
        <w:p w:rsidR="0052043D" w:rsidRDefault="007A09FC" w14:paraId="46875AC3" w14:textId="55C0B4AD">
          <w:pPr>
            <w:pStyle w:val="TOC3"/>
            <w:tabs>
              <w:tab w:val="left" w:pos="1320"/>
              <w:tab w:val="right" w:leader="dot" w:pos="9225"/>
            </w:tabs>
            <w:rPr>
              <w:rFonts w:asciiTheme="minorHAnsi" w:hAnsiTheme="minorHAnsi" w:eastAsiaTheme="minorEastAsia" w:cstheme="minorBidi"/>
              <w:noProof/>
              <w:sz w:val="22"/>
              <w:szCs w:val="22"/>
            </w:rPr>
          </w:pPr>
          <w:hyperlink w:history="1" w:anchor="_Toc113352614">
            <w:r w:rsidRPr="00EA71B7" w:rsidR="0052043D">
              <w:rPr>
                <w:rStyle w:val="Hyperlink"/>
                <w:noProof/>
              </w:rPr>
              <w:t>8.5.3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_Toc113352614 \h </w:instrText>
            </w:r>
            <w:r w:rsidR="0052043D">
              <w:rPr>
                <w:noProof/>
                <w:webHidden/>
              </w:rPr>
            </w:r>
            <w:r w:rsidR="0052043D">
              <w:rPr>
                <w:noProof/>
                <w:webHidden/>
              </w:rPr>
              <w:fldChar w:fldCharType="separate"/>
            </w:r>
            <w:r w:rsidR="0052043D">
              <w:rPr>
                <w:noProof/>
                <w:webHidden/>
              </w:rPr>
              <w:t>35</w:t>
            </w:r>
            <w:r w:rsidR="0052043D">
              <w:rPr>
                <w:noProof/>
                <w:webHidden/>
              </w:rPr>
              <w:fldChar w:fldCharType="end"/>
            </w:r>
          </w:hyperlink>
        </w:p>
        <w:p w:rsidR="0052043D" w:rsidRDefault="007A09FC" w14:paraId="51B1D5D6" w14:textId="0A7C4E22">
          <w:pPr>
            <w:pStyle w:val="TOC3"/>
            <w:tabs>
              <w:tab w:val="left" w:pos="1320"/>
              <w:tab w:val="right" w:leader="dot" w:pos="9225"/>
            </w:tabs>
            <w:rPr>
              <w:rFonts w:asciiTheme="minorHAnsi" w:hAnsiTheme="minorHAnsi" w:eastAsiaTheme="minorEastAsia" w:cstheme="minorBidi"/>
              <w:noProof/>
              <w:sz w:val="22"/>
              <w:szCs w:val="22"/>
            </w:rPr>
          </w:pPr>
          <w:hyperlink w:history="1" w:anchor="_Toc113352615">
            <w:r w:rsidRPr="00EA71B7" w:rsidR="0052043D">
              <w:rPr>
                <w:rStyle w:val="Hyperlink"/>
                <w:noProof/>
              </w:rPr>
              <w:t>8.5.4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_Toc113352615 \h </w:instrText>
            </w:r>
            <w:r w:rsidR="0052043D">
              <w:rPr>
                <w:noProof/>
                <w:webHidden/>
              </w:rPr>
            </w:r>
            <w:r w:rsidR="0052043D">
              <w:rPr>
                <w:noProof/>
                <w:webHidden/>
              </w:rPr>
              <w:fldChar w:fldCharType="separate"/>
            </w:r>
            <w:r w:rsidR="0052043D">
              <w:rPr>
                <w:noProof/>
                <w:webHidden/>
              </w:rPr>
              <w:t>35</w:t>
            </w:r>
            <w:r w:rsidR="0052043D">
              <w:rPr>
                <w:noProof/>
                <w:webHidden/>
              </w:rPr>
              <w:fldChar w:fldCharType="end"/>
            </w:r>
          </w:hyperlink>
        </w:p>
        <w:p w:rsidR="0052043D" w:rsidRDefault="007A09FC" w14:paraId="2E655B45" w14:textId="5FA28A88">
          <w:pPr>
            <w:pStyle w:val="TOC2"/>
            <w:tabs>
              <w:tab w:val="left" w:pos="880"/>
              <w:tab w:val="right" w:leader="dot" w:pos="9225"/>
            </w:tabs>
            <w:rPr>
              <w:rFonts w:asciiTheme="minorHAnsi" w:hAnsiTheme="minorHAnsi" w:eastAsiaTheme="minorEastAsia" w:cstheme="minorBidi"/>
              <w:noProof/>
              <w:sz w:val="22"/>
              <w:szCs w:val="22"/>
            </w:rPr>
          </w:pPr>
          <w:hyperlink w:history="1" w:anchor="_Toc113352616">
            <w:r w:rsidRPr="00EA71B7" w:rsidR="0052043D">
              <w:rPr>
                <w:rStyle w:val="Hyperlink"/>
                <w:noProof/>
              </w:rPr>
              <w:t>8.6</w:t>
            </w:r>
            <w:r w:rsidR="0052043D">
              <w:rPr>
                <w:rFonts w:asciiTheme="minorHAnsi" w:hAnsiTheme="minorHAnsi" w:eastAsiaTheme="minorEastAsia" w:cstheme="minorBidi"/>
                <w:noProof/>
                <w:sz w:val="22"/>
                <w:szCs w:val="22"/>
              </w:rPr>
              <w:tab/>
            </w:r>
            <w:r w:rsidRPr="00EA71B7" w:rsidR="0052043D">
              <w:rPr>
                <w:rStyle w:val="Hyperlink"/>
                <w:noProof/>
              </w:rPr>
              <w:t>reset</w:t>
            </w:r>
            <w:r w:rsidR="0052043D">
              <w:rPr>
                <w:noProof/>
                <w:webHidden/>
              </w:rPr>
              <w:tab/>
            </w:r>
            <w:r w:rsidR="0052043D">
              <w:rPr>
                <w:noProof/>
                <w:webHidden/>
              </w:rPr>
              <w:fldChar w:fldCharType="begin"/>
            </w:r>
            <w:r w:rsidR="0052043D">
              <w:rPr>
                <w:noProof/>
                <w:webHidden/>
              </w:rPr>
              <w:instrText xml:space="preserve"> PAGEREF _Toc113352616 \h </w:instrText>
            </w:r>
            <w:r w:rsidR="0052043D">
              <w:rPr>
                <w:noProof/>
                <w:webHidden/>
              </w:rPr>
            </w:r>
            <w:r w:rsidR="0052043D">
              <w:rPr>
                <w:noProof/>
                <w:webHidden/>
              </w:rPr>
              <w:fldChar w:fldCharType="separate"/>
            </w:r>
            <w:r w:rsidR="0052043D">
              <w:rPr>
                <w:noProof/>
                <w:webHidden/>
              </w:rPr>
              <w:t>36</w:t>
            </w:r>
            <w:r w:rsidR="0052043D">
              <w:rPr>
                <w:noProof/>
                <w:webHidden/>
              </w:rPr>
              <w:fldChar w:fldCharType="end"/>
            </w:r>
          </w:hyperlink>
        </w:p>
        <w:p w:rsidR="0052043D" w:rsidRDefault="007A09FC" w14:paraId="016B2875" w14:textId="33B70DE8">
          <w:pPr>
            <w:pStyle w:val="TOC3"/>
            <w:tabs>
              <w:tab w:val="left" w:pos="1320"/>
              <w:tab w:val="right" w:leader="dot" w:pos="9225"/>
            </w:tabs>
            <w:rPr>
              <w:rFonts w:asciiTheme="minorHAnsi" w:hAnsiTheme="minorHAnsi" w:eastAsiaTheme="minorEastAsia" w:cstheme="minorBidi"/>
              <w:noProof/>
              <w:sz w:val="22"/>
              <w:szCs w:val="22"/>
            </w:rPr>
          </w:pPr>
          <w:hyperlink w:history="1" w:anchor="_Toc113352617">
            <w:r w:rsidRPr="00EA71B7" w:rsidR="0052043D">
              <w:rPr>
                <w:rStyle w:val="Hyperlink"/>
                <w:noProof/>
              </w:rPr>
              <w:t>8.6.1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_Toc113352617 \h </w:instrText>
            </w:r>
            <w:r w:rsidR="0052043D">
              <w:rPr>
                <w:noProof/>
                <w:webHidden/>
              </w:rPr>
            </w:r>
            <w:r w:rsidR="0052043D">
              <w:rPr>
                <w:noProof/>
                <w:webHidden/>
              </w:rPr>
              <w:fldChar w:fldCharType="separate"/>
            </w:r>
            <w:r w:rsidR="0052043D">
              <w:rPr>
                <w:noProof/>
                <w:webHidden/>
              </w:rPr>
              <w:t>36</w:t>
            </w:r>
            <w:r w:rsidR="0052043D">
              <w:rPr>
                <w:noProof/>
                <w:webHidden/>
              </w:rPr>
              <w:fldChar w:fldCharType="end"/>
            </w:r>
          </w:hyperlink>
        </w:p>
        <w:p w:rsidR="0052043D" w:rsidRDefault="007A09FC" w14:paraId="06FBC170" w14:textId="0C9ABE6C">
          <w:pPr>
            <w:pStyle w:val="TOC3"/>
            <w:tabs>
              <w:tab w:val="left" w:pos="1320"/>
              <w:tab w:val="right" w:leader="dot" w:pos="9225"/>
            </w:tabs>
            <w:rPr>
              <w:rFonts w:asciiTheme="minorHAnsi" w:hAnsiTheme="minorHAnsi" w:eastAsiaTheme="minorEastAsia" w:cstheme="minorBidi"/>
              <w:noProof/>
              <w:sz w:val="22"/>
              <w:szCs w:val="22"/>
            </w:rPr>
          </w:pPr>
          <w:hyperlink w:history="1" w:anchor="_Toc113352618">
            <w:r w:rsidRPr="00EA71B7" w:rsidR="0052043D">
              <w:rPr>
                <w:rStyle w:val="Hyperlink"/>
                <w:noProof/>
              </w:rPr>
              <w:t>8.6.2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_Toc113352618 \h </w:instrText>
            </w:r>
            <w:r w:rsidR="0052043D">
              <w:rPr>
                <w:noProof/>
                <w:webHidden/>
              </w:rPr>
            </w:r>
            <w:r w:rsidR="0052043D">
              <w:rPr>
                <w:noProof/>
                <w:webHidden/>
              </w:rPr>
              <w:fldChar w:fldCharType="separate"/>
            </w:r>
            <w:r w:rsidR="0052043D">
              <w:rPr>
                <w:noProof/>
                <w:webHidden/>
              </w:rPr>
              <w:t>37</w:t>
            </w:r>
            <w:r w:rsidR="0052043D">
              <w:rPr>
                <w:noProof/>
                <w:webHidden/>
              </w:rPr>
              <w:fldChar w:fldCharType="end"/>
            </w:r>
          </w:hyperlink>
        </w:p>
        <w:p w:rsidR="0052043D" w:rsidRDefault="007A09FC" w14:paraId="03388A42" w14:textId="0E6A7555">
          <w:pPr>
            <w:pStyle w:val="TOC3"/>
            <w:tabs>
              <w:tab w:val="left" w:pos="1320"/>
              <w:tab w:val="right" w:leader="dot" w:pos="9225"/>
            </w:tabs>
            <w:rPr>
              <w:rFonts w:asciiTheme="minorHAnsi" w:hAnsiTheme="minorHAnsi" w:eastAsiaTheme="minorEastAsia" w:cstheme="minorBidi"/>
              <w:noProof/>
              <w:sz w:val="22"/>
              <w:szCs w:val="22"/>
            </w:rPr>
          </w:pPr>
          <w:hyperlink w:history="1" w:anchor="_Toc113352619">
            <w:r w:rsidRPr="00EA71B7" w:rsidR="0052043D">
              <w:rPr>
                <w:rStyle w:val="Hyperlink"/>
                <w:noProof/>
              </w:rPr>
              <w:t>8.6.3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_Toc113352619 \h </w:instrText>
            </w:r>
            <w:r w:rsidR="0052043D">
              <w:rPr>
                <w:noProof/>
                <w:webHidden/>
              </w:rPr>
            </w:r>
            <w:r w:rsidR="0052043D">
              <w:rPr>
                <w:noProof/>
                <w:webHidden/>
              </w:rPr>
              <w:fldChar w:fldCharType="separate"/>
            </w:r>
            <w:r w:rsidR="0052043D">
              <w:rPr>
                <w:noProof/>
                <w:webHidden/>
              </w:rPr>
              <w:t>37</w:t>
            </w:r>
            <w:r w:rsidR="0052043D">
              <w:rPr>
                <w:noProof/>
                <w:webHidden/>
              </w:rPr>
              <w:fldChar w:fldCharType="end"/>
            </w:r>
          </w:hyperlink>
        </w:p>
        <w:p w:rsidR="0052043D" w:rsidRDefault="007A09FC" w14:paraId="2B1CB72B" w14:textId="6139B9AC">
          <w:pPr>
            <w:pStyle w:val="TOC3"/>
            <w:tabs>
              <w:tab w:val="left" w:pos="1320"/>
              <w:tab w:val="right" w:leader="dot" w:pos="9225"/>
            </w:tabs>
            <w:rPr>
              <w:rFonts w:asciiTheme="minorHAnsi" w:hAnsiTheme="minorHAnsi" w:eastAsiaTheme="minorEastAsia" w:cstheme="minorBidi"/>
              <w:noProof/>
              <w:sz w:val="22"/>
              <w:szCs w:val="22"/>
            </w:rPr>
          </w:pPr>
          <w:hyperlink w:history="1" w:anchor="_Toc113352620">
            <w:r w:rsidRPr="00EA71B7" w:rsidR="0052043D">
              <w:rPr>
                <w:rStyle w:val="Hyperlink"/>
                <w:noProof/>
              </w:rPr>
              <w:t>8.6.4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_Toc113352620 \h </w:instrText>
            </w:r>
            <w:r w:rsidR="0052043D">
              <w:rPr>
                <w:noProof/>
                <w:webHidden/>
              </w:rPr>
            </w:r>
            <w:r w:rsidR="0052043D">
              <w:rPr>
                <w:noProof/>
                <w:webHidden/>
              </w:rPr>
              <w:fldChar w:fldCharType="separate"/>
            </w:r>
            <w:r w:rsidR="0052043D">
              <w:rPr>
                <w:noProof/>
                <w:webHidden/>
              </w:rPr>
              <w:t>38</w:t>
            </w:r>
            <w:r w:rsidR="0052043D">
              <w:rPr>
                <w:noProof/>
                <w:webHidden/>
              </w:rPr>
              <w:fldChar w:fldCharType="end"/>
            </w:r>
          </w:hyperlink>
        </w:p>
        <w:p w:rsidR="0052043D" w:rsidRDefault="007A09FC" w14:paraId="07ABBCC3" w14:textId="4748EE0C">
          <w:pPr>
            <w:pStyle w:val="TOC2"/>
            <w:tabs>
              <w:tab w:val="left" w:pos="880"/>
              <w:tab w:val="right" w:leader="dot" w:pos="9225"/>
            </w:tabs>
            <w:rPr>
              <w:rFonts w:asciiTheme="minorHAnsi" w:hAnsiTheme="minorHAnsi" w:eastAsiaTheme="minorEastAsia" w:cstheme="minorBidi"/>
              <w:noProof/>
              <w:sz w:val="22"/>
              <w:szCs w:val="22"/>
            </w:rPr>
          </w:pPr>
          <w:hyperlink w:history="1" w:anchor="_Toc113352621">
            <w:r w:rsidRPr="00EA71B7" w:rsidR="0052043D">
              <w:rPr>
                <w:rStyle w:val="Hyperlink"/>
                <w:noProof/>
              </w:rPr>
              <w:t>8.7</w:t>
            </w:r>
            <w:r w:rsidR="0052043D">
              <w:rPr>
                <w:rFonts w:asciiTheme="minorHAnsi" w:hAnsiTheme="minorHAnsi" w:eastAsiaTheme="minorEastAsia" w:cstheme="minorBidi"/>
                <w:noProof/>
                <w:sz w:val="22"/>
                <w:szCs w:val="22"/>
              </w:rPr>
              <w:tab/>
            </w:r>
            <w:r w:rsidRPr="00EA71B7" w:rsidR="0052043D">
              <w:rPr>
                <w:rStyle w:val="Hyperlink"/>
                <w:noProof/>
              </w:rPr>
              <w:t>upgradeFirmware</w:t>
            </w:r>
            <w:r w:rsidR="0052043D">
              <w:rPr>
                <w:noProof/>
                <w:webHidden/>
              </w:rPr>
              <w:tab/>
            </w:r>
            <w:r w:rsidR="0052043D">
              <w:rPr>
                <w:noProof/>
                <w:webHidden/>
              </w:rPr>
              <w:fldChar w:fldCharType="begin"/>
            </w:r>
            <w:r w:rsidR="0052043D">
              <w:rPr>
                <w:noProof/>
                <w:webHidden/>
              </w:rPr>
              <w:instrText xml:space="preserve"> PAGEREF _Toc113352621 \h </w:instrText>
            </w:r>
            <w:r w:rsidR="0052043D">
              <w:rPr>
                <w:noProof/>
                <w:webHidden/>
              </w:rPr>
            </w:r>
            <w:r w:rsidR="0052043D">
              <w:rPr>
                <w:noProof/>
                <w:webHidden/>
              </w:rPr>
              <w:fldChar w:fldCharType="separate"/>
            </w:r>
            <w:r w:rsidR="0052043D">
              <w:rPr>
                <w:noProof/>
                <w:webHidden/>
              </w:rPr>
              <w:t>39</w:t>
            </w:r>
            <w:r w:rsidR="0052043D">
              <w:rPr>
                <w:noProof/>
                <w:webHidden/>
              </w:rPr>
              <w:fldChar w:fldCharType="end"/>
            </w:r>
          </w:hyperlink>
        </w:p>
        <w:p w:rsidR="0052043D" w:rsidRDefault="007A09FC" w14:paraId="6275464A" w14:textId="5D5C8397">
          <w:pPr>
            <w:pStyle w:val="TOC3"/>
            <w:tabs>
              <w:tab w:val="left" w:pos="1320"/>
              <w:tab w:val="right" w:leader="dot" w:pos="9225"/>
            </w:tabs>
            <w:rPr>
              <w:rFonts w:asciiTheme="minorHAnsi" w:hAnsiTheme="minorHAnsi" w:eastAsiaTheme="minorEastAsia" w:cstheme="minorBidi"/>
              <w:noProof/>
              <w:sz w:val="22"/>
              <w:szCs w:val="22"/>
            </w:rPr>
          </w:pPr>
          <w:hyperlink w:history="1" w:anchor="_Toc113352622">
            <w:r w:rsidRPr="00EA71B7" w:rsidR="0052043D">
              <w:rPr>
                <w:rStyle w:val="Hyperlink"/>
                <w:noProof/>
              </w:rPr>
              <w:t>8.7.1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_Toc113352622 \h </w:instrText>
            </w:r>
            <w:r w:rsidR="0052043D">
              <w:rPr>
                <w:noProof/>
                <w:webHidden/>
              </w:rPr>
            </w:r>
            <w:r w:rsidR="0052043D">
              <w:rPr>
                <w:noProof/>
                <w:webHidden/>
              </w:rPr>
              <w:fldChar w:fldCharType="separate"/>
            </w:r>
            <w:r w:rsidR="0052043D">
              <w:rPr>
                <w:noProof/>
                <w:webHidden/>
              </w:rPr>
              <w:t>39</w:t>
            </w:r>
            <w:r w:rsidR="0052043D">
              <w:rPr>
                <w:noProof/>
                <w:webHidden/>
              </w:rPr>
              <w:fldChar w:fldCharType="end"/>
            </w:r>
          </w:hyperlink>
        </w:p>
        <w:p w:rsidR="0052043D" w:rsidRDefault="007A09FC" w14:paraId="481664FA" w14:textId="4E1183A9">
          <w:pPr>
            <w:pStyle w:val="TOC3"/>
            <w:tabs>
              <w:tab w:val="left" w:pos="1320"/>
              <w:tab w:val="right" w:leader="dot" w:pos="9225"/>
            </w:tabs>
            <w:rPr>
              <w:rFonts w:asciiTheme="minorHAnsi" w:hAnsiTheme="minorHAnsi" w:eastAsiaTheme="minorEastAsia" w:cstheme="minorBidi"/>
              <w:noProof/>
              <w:sz w:val="22"/>
              <w:szCs w:val="22"/>
            </w:rPr>
          </w:pPr>
          <w:hyperlink w:history="1" w:anchor="_Toc113352623">
            <w:r w:rsidRPr="00EA71B7" w:rsidR="0052043D">
              <w:rPr>
                <w:rStyle w:val="Hyperlink"/>
                <w:noProof/>
              </w:rPr>
              <w:t>8.7.2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_Toc113352623 \h </w:instrText>
            </w:r>
            <w:r w:rsidR="0052043D">
              <w:rPr>
                <w:noProof/>
                <w:webHidden/>
              </w:rPr>
            </w:r>
            <w:r w:rsidR="0052043D">
              <w:rPr>
                <w:noProof/>
                <w:webHidden/>
              </w:rPr>
              <w:fldChar w:fldCharType="separate"/>
            </w:r>
            <w:r w:rsidR="0052043D">
              <w:rPr>
                <w:noProof/>
                <w:webHidden/>
              </w:rPr>
              <w:t>39</w:t>
            </w:r>
            <w:r w:rsidR="0052043D">
              <w:rPr>
                <w:noProof/>
                <w:webHidden/>
              </w:rPr>
              <w:fldChar w:fldCharType="end"/>
            </w:r>
          </w:hyperlink>
        </w:p>
        <w:p w:rsidR="0052043D" w:rsidRDefault="007A09FC" w14:paraId="1E2CB61F" w14:textId="55300939">
          <w:pPr>
            <w:pStyle w:val="TOC3"/>
            <w:tabs>
              <w:tab w:val="left" w:pos="1320"/>
              <w:tab w:val="right" w:leader="dot" w:pos="9225"/>
            </w:tabs>
            <w:rPr>
              <w:rFonts w:asciiTheme="minorHAnsi" w:hAnsiTheme="minorHAnsi" w:eastAsiaTheme="minorEastAsia" w:cstheme="minorBidi"/>
              <w:noProof/>
              <w:sz w:val="22"/>
              <w:szCs w:val="22"/>
            </w:rPr>
          </w:pPr>
          <w:hyperlink w:history="1" w:anchor="_Toc113352624">
            <w:r w:rsidRPr="00EA71B7" w:rsidR="0052043D">
              <w:rPr>
                <w:rStyle w:val="Hyperlink"/>
                <w:noProof/>
              </w:rPr>
              <w:t>8.7.3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_Toc113352624 \h </w:instrText>
            </w:r>
            <w:r w:rsidR="0052043D">
              <w:rPr>
                <w:noProof/>
                <w:webHidden/>
              </w:rPr>
            </w:r>
            <w:r w:rsidR="0052043D">
              <w:rPr>
                <w:noProof/>
                <w:webHidden/>
              </w:rPr>
              <w:fldChar w:fldCharType="separate"/>
            </w:r>
            <w:r w:rsidR="0052043D">
              <w:rPr>
                <w:noProof/>
                <w:webHidden/>
              </w:rPr>
              <w:t>40</w:t>
            </w:r>
            <w:r w:rsidR="0052043D">
              <w:rPr>
                <w:noProof/>
                <w:webHidden/>
              </w:rPr>
              <w:fldChar w:fldCharType="end"/>
            </w:r>
          </w:hyperlink>
        </w:p>
        <w:p w:rsidR="0052043D" w:rsidRDefault="007A09FC" w14:paraId="34537AEF" w14:textId="703F0DBF">
          <w:pPr>
            <w:pStyle w:val="TOC3"/>
            <w:tabs>
              <w:tab w:val="left" w:pos="1320"/>
              <w:tab w:val="right" w:leader="dot" w:pos="9225"/>
            </w:tabs>
            <w:rPr>
              <w:rFonts w:asciiTheme="minorHAnsi" w:hAnsiTheme="minorHAnsi" w:eastAsiaTheme="minorEastAsia" w:cstheme="minorBidi"/>
              <w:noProof/>
              <w:sz w:val="22"/>
              <w:szCs w:val="22"/>
            </w:rPr>
          </w:pPr>
          <w:hyperlink w:history="1" w:anchor="_Toc113352625">
            <w:r w:rsidRPr="00EA71B7" w:rsidR="0052043D">
              <w:rPr>
                <w:rStyle w:val="Hyperlink"/>
                <w:noProof/>
              </w:rPr>
              <w:t>8.7.4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_Toc113352625 \h </w:instrText>
            </w:r>
            <w:r w:rsidR="0052043D">
              <w:rPr>
                <w:noProof/>
                <w:webHidden/>
              </w:rPr>
            </w:r>
            <w:r w:rsidR="0052043D">
              <w:rPr>
                <w:noProof/>
                <w:webHidden/>
              </w:rPr>
              <w:fldChar w:fldCharType="separate"/>
            </w:r>
            <w:r w:rsidR="0052043D">
              <w:rPr>
                <w:noProof/>
                <w:webHidden/>
              </w:rPr>
              <w:t>41</w:t>
            </w:r>
            <w:r w:rsidR="0052043D">
              <w:rPr>
                <w:noProof/>
                <w:webHidden/>
              </w:rPr>
              <w:fldChar w:fldCharType="end"/>
            </w:r>
          </w:hyperlink>
        </w:p>
        <w:p w:rsidR="0052043D" w:rsidRDefault="007A09FC" w14:paraId="019FFB18" w14:textId="13BB3C4A">
          <w:pPr>
            <w:pStyle w:val="TOC2"/>
            <w:tabs>
              <w:tab w:val="left" w:pos="880"/>
              <w:tab w:val="right" w:leader="dot" w:pos="9225"/>
            </w:tabs>
            <w:rPr>
              <w:rFonts w:asciiTheme="minorHAnsi" w:hAnsiTheme="minorHAnsi" w:eastAsiaTheme="minorEastAsia" w:cstheme="minorBidi"/>
              <w:noProof/>
              <w:sz w:val="22"/>
              <w:szCs w:val="22"/>
            </w:rPr>
          </w:pPr>
          <w:hyperlink w:history="1" w:anchor="_Toc113352626">
            <w:r w:rsidRPr="00EA71B7" w:rsidR="0052043D">
              <w:rPr>
                <w:rStyle w:val="Hyperlink"/>
                <w:noProof/>
              </w:rPr>
              <w:t>8.8</w:t>
            </w:r>
            <w:r w:rsidR="0052043D">
              <w:rPr>
                <w:rFonts w:asciiTheme="minorHAnsi" w:hAnsiTheme="minorHAnsi" w:eastAsiaTheme="minorEastAsia" w:cstheme="minorBidi"/>
                <w:noProof/>
                <w:sz w:val="22"/>
                <w:szCs w:val="22"/>
              </w:rPr>
              <w:tab/>
            </w:r>
            <w:r w:rsidRPr="00EA71B7" w:rsidR="0052043D">
              <w:rPr>
                <w:rStyle w:val="Hyperlink"/>
                <w:noProof/>
              </w:rPr>
              <w:t>updateDatabase</w:t>
            </w:r>
            <w:r w:rsidR="0052043D">
              <w:rPr>
                <w:noProof/>
                <w:webHidden/>
              </w:rPr>
              <w:tab/>
            </w:r>
            <w:r w:rsidR="0052043D">
              <w:rPr>
                <w:noProof/>
                <w:webHidden/>
              </w:rPr>
              <w:fldChar w:fldCharType="begin"/>
            </w:r>
            <w:r w:rsidR="0052043D">
              <w:rPr>
                <w:noProof/>
                <w:webHidden/>
              </w:rPr>
              <w:instrText xml:space="preserve"> PAGEREF _Toc113352626 \h </w:instrText>
            </w:r>
            <w:r w:rsidR="0052043D">
              <w:rPr>
                <w:noProof/>
                <w:webHidden/>
              </w:rPr>
            </w:r>
            <w:r w:rsidR="0052043D">
              <w:rPr>
                <w:noProof/>
                <w:webHidden/>
              </w:rPr>
              <w:fldChar w:fldCharType="separate"/>
            </w:r>
            <w:r w:rsidR="0052043D">
              <w:rPr>
                <w:noProof/>
                <w:webHidden/>
              </w:rPr>
              <w:t>42</w:t>
            </w:r>
            <w:r w:rsidR="0052043D">
              <w:rPr>
                <w:noProof/>
                <w:webHidden/>
              </w:rPr>
              <w:fldChar w:fldCharType="end"/>
            </w:r>
          </w:hyperlink>
        </w:p>
        <w:p w:rsidR="0052043D" w:rsidRDefault="007A09FC" w14:paraId="71707A25" w14:textId="7D68F4A9">
          <w:pPr>
            <w:pStyle w:val="TOC3"/>
            <w:tabs>
              <w:tab w:val="left" w:pos="1320"/>
              <w:tab w:val="right" w:leader="dot" w:pos="9225"/>
            </w:tabs>
            <w:rPr>
              <w:rFonts w:asciiTheme="minorHAnsi" w:hAnsiTheme="minorHAnsi" w:eastAsiaTheme="minorEastAsia" w:cstheme="minorBidi"/>
              <w:noProof/>
              <w:sz w:val="22"/>
              <w:szCs w:val="22"/>
            </w:rPr>
          </w:pPr>
          <w:hyperlink w:history="1" w:anchor="_Toc113352627">
            <w:r w:rsidRPr="00EA71B7" w:rsidR="0052043D">
              <w:rPr>
                <w:rStyle w:val="Hyperlink"/>
                <w:noProof/>
              </w:rPr>
              <w:t>8.8.1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_Toc113352627 \h </w:instrText>
            </w:r>
            <w:r w:rsidR="0052043D">
              <w:rPr>
                <w:noProof/>
                <w:webHidden/>
              </w:rPr>
            </w:r>
            <w:r w:rsidR="0052043D">
              <w:rPr>
                <w:noProof/>
                <w:webHidden/>
              </w:rPr>
              <w:fldChar w:fldCharType="separate"/>
            </w:r>
            <w:r w:rsidR="0052043D">
              <w:rPr>
                <w:noProof/>
                <w:webHidden/>
              </w:rPr>
              <w:t>42</w:t>
            </w:r>
            <w:r w:rsidR="0052043D">
              <w:rPr>
                <w:noProof/>
                <w:webHidden/>
              </w:rPr>
              <w:fldChar w:fldCharType="end"/>
            </w:r>
          </w:hyperlink>
        </w:p>
        <w:p w:rsidR="0052043D" w:rsidRDefault="007A09FC" w14:paraId="030AC0A7" w14:textId="3854B7D6">
          <w:pPr>
            <w:pStyle w:val="TOC3"/>
            <w:tabs>
              <w:tab w:val="left" w:pos="1320"/>
              <w:tab w:val="right" w:leader="dot" w:pos="9225"/>
            </w:tabs>
            <w:rPr>
              <w:rFonts w:asciiTheme="minorHAnsi" w:hAnsiTheme="minorHAnsi" w:eastAsiaTheme="minorEastAsia" w:cstheme="minorBidi"/>
              <w:noProof/>
              <w:sz w:val="22"/>
              <w:szCs w:val="22"/>
            </w:rPr>
          </w:pPr>
          <w:hyperlink w:history="1" w:anchor="_Toc113352628">
            <w:r w:rsidRPr="00EA71B7" w:rsidR="0052043D">
              <w:rPr>
                <w:rStyle w:val="Hyperlink"/>
                <w:noProof/>
              </w:rPr>
              <w:t>8.8.2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_Toc113352628 \h </w:instrText>
            </w:r>
            <w:r w:rsidR="0052043D">
              <w:rPr>
                <w:noProof/>
                <w:webHidden/>
              </w:rPr>
            </w:r>
            <w:r w:rsidR="0052043D">
              <w:rPr>
                <w:noProof/>
                <w:webHidden/>
              </w:rPr>
              <w:fldChar w:fldCharType="separate"/>
            </w:r>
            <w:r w:rsidR="0052043D">
              <w:rPr>
                <w:noProof/>
                <w:webHidden/>
              </w:rPr>
              <w:t>42</w:t>
            </w:r>
            <w:r w:rsidR="0052043D">
              <w:rPr>
                <w:noProof/>
                <w:webHidden/>
              </w:rPr>
              <w:fldChar w:fldCharType="end"/>
            </w:r>
          </w:hyperlink>
        </w:p>
        <w:p w:rsidR="0052043D" w:rsidRDefault="007A09FC" w14:paraId="4E8D7233" w14:textId="403976A4">
          <w:pPr>
            <w:pStyle w:val="TOC3"/>
            <w:tabs>
              <w:tab w:val="left" w:pos="1320"/>
              <w:tab w:val="right" w:leader="dot" w:pos="9225"/>
            </w:tabs>
            <w:rPr>
              <w:rFonts w:asciiTheme="minorHAnsi" w:hAnsiTheme="minorHAnsi" w:eastAsiaTheme="minorEastAsia" w:cstheme="minorBidi"/>
              <w:noProof/>
              <w:sz w:val="22"/>
              <w:szCs w:val="22"/>
            </w:rPr>
          </w:pPr>
          <w:hyperlink w:history="1" w:anchor="_Toc113352629">
            <w:r w:rsidRPr="00EA71B7" w:rsidR="0052043D">
              <w:rPr>
                <w:rStyle w:val="Hyperlink"/>
                <w:noProof/>
              </w:rPr>
              <w:t>8.8.3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_Toc113352629 \h </w:instrText>
            </w:r>
            <w:r w:rsidR="0052043D">
              <w:rPr>
                <w:noProof/>
                <w:webHidden/>
              </w:rPr>
            </w:r>
            <w:r w:rsidR="0052043D">
              <w:rPr>
                <w:noProof/>
                <w:webHidden/>
              </w:rPr>
              <w:fldChar w:fldCharType="separate"/>
            </w:r>
            <w:r w:rsidR="0052043D">
              <w:rPr>
                <w:noProof/>
                <w:webHidden/>
              </w:rPr>
              <w:t>43</w:t>
            </w:r>
            <w:r w:rsidR="0052043D">
              <w:rPr>
                <w:noProof/>
                <w:webHidden/>
              </w:rPr>
              <w:fldChar w:fldCharType="end"/>
            </w:r>
          </w:hyperlink>
        </w:p>
        <w:p w:rsidR="0052043D" w:rsidRDefault="007A09FC" w14:paraId="2362FCD4" w14:textId="4A01B5AB">
          <w:pPr>
            <w:pStyle w:val="TOC3"/>
            <w:tabs>
              <w:tab w:val="left" w:pos="1320"/>
              <w:tab w:val="right" w:leader="dot" w:pos="9225"/>
            </w:tabs>
            <w:rPr>
              <w:rFonts w:asciiTheme="minorHAnsi" w:hAnsiTheme="minorHAnsi" w:eastAsiaTheme="minorEastAsia" w:cstheme="minorBidi"/>
              <w:noProof/>
              <w:sz w:val="22"/>
              <w:szCs w:val="22"/>
            </w:rPr>
          </w:pPr>
          <w:hyperlink w:history="1" w:anchor="_Toc113352630">
            <w:r w:rsidRPr="00EA71B7" w:rsidR="0052043D">
              <w:rPr>
                <w:rStyle w:val="Hyperlink"/>
                <w:noProof/>
              </w:rPr>
              <w:t>8.8.4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_Toc113352630 \h </w:instrText>
            </w:r>
            <w:r w:rsidR="0052043D">
              <w:rPr>
                <w:noProof/>
                <w:webHidden/>
              </w:rPr>
            </w:r>
            <w:r w:rsidR="0052043D">
              <w:rPr>
                <w:noProof/>
                <w:webHidden/>
              </w:rPr>
              <w:fldChar w:fldCharType="separate"/>
            </w:r>
            <w:r w:rsidR="0052043D">
              <w:rPr>
                <w:noProof/>
                <w:webHidden/>
              </w:rPr>
              <w:t>44</w:t>
            </w:r>
            <w:r w:rsidR="0052043D">
              <w:rPr>
                <w:noProof/>
                <w:webHidden/>
              </w:rPr>
              <w:fldChar w:fldCharType="end"/>
            </w:r>
          </w:hyperlink>
        </w:p>
        <w:p w:rsidR="0052043D" w:rsidRDefault="007A09FC" w14:paraId="278A0385" w14:textId="65FFB811">
          <w:pPr>
            <w:pStyle w:val="TOC2"/>
            <w:tabs>
              <w:tab w:val="left" w:pos="880"/>
              <w:tab w:val="right" w:leader="dot" w:pos="9225"/>
            </w:tabs>
            <w:rPr>
              <w:rFonts w:asciiTheme="minorHAnsi" w:hAnsiTheme="minorHAnsi" w:eastAsiaTheme="minorEastAsia" w:cstheme="minorBidi"/>
              <w:noProof/>
              <w:sz w:val="22"/>
              <w:szCs w:val="22"/>
            </w:rPr>
          </w:pPr>
          <w:hyperlink w:history="1" w:anchor="_Toc113352631">
            <w:r w:rsidRPr="00EA71B7" w:rsidR="0052043D">
              <w:rPr>
                <w:rStyle w:val="Hyperlink"/>
                <w:noProof/>
              </w:rPr>
              <w:t>8.9</w:t>
            </w:r>
            <w:r w:rsidR="0052043D">
              <w:rPr>
                <w:rFonts w:asciiTheme="minorHAnsi" w:hAnsiTheme="minorHAnsi" w:eastAsiaTheme="minorEastAsia" w:cstheme="minorBidi"/>
                <w:noProof/>
                <w:sz w:val="22"/>
                <w:szCs w:val="22"/>
              </w:rPr>
              <w:tab/>
            </w:r>
            <w:r w:rsidRPr="00EA71B7" w:rsidR="0052043D">
              <w:rPr>
                <w:rStyle w:val="Hyperlink"/>
                <w:noProof/>
              </w:rPr>
              <w:t>lanView</w:t>
            </w:r>
            <w:r w:rsidR="0052043D">
              <w:rPr>
                <w:noProof/>
                <w:webHidden/>
              </w:rPr>
              <w:tab/>
            </w:r>
            <w:r w:rsidR="0052043D">
              <w:rPr>
                <w:noProof/>
                <w:webHidden/>
              </w:rPr>
              <w:fldChar w:fldCharType="begin"/>
            </w:r>
            <w:r w:rsidR="0052043D">
              <w:rPr>
                <w:noProof/>
                <w:webHidden/>
              </w:rPr>
              <w:instrText xml:space="preserve"> PAGEREF _Toc113352631 \h </w:instrText>
            </w:r>
            <w:r w:rsidR="0052043D">
              <w:rPr>
                <w:noProof/>
                <w:webHidden/>
              </w:rPr>
            </w:r>
            <w:r w:rsidR="0052043D">
              <w:rPr>
                <w:noProof/>
                <w:webHidden/>
              </w:rPr>
              <w:fldChar w:fldCharType="separate"/>
            </w:r>
            <w:r w:rsidR="0052043D">
              <w:rPr>
                <w:noProof/>
                <w:webHidden/>
              </w:rPr>
              <w:t>45</w:t>
            </w:r>
            <w:r w:rsidR="0052043D">
              <w:rPr>
                <w:noProof/>
                <w:webHidden/>
              </w:rPr>
              <w:fldChar w:fldCharType="end"/>
            </w:r>
          </w:hyperlink>
        </w:p>
        <w:p w:rsidR="0052043D" w:rsidRDefault="007A09FC" w14:paraId="74B5C920" w14:textId="24D9A465">
          <w:pPr>
            <w:pStyle w:val="TOC3"/>
            <w:tabs>
              <w:tab w:val="left" w:pos="1320"/>
              <w:tab w:val="right" w:leader="dot" w:pos="9225"/>
            </w:tabs>
            <w:rPr>
              <w:rFonts w:asciiTheme="minorHAnsi" w:hAnsiTheme="minorHAnsi" w:eastAsiaTheme="minorEastAsia" w:cstheme="minorBidi"/>
              <w:noProof/>
              <w:sz w:val="22"/>
              <w:szCs w:val="22"/>
            </w:rPr>
          </w:pPr>
          <w:hyperlink w:history="1" w:anchor="_Toc113352632">
            <w:r w:rsidRPr="00EA71B7" w:rsidR="0052043D">
              <w:rPr>
                <w:rStyle w:val="Hyperlink"/>
                <w:noProof/>
              </w:rPr>
              <w:t>8.9.1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_Toc113352632 \h </w:instrText>
            </w:r>
            <w:r w:rsidR="0052043D">
              <w:rPr>
                <w:noProof/>
                <w:webHidden/>
              </w:rPr>
            </w:r>
            <w:r w:rsidR="0052043D">
              <w:rPr>
                <w:noProof/>
                <w:webHidden/>
              </w:rPr>
              <w:fldChar w:fldCharType="separate"/>
            </w:r>
            <w:r w:rsidR="0052043D">
              <w:rPr>
                <w:noProof/>
                <w:webHidden/>
              </w:rPr>
              <w:t>45</w:t>
            </w:r>
            <w:r w:rsidR="0052043D">
              <w:rPr>
                <w:noProof/>
                <w:webHidden/>
              </w:rPr>
              <w:fldChar w:fldCharType="end"/>
            </w:r>
          </w:hyperlink>
        </w:p>
        <w:p w:rsidR="0052043D" w:rsidRDefault="007A09FC" w14:paraId="7CF1B939" w14:textId="58DA69B4">
          <w:pPr>
            <w:pStyle w:val="TOC3"/>
            <w:tabs>
              <w:tab w:val="left" w:pos="1320"/>
              <w:tab w:val="right" w:leader="dot" w:pos="9225"/>
            </w:tabs>
            <w:rPr>
              <w:rFonts w:asciiTheme="minorHAnsi" w:hAnsiTheme="minorHAnsi" w:eastAsiaTheme="minorEastAsia" w:cstheme="minorBidi"/>
              <w:noProof/>
              <w:sz w:val="22"/>
              <w:szCs w:val="22"/>
            </w:rPr>
          </w:pPr>
          <w:hyperlink w:history="1" w:anchor="_Toc113352633">
            <w:r w:rsidRPr="00EA71B7" w:rsidR="0052043D">
              <w:rPr>
                <w:rStyle w:val="Hyperlink"/>
                <w:noProof/>
              </w:rPr>
              <w:t>8.9.2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_Toc113352633 \h </w:instrText>
            </w:r>
            <w:r w:rsidR="0052043D">
              <w:rPr>
                <w:noProof/>
                <w:webHidden/>
              </w:rPr>
            </w:r>
            <w:r w:rsidR="0052043D">
              <w:rPr>
                <w:noProof/>
                <w:webHidden/>
              </w:rPr>
              <w:fldChar w:fldCharType="separate"/>
            </w:r>
            <w:r w:rsidR="0052043D">
              <w:rPr>
                <w:noProof/>
                <w:webHidden/>
              </w:rPr>
              <w:t>45</w:t>
            </w:r>
            <w:r w:rsidR="0052043D">
              <w:rPr>
                <w:noProof/>
                <w:webHidden/>
              </w:rPr>
              <w:fldChar w:fldCharType="end"/>
            </w:r>
          </w:hyperlink>
        </w:p>
        <w:p w:rsidR="0052043D" w:rsidRDefault="007A09FC" w14:paraId="605BAF6C" w14:textId="6EC49336">
          <w:pPr>
            <w:pStyle w:val="TOC3"/>
            <w:tabs>
              <w:tab w:val="left" w:pos="1320"/>
              <w:tab w:val="right" w:leader="dot" w:pos="9225"/>
            </w:tabs>
            <w:rPr>
              <w:rFonts w:asciiTheme="minorHAnsi" w:hAnsiTheme="minorHAnsi" w:eastAsiaTheme="minorEastAsia" w:cstheme="minorBidi"/>
              <w:noProof/>
              <w:sz w:val="22"/>
              <w:szCs w:val="22"/>
            </w:rPr>
          </w:pPr>
          <w:hyperlink w:history="1" w:anchor="_Toc113352634">
            <w:r w:rsidRPr="00EA71B7" w:rsidR="0052043D">
              <w:rPr>
                <w:rStyle w:val="Hyperlink"/>
                <w:noProof/>
              </w:rPr>
              <w:t>8.9.3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_Toc113352634 \h </w:instrText>
            </w:r>
            <w:r w:rsidR="0052043D">
              <w:rPr>
                <w:noProof/>
                <w:webHidden/>
              </w:rPr>
            </w:r>
            <w:r w:rsidR="0052043D">
              <w:rPr>
                <w:noProof/>
                <w:webHidden/>
              </w:rPr>
              <w:fldChar w:fldCharType="separate"/>
            </w:r>
            <w:r w:rsidR="0052043D">
              <w:rPr>
                <w:noProof/>
                <w:webHidden/>
              </w:rPr>
              <w:t>45</w:t>
            </w:r>
            <w:r w:rsidR="0052043D">
              <w:rPr>
                <w:noProof/>
                <w:webHidden/>
              </w:rPr>
              <w:fldChar w:fldCharType="end"/>
            </w:r>
          </w:hyperlink>
        </w:p>
        <w:p w:rsidR="0052043D" w:rsidRDefault="007A09FC" w14:paraId="3865BBD8" w14:textId="288C5419">
          <w:pPr>
            <w:pStyle w:val="TOC3"/>
            <w:tabs>
              <w:tab w:val="left" w:pos="1320"/>
              <w:tab w:val="right" w:leader="dot" w:pos="9225"/>
            </w:tabs>
            <w:rPr>
              <w:rFonts w:asciiTheme="minorHAnsi" w:hAnsiTheme="minorHAnsi" w:eastAsiaTheme="minorEastAsia" w:cstheme="minorBidi"/>
              <w:noProof/>
              <w:sz w:val="22"/>
              <w:szCs w:val="22"/>
            </w:rPr>
          </w:pPr>
          <w:hyperlink w:history="1" w:anchor="_Toc113352635">
            <w:r w:rsidRPr="00EA71B7" w:rsidR="0052043D">
              <w:rPr>
                <w:rStyle w:val="Hyperlink"/>
                <w:noProof/>
              </w:rPr>
              <w:t>8.9.4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_Toc113352635 \h </w:instrText>
            </w:r>
            <w:r w:rsidR="0052043D">
              <w:rPr>
                <w:noProof/>
                <w:webHidden/>
              </w:rPr>
            </w:r>
            <w:r w:rsidR="0052043D">
              <w:rPr>
                <w:noProof/>
                <w:webHidden/>
              </w:rPr>
              <w:fldChar w:fldCharType="separate"/>
            </w:r>
            <w:r w:rsidR="0052043D">
              <w:rPr>
                <w:noProof/>
                <w:webHidden/>
              </w:rPr>
              <w:t>46</w:t>
            </w:r>
            <w:r w:rsidR="0052043D">
              <w:rPr>
                <w:noProof/>
                <w:webHidden/>
              </w:rPr>
              <w:fldChar w:fldCharType="end"/>
            </w:r>
          </w:hyperlink>
        </w:p>
        <w:p w:rsidR="0052043D" w:rsidRDefault="007A09FC" w14:paraId="31E41FBE" w14:textId="0237EDE8">
          <w:pPr>
            <w:pStyle w:val="TOC2"/>
            <w:tabs>
              <w:tab w:val="left" w:pos="1100"/>
              <w:tab w:val="right" w:leader="dot" w:pos="9225"/>
            </w:tabs>
            <w:rPr>
              <w:rFonts w:asciiTheme="minorHAnsi" w:hAnsiTheme="minorHAnsi" w:eastAsiaTheme="minorEastAsia" w:cstheme="minorBidi"/>
              <w:noProof/>
              <w:sz w:val="22"/>
              <w:szCs w:val="22"/>
            </w:rPr>
          </w:pPr>
          <w:hyperlink w:history="1" w:anchor="_Toc113352636">
            <w:r w:rsidRPr="00EA71B7" w:rsidR="0052043D">
              <w:rPr>
                <w:rStyle w:val="Hyperlink"/>
                <w:noProof/>
              </w:rPr>
              <w:t>8.10</w:t>
            </w:r>
            <w:r w:rsidR="0052043D">
              <w:rPr>
                <w:rFonts w:asciiTheme="minorHAnsi" w:hAnsiTheme="minorHAnsi" w:eastAsiaTheme="minorEastAsia" w:cstheme="minorBidi"/>
                <w:noProof/>
                <w:sz w:val="22"/>
                <w:szCs w:val="22"/>
              </w:rPr>
              <w:tab/>
            </w:r>
            <w:r w:rsidRPr="00EA71B7" w:rsidR="0052043D">
              <w:rPr>
                <w:rStyle w:val="Hyperlink"/>
                <w:noProof/>
              </w:rPr>
              <w:t>wanViewConfig</w:t>
            </w:r>
            <w:r w:rsidR="0052043D">
              <w:rPr>
                <w:noProof/>
                <w:webHidden/>
              </w:rPr>
              <w:tab/>
            </w:r>
            <w:r w:rsidR="0052043D">
              <w:rPr>
                <w:noProof/>
                <w:webHidden/>
              </w:rPr>
              <w:fldChar w:fldCharType="begin"/>
            </w:r>
            <w:r w:rsidR="0052043D">
              <w:rPr>
                <w:noProof/>
                <w:webHidden/>
              </w:rPr>
              <w:instrText xml:space="preserve"> PAGEREF _Toc113352636 \h </w:instrText>
            </w:r>
            <w:r w:rsidR="0052043D">
              <w:rPr>
                <w:noProof/>
                <w:webHidden/>
              </w:rPr>
            </w:r>
            <w:r w:rsidR="0052043D">
              <w:rPr>
                <w:noProof/>
                <w:webHidden/>
              </w:rPr>
              <w:fldChar w:fldCharType="separate"/>
            </w:r>
            <w:r w:rsidR="0052043D">
              <w:rPr>
                <w:noProof/>
                <w:webHidden/>
              </w:rPr>
              <w:t>47</w:t>
            </w:r>
            <w:r w:rsidR="0052043D">
              <w:rPr>
                <w:noProof/>
                <w:webHidden/>
              </w:rPr>
              <w:fldChar w:fldCharType="end"/>
            </w:r>
          </w:hyperlink>
        </w:p>
        <w:p w:rsidR="0052043D" w:rsidRDefault="007A09FC" w14:paraId="17A28070" w14:textId="01F882CA">
          <w:pPr>
            <w:pStyle w:val="TOC3"/>
            <w:tabs>
              <w:tab w:val="left" w:pos="1540"/>
              <w:tab w:val="right" w:leader="dot" w:pos="9225"/>
            </w:tabs>
            <w:rPr>
              <w:rFonts w:asciiTheme="minorHAnsi" w:hAnsiTheme="minorHAnsi" w:eastAsiaTheme="minorEastAsia" w:cstheme="minorBidi"/>
              <w:noProof/>
              <w:sz w:val="22"/>
              <w:szCs w:val="22"/>
            </w:rPr>
          </w:pPr>
          <w:hyperlink w:history="1" w:anchor="_Toc113352637">
            <w:r w:rsidRPr="00EA71B7" w:rsidR="0052043D">
              <w:rPr>
                <w:rStyle w:val="Hyperlink"/>
                <w:noProof/>
              </w:rPr>
              <w:t>8.10.1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_Toc113352637 \h </w:instrText>
            </w:r>
            <w:r w:rsidR="0052043D">
              <w:rPr>
                <w:noProof/>
                <w:webHidden/>
              </w:rPr>
            </w:r>
            <w:r w:rsidR="0052043D">
              <w:rPr>
                <w:noProof/>
                <w:webHidden/>
              </w:rPr>
              <w:fldChar w:fldCharType="separate"/>
            </w:r>
            <w:r w:rsidR="0052043D">
              <w:rPr>
                <w:noProof/>
                <w:webHidden/>
              </w:rPr>
              <w:t>47</w:t>
            </w:r>
            <w:r w:rsidR="0052043D">
              <w:rPr>
                <w:noProof/>
                <w:webHidden/>
              </w:rPr>
              <w:fldChar w:fldCharType="end"/>
            </w:r>
          </w:hyperlink>
        </w:p>
        <w:p w:rsidR="0052043D" w:rsidRDefault="007A09FC" w14:paraId="5025F5F2" w14:textId="756BC668">
          <w:pPr>
            <w:pStyle w:val="TOC3"/>
            <w:tabs>
              <w:tab w:val="left" w:pos="1540"/>
              <w:tab w:val="right" w:leader="dot" w:pos="9225"/>
            </w:tabs>
            <w:rPr>
              <w:rFonts w:asciiTheme="minorHAnsi" w:hAnsiTheme="minorHAnsi" w:eastAsiaTheme="minorEastAsia" w:cstheme="minorBidi"/>
              <w:noProof/>
              <w:sz w:val="22"/>
              <w:szCs w:val="22"/>
            </w:rPr>
          </w:pPr>
          <w:hyperlink w:history="1" w:anchor="_Toc113352638">
            <w:r w:rsidRPr="00EA71B7" w:rsidR="0052043D">
              <w:rPr>
                <w:rStyle w:val="Hyperlink"/>
                <w:noProof/>
              </w:rPr>
              <w:t>8.10.2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_Toc113352638 \h </w:instrText>
            </w:r>
            <w:r w:rsidR="0052043D">
              <w:rPr>
                <w:noProof/>
                <w:webHidden/>
              </w:rPr>
            </w:r>
            <w:r w:rsidR="0052043D">
              <w:rPr>
                <w:noProof/>
                <w:webHidden/>
              </w:rPr>
              <w:fldChar w:fldCharType="separate"/>
            </w:r>
            <w:r w:rsidR="0052043D">
              <w:rPr>
                <w:noProof/>
                <w:webHidden/>
              </w:rPr>
              <w:t>47</w:t>
            </w:r>
            <w:r w:rsidR="0052043D">
              <w:rPr>
                <w:noProof/>
                <w:webHidden/>
              </w:rPr>
              <w:fldChar w:fldCharType="end"/>
            </w:r>
          </w:hyperlink>
        </w:p>
        <w:p w:rsidR="0052043D" w:rsidRDefault="007A09FC" w14:paraId="5B5913AA" w14:textId="45B21C62">
          <w:pPr>
            <w:pStyle w:val="TOC3"/>
            <w:tabs>
              <w:tab w:val="left" w:pos="1540"/>
              <w:tab w:val="right" w:leader="dot" w:pos="9225"/>
            </w:tabs>
            <w:rPr>
              <w:rFonts w:asciiTheme="minorHAnsi" w:hAnsiTheme="minorHAnsi" w:eastAsiaTheme="minorEastAsia" w:cstheme="minorBidi"/>
              <w:noProof/>
              <w:sz w:val="22"/>
              <w:szCs w:val="22"/>
            </w:rPr>
          </w:pPr>
          <w:hyperlink w:history="1" w:anchor="_Toc113352639">
            <w:r w:rsidRPr="00EA71B7" w:rsidR="0052043D">
              <w:rPr>
                <w:rStyle w:val="Hyperlink"/>
                <w:noProof/>
              </w:rPr>
              <w:t>8.10.3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_Toc113352639 \h </w:instrText>
            </w:r>
            <w:r w:rsidR="0052043D">
              <w:rPr>
                <w:noProof/>
                <w:webHidden/>
              </w:rPr>
            </w:r>
            <w:r w:rsidR="0052043D">
              <w:rPr>
                <w:noProof/>
                <w:webHidden/>
              </w:rPr>
              <w:fldChar w:fldCharType="separate"/>
            </w:r>
            <w:r w:rsidR="0052043D">
              <w:rPr>
                <w:noProof/>
                <w:webHidden/>
              </w:rPr>
              <w:t>48</w:t>
            </w:r>
            <w:r w:rsidR="0052043D">
              <w:rPr>
                <w:noProof/>
                <w:webHidden/>
              </w:rPr>
              <w:fldChar w:fldCharType="end"/>
            </w:r>
          </w:hyperlink>
        </w:p>
        <w:p w:rsidR="0052043D" w:rsidRDefault="007A09FC" w14:paraId="035436EE" w14:textId="4CF1B59A">
          <w:pPr>
            <w:pStyle w:val="TOC3"/>
            <w:tabs>
              <w:tab w:val="left" w:pos="1540"/>
              <w:tab w:val="right" w:leader="dot" w:pos="9225"/>
            </w:tabs>
            <w:rPr>
              <w:rFonts w:asciiTheme="minorHAnsi" w:hAnsiTheme="minorHAnsi" w:eastAsiaTheme="minorEastAsia" w:cstheme="minorBidi"/>
              <w:noProof/>
              <w:sz w:val="22"/>
              <w:szCs w:val="22"/>
            </w:rPr>
          </w:pPr>
          <w:hyperlink w:history="1" w:anchor="_Toc113352640">
            <w:r w:rsidRPr="00EA71B7" w:rsidR="0052043D">
              <w:rPr>
                <w:rStyle w:val="Hyperlink"/>
                <w:noProof/>
              </w:rPr>
              <w:t>8.10.4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_Toc113352640 \h </w:instrText>
            </w:r>
            <w:r w:rsidR="0052043D">
              <w:rPr>
                <w:noProof/>
                <w:webHidden/>
              </w:rPr>
            </w:r>
            <w:r w:rsidR="0052043D">
              <w:rPr>
                <w:noProof/>
                <w:webHidden/>
              </w:rPr>
              <w:fldChar w:fldCharType="separate"/>
            </w:r>
            <w:r w:rsidR="0052043D">
              <w:rPr>
                <w:noProof/>
                <w:webHidden/>
              </w:rPr>
              <w:t>50</w:t>
            </w:r>
            <w:r w:rsidR="0052043D">
              <w:rPr>
                <w:noProof/>
                <w:webHidden/>
              </w:rPr>
              <w:fldChar w:fldCharType="end"/>
            </w:r>
          </w:hyperlink>
        </w:p>
        <w:p w:rsidR="0052043D" w:rsidRDefault="007A09FC" w14:paraId="50CBF797" w14:textId="1BE49F6F">
          <w:pPr>
            <w:pStyle w:val="TOC2"/>
            <w:tabs>
              <w:tab w:val="left" w:pos="1100"/>
              <w:tab w:val="right" w:leader="dot" w:pos="9225"/>
            </w:tabs>
            <w:rPr>
              <w:rFonts w:asciiTheme="minorHAnsi" w:hAnsiTheme="minorHAnsi" w:eastAsiaTheme="minorEastAsia" w:cstheme="minorBidi"/>
              <w:noProof/>
              <w:sz w:val="22"/>
              <w:szCs w:val="22"/>
            </w:rPr>
          </w:pPr>
          <w:hyperlink w:history="1" w:anchor="_Toc113352641">
            <w:r w:rsidRPr="00EA71B7" w:rsidR="0052043D">
              <w:rPr>
                <w:rStyle w:val="Hyperlink"/>
                <w:noProof/>
              </w:rPr>
              <w:t>8.11</w:t>
            </w:r>
            <w:r w:rsidR="0052043D">
              <w:rPr>
                <w:rFonts w:asciiTheme="minorHAnsi" w:hAnsiTheme="minorHAnsi" w:eastAsiaTheme="minorEastAsia" w:cstheme="minorBidi"/>
                <w:noProof/>
                <w:sz w:val="22"/>
                <w:szCs w:val="22"/>
              </w:rPr>
              <w:tab/>
            </w:r>
            <w:r w:rsidRPr="00EA71B7" w:rsidR="0052043D">
              <w:rPr>
                <w:rStyle w:val="Hyperlink"/>
                <w:noProof/>
              </w:rPr>
              <w:t>radio2.4GView</w:t>
            </w:r>
            <w:r w:rsidR="0052043D">
              <w:rPr>
                <w:noProof/>
                <w:webHidden/>
              </w:rPr>
              <w:tab/>
            </w:r>
            <w:r w:rsidR="0052043D">
              <w:rPr>
                <w:noProof/>
                <w:webHidden/>
              </w:rPr>
              <w:fldChar w:fldCharType="begin"/>
            </w:r>
            <w:r w:rsidR="0052043D">
              <w:rPr>
                <w:noProof/>
                <w:webHidden/>
              </w:rPr>
              <w:instrText xml:space="preserve"> PAGEREF _Toc113352641 \h </w:instrText>
            </w:r>
            <w:r w:rsidR="0052043D">
              <w:rPr>
                <w:noProof/>
                <w:webHidden/>
              </w:rPr>
            </w:r>
            <w:r w:rsidR="0052043D">
              <w:rPr>
                <w:noProof/>
                <w:webHidden/>
              </w:rPr>
              <w:fldChar w:fldCharType="separate"/>
            </w:r>
            <w:r w:rsidR="0052043D">
              <w:rPr>
                <w:noProof/>
                <w:webHidden/>
              </w:rPr>
              <w:t>51</w:t>
            </w:r>
            <w:r w:rsidR="0052043D">
              <w:rPr>
                <w:noProof/>
                <w:webHidden/>
              </w:rPr>
              <w:fldChar w:fldCharType="end"/>
            </w:r>
          </w:hyperlink>
        </w:p>
        <w:p w:rsidR="0052043D" w:rsidRDefault="007A09FC" w14:paraId="3BE63F5D" w14:textId="09648FAA">
          <w:pPr>
            <w:pStyle w:val="TOC3"/>
            <w:tabs>
              <w:tab w:val="left" w:pos="1540"/>
              <w:tab w:val="right" w:leader="dot" w:pos="9225"/>
            </w:tabs>
            <w:rPr>
              <w:rFonts w:asciiTheme="minorHAnsi" w:hAnsiTheme="minorHAnsi" w:eastAsiaTheme="minorEastAsia" w:cstheme="minorBidi"/>
              <w:noProof/>
              <w:sz w:val="22"/>
              <w:szCs w:val="22"/>
            </w:rPr>
          </w:pPr>
          <w:hyperlink w:history="1" w:anchor="_Toc113352642">
            <w:r w:rsidRPr="00EA71B7" w:rsidR="0052043D">
              <w:rPr>
                <w:rStyle w:val="Hyperlink"/>
                <w:noProof/>
              </w:rPr>
              <w:t>8.11.1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_Toc113352642 \h </w:instrText>
            </w:r>
            <w:r w:rsidR="0052043D">
              <w:rPr>
                <w:noProof/>
                <w:webHidden/>
              </w:rPr>
            </w:r>
            <w:r w:rsidR="0052043D">
              <w:rPr>
                <w:noProof/>
                <w:webHidden/>
              </w:rPr>
              <w:fldChar w:fldCharType="separate"/>
            </w:r>
            <w:r w:rsidR="0052043D">
              <w:rPr>
                <w:noProof/>
                <w:webHidden/>
              </w:rPr>
              <w:t>51</w:t>
            </w:r>
            <w:r w:rsidR="0052043D">
              <w:rPr>
                <w:noProof/>
                <w:webHidden/>
              </w:rPr>
              <w:fldChar w:fldCharType="end"/>
            </w:r>
          </w:hyperlink>
        </w:p>
        <w:p w:rsidR="0052043D" w:rsidRDefault="007A09FC" w14:paraId="0B19A5A9" w14:textId="4EF5E5C1">
          <w:pPr>
            <w:pStyle w:val="TOC3"/>
            <w:tabs>
              <w:tab w:val="left" w:pos="1540"/>
              <w:tab w:val="right" w:leader="dot" w:pos="9225"/>
            </w:tabs>
            <w:rPr>
              <w:rFonts w:asciiTheme="minorHAnsi" w:hAnsiTheme="minorHAnsi" w:eastAsiaTheme="minorEastAsia" w:cstheme="minorBidi"/>
              <w:noProof/>
              <w:sz w:val="22"/>
              <w:szCs w:val="22"/>
            </w:rPr>
          </w:pPr>
          <w:hyperlink w:history="1" w:anchor="_Toc113352643">
            <w:r w:rsidRPr="00EA71B7" w:rsidR="0052043D">
              <w:rPr>
                <w:rStyle w:val="Hyperlink"/>
                <w:noProof/>
              </w:rPr>
              <w:t>8.11.2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_Toc113352643 \h </w:instrText>
            </w:r>
            <w:r w:rsidR="0052043D">
              <w:rPr>
                <w:noProof/>
                <w:webHidden/>
              </w:rPr>
            </w:r>
            <w:r w:rsidR="0052043D">
              <w:rPr>
                <w:noProof/>
                <w:webHidden/>
              </w:rPr>
              <w:fldChar w:fldCharType="separate"/>
            </w:r>
            <w:r w:rsidR="0052043D">
              <w:rPr>
                <w:noProof/>
                <w:webHidden/>
              </w:rPr>
              <w:t>51</w:t>
            </w:r>
            <w:r w:rsidR="0052043D">
              <w:rPr>
                <w:noProof/>
                <w:webHidden/>
              </w:rPr>
              <w:fldChar w:fldCharType="end"/>
            </w:r>
          </w:hyperlink>
        </w:p>
        <w:p w:rsidR="0052043D" w:rsidRDefault="007A09FC" w14:paraId="71F4F3D2" w14:textId="52ED91B2">
          <w:pPr>
            <w:pStyle w:val="TOC3"/>
            <w:tabs>
              <w:tab w:val="left" w:pos="1540"/>
              <w:tab w:val="right" w:leader="dot" w:pos="9225"/>
            </w:tabs>
            <w:rPr>
              <w:rFonts w:asciiTheme="minorHAnsi" w:hAnsiTheme="minorHAnsi" w:eastAsiaTheme="minorEastAsia" w:cstheme="minorBidi"/>
              <w:noProof/>
              <w:sz w:val="22"/>
              <w:szCs w:val="22"/>
            </w:rPr>
          </w:pPr>
          <w:hyperlink w:history="1" w:anchor="_Toc113352644">
            <w:r w:rsidRPr="00EA71B7" w:rsidR="0052043D">
              <w:rPr>
                <w:rStyle w:val="Hyperlink"/>
                <w:noProof/>
              </w:rPr>
              <w:t>8.11.3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_Toc113352644 \h </w:instrText>
            </w:r>
            <w:r w:rsidR="0052043D">
              <w:rPr>
                <w:noProof/>
                <w:webHidden/>
              </w:rPr>
            </w:r>
            <w:r w:rsidR="0052043D">
              <w:rPr>
                <w:noProof/>
                <w:webHidden/>
              </w:rPr>
              <w:fldChar w:fldCharType="separate"/>
            </w:r>
            <w:r w:rsidR="0052043D">
              <w:rPr>
                <w:noProof/>
                <w:webHidden/>
              </w:rPr>
              <w:t>51</w:t>
            </w:r>
            <w:r w:rsidR="0052043D">
              <w:rPr>
                <w:noProof/>
                <w:webHidden/>
              </w:rPr>
              <w:fldChar w:fldCharType="end"/>
            </w:r>
          </w:hyperlink>
        </w:p>
        <w:p w:rsidR="0052043D" w:rsidRDefault="007A09FC" w14:paraId="5D3ABEAA" w14:textId="0F2B0225">
          <w:pPr>
            <w:pStyle w:val="TOC3"/>
            <w:tabs>
              <w:tab w:val="left" w:pos="1540"/>
              <w:tab w:val="right" w:leader="dot" w:pos="9225"/>
            </w:tabs>
            <w:rPr>
              <w:rFonts w:asciiTheme="minorHAnsi" w:hAnsiTheme="minorHAnsi" w:eastAsiaTheme="minorEastAsia" w:cstheme="minorBidi"/>
              <w:noProof/>
              <w:sz w:val="22"/>
              <w:szCs w:val="22"/>
            </w:rPr>
          </w:pPr>
          <w:hyperlink w:history="1" w:anchor="_Toc113352645">
            <w:r w:rsidRPr="00EA71B7" w:rsidR="0052043D">
              <w:rPr>
                <w:rStyle w:val="Hyperlink"/>
                <w:noProof/>
              </w:rPr>
              <w:t>8.11.4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_Toc113352645 \h </w:instrText>
            </w:r>
            <w:r w:rsidR="0052043D">
              <w:rPr>
                <w:noProof/>
                <w:webHidden/>
              </w:rPr>
            </w:r>
            <w:r w:rsidR="0052043D">
              <w:rPr>
                <w:noProof/>
                <w:webHidden/>
              </w:rPr>
              <w:fldChar w:fldCharType="separate"/>
            </w:r>
            <w:r w:rsidR="0052043D">
              <w:rPr>
                <w:noProof/>
                <w:webHidden/>
              </w:rPr>
              <w:t>52</w:t>
            </w:r>
            <w:r w:rsidR="0052043D">
              <w:rPr>
                <w:noProof/>
                <w:webHidden/>
              </w:rPr>
              <w:fldChar w:fldCharType="end"/>
            </w:r>
          </w:hyperlink>
        </w:p>
        <w:p w:rsidR="0052043D" w:rsidRDefault="007A09FC" w14:paraId="31B177DE" w14:textId="7A51AB4B">
          <w:pPr>
            <w:pStyle w:val="TOC2"/>
            <w:tabs>
              <w:tab w:val="left" w:pos="1100"/>
              <w:tab w:val="right" w:leader="dot" w:pos="9225"/>
            </w:tabs>
            <w:rPr>
              <w:rFonts w:asciiTheme="minorHAnsi" w:hAnsiTheme="minorHAnsi" w:eastAsiaTheme="minorEastAsia" w:cstheme="minorBidi"/>
              <w:noProof/>
              <w:sz w:val="22"/>
              <w:szCs w:val="22"/>
            </w:rPr>
          </w:pPr>
          <w:hyperlink w:history="1" w:anchor="_Toc113352646">
            <w:r w:rsidRPr="00EA71B7" w:rsidR="0052043D">
              <w:rPr>
                <w:rStyle w:val="Hyperlink"/>
                <w:noProof/>
              </w:rPr>
              <w:t>8.12</w:t>
            </w:r>
            <w:r w:rsidR="0052043D">
              <w:rPr>
                <w:rFonts w:asciiTheme="minorHAnsi" w:hAnsiTheme="minorHAnsi" w:eastAsiaTheme="minorEastAsia" w:cstheme="minorBidi"/>
                <w:noProof/>
                <w:sz w:val="22"/>
                <w:szCs w:val="22"/>
              </w:rPr>
              <w:tab/>
            </w:r>
            <w:r w:rsidRPr="00EA71B7" w:rsidR="0052043D">
              <w:rPr>
                <w:rStyle w:val="Hyperlink"/>
                <w:noProof/>
              </w:rPr>
              <w:t>radio5GView</w:t>
            </w:r>
            <w:r w:rsidR="0052043D">
              <w:rPr>
                <w:noProof/>
                <w:webHidden/>
              </w:rPr>
              <w:tab/>
            </w:r>
            <w:r w:rsidR="0052043D">
              <w:rPr>
                <w:noProof/>
                <w:webHidden/>
              </w:rPr>
              <w:fldChar w:fldCharType="begin"/>
            </w:r>
            <w:r w:rsidR="0052043D">
              <w:rPr>
                <w:noProof/>
                <w:webHidden/>
              </w:rPr>
              <w:instrText xml:space="preserve"> PAGEREF _Toc113352646 \h </w:instrText>
            </w:r>
            <w:r w:rsidR="0052043D">
              <w:rPr>
                <w:noProof/>
                <w:webHidden/>
              </w:rPr>
            </w:r>
            <w:r w:rsidR="0052043D">
              <w:rPr>
                <w:noProof/>
                <w:webHidden/>
              </w:rPr>
              <w:fldChar w:fldCharType="separate"/>
            </w:r>
            <w:r w:rsidR="0052043D">
              <w:rPr>
                <w:noProof/>
                <w:webHidden/>
              </w:rPr>
              <w:t>53</w:t>
            </w:r>
            <w:r w:rsidR="0052043D">
              <w:rPr>
                <w:noProof/>
                <w:webHidden/>
              </w:rPr>
              <w:fldChar w:fldCharType="end"/>
            </w:r>
          </w:hyperlink>
        </w:p>
        <w:p w:rsidR="0052043D" w:rsidRDefault="007A09FC" w14:paraId="00506003" w14:textId="523C14BD">
          <w:pPr>
            <w:pStyle w:val="TOC3"/>
            <w:tabs>
              <w:tab w:val="left" w:pos="1540"/>
              <w:tab w:val="right" w:leader="dot" w:pos="9225"/>
            </w:tabs>
            <w:rPr>
              <w:rFonts w:asciiTheme="minorHAnsi" w:hAnsiTheme="minorHAnsi" w:eastAsiaTheme="minorEastAsia" w:cstheme="minorBidi"/>
              <w:noProof/>
              <w:sz w:val="22"/>
              <w:szCs w:val="22"/>
            </w:rPr>
          </w:pPr>
          <w:hyperlink w:history="1" w:anchor="_Toc113352647">
            <w:r w:rsidRPr="00EA71B7" w:rsidR="0052043D">
              <w:rPr>
                <w:rStyle w:val="Hyperlink"/>
                <w:noProof/>
              </w:rPr>
              <w:t>8.12.1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_Toc113352647 \h </w:instrText>
            </w:r>
            <w:r w:rsidR="0052043D">
              <w:rPr>
                <w:noProof/>
                <w:webHidden/>
              </w:rPr>
            </w:r>
            <w:r w:rsidR="0052043D">
              <w:rPr>
                <w:noProof/>
                <w:webHidden/>
              </w:rPr>
              <w:fldChar w:fldCharType="separate"/>
            </w:r>
            <w:r w:rsidR="0052043D">
              <w:rPr>
                <w:noProof/>
                <w:webHidden/>
              </w:rPr>
              <w:t>53</w:t>
            </w:r>
            <w:r w:rsidR="0052043D">
              <w:rPr>
                <w:noProof/>
                <w:webHidden/>
              </w:rPr>
              <w:fldChar w:fldCharType="end"/>
            </w:r>
          </w:hyperlink>
        </w:p>
        <w:p w:rsidR="0052043D" w:rsidRDefault="007A09FC" w14:paraId="267FF6D5" w14:textId="6FC73191">
          <w:pPr>
            <w:pStyle w:val="TOC3"/>
            <w:tabs>
              <w:tab w:val="left" w:pos="1540"/>
              <w:tab w:val="right" w:leader="dot" w:pos="9225"/>
            </w:tabs>
            <w:rPr>
              <w:rFonts w:asciiTheme="minorHAnsi" w:hAnsiTheme="minorHAnsi" w:eastAsiaTheme="minorEastAsia" w:cstheme="minorBidi"/>
              <w:noProof/>
              <w:sz w:val="22"/>
              <w:szCs w:val="22"/>
            </w:rPr>
          </w:pPr>
          <w:hyperlink w:history="1" w:anchor="_Toc113352648">
            <w:r w:rsidRPr="00EA71B7" w:rsidR="0052043D">
              <w:rPr>
                <w:rStyle w:val="Hyperlink"/>
                <w:noProof/>
              </w:rPr>
              <w:t>8.12.2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_Toc113352648 \h </w:instrText>
            </w:r>
            <w:r w:rsidR="0052043D">
              <w:rPr>
                <w:noProof/>
                <w:webHidden/>
              </w:rPr>
            </w:r>
            <w:r w:rsidR="0052043D">
              <w:rPr>
                <w:noProof/>
                <w:webHidden/>
              </w:rPr>
              <w:fldChar w:fldCharType="separate"/>
            </w:r>
            <w:r w:rsidR="0052043D">
              <w:rPr>
                <w:noProof/>
                <w:webHidden/>
              </w:rPr>
              <w:t>53</w:t>
            </w:r>
            <w:r w:rsidR="0052043D">
              <w:rPr>
                <w:noProof/>
                <w:webHidden/>
              </w:rPr>
              <w:fldChar w:fldCharType="end"/>
            </w:r>
          </w:hyperlink>
        </w:p>
        <w:p w:rsidR="0052043D" w:rsidRDefault="007A09FC" w14:paraId="162D1583" w14:textId="785881EA">
          <w:pPr>
            <w:pStyle w:val="TOC3"/>
            <w:tabs>
              <w:tab w:val="left" w:pos="1540"/>
              <w:tab w:val="right" w:leader="dot" w:pos="9225"/>
            </w:tabs>
            <w:rPr>
              <w:rFonts w:asciiTheme="minorHAnsi" w:hAnsiTheme="minorHAnsi" w:eastAsiaTheme="minorEastAsia" w:cstheme="minorBidi"/>
              <w:noProof/>
              <w:sz w:val="22"/>
              <w:szCs w:val="22"/>
            </w:rPr>
          </w:pPr>
          <w:hyperlink w:history="1" w:anchor="_Toc113352649">
            <w:r w:rsidRPr="00EA71B7" w:rsidR="0052043D">
              <w:rPr>
                <w:rStyle w:val="Hyperlink"/>
                <w:noProof/>
              </w:rPr>
              <w:t>8.12.3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_Toc113352649 \h </w:instrText>
            </w:r>
            <w:r w:rsidR="0052043D">
              <w:rPr>
                <w:noProof/>
                <w:webHidden/>
              </w:rPr>
            </w:r>
            <w:r w:rsidR="0052043D">
              <w:rPr>
                <w:noProof/>
                <w:webHidden/>
              </w:rPr>
              <w:fldChar w:fldCharType="separate"/>
            </w:r>
            <w:r w:rsidR="0052043D">
              <w:rPr>
                <w:noProof/>
                <w:webHidden/>
              </w:rPr>
              <w:t>54</w:t>
            </w:r>
            <w:r w:rsidR="0052043D">
              <w:rPr>
                <w:noProof/>
                <w:webHidden/>
              </w:rPr>
              <w:fldChar w:fldCharType="end"/>
            </w:r>
          </w:hyperlink>
        </w:p>
        <w:p w:rsidR="0052043D" w:rsidRDefault="007A09FC" w14:paraId="5A9EF311" w14:textId="77070EF3">
          <w:pPr>
            <w:pStyle w:val="TOC3"/>
            <w:tabs>
              <w:tab w:val="left" w:pos="1540"/>
              <w:tab w:val="right" w:leader="dot" w:pos="9225"/>
            </w:tabs>
            <w:rPr>
              <w:rFonts w:asciiTheme="minorHAnsi" w:hAnsiTheme="minorHAnsi" w:eastAsiaTheme="minorEastAsia" w:cstheme="minorBidi"/>
              <w:noProof/>
              <w:sz w:val="22"/>
              <w:szCs w:val="22"/>
            </w:rPr>
          </w:pPr>
          <w:hyperlink w:history="1" w:anchor="_Toc113352650">
            <w:r w:rsidRPr="00EA71B7" w:rsidR="0052043D">
              <w:rPr>
                <w:rStyle w:val="Hyperlink"/>
                <w:noProof/>
              </w:rPr>
              <w:t>8.12.4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_Toc113352650 \h </w:instrText>
            </w:r>
            <w:r w:rsidR="0052043D">
              <w:rPr>
                <w:noProof/>
                <w:webHidden/>
              </w:rPr>
            </w:r>
            <w:r w:rsidR="0052043D">
              <w:rPr>
                <w:noProof/>
                <w:webHidden/>
              </w:rPr>
              <w:fldChar w:fldCharType="separate"/>
            </w:r>
            <w:r w:rsidR="0052043D">
              <w:rPr>
                <w:noProof/>
                <w:webHidden/>
              </w:rPr>
              <w:t>55</w:t>
            </w:r>
            <w:r w:rsidR="0052043D">
              <w:rPr>
                <w:noProof/>
                <w:webHidden/>
              </w:rPr>
              <w:fldChar w:fldCharType="end"/>
            </w:r>
          </w:hyperlink>
        </w:p>
        <w:p w:rsidR="0052043D" w:rsidRDefault="007A09FC" w14:paraId="1EDFC106" w14:textId="68E395A4">
          <w:pPr>
            <w:pStyle w:val="TOC2"/>
            <w:tabs>
              <w:tab w:val="left" w:pos="1100"/>
              <w:tab w:val="right" w:leader="dot" w:pos="9225"/>
            </w:tabs>
            <w:rPr>
              <w:rFonts w:asciiTheme="minorHAnsi" w:hAnsiTheme="minorHAnsi" w:eastAsiaTheme="minorEastAsia" w:cstheme="minorBidi"/>
              <w:noProof/>
              <w:sz w:val="22"/>
              <w:szCs w:val="22"/>
            </w:rPr>
          </w:pPr>
          <w:hyperlink w:history="1" w:anchor="_Toc113352651">
            <w:r w:rsidRPr="00EA71B7" w:rsidR="0052043D">
              <w:rPr>
                <w:rStyle w:val="Hyperlink"/>
                <w:noProof/>
              </w:rPr>
              <w:t>8.13</w:t>
            </w:r>
            <w:r w:rsidR="0052043D">
              <w:rPr>
                <w:rFonts w:asciiTheme="minorHAnsi" w:hAnsiTheme="minorHAnsi" w:eastAsiaTheme="minorEastAsia" w:cstheme="minorBidi"/>
                <w:noProof/>
                <w:sz w:val="22"/>
                <w:szCs w:val="22"/>
              </w:rPr>
              <w:tab/>
            </w:r>
            <w:r w:rsidRPr="00EA71B7" w:rsidR="0052043D">
              <w:rPr>
                <w:rStyle w:val="Hyperlink"/>
                <w:noProof/>
              </w:rPr>
              <w:t>ssid2.4GView</w:t>
            </w:r>
            <w:r w:rsidR="0052043D">
              <w:rPr>
                <w:noProof/>
                <w:webHidden/>
              </w:rPr>
              <w:tab/>
            </w:r>
            <w:r w:rsidR="0052043D">
              <w:rPr>
                <w:noProof/>
                <w:webHidden/>
              </w:rPr>
              <w:fldChar w:fldCharType="begin"/>
            </w:r>
            <w:r w:rsidR="0052043D">
              <w:rPr>
                <w:noProof/>
                <w:webHidden/>
              </w:rPr>
              <w:instrText xml:space="preserve"> PAGEREF _Toc113352651 \h </w:instrText>
            </w:r>
            <w:r w:rsidR="0052043D">
              <w:rPr>
                <w:noProof/>
                <w:webHidden/>
              </w:rPr>
            </w:r>
            <w:r w:rsidR="0052043D">
              <w:rPr>
                <w:noProof/>
                <w:webHidden/>
              </w:rPr>
              <w:fldChar w:fldCharType="separate"/>
            </w:r>
            <w:r w:rsidR="0052043D">
              <w:rPr>
                <w:noProof/>
                <w:webHidden/>
              </w:rPr>
              <w:t>56</w:t>
            </w:r>
            <w:r w:rsidR="0052043D">
              <w:rPr>
                <w:noProof/>
                <w:webHidden/>
              </w:rPr>
              <w:fldChar w:fldCharType="end"/>
            </w:r>
          </w:hyperlink>
        </w:p>
        <w:p w:rsidR="0052043D" w:rsidRDefault="007A09FC" w14:paraId="08FCC199" w14:textId="5899B9F9">
          <w:pPr>
            <w:pStyle w:val="TOC3"/>
            <w:tabs>
              <w:tab w:val="left" w:pos="1540"/>
              <w:tab w:val="right" w:leader="dot" w:pos="9225"/>
            </w:tabs>
            <w:rPr>
              <w:rFonts w:asciiTheme="minorHAnsi" w:hAnsiTheme="minorHAnsi" w:eastAsiaTheme="minorEastAsia" w:cstheme="minorBidi"/>
              <w:noProof/>
              <w:sz w:val="22"/>
              <w:szCs w:val="22"/>
            </w:rPr>
          </w:pPr>
          <w:hyperlink w:history="1" w:anchor="_Toc113352652">
            <w:r w:rsidRPr="00EA71B7" w:rsidR="0052043D">
              <w:rPr>
                <w:rStyle w:val="Hyperlink"/>
                <w:noProof/>
              </w:rPr>
              <w:t>8.13.1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_Toc113352652 \h </w:instrText>
            </w:r>
            <w:r w:rsidR="0052043D">
              <w:rPr>
                <w:noProof/>
                <w:webHidden/>
              </w:rPr>
            </w:r>
            <w:r w:rsidR="0052043D">
              <w:rPr>
                <w:noProof/>
                <w:webHidden/>
              </w:rPr>
              <w:fldChar w:fldCharType="separate"/>
            </w:r>
            <w:r w:rsidR="0052043D">
              <w:rPr>
                <w:noProof/>
                <w:webHidden/>
              </w:rPr>
              <w:t>56</w:t>
            </w:r>
            <w:r w:rsidR="0052043D">
              <w:rPr>
                <w:noProof/>
                <w:webHidden/>
              </w:rPr>
              <w:fldChar w:fldCharType="end"/>
            </w:r>
          </w:hyperlink>
        </w:p>
        <w:p w:rsidR="0052043D" w:rsidRDefault="007A09FC" w14:paraId="639BC9D2" w14:textId="1778A088">
          <w:pPr>
            <w:pStyle w:val="TOC3"/>
            <w:tabs>
              <w:tab w:val="left" w:pos="1540"/>
              <w:tab w:val="right" w:leader="dot" w:pos="9225"/>
            </w:tabs>
            <w:rPr>
              <w:rFonts w:asciiTheme="minorHAnsi" w:hAnsiTheme="minorHAnsi" w:eastAsiaTheme="minorEastAsia" w:cstheme="minorBidi"/>
              <w:noProof/>
              <w:sz w:val="22"/>
              <w:szCs w:val="22"/>
            </w:rPr>
          </w:pPr>
          <w:hyperlink w:history="1" w:anchor="_Toc113352653">
            <w:r w:rsidRPr="00EA71B7" w:rsidR="0052043D">
              <w:rPr>
                <w:rStyle w:val="Hyperlink"/>
                <w:noProof/>
              </w:rPr>
              <w:t>8.13.2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_Toc113352653 \h </w:instrText>
            </w:r>
            <w:r w:rsidR="0052043D">
              <w:rPr>
                <w:noProof/>
                <w:webHidden/>
              </w:rPr>
            </w:r>
            <w:r w:rsidR="0052043D">
              <w:rPr>
                <w:noProof/>
                <w:webHidden/>
              </w:rPr>
              <w:fldChar w:fldCharType="separate"/>
            </w:r>
            <w:r w:rsidR="0052043D">
              <w:rPr>
                <w:noProof/>
                <w:webHidden/>
              </w:rPr>
              <w:t>56</w:t>
            </w:r>
            <w:r w:rsidR="0052043D">
              <w:rPr>
                <w:noProof/>
                <w:webHidden/>
              </w:rPr>
              <w:fldChar w:fldCharType="end"/>
            </w:r>
          </w:hyperlink>
        </w:p>
        <w:p w:rsidR="0052043D" w:rsidRDefault="007A09FC" w14:paraId="6A9A62D1" w14:textId="6D2CA6C4">
          <w:pPr>
            <w:pStyle w:val="TOC3"/>
            <w:tabs>
              <w:tab w:val="left" w:pos="1540"/>
              <w:tab w:val="right" w:leader="dot" w:pos="9225"/>
            </w:tabs>
            <w:rPr>
              <w:rFonts w:asciiTheme="minorHAnsi" w:hAnsiTheme="minorHAnsi" w:eastAsiaTheme="minorEastAsia" w:cstheme="minorBidi"/>
              <w:noProof/>
              <w:sz w:val="22"/>
              <w:szCs w:val="22"/>
            </w:rPr>
          </w:pPr>
          <w:hyperlink w:history="1" w:anchor="_Toc113352654">
            <w:r w:rsidRPr="00EA71B7" w:rsidR="0052043D">
              <w:rPr>
                <w:rStyle w:val="Hyperlink"/>
                <w:noProof/>
              </w:rPr>
              <w:t>8.13.3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_Toc113352654 \h </w:instrText>
            </w:r>
            <w:r w:rsidR="0052043D">
              <w:rPr>
                <w:noProof/>
                <w:webHidden/>
              </w:rPr>
            </w:r>
            <w:r w:rsidR="0052043D">
              <w:rPr>
                <w:noProof/>
                <w:webHidden/>
              </w:rPr>
              <w:fldChar w:fldCharType="separate"/>
            </w:r>
            <w:r w:rsidR="0052043D">
              <w:rPr>
                <w:noProof/>
                <w:webHidden/>
              </w:rPr>
              <w:t>56</w:t>
            </w:r>
            <w:r w:rsidR="0052043D">
              <w:rPr>
                <w:noProof/>
                <w:webHidden/>
              </w:rPr>
              <w:fldChar w:fldCharType="end"/>
            </w:r>
          </w:hyperlink>
        </w:p>
        <w:p w:rsidR="0052043D" w:rsidRDefault="007A09FC" w14:paraId="3FCDCA7C" w14:textId="73C49198">
          <w:pPr>
            <w:pStyle w:val="TOC3"/>
            <w:tabs>
              <w:tab w:val="left" w:pos="1540"/>
              <w:tab w:val="right" w:leader="dot" w:pos="9225"/>
            </w:tabs>
            <w:rPr>
              <w:rFonts w:asciiTheme="minorHAnsi" w:hAnsiTheme="minorHAnsi" w:eastAsiaTheme="minorEastAsia" w:cstheme="minorBidi"/>
              <w:noProof/>
              <w:sz w:val="22"/>
              <w:szCs w:val="22"/>
            </w:rPr>
          </w:pPr>
          <w:hyperlink w:history="1" w:anchor="_Toc113352655">
            <w:r w:rsidRPr="00EA71B7" w:rsidR="0052043D">
              <w:rPr>
                <w:rStyle w:val="Hyperlink"/>
                <w:noProof/>
              </w:rPr>
              <w:t>8.13.4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_Toc113352655 \h </w:instrText>
            </w:r>
            <w:r w:rsidR="0052043D">
              <w:rPr>
                <w:noProof/>
                <w:webHidden/>
              </w:rPr>
            </w:r>
            <w:r w:rsidR="0052043D">
              <w:rPr>
                <w:noProof/>
                <w:webHidden/>
              </w:rPr>
              <w:fldChar w:fldCharType="separate"/>
            </w:r>
            <w:r w:rsidR="0052043D">
              <w:rPr>
                <w:noProof/>
                <w:webHidden/>
              </w:rPr>
              <w:t>58</w:t>
            </w:r>
            <w:r w:rsidR="0052043D">
              <w:rPr>
                <w:noProof/>
                <w:webHidden/>
              </w:rPr>
              <w:fldChar w:fldCharType="end"/>
            </w:r>
          </w:hyperlink>
        </w:p>
        <w:p w:rsidR="0052043D" w:rsidRDefault="007A09FC" w14:paraId="54DDD9BA" w14:textId="0DBE1B78">
          <w:pPr>
            <w:pStyle w:val="TOC2"/>
            <w:tabs>
              <w:tab w:val="left" w:pos="1100"/>
              <w:tab w:val="right" w:leader="dot" w:pos="9225"/>
            </w:tabs>
            <w:rPr>
              <w:rFonts w:asciiTheme="minorHAnsi" w:hAnsiTheme="minorHAnsi" w:eastAsiaTheme="minorEastAsia" w:cstheme="minorBidi"/>
              <w:noProof/>
              <w:sz w:val="22"/>
              <w:szCs w:val="22"/>
            </w:rPr>
          </w:pPr>
          <w:hyperlink w:history="1" w:anchor="_Toc113352656">
            <w:r w:rsidRPr="00EA71B7" w:rsidR="0052043D">
              <w:rPr>
                <w:rStyle w:val="Hyperlink"/>
                <w:noProof/>
              </w:rPr>
              <w:t>8.14</w:t>
            </w:r>
            <w:r w:rsidR="0052043D">
              <w:rPr>
                <w:rFonts w:asciiTheme="minorHAnsi" w:hAnsiTheme="minorHAnsi" w:eastAsiaTheme="minorEastAsia" w:cstheme="minorBidi"/>
                <w:noProof/>
                <w:sz w:val="22"/>
                <w:szCs w:val="22"/>
              </w:rPr>
              <w:tab/>
            </w:r>
            <w:r w:rsidRPr="00EA71B7" w:rsidR="0052043D">
              <w:rPr>
                <w:rStyle w:val="Hyperlink"/>
                <w:noProof/>
              </w:rPr>
              <w:t>ssid5GView</w:t>
            </w:r>
            <w:r w:rsidR="0052043D">
              <w:rPr>
                <w:noProof/>
                <w:webHidden/>
              </w:rPr>
              <w:tab/>
            </w:r>
            <w:r w:rsidR="0052043D">
              <w:rPr>
                <w:noProof/>
                <w:webHidden/>
              </w:rPr>
              <w:fldChar w:fldCharType="begin"/>
            </w:r>
            <w:r w:rsidR="0052043D">
              <w:rPr>
                <w:noProof/>
                <w:webHidden/>
              </w:rPr>
              <w:instrText xml:space="preserve"> PAGEREF _Toc113352656 \h </w:instrText>
            </w:r>
            <w:r w:rsidR="0052043D">
              <w:rPr>
                <w:noProof/>
                <w:webHidden/>
              </w:rPr>
            </w:r>
            <w:r w:rsidR="0052043D">
              <w:rPr>
                <w:noProof/>
                <w:webHidden/>
              </w:rPr>
              <w:fldChar w:fldCharType="separate"/>
            </w:r>
            <w:r w:rsidR="0052043D">
              <w:rPr>
                <w:noProof/>
                <w:webHidden/>
              </w:rPr>
              <w:t>59</w:t>
            </w:r>
            <w:r w:rsidR="0052043D">
              <w:rPr>
                <w:noProof/>
                <w:webHidden/>
              </w:rPr>
              <w:fldChar w:fldCharType="end"/>
            </w:r>
          </w:hyperlink>
        </w:p>
        <w:p w:rsidR="0052043D" w:rsidRDefault="007A09FC" w14:paraId="5DF696E0" w14:textId="696548C8">
          <w:pPr>
            <w:pStyle w:val="TOC3"/>
            <w:tabs>
              <w:tab w:val="left" w:pos="1540"/>
              <w:tab w:val="right" w:leader="dot" w:pos="9225"/>
            </w:tabs>
            <w:rPr>
              <w:rFonts w:asciiTheme="minorHAnsi" w:hAnsiTheme="minorHAnsi" w:eastAsiaTheme="minorEastAsia" w:cstheme="minorBidi"/>
              <w:noProof/>
              <w:sz w:val="22"/>
              <w:szCs w:val="22"/>
            </w:rPr>
          </w:pPr>
          <w:hyperlink w:history="1" w:anchor="_Toc113352657">
            <w:r w:rsidRPr="00EA71B7" w:rsidR="0052043D">
              <w:rPr>
                <w:rStyle w:val="Hyperlink"/>
                <w:noProof/>
              </w:rPr>
              <w:t>8.14.1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_Toc113352657 \h </w:instrText>
            </w:r>
            <w:r w:rsidR="0052043D">
              <w:rPr>
                <w:noProof/>
                <w:webHidden/>
              </w:rPr>
            </w:r>
            <w:r w:rsidR="0052043D">
              <w:rPr>
                <w:noProof/>
                <w:webHidden/>
              </w:rPr>
              <w:fldChar w:fldCharType="separate"/>
            </w:r>
            <w:r w:rsidR="0052043D">
              <w:rPr>
                <w:noProof/>
                <w:webHidden/>
              </w:rPr>
              <w:t>59</w:t>
            </w:r>
            <w:r w:rsidR="0052043D">
              <w:rPr>
                <w:noProof/>
                <w:webHidden/>
              </w:rPr>
              <w:fldChar w:fldCharType="end"/>
            </w:r>
          </w:hyperlink>
        </w:p>
        <w:p w:rsidR="0052043D" w:rsidRDefault="007A09FC" w14:paraId="5806F534" w14:textId="0E68BA02">
          <w:pPr>
            <w:pStyle w:val="TOC3"/>
            <w:tabs>
              <w:tab w:val="left" w:pos="1540"/>
              <w:tab w:val="right" w:leader="dot" w:pos="9225"/>
            </w:tabs>
            <w:rPr>
              <w:rFonts w:asciiTheme="minorHAnsi" w:hAnsiTheme="minorHAnsi" w:eastAsiaTheme="minorEastAsia" w:cstheme="minorBidi"/>
              <w:noProof/>
              <w:sz w:val="22"/>
              <w:szCs w:val="22"/>
            </w:rPr>
          </w:pPr>
          <w:hyperlink w:history="1" w:anchor="_Toc113352658">
            <w:r w:rsidRPr="00EA71B7" w:rsidR="0052043D">
              <w:rPr>
                <w:rStyle w:val="Hyperlink"/>
                <w:noProof/>
              </w:rPr>
              <w:t>8.14.2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_Toc113352658 \h </w:instrText>
            </w:r>
            <w:r w:rsidR="0052043D">
              <w:rPr>
                <w:noProof/>
                <w:webHidden/>
              </w:rPr>
            </w:r>
            <w:r w:rsidR="0052043D">
              <w:rPr>
                <w:noProof/>
                <w:webHidden/>
              </w:rPr>
              <w:fldChar w:fldCharType="separate"/>
            </w:r>
            <w:r w:rsidR="0052043D">
              <w:rPr>
                <w:noProof/>
                <w:webHidden/>
              </w:rPr>
              <w:t>59</w:t>
            </w:r>
            <w:r w:rsidR="0052043D">
              <w:rPr>
                <w:noProof/>
                <w:webHidden/>
              </w:rPr>
              <w:fldChar w:fldCharType="end"/>
            </w:r>
          </w:hyperlink>
        </w:p>
        <w:p w:rsidR="0052043D" w:rsidRDefault="007A09FC" w14:paraId="1DF99FF6" w14:textId="448ACD0F">
          <w:pPr>
            <w:pStyle w:val="TOC3"/>
            <w:tabs>
              <w:tab w:val="left" w:pos="1540"/>
              <w:tab w:val="right" w:leader="dot" w:pos="9225"/>
            </w:tabs>
            <w:rPr>
              <w:rFonts w:asciiTheme="minorHAnsi" w:hAnsiTheme="minorHAnsi" w:eastAsiaTheme="minorEastAsia" w:cstheme="minorBidi"/>
              <w:noProof/>
              <w:sz w:val="22"/>
              <w:szCs w:val="22"/>
            </w:rPr>
          </w:pPr>
          <w:hyperlink w:history="1" w:anchor="_Toc113352659">
            <w:r w:rsidRPr="00EA71B7" w:rsidR="0052043D">
              <w:rPr>
                <w:rStyle w:val="Hyperlink"/>
                <w:noProof/>
              </w:rPr>
              <w:t>8.14.3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_Toc113352659 \h </w:instrText>
            </w:r>
            <w:r w:rsidR="0052043D">
              <w:rPr>
                <w:noProof/>
                <w:webHidden/>
              </w:rPr>
            </w:r>
            <w:r w:rsidR="0052043D">
              <w:rPr>
                <w:noProof/>
                <w:webHidden/>
              </w:rPr>
              <w:fldChar w:fldCharType="separate"/>
            </w:r>
            <w:r w:rsidR="0052043D">
              <w:rPr>
                <w:noProof/>
                <w:webHidden/>
              </w:rPr>
              <w:t>59</w:t>
            </w:r>
            <w:r w:rsidR="0052043D">
              <w:rPr>
                <w:noProof/>
                <w:webHidden/>
              </w:rPr>
              <w:fldChar w:fldCharType="end"/>
            </w:r>
          </w:hyperlink>
        </w:p>
        <w:p w:rsidR="0052043D" w:rsidRDefault="007A09FC" w14:paraId="0C7A7291" w14:textId="6263213A">
          <w:pPr>
            <w:pStyle w:val="TOC3"/>
            <w:tabs>
              <w:tab w:val="left" w:pos="1540"/>
              <w:tab w:val="right" w:leader="dot" w:pos="9225"/>
            </w:tabs>
            <w:rPr>
              <w:rFonts w:asciiTheme="minorHAnsi" w:hAnsiTheme="minorHAnsi" w:eastAsiaTheme="minorEastAsia" w:cstheme="minorBidi"/>
              <w:noProof/>
              <w:sz w:val="22"/>
              <w:szCs w:val="22"/>
            </w:rPr>
          </w:pPr>
          <w:hyperlink w:history="1" w:anchor="_Toc113352660">
            <w:r w:rsidRPr="00EA71B7" w:rsidR="0052043D">
              <w:rPr>
                <w:rStyle w:val="Hyperlink"/>
                <w:noProof/>
              </w:rPr>
              <w:t>8.14.4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_Toc113352660 \h </w:instrText>
            </w:r>
            <w:r w:rsidR="0052043D">
              <w:rPr>
                <w:noProof/>
                <w:webHidden/>
              </w:rPr>
            </w:r>
            <w:r w:rsidR="0052043D">
              <w:rPr>
                <w:noProof/>
                <w:webHidden/>
              </w:rPr>
              <w:fldChar w:fldCharType="separate"/>
            </w:r>
            <w:r w:rsidR="0052043D">
              <w:rPr>
                <w:noProof/>
                <w:webHidden/>
              </w:rPr>
              <w:t>61</w:t>
            </w:r>
            <w:r w:rsidR="0052043D">
              <w:rPr>
                <w:noProof/>
                <w:webHidden/>
              </w:rPr>
              <w:fldChar w:fldCharType="end"/>
            </w:r>
          </w:hyperlink>
        </w:p>
        <w:p w:rsidR="0052043D" w:rsidRDefault="007A09FC" w14:paraId="5089E21E" w14:textId="3B6E2450">
          <w:pPr>
            <w:pStyle w:val="TOC2"/>
            <w:tabs>
              <w:tab w:val="left" w:pos="1100"/>
              <w:tab w:val="right" w:leader="dot" w:pos="9225"/>
            </w:tabs>
            <w:rPr>
              <w:rFonts w:asciiTheme="minorHAnsi" w:hAnsiTheme="minorHAnsi" w:eastAsiaTheme="minorEastAsia" w:cstheme="minorBidi"/>
              <w:noProof/>
              <w:sz w:val="22"/>
              <w:szCs w:val="22"/>
            </w:rPr>
          </w:pPr>
          <w:hyperlink w:history="1" w:anchor="_Toc113352661">
            <w:r w:rsidRPr="00EA71B7" w:rsidR="0052043D">
              <w:rPr>
                <w:rStyle w:val="Hyperlink"/>
                <w:noProof/>
              </w:rPr>
              <w:t>8.15</w:t>
            </w:r>
            <w:r w:rsidR="0052043D">
              <w:rPr>
                <w:rFonts w:asciiTheme="minorHAnsi" w:hAnsiTheme="minorHAnsi" w:eastAsiaTheme="minorEastAsia" w:cstheme="minorBidi"/>
                <w:noProof/>
                <w:sz w:val="22"/>
                <w:szCs w:val="22"/>
              </w:rPr>
              <w:tab/>
            </w:r>
            <w:r w:rsidRPr="00EA71B7" w:rsidR="0052043D">
              <w:rPr>
                <w:rStyle w:val="Hyperlink"/>
                <w:noProof/>
              </w:rPr>
              <w:t>portforwardView</w:t>
            </w:r>
            <w:r w:rsidR="0052043D">
              <w:rPr>
                <w:noProof/>
                <w:webHidden/>
              </w:rPr>
              <w:tab/>
            </w:r>
            <w:r w:rsidR="0052043D">
              <w:rPr>
                <w:noProof/>
                <w:webHidden/>
              </w:rPr>
              <w:fldChar w:fldCharType="begin"/>
            </w:r>
            <w:r w:rsidR="0052043D">
              <w:rPr>
                <w:noProof/>
                <w:webHidden/>
              </w:rPr>
              <w:instrText xml:space="preserve"> PAGEREF _Toc113352661 \h </w:instrText>
            </w:r>
            <w:r w:rsidR="0052043D">
              <w:rPr>
                <w:noProof/>
                <w:webHidden/>
              </w:rPr>
            </w:r>
            <w:r w:rsidR="0052043D">
              <w:rPr>
                <w:noProof/>
                <w:webHidden/>
              </w:rPr>
              <w:fldChar w:fldCharType="separate"/>
            </w:r>
            <w:r w:rsidR="0052043D">
              <w:rPr>
                <w:noProof/>
                <w:webHidden/>
              </w:rPr>
              <w:t>61</w:t>
            </w:r>
            <w:r w:rsidR="0052043D">
              <w:rPr>
                <w:noProof/>
                <w:webHidden/>
              </w:rPr>
              <w:fldChar w:fldCharType="end"/>
            </w:r>
          </w:hyperlink>
        </w:p>
        <w:p w:rsidR="0052043D" w:rsidRDefault="007A09FC" w14:paraId="54B470A3" w14:textId="6CEC4CA1">
          <w:pPr>
            <w:pStyle w:val="TOC3"/>
            <w:tabs>
              <w:tab w:val="left" w:pos="1540"/>
              <w:tab w:val="right" w:leader="dot" w:pos="9225"/>
            </w:tabs>
            <w:rPr>
              <w:rFonts w:asciiTheme="minorHAnsi" w:hAnsiTheme="minorHAnsi" w:eastAsiaTheme="minorEastAsia" w:cstheme="minorBidi"/>
              <w:noProof/>
              <w:sz w:val="22"/>
              <w:szCs w:val="22"/>
            </w:rPr>
          </w:pPr>
          <w:hyperlink w:history="1" w:anchor="_Toc113352662">
            <w:r w:rsidRPr="00EA71B7" w:rsidR="0052043D">
              <w:rPr>
                <w:rStyle w:val="Hyperlink"/>
                <w:noProof/>
              </w:rPr>
              <w:t>8.15.1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_Toc113352662 \h </w:instrText>
            </w:r>
            <w:r w:rsidR="0052043D">
              <w:rPr>
                <w:noProof/>
                <w:webHidden/>
              </w:rPr>
            </w:r>
            <w:r w:rsidR="0052043D">
              <w:rPr>
                <w:noProof/>
                <w:webHidden/>
              </w:rPr>
              <w:fldChar w:fldCharType="separate"/>
            </w:r>
            <w:r w:rsidR="0052043D">
              <w:rPr>
                <w:noProof/>
                <w:webHidden/>
              </w:rPr>
              <w:t>61</w:t>
            </w:r>
            <w:r w:rsidR="0052043D">
              <w:rPr>
                <w:noProof/>
                <w:webHidden/>
              </w:rPr>
              <w:fldChar w:fldCharType="end"/>
            </w:r>
          </w:hyperlink>
        </w:p>
        <w:p w:rsidR="0052043D" w:rsidRDefault="007A09FC" w14:paraId="295211F4" w14:textId="5896094F">
          <w:pPr>
            <w:pStyle w:val="TOC3"/>
            <w:tabs>
              <w:tab w:val="left" w:pos="1540"/>
              <w:tab w:val="right" w:leader="dot" w:pos="9225"/>
            </w:tabs>
            <w:rPr>
              <w:rFonts w:asciiTheme="minorHAnsi" w:hAnsiTheme="minorHAnsi" w:eastAsiaTheme="minorEastAsia" w:cstheme="minorBidi"/>
              <w:noProof/>
              <w:sz w:val="22"/>
              <w:szCs w:val="22"/>
            </w:rPr>
          </w:pPr>
          <w:hyperlink w:history="1" w:anchor="_Toc113352663">
            <w:r w:rsidRPr="00EA71B7" w:rsidR="0052043D">
              <w:rPr>
                <w:rStyle w:val="Hyperlink"/>
                <w:noProof/>
              </w:rPr>
              <w:t>8.15.2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_Toc113352663 \h </w:instrText>
            </w:r>
            <w:r w:rsidR="0052043D">
              <w:rPr>
                <w:noProof/>
                <w:webHidden/>
              </w:rPr>
            </w:r>
            <w:r w:rsidR="0052043D">
              <w:rPr>
                <w:noProof/>
                <w:webHidden/>
              </w:rPr>
              <w:fldChar w:fldCharType="separate"/>
            </w:r>
            <w:r w:rsidR="0052043D">
              <w:rPr>
                <w:noProof/>
                <w:webHidden/>
              </w:rPr>
              <w:t>62</w:t>
            </w:r>
            <w:r w:rsidR="0052043D">
              <w:rPr>
                <w:noProof/>
                <w:webHidden/>
              </w:rPr>
              <w:fldChar w:fldCharType="end"/>
            </w:r>
          </w:hyperlink>
        </w:p>
        <w:p w:rsidR="0052043D" w:rsidRDefault="007A09FC" w14:paraId="4C879754" w14:textId="17F06AC5">
          <w:pPr>
            <w:pStyle w:val="TOC3"/>
            <w:tabs>
              <w:tab w:val="left" w:pos="1540"/>
              <w:tab w:val="right" w:leader="dot" w:pos="9225"/>
            </w:tabs>
            <w:rPr>
              <w:rFonts w:asciiTheme="minorHAnsi" w:hAnsiTheme="minorHAnsi" w:eastAsiaTheme="minorEastAsia" w:cstheme="minorBidi"/>
              <w:noProof/>
              <w:sz w:val="22"/>
              <w:szCs w:val="22"/>
            </w:rPr>
          </w:pPr>
          <w:hyperlink w:history="1" w:anchor="_Toc113352664">
            <w:r w:rsidRPr="00EA71B7" w:rsidR="0052043D">
              <w:rPr>
                <w:rStyle w:val="Hyperlink"/>
                <w:noProof/>
              </w:rPr>
              <w:t>8.15.3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_Toc113352664 \h </w:instrText>
            </w:r>
            <w:r w:rsidR="0052043D">
              <w:rPr>
                <w:noProof/>
                <w:webHidden/>
              </w:rPr>
            </w:r>
            <w:r w:rsidR="0052043D">
              <w:rPr>
                <w:noProof/>
                <w:webHidden/>
              </w:rPr>
              <w:fldChar w:fldCharType="separate"/>
            </w:r>
            <w:r w:rsidR="0052043D">
              <w:rPr>
                <w:noProof/>
                <w:webHidden/>
              </w:rPr>
              <w:t>62</w:t>
            </w:r>
            <w:r w:rsidR="0052043D">
              <w:rPr>
                <w:noProof/>
                <w:webHidden/>
              </w:rPr>
              <w:fldChar w:fldCharType="end"/>
            </w:r>
          </w:hyperlink>
        </w:p>
        <w:p w:rsidR="0052043D" w:rsidRDefault="007A09FC" w14:paraId="08C55B9E" w14:textId="2B74CE97">
          <w:pPr>
            <w:pStyle w:val="TOC3"/>
            <w:tabs>
              <w:tab w:val="left" w:pos="1540"/>
              <w:tab w:val="right" w:leader="dot" w:pos="9225"/>
            </w:tabs>
            <w:rPr>
              <w:rFonts w:asciiTheme="minorHAnsi" w:hAnsiTheme="minorHAnsi" w:eastAsiaTheme="minorEastAsia" w:cstheme="minorBidi"/>
              <w:noProof/>
              <w:sz w:val="22"/>
              <w:szCs w:val="22"/>
            </w:rPr>
          </w:pPr>
          <w:hyperlink w:history="1" w:anchor="_Toc113352665">
            <w:r w:rsidRPr="00EA71B7" w:rsidR="0052043D">
              <w:rPr>
                <w:rStyle w:val="Hyperlink"/>
                <w:noProof/>
              </w:rPr>
              <w:t>8.15.4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_Toc113352665 \h </w:instrText>
            </w:r>
            <w:r w:rsidR="0052043D">
              <w:rPr>
                <w:noProof/>
                <w:webHidden/>
              </w:rPr>
            </w:r>
            <w:r w:rsidR="0052043D">
              <w:rPr>
                <w:noProof/>
                <w:webHidden/>
              </w:rPr>
              <w:fldChar w:fldCharType="separate"/>
            </w:r>
            <w:r w:rsidR="0052043D">
              <w:rPr>
                <w:noProof/>
                <w:webHidden/>
              </w:rPr>
              <w:t>63</w:t>
            </w:r>
            <w:r w:rsidR="0052043D">
              <w:rPr>
                <w:noProof/>
                <w:webHidden/>
              </w:rPr>
              <w:fldChar w:fldCharType="end"/>
            </w:r>
          </w:hyperlink>
        </w:p>
        <w:p w:rsidR="0052043D" w:rsidRDefault="007A09FC" w14:paraId="165877AB" w14:textId="3BEAACDF">
          <w:pPr>
            <w:pStyle w:val="TOC2"/>
            <w:tabs>
              <w:tab w:val="left" w:pos="1100"/>
              <w:tab w:val="right" w:leader="dot" w:pos="9225"/>
            </w:tabs>
            <w:rPr>
              <w:rFonts w:asciiTheme="minorHAnsi" w:hAnsiTheme="minorHAnsi" w:eastAsiaTheme="minorEastAsia" w:cstheme="minorBidi"/>
              <w:noProof/>
              <w:sz w:val="22"/>
              <w:szCs w:val="22"/>
            </w:rPr>
          </w:pPr>
          <w:hyperlink w:history="1" w:anchor="_Toc113352666">
            <w:r w:rsidRPr="00EA71B7" w:rsidR="0052043D">
              <w:rPr>
                <w:rStyle w:val="Hyperlink"/>
                <w:noProof/>
              </w:rPr>
              <w:t>8.16</w:t>
            </w:r>
            <w:r w:rsidR="0052043D">
              <w:rPr>
                <w:rFonts w:asciiTheme="minorHAnsi" w:hAnsiTheme="minorHAnsi" w:eastAsiaTheme="minorEastAsia" w:cstheme="minorBidi"/>
                <w:noProof/>
                <w:sz w:val="22"/>
                <w:szCs w:val="22"/>
              </w:rPr>
              <w:tab/>
            </w:r>
            <w:r w:rsidRPr="00EA71B7" w:rsidR="0052043D">
              <w:rPr>
                <w:rStyle w:val="Hyperlink"/>
                <w:noProof/>
              </w:rPr>
              <w:t>ddnsView</w:t>
            </w:r>
            <w:r w:rsidR="0052043D">
              <w:rPr>
                <w:noProof/>
                <w:webHidden/>
              </w:rPr>
              <w:tab/>
            </w:r>
            <w:r w:rsidR="0052043D">
              <w:rPr>
                <w:noProof/>
                <w:webHidden/>
              </w:rPr>
              <w:fldChar w:fldCharType="begin"/>
            </w:r>
            <w:r w:rsidR="0052043D">
              <w:rPr>
                <w:noProof/>
                <w:webHidden/>
              </w:rPr>
              <w:instrText xml:space="preserve"> PAGEREF _Toc113352666 \h </w:instrText>
            </w:r>
            <w:r w:rsidR="0052043D">
              <w:rPr>
                <w:noProof/>
                <w:webHidden/>
              </w:rPr>
            </w:r>
            <w:r w:rsidR="0052043D">
              <w:rPr>
                <w:noProof/>
                <w:webHidden/>
              </w:rPr>
              <w:fldChar w:fldCharType="separate"/>
            </w:r>
            <w:r w:rsidR="0052043D">
              <w:rPr>
                <w:noProof/>
                <w:webHidden/>
              </w:rPr>
              <w:t>64</w:t>
            </w:r>
            <w:r w:rsidR="0052043D">
              <w:rPr>
                <w:noProof/>
                <w:webHidden/>
              </w:rPr>
              <w:fldChar w:fldCharType="end"/>
            </w:r>
          </w:hyperlink>
        </w:p>
        <w:p w:rsidR="0052043D" w:rsidRDefault="007A09FC" w14:paraId="5AF3A898" w14:textId="19F319F9">
          <w:pPr>
            <w:pStyle w:val="TOC3"/>
            <w:tabs>
              <w:tab w:val="left" w:pos="1540"/>
              <w:tab w:val="right" w:leader="dot" w:pos="9225"/>
            </w:tabs>
            <w:rPr>
              <w:rFonts w:asciiTheme="minorHAnsi" w:hAnsiTheme="minorHAnsi" w:eastAsiaTheme="minorEastAsia" w:cstheme="minorBidi"/>
              <w:noProof/>
              <w:sz w:val="22"/>
              <w:szCs w:val="22"/>
            </w:rPr>
          </w:pPr>
          <w:hyperlink w:history="1" w:anchor="_Toc113352667">
            <w:r w:rsidRPr="00EA71B7" w:rsidR="0052043D">
              <w:rPr>
                <w:rStyle w:val="Hyperlink"/>
                <w:noProof/>
              </w:rPr>
              <w:t>8.16.1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_Toc113352667 \h </w:instrText>
            </w:r>
            <w:r w:rsidR="0052043D">
              <w:rPr>
                <w:noProof/>
                <w:webHidden/>
              </w:rPr>
            </w:r>
            <w:r w:rsidR="0052043D">
              <w:rPr>
                <w:noProof/>
                <w:webHidden/>
              </w:rPr>
              <w:fldChar w:fldCharType="separate"/>
            </w:r>
            <w:r w:rsidR="0052043D">
              <w:rPr>
                <w:noProof/>
                <w:webHidden/>
              </w:rPr>
              <w:t>64</w:t>
            </w:r>
            <w:r w:rsidR="0052043D">
              <w:rPr>
                <w:noProof/>
                <w:webHidden/>
              </w:rPr>
              <w:fldChar w:fldCharType="end"/>
            </w:r>
          </w:hyperlink>
        </w:p>
        <w:p w:rsidR="0052043D" w:rsidRDefault="007A09FC" w14:paraId="5097C861" w14:textId="717B5CEA">
          <w:pPr>
            <w:pStyle w:val="TOC3"/>
            <w:tabs>
              <w:tab w:val="left" w:pos="1540"/>
              <w:tab w:val="right" w:leader="dot" w:pos="9225"/>
            </w:tabs>
            <w:rPr>
              <w:rFonts w:asciiTheme="minorHAnsi" w:hAnsiTheme="minorHAnsi" w:eastAsiaTheme="minorEastAsia" w:cstheme="minorBidi"/>
              <w:noProof/>
              <w:sz w:val="22"/>
              <w:szCs w:val="22"/>
            </w:rPr>
          </w:pPr>
          <w:hyperlink w:history="1" w:anchor="_Toc113352668">
            <w:r w:rsidRPr="00EA71B7" w:rsidR="0052043D">
              <w:rPr>
                <w:rStyle w:val="Hyperlink"/>
                <w:noProof/>
              </w:rPr>
              <w:t>8.16.2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_Toc113352668 \h </w:instrText>
            </w:r>
            <w:r w:rsidR="0052043D">
              <w:rPr>
                <w:noProof/>
                <w:webHidden/>
              </w:rPr>
            </w:r>
            <w:r w:rsidR="0052043D">
              <w:rPr>
                <w:noProof/>
                <w:webHidden/>
              </w:rPr>
              <w:fldChar w:fldCharType="separate"/>
            </w:r>
            <w:r w:rsidR="0052043D">
              <w:rPr>
                <w:noProof/>
                <w:webHidden/>
              </w:rPr>
              <w:t>65</w:t>
            </w:r>
            <w:r w:rsidR="0052043D">
              <w:rPr>
                <w:noProof/>
                <w:webHidden/>
              </w:rPr>
              <w:fldChar w:fldCharType="end"/>
            </w:r>
          </w:hyperlink>
        </w:p>
        <w:p w:rsidR="0052043D" w:rsidRDefault="007A09FC" w14:paraId="69EF0010" w14:textId="03B1422E">
          <w:pPr>
            <w:pStyle w:val="TOC3"/>
            <w:tabs>
              <w:tab w:val="left" w:pos="1540"/>
              <w:tab w:val="right" w:leader="dot" w:pos="9225"/>
            </w:tabs>
            <w:rPr>
              <w:rFonts w:asciiTheme="minorHAnsi" w:hAnsiTheme="minorHAnsi" w:eastAsiaTheme="minorEastAsia" w:cstheme="minorBidi"/>
              <w:noProof/>
              <w:sz w:val="22"/>
              <w:szCs w:val="22"/>
            </w:rPr>
          </w:pPr>
          <w:hyperlink w:history="1" w:anchor="_Toc113352669">
            <w:r w:rsidRPr="00EA71B7" w:rsidR="0052043D">
              <w:rPr>
                <w:rStyle w:val="Hyperlink"/>
                <w:noProof/>
              </w:rPr>
              <w:t>8.16.3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_Toc113352669 \h </w:instrText>
            </w:r>
            <w:r w:rsidR="0052043D">
              <w:rPr>
                <w:noProof/>
                <w:webHidden/>
              </w:rPr>
            </w:r>
            <w:r w:rsidR="0052043D">
              <w:rPr>
                <w:noProof/>
                <w:webHidden/>
              </w:rPr>
              <w:fldChar w:fldCharType="separate"/>
            </w:r>
            <w:r w:rsidR="0052043D">
              <w:rPr>
                <w:noProof/>
                <w:webHidden/>
              </w:rPr>
              <w:t>65</w:t>
            </w:r>
            <w:r w:rsidR="0052043D">
              <w:rPr>
                <w:noProof/>
                <w:webHidden/>
              </w:rPr>
              <w:fldChar w:fldCharType="end"/>
            </w:r>
          </w:hyperlink>
        </w:p>
        <w:p w:rsidR="0052043D" w:rsidRDefault="007A09FC" w14:paraId="10E242F4" w14:textId="12DA6CCE">
          <w:pPr>
            <w:pStyle w:val="TOC3"/>
            <w:tabs>
              <w:tab w:val="left" w:pos="1540"/>
              <w:tab w:val="right" w:leader="dot" w:pos="9225"/>
            </w:tabs>
            <w:rPr>
              <w:rFonts w:asciiTheme="minorHAnsi" w:hAnsiTheme="minorHAnsi" w:eastAsiaTheme="minorEastAsia" w:cstheme="minorBidi"/>
              <w:noProof/>
              <w:sz w:val="22"/>
              <w:szCs w:val="22"/>
            </w:rPr>
          </w:pPr>
          <w:hyperlink w:history="1" w:anchor="_Toc113352670">
            <w:r w:rsidRPr="00EA71B7" w:rsidR="0052043D">
              <w:rPr>
                <w:rStyle w:val="Hyperlink"/>
                <w:noProof/>
              </w:rPr>
              <w:t>8.16.4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_Toc113352670 \h </w:instrText>
            </w:r>
            <w:r w:rsidR="0052043D">
              <w:rPr>
                <w:noProof/>
                <w:webHidden/>
              </w:rPr>
            </w:r>
            <w:r w:rsidR="0052043D">
              <w:rPr>
                <w:noProof/>
                <w:webHidden/>
              </w:rPr>
              <w:fldChar w:fldCharType="separate"/>
            </w:r>
            <w:r w:rsidR="0052043D">
              <w:rPr>
                <w:noProof/>
                <w:webHidden/>
              </w:rPr>
              <w:t>67</w:t>
            </w:r>
            <w:r w:rsidR="0052043D">
              <w:rPr>
                <w:noProof/>
                <w:webHidden/>
              </w:rPr>
              <w:fldChar w:fldCharType="end"/>
            </w:r>
          </w:hyperlink>
        </w:p>
        <w:p w:rsidR="0052043D" w:rsidRDefault="007A09FC" w14:paraId="532F35A6" w14:textId="4DD5B5EA">
          <w:pPr>
            <w:pStyle w:val="TOC2"/>
            <w:tabs>
              <w:tab w:val="left" w:pos="1100"/>
              <w:tab w:val="right" w:leader="dot" w:pos="9225"/>
            </w:tabs>
            <w:rPr>
              <w:rFonts w:asciiTheme="minorHAnsi" w:hAnsiTheme="minorHAnsi" w:eastAsiaTheme="minorEastAsia" w:cstheme="minorBidi"/>
              <w:noProof/>
              <w:sz w:val="22"/>
              <w:szCs w:val="22"/>
            </w:rPr>
          </w:pPr>
          <w:hyperlink w:history="1" w:anchor="_Toc113352671">
            <w:r w:rsidRPr="00EA71B7" w:rsidR="0052043D">
              <w:rPr>
                <w:rStyle w:val="Hyperlink"/>
                <w:noProof/>
              </w:rPr>
              <w:t>8.17</w:t>
            </w:r>
            <w:r w:rsidR="0052043D">
              <w:rPr>
                <w:rFonts w:asciiTheme="minorHAnsi" w:hAnsiTheme="minorHAnsi" w:eastAsiaTheme="minorEastAsia" w:cstheme="minorBidi"/>
                <w:noProof/>
                <w:sz w:val="22"/>
                <w:szCs w:val="22"/>
              </w:rPr>
              <w:tab/>
            </w:r>
            <w:r w:rsidRPr="00EA71B7" w:rsidR="0052043D">
              <w:rPr>
                <w:rStyle w:val="Hyperlink"/>
                <w:noProof/>
              </w:rPr>
              <w:t>lanEdit</w:t>
            </w:r>
            <w:r w:rsidR="0052043D">
              <w:rPr>
                <w:noProof/>
                <w:webHidden/>
              </w:rPr>
              <w:tab/>
            </w:r>
            <w:r w:rsidR="0052043D">
              <w:rPr>
                <w:noProof/>
                <w:webHidden/>
              </w:rPr>
              <w:fldChar w:fldCharType="begin"/>
            </w:r>
            <w:r w:rsidR="0052043D">
              <w:rPr>
                <w:noProof/>
                <w:webHidden/>
              </w:rPr>
              <w:instrText xml:space="preserve"> PAGEREF _Toc113352671 \h </w:instrText>
            </w:r>
            <w:r w:rsidR="0052043D">
              <w:rPr>
                <w:noProof/>
                <w:webHidden/>
              </w:rPr>
            </w:r>
            <w:r w:rsidR="0052043D">
              <w:rPr>
                <w:noProof/>
                <w:webHidden/>
              </w:rPr>
              <w:fldChar w:fldCharType="separate"/>
            </w:r>
            <w:r w:rsidR="0052043D">
              <w:rPr>
                <w:noProof/>
                <w:webHidden/>
              </w:rPr>
              <w:t>68</w:t>
            </w:r>
            <w:r w:rsidR="0052043D">
              <w:rPr>
                <w:noProof/>
                <w:webHidden/>
              </w:rPr>
              <w:fldChar w:fldCharType="end"/>
            </w:r>
          </w:hyperlink>
        </w:p>
        <w:p w:rsidR="0052043D" w:rsidRDefault="007A09FC" w14:paraId="552A052F" w14:textId="4619B63F">
          <w:pPr>
            <w:pStyle w:val="TOC3"/>
            <w:tabs>
              <w:tab w:val="left" w:pos="1540"/>
              <w:tab w:val="right" w:leader="dot" w:pos="9225"/>
            </w:tabs>
            <w:rPr>
              <w:rFonts w:asciiTheme="minorHAnsi" w:hAnsiTheme="minorHAnsi" w:eastAsiaTheme="minorEastAsia" w:cstheme="minorBidi"/>
              <w:noProof/>
              <w:sz w:val="22"/>
              <w:szCs w:val="22"/>
            </w:rPr>
          </w:pPr>
          <w:hyperlink w:history="1" w:anchor="_Toc113352672">
            <w:r w:rsidRPr="00EA71B7" w:rsidR="0052043D">
              <w:rPr>
                <w:rStyle w:val="Hyperlink"/>
                <w:noProof/>
              </w:rPr>
              <w:t>8.17.1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_Toc113352672 \h </w:instrText>
            </w:r>
            <w:r w:rsidR="0052043D">
              <w:rPr>
                <w:noProof/>
                <w:webHidden/>
              </w:rPr>
            </w:r>
            <w:r w:rsidR="0052043D">
              <w:rPr>
                <w:noProof/>
                <w:webHidden/>
              </w:rPr>
              <w:fldChar w:fldCharType="separate"/>
            </w:r>
            <w:r w:rsidR="0052043D">
              <w:rPr>
                <w:noProof/>
                <w:webHidden/>
              </w:rPr>
              <w:t>68</w:t>
            </w:r>
            <w:r w:rsidR="0052043D">
              <w:rPr>
                <w:noProof/>
                <w:webHidden/>
              </w:rPr>
              <w:fldChar w:fldCharType="end"/>
            </w:r>
          </w:hyperlink>
        </w:p>
        <w:p w:rsidR="0052043D" w:rsidRDefault="007A09FC" w14:paraId="4815BAC9" w14:textId="1EA7B103">
          <w:pPr>
            <w:pStyle w:val="TOC3"/>
            <w:tabs>
              <w:tab w:val="left" w:pos="1540"/>
              <w:tab w:val="right" w:leader="dot" w:pos="9225"/>
            </w:tabs>
            <w:rPr>
              <w:rFonts w:asciiTheme="minorHAnsi" w:hAnsiTheme="minorHAnsi" w:eastAsiaTheme="minorEastAsia" w:cstheme="minorBidi"/>
              <w:noProof/>
              <w:sz w:val="22"/>
              <w:szCs w:val="22"/>
            </w:rPr>
          </w:pPr>
          <w:hyperlink w:history="1" w:anchor="_Toc113352673">
            <w:r w:rsidRPr="00EA71B7" w:rsidR="0052043D">
              <w:rPr>
                <w:rStyle w:val="Hyperlink"/>
                <w:noProof/>
              </w:rPr>
              <w:t>8.17.2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_Toc113352673 \h </w:instrText>
            </w:r>
            <w:r w:rsidR="0052043D">
              <w:rPr>
                <w:noProof/>
                <w:webHidden/>
              </w:rPr>
            </w:r>
            <w:r w:rsidR="0052043D">
              <w:rPr>
                <w:noProof/>
                <w:webHidden/>
              </w:rPr>
              <w:fldChar w:fldCharType="separate"/>
            </w:r>
            <w:r w:rsidR="0052043D">
              <w:rPr>
                <w:noProof/>
                <w:webHidden/>
              </w:rPr>
              <w:t>68</w:t>
            </w:r>
            <w:r w:rsidR="0052043D">
              <w:rPr>
                <w:noProof/>
                <w:webHidden/>
              </w:rPr>
              <w:fldChar w:fldCharType="end"/>
            </w:r>
          </w:hyperlink>
        </w:p>
        <w:p w:rsidR="0052043D" w:rsidRDefault="007A09FC" w14:paraId="04AB7B47" w14:textId="3269044D">
          <w:pPr>
            <w:pStyle w:val="TOC3"/>
            <w:tabs>
              <w:tab w:val="left" w:pos="1540"/>
              <w:tab w:val="right" w:leader="dot" w:pos="9225"/>
            </w:tabs>
            <w:rPr>
              <w:rFonts w:asciiTheme="minorHAnsi" w:hAnsiTheme="minorHAnsi" w:eastAsiaTheme="minorEastAsia" w:cstheme="minorBidi"/>
              <w:noProof/>
              <w:sz w:val="22"/>
              <w:szCs w:val="22"/>
            </w:rPr>
          </w:pPr>
          <w:hyperlink w:history="1" w:anchor="_Toc113352674">
            <w:r w:rsidRPr="00EA71B7" w:rsidR="0052043D">
              <w:rPr>
                <w:rStyle w:val="Hyperlink"/>
                <w:noProof/>
              </w:rPr>
              <w:t>8.17.3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_Toc113352674 \h </w:instrText>
            </w:r>
            <w:r w:rsidR="0052043D">
              <w:rPr>
                <w:noProof/>
                <w:webHidden/>
              </w:rPr>
            </w:r>
            <w:r w:rsidR="0052043D">
              <w:rPr>
                <w:noProof/>
                <w:webHidden/>
              </w:rPr>
              <w:fldChar w:fldCharType="separate"/>
            </w:r>
            <w:r w:rsidR="0052043D">
              <w:rPr>
                <w:noProof/>
                <w:webHidden/>
              </w:rPr>
              <w:t>68</w:t>
            </w:r>
            <w:r w:rsidR="0052043D">
              <w:rPr>
                <w:noProof/>
                <w:webHidden/>
              </w:rPr>
              <w:fldChar w:fldCharType="end"/>
            </w:r>
          </w:hyperlink>
        </w:p>
        <w:p w:rsidR="0052043D" w:rsidRDefault="007A09FC" w14:paraId="41A5067E" w14:textId="61CCBF7E">
          <w:pPr>
            <w:pStyle w:val="TOC3"/>
            <w:tabs>
              <w:tab w:val="left" w:pos="1540"/>
              <w:tab w:val="right" w:leader="dot" w:pos="9225"/>
            </w:tabs>
            <w:rPr>
              <w:rFonts w:asciiTheme="minorHAnsi" w:hAnsiTheme="minorHAnsi" w:eastAsiaTheme="minorEastAsia" w:cstheme="minorBidi"/>
              <w:noProof/>
              <w:sz w:val="22"/>
              <w:szCs w:val="22"/>
            </w:rPr>
          </w:pPr>
          <w:hyperlink w:history="1" w:anchor="_Toc113352675">
            <w:r w:rsidRPr="00EA71B7" w:rsidR="0052043D">
              <w:rPr>
                <w:rStyle w:val="Hyperlink"/>
                <w:noProof/>
              </w:rPr>
              <w:t>8.17.4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_Toc113352675 \h </w:instrText>
            </w:r>
            <w:r w:rsidR="0052043D">
              <w:rPr>
                <w:noProof/>
                <w:webHidden/>
              </w:rPr>
            </w:r>
            <w:r w:rsidR="0052043D">
              <w:rPr>
                <w:noProof/>
                <w:webHidden/>
              </w:rPr>
              <w:fldChar w:fldCharType="separate"/>
            </w:r>
            <w:r w:rsidR="0052043D">
              <w:rPr>
                <w:noProof/>
                <w:webHidden/>
              </w:rPr>
              <w:t>69</w:t>
            </w:r>
            <w:r w:rsidR="0052043D">
              <w:rPr>
                <w:noProof/>
                <w:webHidden/>
              </w:rPr>
              <w:fldChar w:fldCharType="end"/>
            </w:r>
          </w:hyperlink>
        </w:p>
        <w:p w:rsidR="0052043D" w:rsidRDefault="007A09FC" w14:paraId="72F6F659" w14:textId="65034482">
          <w:pPr>
            <w:pStyle w:val="TOC2"/>
            <w:tabs>
              <w:tab w:val="left" w:pos="1100"/>
              <w:tab w:val="right" w:leader="dot" w:pos="9225"/>
            </w:tabs>
            <w:rPr>
              <w:rFonts w:asciiTheme="minorHAnsi" w:hAnsiTheme="minorHAnsi" w:eastAsiaTheme="minorEastAsia" w:cstheme="minorBidi"/>
              <w:noProof/>
              <w:sz w:val="22"/>
              <w:szCs w:val="22"/>
            </w:rPr>
          </w:pPr>
          <w:hyperlink w:history="1" w:anchor="_Toc113352676">
            <w:r w:rsidRPr="00EA71B7" w:rsidR="0052043D">
              <w:rPr>
                <w:rStyle w:val="Hyperlink"/>
                <w:noProof/>
              </w:rPr>
              <w:t>8.18</w:t>
            </w:r>
            <w:r w:rsidR="0052043D">
              <w:rPr>
                <w:rFonts w:asciiTheme="minorHAnsi" w:hAnsiTheme="minorHAnsi" w:eastAsiaTheme="minorEastAsia" w:cstheme="minorBidi"/>
                <w:noProof/>
                <w:sz w:val="22"/>
                <w:szCs w:val="22"/>
              </w:rPr>
              <w:tab/>
            </w:r>
            <w:r w:rsidRPr="00EA71B7" w:rsidR="0052043D">
              <w:rPr>
                <w:rStyle w:val="Hyperlink"/>
                <w:noProof/>
              </w:rPr>
              <w:t>wanCreate</w:t>
            </w:r>
            <w:r w:rsidR="0052043D">
              <w:rPr>
                <w:noProof/>
                <w:webHidden/>
              </w:rPr>
              <w:tab/>
            </w:r>
            <w:r w:rsidR="0052043D">
              <w:rPr>
                <w:noProof/>
                <w:webHidden/>
              </w:rPr>
              <w:fldChar w:fldCharType="begin"/>
            </w:r>
            <w:r w:rsidR="0052043D">
              <w:rPr>
                <w:noProof/>
                <w:webHidden/>
              </w:rPr>
              <w:instrText xml:space="preserve"> PAGEREF _Toc113352676 \h </w:instrText>
            </w:r>
            <w:r w:rsidR="0052043D">
              <w:rPr>
                <w:noProof/>
                <w:webHidden/>
              </w:rPr>
            </w:r>
            <w:r w:rsidR="0052043D">
              <w:rPr>
                <w:noProof/>
                <w:webHidden/>
              </w:rPr>
              <w:fldChar w:fldCharType="separate"/>
            </w:r>
            <w:r w:rsidR="0052043D">
              <w:rPr>
                <w:noProof/>
                <w:webHidden/>
              </w:rPr>
              <w:t>69</w:t>
            </w:r>
            <w:r w:rsidR="0052043D">
              <w:rPr>
                <w:noProof/>
                <w:webHidden/>
              </w:rPr>
              <w:fldChar w:fldCharType="end"/>
            </w:r>
          </w:hyperlink>
        </w:p>
        <w:p w:rsidR="0052043D" w:rsidRDefault="007A09FC" w14:paraId="0755A7BA" w14:textId="1C096CAB">
          <w:pPr>
            <w:pStyle w:val="TOC3"/>
            <w:tabs>
              <w:tab w:val="left" w:pos="1540"/>
              <w:tab w:val="right" w:leader="dot" w:pos="9225"/>
            </w:tabs>
            <w:rPr>
              <w:rFonts w:asciiTheme="minorHAnsi" w:hAnsiTheme="minorHAnsi" w:eastAsiaTheme="minorEastAsia" w:cstheme="minorBidi"/>
              <w:noProof/>
              <w:sz w:val="22"/>
              <w:szCs w:val="22"/>
            </w:rPr>
          </w:pPr>
          <w:hyperlink w:history="1" w:anchor="_Toc113352677">
            <w:r w:rsidRPr="00EA71B7" w:rsidR="0052043D">
              <w:rPr>
                <w:rStyle w:val="Hyperlink"/>
                <w:noProof/>
              </w:rPr>
              <w:t>8.18.1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_Toc113352677 \h </w:instrText>
            </w:r>
            <w:r w:rsidR="0052043D">
              <w:rPr>
                <w:noProof/>
                <w:webHidden/>
              </w:rPr>
            </w:r>
            <w:r w:rsidR="0052043D">
              <w:rPr>
                <w:noProof/>
                <w:webHidden/>
              </w:rPr>
              <w:fldChar w:fldCharType="separate"/>
            </w:r>
            <w:r w:rsidR="0052043D">
              <w:rPr>
                <w:noProof/>
                <w:webHidden/>
              </w:rPr>
              <w:t>69</w:t>
            </w:r>
            <w:r w:rsidR="0052043D">
              <w:rPr>
                <w:noProof/>
                <w:webHidden/>
              </w:rPr>
              <w:fldChar w:fldCharType="end"/>
            </w:r>
          </w:hyperlink>
        </w:p>
        <w:p w:rsidR="0052043D" w:rsidRDefault="007A09FC" w14:paraId="7C10338E" w14:textId="0F49423E">
          <w:pPr>
            <w:pStyle w:val="TOC3"/>
            <w:tabs>
              <w:tab w:val="left" w:pos="1540"/>
              <w:tab w:val="right" w:leader="dot" w:pos="9225"/>
            </w:tabs>
            <w:rPr>
              <w:rFonts w:asciiTheme="minorHAnsi" w:hAnsiTheme="minorHAnsi" w:eastAsiaTheme="minorEastAsia" w:cstheme="minorBidi"/>
              <w:noProof/>
              <w:sz w:val="22"/>
              <w:szCs w:val="22"/>
            </w:rPr>
          </w:pPr>
          <w:hyperlink w:history="1" w:anchor="_Toc113352678">
            <w:r w:rsidRPr="00EA71B7" w:rsidR="0052043D">
              <w:rPr>
                <w:rStyle w:val="Hyperlink"/>
                <w:noProof/>
              </w:rPr>
              <w:t>8.18.2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_Toc113352678 \h </w:instrText>
            </w:r>
            <w:r w:rsidR="0052043D">
              <w:rPr>
                <w:noProof/>
                <w:webHidden/>
              </w:rPr>
            </w:r>
            <w:r w:rsidR="0052043D">
              <w:rPr>
                <w:noProof/>
                <w:webHidden/>
              </w:rPr>
              <w:fldChar w:fldCharType="separate"/>
            </w:r>
            <w:r w:rsidR="0052043D">
              <w:rPr>
                <w:noProof/>
                <w:webHidden/>
              </w:rPr>
              <w:t>70</w:t>
            </w:r>
            <w:r w:rsidR="0052043D">
              <w:rPr>
                <w:noProof/>
                <w:webHidden/>
              </w:rPr>
              <w:fldChar w:fldCharType="end"/>
            </w:r>
          </w:hyperlink>
        </w:p>
        <w:p w:rsidR="0052043D" w:rsidRDefault="007A09FC" w14:paraId="1496B624" w14:textId="7A507DE7">
          <w:pPr>
            <w:pStyle w:val="TOC3"/>
            <w:tabs>
              <w:tab w:val="left" w:pos="1540"/>
              <w:tab w:val="right" w:leader="dot" w:pos="9225"/>
            </w:tabs>
            <w:rPr>
              <w:rFonts w:asciiTheme="minorHAnsi" w:hAnsiTheme="minorHAnsi" w:eastAsiaTheme="minorEastAsia" w:cstheme="minorBidi"/>
              <w:noProof/>
              <w:sz w:val="22"/>
              <w:szCs w:val="22"/>
            </w:rPr>
          </w:pPr>
          <w:hyperlink w:history="1" w:anchor="_Toc113352679">
            <w:r w:rsidRPr="00EA71B7" w:rsidR="0052043D">
              <w:rPr>
                <w:rStyle w:val="Hyperlink"/>
                <w:noProof/>
              </w:rPr>
              <w:t>8.18.3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_Toc113352679 \h </w:instrText>
            </w:r>
            <w:r w:rsidR="0052043D">
              <w:rPr>
                <w:noProof/>
                <w:webHidden/>
              </w:rPr>
            </w:r>
            <w:r w:rsidR="0052043D">
              <w:rPr>
                <w:noProof/>
                <w:webHidden/>
              </w:rPr>
              <w:fldChar w:fldCharType="separate"/>
            </w:r>
            <w:r w:rsidR="0052043D">
              <w:rPr>
                <w:noProof/>
                <w:webHidden/>
              </w:rPr>
              <w:t>71</w:t>
            </w:r>
            <w:r w:rsidR="0052043D">
              <w:rPr>
                <w:noProof/>
                <w:webHidden/>
              </w:rPr>
              <w:fldChar w:fldCharType="end"/>
            </w:r>
          </w:hyperlink>
        </w:p>
        <w:p w:rsidR="0052043D" w:rsidRDefault="007A09FC" w14:paraId="74D637C0" w14:textId="68E9B95A">
          <w:pPr>
            <w:pStyle w:val="TOC3"/>
            <w:tabs>
              <w:tab w:val="left" w:pos="1540"/>
              <w:tab w:val="right" w:leader="dot" w:pos="9225"/>
            </w:tabs>
            <w:rPr>
              <w:rFonts w:asciiTheme="minorHAnsi" w:hAnsiTheme="minorHAnsi" w:eastAsiaTheme="minorEastAsia" w:cstheme="minorBidi"/>
              <w:noProof/>
              <w:sz w:val="22"/>
              <w:szCs w:val="22"/>
            </w:rPr>
          </w:pPr>
          <w:hyperlink w:history="1" w:anchor="_Toc113352680">
            <w:r w:rsidRPr="00EA71B7" w:rsidR="0052043D">
              <w:rPr>
                <w:rStyle w:val="Hyperlink"/>
                <w:noProof/>
              </w:rPr>
              <w:t>8.18.4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_Toc113352680 \h </w:instrText>
            </w:r>
            <w:r w:rsidR="0052043D">
              <w:rPr>
                <w:noProof/>
                <w:webHidden/>
              </w:rPr>
            </w:r>
            <w:r w:rsidR="0052043D">
              <w:rPr>
                <w:noProof/>
                <w:webHidden/>
              </w:rPr>
              <w:fldChar w:fldCharType="separate"/>
            </w:r>
            <w:r w:rsidR="0052043D">
              <w:rPr>
                <w:noProof/>
                <w:webHidden/>
              </w:rPr>
              <w:t>72</w:t>
            </w:r>
            <w:r w:rsidR="0052043D">
              <w:rPr>
                <w:noProof/>
                <w:webHidden/>
              </w:rPr>
              <w:fldChar w:fldCharType="end"/>
            </w:r>
          </w:hyperlink>
        </w:p>
        <w:p w:rsidR="0052043D" w:rsidRDefault="007A09FC" w14:paraId="5925B530" w14:textId="06ED187A">
          <w:pPr>
            <w:pStyle w:val="TOC2"/>
            <w:tabs>
              <w:tab w:val="left" w:pos="1100"/>
              <w:tab w:val="right" w:leader="dot" w:pos="9225"/>
            </w:tabs>
            <w:rPr>
              <w:rFonts w:asciiTheme="minorHAnsi" w:hAnsiTheme="minorHAnsi" w:eastAsiaTheme="minorEastAsia" w:cstheme="minorBidi"/>
              <w:noProof/>
              <w:sz w:val="22"/>
              <w:szCs w:val="22"/>
            </w:rPr>
          </w:pPr>
          <w:hyperlink w:history="1" w:anchor="_Toc113352681">
            <w:r w:rsidRPr="00EA71B7" w:rsidR="0052043D">
              <w:rPr>
                <w:rStyle w:val="Hyperlink"/>
                <w:noProof/>
              </w:rPr>
              <w:t>8.19</w:t>
            </w:r>
            <w:r w:rsidR="0052043D">
              <w:rPr>
                <w:rFonts w:asciiTheme="minorHAnsi" w:hAnsiTheme="minorHAnsi" w:eastAsiaTheme="minorEastAsia" w:cstheme="minorBidi"/>
                <w:noProof/>
                <w:sz w:val="22"/>
                <w:szCs w:val="22"/>
              </w:rPr>
              <w:tab/>
            </w:r>
            <w:r w:rsidRPr="00EA71B7" w:rsidR="0052043D">
              <w:rPr>
                <w:rStyle w:val="Hyperlink"/>
                <w:noProof/>
              </w:rPr>
              <w:t>wanEdit</w:t>
            </w:r>
            <w:r w:rsidR="0052043D">
              <w:rPr>
                <w:noProof/>
                <w:webHidden/>
              </w:rPr>
              <w:tab/>
            </w:r>
            <w:r w:rsidR="0052043D">
              <w:rPr>
                <w:noProof/>
                <w:webHidden/>
              </w:rPr>
              <w:fldChar w:fldCharType="begin"/>
            </w:r>
            <w:r w:rsidR="0052043D">
              <w:rPr>
                <w:noProof/>
                <w:webHidden/>
              </w:rPr>
              <w:instrText xml:space="preserve"> PAGEREF _Toc113352681 \h </w:instrText>
            </w:r>
            <w:r w:rsidR="0052043D">
              <w:rPr>
                <w:noProof/>
                <w:webHidden/>
              </w:rPr>
            </w:r>
            <w:r w:rsidR="0052043D">
              <w:rPr>
                <w:noProof/>
                <w:webHidden/>
              </w:rPr>
              <w:fldChar w:fldCharType="separate"/>
            </w:r>
            <w:r w:rsidR="0052043D">
              <w:rPr>
                <w:noProof/>
                <w:webHidden/>
              </w:rPr>
              <w:t>72</w:t>
            </w:r>
            <w:r w:rsidR="0052043D">
              <w:rPr>
                <w:noProof/>
                <w:webHidden/>
              </w:rPr>
              <w:fldChar w:fldCharType="end"/>
            </w:r>
          </w:hyperlink>
        </w:p>
        <w:p w:rsidR="0052043D" w:rsidRDefault="007A09FC" w14:paraId="16A4D6C5" w14:textId="29652D04">
          <w:pPr>
            <w:pStyle w:val="TOC3"/>
            <w:tabs>
              <w:tab w:val="left" w:pos="1540"/>
              <w:tab w:val="right" w:leader="dot" w:pos="9225"/>
            </w:tabs>
            <w:rPr>
              <w:rFonts w:asciiTheme="minorHAnsi" w:hAnsiTheme="minorHAnsi" w:eastAsiaTheme="minorEastAsia" w:cstheme="minorBidi"/>
              <w:noProof/>
              <w:sz w:val="22"/>
              <w:szCs w:val="22"/>
            </w:rPr>
          </w:pPr>
          <w:hyperlink w:history="1" w:anchor="_Toc113352682">
            <w:r w:rsidRPr="00EA71B7" w:rsidR="0052043D">
              <w:rPr>
                <w:rStyle w:val="Hyperlink"/>
                <w:noProof/>
              </w:rPr>
              <w:t>8.19.1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_Toc113352682 \h </w:instrText>
            </w:r>
            <w:r w:rsidR="0052043D">
              <w:rPr>
                <w:noProof/>
                <w:webHidden/>
              </w:rPr>
            </w:r>
            <w:r w:rsidR="0052043D">
              <w:rPr>
                <w:noProof/>
                <w:webHidden/>
              </w:rPr>
              <w:fldChar w:fldCharType="separate"/>
            </w:r>
            <w:r w:rsidR="0052043D">
              <w:rPr>
                <w:noProof/>
                <w:webHidden/>
              </w:rPr>
              <w:t>72</w:t>
            </w:r>
            <w:r w:rsidR="0052043D">
              <w:rPr>
                <w:noProof/>
                <w:webHidden/>
              </w:rPr>
              <w:fldChar w:fldCharType="end"/>
            </w:r>
          </w:hyperlink>
        </w:p>
        <w:p w:rsidR="0052043D" w:rsidRDefault="007A09FC" w14:paraId="4CCFFF5C" w14:textId="7F000D3A">
          <w:pPr>
            <w:pStyle w:val="TOC3"/>
            <w:tabs>
              <w:tab w:val="left" w:pos="1540"/>
              <w:tab w:val="right" w:leader="dot" w:pos="9225"/>
            </w:tabs>
            <w:rPr>
              <w:rFonts w:asciiTheme="minorHAnsi" w:hAnsiTheme="minorHAnsi" w:eastAsiaTheme="minorEastAsia" w:cstheme="minorBidi"/>
              <w:noProof/>
              <w:sz w:val="22"/>
              <w:szCs w:val="22"/>
            </w:rPr>
          </w:pPr>
          <w:hyperlink w:history="1" w:anchor="_Toc113352683">
            <w:r w:rsidRPr="00EA71B7" w:rsidR="0052043D">
              <w:rPr>
                <w:rStyle w:val="Hyperlink"/>
                <w:noProof/>
              </w:rPr>
              <w:t>8.19.2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_Toc113352683 \h </w:instrText>
            </w:r>
            <w:r w:rsidR="0052043D">
              <w:rPr>
                <w:noProof/>
                <w:webHidden/>
              </w:rPr>
            </w:r>
            <w:r w:rsidR="0052043D">
              <w:rPr>
                <w:noProof/>
                <w:webHidden/>
              </w:rPr>
              <w:fldChar w:fldCharType="separate"/>
            </w:r>
            <w:r w:rsidR="0052043D">
              <w:rPr>
                <w:noProof/>
                <w:webHidden/>
              </w:rPr>
              <w:t>73</w:t>
            </w:r>
            <w:r w:rsidR="0052043D">
              <w:rPr>
                <w:noProof/>
                <w:webHidden/>
              </w:rPr>
              <w:fldChar w:fldCharType="end"/>
            </w:r>
          </w:hyperlink>
        </w:p>
        <w:p w:rsidR="0052043D" w:rsidRDefault="007A09FC" w14:paraId="62844450" w14:textId="138A05B3">
          <w:pPr>
            <w:pStyle w:val="TOC3"/>
            <w:tabs>
              <w:tab w:val="left" w:pos="1540"/>
              <w:tab w:val="right" w:leader="dot" w:pos="9225"/>
            </w:tabs>
            <w:rPr>
              <w:rFonts w:asciiTheme="minorHAnsi" w:hAnsiTheme="minorHAnsi" w:eastAsiaTheme="minorEastAsia" w:cstheme="minorBidi"/>
              <w:noProof/>
              <w:sz w:val="22"/>
              <w:szCs w:val="22"/>
            </w:rPr>
          </w:pPr>
          <w:hyperlink w:history="1" w:anchor="_Toc113352684">
            <w:r w:rsidRPr="00EA71B7" w:rsidR="0052043D">
              <w:rPr>
                <w:rStyle w:val="Hyperlink"/>
                <w:noProof/>
              </w:rPr>
              <w:t>8.19.3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_Toc113352684 \h </w:instrText>
            </w:r>
            <w:r w:rsidR="0052043D">
              <w:rPr>
                <w:noProof/>
                <w:webHidden/>
              </w:rPr>
            </w:r>
            <w:r w:rsidR="0052043D">
              <w:rPr>
                <w:noProof/>
                <w:webHidden/>
              </w:rPr>
              <w:fldChar w:fldCharType="separate"/>
            </w:r>
            <w:r w:rsidR="0052043D">
              <w:rPr>
                <w:noProof/>
                <w:webHidden/>
              </w:rPr>
              <w:t>74</w:t>
            </w:r>
            <w:r w:rsidR="0052043D">
              <w:rPr>
                <w:noProof/>
                <w:webHidden/>
              </w:rPr>
              <w:fldChar w:fldCharType="end"/>
            </w:r>
          </w:hyperlink>
        </w:p>
        <w:p w:rsidR="0052043D" w:rsidRDefault="007A09FC" w14:paraId="073D8D61" w14:textId="2687F747">
          <w:pPr>
            <w:pStyle w:val="TOC3"/>
            <w:tabs>
              <w:tab w:val="left" w:pos="1540"/>
              <w:tab w:val="right" w:leader="dot" w:pos="9225"/>
            </w:tabs>
            <w:rPr>
              <w:rFonts w:asciiTheme="minorHAnsi" w:hAnsiTheme="minorHAnsi" w:eastAsiaTheme="minorEastAsia" w:cstheme="minorBidi"/>
              <w:noProof/>
              <w:sz w:val="22"/>
              <w:szCs w:val="22"/>
            </w:rPr>
          </w:pPr>
          <w:hyperlink w:history="1" w:anchor="_Toc113352685">
            <w:r w:rsidRPr="00EA71B7" w:rsidR="0052043D">
              <w:rPr>
                <w:rStyle w:val="Hyperlink"/>
                <w:noProof/>
              </w:rPr>
              <w:t>8.19.4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_Toc113352685 \h </w:instrText>
            </w:r>
            <w:r w:rsidR="0052043D">
              <w:rPr>
                <w:noProof/>
                <w:webHidden/>
              </w:rPr>
            </w:r>
            <w:r w:rsidR="0052043D">
              <w:rPr>
                <w:noProof/>
                <w:webHidden/>
              </w:rPr>
              <w:fldChar w:fldCharType="separate"/>
            </w:r>
            <w:r w:rsidR="0052043D">
              <w:rPr>
                <w:noProof/>
                <w:webHidden/>
              </w:rPr>
              <w:t>75</w:t>
            </w:r>
            <w:r w:rsidR="0052043D">
              <w:rPr>
                <w:noProof/>
                <w:webHidden/>
              </w:rPr>
              <w:fldChar w:fldCharType="end"/>
            </w:r>
          </w:hyperlink>
        </w:p>
        <w:p w:rsidR="0052043D" w:rsidRDefault="007A09FC" w14:paraId="5F656D52" w14:textId="00360DB8">
          <w:pPr>
            <w:pStyle w:val="TOC2"/>
            <w:tabs>
              <w:tab w:val="left" w:pos="1100"/>
              <w:tab w:val="right" w:leader="dot" w:pos="9225"/>
            </w:tabs>
            <w:rPr>
              <w:rFonts w:asciiTheme="minorHAnsi" w:hAnsiTheme="minorHAnsi" w:eastAsiaTheme="minorEastAsia" w:cstheme="minorBidi"/>
              <w:noProof/>
              <w:sz w:val="22"/>
              <w:szCs w:val="22"/>
            </w:rPr>
          </w:pPr>
          <w:hyperlink w:history="1" w:anchor="_Toc113352686">
            <w:r w:rsidRPr="00EA71B7" w:rsidR="0052043D">
              <w:rPr>
                <w:rStyle w:val="Hyperlink"/>
                <w:noProof/>
              </w:rPr>
              <w:t>8.20</w:t>
            </w:r>
            <w:r w:rsidR="0052043D">
              <w:rPr>
                <w:rFonts w:asciiTheme="minorHAnsi" w:hAnsiTheme="minorHAnsi" w:eastAsiaTheme="minorEastAsia" w:cstheme="minorBidi"/>
                <w:noProof/>
                <w:sz w:val="22"/>
                <w:szCs w:val="22"/>
              </w:rPr>
              <w:tab/>
            </w:r>
            <w:r w:rsidRPr="00EA71B7" w:rsidR="0052043D">
              <w:rPr>
                <w:rStyle w:val="Hyperlink"/>
                <w:noProof/>
              </w:rPr>
              <w:t>wanRemove</w:t>
            </w:r>
            <w:r w:rsidR="0052043D">
              <w:rPr>
                <w:noProof/>
                <w:webHidden/>
              </w:rPr>
              <w:tab/>
            </w:r>
            <w:r w:rsidR="0052043D">
              <w:rPr>
                <w:noProof/>
                <w:webHidden/>
              </w:rPr>
              <w:fldChar w:fldCharType="begin"/>
            </w:r>
            <w:r w:rsidR="0052043D">
              <w:rPr>
                <w:noProof/>
                <w:webHidden/>
              </w:rPr>
              <w:instrText xml:space="preserve"> PAGEREF _Toc113352686 \h </w:instrText>
            </w:r>
            <w:r w:rsidR="0052043D">
              <w:rPr>
                <w:noProof/>
                <w:webHidden/>
              </w:rPr>
            </w:r>
            <w:r w:rsidR="0052043D">
              <w:rPr>
                <w:noProof/>
                <w:webHidden/>
              </w:rPr>
              <w:fldChar w:fldCharType="separate"/>
            </w:r>
            <w:r w:rsidR="0052043D">
              <w:rPr>
                <w:noProof/>
                <w:webHidden/>
              </w:rPr>
              <w:t>75</w:t>
            </w:r>
            <w:r w:rsidR="0052043D">
              <w:rPr>
                <w:noProof/>
                <w:webHidden/>
              </w:rPr>
              <w:fldChar w:fldCharType="end"/>
            </w:r>
          </w:hyperlink>
        </w:p>
        <w:p w:rsidR="0052043D" w:rsidRDefault="007A09FC" w14:paraId="511FCDA3" w14:textId="0C0FC961">
          <w:pPr>
            <w:pStyle w:val="TOC3"/>
            <w:tabs>
              <w:tab w:val="left" w:pos="1540"/>
              <w:tab w:val="right" w:leader="dot" w:pos="9225"/>
            </w:tabs>
            <w:rPr>
              <w:rFonts w:asciiTheme="minorHAnsi" w:hAnsiTheme="minorHAnsi" w:eastAsiaTheme="minorEastAsia" w:cstheme="minorBidi"/>
              <w:noProof/>
              <w:sz w:val="22"/>
              <w:szCs w:val="22"/>
            </w:rPr>
          </w:pPr>
          <w:hyperlink w:history="1" w:anchor="_Toc113352687">
            <w:r w:rsidRPr="00EA71B7" w:rsidR="0052043D">
              <w:rPr>
                <w:rStyle w:val="Hyperlink"/>
                <w:noProof/>
              </w:rPr>
              <w:t>8.20.1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_Toc113352687 \h </w:instrText>
            </w:r>
            <w:r w:rsidR="0052043D">
              <w:rPr>
                <w:noProof/>
                <w:webHidden/>
              </w:rPr>
            </w:r>
            <w:r w:rsidR="0052043D">
              <w:rPr>
                <w:noProof/>
                <w:webHidden/>
              </w:rPr>
              <w:fldChar w:fldCharType="separate"/>
            </w:r>
            <w:r w:rsidR="0052043D">
              <w:rPr>
                <w:noProof/>
                <w:webHidden/>
              </w:rPr>
              <w:t>75</w:t>
            </w:r>
            <w:r w:rsidR="0052043D">
              <w:rPr>
                <w:noProof/>
                <w:webHidden/>
              </w:rPr>
              <w:fldChar w:fldCharType="end"/>
            </w:r>
          </w:hyperlink>
        </w:p>
        <w:p w:rsidR="0052043D" w:rsidRDefault="007A09FC" w14:paraId="4C20C0CD" w14:textId="7B3E7917">
          <w:pPr>
            <w:pStyle w:val="TOC3"/>
            <w:tabs>
              <w:tab w:val="left" w:pos="1540"/>
              <w:tab w:val="right" w:leader="dot" w:pos="9225"/>
            </w:tabs>
            <w:rPr>
              <w:rFonts w:asciiTheme="minorHAnsi" w:hAnsiTheme="minorHAnsi" w:eastAsiaTheme="minorEastAsia" w:cstheme="minorBidi"/>
              <w:noProof/>
              <w:sz w:val="22"/>
              <w:szCs w:val="22"/>
            </w:rPr>
          </w:pPr>
          <w:hyperlink w:history="1" w:anchor="_Toc113352688">
            <w:r w:rsidRPr="00EA71B7" w:rsidR="0052043D">
              <w:rPr>
                <w:rStyle w:val="Hyperlink"/>
                <w:noProof/>
              </w:rPr>
              <w:t>8.20.2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_Toc113352688 \h </w:instrText>
            </w:r>
            <w:r w:rsidR="0052043D">
              <w:rPr>
                <w:noProof/>
                <w:webHidden/>
              </w:rPr>
            </w:r>
            <w:r w:rsidR="0052043D">
              <w:rPr>
                <w:noProof/>
                <w:webHidden/>
              </w:rPr>
              <w:fldChar w:fldCharType="separate"/>
            </w:r>
            <w:r w:rsidR="0052043D">
              <w:rPr>
                <w:noProof/>
                <w:webHidden/>
              </w:rPr>
              <w:t>76</w:t>
            </w:r>
            <w:r w:rsidR="0052043D">
              <w:rPr>
                <w:noProof/>
                <w:webHidden/>
              </w:rPr>
              <w:fldChar w:fldCharType="end"/>
            </w:r>
          </w:hyperlink>
        </w:p>
        <w:p w:rsidR="0052043D" w:rsidRDefault="007A09FC" w14:paraId="1F916978" w14:textId="59FADAB9">
          <w:pPr>
            <w:pStyle w:val="TOC3"/>
            <w:tabs>
              <w:tab w:val="left" w:pos="1540"/>
              <w:tab w:val="right" w:leader="dot" w:pos="9225"/>
            </w:tabs>
            <w:rPr>
              <w:rFonts w:asciiTheme="minorHAnsi" w:hAnsiTheme="minorHAnsi" w:eastAsiaTheme="minorEastAsia" w:cstheme="minorBidi"/>
              <w:noProof/>
              <w:sz w:val="22"/>
              <w:szCs w:val="22"/>
            </w:rPr>
          </w:pPr>
          <w:hyperlink w:history="1" w:anchor="_Toc113352689">
            <w:r w:rsidRPr="00EA71B7" w:rsidR="0052043D">
              <w:rPr>
                <w:rStyle w:val="Hyperlink"/>
                <w:noProof/>
              </w:rPr>
              <w:t>8.20.3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_Toc113352689 \h </w:instrText>
            </w:r>
            <w:r w:rsidR="0052043D">
              <w:rPr>
                <w:noProof/>
                <w:webHidden/>
              </w:rPr>
            </w:r>
            <w:r w:rsidR="0052043D">
              <w:rPr>
                <w:noProof/>
                <w:webHidden/>
              </w:rPr>
              <w:fldChar w:fldCharType="separate"/>
            </w:r>
            <w:r w:rsidR="0052043D">
              <w:rPr>
                <w:noProof/>
                <w:webHidden/>
              </w:rPr>
              <w:t>76</w:t>
            </w:r>
            <w:r w:rsidR="0052043D">
              <w:rPr>
                <w:noProof/>
                <w:webHidden/>
              </w:rPr>
              <w:fldChar w:fldCharType="end"/>
            </w:r>
          </w:hyperlink>
        </w:p>
        <w:p w:rsidR="0052043D" w:rsidRDefault="007A09FC" w14:paraId="2887D0C6" w14:textId="3771CD36">
          <w:pPr>
            <w:pStyle w:val="TOC3"/>
            <w:tabs>
              <w:tab w:val="left" w:pos="1540"/>
              <w:tab w:val="right" w:leader="dot" w:pos="9225"/>
            </w:tabs>
            <w:rPr>
              <w:rFonts w:asciiTheme="minorHAnsi" w:hAnsiTheme="minorHAnsi" w:eastAsiaTheme="minorEastAsia" w:cstheme="minorBidi"/>
              <w:noProof/>
              <w:sz w:val="22"/>
              <w:szCs w:val="22"/>
            </w:rPr>
          </w:pPr>
          <w:hyperlink w:history="1" w:anchor="_Toc113352690">
            <w:r w:rsidRPr="00EA71B7" w:rsidR="0052043D">
              <w:rPr>
                <w:rStyle w:val="Hyperlink"/>
                <w:noProof/>
              </w:rPr>
              <w:t>8.20.4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_Toc113352690 \h </w:instrText>
            </w:r>
            <w:r w:rsidR="0052043D">
              <w:rPr>
                <w:noProof/>
                <w:webHidden/>
              </w:rPr>
            </w:r>
            <w:r w:rsidR="0052043D">
              <w:rPr>
                <w:noProof/>
                <w:webHidden/>
              </w:rPr>
              <w:fldChar w:fldCharType="separate"/>
            </w:r>
            <w:r w:rsidR="0052043D">
              <w:rPr>
                <w:noProof/>
                <w:webHidden/>
              </w:rPr>
              <w:t>77</w:t>
            </w:r>
            <w:r w:rsidR="0052043D">
              <w:rPr>
                <w:noProof/>
                <w:webHidden/>
              </w:rPr>
              <w:fldChar w:fldCharType="end"/>
            </w:r>
          </w:hyperlink>
        </w:p>
        <w:p w:rsidR="0052043D" w:rsidRDefault="007A09FC" w14:paraId="7D610DE6" w14:textId="6619BBA6">
          <w:pPr>
            <w:pStyle w:val="TOC2"/>
            <w:tabs>
              <w:tab w:val="left" w:pos="1100"/>
              <w:tab w:val="right" w:leader="dot" w:pos="9225"/>
            </w:tabs>
            <w:rPr>
              <w:rFonts w:asciiTheme="minorHAnsi" w:hAnsiTheme="minorHAnsi" w:eastAsiaTheme="minorEastAsia" w:cstheme="minorBidi"/>
              <w:noProof/>
              <w:sz w:val="22"/>
              <w:szCs w:val="22"/>
            </w:rPr>
          </w:pPr>
          <w:hyperlink w:history="1" w:anchor="_Toc113352691">
            <w:r w:rsidRPr="00EA71B7" w:rsidR="0052043D">
              <w:rPr>
                <w:rStyle w:val="Hyperlink"/>
                <w:noProof/>
              </w:rPr>
              <w:t>8.21</w:t>
            </w:r>
            <w:r w:rsidR="0052043D">
              <w:rPr>
                <w:rFonts w:asciiTheme="minorHAnsi" w:hAnsiTheme="minorHAnsi" w:eastAsiaTheme="minorEastAsia" w:cstheme="minorBidi"/>
                <w:noProof/>
                <w:sz w:val="22"/>
                <w:szCs w:val="22"/>
              </w:rPr>
              <w:tab/>
            </w:r>
            <w:r w:rsidRPr="00EA71B7" w:rsidR="0052043D">
              <w:rPr>
                <w:rStyle w:val="Hyperlink"/>
                <w:noProof/>
              </w:rPr>
              <w:t>radio2.4GEdit</w:t>
            </w:r>
            <w:r w:rsidR="0052043D">
              <w:rPr>
                <w:noProof/>
                <w:webHidden/>
              </w:rPr>
              <w:tab/>
            </w:r>
            <w:r w:rsidR="0052043D">
              <w:rPr>
                <w:noProof/>
                <w:webHidden/>
              </w:rPr>
              <w:fldChar w:fldCharType="begin"/>
            </w:r>
            <w:r w:rsidR="0052043D">
              <w:rPr>
                <w:noProof/>
                <w:webHidden/>
              </w:rPr>
              <w:instrText xml:space="preserve"> PAGEREF _Toc113352691 \h </w:instrText>
            </w:r>
            <w:r w:rsidR="0052043D">
              <w:rPr>
                <w:noProof/>
                <w:webHidden/>
              </w:rPr>
            </w:r>
            <w:r w:rsidR="0052043D">
              <w:rPr>
                <w:noProof/>
                <w:webHidden/>
              </w:rPr>
              <w:fldChar w:fldCharType="separate"/>
            </w:r>
            <w:r w:rsidR="0052043D">
              <w:rPr>
                <w:noProof/>
                <w:webHidden/>
              </w:rPr>
              <w:t>77</w:t>
            </w:r>
            <w:r w:rsidR="0052043D">
              <w:rPr>
                <w:noProof/>
                <w:webHidden/>
              </w:rPr>
              <w:fldChar w:fldCharType="end"/>
            </w:r>
          </w:hyperlink>
        </w:p>
        <w:p w:rsidR="0052043D" w:rsidRDefault="007A09FC" w14:paraId="0F5F25D2" w14:textId="4B41D0BD">
          <w:pPr>
            <w:pStyle w:val="TOC3"/>
            <w:tabs>
              <w:tab w:val="left" w:pos="1540"/>
              <w:tab w:val="right" w:leader="dot" w:pos="9225"/>
            </w:tabs>
            <w:rPr>
              <w:rFonts w:asciiTheme="minorHAnsi" w:hAnsiTheme="minorHAnsi" w:eastAsiaTheme="minorEastAsia" w:cstheme="minorBidi"/>
              <w:noProof/>
              <w:sz w:val="22"/>
              <w:szCs w:val="22"/>
            </w:rPr>
          </w:pPr>
          <w:hyperlink w:history="1" w:anchor="_Toc113352692">
            <w:r w:rsidRPr="00EA71B7" w:rsidR="0052043D">
              <w:rPr>
                <w:rStyle w:val="Hyperlink"/>
                <w:noProof/>
              </w:rPr>
              <w:t>8.21.1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_Toc113352692 \h </w:instrText>
            </w:r>
            <w:r w:rsidR="0052043D">
              <w:rPr>
                <w:noProof/>
                <w:webHidden/>
              </w:rPr>
            </w:r>
            <w:r w:rsidR="0052043D">
              <w:rPr>
                <w:noProof/>
                <w:webHidden/>
              </w:rPr>
              <w:fldChar w:fldCharType="separate"/>
            </w:r>
            <w:r w:rsidR="0052043D">
              <w:rPr>
                <w:noProof/>
                <w:webHidden/>
              </w:rPr>
              <w:t>77</w:t>
            </w:r>
            <w:r w:rsidR="0052043D">
              <w:rPr>
                <w:noProof/>
                <w:webHidden/>
              </w:rPr>
              <w:fldChar w:fldCharType="end"/>
            </w:r>
          </w:hyperlink>
        </w:p>
        <w:p w:rsidR="0052043D" w:rsidRDefault="007A09FC" w14:paraId="503AA71B" w14:textId="34AC86D3">
          <w:pPr>
            <w:pStyle w:val="TOC3"/>
            <w:tabs>
              <w:tab w:val="left" w:pos="1540"/>
              <w:tab w:val="right" w:leader="dot" w:pos="9225"/>
            </w:tabs>
            <w:rPr>
              <w:rFonts w:asciiTheme="minorHAnsi" w:hAnsiTheme="minorHAnsi" w:eastAsiaTheme="minorEastAsia" w:cstheme="minorBidi"/>
              <w:noProof/>
              <w:sz w:val="22"/>
              <w:szCs w:val="22"/>
            </w:rPr>
          </w:pPr>
          <w:hyperlink w:history="1" w:anchor="_Toc113352693">
            <w:r w:rsidRPr="00EA71B7" w:rsidR="0052043D">
              <w:rPr>
                <w:rStyle w:val="Hyperlink"/>
                <w:noProof/>
              </w:rPr>
              <w:t>8.21.2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_Toc113352693 \h </w:instrText>
            </w:r>
            <w:r w:rsidR="0052043D">
              <w:rPr>
                <w:noProof/>
                <w:webHidden/>
              </w:rPr>
            </w:r>
            <w:r w:rsidR="0052043D">
              <w:rPr>
                <w:noProof/>
                <w:webHidden/>
              </w:rPr>
              <w:fldChar w:fldCharType="separate"/>
            </w:r>
            <w:r w:rsidR="0052043D">
              <w:rPr>
                <w:noProof/>
                <w:webHidden/>
              </w:rPr>
              <w:t>78</w:t>
            </w:r>
            <w:r w:rsidR="0052043D">
              <w:rPr>
                <w:noProof/>
                <w:webHidden/>
              </w:rPr>
              <w:fldChar w:fldCharType="end"/>
            </w:r>
          </w:hyperlink>
        </w:p>
        <w:p w:rsidR="0052043D" w:rsidRDefault="007A09FC" w14:paraId="75298B06" w14:textId="23D6AAA3">
          <w:pPr>
            <w:pStyle w:val="TOC3"/>
            <w:tabs>
              <w:tab w:val="left" w:pos="1540"/>
              <w:tab w:val="right" w:leader="dot" w:pos="9225"/>
            </w:tabs>
            <w:rPr>
              <w:rFonts w:asciiTheme="minorHAnsi" w:hAnsiTheme="minorHAnsi" w:eastAsiaTheme="minorEastAsia" w:cstheme="minorBidi"/>
              <w:noProof/>
              <w:sz w:val="22"/>
              <w:szCs w:val="22"/>
            </w:rPr>
          </w:pPr>
          <w:hyperlink w:history="1" w:anchor="_Toc113352694">
            <w:r w:rsidRPr="00EA71B7" w:rsidR="0052043D">
              <w:rPr>
                <w:rStyle w:val="Hyperlink"/>
                <w:noProof/>
              </w:rPr>
              <w:t>8.21.3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_Toc113352694 \h </w:instrText>
            </w:r>
            <w:r w:rsidR="0052043D">
              <w:rPr>
                <w:noProof/>
                <w:webHidden/>
              </w:rPr>
            </w:r>
            <w:r w:rsidR="0052043D">
              <w:rPr>
                <w:noProof/>
                <w:webHidden/>
              </w:rPr>
              <w:fldChar w:fldCharType="separate"/>
            </w:r>
            <w:r w:rsidR="0052043D">
              <w:rPr>
                <w:noProof/>
                <w:webHidden/>
              </w:rPr>
              <w:t>78</w:t>
            </w:r>
            <w:r w:rsidR="0052043D">
              <w:rPr>
                <w:noProof/>
                <w:webHidden/>
              </w:rPr>
              <w:fldChar w:fldCharType="end"/>
            </w:r>
          </w:hyperlink>
        </w:p>
        <w:p w:rsidR="0052043D" w:rsidRDefault="007A09FC" w14:paraId="55C76BAD" w14:textId="044A303A">
          <w:pPr>
            <w:pStyle w:val="TOC3"/>
            <w:tabs>
              <w:tab w:val="left" w:pos="1540"/>
              <w:tab w:val="right" w:leader="dot" w:pos="9225"/>
            </w:tabs>
            <w:rPr>
              <w:rFonts w:asciiTheme="minorHAnsi" w:hAnsiTheme="minorHAnsi" w:eastAsiaTheme="minorEastAsia" w:cstheme="minorBidi"/>
              <w:noProof/>
              <w:sz w:val="22"/>
              <w:szCs w:val="22"/>
            </w:rPr>
          </w:pPr>
          <w:hyperlink w:history="1" w:anchor="_Toc113352695">
            <w:r w:rsidRPr="00EA71B7" w:rsidR="0052043D">
              <w:rPr>
                <w:rStyle w:val="Hyperlink"/>
                <w:noProof/>
              </w:rPr>
              <w:t>8.21.4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_Toc113352695 \h </w:instrText>
            </w:r>
            <w:r w:rsidR="0052043D">
              <w:rPr>
                <w:noProof/>
                <w:webHidden/>
              </w:rPr>
            </w:r>
            <w:r w:rsidR="0052043D">
              <w:rPr>
                <w:noProof/>
                <w:webHidden/>
              </w:rPr>
              <w:fldChar w:fldCharType="separate"/>
            </w:r>
            <w:r w:rsidR="0052043D">
              <w:rPr>
                <w:noProof/>
                <w:webHidden/>
              </w:rPr>
              <w:t>78</w:t>
            </w:r>
            <w:r w:rsidR="0052043D">
              <w:rPr>
                <w:noProof/>
                <w:webHidden/>
              </w:rPr>
              <w:fldChar w:fldCharType="end"/>
            </w:r>
          </w:hyperlink>
        </w:p>
        <w:p w:rsidR="0052043D" w:rsidRDefault="007A09FC" w14:paraId="5E7AA77C" w14:textId="37C914CE">
          <w:pPr>
            <w:pStyle w:val="TOC2"/>
            <w:tabs>
              <w:tab w:val="left" w:pos="1100"/>
              <w:tab w:val="right" w:leader="dot" w:pos="9225"/>
            </w:tabs>
            <w:rPr>
              <w:rFonts w:asciiTheme="minorHAnsi" w:hAnsiTheme="minorHAnsi" w:eastAsiaTheme="minorEastAsia" w:cstheme="minorBidi"/>
              <w:noProof/>
              <w:sz w:val="22"/>
              <w:szCs w:val="22"/>
            </w:rPr>
          </w:pPr>
          <w:hyperlink w:history="1" w:anchor="_Toc113352696">
            <w:r w:rsidRPr="00EA71B7" w:rsidR="0052043D">
              <w:rPr>
                <w:rStyle w:val="Hyperlink"/>
                <w:noProof/>
              </w:rPr>
              <w:t>8.22</w:t>
            </w:r>
            <w:r w:rsidR="0052043D">
              <w:rPr>
                <w:rFonts w:asciiTheme="minorHAnsi" w:hAnsiTheme="minorHAnsi" w:eastAsiaTheme="minorEastAsia" w:cstheme="minorBidi"/>
                <w:noProof/>
                <w:sz w:val="22"/>
                <w:szCs w:val="22"/>
              </w:rPr>
              <w:tab/>
            </w:r>
            <w:r w:rsidRPr="00EA71B7" w:rsidR="0052043D">
              <w:rPr>
                <w:rStyle w:val="Hyperlink"/>
                <w:noProof/>
              </w:rPr>
              <w:t>radio5GEdit</w:t>
            </w:r>
            <w:r w:rsidR="0052043D">
              <w:rPr>
                <w:noProof/>
                <w:webHidden/>
              </w:rPr>
              <w:tab/>
            </w:r>
            <w:r w:rsidR="0052043D">
              <w:rPr>
                <w:noProof/>
                <w:webHidden/>
              </w:rPr>
              <w:fldChar w:fldCharType="begin"/>
            </w:r>
            <w:r w:rsidR="0052043D">
              <w:rPr>
                <w:noProof/>
                <w:webHidden/>
              </w:rPr>
              <w:instrText xml:space="preserve"> PAGEREF _Toc113352696 \h </w:instrText>
            </w:r>
            <w:r w:rsidR="0052043D">
              <w:rPr>
                <w:noProof/>
                <w:webHidden/>
              </w:rPr>
            </w:r>
            <w:r w:rsidR="0052043D">
              <w:rPr>
                <w:noProof/>
                <w:webHidden/>
              </w:rPr>
              <w:fldChar w:fldCharType="separate"/>
            </w:r>
            <w:r w:rsidR="0052043D">
              <w:rPr>
                <w:noProof/>
                <w:webHidden/>
              </w:rPr>
              <w:t>79</w:t>
            </w:r>
            <w:r w:rsidR="0052043D">
              <w:rPr>
                <w:noProof/>
                <w:webHidden/>
              </w:rPr>
              <w:fldChar w:fldCharType="end"/>
            </w:r>
          </w:hyperlink>
        </w:p>
        <w:p w:rsidR="0052043D" w:rsidRDefault="007A09FC" w14:paraId="22781F82" w14:textId="2BBECC40">
          <w:pPr>
            <w:pStyle w:val="TOC3"/>
            <w:tabs>
              <w:tab w:val="left" w:pos="1540"/>
              <w:tab w:val="right" w:leader="dot" w:pos="9225"/>
            </w:tabs>
            <w:rPr>
              <w:rFonts w:asciiTheme="minorHAnsi" w:hAnsiTheme="minorHAnsi" w:eastAsiaTheme="minorEastAsia" w:cstheme="minorBidi"/>
              <w:noProof/>
              <w:sz w:val="22"/>
              <w:szCs w:val="22"/>
            </w:rPr>
          </w:pPr>
          <w:hyperlink w:history="1" w:anchor="_Toc113352697">
            <w:r w:rsidRPr="00EA71B7" w:rsidR="0052043D">
              <w:rPr>
                <w:rStyle w:val="Hyperlink"/>
                <w:noProof/>
              </w:rPr>
              <w:t>8.22.1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_Toc113352697 \h </w:instrText>
            </w:r>
            <w:r w:rsidR="0052043D">
              <w:rPr>
                <w:noProof/>
                <w:webHidden/>
              </w:rPr>
            </w:r>
            <w:r w:rsidR="0052043D">
              <w:rPr>
                <w:noProof/>
                <w:webHidden/>
              </w:rPr>
              <w:fldChar w:fldCharType="separate"/>
            </w:r>
            <w:r w:rsidR="0052043D">
              <w:rPr>
                <w:noProof/>
                <w:webHidden/>
              </w:rPr>
              <w:t>79</w:t>
            </w:r>
            <w:r w:rsidR="0052043D">
              <w:rPr>
                <w:noProof/>
                <w:webHidden/>
              </w:rPr>
              <w:fldChar w:fldCharType="end"/>
            </w:r>
          </w:hyperlink>
        </w:p>
        <w:p w:rsidR="0052043D" w:rsidRDefault="007A09FC" w14:paraId="755D816F" w14:textId="217EFBB6">
          <w:pPr>
            <w:pStyle w:val="TOC3"/>
            <w:tabs>
              <w:tab w:val="left" w:pos="1540"/>
              <w:tab w:val="right" w:leader="dot" w:pos="9225"/>
            </w:tabs>
            <w:rPr>
              <w:rFonts w:asciiTheme="minorHAnsi" w:hAnsiTheme="minorHAnsi" w:eastAsiaTheme="minorEastAsia" w:cstheme="minorBidi"/>
              <w:noProof/>
              <w:sz w:val="22"/>
              <w:szCs w:val="22"/>
            </w:rPr>
          </w:pPr>
          <w:hyperlink w:history="1" w:anchor="_Toc113352698">
            <w:r w:rsidRPr="00EA71B7" w:rsidR="0052043D">
              <w:rPr>
                <w:rStyle w:val="Hyperlink"/>
                <w:noProof/>
              </w:rPr>
              <w:t>8.22.2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_Toc113352698 \h </w:instrText>
            </w:r>
            <w:r w:rsidR="0052043D">
              <w:rPr>
                <w:noProof/>
                <w:webHidden/>
              </w:rPr>
            </w:r>
            <w:r w:rsidR="0052043D">
              <w:rPr>
                <w:noProof/>
                <w:webHidden/>
              </w:rPr>
              <w:fldChar w:fldCharType="separate"/>
            </w:r>
            <w:r w:rsidR="0052043D">
              <w:rPr>
                <w:noProof/>
                <w:webHidden/>
              </w:rPr>
              <w:t>79</w:t>
            </w:r>
            <w:r w:rsidR="0052043D">
              <w:rPr>
                <w:noProof/>
                <w:webHidden/>
              </w:rPr>
              <w:fldChar w:fldCharType="end"/>
            </w:r>
          </w:hyperlink>
        </w:p>
        <w:p w:rsidR="0052043D" w:rsidRDefault="007A09FC" w14:paraId="1F3B7CE8" w14:textId="2C8D152E">
          <w:pPr>
            <w:pStyle w:val="TOC3"/>
            <w:tabs>
              <w:tab w:val="left" w:pos="1540"/>
              <w:tab w:val="right" w:leader="dot" w:pos="9225"/>
            </w:tabs>
            <w:rPr>
              <w:rFonts w:asciiTheme="minorHAnsi" w:hAnsiTheme="minorHAnsi" w:eastAsiaTheme="minorEastAsia" w:cstheme="minorBidi"/>
              <w:noProof/>
              <w:sz w:val="22"/>
              <w:szCs w:val="22"/>
            </w:rPr>
          </w:pPr>
          <w:hyperlink w:history="1" w:anchor="_Toc113352699">
            <w:r w:rsidRPr="00EA71B7" w:rsidR="0052043D">
              <w:rPr>
                <w:rStyle w:val="Hyperlink"/>
                <w:noProof/>
              </w:rPr>
              <w:t>8.22.3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_Toc113352699 \h </w:instrText>
            </w:r>
            <w:r w:rsidR="0052043D">
              <w:rPr>
                <w:noProof/>
                <w:webHidden/>
              </w:rPr>
            </w:r>
            <w:r w:rsidR="0052043D">
              <w:rPr>
                <w:noProof/>
                <w:webHidden/>
              </w:rPr>
              <w:fldChar w:fldCharType="separate"/>
            </w:r>
            <w:r w:rsidR="0052043D">
              <w:rPr>
                <w:noProof/>
                <w:webHidden/>
              </w:rPr>
              <w:t>80</w:t>
            </w:r>
            <w:r w:rsidR="0052043D">
              <w:rPr>
                <w:noProof/>
                <w:webHidden/>
              </w:rPr>
              <w:fldChar w:fldCharType="end"/>
            </w:r>
          </w:hyperlink>
        </w:p>
        <w:p w:rsidR="0052043D" w:rsidRDefault="007A09FC" w14:paraId="4833943E" w14:textId="784EA55E">
          <w:pPr>
            <w:pStyle w:val="TOC3"/>
            <w:tabs>
              <w:tab w:val="left" w:pos="1540"/>
              <w:tab w:val="right" w:leader="dot" w:pos="9225"/>
            </w:tabs>
            <w:rPr>
              <w:rFonts w:asciiTheme="minorHAnsi" w:hAnsiTheme="minorHAnsi" w:eastAsiaTheme="minorEastAsia" w:cstheme="minorBidi"/>
              <w:noProof/>
              <w:sz w:val="22"/>
              <w:szCs w:val="22"/>
            </w:rPr>
          </w:pPr>
          <w:hyperlink w:history="1" w:anchor="_Toc113352700">
            <w:r w:rsidRPr="00EA71B7" w:rsidR="0052043D">
              <w:rPr>
                <w:rStyle w:val="Hyperlink"/>
                <w:noProof/>
              </w:rPr>
              <w:t>8.22.4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_Toc113352700 \h </w:instrText>
            </w:r>
            <w:r w:rsidR="0052043D">
              <w:rPr>
                <w:noProof/>
                <w:webHidden/>
              </w:rPr>
            </w:r>
            <w:r w:rsidR="0052043D">
              <w:rPr>
                <w:noProof/>
                <w:webHidden/>
              </w:rPr>
              <w:fldChar w:fldCharType="separate"/>
            </w:r>
            <w:r w:rsidR="0052043D">
              <w:rPr>
                <w:noProof/>
                <w:webHidden/>
              </w:rPr>
              <w:t>80</w:t>
            </w:r>
            <w:r w:rsidR="0052043D">
              <w:rPr>
                <w:noProof/>
                <w:webHidden/>
              </w:rPr>
              <w:fldChar w:fldCharType="end"/>
            </w:r>
          </w:hyperlink>
        </w:p>
        <w:p w:rsidR="0052043D" w:rsidRDefault="007A09FC" w14:paraId="7DCADEB1" w14:textId="2C9BFEED">
          <w:pPr>
            <w:pStyle w:val="TOC2"/>
            <w:tabs>
              <w:tab w:val="left" w:pos="1100"/>
              <w:tab w:val="right" w:leader="dot" w:pos="9225"/>
            </w:tabs>
            <w:rPr>
              <w:rFonts w:asciiTheme="minorHAnsi" w:hAnsiTheme="minorHAnsi" w:eastAsiaTheme="minorEastAsia" w:cstheme="minorBidi"/>
              <w:noProof/>
              <w:sz w:val="22"/>
              <w:szCs w:val="22"/>
            </w:rPr>
          </w:pPr>
          <w:hyperlink w:history="1" w:anchor="_Toc113352701">
            <w:r w:rsidRPr="00EA71B7" w:rsidR="0052043D">
              <w:rPr>
                <w:rStyle w:val="Hyperlink"/>
                <w:noProof/>
              </w:rPr>
              <w:t>8.23</w:t>
            </w:r>
            <w:r w:rsidR="0052043D">
              <w:rPr>
                <w:rFonts w:asciiTheme="minorHAnsi" w:hAnsiTheme="minorHAnsi" w:eastAsiaTheme="minorEastAsia" w:cstheme="minorBidi"/>
                <w:noProof/>
                <w:sz w:val="22"/>
                <w:szCs w:val="22"/>
              </w:rPr>
              <w:tab/>
            </w:r>
            <w:r w:rsidRPr="00EA71B7" w:rsidR="0052043D">
              <w:rPr>
                <w:rStyle w:val="Hyperlink"/>
                <w:noProof/>
              </w:rPr>
              <w:t>ssid2.4GEdit</w:t>
            </w:r>
            <w:r w:rsidR="0052043D">
              <w:rPr>
                <w:noProof/>
                <w:webHidden/>
              </w:rPr>
              <w:tab/>
            </w:r>
            <w:r w:rsidR="0052043D">
              <w:rPr>
                <w:noProof/>
                <w:webHidden/>
              </w:rPr>
              <w:fldChar w:fldCharType="begin"/>
            </w:r>
            <w:r w:rsidR="0052043D">
              <w:rPr>
                <w:noProof/>
                <w:webHidden/>
              </w:rPr>
              <w:instrText xml:space="preserve"> PAGEREF _Toc113352701 \h </w:instrText>
            </w:r>
            <w:r w:rsidR="0052043D">
              <w:rPr>
                <w:noProof/>
                <w:webHidden/>
              </w:rPr>
            </w:r>
            <w:r w:rsidR="0052043D">
              <w:rPr>
                <w:noProof/>
                <w:webHidden/>
              </w:rPr>
              <w:fldChar w:fldCharType="separate"/>
            </w:r>
            <w:r w:rsidR="0052043D">
              <w:rPr>
                <w:noProof/>
                <w:webHidden/>
              </w:rPr>
              <w:t>81</w:t>
            </w:r>
            <w:r w:rsidR="0052043D">
              <w:rPr>
                <w:noProof/>
                <w:webHidden/>
              </w:rPr>
              <w:fldChar w:fldCharType="end"/>
            </w:r>
          </w:hyperlink>
        </w:p>
        <w:p w:rsidR="0052043D" w:rsidRDefault="007A09FC" w14:paraId="6ACE3A23" w14:textId="0BA6F22B">
          <w:pPr>
            <w:pStyle w:val="TOC3"/>
            <w:tabs>
              <w:tab w:val="left" w:pos="1540"/>
              <w:tab w:val="right" w:leader="dot" w:pos="9225"/>
            </w:tabs>
            <w:rPr>
              <w:rFonts w:asciiTheme="minorHAnsi" w:hAnsiTheme="minorHAnsi" w:eastAsiaTheme="minorEastAsia" w:cstheme="minorBidi"/>
              <w:noProof/>
              <w:sz w:val="22"/>
              <w:szCs w:val="22"/>
            </w:rPr>
          </w:pPr>
          <w:hyperlink w:history="1" w:anchor="_Toc113352702">
            <w:r w:rsidRPr="00EA71B7" w:rsidR="0052043D">
              <w:rPr>
                <w:rStyle w:val="Hyperlink"/>
                <w:noProof/>
              </w:rPr>
              <w:t>8.23.1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_Toc113352702 \h </w:instrText>
            </w:r>
            <w:r w:rsidR="0052043D">
              <w:rPr>
                <w:noProof/>
                <w:webHidden/>
              </w:rPr>
            </w:r>
            <w:r w:rsidR="0052043D">
              <w:rPr>
                <w:noProof/>
                <w:webHidden/>
              </w:rPr>
              <w:fldChar w:fldCharType="separate"/>
            </w:r>
            <w:r w:rsidR="0052043D">
              <w:rPr>
                <w:noProof/>
                <w:webHidden/>
              </w:rPr>
              <w:t>81</w:t>
            </w:r>
            <w:r w:rsidR="0052043D">
              <w:rPr>
                <w:noProof/>
                <w:webHidden/>
              </w:rPr>
              <w:fldChar w:fldCharType="end"/>
            </w:r>
          </w:hyperlink>
        </w:p>
        <w:p w:rsidR="0052043D" w:rsidRDefault="007A09FC" w14:paraId="04994B14" w14:textId="66DD9171">
          <w:pPr>
            <w:pStyle w:val="TOC3"/>
            <w:tabs>
              <w:tab w:val="left" w:pos="1540"/>
              <w:tab w:val="right" w:leader="dot" w:pos="9225"/>
            </w:tabs>
            <w:rPr>
              <w:rFonts w:asciiTheme="minorHAnsi" w:hAnsiTheme="minorHAnsi" w:eastAsiaTheme="minorEastAsia" w:cstheme="minorBidi"/>
              <w:noProof/>
              <w:sz w:val="22"/>
              <w:szCs w:val="22"/>
            </w:rPr>
          </w:pPr>
          <w:hyperlink w:history="1" w:anchor="_Toc113352703">
            <w:r w:rsidRPr="00EA71B7" w:rsidR="0052043D">
              <w:rPr>
                <w:rStyle w:val="Hyperlink"/>
                <w:noProof/>
              </w:rPr>
              <w:t>8.23.2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_Toc113352703 \h </w:instrText>
            </w:r>
            <w:r w:rsidR="0052043D">
              <w:rPr>
                <w:noProof/>
                <w:webHidden/>
              </w:rPr>
            </w:r>
            <w:r w:rsidR="0052043D">
              <w:rPr>
                <w:noProof/>
                <w:webHidden/>
              </w:rPr>
              <w:fldChar w:fldCharType="separate"/>
            </w:r>
            <w:r w:rsidR="0052043D">
              <w:rPr>
                <w:noProof/>
                <w:webHidden/>
              </w:rPr>
              <w:t>81</w:t>
            </w:r>
            <w:r w:rsidR="0052043D">
              <w:rPr>
                <w:noProof/>
                <w:webHidden/>
              </w:rPr>
              <w:fldChar w:fldCharType="end"/>
            </w:r>
          </w:hyperlink>
        </w:p>
        <w:p w:rsidR="0052043D" w:rsidRDefault="007A09FC" w14:paraId="07E1E336" w14:textId="4D194618">
          <w:pPr>
            <w:pStyle w:val="TOC3"/>
            <w:tabs>
              <w:tab w:val="left" w:pos="1540"/>
              <w:tab w:val="right" w:leader="dot" w:pos="9225"/>
            </w:tabs>
            <w:rPr>
              <w:rFonts w:asciiTheme="minorHAnsi" w:hAnsiTheme="minorHAnsi" w:eastAsiaTheme="minorEastAsia" w:cstheme="minorBidi"/>
              <w:noProof/>
              <w:sz w:val="22"/>
              <w:szCs w:val="22"/>
            </w:rPr>
          </w:pPr>
          <w:hyperlink w:history="1" w:anchor="_Toc113352704">
            <w:r w:rsidRPr="00EA71B7" w:rsidR="0052043D">
              <w:rPr>
                <w:rStyle w:val="Hyperlink"/>
                <w:noProof/>
              </w:rPr>
              <w:t>8.23.3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_Toc113352704 \h </w:instrText>
            </w:r>
            <w:r w:rsidR="0052043D">
              <w:rPr>
                <w:noProof/>
                <w:webHidden/>
              </w:rPr>
            </w:r>
            <w:r w:rsidR="0052043D">
              <w:rPr>
                <w:noProof/>
                <w:webHidden/>
              </w:rPr>
              <w:fldChar w:fldCharType="separate"/>
            </w:r>
            <w:r w:rsidR="0052043D">
              <w:rPr>
                <w:noProof/>
                <w:webHidden/>
              </w:rPr>
              <w:t>82</w:t>
            </w:r>
            <w:r w:rsidR="0052043D">
              <w:rPr>
                <w:noProof/>
                <w:webHidden/>
              </w:rPr>
              <w:fldChar w:fldCharType="end"/>
            </w:r>
          </w:hyperlink>
        </w:p>
        <w:p w:rsidR="0052043D" w:rsidRDefault="007A09FC" w14:paraId="7FD630C8" w14:textId="41A7C3FD">
          <w:pPr>
            <w:pStyle w:val="TOC3"/>
            <w:tabs>
              <w:tab w:val="left" w:pos="1540"/>
              <w:tab w:val="right" w:leader="dot" w:pos="9225"/>
            </w:tabs>
            <w:rPr>
              <w:rFonts w:asciiTheme="minorHAnsi" w:hAnsiTheme="minorHAnsi" w:eastAsiaTheme="minorEastAsia" w:cstheme="minorBidi"/>
              <w:noProof/>
              <w:sz w:val="22"/>
              <w:szCs w:val="22"/>
            </w:rPr>
          </w:pPr>
          <w:hyperlink w:history="1" w:anchor="_Toc113352705">
            <w:r w:rsidRPr="00EA71B7" w:rsidR="0052043D">
              <w:rPr>
                <w:rStyle w:val="Hyperlink"/>
                <w:noProof/>
              </w:rPr>
              <w:t>8.23.4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_Toc113352705 \h </w:instrText>
            </w:r>
            <w:r w:rsidR="0052043D">
              <w:rPr>
                <w:noProof/>
                <w:webHidden/>
              </w:rPr>
            </w:r>
            <w:r w:rsidR="0052043D">
              <w:rPr>
                <w:noProof/>
                <w:webHidden/>
              </w:rPr>
              <w:fldChar w:fldCharType="separate"/>
            </w:r>
            <w:r w:rsidR="0052043D">
              <w:rPr>
                <w:noProof/>
                <w:webHidden/>
              </w:rPr>
              <w:t>83</w:t>
            </w:r>
            <w:r w:rsidR="0052043D">
              <w:rPr>
                <w:noProof/>
                <w:webHidden/>
              </w:rPr>
              <w:fldChar w:fldCharType="end"/>
            </w:r>
          </w:hyperlink>
        </w:p>
        <w:p w:rsidR="0052043D" w:rsidRDefault="007A09FC" w14:paraId="571A6244" w14:textId="3D3E7F80">
          <w:pPr>
            <w:pStyle w:val="TOC2"/>
            <w:tabs>
              <w:tab w:val="left" w:pos="1100"/>
              <w:tab w:val="right" w:leader="dot" w:pos="9225"/>
            </w:tabs>
            <w:rPr>
              <w:rFonts w:asciiTheme="minorHAnsi" w:hAnsiTheme="minorHAnsi" w:eastAsiaTheme="minorEastAsia" w:cstheme="minorBidi"/>
              <w:noProof/>
              <w:sz w:val="22"/>
              <w:szCs w:val="22"/>
            </w:rPr>
          </w:pPr>
          <w:hyperlink w:history="1" w:anchor="_Toc113352706">
            <w:r w:rsidRPr="00EA71B7" w:rsidR="0052043D">
              <w:rPr>
                <w:rStyle w:val="Hyperlink"/>
                <w:noProof/>
              </w:rPr>
              <w:t>8.24</w:t>
            </w:r>
            <w:r w:rsidR="0052043D">
              <w:rPr>
                <w:rFonts w:asciiTheme="minorHAnsi" w:hAnsiTheme="minorHAnsi" w:eastAsiaTheme="minorEastAsia" w:cstheme="minorBidi"/>
                <w:noProof/>
                <w:sz w:val="22"/>
                <w:szCs w:val="22"/>
              </w:rPr>
              <w:tab/>
            </w:r>
            <w:r w:rsidRPr="00EA71B7" w:rsidR="0052043D">
              <w:rPr>
                <w:rStyle w:val="Hyperlink"/>
                <w:noProof/>
              </w:rPr>
              <w:t>ssid5GEdit</w:t>
            </w:r>
            <w:r w:rsidR="0052043D">
              <w:rPr>
                <w:noProof/>
                <w:webHidden/>
              </w:rPr>
              <w:tab/>
            </w:r>
            <w:r w:rsidR="0052043D">
              <w:rPr>
                <w:noProof/>
                <w:webHidden/>
              </w:rPr>
              <w:fldChar w:fldCharType="begin"/>
            </w:r>
            <w:r w:rsidR="0052043D">
              <w:rPr>
                <w:noProof/>
                <w:webHidden/>
              </w:rPr>
              <w:instrText xml:space="preserve"> PAGEREF _Toc113352706 \h </w:instrText>
            </w:r>
            <w:r w:rsidR="0052043D">
              <w:rPr>
                <w:noProof/>
                <w:webHidden/>
              </w:rPr>
            </w:r>
            <w:r w:rsidR="0052043D">
              <w:rPr>
                <w:noProof/>
                <w:webHidden/>
              </w:rPr>
              <w:fldChar w:fldCharType="separate"/>
            </w:r>
            <w:r w:rsidR="0052043D">
              <w:rPr>
                <w:noProof/>
                <w:webHidden/>
              </w:rPr>
              <w:t>83</w:t>
            </w:r>
            <w:r w:rsidR="0052043D">
              <w:rPr>
                <w:noProof/>
                <w:webHidden/>
              </w:rPr>
              <w:fldChar w:fldCharType="end"/>
            </w:r>
          </w:hyperlink>
        </w:p>
        <w:p w:rsidR="0052043D" w:rsidRDefault="007A09FC" w14:paraId="2A389D0D" w14:textId="244C68B1">
          <w:pPr>
            <w:pStyle w:val="TOC3"/>
            <w:tabs>
              <w:tab w:val="left" w:pos="1540"/>
              <w:tab w:val="right" w:leader="dot" w:pos="9225"/>
            </w:tabs>
            <w:rPr>
              <w:rFonts w:asciiTheme="minorHAnsi" w:hAnsiTheme="minorHAnsi" w:eastAsiaTheme="minorEastAsia" w:cstheme="minorBidi"/>
              <w:noProof/>
              <w:sz w:val="22"/>
              <w:szCs w:val="22"/>
            </w:rPr>
          </w:pPr>
          <w:hyperlink w:history="1" w:anchor="_Toc113352707">
            <w:r w:rsidRPr="00EA71B7" w:rsidR="0052043D">
              <w:rPr>
                <w:rStyle w:val="Hyperlink"/>
                <w:noProof/>
              </w:rPr>
              <w:t>8.24.1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_Toc113352707 \h </w:instrText>
            </w:r>
            <w:r w:rsidR="0052043D">
              <w:rPr>
                <w:noProof/>
                <w:webHidden/>
              </w:rPr>
            </w:r>
            <w:r w:rsidR="0052043D">
              <w:rPr>
                <w:noProof/>
                <w:webHidden/>
              </w:rPr>
              <w:fldChar w:fldCharType="separate"/>
            </w:r>
            <w:r w:rsidR="0052043D">
              <w:rPr>
                <w:noProof/>
                <w:webHidden/>
              </w:rPr>
              <w:t>83</w:t>
            </w:r>
            <w:r w:rsidR="0052043D">
              <w:rPr>
                <w:noProof/>
                <w:webHidden/>
              </w:rPr>
              <w:fldChar w:fldCharType="end"/>
            </w:r>
          </w:hyperlink>
        </w:p>
        <w:p w:rsidR="0052043D" w:rsidRDefault="007A09FC" w14:paraId="58EDC719" w14:textId="0F10B6FF">
          <w:pPr>
            <w:pStyle w:val="TOC3"/>
            <w:tabs>
              <w:tab w:val="left" w:pos="1540"/>
              <w:tab w:val="right" w:leader="dot" w:pos="9225"/>
            </w:tabs>
            <w:rPr>
              <w:rFonts w:asciiTheme="minorHAnsi" w:hAnsiTheme="minorHAnsi" w:eastAsiaTheme="minorEastAsia" w:cstheme="minorBidi"/>
              <w:noProof/>
              <w:sz w:val="22"/>
              <w:szCs w:val="22"/>
            </w:rPr>
          </w:pPr>
          <w:hyperlink w:history="1" w:anchor="_Toc113352708">
            <w:r w:rsidRPr="00EA71B7" w:rsidR="0052043D">
              <w:rPr>
                <w:rStyle w:val="Hyperlink"/>
                <w:noProof/>
              </w:rPr>
              <w:t>8.24.2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_Toc113352708 \h </w:instrText>
            </w:r>
            <w:r w:rsidR="0052043D">
              <w:rPr>
                <w:noProof/>
                <w:webHidden/>
              </w:rPr>
            </w:r>
            <w:r w:rsidR="0052043D">
              <w:rPr>
                <w:noProof/>
                <w:webHidden/>
              </w:rPr>
              <w:fldChar w:fldCharType="separate"/>
            </w:r>
            <w:r w:rsidR="0052043D">
              <w:rPr>
                <w:noProof/>
                <w:webHidden/>
              </w:rPr>
              <w:t>84</w:t>
            </w:r>
            <w:r w:rsidR="0052043D">
              <w:rPr>
                <w:noProof/>
                <w:webHidden/>
              </w:rPr>
              <w:fldChar w:fldCharType="end"/>
            </w:r>
          </w:hyperlink>
        </w:p>
        <w:p w:rsidR="0052043D" w:rsidRDefault="007A09FC" w14:paraId="34FBFFF2" w14:textId="528951FC">
          <w:pPr>
            <w:pStyle w:val="TOC3"/>
            <w:tabs>
              <w:tab w:val="left" w:pos="1540"/>
              <w:tab w:val="right" w:leader="dot" w:pos="9225"/>
            </w:tabs>
            <w:rPr>
              <w:rFonts w:asciiTheme="minorHAnsi" w:hAnsiTheme="minorHAnsi" w:eastAsiaTheme="minorEastAsia" w:cstheme="minorBidi"/>
              <w:noProof/>
              <w:sz w:val="22"/>
              <w:szCs w:val="22"/>
            </w:rPr>
          </w:pPr>
          <w:hyperlink w:history="1" w:anchor="_Toc113352709">
            <w:r w:rsidRPr="00EA71B7" w:rsidR="0052043D">
              <w:rPr>
                <w:rStyle w:val="Hyperlink"/>
                <w:noProof/>
              </w:rPr>
              <w:t>8.24.3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_Toc113352709 \h </w:instrText>
            </w:r>
            <w:r w:rsidR="0052043D">
              <w:rPr>
                <w:noProof/>
                <w:webHidden/>
              </w:rPr>
            </w:r>
            <w:r w:rsidR="0052043D">
              <w:rPr>
                <w:noProof/>
                <w:webHidden/>
              </w:rPr>
              <w:fldChar w:fldCharType="separate"/>
            </w:r>
            <w:r w:rsidR="0052043D">
              <w:rPr>
                <w:noProof/>
                <w:webHidden/>
              </w:rPr>
              <w:t>85</w:t>
            </w:r>
            <w:r w:rsidR="0052043D">
              <w:rPr>
                <w:noProof/>
                <w:webHidden/>
              </w:rPr>
              <w:fldChar w:fldCharType="end"/>
            </w:r>
          </w:hyperlink>
        </w:p>
        <w:p w:rsidR="0052043D" w:rsidRDefault="007A09FC" w14:paraId="4296B60A" w14:textId="7996A48A">
          <w:pPr>
            <w:pStyle w:val="TOC3"/>
            <w:tabs>
              <w:tab w:val="left" w:pos="1540"/>
              <w:tab w:val="right" w:leader="dot" w:pos="9225"/>
            </w:tabs>
            <w:rPr>
              <w:rFonts w:asciiTheme="minorHAnsi" w:hAnsiTheme="minorHAnsi" w:eastAsiaTheme="minorEastAsia" w:cstheme="minorBidi"/>
              <w:noProof/>
              <w:sz w:val="22"/>
              <w:szCs w:val="22"/>
            </w:rPr>
          </w:pPr>
          <w:hyperlink w:history="1" w:anchor="_Toc113352710">
            <w:r w:rsidRPr="00EA71B7" w:rsidR="0052043D">
              <w:rPr>
                <w:rStyle w:val="Hyperlink"/>
                <w:noProof/>
              </w:rPr>
              <w:t>8.24.4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_Toc113352710 \h </w:instrText>
            </w:r>
            <w:r w:rsidR="0052043D">
              <w:rPr>
                <w:noProof/>
                <w:webHidden/>
              </w:rPr>
            </w:r>
            <w:r w:rsidR="0052043D">
              <w:rPr>
                <w:noProof/>
                <w:webHidden/>
              </w:rPr>
              <w:fldChar w:fldCharType="separate"/>
            </w:r>
            <w:r w:rsidR="0052043D">
              <w:rPr>
                <w:noProof/>
                <w:webHidden/>
              </w:rPr>
              <w:t>85</w:t>
            </w:r>
            <w:r w:rsidR="0052043D">
              <w:rPr>
                <w:noProof/>
                <w:webHidden/>
              </w:rPr>
              <w:fldChar w:fldCharType="end"/>
            </w:r>
          </w:hyperlink>
        </w:p>
        <w:p w:rsidR="0052043D" w:rsidRDefault="007A09FC" w14:paraId="2AD27048" w14:textId="4A3AAF81">
          <w:pPr>
            <w:pStyle w:val="TOC2"/>
            <w:tabs>
              <w:tab w:val="left" w:pos="1100"/>
              <w:tab w:val="right" w:leader="dot" w:pos="9225"/>
            </w:tabs>
            <w:rPr>
              <w:rFonts w:asciiTheme="minorHAnsi" w:hAnsiTheme="minorHAnsi" w:eastAsiaTheme="minorEastAsia" w:cstheme="minorBidi"/>
              <w:noProof/>
              <w:sz w:val="22"/>
              <w:szCs w:val="22"/>
            </w:rPr>
          </w:pPr>
          <w:hyperlink w:history="1" w:anchor="_Toc113352711">
            <w:r w:rsidRPr="00EA71B7" w:rsidR="0052043D">
              <w:rPr>
                <w:rStyle w:val="Hyperlink"/>
                <w:noProof/>
              </w:rPr>
              <w:t>8.25</w:t>
            </w:r>
            <w:r w:rsidR="0052043D">
              <w:rPr>
                <w:rFonts w:asciiTheme="minorHAnsi" w:hAnsiTheme="minorHAnsi" w:eastAsiaTheme="minorEastAsia" w:cstheme="minorBidi"/>
                <w:noProof/>
                <w:sz w:val="22"/>
                <w:szCs w:val="22"/>
              </w:rPr>
              <w:tab/>
            </w:r>
            <w:r w:rsidRPr="00EA71B7" w:rsidR="0052043D">
              <w:rPr>
                <w:rStyle w:val="Hyperlink"/>
                <w:noProof/>
              </w:rPr>
              <w:t>portforwardCreate</w:t>
            </w:r>
            <w:r w:rsidR="0052043D">
              <w:rPr>
                <w:noProof/>
                <w:webHidden/>
              </w:rPr>
              <w:tab/>
            </w:r>
            <w:r w:rsidR="0052043D">
              <w:rPr>
                <w:noProof/>
                <w:webHidden/>
              </w:rPr>
              <w:fldChar w:fldCharType="begin"/>
            </w:r>
            <w:r w:rsidR="0052043D">
              <w:rPr>
                <w:noProof/>
                <w:webHidden/>
              </w:rPr>
              <w:instrText xml:space="preserve"> PAGEREF _Toc113352711 \h </w:instrText>
            </w:r>
            <w:r w:rsidR="0052043D">
              <w:rPr>
                <w:noProof/>
                <w:webHidden/>
              </w:rPr>
            </w:r>
            <w:r w:rsidR="0052043D">
              <w:rPr>
                <w:noProof/>
                <w:webHidden/>
              </w:rPr>
              <w:fldChar w:fldCharType="separate"/>
            </w:r>
            <w:r w:rsidR="0052043D">
              <w:rPr>
                <w:noProof/>
                <w:webHidden/>
              </w:rPr>
              <w:t>86</w:t>
            </w:r>
            <w:r w:rsidR="0052043D">
              <w:rPr>
                <w:noProof/>
                <w:webHidden/>
              </w:rPr>
              <w:fldChar w:fldCharType="end"/>
            </w:r>
          </w:hyperlink>
        </w:p>
        <w:p w:rsidR="0052043D" w:rsidRDefault="007A09FC" w14:paraId="662A3B0B" w14:textId="2EF1177D">
          <w:pPr>
            <w:pStyle w:val="TOC3"/>
            <w:tabs>
              <w:tab w:val="left" w:pos="1540"/>
              <w:tab w:val="right" w:leader="dot" w:pos="9225"/>
            </w:tabs>
            <w:rPr>
              <w:rFonts w:asciiTheme="minorHAnsi" w:hAnsiTheme="minorHAnsi" w:eastAsiaTheme="minorEastAsia" w:cstheme="minorBidi"/>
              <w:noProof/>
              <w:sz w:val="22"/>
              <w:szCs w:val="22"/>
            </w:rPr>
          </w:pPr>
          <w:hyperlink w:history="1" w:anchor="_Toc113352712">
            <w:r w:rsidRPr="00EA71B7" w:rsidR="0052043D">
              <w:rPr>
                <w:rStyle w:val="Hyperlink"/>
                <w:noProof/>
              </w:rPr>
              <w:t>8.25.1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_Toc113352712 \h </w:instrText>
            </w:r>
            <w:r w:rsidR="0052043D">
              <w:rPr>
                <w:noProof/>
                <w:webHidden/>
              </w:rPr>
            </w:r>
            <w:r w:rsidR="0052043D">
              <w:rPr>
                <w:noProof/>
                <w:webHidden/>
              </w:rPr>
              <w:fldChar w:fldCharType="separate"/>
            </w:r>
            <w:r w:rsidR="0052043D">
              <w:rPr>
                <w:noProof/>
                <w:webHidden/>
              </w:rPr>
              <w:t>86</w:t>
            </w:r>
            <w:r w:rsidR="0052043D">
              <w:rPr>
                <w:noProof/>
                <w:webHidden/>
              </w:rPr>
              <w:fldChar w:fldCharType="end"/>
            </w:r>
          </w:hyperlink>
        </w:p>
        <w:p w:rsidR="0052043D" w:rsidRDefault="007A09FC" w14:paraId="7D27FA5F" w14:textId="2BBC04CE">
          <w:pPr>
            <w:pStyle w:val="TOC3"/>
            <w:tabs>
              <w:tab w:val="left" w:pos="1540"/>
              <w:tab w:val="right" w:leader="dot" w:pos="9225"/>
            </w:tabs>
            <w:rPr>
              <w:rFonts w:asciiTheme="minorHAnsi" w:hAnsiTheme="minorHAnsi" w:eastAsiaTheme="minorEastAsia" w:cstheme="minorBidi"/>
              <w:noProof/>
              <w:sz w:val="22"/>
              <w:szCs w:val="22"/>
            </w:rPr>
          </w:pPr>
          <w:hyperlink w:history="1" w:anchor="_Toc113352713">
            <w:r w:rsidRPr="00EA71B7" w:rsidR="0052043D">
              <w:rPr>
                <w:rStyle w:val="Hyperlink"/>
                <w:noProof/>
              </w:rPr>
              <w:t>8.25.2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_Toc113352713 \h </w:instrText>
            </w:r>
            <w:r w:rsidR="0052043D">
              <w:rPr>
                <w:noProof/>
                <w:webHidden/>
              </w:rPr>
            </w:r>
            <w:r w:rsidR="0052043D">
              <w:rPr>
                <w:noProof/>
                <w:webHidden/>
              </w:rPr>
              <w:fldChar w:fldCharType="separate"/>
            </w:r>
            <w:r w:rsidR="0052043D">
              <w:rPr>
                <w:noProof/>
                <w:webHidden/>
              </w:rPr>
              <w:t>86</w:t>
            </w:r>
            <w:r w:rsidR="0052043D">
              <w:rPr>
                <w:noProof/>
                <w:webHidden/>
              </w:rPr>
              <w:fldChar w:fldCharType="end"/>
            </w:r>
          </w:hyperlink>
        </w:p>
        <w:p w:rsidR="0052043D" w:rsidRDefault="007A09FC" w14:paraId="01BD0581" w14:textId="74A20FF2">
          <w:pPr>
            <w:pStyle w:val="TOC3"/>
            <w:tabs>
              <w:tab w:val="left" w:pos="1540"/>
              <w:tab w:val="right" w:leader="dot" w:pos="9225"/>
            </w:tabs>
            <w:rPr>
              <w:rFonts w:asciiTheme="minorHAnsi" w:hAnsiTheme="minorHAnsi" w:eastAsiaTheme="minorEastAsia" w:cstheme="minorBidi"/>
              <w:noProof/>
              <w:sz w:val="22"/>
              <w:szCs w:val="22"/>
            </w:rPr>
          </w:pPr>
          <w:hyperlink w:history="1" w:anchor="_Toc113352714">
            <w:r w:rsidRPr="00EA71B7" w:rsidR="0052043D">
              <w:rPr>
                <w:rStyle w:val="Hyperlink"/>
                <w:noProof/>
              </w:rPr>
              <w:t>8.25.3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_Toc113352714 \h </w:instrText>
            </w:r>
            <w:r w:rsidR="0052043D">
              <w:rPr>
                <w:noProof/>
                <w:webHidden/>
              </w:rPr>
            </w:r>
            <w:r w:rsidR="0052043D">
              <w:rPr>
                <w:noProof/>
                <w:webHidden/>
              </w:rPr>
              <w:fldChar w:fldCharType="separate"/>
            </w:r>
            <w:r w:rsidR="0052043D">
              <w:rPr>
                <w:noProof/>
                <w:webHidden/>
              </w:rPr>
              <w:t>87</w:t>
            </w:r>
            <w:r w:rsidR="0052043D">
              <w:rPr>
                <w:noProof/>
                <w:webHidden/>
              </w:rPr>
              <w:fldChar w:fldCharType="end"/>
            </w:r>
          </w:hyperlink>
        </w:p>
        <w:p w:rsidR="0052043D" w:rsidRDefault="007A09FC" w14:paraId="4B88C40F" w14:textId="2B9788B9">
          <w:pPr>
            <w:pStyle w:val="TOC3"/>
            <w:tabs>
              <w:tab w:val="left" w:pos="1540"/>
              <w:tab w:val="right" w:leader="dot" w:pos="9225"/>
            </w:tabs>
            <w:rPr>
              <w:rFonts w:asciiTheme="minorHAnsi" w:hAnsiTheme="minorHAnsi" w:eastAsiaTheme="minorEastAsia" w:cstheme="minorBidi"/>
              <w:noProof/>
              <w:sz w:val="22"/>
              <w:szCs w:val="22"/>
            </w:rPr>
          </w:pPr>
          <w:hyperlink w:history="1" w:anchor="_Toc113352715">
            <w:r w:rsidRPr="00EA71B7" w:rsidR="0052043D">
              <w:rPr>
                <w:rStyle w:val="Hyperlink"/>
                <w:noProof/>
              </w:rPr>
              <w:t>8.25.4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_Toc113352715 \h </w:instrText>
            </w:r>
            <w:r w:rsidR="0052043D">
              <w:rPr>
                <w:noProof/>
                <w:webHidden/>
              </w:rPr>
            </w:r>
            <w:r w:rsidR="0052043D">
              <w:rPr>
                <w:noProof/>
                <w:webHidden/>
              </w:rPr>
              <w:fldChar w:fldCharType="separate"/>
            </w:r>
            <w:r w:rsidR="0052043D">
              <w:rPr>
                <w:noProof/>
                <w:webHidden/>
              </w:rPr>
              <w:t>87</w:t>
            </w:r>
            <w:r w:rsidR="0052043D">
              <w:rPr>
                <w:noProof/>
                <w:webHidden/>
              </w:rPr>
              <w:fldChar w:fldCharType="end"/>
            </w:r>
          </w:hyperlink>
        </w:p>
        <w:p w:rsidR="0052043D" w:rsidRDefault="007A09FC" w14:paraId="58D65502" w14:textId="6271E619">
          <w:pPr>
            <w:pStyle w:val="TOC2"/>
            <w:tabs>
              <w:tab w:val="left" w:pos="1100"/>
              <w:tab w:val="right" w:leader="dot" w:pos="9225"/>
            </w:tabs>
            <w:rPr>
              <w:rFonts w:asciiTheme="minorHAnsi" w:hAnsiTheme="minorHAnsi" w:eastAsiaTheme="minorEastAsia" w:cstheme="minorBidi"/>
              <w:noProof/>
              <w:sz w:val="22"/>
              <w:szCs w:val="22"/>
            </w:rPr>
          </w:pPr>
          <w:hyperlink w:history="1" w:anchor="_Toc113352716">
            <w:r w:rsidRPr="00EA71B7" w:rsidR="0052043D">
              <w:rPr>
                <w:rStyle w:val="Hyperlink"/>
                <w:noProof/>
              </w:rPr>
              <w:t>8.26</w:t>
            </w:r>
            <w:r w:rsidR="0052043D">
              <w:rPr>
                <w:rFonts w:asciiTheme="minorHAnsi" w:hAnsiTheme="minorHAnsi" w:eastAsiaTheme="minorEastAsia" w:cstheme="minorBidi"/>
                <w:noProof/>
                <w:sz w:val="22"/>
                <w:szCs w:val="22"/>
              </w:rPr>
              <w:tab/>
            </w:r>
            <w:r w:rsidRPr="00EA71B7" w:rsidR="0052043D">
              <w:rPr>
                <w:rStyle w:val="Hyperlink"/>
                <w:noProof/>
              </w:rPr>
              <w:t>portforwardEdit</w:t>
            </w:r>
            <w:r w:rsidR="0052043D">
              <w:rPr>
                <w:noProof/>
                <w:webHidden/>
              </w:rPr>
              <w:tab/>
            </w:r>
            <w:r w:rsidR="0052043D">
              <w:rPr>
                <w:noProof/>
                <w:webHidden/>
              </w:rPr>
              <w:fldChar w:fldCharType="begin"/>
            </w:r>
            <w:r w:rsidR="0052043D">
              <w:rPr>
                <w:noProof/>
                <w:webHidden/>
              </w:rPr>
              <w:instrText xml:space="preserve"> PAGEREF _Toc113352716 \h </w:instrText>
            </w:r>
            <w:r w:rsidR="0052043D">
              <w:rPr>
                <w:noProof/>
                <w:webHidden/>
              </w:rPr>
            </w:r>
            <w:r w:rsidR="0052043D">
              <w:rPr>
                <w:noProof/>
                <w:webHidden/>
              </w:rPr>
              <w:fldChar w:fldCharType="separate"/>
            </w:r>
            <w:r w:rsidR="0052043D">
              <w:rPr>
                <w:noProof/>
                <w:webHidden/>
              </w:rPr>
              <w:t>88</w:t>
            </w:r>
            <w:r w:rsidR="0052043D">
              <w:rPr>
                <w:noProof/>
                <w:webHidden/>
              </w:rPr>
              <w:fldChar w:fldCharType="end"/>
            </w:r>
          </w:hyperlink>
        </w:p>
        <w:p w:rsidR="0052043D" w:rsidRDefault="007A09FC" w14:paraId="31880B3D" w14:textId="491CC6B1">
          <w:pPr>
            <w:pStyle w:val="TOC3"/>
            <w:tabs>
              <w:tab w:val="left" w:pos="1540"/>
              <w:tab w:val="right" w:leader="dot" w:pos="9225"/>
            </w:tabs>
            <w:rPr>
              <w:rFonts w:asciiTheme="minorHAnsi" w:hAnsiTheme="minorHAnsi" w:eastAsiaTheme="minorEastAsia" w:cstheme="minorBidi"/>
              <w:noProof/>
              <w:sz w:val="22"/>
              <w:szCs w:val="22"/>
            </w:rPr>
          </w:pPr>
          <w:hyperlink w:history="1" w:anchor="_Toc113352717">
            <w:r w:rsidRPr="00EA71B7" w:rsidR="0052043D">
              <w:rPr>
                <w:rStyle w:val="Hyperlink"/>
                <w:noProof/>
              </w:rPr>
              <w:t>8.26.1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_Toc113352717 \h </w:instrText>
            </w:r>
            <w:r w:rsidR="0052043D">
              <w:rPr>
                <w:noProof/>
                <w:webHidden/>
              </w:rPr>
            </w:r>
            <w:r w:rsidR="0052043D">
              <w:rPr>
                <w:noProof/>
                <w:webHidden/>
              </w:rPr>
              <w:fldChar w:fldCharType="separate"/>
            </w:r>
            <w:r w:rsidR="0052043D">
              <w:rPr>
                <w:noProof/>
                <w:webHidden/>
              </w:rPr>
              <w:t>88</w:t>
            </w:r>
            <w:r w:rsidR="0052043D">
              <w:rPr>
                <w:noProof/>
                <w:webHidden/>
              </w:rPr>
              <w:fldChar w:fldCharType="end"/>
            </w:r>
          </w:hyperlink>
        </w:p>
        <w:p w:rsidR="0052043D" w:rsidRDefault="007A09FC" w14:paraId="4B23F103" w14:textId="2CCCA34A">
          <w:pPr>
            <w:pStyle w:val="TOC3"/>
            <w:tabs>
              <w:tab w:val="left" w:pos="1540"/>
              <w:tab w:val="right" w:leader="dot" w:pos="9225"/>
            </w:tabs>
            <w:rPr>
              <w:rFonts w:asciiTheme="minorHAnsi" w:hAnsiTheme="minorHAnsi" w:eastAsiaTheme="minorEastAsia" w:cstheme="minorBidi"/>
              <w:noProof/>
              <w:sz w:val="22"/>
              <w:szCs w:val="22"/>
            </w:rPr>
          </w:pPr>
          <w:hyperlink w:history="1" w:anchor="_Toc113352718">
            <w:r w:rsidRPr="00EA71B7" w:rsidR="0052043D">
              <w:rPr>
                <w:rStyle w:val="Hyperlink"/>
                <w:noProof/>
              </w:rPr>
              <w:t>8.26.2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_Toc113352718 \h </w:instrText>
            </w:r>
            <w:r w:rsidR="0052043D">
              <w:rPr>
                <w:noProof/>
                <w:webHidden/>
              </w:rPr>
            </w:r>
            <w:r w:rsidR="0052043D">
              <w:rPr>
                <w:noProof/>
                <w:webHidden/>
              </w:rPr>
              <w:fldChar w:fldCharType="separate"/>
            </w:r>
            <w:r w:rsidR="0052043D">
              <w:rPr>
                <w:noProof/>
                <w:webHidden/>
              </w:rPr>
              <w:t>88</w:t>
            </w:r>
            <w:r w:rsidR="0052043D">
              <w:rPr>
                <w:noProof/>
                <w:webHidden/>
              </w:rPr>
              <w:fldChar w:fldCharType="end"/>
            </w:r>
          </w:hyperlink>
        </w:p>
        <w:p w:rsidR="0052043D" w:rsidRDefault="007A09FC" w14:paraId="3CE1CF5D" w14:textId="123CEEEA">
          <w:pPr>
            <w:pStyle w:val="TOC3"/>
            <w:tabs>
              <w:tab w:val="left" w:pos="1540"/>
              <w:tab w:val="right" w:leader="dot" w:pos="9225"/>
            </w:tabs>
            <w:rPr>
              <w:rFonts w:asciiTheme="minorHAnsi" w:hAnsiTheme="minorHAnsi" w:eastAsiaTheme="minorEastAsia" w:cstheme="minorBidi"/>
              <w:noProof/>
              <w:sz w:val="22"/>
              <w:szCs w:val="22"/>
            </w:rPr>
          </w:pPr>
          <w:hyperlink w:history="1" w:anchor="_Toc113352719">
            <w:r w:rsidRPr="00EA71B7" w:rsidR="0052043D">
              <w:rPr>
                <w:rStyle w:val="Hyperlink"/>
                <w:noProof/>
              </w:rPr>
              <w:t>8.26.3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_Toc113352719 \h </w:instrText>
            </w:r>
            <w:r w:rsidR="0052043D">
              <w:rPr>
                <w:noProof/>
                <w:webHidden/>
              </w:rPr>
            </w:r>
            <w:r w:rsidR="0052043D">
              <w:rPr>
                <w:noProof/>
                <w:webHidden/>
              </w:rPr>
              <w:fldChar w:fldCharType="separate"/>
            </w:r>
            <w:r w:rsidR="0052043D">
              <w:rPr>
                <w:noProof/>
                <w:webHidden/>
              </w:rPr>
              <w:t>89</w:t>
            </w:r>
            <w:r w:rsidR="0052043D">
              <w:rPr>
                <w:noProof/>
                <w:webHidden/>
              </w:rPr>
              <w:fldChar w:fldCharType="end"/>
            </w:r>
          </w:hyperlink>
        </w:p>
        <w:p w:rsidR="0052043D" w:rsidRDefault="007A09FC" w14:paraId="3DDD035E" w14:textId="396FCD91">
          <w:pPr>
            <w:pStyle w:val="TOC3"/>
            <w:tabs>
              <w:tab w:val="left" w:pos="1540"/>
              <w:tab w:val="right" w:leader="dot" w:pos="9225"/>
            </w:tabs>
            <w:rPr>
              <w:rFonts w:asciiTheme="minorHAnsi" w:hAnsiTheme="minorHAnsi" w:eastAsiaTheme="minorEastAsia" w:cstheme="minorBidi"/>
              <w:noProof/>
              <w:sz w:val="22"/>
              <w:szCs w:val="22"/>
            </w:rPr>
          </w:pPr>
          <w:hyperlink w:history="1" w:anchor="_Toc113352720">
            <w:r w:rsidRPr="00EA71B7" w:rsidR="0052043D">
              <w:rPr>
                <w:rStyle w:val="Hyperlink"/>
                <w:noProof/>
              </w:rPr>
              <w:t>8.26.4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_Toc113352720 \h </w:instrText>
            </w:r>
            <w:r w:rsidR="0052043D">
              <w:rPr>
                <w:noProof/>
                <w:webHidden/>
              </w:rPr>
            </w:r>
            <w:r w:rsidR="0052043D">
              <w:rPr>
                <w:noProof/>
                <w:webHidden/>
              </w:rPr>
              <w:fldChar w:fldCharType="separate"/>
            </w:r>
            <w:r w:rsidR="0052043D">
              <w:rPr>
                <w:noProof/>
                <w:webHidden/>
              </w:rPr>
              <w:t>89</w:t>
            </w:r>
            <w:r w:rsidR="0052043D">
              <w:rPr>
                <w:noProof/>
                <w:webHidden/>
              </w:rPr>
              <w:fldChar w:fldCharType="end"/>
            </w:r>
          </w:hyperlink>
        </w:p>
        <w:p w:rsidR="0052043D" w:rsidRDefault="007A09FC" w14:paraId="62D70C28" w14:textId="2DA41E76">
          <w:pPr>
            <w:pStyle w:val="TOC2"/>
            <w:tabs>
              <w:tab w:val="left" w:pos="1100"/>
              <w:tab w:val="right" w:leader="dot" w:pos="9225"/>
            </w:tabs>
            <w:rPr>
              <w:rFonts w:asciiTheme="minorHAnsi" w:hAnsiTheme="minorHAnsi" w:eastAsiaTheme="minorEastAsia" w:cstheme="minorBidi"/>
              <w:noProof/>
              <w:sz w:val="22"/>
              <w:szCs w:val="22"/>
            </w:rPr>
          </w:pPr>
          <w:hyperlink w:history="1" w:anchor="_Toc113352721">
            <w:r w:rsidRPr="00EA71B7" w:rsidR="0052043D">
              <w:rPr>
                <w:rStyle w:val="Hyperlink"/>
                <w:noProof/>
              </w:rPr>
              <w:t>8.27</w:t>
            </w:r>
            <w:r w:rsidR="0052043D">
              <w:rPr>
                <w:rFonts w:asciiTheme="minorHAnsi" w:hAnsiTheme="minorHAnsi" w:eastAsiaTheme="minorEastAsia" w:cstheme="minorBidi"/>
                <w:noProof/>
                <w:sz w:val="22"/>
                <w:szCs w:val="22"/>
              </w:rPr>
              <w:tab/>
            </w:r>
            <w:r w:rsidRPr="00EA71B7" w:rsidR="0052043D">
              <w:rPr>
                <w:rStyle w:val="Hyperlink"/>
                <w:noProof/>
              </w:rPr>
              <w:t>portforwardRemove</w:t>
            </w:r>
            <w:r w:rsidR="0052043D">
              <w:rPr>
                <w:noProof/>
                <w:webHidden/>
              </w:rPr>
              <w:tab/>
            </w:r>
            <w:r w:rsidR="0052043D">
              <w:rPr>
                <w:noProof/>
                <w:webHidden/>
              </w:rPr>
              <w:fldChar w:fldCharType="begin"/>
            </w:r>
            <w:r w:rsidR="0052043D">
              <w:rPr>
                <w:noProof/>
                <w:webHidden/>
              </w:rPr>
              <w:instrText xml:space="preserve"> PAGEREF _Toc113352721 \h </w:instrText>
            </w:r>
            <w:r w:rsidR="0052043D">
              <w:rPr>
                <w:noProof/>
                <w:webHidden/>
              </w:rPr>
            </w:r>
            <w:r w:rsidR="0052043D">
              <w:rPr>
                <w:noProof/>
                <w:webHidden/>
              </w:rPr>
              <w:fldChar w:fldCharType="separate"/>
            </w:r>
            <w:r w:rsidR="0052043D">
              <w:rPr>
                <w:noProof/>
                <w:webHidden/>
              </w:rPr>
              <w:t>90</w:t>
            </w:r>
            <w:r w:rsidR="0052043D">
              <w:rPr>
                <w:noProof/>
                <w:webHidden/>
              </w:rPr>
              <w:fldChar w:fldCharType="end"/>
            </w:r>
          </w:hyperlink>
        </w:p>
        <w:p w:rsidR="0052043D" w:rsidRDefault="007A09FC" w14:paraId="6EFA40A8" w14:textId="496C6611">
          <w:pPr>
            <w:pStyle w:val="TOC3"/>
            <w:tabs>
              <w:tab w:val="left" w:pos="1540"/>
              <w:tab w:val="right" w:leader="dot" w:pos="9225"/>
            </w:tabs>
            <w:rPr>
              <w:rFonts w:asciiTheme="minorHAnsi" w:hAnsiTheme="minorHAnsi" w:eastAsiaTheme="minorEastAsia" w:cstheme="minorBidi"/>
              <w:noProof/>
              <w:sz w:val="22"/>
              <w:szCs w:val="22"/>
            </w:rPr>
          </w:pPr>
          <w:hyperlink w:history="1" w:anchor="_Toc113352722">
            <w:r w:rsidRPr="00EA71B7" w:rsidR="0052043D">
              <w:rPr>
                <w:rStyle w:val="Hyperlink"/>
                <w:noProof/>
              </w:rPr>
              <w:t>8.27.1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_Toc113352722 \h </w:instrText>
            </w:r>
            <w:r w:rsidR="0052043D">
              <w:rPr>
                <w:noProof/>
                <w:webHidden/>
              </w:rPr>
            </w:r>
            <w:r w:rsidR="0052043D">
              <w:rPr>
                <w:noProof/>
                <w:webHidden/>
              </w:rPr>
              <w:fldChar w:fldCharType="separate"/>
            </w:r>
            <w:r w:rsidR="0052043D">
              <w:rPr>
                <w:noProof/>
                <w:webHidden/>
              </w:rPr>
              <w:t>90</w:t>
            </w:r>
            <w:r w:rsidR="0052043D">
              <w:rPr>
                <w:noProof/>
                <w:webHidden/>
              </w:rPr>
              <w:fldChar w:fldCharType="end"/>
            </w:r>
          </w:hyperlink>
        </w:p>
        <w:p w:rsidR="0052043D" w:rsidRDefault="007A09FC" w14:paraId="118F5CFA" w14:textId="7785279B">
          <w:pPr>
            <w:pStyle w:val="TOC3"/>
            <w:tabs>
              <w:tab w:val="left" w:pos="1540"/>
              <w:tab w:val="right" w:leader="dot" w:pos="9225"/>
            </w:tabs>
            <w:rPr>
              <w:rFonts w:asciiTheme="minorHAnsi" w:hAnsiTheme="minorHAnsi" w:eastAsiaTheme="minorEastAsia" w:cstheme="minorBidi"/>
              <w:noProof/>
              <w:sz w:val="22"/>
              <w:szCs w:val="22"/>
            </w:rPr>
          </w:pPr>
          <w:hyperlink w:history="1" w:anchor="_Toc113352723">
            <w:r w:rsidRPr="00EA71B7" w:rsidR="0052043D">
              <w:rPr>
                <w:rStyle w:val="Hyperlink"/>
                <w:noProof/>
              </w:rPr>
              <w:t>8.27.2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_Toc113352723 \h </w:instrText>
            </w:r>
            <w:r w:rsidR="0052043D">
              <w:rPr>
                <w:noProof/>
                <w:webHidden/>
              </w:rPr>
            </w:r>
            <w:r w:rsidR="0052043D">
              <w:rPr>
                <w:noProof/>
                <w:webHidden/>
              </w:rPr>
              <w:fldChar w:fldCharType="separate"/>
            </w:r>
            <w:r w:rsidR="0052043D">
              <w:rPr>
                <w:noProof/>
                <w:webHidden/>
              </w:rPr>
              <w:t>90</w:t>
            </w:r>
            <w:r w:rsidR="0052043D">
              <w:rPr>
                <w:noProof/>
                <w:webHidden/>
              </w:rPr>
              <w:fldChar w:fldCharType="end"/>
            </w:r>
          </w:hyperlink>
        </w:p>
        <w:p w:rsidR="0052043D" w:rsidRDefault="007A09FC" w14:paraId="43EEA4AF" w14:textId="2733ACAF">
          <w:pPr>
            <w:pStyle w:val="TOC3"/>
            <w:tabs>
              <w:tab w:val="left" w:pos="1540"/>
              <w:tab w:val="right" w:leader="dot" w:pos="9225"/>
            </w:tabs>
            <w:rPr>
              <w:rFonts w:asciiTheme="minorHAnsi" w:hAnsiTheme="minorHAnsi" w:eastAsiaTheme="minorEastAsia" w:cstheme="minorBidi"/>
              <w:noProof/>
              <w:sz w:val="22"/>
              <w:szCs w:val="22"/>
            </w:rPr>
          </w:pPr>
          <w:hyperlink w:history="1" w:anchor="_Toc113352724">
            <w:r w:rsidRPr="00EA71B7" w:rsidR="0052043D">
              <w:rPr>
                <w:rStyle w:val="Hyperlink"/>
                <w:noProof/>
              </w:rPr>
              <w:t>8.27.3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_Toc113352724 \h </w:instrText>
            </w:r>
            <w:r w:rsidR="0052043D">
              <w:rPr>
                <w:noProof/>
                <w:webHidden/>
              </w:rPr>
            </w:r>
            <w:r w:rsidR="0052043D">
              <w:rPr>
                <w:noProof/>
                <w:webHidden/>
              </w:rPr>
              <w:fldChar w:fldCharType="separate"/>
            </w:r>
            <w:r w:rsidR="0052043D">
              <w:rPr>
                <w:noProof/>
                <w:webHidden/>
              </w:rPr>
              <w:t>91</w:t>
            </w:r>
            <w:r w:rsidR="0052043D">
              <w:rPr>
                <w:noProof/>
                <w:webHidden/>
              </w:rPr>
              <w:fldChar w:fldCharType="end"/>
            </w:r>
          </w:hyperlink>
        </w:p>
        <w:p w:rsidR="0052043D" w:rsidRDefault="007A09FC" w14:paraId="35309A74" w14:textId="20EDACC3">
          <w:pPr>
            <w:pStyle w:val="TOC3"/>
            <w:tabs>
              <w:tab w:val="left" w:pos="1540"/>
              <w:tab w:val="right" w:leader="dot" w:pos="9225"/>
            </w:tabs>
            <w:rPr>
              <w:rFonts w:asciiTheme="minorHAnsi" w:hAnsiTheme="minorHAnsi" w:eastAsiaTheme="minorEastAsia" w:cstheme="minorBidi"/>
              <w:noProof/>
              <w:sz w:val="22"/>
              <w:szCs w:val="22"/>
            </w:rPr>
          </w:pPr>
          <w:hyperlink w:history="1" w:anchor="_Toc113352725">
            <w:r w:rsidRPr="00EA71B7" w:rsidR="0052043D">
              <w:rPr>
                <w:rStyle w:val="Hyperlink"/>
                <w:noProof/>
              </w:rPr>
              <w:t>8.27.4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_Toc113352725 \h </w:instrText>
            </w:r>
            <w:r w:rsidR="0052043D">
              <w:rPr>
                <w:noProof/>
                <w:webHidden/>
              </w:rPr>
            </w:r>
            <w:r w:rsidR="0052043D">
              <w:rPr>
                <w:noProof/>
                <w:webHidden/>
              </w:rPr>
              <w:fldChar w:fldCharType="separate"/>
            </w:r>
            <w:r w:rsidR="0052043D">
              <w:rPr>
                <w:noProof/>
                <w:webHidden/>
              </w:rPr>
              <w:t>91</w:t>
            </w:r>
            <w:r w:rsidR="0052043D">
              <w:rPr>
                <w:noProof/>
                <w:webHidden/>
              </w:rPr>
              <w:fldChar w:fldCharType="end"/>
            </w:r>
          </w:hyperlink>
        </w:p>
        <w:p w:rsidR="0052043D" w:rsidRDefault="007A09FC" w14:paraId="24A2158E" w14:textId="53CE1988">
          <w:pPr>
            <w:pStyle w:val="TOC2"/>
            <w:tabs>
              <w:tab w:val="left" w:pos="1100"/>
              <w:tab w:val="right" w:leader="dot" w:pos="9225"/>
            </w:tabs>
            <w:rPr>
              <w:rFonts w:asciiTheme="minorHAnsi" w:hAnsiTheme="minorHAnsi" w:eastAsiaTheme="minorEastAsia" w:cstheme="minorBidi"/>
              <w:noProof/>
              <w:sz w:val="22"/>
              <w:szCs w:val="22"/>
            </w:rPr>
          </w:pPr>
          <w:hyperlink w:history="1" w:anchor="_Toc113352726">
            <w:r w:rsidRPr="00EA71B7" w:rsidR="0052043D">
              <w:rPr>
                <w:rStyle w:val="Hyperlink"/>
                <w:noProof/>
              </w:rPr>
              <w:t>8.28</w:t>
            </w:r>
            <w:r w:rsidR="0052043D">
              <w:rPr>
                <w:rFonts w:asciiTheme="minorHAnsi" w:hAnsiTheme="minorHAnsi" w:eastAsiaTheme="minorEastAsia" w:cstheme="minorBidi"/>
                <w:noProof/>
                <w:sz w:val="22"/>
                <w:szCs w:val="22"/>
              </w:rPr>
              <w:tab/>
            </w:r>
            <w:r w:rsidRPr="00EA71B7" w:rsidR="0052043D">
              <w:rPr>
                <w:rStyle w:val="Hyperlink"/>
                <w:noProof/>
              </w:rPr>
              <w:t>ddnsCreate</w:t>
            </w:r>
            <w:r w:rsidR="0052043D">
              <w:rPr>
                <w:noProof/>
                <w:webHidden/>
              </w:rPr>
              <w:tab/>
            </w:r>
            <w:r w:rsidR="0052043D">
              <w:rPr>
                <w:noProof/>
                <w:webHidden/>
              </w:rPr>
              <w:fldChar w:fldCharType="begin"/>
            </w:r>
            <w:r w:rsidR="0052043D">
              <w:rPr>
                <w:noProof/>
                <w:webHidden/>
              </w:rPr>
              <w:instrText xml:space="preserve"> PAGEREF _Toc113352726 \h </w:instrText>
            </w:r>
            <w:r w:rsidR="0052043D">
              <w:rPr>
                <w:noProof/>
                <w:webHidden/>
              </w:rPr>
            </w:r>
            <w:r w:rsidR="0052043D">
              <w:rPr>
                <w:noProof/>
                <w:webHidden/>
              </w:rPr>
              <w:fldChar w:fldCharType="separate"/>
            </w:r>
            <w:r w:rsidR="0052043D">
              <w:rPr>
                <w:noProof/>
                <w:webHidden/>
              </w:rPr>
              <w:t>92</w:t>
            </w:r>
            <w:r w:rsidR="0052043D">
              <w:rPr>
                <w:noProof/>
                <w:webHidden/>
              </w:rPr>
              <w:fldChar w:fldCharType="end"/>
            </w:r>
          </w:hyperlink>
        </w:p>
        <w:p w:rsidR="0052043D" w:rsidRDefault="007A09FC" w14:paraId="7921B203" w14:textId="71E456D1">
          <w:pPr>
            <w:pStyle w:val="TOC3"/>
            <w:tabs>
              <w:tab w:val="left" w:pos="1540"/>
              <w:tab w:val="right" w:leader="dot" w:pos="9225"/>
            </w:tabs>
            <w:rPr>
              <w:rFonts w:asciiTheme="minorHAnsi" w:hAnsiTheme="minorHAnsi" w:eastAsiaTheme="minorEastAsia" w:cstheme="minorBidi"/>
              <w:noProof/>
              <w:sz w:val="22"/>
              <w:szCs w:val="22"/>
            </w:rPr>
          </w:pPr>
          <w:hyperlink w:history="1" w:anchor="_Toc113352727">
            <w:r w:rsidRPr="00EA71B7" w:rsidR="0052043D">
              <w:rPr>
                <w:rStyle w:val="Hyperlink"/>
                <w:noProof/>
              </w:rPr>
              <w:t>8.28.1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_Toc113352727 \h </w:instrText>
            </w:r>
            <w:r w:rsidR="0052043D">
              <w:rPr>
                <w:noProof/>
                <w:webHidden/>
              </w:rPr>
            </w:r>
            <w:r w:rsidR="0052043D">
              <w:rPr>
                <w:noProof/>
                <w:webHidden/>
              </w:rPr>
              <w:fldChar w:fldCharType="separate"/>
            </w:r>
            <w:r w:rsidR="0052043D">
              <w:rPr>
                <w:noProof/>
                <w:webHidden/>
              </w:rPr>
              <w:t>92</w:t>
            </w:r>
            <w:r w:rsidR="0052043D">
              <w:rPr>
                <w:noProof/>
                <w:webHidden/>
              </w:rPr>
              <w:fldChar w:fldCharType="end"/>
            </w:r>
          </w:hyperlink>
        </w:p>
        <w:p w:rsidR="0052043D" w:rsidRDefault="007A09FC" w14:paraId="1CB71D98" w14:textId="04618C9C">
          <w:pPr>
            <w:pStyle w:val="TOC3"/>
            <w:tabs>
              <w:tab w:val="left" w:pos="1540"/>
              <w:tab w:val="right" w:leader="dot" w:pos="9225"/>
            </w:tabs>
            <w:rPr>
              <w:rFonts w:asciiTheme="minorHAnsi" w:hAnsiTheme="minorHAnsi" w:eastAsiaTheme="minorEastAsia" w:cstheme="minorBidi"/>
              <w:noProof/>
              <w:sz w:val="22"/>
              <w:szCs w:val="22"/>
            </w:rPr>
          </w:pPr>
          <w:hyperlink w:history="1" w:anchor="_Toc113352728">
            <w:r w:rsidRPr="00EA71B7" w:rsidR="0052043D">
              <w:rPr>
                <w:rStyle w:val="Hyperlink"/>
                <w:noProof/>
              </w:rPr>
              <w:t>8.28.2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_Toc113352728 \h </w:instrText>
            </w:r>
            <w:r w:rsidR="0052043D">
              <w:rPr>
                <w:noProof/>
                <w:webHidden/>
              </w:rPr>
            </w:r>
            <w:r w:rsidR="0052043D">
              <w:rPr>
                <w:noProof/>
                <w:webHidden/>
              </w:rPr>
              <w:fldChar w:fldCharType="separate"/>
            </w:r>
            <w:r w:rsidR="0052043D">
              <w:rPr>
                <w:noProof/>
                <w:webHidden/>
              </w:rPr>
              <w:t>92</w:t>
            </w:r>
            <w:r w:rsidR="0052043D">
              <w:rPr>
                <w:noProof/>
                <w:webHidden/>
              </w:rPr>
              <w:fldChar w:fldCharType="end"/>
            </w:r>
          </w:hyperlink>
        </w:p>
        <w:p w:rsidR="0052043D" w:rsidRDefault="007A09FC" w14:paraId="37F7177A" w14:textId="2F900DAC">
          <w:pPr>
            <w:pStyle w:val="TOC3"/>
            <w:tabs>
              <w:tab w:val="left" w:pos="1540"/>
              <w:tab w:val="right" w:leader="dot" w:pos="9225"/>
            </w:tabs>
            <w:rPr>
              <w:rFonts w:asciiTheme="minorHAnsi" w:hAnsiTheme="minorHAnsi" w:eastAsiaTheme="minorEastAsia" w:cstheme="minorBidi"/>
              <w:noProof/>
              <w:sz w:val="22"/>
              <w:szCs w:val="22"/>
            </w:rPr>
          </w:pPr>
          <w:hyperlink w:history="1" w:anchor="_Toc113352729">
            <w:r w:rsidRPr="00EA71B7" w:rsidR="0052043D">
              <w:rPr>
                <w:rStyle w:val="Hyperlink"/>
                <w:noProof/>
              </w:rPr>
              <w:t>8.28.3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_Toc113352729 \h </w:instrText>
            </w:r>
            <w:r w:rsidR="0052043D">
              <w:rPr>
                <w:noProof/>
                <w:webHidden/>
              </w:rPr>
            </w:r>
            <w:r w:rsidR="0052043D">
              <w:rPr>
                <w:noProof/>
                <w:webHidden/>
              </w:rPr>
              <w:fldChar w:fldCharType="separate"/>
            </w:r>
            <w:r w:rsidR="0052043D">
              <w:rPr>
                <w:noProof/>
                <w:webHidden/>
              </w:rPr>
              <w:t>93</w:t>
            </w:r>
            <w:r w:rsidR="0052043D">
              <w:rPr>
                <w:noProof/>
                <w:webHidden/>
              </w:rPr>
              <w:fldChar w:fldCharType="end"/>
            </w:r>
          </w:hyperlink>
        </w:p>
        <w:p w:rsidR="0052043D" w:rsidRDefault="007A09FC" w14:paraId="1D4C7332" w14:textId="38597A57">
          <w:pPr>
            <w:pStyle w:val="TOC3"/>
            <w:tabs>
              <w:tab w:val="left" w:pos="1540"/>
              <w:tab w:val="right" w:leader="dot" w:pos="9225"/>
            </w:tabs>
            <w:rPr>
              <w:rFonts w:asciiTheme="minorHAnsi" w:hAnsiTheme="minorHAnsi" w:eastAsiaTheme="minorEastAsia" w:cstheme="minorBidi"/>
              <w:noProof/>
              <w:sz w:val="22"/>
              <w:szCs w:val="22"/>
            </w:rPr>
          </w:pPr>
          <w:hyperlink w:history="1" w:anchor="_Toc113352730">
            <w:r w:rsidRPr="00EA71B7" w:rsidR="0052043D">
              <w:rPr>
                <w:rStyle w:val="Hyperlink"/>
                <w:noProof/>
              </w:rPr>
              <w:t>8.28.4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_Toc113352730 \h </w:instrText>
            </w:r>
            <w:r w:rsidR="0052043D">
              <w:rPr>
                <w:noProof/>
                <w:webHidden/>
              </w:rPr>
            </w:r>
            <w:r w:rsidR="0052043D">
              <w:rPr>
                <w:noProof/>
                <w:webHidden/>
              </w:rPr>
              <w:fldChar w:fldCharType="separate"/>
            </w:r>
            <w:r w:rsidR="0052043D">
              <w:rPr>
                <w:noProof/>
                <w:webHidden/>
              </w:rPr>
              <w:t>93</w:t>
            </w:r>
            <w:r w:rsidR="0052043D">
              <w:rPr>
                <w:noProof/>
                <w:webHidden/>
              </w:rPr>
              <w:fldChar w:fldCharType="end"/>
            </w:r>
          </w:hyperlink>
        </w:p>
        <w:p w:rsidR="0052043D" w:rsidRDefault="007A09FC" w14:paraId="18EC10C5" w14:textId="6D4B3438">
          <w:pPr>
            <w:pStyle w:val="TOC2"/>
            <w:tabs>
              <w:tab w:val="left" w:pos="1100"/>
              <w:tab w:val="right" w:leader="dot" w:pos="9225"/>
            </w:tabs>
            <w:rPr>
              <w:rFonts w:asciiTheme="minorHAnsi" w:hAnsiTheme="minorHAnsi" w:eastAsiaTheme="minorEastAsia" w:cstheme="minorBidi"/>
              <w:noProof/>
              <w:sz w:val="22"/>
              <w:szCs w:val="22"/>
            </w:rPr>
          </w:pPr>
          <w:hyperlink w:history="1" w:anchor="_Toc113352731">
            <w:r w:rsidRPr="00EA71B7" w:rsidR="0052043D">
              <w:rPr>
                <w:rStyle w:val="Hyperlink"/>
                <w:noProof/>
              </w:rPr>
              <w:t>8.29</w:t>
            </w:r>
            <w:r w:rsidR="0052043D">
              <w:rPr>
                <w:rFonts w:asciiTheme="minorHAnsi" w:hAnsiTheme="minorHAnsi" w:eastAsiaTheme="minorEastAsia" w:cstheme="minorBidi"/>
                <w:noProof/>
                <w:sz w:val="22"/>
                <w:szCs w:val="22"/>
              </w:rPr>
              <w:tab/>
            </w:r>
            <w:r w:rsidRPr="00EA71B7" w:rsidR="0052043D">
              <w:rPr>
                <w:rStyle w:val="Hyperlink"/>
                <w:noProof/>
              </w:rPr>
              <w:t>ddnsEdit</w:t>
            </w:r>
            <w:r w:rsidR="0052043D">
              <w:rPr>
                <w:noProof/>
                <w:webHidden/>
              </w:rPr>
              <w:tab/>
            </w:r>
            <w:r w:rsidR="0052043D">
              <w:rPr>
                <w:noProof/>
                <w:webHidden/>
              </w:rPr>
              <w:fldChar w:fldCharType="begin"/>
            </w:r>
            <w:r w:rsidR="0052043D">
              <w:rPr>
                <w:noProof/>
                <w:webHidden/>
              </w:rPr>
              <w:instrText xml:space="preserve"> PAGEREF _Toc113352731 \h </w:instrText>
            </w:r>
            <w:r w:rsidR="0052043D">
              <w:rPr>
                <w:noProof/>
                <w:webHidden/>
              </w:rPr>
            </w:r>
            <w:r w:rsidR="0052043D">
              <w:rPr>
                <w:noProof/>
                <w:webHidden/>
              </w:rPr>
              <w:fldChar w:fldCharType="separate"/>
            </w:r>
            <w:r w:rsidR="0052043D">
              <w:rPr>
                <w:noProof/>
                <w:webHidden/>
              </w:rPr>
              <w:t>94</w:t>
            </w:r>
            <w:r w:rsidR="0052043D">
              <w:rPr>
                <w:noProof/>
                <w:webHidden/>
              </w:rPr>
              <w:fldChar w:fldCharType="end"/>
            </w:r>
          </w:hyperlink>
        </w:p>
        <w:p w:rsidR="0052043D" w:rsidRDefault="007A09FC" w14:paraId="334C139C" w14:textId="2CCA5F38">
          <w:pPr>
            <w:pStyle w:val="TOC3"/>
            <w:tabs>
              <w:tab w:val="left" w:pos="1540"/>
              <w:tab w:val="right" w:leader="dot" w:pos="9225"/>
            </w:tabs>
            <w:rPr>
              <w:rFonts w:asciiTheme="minorHAnsi" w:hAnsiTheme="minorHAnsi" w:eastAsiaTheme="minorEastAsia" w:cstheme="minorBidi"/>
              <w:noProof/>
              <w:sz w:val="22"/>
              <w:szCs w:val="22"/>
            </w:rPr>
          </w:pPr>
          <w:hyperlink w:history="1" w:anchor="_Toc113352732">
            <w:r w:rsidRPr="00EA71B7" w:rsidR="0052043D">
              <w:rPr>
                <w:rStyle w:val="Hyperlink"/>
                <w:noProof/>
              </w:rPr>
              <w:t>8.29.1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_Toc113352732 \h </w:instrText>
            </w:r>
            <w:r w:rsidR="0052043D">
              <w:rPr>
                <w:noProof/>
                <w:webHidden/>
              </w:rPr>
            </w:r>
            <w:r w:rsidR="0052043D">
              <w:rPr>
                <w:noProof/>
                <w:webHidden/>
              </w:rPr>
              <w:fldChar w:fldCharType="separate"/>
            </w:r>
            <w:r w:rsidR="0052043D">
              <w:rPr>
                <w:noProof/>
                <w:webHidden/>
              </w:rPr>
              <w:t>94</w:t>
            </w:r>
            <w:r w:rsidR="0052043D">
              <w:rPr>
                <w:noProof/>
                <w:webHidden/>
              </w:rPr>
              <w:fldChar w:fldCharType="end"/>
            </w:r>
          </w:hyperlink>
        </w:p>
        <w:p w:rsidR="0052043D" w:rsidRDefault="007A09FC" w14:paraId="08990A70" w14:textId="4F8E5799">
          <w:pPr>
            <w:pStyle w:val="TOC3"/>
            <w:tabs>
              <w:tab w:val="left" w:pos="1540"/>
              <w:tab w:val="right" w:leader="dot" w:pos="9225"/>
            </w:tabs>
            <w:rPr>
              <w:rFonts w:asciiTheme="minorHAnsi" w:hAnsiTheme="minorHAnsi" w:eastAsiaTheme="minorEastAsia" w:cstheme="minorBidi"/>
              <w:noProof/>
              <w:sz w:val="22"/>
              <w:szCs w:val="22"/>
            </w:rPr>
          </w:pPr>
          <w:hyperlink w:history="1" w:anchor="_Toc113352733">
            <w:r w:rsidRPr="00EA71B7" w:rsidR="0052043D">
              <w:rPr>
                <w:rStyle w:val="Hyperlink"/>
                <w:noProof/>
              </w:rPr>
              <w:t>8.29.2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_Toc113352733 \h </w:instrText>
            </w:r>
            <w:r w:rsidR="0052043D">
              <w:rPr>
                <w:noProof/>
                <w:webHidden/>
              </w:rPr>
            </w:r>
            <w:r w:rsidR="0052043D">
              <w:rPr>
                <w:noProof/>
                <w:webHidden/>
              </w:rPr>
              <w:fldChar w:fldCharType="separate"/>
            </w:r>
            <w:r w:rsidR="0052043D">
              <w:rPr>
                <w:noProof/>
                <w:webHidden/>
              </w:rPr>
              <w:t>95</w:t>
            </w:r>
            <w:r w:rsidR="0052043D">
              <w:rPr>
                <w:noProof/>
                <w:webHidden/>
              </w:rPr>
              <w:fldChar w:fldCharType="end"/>
            </w:r>
          </w:hyperlink>
        </w:p>
        <w:p w:rsidR="0052043D" w:rsidRDefault="007A09FC" w14:paraId="72321817" w14:textId="39643688">
          <w:pPr>
            <w:pStyle w:val="TOC3"/>
            <w:tabs>
              <w:tab w:val="left" w:pos="1540"/>
              <w:tab w:val="right" w:leader="dot" w:pos="9225"/>
            </w:tabs>
            <w:rPr>
              <w:rFonts w:asciiTheme="minorHAnsi" w:hAnsiTheme="minorHAnsi" w:eastAsiaTheme="minorEastAsia" w:cstheme="minorBidi"/>
              <w:noProof/>
              <w:sz w:val="22"/>
              <w:szCs w:val="22"/>
            </w:rPr>
          </w:pPr>
          <w:hyperlink w:history="1" w:anchor="_Toc113352734">
            <w:r w:rsidRPr="00EA71B7" w:rsidR="0052043D">
              <w:rPr>
                <w:rStyle w:val="Hyperlink"/>
                <w:noProof/>
              </w:rPr>
              <w:t>8.29.3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_Toc113352734 \h </w:instrText>
            </w:r>
            <w:r w:rsidR="0052043D">
              <w:rPr>
                <w:noProof/>
                <w:webHidden/>
              </w:rPr>
            </w:r>
            <w:r w:rsidR="0052043D">
              <w:rPr>
                <w:noProof/>
                <w:webHidden/>
              </w:rPr>
              <w:fldChar w:fldCharType="separate"/>
            </w:r>
            <w:r w:rsidR="0052043D">
              <w:rPr>
                <w:noProof/>
                <w:webHidden/>
              </w:rPr>
              <w:t>96</w:t>
            </w:r>
            <w:r w:rsidR="0052043D">
              <w:rPr>
                <w:noProof/>
                <w:webHidden/>
              </w:rPr>
              <w:fldChar w:fldCharType="end"/>
            </w:r>
          </w:hyperlink>
        </w:p>
        <w:p w:rsidR="0052043D" w:rsidRDefault="007A09FC" w14:paraId="06D32D69" w14:textId="0F5BB2DF">
          <w:pPr>
            <w:pStyle w:val="TOC3"/>
            <w:tabs>
              <w:tab w:val="left" w:pos="1540"/>
              <w:tab w:val="right" w:leader="dot" w:pos="9225"/>
            </w:tabs>
            <w:rPr>
              <w:rFonts w:asciiTheme="minorHAnsi" w:hAnsiTheme="minorHAnsi" w:eastAsiaTheme="minorEastAsia" w:cstheme="minorBidi"/>
              <w:noProof/>
              <w:sz w:val="22"/>
              <w:szCs w:val="22"/>
            </w:rPr>
          </w:pPr>
          <w:hyperlink w:history="1" w:anchor="_Toc113352735">
            <w:r w:rsidRPr="00EA71B7" w:rsidR="0052043D">
              <w:rPr>
                <w:rStyle w:val="Hyperlink"/>
                <w:noProof/>
              </w:rPr>
              <w:t>8.29.4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_Toc113352735 \h </w:instrText>
            </w:r>
            <w:r w:rsidR="0052043D">
              <w:rPr>
                <w:noProof/>
                <w:webHidden/>
              </w:rPr>
            </w:r>
            <w:r w:rsidR="0052043D">
              <w:rPr>
                <w:noProof/>
                <w:webHidden/>
              </w:rPr>
              <w:fldChar w:fldCharType="separate"/>
            </w:r>
            <w:r w:rsidR="0052043D">
              <w:rPr>
                <w:noProof/>
                <w:webHidden/>
              </w:rPr>
              <w:t>96</w:t>
            </w:r>
            <w:r w:rsidR="0052043D">
              <w:rPr>
                <w:noProof/>
                <w:webHidden/>
              </w:rPr>
              <w:fldChar w:fldCharType="end"/>
            </w:r>
          </w:hyperlink>
        </w:p>
        <w:p w:rsidR="0052043D" w:rsidRDefault="007A09FC" w14:paraId="6E81BCC7" w14:textId="2B8E6964">
          <w:pPr>
            <w:pStyle w:val="TOC2"/>
            <w:tabs>
              <w:tab w:val="left" w:pos="1100"/>
              <w:tab w:val="right" w:leader="dot" w:pos="9225"/>
            </w:tabs>
            <w:rPr>
              <w:rFonts w:asciiTheme="minorHAnsi" w:hAnsiTheme="minorHAnsi" w:eastAsiaTheme="minorEastAsia" w:cstheme="minorBidi"/>
              <w:noProof/>
              <w:sz w:val="22"/>
              <w:szCs w:val="22"/>
            </w:rPr>
          </w:pPr>
          <w:hyperlink w:history="1" w:anchor="_Toc113352736">
            <w:r w:rsidRPr="00EA71B7" w:rsidR="0052043D">
              <w:rPr>
                <w:rStyle w:val="Hyperlink"/>
                <w:noProof/>
              </w:rPr>
              <w:t>8.30</w:t>
            </w:r>
            <w:r w:rsidR="0052043D">
              <w:rPr>
                <w:rFonts w:asciiTheme="minorHAnsi" w:hAnsiTheme="minorHAnsi" w:eastAsiaTheme="minorEastAsia" w:cstheme="minorBidi"/>
                <w:noProof/>
                <w:sz w:val="22"/>
                <w:szCs w:val="22"/>
              </w:rPr>
              <w:tab/>
            </w:r>
            <w:r w:rsidRPr="00EA71B7" w:rsidR="0052043D">
              <w:rPr>
                <w:rStyle w:val="Hyperlink"/>
                <w:noProof/>
              </w:rPr>
              <w:t>ddnsRemove</w:t>
            </w:r>
            <w:r w:rsidR="0052043D">
              <w:rPr>
                <w:noProof/>
                <w:webHidden/>
              </w:rPr>
              <w:tab/>
            </w:r>
            <w:r w:rsidR="0052043D">
              <w:rPr>
                <w:noProof/>
                <w:webHidden/>
              </w:rPr>
              <w:fldChar w:fldCharType="begin"/>
            </w:r>
            <w:r w:rsidR="0052043D">
              <w:rPr>
                <w:noProof/>
                <w:webHidden/>
              </w:rPr>
              <w:instrText xml:space="preserve"> PAGEREF _Toc113352736 \h </w:instrText>
            </w:r>
            <w:r w:rsidR="0052043D">
              <w:rPr>
                <w:noProof/>
                <w:webHidden/>
              </w:rPr>
            </w:r>
            <w:r w:rsidR="0052043D">
              <w:rPr>
                <w:noProof/>
                <w:webHidden/>
              </w:rPr>
              <w:fldChar w:fldCharType="separate"/>
            </w:r>
            <w:r w:rsidR="0052043D">
              <w:rPr>
                <w:noProof/>
                <w:webHidden/>
              </w:rPr>
              <w:t>97</w:t>
            </w:r>
            <w:r w:rsidR="0052043D">
              <w:rPr>
                <w:noProof/>
                <w:webHidden/>
              </w:rPr>
              <w:fldChar w:fldCharType="end"/>
            </w:r>
          </w:hyperlink>
        </w:p>
        <w:p w:rsidR="0052043D" w:rsidRDefault="007A09FC" w14:paraId="023421DF" w14:textId="5990471A">
          <w:pPr>
            <w:pStyle w:val="TOC3"/>
            <w:tabs>
              <w:tab w:val="left" w:pos="1540"/>
              <w:tab w:val="right" w:leader="dot" w:pos="9225"/>
            </w:tabs>
            <w:rPr>
              <w:rFonts w:asciiTheme="minorHAnsi" w:hAnsiTheme="minorHAnsi" w:eastAsiaTheme="minorEastAsia" w:cstheme="minorBidi"/>
              <w:noProof/>
              <w:sz w:val="22"/>
              <w:szCs w:val="22"/>
            </w:rPr>
          </w:pPr>
          <w:hyperlink w:history="1" w:anchor="_Toc113352737">
            <w:r w:rsidRPr="00EA71B7" w:rsidR="0052043D">
              <w:rPr>
                <w:rStyle w:val="Hyperlink"/>
                <w:noProof/>
              </w:rPr>
              <w:t>8.30.1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_Toc113352737 \h </w:instrText>
            </w:r>
            <w:r w:rsidR="0052043D">
              <w:rPr>
                <w:noProof/>
                <w:webHidden/>
              </w:rPr>
            </w:r>
            <w:r w:rsidR="0052043D">
              <w:rPr>
                <w:noProof/>
                <w:webHidden/>
              </w:rPr>
              <w:fldChar w:fldCharType="separate"/>
            </w:r>
            <w:r w:rsidR="0052043D">
              <w:rPr>
                <w:noProof/>
                <w:webHidden/>
              </w:rPr>
              <w:t>97</w:t>
            </w:r>
            <w:r w:rsidR="0052043D">
              <w:rPr>
                <w:noProof/>
                <w:webHidden/>
              </w:rPr>
              <w:fldChar w:fldCharType="end"/>
            </w:r>
          </w:hyperlink>
        </w:p>
        <w:p w:rsidR="0052043D" w:rsidRDefault="007A09FC" w14:paraId="250419FE" w14:textId="3678E20D">
          <w:pPr>
            <w:pStyle w:val="TOC3"/>
            <w:tabs>
              <w:tab w:val="left" w:pos="1540"/>
              <w:tab w:val="right" w:leader="dot" w:pos="9225"/>
            </w:tabs>
            <w:rPr>
              <w:rFonts w:asciiTheme="minorHAnsi" w:hAnsiTheme="minorHAnsi" w:eastAsiaTheme="minorEastAsia" w:cstheme="minorBidi"/>
              <w:noProof/>
              <w:sz w:val="22"/>
              <w:szCs w:val="22"/>
            </w:rPr>
          </w:pPr>
          <w:hyperlink w:history="1" w:anchor="_Toc113352738">
            <w:r w:rsidRPr="00EA71B7" w:rsidR="0052043D">
              <w:rPr>
                <w:rStyle w:val="Hyperlink"/>
                <w:noProof/>
              </w:rPr>
              <w:t>8.30.2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_Toc113352738 \h </w:instrText>
            </w:r>
            <w:r w:rsidR="0052043D">
              <w:rPr>
                <w:noProof/>
                <w:webHidden/>
              </w:rPr>
            </w:r>
            <w:r w:rsidR="0052043D">
              <w:rPr>
                <w:noProof/>
                <w:webHidden/>
              </w:rPr>
              <w:fldChar w:fldCharType="separate"/>
            </w:r>
            <w:r w:rsidR="0052043D">
              <w:rPr>
                <w:noProof/>
                <w:webHidden/>
              </w:rPr>
              <w:t>97</w:t>
            </w:r>
            <w:r w:rsidR="0052043D">
              <w:rPr>
                <w:noProof/>
                <w:webHidden/>
              </w:rPr>
              <w:fldChar w:fldCharType="end"/>
            </w:r>
          </w:hyperlink>
        </w:p>
        <w:p w:rsidR="0052043D" w:rsidRDefault="007A09FC" w14:paraId="2965DEAC" w14:textId="7278B21B">
          <w:pPr>
            <w:pStyle w:val="TOC3"/>
            <w:tabs>
              <w:tab w:val="left" w:pos="1540"/>
              <w:tab w:val="right" w:leader="dot" w:pos="9225"/>
            </w:tabs>
            <w:rPr>
              <w:rFonts w:asciiTheme="minorHAnsi" w:hAnsiTheme="minorHAnsi" w:eastAsiaTheme="minorEastAsia" w:cstheme="minorBidi"/>
              <w:noProof/>
              <w:sz w:val="22"/>
              <w:szCs w:val="22"/>
            </w:rPr>
          </w:pPr>
          <w:hyperlink w:history="1" w:anchor="_Toc113352739">
            <w:r w:rsidRPr="00EA71B7" w:rsidR="0052043D">
              <w:rPr>
                <w:rStyle w:val="Hyperlink"/>
                <w:noProof/>
              </w:rPr>
              <w:t>8.30.3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_Toc113352739 \h </w:instrText>
            </w:r>
            <w:r w:rsidR="0052043D">
              <w:rPr>
                <w:noProof/>
                <w:webHidden/>
              </w:rPr>
            </w:r>
            <w:r w:rsidR="0052043D">
              <w:rPr>
                <w:noProof/>
                <w:webHidden/>
              </w:rPr>
              <w:fldChar w:fldCharType="separate"/>
            </w:r>
            <w:r w:rsidR="0052043D">
              <w:rPr>
                <w:noProof/>
                <w:webHidden/>
              </w:rPr>
              <w:t>98</w:t>
            </w:r>
            <w:r w:rsidR="0052043D">
              <w:rPr>
                <w:noProof/>
                <w:webHidden/>
              </w:rPr>
              <w:fldChar w:fldCharType="end"/>
            </w:r>
          </w:hyperlink>
        </w:p>
        <w:p w:rsidR="0052043D" w:rsidRDefault="007A09FC" w14:paraId="441C3C35" w14:textId="77B5F287">
          <w:pPr>
            <w:pStyle w:val="TOC3"/>
            <w:tabs>
              <w:tab w:val="left" w:pos="1540"/>
              <w:tab w:val="right" w:leader="dot" w:pos="9225"/>
            </w:tabs>
            <w:rPr>
              <w:rFonts w:asciiTheme="minorHAnsi" w:hAnsiTheme="minorHAnsi" w:eastAsiaTheme="minorEastAsia" w:cstheme="minorBidi"/>
              <w:noProof/>
              <w:sz w:val="22"/>
              <w:szCs w:val="22"/>
            </w:rPr>
          </w:pPr>
          <w:hyperlink w:history="1" w:anchor="_Toc113352740">
            <w:r w:rsidRPr="00EA71B7" w:rsidR="0052043D">
              <w:rPr>
                <w:rStyle w:val="Hyperlink"/>
                <w:noProof/>
              </w:rPr>
              <w:t>8.30.4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_Toc113352740 \h </w:instrText>
            </w:r>
            <w:r w:rsidR="0052043D">
              <w:rPr>
                <w:noProof/>
                <w:webHidden/>
              </w:rPr>
            </w:r>
            <w:r w:rsidR="0052043D">
              <w:rPr>
                <w:noProof/>
                <w:webHidden/>
              </w:rPr>
              <w:fldChar w:fldCharType="separate"/>
            </w:r>
            <w:r w:rsidR="0052043D">
              <w:rPr>
                <w:noProof/>
                <w:webHidden/>
              </w:rPr>
              <w:t>98</w:t>
            </w:r>
            <w:r w:rsidR="0052043D">
              <w:rPr>
                <w:noProof/>
                <w:webHidden/>
              </w:rPr>
              <w:fldChar w:fldCharType="end"/>
            </w:r>
          </w:hyperlink>
        </w:p>
        <w:p w:rsidR="0052043D" w:rsidRDefault="007A09FC" w14:paraId="0A3EA149" w14:textId="4535D117">
          <w:pPr>
            <w:pStyle w:val="TOC2"/>
            <w:tabs>
              <w:tab w:val="left" w:pos="1100"/>
              <w:tab w:val="right" w:leader="dot" w:pos="9225"/>
            </w:tabs>
            <w:rPr>
              <w:rFonts w:asciiTheme="minorHAnsi" w:hAnsiTheme="minorHAnsi" w:eastAsiaTheme="minorEastAsia" w:cstheme="minorBidi"/>
              <w:noProof/>
              <w:sz w:val="22"/>
              <w:szCs w:val="22"/>
            </w:rPr>
          </w:pPr>
          <w:hyperlink w:history="1" w:anchor="_Toc113352741">
            <w:r w:rsidRPr="00EA71B7" w:rsidR="0052043D">
              <w:rPr>
                <w:rStyle w:val="Hyperlink"/>
                <w:noProof/>
              </w:rPr>
              <w:t>8.31</w:t>
            </w:r>
            <w:r w:rsidR="0052043D">
              <w:rPr>
                <w:rFonts w:asciiTheme="minorHAnsi" w:hAnsiTheme="minorHAnsi" w:eastAsiaTheme="minorEastAsia" w:cstheme="minorBidi"/>
                <w:noProof/>
                <w:sz w:val="22"/>
                <w:szCs w:val="22"/>
              </w:rPr>
              <w:tab/>
            </w:r>
            <w:r w:rsidRPr="00EA71B7" w:rsidR="0052043D">
              <w:rPr>
                <w:rStyle w:val="Hyperlink"/>
                <w:noProof/>
              </w:rPr>
              <w:t>passwordEdit</w:t>
            </w:r>
            <w:r w:rsidR="0052043D">
              <w:rPr>
                <w:noProof/>
                <w:webHidden/>
              </w:rPr>
              <w:tab/>
            </w:r>
            <w:r w:rsidR="0052043D">
              <w:rPr>
                <w:noProof/>
                <w:webHidden/>
              </w:rPr>
              <w:fldChar w:fldCharType="begin"/>
            </w:r>
            <w:r w:rsidR="0052043D">
              <w:rPr>
                <w:noProof/>
                <w:webHidden/>
              </w:rPr>
              <w:instrText xml:space="preserve"> PAGEREF _Toc113352741 \h </w:instrText>
            </w:r>
            <w:r w:rsidR="0052043D">
              <w:rPr>
                <w:noProof/>
                <w:webHidden/>
              </w:rPr>
            </w:r>
            <w:r w:rsidR="0052043D">
              <w:rPr>
                <w:noProof/>
                <w:webHidden/>
              </w:rPr>
              <w:fldChar w:fldCharType="separate"/>
            </w:r>
            <w:r w:rsidR="0052043D">
              <w:rPr>
                <w:noProof/>
                <w:webHidden/>
              </w:rPr>
              <w:t>99</w:t>
            </w:r>
            <w:r w:rsidR="0052043D">
              <w:rPr>
                <w:noProof/>
                <w:webHidden/>
              </w:rPr>
              <w:fldChar w:fldCharType="end"/>
            </w:r>
          </w:hyperlink>
        </w:p>
        <w:p w:rsidR="0052043D" w:rsidRDefault="007A09FC" w14:paraId="1FBE33CE" w14:textId="512C7007">
          <w:pPr>
            <w:pStyle w:val="TOC3"/>
            <w:tabs>
              <w:tab w:val="left" w:pos="1540"/>
              <w:tab w:val="right" w:leader="dot" w:pos="9225"/>
            </w:tabs>
            <w:rPr>
              <w:rFonts w:asciiTheme="minorHAnsi" w:hAnsiTheme="minorHAnsi" w:eastAsiaTheme="minorEastAsia" w:cstheme="minorBidi"/>
              <w:noProof/>
              <w:sz w:val="22"/>
              <w:szCs w:val="22"/>
            </w:rPr>
          </w:pPr>
          <w:hyperlink w:history="1" w:anchor="_Toc113352742">
            <w:r w:rsidRPr="00EA71B7" w:rsidR="0052043D">
              <w:rPr>
                <w:rStyle w:val="Hyperlink"/>
                <w:noProof/>
              </w:rPr>
              <w:t>8.31.1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_Toc113352742 \h </w:instrText>
            </w:r>
            <w:r w:rsidR="0052043D">
              <w:rPr>
                <w:noProof/>
                <w:webHidden/>
              </w:rPr>
            </w:r>
            <w:r w:rsidR="0052043D">
              <w:rPr>
                <w:noProof/>
                <w:webHidden/>
              </w:rPr>
              <w:fldChar w:fldCharType="separate"/>
            </w:r>
            <w:r w:rsidR="0052043D">
              <w:rPr>
                <w:noProof/>
                <w:webHidden/>
              </w:rPr>
              <w:t>99</w:t>
            </w:r>
            <w:r w:rsidR="0052043D">
              <w:rPr>
                <w:noProof/>
                <w:webHidden/>
              </w:rPr>
              <w:fldChar w:fldCharType="end"/>
            </w:r>
          </w:hyperlink>
        </w:p>
        <w:p w:rsidR="0052043D" w:rsidRDefault="007A09FC" w14:paraId="5ED627D9" w14:textId="3BCCAB17">
          <w:pPr>
            <w:pStyle w:val="TOC3"/>
            <w:tabs>
              <w:tab w:val="left" w:pos="1540"/>
              <w:tab w:val="right" w:leader="dot" w:pos="9225"/>
            </w:tabs>
            <w:rPr>
              <w:rFonts w:asciiTheme="minorHAnsi" w:hAnsiTheme="minorHAnsi" w:eastAsiaTheme="minorEastAsia" w:cstheme="minorBidi"/>
              <w:noProof/>
              <w:sz w:val="22"/>
              <w:szCs w:val="22"/>
            </w:rPr>
          </w:pPr>
          <w:hyperlink w:history="1" w:anchor="_Toc113352743">
            <w:r w:rsidRPr="00EA71B7" w:rsidR="0052043D">
              <w:rPr>
                <w:rStyle w:val="Hyperlink"/>
                <w:noProof/>
              </w:rPr>
              <w:t>8.31.2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_Toc113352743 \h </w:instrText>
            </w:r>
            <w:r w:rsidR="0052043D">
              <w:rPr>
                <w:noProof/>
                <w:webHidden/>
              </w:rPr>
            </w:r>
            <w:r w:rsidR="0052043D">
              <w:rPr>
                <w:noProof/>
                <w:webHidden/>
              </w:rPr>
              <w:fldChar w:fldCharType="separate"/>
            </w:r>
            <w:r w:rsidR="0052043D">
              <w:rPr>
                <w:noProof/>
                <w:webHidden/>
              </w:rPr>
              <w:t>99</w:t>
            </w:r>
            <w:r w:rsidR="0052043D">
              <w:rPr>
                <w:noProof/>
                <w:webHidden/>
              </w:rPr>
              <w:fldChar w:fldCharType="end"/>
            </w:r>
          </w:hyperlink>
        </w:p>
        <w:p w:rsidR="0052043D" w:rsidRDefault="007A09FC" w14:paraId="58C38AA5" w14:textId="28FED42E">
          <w:pPr>
            <w:pStyle w:val="TOC3"/>
            <w:tabs>
              <w:tab w:val="left" w:pos="1540"/>
              <w:tab w:val="right" w:leader="dot" w:pos="9225"/>
            </w:tabs>
            <w:rPr>
              <w:rFonts w:asciiTheme="minorHAnsi" w:hAnsiTheme="minorHAnsi" w:eastAsiaTheme="minorEastAsia" w:cstheme="minorBidi"/>
              <w:noProof/>
              <w:sz w:val="22"/>
              <w:szCs w:val="22"/>
            </w:rPr>
          </w:pPr>
          <w:hyperlink w:history="1" w:anchor="_Toc113352744">
            <w:r w:rsidRPr="00EA71B7" w:rsidR="0052043D">
              <w:rPr>
                <w:rStyle w:val="Hyperlink"/>
                <w:noProof/>
              </w:rPr>
              <w:t>8.31.3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_Toc113352744 \h </w:instrText>
            </w:r>
            <w:r w:rsidR="0052043D">
              <w:rPr>
                <w:noProof/>
                <w:webHidden/>
              </w:rPr>
            </w:r>
            <w:r w:rsidR="0052043D">
              <w:rPr>
                <w:noProof/>
                <w:webHidden/>
              </w:rPr>
              <w:fldChar w:fldCharType="separate"/>
            </w:r>
            <w:r w:rsidR="0052043D">
              <w:rPr>
                <w:noProof/>
                <w:webHidden/>
              </w:rPr>
              <w:t>99</w:t>
            </w:r>
            <w:r w:rsidR="0052043D">
              <w:rPr>
                <w:noProof/>
                <w:webHidden/>
              </w:rPr>
              <w:fldChar w:fldCharType="end"/>
            </w:r>
          </w:hyperlink>
        </w:p>
        <w:p w:rsidR="0052043D" w:rsidRDefault="007A09FC" w14:paraId="60AABB79" w14:textId="38A33653">
          <w:pPr>
            <w:pStyle w:val="TOC3"/>
            <w:tabs>
              <w:tab w:val="left" w:pos="1540"/>
              <w:tab w:val="right" w:leader="dot" w:pos="9225"/>
            </w:tabs>
            <w:rPr>
              <w:rFonts w:asciiTheme="minorHAnsi" w:hAnsiTheme="minorHAnsi" w:eastAsiaTheme="minorEastAsia" w:cstheme="minorBidi"/>
              <w:noProof/>
              <w:sz w:val="22"/>
              <w:szCs w:val="22"/>
            </w:rPr>
          </w:pPr>
          <w:hyperlink w:history="1" w:anchor="_Toc113352745">
            <w:r w:rsidRPr="00EA71B7" w:rsidR="0052043D">
              <w:rPr>
                <w:rStyle w:val="Hyperlink"/>
                <w:noProof/>
              </w:rPr>
              <w:t>8.31.4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_Toc113352745 \h </w:instrText>
            </w:r>
            <w:r w:rsidR="0052043D">
              <w:rPr>
                <w:noProof/>
                <w:webHidden/>
              </w:rPr>
            </w:r>
            <w:r w:rsidR="0052043D">
              <w:rPr>
                <w:noProof/>
                <w:webHidden/>
              </w:rPr>
              <w:fldChar w:fldCharType="separate"/>
            </w:r>
            <w:r w:rsidR="0052043D">
              <w:rPr>
                <w:noProof/>
                <w:webHidden/>
              </w:rPr>
              <w:t>100</w:t>
            </w:r>
            <w:r w:rsidR="0052043D">
              <w:rPr>
                <w:noProof/>
                <w:webHidden/>
              </w:rPr>
              <w:fldChar w:fldCharType="end"/>
            </w:r>
          </w:hyperlink>
        </w:p>
        <w:p w:rsidR="0052043D" w:rsidRDefault="007A09FC" w14:paraId="10E70181" w14:textId="527DBACC">
          <w:pPr>
            <w:pStyle w:val="TOC2"/>
            <w:tabs>
              <w:tab w:val="left" w:pos="1100"/>
              <w:tab w:val="right" w:leader="dot" w:pos="9225"/>
            </w:tabs>
            <w:rPr>
              <w:rFonts w:asciiTheme="minorHAnsi" w:hAnsiTheme="minorHAnsi" w:eastAsiaTheme="minorEastAsia" w:cstheme="minorBidi"/>
              <w:noProof/>
              <w:sz w:val="22"/>
              <w:szCs w:val="22"/>
            </w:rPr>
          </w:pPr>
          <w:hyperlink w:history="1" w:anchor="_Toc113352746">
            <w:r w:rsidRPr="00EA71B7" w:rsidR="0052043D">
              <w:rPr>
                <w:rStyle w:val="Hyperlink"/>
                <w:noProof/>
              </w:rPr>
              <w:t>8.32</w:t>
            </w:r>
            <w:r w:rsidR="0052043D">
              <w:rPr>
                <w:rFonts w:asciiTheme="minorHAnsi" w:hAnsiTheme="minorHAnsi" w:eastAsiaTheme="minorEastAsia" w:cstheme="minorBidi"/>
                <w:noProof/>
                <w:sz w:val="22"/>
                <w:szCs w:val="22"/>
              </w:rPr>
              <w:tab/>
            </w:r>
            <w:r w:rsidRPr="00EA71B7" w:rsidR="0052043D">
              <w:rPr>
                <w:rStyle w:val="Hyperlink"/>
                <w:noProof/>
              </w:rPr>
              <w:t>deviceInfoView</w:t>
            </w:r>
            <w:r w:rsidR="0052043D">
              <w:rPr>
                <w:noProof/>
                <w:webHidden/>
              </w:rPr>
              <w:tab/>
            </w:r>
            <w:r w:rsidR="0052043D">
              <w:rPr>
                <w:noProof/>
                <w:webHidden/>
              </w:rPr>
              <w:fldChar w:fldCharType="begin"/>
            </w:r>
            <w:r w:rsidR="0052043D">
              <w:rPr>
                <w:noProof/>
                <w:webHidden/>
              </w:rPr>
              <w:instrText xml:space="preserve"> PAGEREF _Toc113352746 \h </w:instrText>
            </w:r>
            <w:r w:rsidR="0052043D">
              <w:rPr>
                <w:noProof/>
                <w:webHidden/>
              </w:rPr>
            </w:r>
            <w:r w:rsidR="0052043D">
              <w:rPr>
                <w:noProof/>
                <w:webHidden/>
              </w:rPr>
              <w:fldChar w:fldCharType="separate"/>
            </w:r>
            <w:r w:rsidR="0052043D">
              <w:rPr>
                <w:noProof/>
                <w:webHidden/>
              </w:rPr>
              <w:t>100</w:t>
            </w:r>
            <w:r w:rsidR="0052043D">
              <w:rPr>
                <w:noProof/>
                <w:webHidden/>
              </w:rPr>
              <w:fldChar w:fldCharType="end"/>
            </w:r>
          </w:hyperlink>
        </w:p>
        <w:p w:rsidR="0052043D" w:rsidRDefault="007A09FC" w14:paraId="09315E99" w14:textId="4B57A3FB">
          <w:pPr>
            <w:pStyle w:val="TOC3"/>
            <w:tabs>
              <w:tab w:val="left" w:pos="1540"/>
              <w:tab w:val="right" w:leader="dot" w:pos="9225"/>
            </w:tabs>
            <w:rPr>
              <w:rFonts w:asciiTheme="minorHAnsi" w:hAnsiTheme="minorHAnsi" w:eastAsiaTheme="minorEastAsia" w:cstheme="minorBidi"/>
              <w:noProof/>
              <w:sz w:val="22"/>
              <w:szCs w:val="22"/>
            </w:rPr>
          </w:pPr>
          <w:hyperlink w:history="1" w:anchor="_Toc113352747">
            <w:r w:rsidRPr="00EA71B7" w:rsidR="0052043D">
              <w:rPr>
                <w:rStyle w:val="Hyperlink"/>
                <w:noProof/>
              </w:rPr>
              <w:t>8.32.1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_Toc113352747 \h </w:instrText>
            </w:r>
            <w:r w:rsidR="0052043D">
              <w:rPr>
                <w:noProof/>
                <w:webHidden/>
              </w:rPr>
            </w:r>
            <w:r w:rsidR="0052043D">
              <w:rPr>
                <w:noProof/>
                <w:webHidden/>
              </w:rPr>
              <w:fldChar w:fldCharType="separate"/>
            </w:r>
            <w:r w:rsidR="0052043D">
              <w:rPr>
                <w:noProof/>
                <w:webHidden/>
              </w:rPr>
              <w:t>100</w:t>
            </w:r>
            <w:r w:rsidR="0052043D">
              <w:rPr>
                <w:noProof/>
                <w:webHidden/>
              </w:rPr>
              <w:fldChar w:fldCharType="end"/>
            </w:r>
          </w:hyperlink>
        </w:p>
        <w:p w:rsidR="0052043D" w:rsidRDefault="007A09FC" w14:paraId="4606D7EB" w14:textId="2394CD4F">
          <w:pPr>
            <w:pStyle w:val="TOC3"/>
            <w:tabs>
              <w:tab w:val="left" w:pos="1540"/>
              <w:tab w:val="right" w:leader="dot" w:pos="9225"/>
            </w:tabs>
            <w:rPr>
              <w:rFonts w:asciiTheme="minorHAnsi" w:hAnsiTheme="minorHAnsi" w:eastAsiaTheme="minorEastAsia" w:cstheme="minorBidi"/>
              <w:noProof/>
              <w:sz w:val="22"/>
              <w:szCs w:val="22"/>
            </w:rPr>
          </w:pPr>
          <w:hyperlink w:history="1" w:anchor="_Toc113352748">
            <w:r w:rsidRPr="00EA71B7" w:rsidR="0052043D">
              <w:rPr>
                <w:rStyle w:val="Hyperlink"/>
                <w:noProof/>
              </w:rPr>
              <w:t>8.32.2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_Toc113352748 \h </w:instrText>
            </w:r>
            <w:r w:rsidR="0052043D">
              <w:rPr>
                <w:noProof/>
                <w:webHidden/>
              </w:rPr>
            </w:r>
            <w:r w:rsidR="0052043D">
              <w:rPr>
                <w:noProof/>
                <w:webHidden/>
              </w:rPr>
              <w:fldChar w:fldCharType="separate"/>
            </w:r>
            <w:r w:rsidR="0052043D">
              <w:rPr>
                <w:noProof/>
                <w:webHidden/>
              </w:rPr>
              <w:t>101</w:t>
            </w:r>
            <w:r w:rsidR="0052043D">
              <w:rPr>
                <w:noProof/>
                <w:webHidden/>
              </w:rPr>
              <w:fldChar w:fldCharType="end"/>
            </w:r>
          </w:hyperlink>
        </w:p>
        <w:p w:rsidR="0052043D" w:rsidRDefault="007A09FC" w14:paraId="0F961F07" w14:textId="5D8B2352">
          <w:pPr>
            <w:pStyle w:val="TOC3"/>
            <w:tabs>
              <w:tab w:val="left" w:pos="1540"/>
              <w:tab w:val="right" w:leader="dot" w:pos="9225"/>
            </w:tabs>
            <w:rPr>
              <w:rFonts w:asciiTheme="minorHAnsi" w:hAnsiTheme="minorHAnsi" w:eastAsiaTheme="minorEastAsia" w:cstheme="minorBidi"/>
              <w:noProof/>
              <w:sz w:val="22"/>
              <w:szCs w:val="22"/>
            </w:rPr>
          </w:pPr>
          <w:hyperlink w:history="1" w:anchor="_Toc113352749">
            <w:r w:rsidRPr="00EA71B7" w:rsidR="0052043D">
              <w:rPr>
                <w:rStyle w:val="Hyperlink"/>
                <w:noProof/>
              </w:rPr>
              <w:t>8.32.3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_Toc113352749 \h </w:instrText>
            </w:r>
            <w:r w:rsidR="0052043D">
              <w:rPr>
                <w:noProof/>
                <w:webHidden/>
              </w:rPr>
            </w:r>
            <w:r w:rsidR="0052043D">
              <w:rPr>
                <w:noProof/>
                <w:webHidden/>
              </w:rPr>
              <w:fldChar w:fldCharType="separate"/>
            </w:r>
            <w:r w:rsidR="0052043D">
              <w:rPr>
                <w:noProof/>
                <w:webHidden/>
              </w:rPr>
              <w:t>101</w:t>
            </w:r>
            <w:r w:rsidR="0052043D">
              <w:rPr>
                <w:noProof/>
                <w:webHidden/>
              </w:rPr>
              <w:fldChar w:fldCharType="end"/>
            </w:r>
          </w:hyperlink>
        </w:p>
        <w:p w:rsidR="0052043D" w:rsidRDefault="007A09FC" w14:paraId="0D30FC0E" w14:textId="6EABC0FE">
          <w:pPr>
            <w:pStyle w:val="TOC3"/>
            <w:tabs>
              <w:tab w:val="left" w:pos="1540"/>
              <w:tab w:val="right" w:leader="dot" w:pos="9225"/>
            </w:tabs>
            <w:rPr>
              <w:rFonts w:asciiTheme="minorHAnsi" w:hAnsiTheme="minorHAnsi" w:eastAsiaTheme="minorEastAsia" w:cstheme="minorBidi"/>
              <w:noProof/>
              <w:sz w:val="22"/>
              <w:szCs w:val="22"/>
            </w:rPr>
          </w:pPr>
          <w:hyperlink w:history="1" w:anchor="_Toc113352750">
            <w:r w:rsidRPr="00EA71B7" w:rsidR="0052043D">
              <w:rPr>
                <w:rStyle w:val="Hyperlink"/>
                <w:noProof/>
              </w:rPr>
              <w:t>8.32.4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_Toc113352750 \h </w:instrText>
            </w:r>
            <w:r w:rsidR="0052043D">
              <w:rPr>
                <w:noProof/>
                <w:webHidden/>
              </w:rPr>
            </w:r>
            <w:r w:rsidR="0052043D">
              <w:rPr>
                <w:noProof/>
                <w:webHidden/>
              </w:rPr>
              <w:fldChar w:fldCharType="separate"/>
            </w:r>
            <w:r w:rsidR="0052043D">
              <w:rPr>
                <w:noProof/>
                <w:webHidden/>
              </w:rPr>
              <w:t>102</w:t>
            </w:r>
            <w:r w:rsidR="0052043D">
              <w:rPr>
                <w:noProof/>
                <w:webHidden/>
              </w:rPr>
              <w:fldChar w:fldCharType="end"/>
            </w:r>
          </w:hyperlink>
        </w:p>
        <w:p w:rsidR="0052043D" w:rsidRDefault="007A09FC" w14:paraId="2B425484" w14:textId="0B5E0C39">
          <w:pPr>
            <w:pStyle w:val="TOC2"/>
            <w:tabs>
              <w:tab w:val="left" w:pos="1100"/>
              <w:tab w:val="right" w:leader="dot" w:pos="9225"/>
            </w:tabs>
            <w:rPr>
              <w:rFonts w:asciiTheme="minorHAnsi" w:hAnsiTheme="minorHAnsi" w:eastAsiaTheme="minorEastAsia" w:cstheme="minorBidi"/>
              <w:noProof/>
              <w:sz w:val="22"/>
              <w:szCs w:val="22"/>
            </w:rPr>
          </w:pPr>
          <w:hyperlink w:history="1" w:anchor="_Toc113352751">
            <w:r w:rsidRPr="00EA71B7" w:rsidR="0052043D">
              <w:rPr>
                <w:rStyle w:val="Hyperlink"/>
                <w:noProof/>
              </w:rPr>
              <w:t>8.33</w:t>
            </w:r>
            <w:r w:rsidR="0052043D">
              <w:rPr>
                <w:rFonts w:asciiTheme="minorHAnsi" w:hAnsiTheme="minorHAnsi" w:eastAsiaTheme="minorEastAsia" w:cstheme="minorBidi"/>
                <w:noProof/>
                <w:sz w:val="22"/>
                <w:szCs w:val="22"/>
              </w:rPr>
              <w:tab/>
            </w:r>
            <w:r w:rsidRPr="00EA71B7" w:rsidR="0052043D">
              <w:rPr>
                <w:rStyle w:val="Hyperlink"/>
                <w:noProof/>
              </w:rPr>
              <w:t>wanViewStatus</w:t>
            </w:r>
            <w:r w:rsidR="0052043D">
              <w:rPr>
                <w:noProof/>
                <w:webHidden/>
              </w:rPr>
              <w:tab/>
            </w:r>
            <w:r w:rsidR="0052043D">
              <w:rPr>
                <w:noProof/>
                <w:webHidden/>
              </w:rPr>
              <w:fldChar w:fldCharType="begin"/>
            </w:r>
            <w:r w:rsidR="0052043D">
              <w:rPr>
                <w:noProof/>
                <w:webHidden/>
              </w:rPr>
              <w:instrText xml:space="preserve"> PAGEREF _Toc113352751 \h </w:instrText>
            </w:r>
            <w:r w:rsidR="0052043D">
              <w:rPr>
                <w:noProof/>
                <w:webHidden/>
              </w:rPr>
            </w:r>
            <w:r w:rsidR="0052043D">
              <w:rPr>
                <w:noProof/>
                <w:webHidden/>
              </w:rPr>
              <w:fldChar w:fldCharType="separate"/>
            </w:r>
            <w:r w:rsidR="0052043D">
              <w:rPr>
                <w:noProof/>
                <w:webHidden/>
              </w:rPr>
              <w:t>103</w:t>
            </w:r>
            <w:r w:rsidR="0052043D">
              <w:rPr>
                <w:noProof/>
                <w:webHidden/>
              </w:rPr>
              <w:fldChar w:fldCharType="end"/>
            </w:r>
          </w:hyperlink>
        </w:p>
        <w:p w:rsidR="0052043D" w:rsidRDefault="007A09FC" w14:paraId="2AB124F8" w14:textId="470EE27C">
          <w:pPr>
            <w:pStyle w:val="TOC3"/>
            <w:tabs>
              <w:tab w:val="left" w:pos="1540"/>
              <w:tab w:val="right" w:leader="dot" w:pos="9225"/>
            </w:tabs>
            <w:rPr>
              <w:rFonts w:asciiTheme="minorHAnsi" w:hAnsiTheme="minorHAnsi" w:eastAsiaTheme="minorEastAsia" w:cstheme="minorBidi"/>
              <w:noProof/>
              <w:sz w:val="22"/>
              <w:szCs w:val="22"/>
            </w:rPr>
          </w:pPr>
          <w:hyperlink w:history="1" w:anchor="_Toc113352752">
            <w:r w:rsidRPr="00EA71B7" w:rsidR="0052043D">
              <w:rPr>
                <w:rStyle w:val="Hyperlink"/>
                <w:noProof/>
              </w:rPr>
              <w:t>8.33.1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_Toc113352752 \h </w:instrText>
            </w:r>
            <w:r w:rsidR="0052043D">
              <w:rPr>
                <w:noProof/>
                <w:webHidden/>
              </w:rPr>
            </w:r>
            <w:r w:rsidR="0052043D">
              <w:rPr>
                <w:noProof/>
                <w:webHidden/>
              </w:rPr>
              <w:fldChar w:fldCharType="separate"/>
            </w:r>
            <w:r w:rsidR="0052043D">
              <w:rPr>
                <w:noProof/>
                <w:webHidden/>
              </w:rPr>
              <w:t>103</w:t>
            </w:r>
            <w:r w:rsidR="0052043D">
              <w:rPr>
                <w:noProof/>
                <w:webHidden/>
              </w:rPr>
              <w:fldChar w:fldCharType="end"/>
            </w:r>
          </w:hyperlink>
        </w:p>
        <w:p w:rsidR="0052043D" w:rsidRDefault="007A09FC" w14:paraId="68E40FD7" w14:textId="2D149166">
          <w:pPr>
            <w:pStyle w:val="TOC3"/>
            <w:tabs>
              <w:tab w:val="left" w:pos="1540"/>
              <w:tab w:val="right" w:leader="dot" w:pos="9225"/>
            </w:tabs>
            <w:rPr>
              <w:rFonts w:asciiTheme="minorHAnsi" w:hAnsiTheme="minorHAnsi" w:eastAsiaTheme="minorEastAsia" w:cstheme="minorBidi"/>
              <w:noProof/>
              <w:sz w:val="22"/>
              <w:szCs w:val="22"/>
            </w:rPr>
          </w:pPr>
          <w:hyperlink w:history="1" w:anchor="_Toc113352753">
            <w:r w:rsidRPr="00EA71B7" w:rsidR="0052043D">
              <w:rPr>
                <w:rStyle w:val="Hyperlink"/>
                <w:noProof/>
              </w:rPr>
              <w:t>8.33.2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_Toc113352753 \h </w:instrText>
            </w:r>
            <w:r w:rsidR="0052043D">
              <w:rPr>
                <w:noProof/>
                <w:webHidden/>
              </w:rPr>
            </w:r>
            <w:r w:rsidR="0052043D">
              <w:rPr>
                <w:noProof/>
                <w:webHidden/>
              </w:rPr>
              <w:fldChar w:fldCharType="separate"/>
            </w:r>
            <w:r w:rsidR="0052043D">
              <w:rPr>
                <w:noProof/>
                <w:webHidden/>
              </w:rPr>
              <w:t>104</w:t>
            </w:r>
            <w:r w:rsidR="0052043D">
              <w:rPr>
                <w:noProof/>
                <w:webHidden/>
              </w:rPr>
              <w:fldChar w:fldCharType="end"/>
            </w:r>
          </w:hyperlink>
        </w:p>
        <w:p w:rsidR="0052043D" w:rsidRDefault="007A09FC" w14:paraId="10408B77" w14:textId="64ACA80E">
          <w:pPr>
            <w:pStyle w:val="TOC3"/>
            <w:tabs>
              <w:tab w:val="left" w:pos="1540"/>
              <w:tab w:val="right" w:leader="dot" w:pos="9225"/>
            </w:tabs>
            <w:rPr>
              <w:rFonts w:asciiTheme="minorHAnsi" w:hAnsiTheme="minorHAnsi" w:eastAsiaTheme="minorEastAsia" w:cstheme="minorBidi"/>
              <w:noProof/>
              <w:sz w:val="22"/>
              <w:szCs w:val="22"/>
            </w:rPr>
          </w:pPr>
          <w:hyperlink w:history="1" w:anchor="_Toc113352754">
            <w:r w:rsidRPr="00EA71B7" w:rsidR="0052043D">
              <w:rPr>
                <w:rStyle w:val="Hyperlink"/>
                <w:noProof/>
              </w:rPr>
              <w:t>8.33.3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_Toc113352754 \h </w:instrText>
            </w:r>
            <w:r w:rsidR="0052043D">
              <w:rPr>
                <w:noProof/>
                <w:webHidden/>
              </w:rPr>
            </w:r>
            <w:r w:rsidR="0052043D">
              <w:rPr>
                <w:noProof/>
                <w:webHidden/>
              </w:rPr>
              <w:fldChar w:fldCharType="separate"/>
            </w:r>
            <w:r w:rsidR="0052043D">
              <w:rPr>
                <w:noProof/>
                <w:webHidden/>
              </w:rPr>
              <w:t>104</w:t>
            </w:r>
            <w:r w:rsidR="0052043D">
              <w:rPr>
                <w:noProof/>
                <w:webHidden/>
              </w:rPr>
              <w:fldChar w:fldCharType="end"/>
            </w:r>
          </w:hyperlink>
        </w:p>
        <w:p w:rsidR="0052043D" w:rsidRDefault="007A09FC" w14:paraId="17331E56" w14:textId="5BCD5154">
          <w:pPr>
            <w:pStyle w:val="TOC3"/>
            <w:tabs>
              <w:tab w:val="left" w:pos="1540"/>
              <w:tab w:val="right" w:leader="dot" w:pos="9225"/>
            </w:tabs>
            <w:rPr>
              <w:rFonts w:asciiTheme="minorHAnsi" w:hAnsiTheme="minorHAnsi" w:eastAsiaTheme="minorEastAsia" w:cstheme="minorBidi"/>
              <w:noProof/>
              <w:sz w:val="22"/>
              <w:szCs w:val="22"/>
            </w:rPr>
          </w:pPr>
          <w:hyperlink w:history="1" w:anchor="_Toc113352755">
            <w:r w:rsidRPr="00EA71B7" w:rsidR="0052043D">
              <w:rPr>
                <w:rStyle w:val="Hyperlink"/>
                <w:noProof/>
              </w:rPr>
              <w:t>8.33.4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_Toc113352755 \h </w:instrText>
            </w:r>
            <w:r w:rsidR="0052043D">
              <w:rPr>
                <w:noProof/>
                <w:webHidden/>
              </w:rPr>
            </w:r>
            <w:r w:rsidR="0052043D">
              <w:rPr>
                <w:noProof/>
                <w:webHidden/>
              </w:rPr>
              <w:fldChar w:fldCharType="separate"/>
            </w:r>
            <w:r w:rsidR="0052043D">
              <w:rPr>
                <w:noProof/>
                <w:webHidden/>
              </w:rPr>
              <w:t>105</w:t>
            </w:r>
            <w:r w:rsidR="0052043D">
              <w:rPr>
                <w:noProof/>
                <w:webHidden/>
              </w:rPr>
              <w:fldChar w:fldCharType="end"/>
            </w:r>
          </w:hyperlink>
        </w:p>
        <w:p w:rsidR="0052043D" w:rsidRDefault="007A09FC" w14:paraId="1F1F955F" w14:textId="32F1DBFA">
          <w:pPr>
            <w:pStyle w:val="TOC2"/>
            <w:tabs>
              <w:tab w:val="left" w:pos="1100"/>
              <w:tab w:val="right" w:leader="dot" w:pos="9225"/>
            </w:tabs>
            <w:rPr>
              <w:rFonts w:asciiTheme="minorHAnsi" w:hAnsiTheme="minorHAnsi" w:eastAsiaTheme="minorEastAsia" w:cstheme="minorBidi"/>
              <w:noProof/>
              <w:sz w:val="22"/>
              <w:szCs w:val="22"/>
            </w:rPr>
          </w:pPr>
          <w:hyperlink w:history="1" w:anchor="_Toc113352756">
            <w:r w:rsidRPr="00EA71B7" w:rsidR="0052043D">
              <w:rPr>
                <w:rStyle w:val="Hyperlink"/>
                <w:noProof/>
              </w:rPr>
              <w:t>8.34</w:t>
            </w:r>
            <w:r w:rsidR="0052043D">
              <w:rPr>
                <w:rFonts w:asciiTheme="minorHAnsi" w:hAnsiTheme="minorHAnsi" w:eastAsiaTheme="minorEastAsia" w:cstheme="minorBidi"/>
                <w:noProof/>
                <w:sz w:val="22"/>
                <w:szCs w:val="22"/>
              </w:rPr>
              <w:tab/>
            </w:r>
            <w:r w:rsidRPr="00EA71B7" w:rsidR="0052043D">
              <w:rPr>
                <w:rStyle w:val="Hyperlink"/>
                <w:noProof/>
              </w:rPr>
              <w:t>networkinfoView</w:t>
            </w:r>
            <w:r w:rsidR="0052043D">
              <w:rPr>
                <w:noProof/>
                <w:webHidden/>
              </w:rPr>
              <w:tab/>
            </w:r>
            <w:r w:rsidR="0052043D">
              <w:rPr>
                <w:noProof/>
                <w:webHidden/>
              </w:rPr>
              <w:fldChar w:fldCharType="begin"/>
            </w:r>
            <w:r w:rsidR="0052043D">
              <w:rPr>
                <w:noProof/>
                <w:webHidden/>
              </w:rPr>
              <w:instrText xml:space="preserve"> PAGEREF _Toc113352756 \h </w:instrText>
            </w:r>
            <w:r w:rsidR="0052043D">
              <w:rPr>
                <w:noProof/>
                <w:webHidden/>
              </w:rPr>
            </w:r>
            <w:r w:rsidR="0052043D">
              <w:rPr>
                <w:noProof/>
                <w:webHidden/>
              </w:rPr>
              <w:fldChar w:fldCharType="separate"/>
            </w:r>
            <w:r w:rsidR="0052043D">
              <w:rPr>
                <w:noProof/>
                <w:webHidden/>
              </w:rPr>
              <w:t>106</w:t>
            </w:r>
            <w:r w:rsidR="0052043D">
              <w:rPr>
                <w:noProof/>
                <w:webHidden/>
              </w:rPr>
              <w:fldChar w:fldCharType="end"/>
            </w:r>
          </w:hyperlink>
        </w:p>
        <w:p w:rsidR="0052043D" w:rsidRDefault="007A09FC" w14:paraId="19B225F8" w14:textId="1D49C945">
          <w:pPr>
            <w:pStyle w:val="TOC3"/>
            <w:tabs>
              <w:tab w:val="left" w:pos="1540"/>
              <w:tab w:val="right" w:leader="dot" w:pos="9225"/>
            </w:tabs>
            <w:rPr>
              <w:rFonts w:asciiTheme="minorHAnsi" w:hAnsiTheme="minorHAnsi" w:eastAsiaTheme="minorEastAsia" w:cstheme="minorBidi"/>
              <w:noProof/>
              <w:sz w:val="22"/>
              <w:szCs w:val="22"/>
            </w:rPr>
          </w:pPr>
          <w:hyperlink w:history="1" w:anchor="_Toc113352757">
            <w:r w:rsidRPr="00EA71B7" w:rsidR="0052043D">
              <w:rPr>
                <w:rStyle w:val="Hyperlink"/>
                <w:noProof/>
              </w:rPr>
              <w:t>8.34.1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_Toc113352757 \h </w:instrText>
            </w:r>
            <w:r w:rsidR="0052043D">
              <w:rPr>
                <w:noProof/>
                <w:webHidden/>
              </w:rPr>
            </w:r>
            <w:r w:rsidR="0052043D">
              <w:rPr>
                <w:noProof/>
                <w:webHidden/>
              </w:rPr>
              <w:fldChar w:fldCharType="separate"/>
            </w:r>
            <w:r w:rsidR="0052043D">
              <w:rPr>
                <w:noProof/>
                <w:webHidden/>
              </w:rPr>
              <w:t>106</w:t>
            </w:r>
            <w:r w:rsidR="0052043D">
              <w:rPr>
                <w:noProof/>
                <w:webHidden/>
              </w:rPr>
              <w:fldChar w:fldCharType="end"/>
            </w:r>
          </w:hyperlink>
        </w:p>
        <w:p w:rsidR="0052043D" w:rsidRDefault="007A09FC" w14:paraId="6267675E" w14:textId="1B5031B9">
          <w:pPr>
            <w:pStyle w:val="TOC3"/>
            <w:tabs>
              <w:tab w:val="left" w:pos="1540"/>
              <w:tab w:val="right" w:leader="dot" w:pos="9225"/>
            </w:tabs>
            <w:rPr>
              <w:rFonts w:asciiTheme="minorHAnsi" w:hAnsiTheme="minorHAnsi" w:eastAsiaTheme="minorEastAsia" w:cstheme="minorBidi"/>
              <w:noProof/>
              <w:sz w:val="22"/>
              <w:szCs w:val="22"/>
            </w:rPr>
          </w:pPr>
          <w:hyperlink w:history="1" w:anchor="_Toc113352758">
            <w:r w:rsidRPr="00EA71B7" w:rsidR="0052043D">
              <w:rPr>
                <w:rStyle w:val="Hyperlink"/>
                <w:noProof/>
              </w:rPr>
              <w:t>8.34.2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_Toc113352758 \h </w:instrText>
            </w:r>
            <w:r w:rsidR="0052043D">
              <w:rPr>
                <w:noProof/>
                <w:webHidden/>
              </w:rPr>
            </w:r>
            <w:r w:rsidR="0052043D">
              <w:rPr>
                <w:noProof/>
                <w:webHidden/>
              </w:rPr>
              <w:fldChar w:fldCharType="separate"/>
            </w:r>
            <w:r w:rsidR="0052043D">
              <w:rPr>
                <w:noProof/>
                <w:webHidden/>
              </w:rPr>
              <w:t>106</w:t>
            </w:r>
            <w:r w:rsidR="0052043D">
              <w:rPr>
                <w:noProof/>
                <w:webHidden/>
              </w:rPr>
              <w:fldChar w:fldCharType="end"/>
            </w:r>
          </w:hyperlink>
        </w:p>
        <w:p w:rsidR="0052043D" w:rsidRDefault="007A09FC" w14:paraId="33F57DE8" w14:textId="407F1D89">
          <w:pPr>
            <w:pStyle w:val="TOC3"/>
            <w:tabs>
              <w:tab w:val="left" w:pos="1540"/>
              <w:tab w:val="right" w:leader="dot" w:pos="9225"/>
            </w:tabs>
            <w:rPr>
              <w:rFonts w:asciiTheme="minorHAnsi" w:hAnsiTheme="minorHAnsi" w:eastAsiaTheme="minorEastAsia" w:cstheme="minorBidi"/>
              <w:noProof/>
              <w:sz w:val="22"/>
              <w:szCs w:val="22"/>
            </w:rPr>
          </w:pPr>
          <w:hyperlink w:history="1" w:anchor="_Toc113352759">
            <w:r w:rsidRPr="00EA71B7" w:rsidR="0052043D">
              <w:rPr>
                <w:rStyle w:val="Hyperlink"/>
                <w:noProof/>
              </w:rPr>
              <w:t>8.34.3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_Toc113352759 \h </w:instrText>
            </w:r>
            <w:r w:rsidR="0052043D">
              <w:rPr>
                <w:noProof/>
                <w:webHidden/>
              </w:rPr>
            </w:r>
            <w:r w:rsidR="0052043D">
              <w:rPr>
                <w:noProof/>
                <w:webHidden/>
              </w:rPr>
              <w:fldChar w:fldCharType="separate"/>
            </w:r>
            <w:r w:rsidR="0052043D">
              <w:rPr>
                <w:noProof/>
                <w:webHidden/>
              </w:rPr>
              <w:t>106</w:t>
            </w:r>
            <w:r w:rsidR="0052043D">
              <w:rPr>
                <w:noProof/>
                <w:webHidden/>
              </w:rPr>
              <w:fldChar w:fldCharType="end"/>
            </w:r>
          </w:hyperlink>
        </w:p>
        <w:p w:rsidR="0052043D" w:rsidRDefault="007A09FC" w14:paraId="6BEBF150" w14:textId="6DD04F46">
          <w:pPr>
            <w:pStyle w:val="TOC3"/>
            <w:tabs>
              <w:tab w:val="left" w:pos="1540"/>
              <w:tab w:val="right" w:leader="dot" w:pos="9225"/>
            </w:tabs>
            <w:rPr>
              <w:rFonts w:asciiTheme="minorHAnsi" w:hAnsiTheme="minorHAnsi" w:eastAsiaTheme="minorEastAsia" w:cstheme="minorBidi"/>
              <w:noProof/>
              <w:sz w:val="22"/>
              <w:szCs w:val="22"/>
            </w:rPr>
          </w:pPr>
          <w:hyperlink w:history="1" w:anchor="_Toc113352760">
            <w:r w:rsidRPr="00EA71B7" w:rsidR="0052043D">
              <w:rPr>
                <w:rStyle w:val="Hyperlink"/>
                <w:noProof/>
              </w:rPr>
              <w:t>8.34.4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_Toc113352760 \h </w:instrText>
            </w:r>
            <w:r w:rsidR="0052043D">
              <w:rPr>
                <w:noProof/>
                <w:webHidden/>
              </w:rPr>
            </w:r>
            <w:r w:rsidR="0052043D">
              <w:rPr>
                <w:noProof/>
                <w:webHidden/>
              </w:rPr>
              <w:fldChar w:fldCharType="separate"/>
            </w:r>
            <w:r w:rsidR="0052043D">
              <w:rPr>
                <w:noProof/>
                <w:webHidden/>
              </w:rPr>
              <w:t>107</w:t>
            </w:r>
            <w:r w:rsidR="0052043D">
              <w:rPr>
                <w:noProof/>
                <w:webHidden/>
              </w:rPr>
              <w:fldChar w:fldCharType="end"/>
            </w:r>
          </w:hyperlink>
        </w:p>
        <w:p w:rsidR="0052043D" w:rsidRDefault="007A09FC" w14:paraId="55958791" w14:textId="6CE64CC2">
          <w:pPr>
            <w:pStyle w:val="TOC2"/>
            <w:tabs>
              <w:tab w:val="left" w:pos="1100"/>
              <w:tab w:val="right" w:leader="dot" w:pos="9225"/>
            </w:tabs>
            <w:rPr>
              <w:rFonts w:asciiTheme="minorHAnsi" w:hAnsiTheme="minorHAnsi" w:eastAsiaTheme="minorEastAsia" w:cstheme="minorBidi"/>
              <w:noProof/>
              <w:sz w:val="22"/>
              <w:szCs w:val="22"/>
            </w:rPr>
          </w:pPr>
          <w:hyperlink w:history="1" w:anchor="_Toc113352761">
            <w:r w:rsidRPr="00EA71B7" w:rsidR="0052043D">
              <w:rPr>
                <w:rStyle w:val="Hyperlink"/>
                <w:noProof/>
              </w:rPr>
              <w:t>8.35</w:t>
            </w:r>
            <w:r w:rsidR="0052043D">
              <w:rPr>
                <w:rFonts w:asciiTheme="minorHAnsi" w:hAnsiTheme="minorHAnsi" w:eastAsiaTheme="minorEastAsia" w:cstheme="minorBidi"/>
                <w:noProof/>
                <w:sz w:val="22"/>
                <w:szCs w:val="22"/>
              </w:rPr>
              <w:tab/>
            </w:r>
            <w:r w:rsidRPr="00EA71B7" w:rsidR="0052043D">
              <w:rPr>
                <w:rStyle w:val="Hyperlink"/>
                <w:noProof/>
              </w:rPr>
              <w:t>ping</w:t>
            </w:r>
            <w:r w:rsidR="0052043D">
              <w:rPr>
                <w:noProof/>
                <w:webHidden/>
              </w:rPr>
              <w:tab/>
            </w:r>
            <w:r w:rsidR="0052043D">
              <w:rPr>
                <w:noProof/>
                <w:webHidden/>
              </w:rPr>
              <w:fldChar w:fldCharType="begin"/>
            </w:r>
            <w:r w:rsidR="0052043D">
              <w:rPr>
                <w:noProof/>
                <w:webHidden/>
              </w:rPr>
              <w:instrText xml:space="preserve"> PAGEREF _Toc113352761 \h </w:instrText>
            </w:r>
            <w:r w:rsidR="0052043D">
              <w:rPr>
                <w:noProof/>
                <w:webHidden/>
              </w:rPr>
            </w:r>
            <w:r w:rsidR="0052043D">
              <w:rPr>
                <w:noProof/>
                <w:webHidden/>
              </w:rPr>
              <w:fldChar w:fldCharType="separate"/>
            </w:r>
            <w:r w:rsidR="0052043D">
              <w:rPr>
                <w:noProof/>
                <w:webHidden/>
              </w:rPr>
              <w:t>108</w:t>
            </w:r>
            <w:r w:rsidR="0052043D">
              <w:rPr>
                <w:noProof/>
                <w:webHidden/>
              </w:rPr>
              <w:fldChar w:fldCharType="end"/>
            </w:r>
          </w:hyperlink>
        </w:p>
        <w:p w:rsidR="0052043D" w:rsidRDefault="007A09FC" w14:paraId="647EA91B" w14:textId="56BAED0F">
          <w:pPr>
            <w:pStyle w:val="TOC3"/>
            <w:tabs>
              <w:tab w:val="left" w:pos="1540"/>
              <w:tab w:val="right" w:leader="dot" w:pos="9225"/>
            </w:tabs>
            <w:rPr>
              <w:rFonts w:asciiTheme="minorHAnsi" w:hAnsiTheme="minorHAnsi" w:eastAsiaTheme="minorEastAsia" w:cstheme="minorBidi"/>
              <w:noProof/>
              <w:sz w:val="22"/>
              <w:szCs w:val="22"/>
            </w:rPr>
          </w:pPr>
          <w:hyperlink w:history="1" w:anchor="_Toc113352762">
            <w:r w:rsidRPr="00EA71B7" w:rsidR="0052043D">
              <w:rPr>
                <w:rStyle w:val="Hyperlink"/>
                <w:noProof/>
              </w:rPr>
              <w:t>8.35.1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_Toc113352762 \h </w:instrText>
            </w:r>
            <w:r w:rsidR="0052043D">
              <w:rPr>
                <w:noProof/>
                <w:webHidden/>
              </w:rPr>
            </w:r>
            <w:r w:rsidR="0052043D">
              <w:rPr>
                <w:noProof/>
                <w:webHidden/>
              </w:rPr>
              <w:fldChar w:fldCharType="separate"/>
            </w:r>
            <w:r w:rsidR="0052043D">
              <w:rPr>
                <w:noProof/>
                <w:webHidden/>
              </w:rPr>
              <w:t>108</w:t>
            </w:r>
            <w:r w:rsidR="0052043D">
              <w:rPr>
                <w:noProof/>
                <w:webHidden/>
              </w:rPr>
              <w:fldChar w:fldCharType="end"/>
            </w:r>
          </w:hyperlink>
        </w:p>
        <w:p w:rsidR="0052043D" w:rsidRDefault="007A09FC" w14:paraId="6A2A4C12" w14:textId="39C09546">
          <w:pPr>
            <w:pStyle w:val="TOC3"/>
            <w:tabs>
              <w:tab w:val="left" w:pos="1540"/>
              <w:tab w:val="right" w:leader="dot" w:pos="9225"/>
            </w:tabs>
            <w:rPr>
              <w:rFonts w:asciiTheme="minorHAnsi" w:hAnsiTheme="minorHAnsi" w:eastAsiaTheme="minorEastAsia" w:cstheme="minorBidi"/>
              <w:noProof/>
              <w:sz w:val="22"/>
              <w:szCs w:val="22"/>
            </w:rPr>
          </w:pPr>
          <w:hyperlink w:history="1" w:anchor="_Toc113352763">
            <w:r w:rsidRPr="00EA71B7" w:rsidR="0052043D">
              <w:rPr>
                <w:rStyle w:val="Hyperlink"/>
                <w:noProof/>
              </w:rPr>
              <w:t>8.35.2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_Toc113352763 \h </w:instrText>
            </w:r>
            <w:r w:rsidR="0052043D">
              <w:rPr>
                <w:noProof/>
                <w:webHidden/>
              </w:rPr>
            </w:r>
            <w:r w:rsidR="0052043D">
              <w:rPr>
                <w:noProof/>
                <w:webHidden/>
              </w:rPr>
              <w:fldChar w:fldCharType="separate"/>
            </w:r>
            <w:r w:rsidR="0052043D">
              <w:rPr>
                <w:noProof/>
                <w:webHidden/>
              </w:rPr>
              <w:t>109</w:t>
            </w:r>
            <w:r w:rsidR="0052043D">
              <w:rPr>
                <w:noProof/>
                <w:webHidden/>
              </w:rPr>
              <w:fldChar w:fldCharType="end"/>
            </w:r>
          </w:hyperlink>
        </w:p>
        <w:p w:rsidR="0052043D" w:rsidRDefault="007A09FC" w14:paraId="73B53184" w14:textId="56F61966">
          <w:pPr>
            <w:pStyle w:val="TOC3"/>
            <w:tabs>
              <w:tab w:val="left" w:pos="1540"/>
              <w:tab w:val="right" w:leader="dot" w:pos="9225"/>
            </w:tabs>
            <w:rPr>
              <w:rFonts w:asciiTheme="minorHAnsi" w:hAnsiTheme="minorHAnsi" w:eastAsiaTheme="minorEastAsia" w:cstheme="minorBidi"/>
              <w:noProof/>
              <w:sz w:val="22"/>
              <w:szCs w:val="22"/>
            </w:rPr>
          </w:pPr>
          <w:hyperlink w:history="1" w:anchor="_Toc113352764">
            <w:r w:rsidRPr="00EA71B7" w:rsidR="0052043D">
              <w:rPr>
                <w:rStyle w:val="Hyperlink"/>
                <w:noProof/>
              </w:rPr>
              <w:t>8.35.3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_Toc113352764 \h </w:instrText>
            </w:r>
            <w:r w:rsidR="0052043D">
              <w:rPr>
                <w:noProof/>
                <w:webHidden/>
              </w:rPr>
            </w:r>
            <w:r w:rsidR="0052043D">
              <w:rPr>
                <w:noProof/>
                <w:webHidden/>
              </w:rPr>
              <w:fldChar w:fldCharType="separate"/>
            </w:r>
            <w:r w:rsidR="0052043D">
              <w:rPr>
                <w:noProof/>
                <w:webHidden/>
              </w:rPr>
              <w:t>109</w:t>
            </w:r>
            <w:r w:rsidR="0052043D">
              <w:rPr>
                <w:noProof/>
                <w:webHidden/>
              </w:rPr>
              <w:fldChar w:fldCharType="end"/>
            </w:r>
          </w:hyperlink>
        </w:p>
        <w:p w:rsidR="0052043D" w:rsidRDefault="007A09FC" w14:paraId="09399323" w14:textId="6E53D2D7">
          <w:pPr>
            <w:pStyle w:val="TOC3"/>
            <w:tabs>
              <w:tab w:val="left" w:pos="1540"/>
              <w:tab w:val="right" w:leader="dot" w:pos="9225"/>
            </w:tabs>
            <w:rPr>
              <w:rFonts w:asciiTheme="minorHAnsi" w:hAnsiTheme="minorHAnsi" w:eastAsiaTheme="minorEastAsia" w:cstheme="minorBidi"/>
              <w:noProof/>
              <w:sz w:val="22"/>
              <w:szCs w:val="22"/>
            </w:rPr>
          </w:pPr>
          <w:hyperlink w:history="1" w:anchor="_Toc113352765">
            <w:r w:rsidRPr="00EA71B7" w:rsidR="0052043D">
              <w:rPr>
                <w:rStyle w:val="Hyperlink"/>
                <w:noProof/>
              </w:rPr>
              <w:t>8.35.4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_Toc113352765 \h </w:instrText>
            </w:r>
            <w:r w:rsidR="0052043D">
              <w:rPr>
                <w:noProof/>
                <w:webHidden/>
              </w:rPr>
            </w:r>
            <w:r w:rsidR="0052043D">
              <w:rPr>
                <w:noProof/>
                <w:webHidden/>
              </w:rPr>
              <w:fldChar w:fldCharType="separate"/>
            </w:r>
            <w:r w:rsidR="0052043D">
              <w:rPr>
                <w:noProof/>
                <w:webHidden/>
              </w:rPr>
              <w:t>110</w:t>
            </w:r>
            <w:r w:rsidR="0052043D">
              <w:rPr>
                <w:noProof/>
                <w:webHidden/>
              </w:rPr>
              <w:fldChar w:fldCharType="end"/>
            </w:r>
          </w:hyperlink>
        </w:p>
        <w:p w:rsidR="0052043D" w:rsidRDefault="007A09FC" w14:paraId="00CE54B3" w14:textId="3413C09F">
          <w:pPr>
            <w:pStyle w:val="TOC2"/>
            <w:tabs>
              <w:tab w:val="left" w:pos="1100"/>
              <w:tab w:val="right" w:leader="dot" w:pos="9225"/>
            </w:tabs>
            <w:rPr>
              <w:rFonts w:asciiTheme="minorHAnsi" w:hAnsiTheme="minorHAnsi" w:eastAsiaTheme="minorEastAsia" w:cstheme="minorBidi"/>
              <w:noProof/>
              <w:sz w:val="22"/>
              <w:szCs w:val="22"/>
            </w:rPr>
          </w:pPr>
          <w:hyperlink w:history="1" w:anchor="_Toc113352766">
            <w:r w:rsidRPr="00EA71B7" w:rsidR="0052043D">
              <w:rPr>
                <w:rStyle w:val="Hyperlink"/>
                <w:noProof/>
              </w:rPr>
              <w:t>8.36</w:t>
            </w:r>
            <w:r w:rsidR="0052043D">
              <w:rPr>
                <w:rFonts w:asciiTheme="minorHAnsi" w:hAnsiTheme="minorHAnsi" w:eastAsiaTheme="minorEastAsia" w:cstheme="minorBidi"/>
                <w:noProof/>
                <w:sz w:val="22"/>
                <w:szCs w:val="22"/>
              </w:rPr>
              <w:tab/>
            </w:r>
            <w:r w:rsidRPr="00EA71B7" w:rsidR="0052043D">
              <w:rPr>
                <w:rStyle w:val="Hyperlink"/>
                <w:noProof/>
              </w:rPr>
              <w:t>traceroute</w:t>
            </w:r>
            <w:r w:rsidR="0052043D">
              <w:rPr>
                <w:noProof/>
                <w:webHidden/>
              </w:rPr>
              <w:tab/>
            </w:r>
            <w:r w:rsidR="0052043D">
              <w:rPr>
                <w:noProof/>
                <w:webHidden/>
              </w:rPr>
              <w:fldChar w:fldCharType="begin"/>
            </w:r>
            <w:r w:rsidR="0052043D">
              <w:rPr>
                <w:noProof/>
                <w:webHidden/>
              </w:rPr>
              <w:instrText xml:space="preserve"> PAGEREF _Toc113352766 \h </w:instrText>
            </w:r>
            <w:r w:rsidR="0052043D">
              <w:rPr>
                <w:noProof/>
                <w:webHidden/>
              </w:rPr>
            </w:r>
            <w:r w:rsidR="0052043D">
              <w:rPr>
                <w:noProof/>
                <w:webHidden/>
              </w:rPr>
              <w:fldChar w:fldCharType="separate"/>
            </w:r>
            <w:r w:rsidR="0052043D">
              <w:rPr>
                <w:noProof/>
                <w:webHidden/>
              </w:rPr>
              <w:t>111</w:t>
            </w:r>
            <w:r w:rsidR="0052043D">
              <w:rPr>
                <w:noProof/>
                <w:webHidden/>
              </w:rPr>
              <w:fldChar w:fldCharType="end"/>
            </w:r>
          </w:hyperlink>
        </w:p>
        <w:p w:rsidR="0052043D" w:rsidRDefault="007A09FC" w14:paraId="0694063C" w14:textId="395679CB">
          <w:pPr>
            <w:pStyle w:val="TOC3"/>
            <w:tabs>
              <w:tab w:val="left" w:pos="1540"/>
              <w:tab w:val="right" w:leader="dot" w:pos="9225"/>
            </w:tabs>
            <w:rPr>
              <w:rFonts w:asciiTheme="minorHAnsi" w:hAnsiTheme="minorHAnsi" w:eastAsiaTheme="minorEastAsia" w:cstheme="minorBidi"/>
              <w:noProof/>
              <w:sz w:val="22"/>
              <w:szCs w:val="22"/>
            </w:rPr>
          </w:pPr>
          <w:hyperlink w:history="1" w:anchor="_Toc113352767">
            <w:r w:rsidRPr="00EA71B7" w:rsidR="0052043D">
              <w:rPr>
                <w:rStyle w:val="Hyperlink"/>
                <w:noProof/>
              </w:rPr>
              <w:t>8.36.1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_Toc113352767 \h </w:instrText>
            </w:r>
            <w:r w:rsidR="0052043D">
              <w:rPr>
                <w:noProof/>
                <w:webHidden/>
              </w:rPr>
            </w:r>
            <w:r w:rsidR="0052043D">
              <w:rPr>
                <w:noProof/>
                <w:webHidden/>
              </w:rPr>
              <w:fldChar w:fldCharType="separate"/>
            </w:r>
            <w:r w:rsidR="0052043D">
              <w:rPr>
                <w:noProof/>
                <w:webHidden/>
              </w:rPr>
              <w:t>111</w:t>
            </w:r>
            <w:r w:rsidR="0052043D">
              <w:rPr>
                <w:noProof/>
                <w:webHidden/>
              </w:rPr>
              <w:fldChar w:fldCharType="end"/>
            </w:r>
          </w:hyperlink>
        </w:p>
        <w:p w:rsidR="0052043D" w:rsidRDefault="007A09FC" w14:paraId="77BFEFE8" w14:textId="6006C535">
          <w:pPr>
            <w:pStyle w:val="TOC3"/>
            <w:tabs>
              <w:tab w:val="left" w:pos="1540"/>
              <w:tab w:val="right" w:leader="dot" w:pos="9225"/>
            </w:tabs>
            <w:rPr>
              <w:rFonts w:asciiTheme="minorHAnsi" w:hAnsiTheme="minorHAnsi" w:eastAsiaTheme="minorEastAsia" w:cstheme="minorBidi"/>
              <w:noProof/>
              <w:sz w:val="22"/>
              <w:szCs w:val="22"/>
            </w:rPr>
          </w:pPr>
          <w:hyperlink w:history="1" w:anchor="_Toc113352768">
            <w:r w:rsidRPr="00EA71B7" w:rsidR="0052043D">
              <w:rPr>
                <w:rStyle w:val="Hyperlink"/>
                <w:noProof/>
              </w:rPr>
              <w:t>8.36.2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_Toc113352768 \h </w:instrText>
            </w:r>
            <w:r w:rsidR="0052043D">
              <w:rPr>
                <w:noProof/>
                <w:webHidden/>
              </w:rPr>
            </w:r>
            <w:r w:rsidR="0052043D">
              <w:rPr>
                <w:noProof/>
                <w:webHidden/>
              </w:rPr>
              <w:fldChar w:fldCharType="separate"/>
            </w:r>
            <w:r w:rsidR="0052043D">
              <w:rPr>
                <w:noProof/>
                <w:webHidden/>
              </w:rPr>
              <w:t>112</w:t>
            </w:r>
            <w:r w:rsidR="0052043D">
              <w:rPr>
                <w:noProof/>
                <w:webHidden/>
              </w:rPr>
              <w:fldChar w:fldCharType="end"/>
            </w:r>
          </w:hyperlink>
        </w:p>
        <w:p w:rsidR="0052043D" w:rsidRDefault="007A09FC" w14:paraId="196380E4" w14:textId="70D5FB0F">
          <w:pPr>
            <w:pStyle w:val="TOC3"/>
            <w:tabs>
              <w:tab w:val="left" w:pos="1540"/>
              <w:tab w:val="right" w:leader="dot" w:pos="9225"/>
            </w:tabs>
            <w:rPr>
              <w:rFonts w:asciiTheme="minorHAnsi" w:hAnsiTheme="minorHAnsi" w:eastAsiaTheme="minorEastAsia" w:cstheme="minorBidi"/>
              <w:noProof/>
              <w:sz w:val="22"/>
              <w:szCs w:val="22"/>
            </w:rPr>
          </w:pPr>
          <w:hyperlink w:history="1" w:anchor="_Toc113352769">
            <w:r w:rsidRPr="00EA71B7" w:rsidR="0052043D">
              <w:rPr>
                <w:rStyle w:val="Hyperlink"/>
                <w:noProof/>
              </w:rPr>
              <w:t>8.36.3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_Toc113352769 \h </w:instrText>
            </w:r>
            <w:r w:rsidR="0052043D">
              <w:rPr>
                <w:noProof/>
                <w:webHidden/>
              </w:rPr>
            </w:r>
            <w:r w:rsidR="0052043D">
              <w:rPr>
                <w:noProof/>
                <w:webHidden/>
              </w:rPr>
              <w:fldChar w:fldCharType="separate"/>
            </w:r>
            <w:r w:rsidR="0052043D">
              <w:rPr>
                <w:noProof/>
                <w:webHidden/>
              </w:rPr>
              <w:t>112</w:t>
            </w:r>
            <w:r w:rsidR="0052043D">
              <w:rPr>
                <w:noProof/>
                <w:webHidden/>
              </w:rPr>
              <w:fldChar w:fldCharType="end"/>
            </w:r>
          </w:hyperlink>
        </w:p>
        <w:p w:rsidR="0052043D" w:rsidRDefault="007A09FC" w14:paraId="19546ABF" w14:textId="4E262E1E">
          <w:pPr>
            <w:pStyle w:val="TOC3"/>
            <w:tabs>
              <w:tab w:val="left" w:pos="1540"/>
              <w:tab w:val="right" w:leader="dot" w:pos="9225"/>
            </w:tabs>
            <w:rPr>
              <w:rFonts w:asciiTheme="minorHAnsi" w:hAnsiTheme="minorHAnsi" w:eastAsiaTheme="minorEastAsia" w:cstheme="minorBidi"/>
              <w:noProof/>
              <w:sz w:val="22"/>
              <w:szCs w:val="22"/>
            </w:rPr>
          </w:pPr>
          <w:hyperlink w:history="1" w:anchor="_Toc113352770">
            <w:r w:rsidRPr="00EA71B7" w:rsidR="0052043D">
              <w:rPr>
                <w:rStyle w:val="Hyperlink"/>
                <w:noProof/>
              </w:rPr>
              <w:t>8.36.4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_Toc113352770 \h </w:instrText>
            </w:r>
            <w:r w:rsidR="0052043D">
              <w:rPr>
                <w:noProof/>
                <w:webHidden/>
              </w:rPr>
            </w:r>
            <w:r w:rsidR="0052043D">
              <w:rPr>
                <w:noProof/>
                <w:webHidden/>
              </w:rPr>
              <w:fldChar w:fldCharType="separate"/>
            </w:r>
            <w:r w:rsidR="0052043D">
              <w:rPr>
                <w:noProof/>
                <w:webHidden/>
              </w:rPr>
              <w:t>114</w:t>
            </w:r>
            <w:r w:rsidR="0052043D">
              <w:rPr>
                <w:noProof/>
                <w:webHidden/>
              </w:rPr>
              <w:fldChar w:fldCharType="end"/>
            </w:r>
          </w:hyperlink>
        </w:p>
        <w:p w:rsidR="0052043D" w:rsidRDefault="007A09FC" w14:paraId="568FD28A" w14:textId="16673A5B">
          <w:pPr>
            <w:pStyle w:val="TOC2"/>
            <w:tabs>
              <w:tab w:val="left" w:pos="1100"/>
              <w:tab w:val="right" w:leader="dot" w:pos="9225"/>
            </w:tabs>
            <w:rPr>
              <w:rFonts w:asciiTheme="minorHAnsi" w:hAnsiTheme="minorHAnsi" w:eastAsiaTheme="minorEastAsia" w:cstheme="minorBidi"/>
              <w:noProof/>
              <w:sz w:val="22"/>
              <w:szCs w:val="22"/>
            </w:rPr>
          </w:pPr>
          <w:hyperlink w:history="1" w:anchor="_Toc113352771">
            <w:r w:rsidRPr="00EA71B7" w:rsidR="0052043D">
              <w:rPr>
                <w:rStyle w:val="Hyperlink"/>
                <w:noProof/>
              </w:rPr>
              <w:t>8.37</w:t>
            </w:r>
            <w:r w:rsidR="0052043D">
              <w:rPr>
                <w:rFonts w:asciiTheme="minorHAnsi" w:hAnsiTheme="minorHAnsi" w:eastAsiaTheme="minorEastAsia" w:cstheme="minorBidi"/>
                <w:noProof/>
                <w:sz w:val="22"/>
                <w:szCs w:val="22"/>
              </w:rPr>
              <w:tab/>
            </w:r>
            <w:r w:rsidRPr="00EA71B7" w:rsidR="0052043D">
              <w:rPr>
                <w:rStyle w:val="Hyperlink"/>
                <w:noProof/>
              </w:rPr>
              <w:t>speedtest</w:t>
            </w:r>
            <w:r w:rsidR="0052043D">
              <w:rPr>
                <w:noProof/>
                <w:webHidden/>
              </w:rPr>
              <w:tab/>
            </w:r>
            <w:r w:rsidR="0052043D">
              <w:rPr>
                <w:noProof/>
                <w:webHidden/>
              </w:rPr>
              <w:fldChar w:fldCharType="begin"/>
            </w:r>
            <w:r w:rsidR="0052043D">
              <w:rPr>
                <w:noProof/>
                <w:webHidden/>
              </w:rPr>
              <w:instrText xml:space="preserve"> PAGEREF _Toc113352771 \h </w:instrText>
            </w:r>
            <w:r w:rsidR="0052043D">
              <w:rPr>
                <w:noProof/>
                <w:webHidden/>
              </w:rPr>
            </w:r>
            <w:r w:rsidR="0052043D">
              <w:rPr>
                <w:noProof/>
                <w:webHidden/>
              </w:rPr>
              <w:fldChar w:fldCharType="separate"/>
            </w:r>
            <w:r w:rsidR="0052043D">
              <w:rPr>
                <w:noProof/>
                <w:webHidden/>
              </w:rPr>
              <w:t>115</w:t>
            </w:r>
            <w:r w:rsidR="0052043D">
              <w:rPr>
                <w:noProof/>
                <w:webHidden/>
              </w:rPr>
              <w:fldChar w:fldCharType="end"/>
            </w:r>
          </w:hyperlink>
        </w:p>
        <w:p w:rsidR="0052043D" w:rsidRDefault="007A09FC" w14:paraId="668CD7F7" w14:textId="30B4B31D">
          <w:pPr>
            <w:pStyle w:val="TOC3"/>
            <w:tabs>
              <w:tab w:val="left" w:pos="1540"/>
              <w:tab w:val="right" w:leader="dot" w:pos="9225"/>
            </w:tabs>
            <w:rPr>
              <w:rFonts w:asciiTheme="minorHAnsi" w:hAnsiTheme="minorHAnsi" w:eastAsiaTheme="minorEastAsia" w:cstheme="minorBidi"/>
              <w:noProof/>
              <w:sz w:val="22"/>
              <w:szCs w:val="22"/>
            </w:rPr>
          </w:pPr>
          <w:hyperlink w:history="1" w:anchor="_Toc113352772">
            <w:r w:rsidRPr="00EA71B7" w:rsidR="0052043D">
              <w:rPr>
                <w:rStyle w:val="Hyperlink"/>
                <w:noProof/>
              </w:rPr>
              <w:t>8.37.1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_Toc113352772 \h </w:instrText>
            </w:r>
            <w:r w:rsidR="0052043D">
              <w:rPr>
                <w:noProof/>
                <w:webHidden/>
              </w:rPr>
            </w:r>
            <w:r w:rsidR="0052043D">
              <w:rPr>
                <w:noProof/>
                <w:webHidden/>
              </w:rPr>
              <w:fldChar w:fldCharType="separate"/>
            </w:r>
            <w:r w:rsidR="0052043D">
              <w:rPr>
                <w:noProof/>
                <w:webHidden/>
              </w:rPr>
              <w:t>115</w:t>
            </w:r>
            <w:r w:rsidR="0052043D">
              <w:rPr>
                <w:noProof/>
                <w:webHidden/>
              </w:rPr>
              <w:fldChar w:fldCharType="end"/>
            </w:r>
          </w:hyperlink>
        </w:p>
        <w:p w:rsidR="0052043D" w:rsidRDefault="007A09FC" w14:paraId="444604C8" w14:textId="0E2B2E49">
          <w:pPr>
            <w:pStyle w:val="TOC3"/>
            <w:tabs>
              <w:tab w:val="left" w:pos="1540"/>
              <w:tab w:val="right" w:leader="dot" w:pos="9225"/>
            </w:tabs>
            <w:rPr>
              <w:rFonts w:asciiTheme="minorHAnsi" w:hAnsiTheme="minorHAnsi" w:eastAsiaTheme="minorEastAsia" w:cstheme="minorBidi"/>
              <w:noProof/>
              <w:sz w:val="22"/>
              <w:szCs w:val="22"/>
            </w:rPr>
          </w:pPr>
          <w:hyperlink w:history="1" w:anchor="_Toc113352773">
            <w:r w:rsidRPr="00EA71B7" w:rsidR="0052043D">
              <w:rPr>
                <w:rStyle w:val="Hyperlink"/>
                <w:noProof/>
              </w:rPr>
              <w:t>8.37.2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_Toc113352773 \h </w:instrText>
            </w:r>
            <w:r w:rsidR="0052043D">
              <w:rPr>
                <w:noProof/>
                <w:webHidden/>
              </w:rPr>
            </w:r>
            <w:r w:rsidR="0052043D">
              <w:rPr>
                <w:noProof/>
                <w:webHidden/>
              </w:rPr>
              <w:fldChar w:fldCharType="separate"/>
            </w:r>
            <w:r w:rsidR="0052043D">
              <w:rPr>
                <w:noProof/>
                <w:webHidden/>
              </w:rPr>
              <w:t>115</w:t>
            </w:r>
            <w:r w:rsidR="0052043D">
              <w:rPr>
                <w:noProof/>
                <w:webHidden/>
              </w:rPr>
              <w:fldChar w:fldCharType="end"/>
            </w:r>
          </w:hyperlink>
        </w:p>
        <w:p w:rsidR="0052043D" w:rsidRDefault="007A09FC" w14:paraId="4D3255A1" w14:textId="303E40F8">
          <w:pPr>
            <w:pStyle w:val="TOC3"/>
            <w:tabs>
              <w:tab w:val="left" w:pos="1540"/>
              <w:tab w:val="right" w:leader="dot" w:pos="9225"/>
            </w:tabs>
            <w:rPr>
              <w:rFonts w:asciiTheme="minorHAnsi" w:hAnsiTheme="minorHAnsi" w:eastAsiaTheme="minorEastAsia" w:cstheme="minorBidi"/>
              <w:noProof/>
              <w:sz w:val="22"/>
              <w:szCs w:val="22"/>
            </w:rPr>
          </w:pPr>
          <w:hyperlink w:history="1" w:anchor="_Toc113352774">
            <w:r w:rsidRPr="00EA71B7" w:rsidR="0052043D">
              <w:rPr>
                <w:rStyle w:val="Hyperlink"/>
                <w:noProof/>
              </w:rPr>
              <w:t>8.37.3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_Toc113352774 \h </w:instrText>
            </w:r>
            <w:r w:rsidR="0052043D">
              <w:rPr>
                <w:noProof/>
                <w:webHidden/>
              </w:rPr>
            </w:r>
            <w:r w:rsidR="0052043D">
              <w:rPr>
                <w:noProof/>
                <w:webHidden/>
              </w:rPr>
              <w:fldChar w:fldCharType="separate"/>
            </w:r>
            <w:r w:rsidR="0052043D">
              <w:rPr>
                <w:noProof/>
                <w:webHidden/>
              </w:rPr>
              <w:t>116</w:t>
            </w:r>
            <w:r w:rsidR="0052043D">
              <w:rPr>
                <w:noProof/>
                <w:webHidden/>
              </w:rPr>
              <w:fldChar w:fldCharType="end"/>
            </w:r>
          </w:hyperlink>
        </w:p>
        <w:p w:rsidR="0052043D" w:rsidRDefault="007A09FC" w14:paraId="1F0BEDB0" w14:textId="2B1F1674">
          <w:pPr>
            <w:pStyle w:val="TOC3"/>
            <w:tabs>
              <w:tab w:val="left" w:pos="1540"/>
              <w:tab w:val="right" w:leader="dot" w:pos="9225"/>
            </w:tabs>
            <w:rPr>
              <w:rFonts w:asciiTheme="minorHAnsi" w:hAnsiTheme="minorHAnsi" w:eastAsiaTheme="minorEastAsia" w:cstheme="minorBidi"/>
              <w:noProof/>
              <w:sz w:val="22"/>
              <w:szCs w:val="22"/>
            </w:rPr>
          </w:pPr>
          <w:hyperlink w:history="1" w:anchor="_Toc113352775">
            <w:r w:rsidRPr="00EA71B7" w:rsidR="0052043D">
              <w:rPr>
                <w:rStyle w:val="Hyperlink"/>
                <w:noProof/>
              </w:rPr>
              <w:t>8.37.4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_Toc113352775 \h </w:instrText>
            </w:r>
            <w:r w:rsidR="0052043D">
              <w:rPr>
                <w:noProof/>
                <w:webHidden/>
              </w:rPr>
            </w:r>
            <w:r w:rsidR="0052043D">
              <w:rPr>
                <w:noProof/>
                <w:webHidden/>
              </w:rPr>
              <w:fldChar w:fldCharType="separate"/>
            </w:r>
            <w:r w:rsidR="0052043D">
              <w:rPr>
                <w:noProof/>
                <w:webHidden/>
              </w:rPr>
              <w:t>117</w:t>
            </w:r>
            <w:r w:rsidR="0052043D">
              <w:rPr>
                <w:noProof/>
                <w:webHidden/>
              </w:rPr>
              <w:fldChar w:fldCharType="end"/>
            </w:r>
          </w:hyperlink>
        </w:p>
        <w:p w:rsidR="0052043D" w:rsidRDefault="007A09FC" w14:paraId="27AA3781" w14:textId="39D19BE6">
          <w:pPr>
            <w:pStyle w:val="TOC2"/>
            <w:tabs>
              <w:tab w:val="left" w:pos="1100"/>
              <w:tab w:val="right" w:leader="dot" w:pos="9225"/>
            </w:tabs>
            <w:rPr>
              <w:rFonts w:asciiTheme="minorHAnsi" w:hAnsiTheme="minorHAnsi" w:eastAsiaTheme="minorEastAsia" w:cstheme="minorBidi"/>
              <w:noProof/>
              <w:sz w:val="22"/>
              <w:szCs w:val="22"/>
            </w:rPr>
          </w:pPr>
          <w:hyperlink w:history="1" w:anchor="_Toc113352776">
            <w:r w:rsidRPr="00EA71B7" w:rsidR="0052043D">
              <w:rPr>
                <w:rStyle w:val="Hyperlink"/>
                <w:noProof/>
              </w:rPr>
              <w:t>8.38</w:t>
            </w:r>
            <w:r w:rsidR="0052043D">
              <w:rPr>
                <w:rFonts w:asciiTheme="minorHAnsi" w:hAnsiTheme="minorHAnsi" w:eastAsiaTheme="minorEastAsia" w:cstheme="minorBidi"/>
                <w:noProof/>
                <w:sz w:val="22"/>
                <w:szCs w:val="22"/>
              </w:rPr>
              <w:tab/>
            </w:r>
            <w:r w:rsidRPr="00EA71B7" w:rsidR="0052043D">
              <w:rPr>
                <w:rStyle w:val="Hyperlink"/>
                <w:noProof/>
              </w:rPr>
              <w:t>topology</w:t>
            </w:r>
            <w:r w:rsidR="0052043D">
              <w:rPr>
                <w:noProof/>
                <w:webHidden/>
              </w:rPr>
              <w:tab/>
            </w:r>
            <w:r w:rsidR="0052043D">
              <w:rPr>
                <w:noProof/>
                <w:webHidden/>
              </w:rPr>
              <w:fldChar w:fldCharType="begin"/>
            </w:r>
            <w:r w:rsidR="0052043D">
              <w:rPr>
                <w:noProof/>
                <w:webHidden/>
              </w:rPr>
              <w:instrText xml:space="preserve"> PAGEREF _Toc113352776 \h </w:instrText>
            </w:r>
            <w:r w:rsidR="0052043D">
              <w:rPr>
                <w:noProof/>
                <w:webHidden/>
              </w:rPr>
            </w:r>
            <w:r w:rsidR="0052043D">
              <w:rPr>
                <w:noProof/>
                <w:webHidden/>
              </w:rPr>
              <w:fldChar w:fldCharType="separate"/>
            </w:r>
            <w:r w:rsidR="0052043D">
              <w:rPr>
                <w:noProof/>
                <w:webHidden/>
              </w:rPr>
              <w:t>117</w:t>
            </w:r>
            <w:r w:rsidR="0052043D">
              <w:rPr>
                <w:noProof/>
                <w:webHidden/>
              </w:rPr>
              <w:fldChar w:fldCharType="end"/>
            </w:r>
          </w:hyperlink>
        </w:p>
        <w:p w:rsidR="0052043D" w:rsidRDefault="007A09FC" w14:paraId="48201D0A" w14:textId="77D69B9C">
          <w:pPr>
            <w:pStyle w:val="TOC3"/>
            <w:tabs>
              <w:tab w:val="left" w:pos="1540"/>
              <w:tab w:val="right" w:leader="dot" w:pos="9225"/>
            </w:tabs>
            <w:rPr>
              <w:rFonts w:asciiTheme="minorHAnsi" w:hAnsiTheme="minorHAnsi" w:eastAsiaTheme="minorEastAsia" w:cstheme="minorBidi"/>
              <w:noProof/>
              <w:sz w:val="22"/>
              <w:szCs w:val="22"/>
            </w:rPr>
          </w:pPr>
          <w:hyperlink w:history="1" w:anchor="_Toc113352777">
            <w:r w:rsidRPr="00EA71B7" w:rsidR="0052043D">
              <w:rPr>
                <w:rStyle w:val="Hyperlink"/>
                <w:noProof/>
              </w:rPr>
              <w:t>8.38.1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_Toc113352777 \h </w:instrText>
            </w:r>
            <w:r w:rsidR="0052043D">
              <w:rPr>
                <w:noProof/>
                <w:webHidden/>
              </w:rPr>
            </w:r>
            <w:r w:rsidR="0052043D">
              <w:rPr>
                <w:noProof/>
                <w:webHidden/>
              </w:rPr>
              <w:fldChar w:fldCharType="separate"/>
            </w:r>
            <w:r w:rsidR="0052043D">
              <w:rPr>
                <w:noProof/>
                <w:webHidden/>
              </w:rPr>
              <w:t>117</w:t>
            </w:r>
            <w:r w:rsidR="0052043D">
              <w:rPr>
                <w:noProof/>
                <w:webHidden/>
              </w:rPr>
              <w:fldChar w:fldCharType="end"/>
            </w:r>
          </w:hyperlink>
        </w:p>
        <w:p w:rsidR="0052043D" w:rsidRDefault="007A09FC" w14:paraId="1306E5EC" w14:textId="29AD8CD3">
          <w:pPr>
            <w:pStyle w:val="TOC3"/>
            <w:tabs>
              <w:tab w:val="left" w:pos="1540"/>
              <w:tab w:val="right" w:leader="dot" w:pos="9225"/>
            </w:tabs>
            <w:rPr>
              <w:rFonts w:asciiTheme="minorHAnsi" w:hAnsiTheme="minorHAnsi" w:eastAsiaTheme="minorEastAsia" w:cstheme="minorBidi"/>
              <w:noProof/>
              <w:sz w:val="22"/>
              <w:szCs w:val="22"/>
            </w:rPr>
          </w:pPr>
          <w:hyperlink w:history="1" w:anchor="_Toc113352778">
            <w:r w:rsidRPr="00EA71B7" w:rsidR="0052043D">
              <w:rPr>
                <w:rStyle w:val="Hyperlink"/>
                <w:noProof/>
              </w:rPr>
              <w:t>8.38.2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_Toc113352778 \h </w:instrText>
            </w:r>
            <w:r w:rsidR="0052043D">
              <w:rPr>
                <w:noProof/>
                <w:webHidden/>
              </w:rPr>
            </w:r>
            <w:r w:rsidR="0052043D">
              <w:rPr>
                <w:noProof/>
                <w:webHidden/>
              </w:rPr>
              <w:fldChar w:fldCharType="separate"/>
            </w:r>
            <w:r w:rsidR="0052043D">
              <w:rPr>
                <w:noProof/>
                <w:webHidden/>
              </w:rPr>
              <w:t>118</w:t>
            </w:r>
            <w:r w:rsidR="0052043D">
              <w:rPr>
                <w:noProof/>
                <w:webHidden/>
              </w:rPr>
              <w:fldChar w:fldCharType="end"/>
            </w:r>
          </w:hyperlink>
        </w:p>
        <w:p w:rsidR="0052043D" w:rsidRDefault="007A09FC" w14:paraId="0AAF47AF" w14:textId="5C13CCDB">
          <w:pPr>
            <w:pStyle w:val="TOC3"/>
            <w:tabs>
              <w:tab w:val="left" w:pos="1540"/>
              <w:tab w:val="right" w:leader="dot" w:pos="9225"/>
            </w:tabs>
            <w:rPr>
              <w:rFonts w:asciiTheme="minorHAnsi" w:hAnsiTheme="minorHAnsi" w:eastAsiaTheme="minorEastAsia" w:cstheme="minorBidi"/>
              <w:noProof/>
              <w:sz w:val="22"/>
              <w:szCs w:val="22"/>
            </w:rPr>
          </w:pPr>
          <w:hyperlink w:history="1" w:anchor="_Toc113352779">
            <w:r w:rsidRPr="00EA71B7" w:rsidR="0052043D">
              <w:rPr>
                <w:rStyle w:val="Hyperlink"/>
                <w:noProof/>
              </w:rPr>
              <w:t>8.38.3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_Toc113352779 \h </w:instrText>
            </w:r>
            <w:r w:rsidR="0052043D">
              <w:rPr>
                <w:noProof/>
                <w:webHidden/>
              </w:rPr>
            </w:r>
            <w:r w:rsidR="0052043D">
              <w:rPr>
                <w:noProof/>
                <w:webHidden/>
              </w:rPr>
              <w:fldChar w:fldCharType="separate"/>
            </w:r>
            <w:r w:rsidR="0052043D">
              <w:rPr>
                <w:noProof/>
                <w:webHidden/>
              </w:rPr>
              <w:t>118</w:t>
            </w:r>
            <w:r w:rsidR="0052043D">
              <w:rPr>
                <w:noProof/>
                <w:webHidden/>
              </w:rPr>
              <w:fldChar w:fldCharType="end"/>
            </w:r>
          </w:hyperlink>
        </w:p>
        <w:p w:rsidR="0052043D" w:rsidRDefault="007A09FC" w14:paraId="015DB9DA" w14:textId="0315FA8C">
          <w:pPr>
            <w:pStyle w:val="TOC3"/>
            <w:tabs>
              <w:tab w:val="left" w:pos="1540"/>
              <w:tab w:val="right" w:leader="dot" w:pos="9225"/>
            </w:tabs>
            <w:rPr>
              <w:rFonts w:asciiTheme="minorHAnsi" w:hAnsiTheme="minorHAnsi" w:eastAsiaTheme="minorEastAsia" w:cstheme="minorBidi"/>
              <w:noProof/>
              <w:sz w:val="22"/>
              <w:szCs w:val="22"/>
            </w:rPr>
          </w:pPr>
          <w:hyperlink w:history="1" w:anchor="_Toc113352780">
            <w:r w:rsidRPr="00EA71B7" w:rsidR="0052043D">
              <w:rPr>
                <w:rStyle w:val="Hyperlink"/>
                <w:noProof/>
              </w:rPr>
              <w:t>8.38.4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_Toc113352780 \h </w:instrText>
            </w:r>
            <w:r w:rsidR="0052043D">
              <w:rPr>
                <w:noProof/>
                <w:webHidden/>
              </w:rPr>
            </w:r>
            <w:r w:rsidR="0052043D">
              <w:rPr>
                <w:noProof/>
                <w:webHidden/>
              </w:rPr>
              <w:fldChar w:fldCharType="separate"/>
            </w:r>
            <w:r w:rsidR="0052043D">
              <w:rPr>
                <w:noProof/>
                <w:webHidden/>
              </w:rPr>
              <w:t>120</w:t>
            </w:r>
            <w:r w:rsidR="0052043D">
              <w:rPr>
                <w:noProof/>
                <w:webHidden/>
              </w:rPr>
              <w:fldChar w:fldCharType="end"/>
            </w:r>
          </w:hyperlink>
        </w:p>
        <w:p w:rsidR="0052043D" w:rsidRDefault="007A09FC" w14:paraId="03AF994B" w14:textId="269ABA8F">
          <w:pPr>
            <w:pStyle w:val="TOC2"/>
            <w:tabs>
              <w:tab w:val="left" w:pos="1100"/>
              <w:tab w:val="right" w:leader="dot" w:pos="9225"/>
            </w:tabs>
            <w:rPr>
              <w:rFonts w:asciiTheme="minorHAnsi" w:hAnsiTheme="minorHAnsi" w:eastAsiaTheme="minorEastAsia" w:cstheme="minorBidi"/>
              <w:noProof/>
              <w:sz w:val="22"/>
              <w:szCs w:val="22"/>
            </w:rPr>
          </w:pPr>
          <w:hyperlink w:history="1" w:anchor="_Toc113352781">
            <w:r w:rsidRPr="00EA71B7" w:rsidR="0052043D">
              <w:rPr>
                <w:rStyle w:val="Hyperlink"/>
                <w:noProof/>
              </w:rPr>
              <w:t>8.39</w:t>
            </w:r>
            <w:r w:rsidR="0052043D">
              <w:rPr>
                <w:rFonts w:asciiTheme="minorHAnsi" w:hAnsiTheme="minorHAnsi" w:eastAsiaTheme="minorEastAsia" w:cstheme="minorBidi"/>
                <w:noProof/>
                <w:sz w:val="22"/>
                <w:szCs w:val="22"/>
              </w:rPr>
              <w:tab/>
            </w:r>
            <w:r w:rsidRPr="00EA71B7" w:rsidR="0052043D">
              <w:rPr>
                <w:rStyle w:val="Hyperlink"/>
                <w:noProof/>
              </w:rPr>
              <w:t>meshCreate</w:t>
            </w:r>
            <w:r w:rsidR="0052043D">
              <w:rPr>
                <w:noProof/>
                <w:webHidden/>
              </w:rPr>
              <w:tab/>
            </w:r>
            <w:r w:rsidR="0052043D">
              <w:rPr>
                <w:noProof/>
                <w:webHidden/>
              </w:rPr>
              <w:fldChar w:fldCharType="begin"/>
            </w:r>
            <w:r w:rsidR="0052043D">
              <w:rPr>
                <w:noProof/>
                <w:webHidden/>
              </w:rPr>
              <w:instrText xml:space="preserve"> PAGEREF _Toc113352781 \h </w:instrText>
            </w:r>
            <w:r w:rsidR="0052043D">
              <w:rPr>
                <w:noProof/>
                <w:webHidden/>
              </w:rPr>
            </w:r>
            <w:r w:rsidR="0052043D">
              <w:rPr>
                <w:noProof/>
                <w:webHidden/>
              </w:rPr>
              <w:fldChar w:fldCharType="separate"/>
            </w:r>
            <w:r w:rsidR="0052043D">
              <w:rPr>
                <w:noProof/>
                <w:webHidden/>
              </w:rPr>
              <w:t>123</w:t>
            </w:r>
            <w:r w:rsidR="0052043D">
              <w:rPr>
                <w:noProof/>
                <w:webHidden/>
              </w:rPr>
              <w:fldChar w:fldCharType="end"/>
            </w:r>
          </w:hyperlink>
        </w:p>
        <w:p w:rsidR="0052043D" w:rsidRDefault="007A09FC" w14:paraId="02989576" w14:textId="46DCC427">
          <w:pPr>
            <w:pStyle w:val="TOC3"/>
            <w:tabs>
              <w:tab w:val="left" w:pos="1540"/>
              <w:tab w:val="right" w:leader="dot" w:pos="9225"/>
            </w:tabs>
            <w:rPr>
              <w:rFonts w:asciiTheme="minorHAnsi" w:hAnsiTheme="minorHAnsi" w:eastAsiaTheme="minorEastAsia" w:cstheme="minorBidi"/>
              <w:noProof/>
              <w:sz w:val="22"/>
              <w:szCs w:val="22"/>
            </w:rPr>
          </w:pPr>
          <w:hyperlink w:history="1" w:anchor="_Toc113352782">
            <w:r w:rsidRPr="00EA71B7" w:rsidR="0052043D">
              <w:rPr>
                <w:rStyle w:val="Hyperlink"/>
                <w:noProof/>
              </w:rPr>
              <w:t>8.39.1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_Toc113352782 \h </w:instrText>
            </w:r>
            <w:r w:rsidR="0052043D">
              <w:rPr>
                <w:noProof/>
                <w:webHidden/>
              </w:rPr>
            </w:r>
            <w:r w:rsidR="0052043D">
              <w:rPr>
                <w:noProof/>
                <w:webHidden/>
              </w:rPr>
              <w:fldChar w:fldCharType="separate"/>
            </w:r>
            <w:r w:rsidR="0052043D">
              <w:rPr>
                <w:noProof/>
                <w:webHidden/>
              </w:rPr>
              <w:t>123</w:t>
            </w:r>
            <w:r w:rsidR="0052043D">
              <w:rPr>
                <w:noProof/>
                <w:webHidden/>
              </w:rPr>
              <w:fldChar w:fldCharType="end"/>
            </w:r>
          </w:hyperlink>
        </w:p>
        <w:p w:rsidR="0052043D" w:rsidRDefault="007A09FC" w14:paraId="32AA8C38" w14:textId="0232E417">
          <w:pPr>
            <w:pStyle w:val="TOC3"/>
            <w:tabs>
              <w:tab w:val="left" w:pos="1540"/>
              <w:tab w:val="right" w:leader="dot" w:pos="9225"/>
            </w:tabs>
            <w:rPr>
              <w:rFonts w:asciiTheme="minorHAnsi" w:hAnsiTheme="minorHAnsi" w:eastAsiaTheme="minorEastAsia" w:cstheme="minorBidi"/>
              <w:noProof/>
              <w:sz w:val="22"/>
              <w:szCs w:val="22"/>
            </w:rPr>
          </w:pPr>
          <w:hyperlink w:history="1" w:anchor="_Toc113352783">
            <w:r w:rsidRPr="00EA71B7" w:rsidR="0052043D">
              <w:rPr>
                <w:rStyle w:val="Hyperlink"/>
                <w:noProof/>
              </w:rPr>
              <w:t>8.39.2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_Toc113352783 \h </w:instrText>
            </w:r>
            <w:r w:rsidR="0052043D">
              <w:rPr>
                <w:noProof/>
                <w:webHidden/>
              </w:rPr>
            </w:r>
            <w:r w:rsidR="0052043D">
              <w:rPr>
                <w:noProof/>
                <w:webHidden/>
              </w:rPr>
              <w:fldChar w:fldCharType="separate"/>
            </w:r>
            <w:r w:rsidR="0052043D">
              <w:rPr>
                <w:noProof/>
                <w:webHidden/>
              </w:rPr>
              <w:t>123</w:t>
            </w:r>
            <w:r w:rsidR="0052043D">
              <w:rPr>
                <w:noProof/>
                <w:webHidden/>
              </w:rPr>
              <w:fldChar w:fldCharType="end"/>
            </w:r>
          </w:hyperlink>
        </w:p>
        <w:p w:rsidR="0052043D" w:rsidRDefault="007A09FC" w14:paraId="53D20B53" w14:textId="765AC46A">
          <w:pPr>
            <w:pStyle w:val="TOC3"/>
            <w:tabs>
              <w:tab w:val="left" w:pos="1540"/>
              <w:tab w:val="right" w:leader="dot" w:pos="9225"/>
            </w:tabs>
            <w:rPr>
              <w:rFonts w:asciiTheme="minorHAnsi" w:hAnsiTheme="minorHAnsi" w:eastAsiaTheme="minorEastAsia" w:cstheme="minorBidi"/>
              <w:noProof/>
              <w:sz w:val="22"/>
              <w:szCs w:val="22"/>
            </w:rPr>
          </w:pPr>
          <w:hyperlink w:history="1" w:anchor="_Toc113352784">
            <w:r w:rsidRPr="00EA71B7" w:rsidR="0052043D">
              <w:rPr>
                <w:rStyle w:val="Hyperlink"/>
                <w:noProof/>
              </w:rPr>
              <w:t>8.39.3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_Toc113352784 \h </w:instrText>
            </w:r>
            <w:r w:rsidR="0052043D">
              <w:rPr>
                <w:noProof/>
                <w:webHidden/>
              </w:rPr>
            </w:r>
            <w:r w:rsidR="0052043D">
              <w:rPr>
                <w:noProof/>
                <w:webHidden/>
              </w:rPr>
              <w:fldChar w:fldCharType="separate"/>
            </w:r>
            <w:r w:rsidR="0052043D">
              <w:rPr>
                <w:noProof/>
                <w:webHidden/>
              </w:rPr>
              <w:t>124</w:t>
            </w:r>
            <w:r w:rsidR="0052043D">
              <w:rPr>
                <w:noProof/>
                <w:webHidden/>
              </w:rPr>
              <w:fldChar w:fldCharType="end"/>
            </w:r>
          </w:hyperlink>
        </w:p>
        <w:p w:rsidR="0052043D" w:rsidRDefault="007A09FC" w14:paraId="3C095967" w14:textId="01DF7730">
          <w:pPr>
            <w:pStyle w:val="TOC3"/>
            <w:tabs>
              <w:tab w:val="left" w:pos="1540"/>
              <w:tab w:val="right" w:leader="dot" w:pos="9225"/>
            </w:tabs>
            <w:rPr>
              <w:rFonts w:asciiTheme="minorHAnsi" w:hAnsiTheme="minorHAnsi" w:eastAsiaTheme="minorEastAsia" w:cstheme="minorBidi"/>
              <w:noProof/>
              <w:sz w:val="22"/>
              <w:szCs w:val="22"/>
            </w:rPr>
          </w:pPr>
          <w:hyperlink w:history="1" w:anchor="_Toc113352785">
            <w:r w:rsidRPr="00EA71B7" w:rsidR="0052043D">
              <w:rPr>
                <w:rStyle w:val="Hyperlink"/>
                <w:noProof/>
              </w:rPr>
              <w:t>8.39.4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_Toc113352785 \h </w:instrText>
            </w:r>
            <w:r w:rsidR="0052043D">
              <w:rPr>
                <w:noProof/>
                <w:webHidden/>
              </w:rPr>
            </w:r>
            <w:r w:rsidR="0052043D">
              <w:rPr>
                <w:noProof/>
                <w:webHidden/>
              </w:rPr>
              <w:fldChar w:fldCharType="separate"/>
            </w:r>
            <w:r w:rsidR="0052043D">
              <w:rPr>
                <w:noProof/>
                <w:webHidden/>
              </w:rPr>
              <w:t>125</w:t>
            </w:r>
            <w:r w:rsidR="0052043D">
              <w:rPr>
                <w:noProof/>
                <w:webHidden/>
              </w:rPr>
              <w:fldChar w:fldCharType="end"/>
            </w:r>
          </w:hyperlink>
        </w:p>
        <w:p w:rsidR="0052043D" w:rsidRDefault="007A09FC" w14:paraId="4DB78D9F" w14:textId="14D9948E">
          <w:pPr>
            <w:pStyle w:val="TOC2"/>
            <w:tabs>
              <w:tab w:val="left" w:pos="1100"/>
              <w:tab w:val="right" w:leader="dot" w:pos="9225"/>
            </w:tabs>
            <w:rPr>
              <w:rFonts w:asciiTheme="minorHAnsi" w:hAnsiTheme="minorHAnsi" w:eastAsiaTheme="minorEastAsia" w:cstheme="minorBidi"/>
              <w:noProof/>
              <w:sz w:val="22"/>
              <w:szCs w:val="22"/>
            </w:rPr>
          </w:pPr>
          <w:hyperlink w:history="1" w:anchor="_Toc113352786">
            <w:r w:rsidRPr="00EA71B7" w:rsidR="0052043D">
              <w:rPr>
                <w:rStyle w:val="Hyperlink"/>
                <w:noProof/>
              </w:rPr>
              <w:t>8.40</w:t>
            </w:r>
            <w:r w:rsidR="0052043D">
              <w:rPr>
                <w:rFonts w:asciiTheme="minorHAnsi" w:hAnsiTheme="minorHAnsi" w:eastAsiaTheme="minorEastAsia" w:cstheme="minorBidi"/>
                <w:noProof/>
                <w:sz w:val="22"/>
                <w:szCs w:val="22"/>
              </w:rPr>
              <w:tab/>
            </w:r>
            <w:r w:rsidRPr="00EA71B7" w:rsidR="0052043D">
              <w:rPr>
                <w:rStyle w:val="Hyperlink"/>
                <w:noProof/>
              </w:rPr>
              <w:t>addNewNode</w:t>
            </w:r>
            <w:r w:rsidR="0052043D">
              <w:rPr>
                <w:noProof/>
                <w:webHidden/>
              </w:rPr>
              <w:tab/>
            </w:r>
            <w:r w:rsidR="0052043D">
              <w:rPr>
                <w:noProof/>
                <w:webHidden/>
              </w:rPr>
              <w:fldChar w:fldCharType="begin"/>
            </w:r>
            <w:r w:rsidR="0052043D">
              <w:rPr>
                <w:noProof/>
                <w:webHidden/>
              </w:rPr>
              <w:instrText xml:space="preserve"> PAGEREF _Toc113352786 \h </w:instrText>
            </w:r>
            <w:r w:rsidR="0052043D">
              <w:rPr>
                <w:noProof/>
                <w:webHidden/>
              </w:rPr>
            </w:r>
            <w:r w:rsidR="0052043D">
              <w:rPr>
                <w:noProof/>
                <w:webHidden/>
              </w:rPr>
              <w:fldChar w:fldCharType="separate"/>
            </w:r>
            <w:r w:rsidR="0052043D">
              <w:rPr>
                <w:noProof/>
                <w:webHidden/>
              </w:rPr>
              <w:t>125</w:t>
            </w:r>
            <w:r w:rsidR="0052043D">
              <w:rPr>
                <w:noProof/>
                <w:webHidden/>
              </w:rPr>
              <w:fldChar w:fldCharType="end"/>
            </w:r>
          </w:hyperlink>
        </w:p>
        <w:p w:rsidR="0052043D" w:rsidRDefault="007A09FC" w14:paraId="15C0F85D" w14:textId="085DEBED">
          <w:pPr>
            <w:pStyle w:val="TOC3"/>
            <w:tabs>
              <w:tab w:val="left" w:pos="1540"/>
              <w:tab w:val="right" w:leader="dot" w:pos="9225"/>
            </w:tabs>
            <w:rPr>
              <w:rFonts w:asciiTheme="minorHAnsi" w:hAnsiTheme="minorHAnsi" w:eastAsiaTheme="minorEastAsia" w:cstheme="minorBidi"/>
              <w:noProof/>
              <w:sz w:val="22"/>
              <w:szCs w:val="22"/>
            </w:rPr>
          </w:pPr>
          <w:hyperlink w:history="1" w:anchor="_Toc113352787">
            <w:r w:rsidRPr="00EA71B7" w:rsidR="0052043D">
              <w:rPr>
                <w:rStyle w:val="Hyperlink"/>
                <w:noProof/>
              </w:rPr>
              <w:t>8.40.1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_Toc113352787 \h </w:instrText>
            </w:r>
            <w:r w:rsidR="0052043D">
              <w:rPr>
                <w:noProof/>
                <w:webHidden/>
              </w:rPr>
            </w:r>
            <w:r w:rsidR="0052043D">
              <w:rPr>
                <w:noProof/>
                <w:webHidden/>
              </w:rPr>
              <w:fldChar w:fldCharType="separate"/>
            </w:r>
            <w:r w:rsidR="0052043D">
              <w:rPr>
                <w:noProof/>
                <w:webHidden/>
              </w:rPr>
              <w:t>125</w:t>
            </w:r>
            <w:r w:rsidR="0052043D">
              <w:rPr>
                <w:noProof/>
                <w:webHidden/>
              </w:rPr>
              <w:fldChar w:fldCharType="end"/>
            </w:r>
          </w:hyperlink>
        </w:p>
        <w:p w:rsidR="0052043D" w:rsidRDefault="007A09FC" w14:paraId="2704B4F8" w14:textId="4256E7D1">
          <w:pPr>
            <w:pStyle w:val="TOC3"/>
            <w:tabs>
              <w:tab w:val="left" w:pos="1540"/>
              <w:tab w:val="right" w:leader="dot" w:pos="9225"/>
            </w:tabs>
            <w:rPr>
              <w:rFonts w:asciiTheme="minorHAnsi" w:hAnsiTheme="minorHAnsi" w:eastAsiaTheme="minorEastAsia" w:cstheme="minorBidi"/>
              <w:noProof/>
              <w:sz w:val="22"/>
              <w:szCs w:val="22"/>
            </w:rPr>
          </w:pPr>
          <w:hyperlink w:history="1" w:anchor="_Toc113352788">
            <w:r w:rsidRPr="00EA71B7" w:rsidR="0052043D">
              <w:rPr>
                <w:rStyle w:val="Hyperlink"/>
                <w:noProof/>
              </w:rPr>
              <w:t>8.40.2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_Toc113352788 \h </w:instrText>
            </w:r>
            <w:r w:rsidR="0052043D">
              <w:rPr>
                <w:noProof/>
                <w:webHidden/>
              </w:rPr>
            </w:r>
            <w:r w:rsidR="0052043D">
              <w:rPr>
                <w:noProof/>
                <w:webHidden/>
              </w:rPr>
              <w:fldChar w:fldCharType="separate"/>
            </w:r>
            <w:r w:rsidR="0052043D">
              <w:rPr>
                <w:noProof/>
                <w:webHidden/>
              </w:rPr>
              <w:t>126</w:t>
            </w:r>
            <w:r w:rsidR="0052043D">
              <w:rPr>
                <w:noProof/>
                <w:webHidden/>
              </w:rPr>
              <w:fldChar w:fldCharType="end"/>
            </w:r>
          </w:hyperlink>
        </w:p>
        <w:p w:rsidR="0052043D" w:rsidRDefault="007A09FC" w14:paraId="7A9F55DF" w14:textId="6A6387E1">
          <w:pPr>
            <w:pStyle w:val="TOC3"/>
            <w:tabs>
              <w:tab w:val="left" w:pos="1540"/>
              <w:tab w:val="right" w:leader="dot" w:pos="9225"/>
            </w:tabs>
            <w:rPr>
              <w:rFonts w:asciiTheme="minorHAnsi" w:hAnsiTheme="minorHAnsi" w:eastAsiaTheme="minorEastAsia" w:cstheme="minorBidi"/>
              <w:noProof/>
              <w:sz w:val="22"/>
              <w:szCs w:val="22"/>
            </w:rPr>
          </w:pPr>
          <w:hyperlink w:history="1" w:anchor="_Toc113352789">
            <w:r w:rsidRPr="00EA71B7" w:rsidR="0052043D">
              <w:rPr>
                <w:rStyle w:val="Hyperlink"/>
                <w:noProof/>
              </w:rPr>
              <w:t>8.40.3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_Toc113352789 \h </w:instrText>
            </w:r>
            <w:r w:rsidR="0052043D">
              <w:rPr>
                <w:noProof/>
                <w:webHidden/>
              </w:rPr>
            </w:r>
            <w:r w:rsidR="0052043D">
              <w:rPr>
                <w:noProof/>
                <w:webHidden/>
              </w:rPr>
              <w:fldChar w:fldCharType="separate"/>
            </w:r>
            <w:r w:rsidR="0052043D">
              <w:rPr>
                <w:noProof/>
                <w:webHidden/>
              </w:rPr>
              <w:t>126</w:t>
            </w:r>
            <w:r w:rsidR="0052043D">
              <w:rPr>
                <w:noProof/>
                <w:webHidden/>
              </w:rPr>
              <w:fldChar w:fldCharType="end"/>
            </w:r>
          </w:hyperlink>
        </w:p>
        <w:p w:rsidR="0052043D" w:rsidRDefault="007A09FC" w14:paraId="4DAE4CAA" w14:textId="5607011C">
          <w:pPr>
            <w:pStyle w:val="TOC3"/>
            <w:tabs>
              <w:tab w:val="left" w:pos="1540"/>
              <w:tab w:val="right" w:leader="dot" w:pos="9225"/>
            </w:tabs>
            <w:rPr>
              <w:rFonts w:asciiTheme="minorHAnsi" w:hAnsiTheme="minorHAnsi" w:eastAsiaTheme="minorEastAsia" w:cstheme="minorBidi"/>
              <w:noProof/>
              <w:sz w:val="22"/>
              <w:szCs w:val="22"/>
            </w:rPr>
          </w:pPr>
          <w:hyperlink w:history="1" w:anchor="_Toc113352790">
            <w:r w:rsidRPr="00EA71B7" w:rsidR="0052043D">
              <w:rPr>
                <w:rStyle w:val="Hyperlink"/>
                <w:noProof/>
              </w:rPr>
              <w:t>8.40.4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_Toc113352790 \h </w:instrText>
            </w:r>
            <w:r w:rsidR="0052043D">
              <w:rPr>
                <w:noProof/>
                <w:webHidden/>
              </w:rPr>
            </w:r>
            <w:r w:rsidR="0052043D">
              <w:rPr>
                <w:noProof/>
                <w:webHidden/>
              </w:rPr>
              <w:fldChar w:fldCharType="separate"/>
            </w:r>
            <w:r w:rsidR="0052043D">
              <w:rPr>
                <w:noProof/>
                <w:webHidden/>
              </w:rPr>
              <w:t>126</w:t>
            </w:r>
            <w:r w:rsidR="0052043D">
              <w:rPr>
                <w:noProof/>
                <w:webHidden/>
              </w:rPr>
              <w:fldChar w:fldCharType="end"/>
            </w:r>
          </w:hyperlink>
        </w:p>
        <w:p w:rsidR="0052043D" w:rsidRDefault="007A09FC" w14:paraId="32BFEAF4" w14:textId="166A6498">
          <w:pPr>
            <w:pStyle w:val="TOC2"/>
            <w:tabs>
              <w:tab w:val="left" w:pos="1100"/>
              <w:tab w:val="right" w:leader="dot" w:pos="9225"/>
            </w:tabs>
            <w:rPr>
              <w:rFonts w:asciiTheme="minorHAnsi" w:hAnsiTheme="minorHAnsi" w:eastAsiaTheme="minorEastAsia" w:cstheme="minorBidi"/>
              <w:noProof/>
              <w:sz w:val="22"/>
              <w:szCs w:val="22"/>
            </w:rPr>
          </w:pPr>
          <w:hyperlink w:history="1" w:anchor="_Toc113352791">
            <w:r w:rsidRPr="00EA71B7" w:rsidR="0052043D">
              <w:rPr>
                <w:rStyle w:val="Hyperlink"/>
                <w:noProof/>
              </w:rPr>
              <w:t>8.41</w:t>
            </w:r>
            <w:r w:rsidR="0052043D">
              <w:rPr>
                <w:rFonts w:asciiTheme="minorHAnsi" w:hAnsiTheme="minorHAnsi" w:eastAsiaTheme="minorEastAsia" w:cstheme="minorBidi"/>
                <w:noProof/>
                <w:sz w:val="22"/>
                <w:szCs w:val="22"/>
              </w:rPr>
              <w:tab/>
            </w:r>
            <w:r w:rsidRPr="00EA71B7" w:rsidR="0052043D">
              <w:rPr>
                <w:rStyle w:val="Hyperlink"/>
                <w:noProof/>
              </w:rPr>
              <w:t>meshView</w:t>
            </w:r>
            <w:r w:rsidR="0052043D">
              <w:rPr>
                <w:noProof/>
                <w:webHidden/>
              </w:rPr>
              <w:tab/>
            </w:r>
            <w:r w:rsidR="0052043D">
              <w:rPr>
                <w:noProof/>
                <w:webHidden/>
              </w:rPr>
              <w:fldChar w:fldCharType="begin"/>
            </w:r>
            <w:r w:rsidR="0052043D">
              <w:rPr>
                <w:noProof/>
                <w:webHidden/>
              </w:rPr>
              <w:instrText xml:space="preserve"> PAGEREF _Toc113352791 \h </w:instrText>
            </w:r>
            <w:r w:rsidR="0052043D">
              <w:rPr>
                <w:noProof/>
                <w:webHidden/>
              </w:rPr>
            </w:r>
            <w:r w:rsidR="0052043D">
              <w:rPr>
                <w:noProof/>
                <w:webHidden/>
              </w:rPr>
              <w:fldChar w:fldCharType="separate"/>
            </w:r>
            <w:r w:rsidR="0052043D">
              <w:rPr>
                <w:noProof/>
                <w:webHidden/>
              </w:rPr>
              <w:t>127</w:t>
            </w:r>
            <w:r w:rsidR="0052043D">
              <w:rPr>
                <w:noProof/>
                <w:webHidden/>
              </w:rPr>
              <w:fldChar w:fldCharType="end"/>
            </w:r>
          </w:hyperlink>
        </w:p>
        <w:p w:rsidR="0052043D" w:rsidRDefault="007A09FC" w14:paraId="07A55A47" w14:textId="42D8ED1B">
          <w:pPr>
            <w:pStyle w:val="TOC3"/>
            <w:tabs>
              <w:tab w:val="left" w:pos="1540"/>
              <w:tab w:val="right" w:leader="dot" w:pos="9225"/>
            </w:tabs>
            <w:rPr>
              <w:rFonts w:asciiTheme="minorHAnsi" w:hAnsiTheme="minorHAnsi" w:eastAsiaTheme="minorEastAsia" w:cstheme="minorBidi"/>
              <w:noProof/>
              <w:sz w:val="22"/>
              <w:szCs w:val="22"/>
            </w:rPr>
          </w:pPr>
          <w:hyperlink w:history="1" w:anchor="_Toc113352792">
            <w:r w:rsidRPr="00EA71B7" w:rsidR="0052043D">
              <w:rPr>
                <w:rStyle w:val="Hyperlink"/>
                <w:noProof/>
              </w:rPr>
              <w:t>8.41.1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_Toc113352792 \h </w:instrText>
            </w:r>
            <w:r w:rsidR="0052043D">
              <w:rPr>
                <w:noProof/>
                <w:webHidden/>
              </w:rPr>
            </w:r>
            <w:r w:rsidR="0052043D">
              <w:rPr>
                <w:noProof/>
                <w:webHidden/>
              </w:rPr>
              <w:fldChar w:fldCharType="separate"/>
            </w:r>
            <w:r w:rsidR="0052043D">
              <w:rPr>
                <w:noProof/>
                <w:webHidden/>
              </w:rPr>
              <w:t>127</w:t>
            </w:r>
            <w:r w:rsidR="0052043D">
              <w:rPr>
                <w:noProof/>
                <w:webHidden/>
              </w:rPr>
              <w:fldChar w:fldCharType="end"/>
            </w:r>
          </w:hyperlink>
        </w:p>
        <w:p w:rsidR="0052043D" w:rsidRDefault="007A09FC" w14:paraId="6D84FBC7" w14:textId="091F4489">
          <w:pPr>
            <w:pStyle w:val="TOC3"/>
            <w:tabs>
              <w:tab w:val="left" w:pos="1540"/>
              <w:tab w:val="right" w:leader="dot" w:pos="9225"/>
            </w:tabs>
            <w:rPr>
              <w:rFonts w:asciiTheme="minorHAnsi" w:hAnsiTheme="minorHAnsi" w:eastAsiaTheme="minorEastAsia" w:cstheme="minorBidi"/>
              <w:noProof/>
              <w:sz w:val="22"/>
              <w:szCs w:val="22"/>
            </w:rPr>
          </w:pPr>
          <w:hyperlink w:history="1" w:anchor="_Toc113352793">
            <w:r w:rsidRPr="00EA71B7" w:rsidR="0052043D">
              <w:rPr>
                <w:rStyle w:val="Hyperlink"/>
                <w:noProof/>
              </w:rPr>
              <w:t>8.41.2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_Toc113352793 \h </w:instrText>
            </w:r>
            <w:r w:rsidR="0052043D">
              <w:rPr>
                <w:noProof/>
                <w:webHidden/>
              </w:rPr>
            </w:r>
            <w:r w:rsidR="0052043D">
              <w:rPr>
                <w:noProof/>
                <w:webHidden/>
              </w:rPr>
              <w:fldChar w:fldCharType="separate"/>
            </w:r>
            <w:r w:rsidR="0052043D">
              <w:rPr>
                <w:noProof/>
                <w:webHidden/>
              </w:rPr>
              <w:t>127</w:t>
            </w:r>
            <w:r w:rsidR="0052043D">
              <w:rPr>
                <w:noProof/>
                <w:webHidden/>
              </w:rPr>
              <w:fldChar w:fldCharType="end"/>
            </w:r>
          </w:hyperlink>
        </w:p>
        <w:p w:rsidR="0052043D" w:rsidRDefault="007A09FC" w14:paraId="21BC0505" w14:textId="0E8C1B87">
          <w:pPr>
            <w:pStyle w:val="TOC3"/>
            <w:tabs>
              <w:tab w:val="left" w:pos="1540"/>
              <w:tab w:val="right" w:leader="dot" w:pos="9225"/>
            </w:tabs>
            <w:rPr>
              <w:rFonts w:asciiTheme="minorHAnsi" w:hAnsiTheme="minorHAnsi" w:eastAsiaTheme="minorEastAsia" w:cstheme="minorBidi"/>
              <w:noProof/>
              <w:sz w:val="22"/>
              <w:szCs w:val="22"/>
            </w:rPr>
          </w:pPr>
          <w:hyperlink w:history="1" w:anchor="_Toc113352794">
            <w:r w:rsidRPr="00EA71B7" w:rsidR="0052043D">
              <w:rPr>
                <w:rStyle w:val="Hyperlink"/>
                <w:noProof/>
              </w:rPr>
              <w:t>8.41.3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_Toc113352794 \h </w:instrText>
            </w:r>
            <w:r w:rsidR="0052043D">
              <w:rPr>
                <w:noProof/>
                <w:webHidden/>
              </w:rPr>
            </w:r>
            <w:r w:rsidR="0052043D">
              <w:rPr>
                <w:noProof/>
                <w:webHidden/>
              </w:rPr>
              <w:fldChar w:fldCharType="separate"/>
            </w:r>
            <w:r w:rsidR="0052043D">
              <w:rPr>
                <w:noProof/>
                <w:webHidden/>
              </w:rPr>
              <w:t>128</w:t>
            </w:r>
            <w:r w:rsidR="0052043D">
              <w:rPr>
                <w:noProof/>
                <w:webHidden/>
              </w:rPr>
              <w:fldChar w:fldCharType="end"/>
            </w:r>
          </w:hyperlink>
        </w:p>
        <w:p w:rsidR="0052043D" w:rsidRDefault="007A09FC" w14:paraId="451950E1" w14:textId="1DE411E2">
          <w:pPr>
            <w:pStyle w:val="TOC3"/>
            <w:tabs>
              <w:tab w:val="left" w:pos="1540"/>
              <w:tab w:val="right" w:leader="dot" w:pos="9225"/>
            </w:tabs>
            <w:rPr>
              <w:rFonts w:asciiTheme="minorHAnsi" w:hAnsiTheme="minorHAnsi" w:eastAsiaTheme="minorEastAsia" w:cstheme="minorBidi"/>
              <w:noProof/>
              <w:sz w:val="22"/>
              <w:szCs w:val="22"/>
            </w:rPr>
          </w:pPr>
          <w:hyperlink w:history="1" w:anchor="_Toc113352795">
            <w:r w:rsidRPr="00EA71B7" w:rsidR="0052043D">
              <w:rPr>
                <w:rStyle w:val="Hyperlink"/>
                <w:noProof/>
              </w:rPr>
              <w:t>8.41.4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_Toc113352795 \h </w:instrText>
            </w:r>
            <w:r w:rsidR="0052043D">
              <w:rPr>
                <w:noProof/>
                <w:webHidden/>
              </w:rPr>
            </w:r>
            <w:r w:rsidR="0052043D">
              <w:rPr>
                <w:noProof/>
                <w:webHidden/>
              </w:rPr>
              <w:fldChar w:fldCharType="separate"/>
            </w:r>
            <w:r w:rsidR="0052043D">
              <w:rPr>
                <w:noProof/>
                <w:webHidden/>
              </w:rPr>
              <w:t>129</w:t>
            </w:r>
            <w:r w:rsidR="0052043D">
              <w:rPr>
                <w:noProof/>
                <w:webHidden/>
              </w:rPr>
              <w:fldChar w:fldCharType="end"/>
            </w:r>
          </w:hyperlink>
        </w:p>
        <w:p w:rsidR="0052043D" w:rsidRDefault="007A09FC" w14:paraId="7740AD30" w14:textId="4A25BFD1">
          <w:pPr>
            <w:pStyle w:val="TOC2"/>
            <w:tabs>
              <w:tab w:val="left" w:pos="1100"/>
              <w:tab w:val="right" w:leader="dot" w:pos="9225"/>
            </w:tabs>
            <w:rPr>
              <w:rFonts w:asciiTheme="minorHAnsi" w:hAnsiTheme="minorHAnsi" w:eastAsiaTheme="minorEastAsia" w:cstheme="minorBidi"/>
              <w:noProof/>
              <w:sz w:val="22"/>
              <w:szCs w:val="22"/>
            </w:rPr>
          </w:pPr>
          <w:hyperlink w:history="1" w:anchor="_Toc113352796">
            <w:r w:rsidRPr="00EA71B7" w:rsidR="0052043D">
              <w:rPr>
                <w:rStyle w:val="Hyperlink"/>
                <w:noProof/>
              </w:rPr>
              <w:t>8.42</w:t>
            </w:r>
            <w:r w:rsidR="0052043D">
              <w:rPr>
                <w:rFonts w:asciiTheme="minorHAnsi" w:hAnsiTheme="minorHAnsi" w:eastAsiaTheme="minorEastAsia" w:cstheme="minorBidi"/>
                <w:noProof/>
                <w:sz w:val="22"/>
                <w:szCs w:val="22"/>
              </w:rPr>
              <w:tab/>
            </w:r>
            <w:r w:rsidRPr="00EA71B7" w:rsidR="0052043D">
              <w:rPr>
                <w:rStyle w:val="Hyperlink"/>
                <w:noProof/>
              </w:rPr>
              <w:t>meshChange</w:t>
            </w:r>
            <w:r w:rsidR="0052043D">
              <w:rPr>
                <w:noProof/>
                <w:webHidden/>
              </w:rPr>
              <w:tab/>
            </w:r>
            <w:r w:rsidR="0052043D">
              <w:rPr>
                <w:noProof/>
                <w:webHidden/>
              </w:rPr>
              <w:fldChar w:fldCharType="begin"/>
            </w:r>
            <w:r w:rsidR="0052043D">
              <w:rPr>
                <w:noProof/>
                <w:webHidden/>
              </w:rPr>
              <w:instrText xml:space="preserve"> PAGEREF _Toc113352796 \h </w:instrText>
            </w:r>
            <w:r w:rsidR="0052043D">
              <w:rPr>
                <w:noProof/>
                <w:webHidden/>
              </w:rPr>
            </w:r>
            <w:r w:rsidR="0052043D">
              <w:rPr>
                <w:noProof/>
                <w:webHidden/>
              </w:rPr>
              <w:fldChar w:fldCharType="separate"/>
            </w:r>
            <w:r w:rsidR="0052043D">
              <w:rPr>
                <w:noProof/>
                <w:webHidden/>
              </w:rPr>
              <w:t>130</w:t>
            </w:r>
            <w:r w:rsidR="0052043D">
              <w:rPr>
                <w:noProof/>
                <w:webHidden/>
              </w:rPr>
              <w:fldChar w:fldCharType="end"/>
            </w:r>
          </w:hyperlink>
        </w:p>
        <w:p w:rsidR="0052043D" w:rsidRDefault="007A09FC" w14:paraId="07410865" w14:textId="06F5C8AC">
          <w:pPr>
            <w:pStyle w:val="TOC3"/>
            <w:tabs>
              <w:tab w:val="left" w:pos="1540"/>
              <w:tab w:val="right" w:leader="dot" w:pos="9225"/>
            </w:tabs>
            <w:rPr>
              <w:rFonts w:asciiTheme="minorHAnsi" w:hAnsiTheme="minorHAnsi" w:eastAsiaTheme="minorEastAsia" w:cstheme="minorBidi"/>
              <w:noProof/>
              <w:sz w:val="22"/>
              <w:szCs w:val="22"/>
            </w:rPr>
          </w:pPr>
          <w:hyperlink w:history="1" w:anchor="_Toc113352797">
            <w:r w:rsidRPr="00EA71B7" w:rsidR="0052043D">
              <w:rPr>
                <w:rStyle w:val="Hyperlink"/>
                <w:noProof/>
              </w:rPr>
              <w:t>8.42.1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_Toc113352797 \h </w:instrText>
            </w:r>
            <w:r w:rsidR="0052043D">
              <w:rPr>
                <w:noProof/>
                <w:webHidden/>
              </w:rPr>
            </w:r>
            <w:r w:rsidR="0052043D">
              <w:rPr>
                <w:noProof/>
                <w:webHidden/>
              </w:rPr>
              <w:fldChar w:fldCharType="separate"/>
            </w:r>
            <w:r w:rsidR="0052043D">
              <w:rPr>
                <w:noProof/>
                <w:webHidden/>
              </w:rPr>
              <w:t>130</w:t>
            </w:r>
            <w:r w:rsidR="0052043D">
              <w:rPr>
                <w:noProof/>
                <w:webHidden/>
              </w:rPr>
              <w:fldChar w:fldCharType="end"/>
            </w:r>
          </w:hyperlink>
        </w:p>
        <w:p w:rsidR="0052043D" w:rsidRDefault="007A09FC" w14:paraId="64EBCB34" w14:textId="059FB640">
          <w:pPr>
            <w:pStyle w:val="TOC3"/>
            <w:tabs>
              <w:tab w:val="left" w:pos="1540"/>
              <w:tab w:val="right" w:leader="dot" w:pos="9225"/>
            </w:tabs>
            <w:rPr>
              <w:rFonts w:asciiTheme="minorHAnsi" w:hAnsiTheme="minorHAnsi" w:eastAsiaTheme="minorEastAsia" w:cstheme="minorBidi"/>
              <w:noProof/>
              <w:sz w:val="22"/>
              <w:szCs w:val="22"/>
            </w:rPr>
          </w:pPr>
          <w:hyperlink w:history="1" w:anchor="_Toc113352798">
            <w:r w:rsidRPr="00EA71B7" w:rsidR="0052043D">
              <w:rPr>
                <w:rStyle w:val="Hyperlink"/>
                <w:noProof/>
              </w:rPr>
              <w:t>8.42.2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_Toc113352798 \h </w:instrText>
            </w:r>
            <w:r w:rsidR="0052043D">
              <w:rPr>
                <w:noProof/>
                <w:webHidden/>
              </w:rPr>
            </w:r>
            <w:r w:rsidR="0052043D">
              <w:rPr>
                <w:noProof/>
                <w:webHidden/>
              </w:rPr>
              <w:fldChar w:fldCharType="separate"/>
            </w:r>
            <w:r w:rsidR="0052043D">
              <w:rPr>
                <w:noProof/>
                <w:webHidden/>
              </w:rPr>
              <w:t>130</w:t>
            </w:r>
            <w:r w:rsidR="0052043D">
              <w:rPr>
                <w:noProof/>
                <w:webHidden/>
              </w:rPr>
              <w:fldChar w:fldCharType="end"/>
            </w:r>
          </w:hyperlink>
        </w:p>
        <w:p w:rsidR="0052043D" w:rsidRDefault="007A09FC" w14:paraId="44DF72CA" w14:textId="16CFAD84">
          <w:pPr>
            <w:pStyle w:val="TOC3"/>
            <w:tabs>
              <w:tab w:val="left" w:pos="1540"/>
              <w:tab w:val="right" w:leader="dot" w:pos="9225"/>
            </w:tabs>
            <w:rPr>
              <w:rFonts w:asciiTheme="minorHAnsi" w:hAnsiTheme="minorHAnsi" w:eastAsiaTheme="minorEastAsia" w:cstheme="minorBidi"/>
              <w:noProof/>
              <w:sz w:val="22"/>
              <w:szCs w:val="22"/>
            </w:rPr>
          </w:pPr>
          <w:hyperlink w:history="1" w:anchor="_Toc113352799">
            <w:r w:rsidRPr="00EA71B7" w:rsidR="0052043D">
              <w:rPr>
                <w:rStyle w:val="Hyperlink"/>
                <w:noProof/>
              </w:rPr>
              <w:t>8.42.3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_Toc113352799 \h </w:instrText>
            </w:r>
            <w:r w:rsidR="0052043D">
              <w:rPr>
                <w:noProof/>
                <w:webHidden/>
              </w:rPr>
            </w:r>
            <w:r w:rsidR="0052043D">
              <w:rPr>
                <w:noProof/>
                <w:webHidden/>
              </w:rPr>
              <w:fldChar w:fldCharType="separate"/>
            </w:r>
            <w:r w:rsidR="0052043D">
              <w:rPr>
                <w:noProof/>
                <w:webHidden/>
              </w:rPr>
              <w:t>131</w:t>
            </w:r>
            <w:r w:rsidR="0052043D">
              <w:rPr>
                <w:noProof/>
                <w:webHidden/>
              </w:rPr>
              <w:fldChar w:fldCharType="end"/>
            </w:r>
          </w:hyperlink>
        </w:p>
        <w:p w:rsidR="0052043D" w:rsidRDefault="007A09FC" w14:paraId="4B43949C" w14:textId="487EAC9A">
          <w:pPr>
            <w:pStyle w:val="TOC3"/>
            <w:tabs>
              <w:tab w:val="left" w:pos="1540"/>
              <w:tab w:val="right" w:leader="dot" w:pos="9225"/>
            </w:tabs>
            <w:rPr>
              <w:rFonts w:asciiTheme="minorHAnsi" w:hAnsiTheme="minorHAnsi" w:eastAsiaTheme="minorEastAsia" w:cstheme="minorBidi"/>
              <w:noProof/>
              <w:sz w:val="22"/>
              <w:szCs w:val="22"/>
            </w:rPr>
          </w:pPr>
          <w:hyperlink w:history="1" w:anchor="_Toc113352800">
            <w:r w:rsidRPr="00EA71B7" w:rsidR="0052043D">
              <w:rPr>
                <w:rStyle w:val="Hyperlink"/>
                <w:noProof/>
              </w:rPr>
              <w:t>8.42.4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_Toc113352800 \h </w:instrText>
            </w:r>
            <w:r w:rsidR="0052043D">
              <w:rPr>
                <w:noProof/>
                <w:webHidden/>
              </w:rPr>
            </w:r>
            <w:r w:rsidR="0052043D">
              <w:rPr>
                <w:noProof/>
                <w:webHidden/>
              </w:rPr>
              <w:fldChar w:fldCharType="separate"/>
            </w:r>
            <w:r w:rsidR="0052043D">
              <w:rPr>
                <w:noProof/>
                <w:webHidden/>
              </w:rPr>
              <w:t>132</w:t>
            </w:r>
            <w:r w:rsidR="0052043D">
              <w:rPr>
                <w:noProof/>
                <w:webHidden/>
              </w:rPr>
              <w:fldChar w:fldCharType="end"/>
            </w:r>
          </w:hyperlink>
        </w:p>
        <w:p w:rsidR="0052043D" w:rsidRDefault="007A09FC" w14:paraId="7AA90DB8" w14:textId="6E42D095">
          <w:pPr>
            <w:pStyle w:val="TOC2"/>
            <w:tabs>
              <w:tab w:val="left" w:pos="1100"/>
              <w:tab w:val="right" w:leader="dot" w:pos="9225"/>
            </w:tabs>
            <w:rPr>
              <w:rFonts w:asciiTheme="minorHAnsi" w:hAnsiTheme="minorHAnsi" w:eastAsiaTheme="minorEastAsia" w:cstheme="minorBidi"/>
              <w:noProof/>
              <w:sz w:val="22"/>
              <w:szCs w:val="22"/>
            </w:rPr>
          </w:pPr>
          <w:hyperlink w:history="1" w:anchor="_Toc113352801">
            <w:r w:rsidRPr="00EA71B7" w:rsidR="0052043D">
              <w:rPr>
                <w:rStyle w:val="Hyperlink"/>
                <w:noProof/>
              </w:rPr>
              <w:t>8.43</w:t>
            </w:r>
            <w:r w:rsidR="0052043D">
              <w:rPr>
                <w:rFonts w:asciiTheme="minorHAnsi" w:hAnsiTheme="minorHAnsi" w:eastAsiaTheme="minorEastAsia" w:cstheme="minorBidi"/>
                <w:noProof/>
                <w:sz w:val="22"/>
                <w:szCs w:val="22"/>
              </w:rPr>
              <w:tab/>
            </w:r>
            <w:r w:rsidRPr="00EA71B7" w:rsidR="0052043D">
              <w:rPr>
                <w:rStyle w:val="Hyperlink"/>
                <w:noProof/>
              </w:rPr>
              <w:t>syncONTConfig</w:t>
            </w:r>
            <w:r w:rsidR="0052043D">
              <w:rPr>
                <w:noProof/>
                <w:webHidden/>
              </w:rPr>
              <w:tab/>
            </w:r>
            <w:r w:rsidR="0052043D">
              <w:rPr>
                <w:noProof/>
                <w:webHidden/>
              </w:rPr>
              <w:fldChar w:fldCharType="begin"/>
            </w:r>
            <w:r w:rsidR="0052043D">
              <w:rPr>
                <w:noProof/>
                <w:webHidden/>
              </w:rPr>
              <w:instrText xml:space="preserve"> PAGEREF _Toc113352801 \h </w:instrText>
            </w:r>
            <w:r w:rsidR="0052043D">
              <w:rPr>
                <w:noProof/>
                <w:webHidden/>
              </w:rPr>
            </w:r>
            <w:r w:rsidR="0052043D">
              <w:rPr>
                <w:noProof/>
                <w:webHidden/>
              </w:rPr>
              <w:fldChar w:fldCharType="separate"/>
            </w:r>
            <w:r w:rsidR="0052043D">
              <w:rPr>
                <w:noProof/>
                <w:webHidden/>
              </w:rPr>
              <w:t>132</w:t>
            </w:r>
            <w:r w:rsidR="0052043D">
              <w:rPr>
                <w:noProof/>
                <w:webHidden/>
              </w:rPr>
              <w:fldChar w:fldCharType="end"/>
            </w:r>
          </w:hyperlink>
        </w:p>
        <w:p w:rsidR="0052043D" w:rsidRDefault="007A09FC" w14:paraId="42803F02" w14:textId="0A283613">
          <w:pPr>
            <w:pStyle w:val="TOC3"/>
            <w:tabs>
              <w:tab w:val="left" w:pos="1540"/>
              <w:tab w:val="right" w:leader="dot" w:pos="9225"/>
            </w:tabs>
            <w:rPr>
              <w:rFonts w:asciiTheme="minorHAnsi" w:hAnsiTheme="minorHAnsi" w:eastAsiaTheme="minorEastAsia" w:cstheme="minorBidi"/>
              <w:noProof/>
              <w:sz w:val="22"/>
              <w:szCs w:val="22"/>
            </w:rPr>
          </w:pPr>
          <w:hyperlink w:history="1" w:anchor="_Toc113352802">
            <w:r w:rsidRPr="00EA71B7" w:rsidR="0052043D">
              <w:rPr>
                <w:rStyle w:val="Hyperlink"/>
                <w:noProof/>
              </w:rPr>
              <w:t>8.43.1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_Toc113352802 \h </w:instrText>
            </w:r>
            <w:r w:rsidR="0052043D">
              <w:rPr>
                <w:noProof/>
                <w:webHidden/>
              </w:rPr>
            </w:r>
            <w:r w:rsidR="0052043D">
              <w:rPr>
                <w:noProof/>
                <w:webHidden/>
              </w:rPr>
              <w:fldChar w:fldCharType="separate"/>
            </w:r>
            <w:r w:rsidR="0052043D">
              <w:rPr>
                <w:noProof/>
                <w:webHidden/>
              </w:rPr>
              <w:t>132</w:t>
            </w:r>
            <w:r w:rsidR="0052043D">
              <w:rPr>
                <w:noProof/>
                <w:webHidden/>
              </w:rPr>
              <w:fldChar w:fldCharType="end"/>
            </w:r>
          </w:hyperlink>
        </w:p>
        <w:p w:rsidR="0052043D" w:rsidRDefault="007A09FC" w14:paraId="4CFE109C" w14:textId="7BE7C341">
          <w:pPr>
            <w:pStyle w:val="TOC3"/>
            <w:tabs>
              <w:tab w:val="left" w:pos="1540"/>
              <w:tab w:val="right" w:leader="dot" w:pos="9225"/>
            </w:tabs>
            <w:rPr>
              <w:rFonts w:asciiTheme="minorHAnsi" w:hAnsiTheme="minorHAnsi" w:eastAsiaTheme="minorEastAsia" w:cstheme="minorBidi"/>
              <w:noProof/>
              <w:sz w:val="22"/>
              <w:szCs w:val="22"/>
            </w:rPr>
          </w:pPr>
          <w:hyperlink w:history="1" w:anchor="_Toc113352803">
            <w:r w:rsidRPr="00EA71B7" w:rsidR="0052043D">
              <w:rPr>
                <w:rStyle w:val="Hyperlink"/>
                <w:noProof/>
              </w:rPr>
              <w:t>8.43.2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_Toc113352803 \h </w:instrText>
            </w:r>
            <w:r w:rsidR="0052043D">
              <w:rPr>
                <w:noProof/>
                <w:webHidden/>
              </w:rPr>
            </w:r>
            <w:r w:rsidR="0052043D">
              <w:rPr>
                <w:noProof/>
                <w:webHidden/>
              </w:rPr>
              <w:fldChar w:fldCharType="separate"/>
            </w:r>
            <w:r w:rsidR="0052043D">
              <w:rPr>
                <w:noProof/>
                <w:webHidden/>
              </w:rPr>
              <w:t>133</w:t>
            </w:r>
            <w:r w:rsidR="0052043D">
              <w:rPr>
                <w:noProof/>
                <w:webHidden/>
              </w:rPr>
              <w:fldChar w:fldCharType="end"/>
            </w:r>
          </w:hyperlink>
        </w:p>
        <w:p w:rsidR="0052043D" w:rsidRDefault="007A09FC" w14:paraId="49D00531" w14:textId="133106ED">
          <w:pPr>
            <w:pStyle w:val="TOC3"/>
            <w:tabs>
              <w:tab w:val="left" w:pos="1540"/>
              <w:tab w:val="right" w:leader="dot" w:pos="9225"/>
            </w:tabs>
            <w:rPr>
              <w:rFonts w:asciiTheme="minorHAnsi" w:hAnsiTheme="minorHAnsi" w:eastAsiaTheme="minorEastAsia" w:cstheme="minorBidi"/>
              <w:noProof/>
              <w:sz w:val="22"/>
              <w:szCs w:val="22"/>
            </w:rPr>
          </w:pPr>
          <w:hyperlink w:history="1" w:anchor="_Toc113352804">
            <w:r w:rsidRPr="00EA71B7" w:rsidR="0052043D">
              <w:rPr>
                <w:rStyle w:val="Hyperlink"/>
                <w:noProof/>
              </w:rPr>
              <w:t>8.43.3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_Toc113352804 \h </w:instrText>
            </w:r>
            <w:r w:rsidR="0052043D">
              <w:rPr>
                <w:noProof/>
                <w:webHidden/>
              </w:rPr>
            </w:r>
            <w:r w:rsidR="0052043D">
              <w:rPr>
                <w:noProof/>
                <w:webHidden/>
              </w:rPr>
              <w:fldChar w:fldCharType="separate"/>
            </w:r>
            <w:r w:rsidR="0052043D">
              <w:rPr>
                <w:noProof/>
                <w:webHidden/>
              </w:rPr>
              <w:t>133</w:t>
            </w:r>
            <w:r w:rsidR="0052043D">
              <w:rPr>
                <w:noProof/>
                <w:webHidden/>
              </w:rPr>
              <w:fldChar w:fldCharType="end"/>
            </w:r>
          </w:hyperlink>
        </w:p>
        <w:p w:rsidR="0052043D" w:rsidRDefault="007A09FC" w14:paraId="4C63FE72" w14:textId="27FBAE3B">
          <w:pPr>
            <w:pStyle w:val="TOC3"/>
            <w:tabs>
              <w:tab w:val="left" w:pos="1540"/>
              <w:tab w:val="right" w:leader="dot" w:pos="9225"/>
            </w:tabs>
            <w:rPr>
              <w:rFonts w:asciiTheme="minorHAnsi" w:hAnsiTheme="minorHAnsi" w:eastAsiaTheme="minorEastAsia" w:cstheme="minorBidi"/>
              <w:noProof/>
              <w:sz w:val="22"/>
              <w:szCs w:val="22"/>
            </w:rPr>
          </w:pPr>
          <w:hyperlink w:history="1" w:anchor="_Toc113352805">
            <w:r w:rsidRPr="00EA71B7" w:rsidR="0052043D">
              <w:rPr>
                <w:rStyle w:val="Hyperlink"/>
                <w:noProof/>
              </w:rPr>
              <w:t>8.43.4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_Toc113352805 \h </w:instrText>
            </w:r>
            <w:r w:rsidR="0052043D">
              <w:rPr>
                <w:noProof/>
                <w:webHidden/>
              </w:rPr>
            </w:r>
            <w:r w:rsidR="0052043D">
              <w:rPr>
                <w:noProof/>
                <w:webHidden/>
              </w:rPr>
              <w:fldChar w:fldCharType="separate"/>
            </w:r>
            <w:r w:rsidR="0052043D">
              <w:rPr>
                <w:noProof/>
                <w:webHidden/>
              </w:rPr>
              <w:t>133</w:t>
            </w:r>
            <w:r w:rsidR="0052043D">
              <w:rPr>
                <w:noProof/>
                <w:webHidden/>
              </w:rPr>
              <w:fldChar w:fldCharType="end"/>
            </w:r>
          </w:hyperlink>
        </w:p>
        <w:p w:rsidR="0052043D" w:rsidRDefault="007A09FC" w14:paraId="3325267E" w14:textId="7CFD8560">
          <w:pPr>
            <w:pStyle w:val="TOC2"/>
            <w:tabs>
              <w:tab w:val="left" w:pos="1100"/>
              <w:tab w:val="right" w:leader="dot" w:pos="9225"/>
            </w:tabs>
            <w:rPr>
              <w:rFonts w:asciiTheme="minorHAnsi" w:hAnsiTheme="minorHAnsi" w:eastAsiaTheme="minorEastAsia" w:cstheme="minorBidi"/>
              <w:noProof/>
              <w:sz w:val="22"/>
              <w:szCs w:val="22"/>
            </w:rPr>
          </w:pPr>
          <w:hyperlink w:history="1" w:anchor="_Toc113352806">
            <w:r w:rsidRPr="00EA71B7" w:rsidR="0052043D">
              <w:rPr>
                <w:rStyle w:val="Hyperlink"/>
                <w:noProof/>
              </w:rPr>
              <w:t>8.44</w:t>
            </w:r>
            <w:r w:rsidR="0052043D">
              <w:rPr>
                <w:rFonts w:asciiTheme="minorHAnsi" w:hAnsiTheme="minorHAnsi" w:eastAsiaTheme="minorEastAsia" w:cstheme="minorBidi"/>
                <w:noProof/>
                <w:sz w:val="22"/>
                <w:szCs w:val="22"/>
              </w:rPr>
              <w:tab/>
            </w:r>
            <w:r w:rsidRPr="00EA71B7" w:rsidR="0052043D">
              <w:rPr>
                <w:rStyle w:val="Hyperlink"/>
                <w:noProof/>
              </w:rPr>
              <w:t>Upload File</w:t>
            </w:r>
            <w:r w:rsidR="0052043D">
              <w:rPr>
                <w:noProof/>
                <w:webHidden/>
              </w:rPr>
              <w:tab/>
            </w:r>
            <w:r w:rsidR="0052043D">
              <w:rPr>
                <w:noProof/>
                <w:webHidden/>
              </w:rPr>
              <w:fldChar w:fldCharType="begin"/>
            </w:r>
            <w:r w:rsidR="0052043D">
              <w:rPr>
                <w:noProof/>
                <w:webHidden/>
              </w:rPr>
              <w:instrText xml:space="preserve"> PAGEREF _Toc113352806 \h </w:instrText>
            </w:r>
            <w:r w:rsidR="0052043D">
              <w:rPr>
                <w:noProof/>
                <w:webHidden/>
              </w:rPr>
            </w:r>
            <w:r w:rsidR="0052043D">
              <w:rPr>
                <w:noProof/>
                <w:webHidden/>
              </w:rPr>
              <w:fldChar w:fldCharType="separate"/>
            </w:r>
            <w:r w:rsidR="0052043D">
              <w:rPr>
                <w:noProof/>
                <w:webHidden/>
              </w:rPr>
              <w:t>134</w:t>
            </w:r>
            <w:r w:rsidR="0052043D">
              <w:rPr>
                <w:noProof/>
                <w:webHidden/>
              </w:rPr>
              <w:fldChar w:fldCharType="end"/>
            </w:r>
          </w:hyperlink>
        </w:p>
        <w:p w:rsidR="0052043D" w:rsidRDefault="007A09FC" w14:paraId="334289C3" w14:textId="336C22D7">
          <w:pPr>
            <w:pStyle w:val="TOC3"/>
            <w:tabs>
              <w:tab w:val="left" w:pos="1540"/>
              <w:tab w:val="right" w:leader="dot" w:pos="9225"/>
            </w:tabs>
            <w:rPr>
              <w:rFonts w:asciiTheme="minorHAnsi" w:hAnsiTheme="minorHAnsi" w:eastAsiaTheme="minorEastAsia" w:cstheme="minorBidi"/>
              <w:noProof/>
              <w:sz w:val="22"/>
              <w:szCs w:val="22"/>
            </w:rPr>
          </w:pPr>
          <w:hyperlink w:history="1" w:anchor="_Toc113352807">
            <w:r w:rsidRPr="00EA71B7" w:rsidR="0052043D">
              <w:rPr>
                <w:rStyle w:val="Hyperlink"/>
                <w:noProof/>
              </w:rPr>
              <w:t>8.44.1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_Toc113352807 \h </w:instrText>
            </w:r>
            <w:r w:rsidR="0052043D">
              <w:rPr>
                <w:noProof/>
                <w:webHidden/>
              </w:rPr>
            </w:r>
            <w:r w:rsidR="0052043D">
              <w:rPr>
                <w:noProof/>
                <w:webHidden/>
              </w:rPr>
              <w:fldChar w:fldCharType="separate"/>
            </w:r>
            <w:r w:rsidR="0052043D">
              <w:rPr>
                <w:noProof/>
                <w:webHidden/>
              </w:rPr>
              <w:t>134</w:t>
            </w:r>
            <w:r w:rsidR="0052043D">
              <w:rPr>
                <w:noProof/>
                <w:webHidden/>
              </w:rPr>
              <w:fldChar w:fldCharType="end"/>
            </w:r>
          </w:hyperlink>
        </w:p>
        <w:p w:rsidR="0052043D" w:rsidRDefault="007A09FC" w14:paraId="1AABDD73" w14:textId="2A21B4D8">
          <w:pPr>
            <w:pStyle w:val="TOC3"/>
            <w:tabs>
              <w:tab w:val="left" w:pos="1540"/>
              <w:tab w:val="right" w:leader="dot" w:pos="9225"/>
            </w:tabs>
            <w:rPr>
              <w:rFonts w:asciiTheme="minorHAnsi" w:hAnsiTheme="minorHAnsi" w:eastAsiaTheme="minorEastAsia" w:cstheme="minorBidi"/>
              <w:noProof/>
              <w:sz w:val="22"/>
              <w:szCs w:val="22"/>
            </w:rPr>
          </w:pPr>
          <w:hyperlink w:history="1" w:anchor="_Toc113352808">
            <w:r w:rsidRPr="00EA71B7" w:rsidR="0052043D">
              <w:rPr>
                <w:rStyle w:val="Hyperlink"/>
                <w:noProof/>
              </w:rPr>
              <w:t>8.44.2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_Toc113352808 \h </w:instrText>
            </w:r>
            <w:r w:rsidR="0052043D">
              <w:rPr>
                <w:noProof/>
                <w:webHidden/>
              </w:rPr>
            </w:r>
            <w:r w:rsidR="0052043D">
              <w:rPr>
                <w:noProof/>
                <w:webHidden/>
              </w:rPr>
              <w:fldChar w:fldCharType="separate"/>
            </w:r>
            <w:r w:rsidR="0052043D">
              <w:rPr>
                <w:noProof/>
                <w:webHidden/>
              </w:rPr>
              <w:t>134</w:t>
            </w:r>
            <w:r w:rsidR="0052043D">
              <w:rPr>
                <w:noProof/>
                <w:webHidden/>
              </w:rPr>
              <w:fldChar w:fldCharType="end"/>
            </w:r>
          </w:hyperlink>
        </w:p>
        <w:p w:rsidR="0052043D" w:rsidRDefault="007A09FC" w14:paraId="4E5B55ED" w14:textId="10002423">
          <w:pPr>
            <w:pStyle w:val="TOC3"/>
            <w:tabs>
              <w:tab w:val="left" w:pos="1540"/>
              <w:tab w:val="right" w:leader="dot" w:pos="9225"/>
            </w:tabs>
            <w:rPr>
              <w:rFonts w:asciiTheme="minorHAnsi" w:hAnsiTheme="minorHAnsi" w:eastAsiaTheme="minorEastAsia" w:cstheme="minorBidi"/>
              <w:noProof/>
              <w:sz w:val="22"/>
              <w:szCs w:val="22"/>
            </w:rPr>
          </w:pPr>
          <w:hyperlink w:history="1" w:anchor="_Toc113352809">
            <w:r w:rsidRPr="00EA71B7" w:rsidR="0052043D">
              <w:rPr>
                <w:rStyle w:val="Hyperlink"/>
                <w:noProof/>
              </w:rPr>
              <w:t>8.44.3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_Toc113352809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rsidR="0052043D" w:rsidRDefault="007A09FC" w14:paraId="20FC3413" w14:textId="7E47F447">
          <w:pPr>
            <w:pStyle w:val="TOC3"/>
            <w:tabs>
              <w:tab w:val="left" w:pos="1540"/>
              <w:tab w:val="right" w:leader="dot" w:pos="9225"/>
            </w:tabs>
            <w:rPr>
              <w:rFonts w:asciiTheme="minorHAnsi" w:hAnsiTheme="minorHAnsi" w:eastAsiaTheme="minorEastAsia" w:cstheme="minorBidi"/>
              <w:noProof/>
              <w:sz w:val="22"/>
              <w:szCs w:val="22"/>
            </w:rPr>
          </w:pPr>
          <w:hyperlink w:history="1" w:anchor="_Toc113352810">
            <w:r w:rsidRPr="00EA71B7" w:rsidR="0052043D">
              <w:rPr>
                <w:rStyle w:val="Hyperlink"/>
                <w:noProof/>
              </w:rPr>
              <w:t>8.44.4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_Toc113352810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rsidR="0052043D" w:rsidRDefault="007A09FC" w14:paraId="0666819E" w14:textId="025CBDFF">
          <w:pPr>
            <w:pStyle w:val="TOC2"/>
            <w:tabs>
              <w:tab w:val="left" w:pos="1100"/>
              <w:tab w:val="right" w:leader="dot" w:pos="9225"/>
            </w:tabs>
            <w:rPr>
              <w:rFonts w:asciiTheme="minorHAnsi" w:hAnsiTheme="minorHAnsi" w:eastAsiaTheme="minorEastAsia" w:cstheme="minorBidi"/>
              <w:noProof/>
              <w:sz w:val="22"/>
              <w:szCs w:val="22"/>
            </w:rPr>
          </w:pPr>
          <w:hyperlink w:history="1" w:anchor="_Toc113352811">
            <w:r w:rsidRPr="00EA71B7" w:rsidR="0052043D">
              <w:rPr>
                <w:rStyle w:val="Hyperlink"/>
                <w:noProof/>
              </w:rPr>
              <w:t>8.45</w:t>
            </w:r>
            <w:r w:rsidR="0052043D">
              <w:rPr>
                <w:rFonts w:asciiTheme="minorHAnsi" w:hAnsiTheme="minorHAnsi" w:eastAsiaTheme="minorEastAsia" w:cstheme="minorBidi"/>
                <w:noProof/>
                <w:sz w:val="22"/>
                <w:szCs w:val="22"/>
              </w:rPr>
              <w:tab/>
            </w:r>
            <w:r w:rsidRPr="00EA71B7" w:rsidR="0052043D">
              <w:rPr>
                <w:rStyle w:val="Hyperlink"/>
                <w:noProof/>
              </w:rPr>
              <w:t>restoreConfig</w:t>
            </w:r>
            <w:r w:rsidR="0052043D">
              <w:rPr>
                <w:noProof/>
                <w:webHidden/>
              </w:rPr>
              <w:tab/>
            </w:r>
            <w:r w:rsidR="0052043D">
              <w:rPr>
                <w:noProof/>
                <w:webHidden/>
              </w:rPr>
              <w:fldChar w:fldCharType="begin"/>
            </w:r>
            <w:r w:rsidR="0052043D">
              <w:rPr>
                <w:noProof/>
                <w:webHidden/>
              </w:rPr>
              <w:instrText xml:space="preserve"> PAGEREF _Toc113352811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rsidR="0052043D" w:rsidRDefault="007A09FC" w14:paraId="25872D2B" w14:textId="4C9C96BE">
          <w:pPr>
            <w:pStyle w:val="TOC3"/>
            <w:tabs>
              <w:tab w:val="left" w:pos="1540"/>
              <w:tab w:val="right" w:leader="dot" w:pos="9225"/>
            </w:tabs>
            <w:rPr>
              <w:rFonts w:asciiTheme="minorHAnsi" w:hAnsiTheme="minorHAnsi" w:eastAsiaTheme="minorEastAsia" w:cstheme="minorBidi"/>
              <w:noProof/>
              <w:sz w:val="22"/>
              <w:szCs w:val="22"/>
            </w:rPr>
          </w:pPr>
          <w:hyperlink w:history="1" w:anchor="_Toc113352812">
            <w:r w:rsidRPr="00EA71B7" w:rsidR="0052043D">
              <w:rPr>
                <w:rStyle w:val="Hyperlink"/>
                <w:noProof/>
              </w:rPr>
              <w:t>8.45.1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_Toc113352812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rsidR="0052043D" w:rsidRDefault="007A09FC" w14:paraId="4DDC88E3" w14:textId="671A179C">
          <w:pPr>
            <w:pStyle w:val="TOC3"/>
            <w:tabs>
              <w:tab w:val="left" w:pos="1540"/>
              <w:tab w:val="right" w:leader="dot" w:pos="9225"/>
            </w:tabs>
            <w:rPr>
              <w:rFonts w:asciiTheme="minorHAnsi" w:hAnsiTheme="minorHAnsi" w:eastAsiaTheme="minorEastAsia" w:cstheme="minorBidi"/>
              <w:noProof/>
              <w:sz w:val="22"/>
              <w:szCs w:val="22"/>
            </w:rPr>
          </w:pPr>
          <w:hyperlink w:history="1" w:anchor="_Toc113352813">
            <w:r w:rsidRPr="00EA71B7" w:rsidR="0052043D">
              <w:rPr>
                <w:rStyle w:val="Hyperlink"/>
                <w:noProof/>
              </w:rPr>
              <w:t>8.45.2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_Toc113352813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rsidR="0052043D" w:rsidRDefault="007A09FC" w14:paraId="207C4422" w14:textId="3C18E785">
          <w:pPr>
            <w:pStyle w:val="TOC3"/>
            <w:tabs>
              <w:tab w:val="left" w:pos="1540"/>
              <w:tab w:val="right" w:leader="dot" w:pos="9225"/>
            </w:tabs>
            <w:rPr>
              <w:rFonts w:asciiTheme="minorHAnsi" w:hAnsiTheme="minorHAnsi" w:eastAsiaTheme="minorEastAsia" w:cstheme="minorBidi"/>
              <w:noProof/>
              <w:sz w:val="22"/>
              <w:szCs w:val="22"/>
            </w:rPr>
          </w:pPr>
          <w:hyperlink w:history="1" w:anchor="_Toc113352814">
            <w:r w:rsidRPr="00EA71B7" w:rsidR="0052043D">
              <w:rPr>
                <w:rStyle w:val="Hyperlink"/>
                <w:noProof/>
              </w:rPr>
              <w:t>8.45.3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_Toc113352814 \h </w:instrText>
            </w:r>
            <w:r w:rsidR="0052043D">
              <w:rPr>
                <w:noProof/>
                <w:webHidden/>
              </w:rPr>
            </w:r>
            <w:r w:rsidR="0052043D">
              <w:rPr>
                <w:noProof/>
                <w:webHidden/>
              </w:rPr>
              <w:fldChar w:fldCharType="separate"/>
            </w:r>
            <w:r w:rsidR="0052043D">
              <w:rPr>
                <w:noProof/>
                <w:webHidden/>
              </w:rPr>
              <w:t>136</w:t>
            </w:r>
            <w:r w:rsidR="0052043D">
              <w:rPr>
                <w:noProof/>
                <w:webHidden/>
              </w:rPr>
              <w:fldChar w:fldCharType="end"/>
            </w:r>
          </w:hyperlink>
        </w:p>
        <w:p w:rsidR="0052043D" w:rsidRDefault="007A09FC" w14:paraId="5A4E93C2" w14:textId="31F1926C">
          <w:pPr>
            <w:pStyle w:val="TOC3"/>
            <w:tabs>
              <w:tab w:val="left" w:pos="1540"/>
              <w:tab w:val="right" w:leader="dot" w:pos="9225"/>
            </w:tabs>
            <w:rPr>
              <w:rFonts w:asciiTheme="minorHAnsi" w:hAnsiTheme="minorHAnsi" w:eastAsiaTheme="minorEastAsia" w:cstheme="minorBidi"/>
              <w:noProof/>
              <w:sz w:val="22"/>
              <w:szCs w:val="22"/>
            </w:rPr>
          </w:pPr>
          <w:hyperlink w:history="1" w:anchor="_Toc113352815">
            <w:r w:rsidRPr="00EA71B7" w:rsidR="0052043D">
              <w:rPr>
                <w:rStyle w:val="Hyperlink"/>
                <w:noProof/>
              </w:rPr>
              <w:t>8.45.4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_Toc113352815 \h </w:instrText>
            </w:r>
            <w:r w:rsidR="0052043D">
              <w:rPr>
                <w:noProof/>
                <w:webHidden/>
              </w:rPr>
            </w:r>
            <w:r w:rsidR="0052043D">
              <w:rPr>
                <w:noProof/>
                <w:webHidden/>
              </w:rPr>
              <w:fldChar w:fldCharType="separate"/>
            </w:r>
            <w:r w:rsidR="0052043D">
              <w:rPr>
                <w:noProof/>
                <w:webHidden/>
              </w:rPr>
              <w:t>136</w:t>
            </w:r>
            <w:r w:rsidR="0052043D">
              <w:rPr>
                <w:noProof/>
                <w:webHidden/>
              </w:rPr>
              <w:fldChar w:fldCharType="end"/>
            </w:r>
          </w:hyperlink>
        </w:p>
        <w:p w:rsidR="0052043D" w:rsidRDefault="007A09FC" w14:paraId="1387574A" w14:textId="6D0C9D67">
          <w:pPr>
            <w:pStyle w:val="TOC2"/>
            <w:tabs>
              <w:tab w:val="left" w:pos="1100"/>
              <w:tab w:val="right" w:leader="dot" w:pos="9225"/>
            </w:tabs>
            <w:rPr>
              <w:rFonts w:asciiTheme="minorHAnsi" w:hAnsiTheme="minorHAnsi" w:eastAsiaTheme="minorEastAsia" w:cstheme="minorBidi"/>
              <w:noProof/>
              <w:sz w:val="22"/>
              <w:szCs w:val="22"/>
            </w:rPr>
          </w:pPr>
          <w:hyperlink w:history="1" w:anchor="_Toc113352816">
            <w:r w:rsidRPr="00EA71B7" w:rsidR="0052043D">
              <w:rPr>
                <w:rStyle w:val="Hyperlink"/>
                <w:noProof/>
              </w:rPr>
              <w:t>8.46</w:t>
            </w:r>
            <w:r w:rsidR="0052043D">
              <w:rPr>
                <w:rFonts w:asciiTheme="minorHAnsi" w:hAnsiTheme="minorHAnsi" w:eastAsiaTheme="minorEastAsia" w:cstheme="minorBidi"/>
                <w:noProof/>
                <w:sz w:val="22"/>
                <w:szCs w:val="22"/>
              </w:rPr>
              <w:tab/>
            </w:r>
            <w:r w:rsidRPr="00EA71B7" w:rsidR="0052043D">
              <w:rPr>
                <w:rStyle w:val="Hyperlink"/>
                <w:noProof/>
              </w:rPr>
              <w:t>backupConfig</w:t>
            </w:r>
            <w:r w:rsidR="0052043D">
              <w:rPr>
                <w:noProof/>
                <w:webHidden/>
              </w:rPr>
              <w:tab/>
            </w:r>
            <w:r w:rsidR="0052043D">
              <w:rPr>
                <w:noProof/>
                <w:webHidden/>
              </w:rPr>
              <w:fldChar w:fldCharType="begin"/>
            </w:r>
            <w:r w:rsidR="0052043D">
              <w:rPr>
                <w:noProof/>
                <w:webHidden/>
              </w:rPr>
              <w:instrText xml:space="preserve"> PAGEREF _Toc113352816 \h </w:instrText>
            </w:r>
            <w:r w:rsidR="0052043D">
              <w:rPr>
                <w:noProof/>
                <w:webHidden/>
              </w:rPr>
            </w:r>
            <w:r w:rsidR="0052043D">
              <w:rPr>
                <w:noProof/>
                <w:webHidden/>
              </w:rPr>
              <w:fldChar w:fldCharType="separate"/>
            </w:r>
            <w:r w:rsidR="0052043D">
              <w:rPr>
                <w:noProof/>
                <w:webHidden/>
              </w:rPr>
              <w:t>137</w:t>
            </w:r>
            <w:r w:rsidR="0052043D">
              <w:rPr>
                <w:noProof/>
                <w:webHidden/>
              </w:rPr>
              <w:fldChar w:fldCharType="end"/>
            </w:r>
          </w:hyperlink>
        </w:p>
        <w:p w:rsidR="0052043D" w:rsidRDefault="007A09FC" w14:paraId="4A2C753E" w14:textId="2190391C">
          <w:pPr>
            <w:pStyle w:val="TOC3"/>
            <w:tabs>
              <w:tab w:val="left" w:pos="1540"/>
              <w:tab w:val="right" w:leader="dot" w:pos="9225"/>
            </w:tabs>
            <w:rPr>
              <w:rFonts w:asciiTheme="minorHAnsi" w:hAnsiTheme="minorHAnsi" w:eastAsiaTheme="minorEastAsia" w:cstheme="minorBidi"/>
              <w:noProof/>
              <w:sz w:val="22"/>
              <w:szCs w:val="22"/>
            </w:rPr>
          </w:pPr>
          <w:hyperlink w:history="1" w:anchor="_Toc113352817">
            <w:r w:rsidRPr="00EA71B7" w:rsidR="0052043D">
              <w:rPr>
                <w:rStyle w:val="Hyperlink"/>
                <w:noProof/>
              </w:rPr>
              <w:t>8.46.1</w:t>
            </w:r>
            <w:r w:rsidR="0052043D">
              <w:rPr>
                <w:rFonts w:asciiTheme="minorHAnsi" w:hAnsiTheme="minorHAnsi" w:eastAsiaTheme="minorEastAsia" w:cstheme="minorBidi"/>
                <w:noProof/>
                <w:sz w:val="22"/>
                <w:szCs w:val="22"/>
              </w:rPr>
              <w:tab/>
            </w:r>
            <w:r w:rsidRPr="00EA71B7" w:rsidR="0052043D">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_Toc113352817 \h </w:instrText>
            </w:r>
            <w:r w:rsidR="0052043D">
              <w:rPr>
                <w:noProof/>
                <w:webHidden/>
              </w:rPr>
            </w:r>
            <w:r w:rsidR="0052043D">
              <w:rPr>
                <w:noProof/>
                <w:webHidden/>
              </w:rPr>
              <w:fldChar w:fldCharType="separate"/>
            </w:r>
            <w:r w:rsidR="0052043D">
              <w:rPr>
                <w:noProof/>
                <w:webHidden/>
              </w:rPr>
              <w:t>137</w:t>
            </w:r>
            <w:r w:rsidR="0052043D">
              <w:rPr>
                <w:noProof/>
                <w:webHidden/>
              </w:rPr>
              <w:fldChar w:fldCharType="end"/>
            </w:r>
          </w:hyperlink>
        </w:p>
        <w:p w:rsidR="0052043D" w:rsidRDefault="007A09FC" w14:paraId="269AB0AE" w14:textId="779C21E1">
          <w:pPr>
            <w:pStyle w:val="TOC3"/>
            <w:tabs>
              <w:tab w:val="left" w:pos="1540"/>
              <w:tab w:val="right" w:leader="dot" w:pos="9225"/>
            </w:tabs>
            <w:rPr>
              <w:rFonts w:asciiTheme="minorHAnsi" w:hAnsiTheme="minorHAnsi" w:eastAsiaTheme="minorEastAsia" w:cstheme="minorBidi"/>
              <w:noProof/>
              <w:sz w:val="22"/>
              <w:szCs w:val="22"/>
            </w:rPr>
          </w:pPr>
          <w:hyperlink w:history="1" w:anchor="_Toc113352818">
            <w:r w:rsidRPr="00EA71B7" w:rsidR="0052043D">
              <w:rPr>
                <w:rStyle w:val="Hyperlink"/>
                <w:noProof/>
              </w:rPr>
              <w:t>8.46.2</w:t>
            </w:r>
            <w:r w:rsidR="0052043D">
              <w:rPr>
                <w:rFonts w:asciiTheme="minorHAnsi" w:hAnsiTheme="minorHAnsi" w:eastAsiaTheme="minorEastAsia" w:cstheme="minorBidi"/>
                <w:noProof/>
                <w:sz w:val="22"/>
                <w:szCs w:val="22"/>
              </w:rPr>
              <w:tab/>
            </w:r>
            <w:r w:rsidRPr="00EA71B7" w:rsidR="0052043D">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_Toc113352818 \h </w:instrText>
            </w:r>
            <w:r w:rsidR="0052043D">
              <w:rPr>
                <w:noProof/>
                <w:webHidden/>
              </w:rPr>
            </w:r>
            <w:r w:rsidR="0052043D">
              <w:rPr>
                <w:noProof/>
                <w:webHidden/>
              </w:rPr>
              <w:fldChar w:fldCharType="separate"/>
            </w:r>
            <w:r w:rsidR="0052043D">
              <w:rPr>
                <w:noProof/>
                <w:webHidden/>
              </w:rPr>
              <w:t>137</w:t>
            </w:r>
            <w:r w:rsidR="0052043D">
              <w:rPr>
                <w:noProof/>
                <w:webHidden/>
              </w:rPr>
              <w:fldChar w:fldCharType="end"/>
            </w:r>
          </w:hyperlink>
        </w:p>
        <w:p w:rsidR="0052043D" w:rsidRDefault="007A09FC" w14:paraId="1778BEEE" w14:textId="26BE61DD">
          <w:pPr>
            <w:pStyle w:val="TOC3"/>
            <w:tabs>
              <w:tab w:val="left" w:pos="1540"/>
              <w:tab w:val="right" w:leader="dot" w:pos="9225"/>
            </w:tabs>
            <w:rPr>
              <w:rFonts w:asciiTheme="minorHAnsi" w:hAnsiTheme="minorHAnsi" w:eastAsiaTheme="minorEastAsia" w:cstheme="minorBidi"/>
              <w:noProof/>
              <w:sz w:val="22"/>
              <w:szCs w:val="22"/>
            </w:rPr>
          </w:pPr>
          <w:hyperlink w:history="1" w:anchor="_Toc113352819">
            <w:r w:rsidRPr="00EA71B7" w:rsidR="0052043D">
              <w:rPr>
                <w:rStyle w:val="Hyperlink"/>
                <w:noProof/>
              </w:rPr>
              <w:t>8.46.3</w:t>
            </w:r>
            <w:r w:rsidR="0052043D">
              <w:rPr>
                <w:rFonts w:asciiTheme="minorHAnsi" w:hAnsiTheme="minorHAnsi" w:eastAsiaTheme="minorEastAsia" w:cstheme="minorBidi"/>
                <w:noProof/>
                <w:sz w:val="22"/>
                <w:szCs w:val="22"/>
              </w:rPr>
              <w:tab/>
            </w:r>
            <w:r w:rsidRPr="00EA71B7" w:rsidR="0052043D">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_Toc113352819 \h </w:instrText>
            </w:r>
            <w:r w:rsidR="0052043D">
              <w:rPr>
                <w:noProof/>
                <w:webHidden/>
              </w:rPr>
            </w:r>
            <w:r w:rsidR="0052043D">
              <w:rPr>
                <w:noProof/>
                <w:webHidden/>
              </w:rPr>
              <w:fldChar w:fldCharType="separate"/>
            </w:r>
            <w:r w:rsidR="0052043D">
              <w:rPr>
                <w:noProof/>
                <w:webHidden/>
              </w:rPr>
              <w:t>137</w:t>
            </w:r>
            <w:r w:rsidR="0052043D">
              <w:rPr>
                <w:noProof/>
                <w:webHidden/>
              </w:rPr>
              <w:fldChar w:fldCharType="end"/>
            </w:r>
          </w:hyperlink>
        </w:p>
        <w:p w:rsidR="0052043D" w:rsidRDefault="007A09FC" w14:paraId="0E418163" w14:textId="3DAFA8EA">
          <w:pPr>
            <w:pStyle w:val="TOC3"/>
            <w:tabs>
              <w:tab w:val="left" w:pos="1540"/>
              <w:tab w:val="right" w:leader="dot" w:pos="9225"/>
            </w:tabs>
            <w:rPr>
              <w:rFonts w:asciiTheme="minorHAnsi" w:hAnsiTheme="minorHAnsi" w:eastAsiaTheme="minorEastAsia" w:cstheme="minorBidi"/>
              <w:noProof/>
              <w:sz w:val="22"/>
              <w:szCs w:val="22"/>
            </w:rPr>
          </w:pPr>
          <w:hyperlink w:history="1" w:anchor="_Toc113352820">
            <w:r w:rsidRPr="00EA71B7" w:rsidR="0052043D">
              <w:rPr>
                <w:rStyle w:val="Hyperlink"/>
                <w:noProof/>
              </w:rPr>
              <w:t>8.46.4</w:t>
            </w:r>
            <w:r w:rsidR="0052043D">
              <w:rPr>
                <w:rFonts w:asciiTheme="minorHAnsi" w:hAnsiTheme="minorHAnsi" w:eastAsiaTheme="minorEastAsia" w:cstheme="minorBidi"/>
                <w:noProof/>
                <w:sz w:val="22"/>
                <w:szCs w:val="22"/>
              </w:rPr>
              <w:tab/>
            </w:r>
            <w:r w:rsidRPr="00EA71B7" w:rsidR="0052043D">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_Toc113352820 \h </w:instrText>
            </w:r>
            <w:r w:rsidR="0052043D">
              <w:rPr>
                <w:noProof/>
                <w:webHidden/>
              </w:rPr>
            </w:r>
            <w:r w:rsidR="0052043D">
              <w:rPr>
                <w:noProof/>
                <w:webHidden/>
              </w:rPr>
              <w:fldChar w:fldCharType="separate"/>
            </w:r>
            <w:r w:rsidR="0052043D">
              <w:rPr>
                <w:noProof/>
                <w:webHidden/>
              </w:rPr>
              <w:t>138</w:t>
            </w:r>
            <w:r w:rsidR="0052043D">
              <w:rPr>
                <w:noProof/>
                <w:webHidden/>
              </w:rPr>
              <w:fldChar w:fldCharType="end"/>
            </w:r>
          </w:hyperlink>
        </w:p>
        <w:p w:rsidR="0052043D" w:rsidRDefault="007A09FC" w14:paraId="020D6D0A" w14:textId="5AB9D0A7">
          <w:pPr>
            <w:pStyle w:val="TOC1"/>
            <w:tabs>
              <w:tab w:val="left" w:pos="520"/>
              <w:tab w:val="right" w:leader="dot" w:pos="9225"/>
            </w:tabs>
            <w:rPr>
              <w:rFonts w:asciiTheme="minorHAnsi" w:hAnsiTheme="minorHAnsi" w:eastAsiaTheme="minorEastAsia" w:cstheme="minorBidi"/>
              <w:noProof/>
              <w:sz w:val="22"/>
              <w:szCs w:val="22"/>
            </w:rPr>
          </w:pPr>
          <w:hyperlink w:history="1" w:anchor="_Toc113352821">
            <w:r w:rsidRPr="00EA71B7" w:rsidR="0052043D">
              <w:rPr>
                <w:rStyle w:val="Hyperlink"/>
                <w:noProof/>
              </w:rPr>
              <w:t>9.</w:t>
            </w:r>
            <w:r w:rsidR="0052043D">
              <w:rPr>
                <w:rFonts w:asciiTheme="minorHAnsi" w:hAnsiTheme="minorHAnsi" w:eastAsiaTheme="minorEastAsia" w:cstheme="minorBidi"/>
                <w:noProof/>
                <w:sz w:val="22"/>
                <w:szCs w:val="22"/>
              </w:rPr>
              <w:tab/>
            </w:r>
            <w:r w:rsidRPr="00EA71B7" w:rsidR="0052043D">
              <w:rPr>
                <w:rStyle w:val="Hyperlink"/>
                <w:noProof/>
              </w:rPr>
              <w:t>PHỤ LỤC</w:t>
            </w:r>
            <w:r w:rsidR="0052043D">
              <w:rPr>
                <w:noProof/>
                <w:webHidden/>
              </w:rPr>
              <w:tab/>
            </w:r>
            <w:r w:rsidR="0052043D">
              <w:rPr>
                <w:noProof/>
                <w:webHidden/>
              </w:rPr>
              <w:fldChar w:fldCharType="begin"/>
            </w:r>
            <w:r w:rsidR="0052043D">
              <w:rPr>
                <w:noProof/>
                <w:webHidden/>
              </w:rPr>
              <w:instrText xml:space="preserve"> PAGEREF _Toc113352821 \h </w:instrText>
            </w:r>
            <w:r w:rsidR="0052043D">
              <w:rPr>
                <w:noProof/>
                <w:webHidden/>
              </w:rPr>
            </w:r>
            <w:r w:rsidR="0052043D">
              <w:rPr>
                <w:noProof/>
                <w:webHidden/>
              </w:rPr>
              <w:fldChar w:fldCharType="separate"/>
            </w:r>
            <w:r w:rsidR="0052043D">
              <w:rPr>
                <w:noProof/>
                <w:webHidden/>
              </w:rPr>
              <w:t>140</w:t>
            </w:r>
            <w:r w:rsidR="0052043D">
              <w:rPr>
                <w:noProof/>
                <w:webHidden/>
              </w:rPr>
              <w:fldChar w:fldCharType="end"/>
            </w:r>
          </w:hyperlink>
        </w:p>
        <w:p w:rsidR="0052043D" w:rsidRDefault="007A09FC" w14:paraId="581CC357" w14:textId="0EB522D1">
          <w:pPr>
            <w:pStyle w:val="TOC2"/>
            <w:tabs>
              <w:tab w:val="left" w:pos="880"/>
              <w:tab w:val="right" w:leader="dot" w:pos="9225"/>
            </w:tabs>
            <w:rPr>
              <w:rFonts w:asciiTheme="minorHAnsi" w:hAnsiTheme="minorHAnsi" w:eastAsiaTheme="minorEastAsia" w:cstheme="minorBidi"/>
              <w:noProof/>
              <w:sz w:val="22"/>
              <w:szCs w:val="22"/>
            </w:rPr>
          </w:pPr>
          <w:hyperlink w:history="1" w:anchor="_Toc113352822">
            <w:r w:rsidRPr="00EA71B7" w:rsidR="0052043D">
              <w:rPr>
                <w:rStyle w:val="Hyperlink"/>
                <w:noProof/>
              </w:rPr>
              <w:t>9.1</w:t>
            </w:r>
            <w:r w:rsidR="0052043D">
              <w:rPr>
                <w:rFonts w:asciiTheme="minorHAnsi" w:hAnsiTheme="minorHAnsi" w:eastAsiaTheme="minorEastAsia" w:cstheme="minorBidi"/>
                <w:noProof/>
                <w:sz w:val="22"/>
                <w:szCs w:val="22"/>
              </w:rPr>
              <w:tab/>
            </w:r>
            <w:r w:rsidRPr="00EA71B7" w:rsidR="0052043D">
              <w:rPr>
                <w:rStyle w:val="Hyperlink"/>
                <w:noProof/>
              </w:rPr>
              <w:t>Thông tin mã lỗi</w:t>
            </w:r>
            <w:r w:rsidR="0052043D">
              <w:rPr>
                <w:noProof/>
                <w:webHidden/>
              </w:rPr>
              <w:tab/>
            </w:r>
            <w:r w:rsidR="0052043D">
              <w:rPr>
                <w:noProof/>
                <w:webHidden/>
              </w:rPr>
              <w:fldChar w:fldCharType="begin"/>
            </w:r>
            <w:r w:rsidR="0052043D">
              <w:rPr>
                <w:noProof/>
                <w:webHidden/>
              </w:rPr>
              <w:instrText xml:space="preserve"> PAGEREF _Toc113352822 \h </w:instrText>
            </w:r>
            <w:r w:rsidR="0052043D">
              <w:rPr>
                <w:noProof/>
                <w:webHidden/>
              </w:rPr>
            </w:r>
            <w:r w:rsidR="0052043D">
              <w:rPr>
                <w:noProof/>
                <w:webHidden/>
              </w:rPr>
              <w:fldChar w:fldCharType="separate"/>
            </w:r>
            <w:r w:rsidR="0052043D">
              <w:rPr>
                <w:noProof/>
                <w:webHidden/>
              </w:rPr>
              <w:t>140</w:t>
            </w:r>
            <w:r w:rsidR="0052043D">
              <w:rPr>
                <w:noProof/>
                <w:webHidden/>
              </w:rPr>
              <w:fldChar w:fldCharType="end"/>
            </w:r>
          </w:hyperlink>
        </w:p>
        <w:p w:rsidR="0052043D" w:rsidRDefault="007A09FC" w14:paraId="627ECEFA" w14:textId="0D22D3E5">
          <w:pPr>
            <w:pStyle w:val="TOC2"/>
            <w:tabs>
              <w:tab w:val="left" w:pos="880"/>
              <w:tab w:val="right" w:leader="dot" w:pos="9225"/>
            </w:tabs>
            <w:rPr>
              <w:rFonts w:asciiTheme="minorHAnsi" w:hAnsiTheme="minorHAnsi" w:eastAsiaTheme="minorEastAsia" w:cstheme="minorBidi"/>
              <w:noProof/>
              <w:sz w:val="22"/>
              <w:szCs w:val="22"/>
            </w:rPr>
          </w:pPr>
          <w:hyperlink w:history="1" w:anchor="_Toc113352823">
            <w:r w:rsidRPr="00EA71B7" w:rsidR="0052043D">
              <w:rPr>
                <w:rStyle w:val="Hyperlink"/>
                <w:noProof/>
              </w:rPr>
              <w:t>9.2</w:t>
            </w:r>
            <w:r w:rsidR="0052043D">
              <w:rPr>
                <w:rFonts w:asciiTheme="minorHAnsi" w:hAnsiTheme="minorHAnsi" w:eastAsiaTheme="minorEastAsia" w:cstheme="minorBidi"/>
                <w:noProof/>
                <w:sz w:val="22"/>
                <w:szCs w:val="22"/>
              </w:rPr>
              <w:tab/>
            </w:r>
            <w:r w:rsidRPr="00EA71B7" w:rsidR="0052043D">
              <w:rPr>
                <w:rStyle w:val="Hyperlink"/>
                <w:noProof/>
              </w:rPr>
              <w:t>Status Code của Diagnostic Speedtest, Ping, Trace</w:t>
            </w:r>
            <w:r w:rsidR="0052043D">
              <w:rPr>
                <w:noProof/>
                <w:webHidden/>
              </w:rPr>
              <w:tab/>
            </w:r>
            <w:r w:rsidR="0052043D">
              <w:rPr>
                <w:noProof/>
                <w:webHidden/>
              </w:rPr>
              <w:fldChar w:fldCharType="begin"/>
            </w:r>
            <w:r w:rsidR="0052043D">
              <w:rPr>
                <w:noProof/>
                <w:webHidden/>
              </w:rPr>
              <w:instrText xml:space="preserve"> PAGEREF _Toc113352823 \h </w:instrText>
            </w:r>
            <w:r w:rsidR="0052043D">
              <w:rPr>
                <w:noProof/>
                <w:webHidden/>
              </w:rPr>
            </w:r>
            <w:r w:rsidR="0052043D">
              <w:rPr>
                <w:noProof/>
                <w:webHidden/>
              </w:rPr>
              <w:fldChar w:fldCharType="separate"/>
            </w:r>
            <w:r w:rsidR="0052043D">
              <w:rPr>
                <w:noProof/>
                <w:webHidden/>
              </w:rPr>
              <w:t>141</w:t>
            </w:r>
            <w:r w:rsidR="0052043D">
              <w:rPr>
                <w:noProof/>
                <w:webHidden/>
              </w:rPr>
              <w:fldChar w:fldCharType="end"/>
            </w:r>
          </w:hyperlink>
        </w:p>
        <w:p w:rsidR="00C444DB" w:rsidRDefault="00C444DB" w14:paraId="05EFD562" w14:textId="78D34B92">
          <w:r>
            <w:rPr>
              <w:b/>
              <w:bCs/>
              <w:noProof/>
            </w:rPr>
            <w:fldChar w:fldCharType="end"/>
          </w:r>
        </w:p>
      </w:sdtContent>
    </w:sdt>
    <w:p w:rsidR="00357BF0" w:rsidP="00177287" w:rsidRDefault="00357BF0" w14:paraId="2ED0A3AC" w14:textId="69B445DA">
      <w:pPr>
        <w:jc w:val="left"/>
        <w:rPr>
          <w:rStyle w:val="st"/>
          <w:rFonts w:cs="Times New Roman"/>
          <w:b/>
          <w:szCs w:val="26"/>
        </w:rPr>
      </w:pPr>
    </w:p>
    <w:p w:rsidR="00866580" w:rsidP="007908BF" w:rsidRDefault="00DC6DCB" w14:paraId="796559B9" w14:textId="1BE368C1">
      <w:pPr>
        <w:pageBreakBefore/>
        <w:jc w:val="left"/>
        <w:rPr>
          <w:rStyle w:val="st"/>
          <w:rFonts w:cs="Times New Roman"/>
          <w:b/>
          <w:szCs w:val="26"/>
        </w:rPr>
      </w:pPr>
      <w:r>
        <w:rPr>
          <w:rStyle w:val="st"/>
          <w:rFonts w:cs="Times New Roman"/>
          <w:b/>
          <w:szCs w:val="26"/>
        </w:rPr>
        <w:lastRenderedPageBreak/>
        <w:t xml:space="preserve">DANH SÁCH CÁC BẢNG </w:t>
      </w:r>
      <w:r w:rsidRPr="00E825BA">
        <w:rPr>
          <w:rStyle w:val="st"/>
          <w:rFonts w:cs="Times New Roman"/>
          <w:b/>
          <w:szCs w:val="26"/>
        </w:rPr>
        <w:t>/ TABLE</w:t>
      </w:r>
      <w:r>
        <w:rPr>
          <w:rStyle w:val="st"/>
          <w:rFonts w:cs="Times New Roman"/>
          <w:b/>
          <w:szCs w:val="26"/>
        </w:rPr>
        <w:t>S</w:t>
      </w:r>
    </w:p>
    <w:p w:rsidR="003E1A5F" w:rsidP="00122367" w:rsidRDefault="00866580" w14:paraId="7D862FF0" w14:textId="61ED9846">
      <w:pPr>
        <w:jc w:val="left"/>
        <w:rPr>
          <w:rStyle w:val="st"/>
          <w:rFonts w:cs="Times New Roman"/>
          <w:b/>
          <w:szCs w:val="26"/>
        </w:rPr>
      </w:pPr>
      <w:r>
        <w:rPr>
          <w:rStyle w:val="st"/>
          <w:rFonts w:cs="Times New Roman"/>
          <w:b/>
          <w:szCs w:val="26"/>
        </w:rPr>
        <w:fldChar w:fldCharType="begin"/>
      </w:r>
      <w:r>
        <w:rPr>
          <w:rStyle w:val="st"/>
          <w:rFonts w:cs="Times New Roman"/>
          <w:b/>
          <w:szCs w:val="26"/>
        </w:rPr>
        <w:instrText xml:space="preserve"> TOC \h \z \c "Bảng" </w:instrText>
      </w:r>
      <w:r>
        <w:rPr>
          <w:rStyle w:val="st"/>
          <w:rFonts w:cs="Times New Roman"/>
          <w:b/>
          <w:szCs w:val="26"/>
        </w:rPr>
        <w:fldChar w:fldCharType="separate"/>
      </w:r>
      <w:r w:rsidR="007908BF">
        <w:rPr>
          <w:rStyle w:val="st"/>
          <w:rFonts w:cs="Times New Roman"/>
          <w:bCs/>
          <w:noProof/>
          <w:szCs w:val="26"/>
        </w:rPr>
        <w:t>No table of figures entries found.</w:t>
      </w:r>
      <w:r>
        <w:rPr>
          <w:rStyle w:val="st"/>
          <w:rFonts w:cs="Times New Roman"/>
          <w:b/>
          <w:szCs w:val="26"/>
        </w:rPr>
        <w:fldChar w:fldCharType="end"/>
      </w:r>
    </w:p>
    <w:p w:rsidR="00DC6DCB" w:rsidP="00177287" w:rsidRDefault="00DC6DCB" w14:paraId="37AB4DFC" w14:textId="77777777">
      <w:pPr>
        <w:jc w:val="left"/>
        <w:rPr>
          <w:rStyle w:val="st"/>
          <w:rFonts w:cs="Times New Roman"/>
          <w:b/>
          <w:szCs w:val="26"/>
        </w:rPr>
      </w:pPr>
      <w:r>
        <w:rPr>
          <w:rStyle w:val="st"/>
          <w:rFonts w:cs="Times New Roman"/>
          <w:b/>
          <w:szCs w:val="26"/>
        </w:rPr>
        <w:t xml:space="preserve">DANH SÁCH CÁC HÌNH VẼ </w:t>
      </w:r>
      <w:r w:rsidRPr="00E825BA">
        <w:rPr>
          <w:rStyle w:val="st"/>
          <w:rFonts w:cs="Times New Roman"/>
          <w:b/>
          <w:szCs w:val="26"/>
        </w:rPr>
        <w:t xml:space="preserve">/ </w:t>
      </w:r>
      <w:r>
        <w:rPr>
          <w:rStyle w:val="st"/>
          <w:rFonts w:cs="Times New Roman"/>
          <w:b/>
          <w:szCs w:val="26"/>
        </w:rPr>
        <w:t>FIGURES</w:t>
      </w:r>
    </w:p>
    <w:p w:rsidR="0052043D" w:rsidRDefault="00866580" w14:paraId="774E56E2" w14:textId="37682676">
      <w:pPr>
        <w:pStyle w:val="TableofFigures"/>
        <w:tabs>
          <w:tab w:val="right" w:leader="dot" w:pos="9225"/>
        </w:tabs>
        <w:rPr>
          <w:rFonts w:asciiTheme="minorHAnsi" w:hAnsiTheme="minorHAnsi" w:eastAsiaTheme="minorEastAsia" w:cstheme="minorBidi"/>
          <w:noProof/>
          <w:sz w:val="22"/>
          <w:szCs w:val="22"/>
        </w:rPr>
      </w:pPr>
      <w:r>
        <w:rPr>
          <w:rStyle w:val="st"/>
          <w:rFonts w:cs="Times New Roman"/>
          <w:b/>
          <w:szCs w:val="26"/>
        </w:rPr>
        <w:fldChar w:fldCharType="begin"/>
      </w:r>
      <w:r>
        <w:rPr>
          <w:rStyle w:val="st"/>
          <w:rFonts w:cs="Times New Roman"/>
          <w:b/>
          <w:szCs w:val="26"/>
        </w:rPr>
        <w:instrText xml:space="preserve"> TOC \h \z \c "Hình" </w:instrText>
      </w:r>
      <w:r>
        <w:rPr>
          <w:rStyle w:val="st"/>
          <w:rFonts w:cs="Times New Roman"/>
          <w:b/>
          <w:szCs w:val="26"/>
        </w:rPr>
        <w:fldChar w:fldCharType="separate"/>
      </w:r>
      <w:hyperlink w:history="1" w:anchor="_Toc113352824">
        <w:r w:rsidRPr="007E5E71" w:rsidR="0052043D">
          <w:rPr>
            <w:rStyle w:val="Hyperlink"/>
            <w:noProof/>
          </w:rPr>
          <w:t>Hình 7.1: Luồng quét thiết bị</w:t>
        </w:r>
        <w:r w:rsidR="0052043D">
          <w:rPr>
            <w:noProof/>
            <w:webHidden/>
          </w:rPr>
          <w:tab/>
        </w:r>
        <w:r w:rsidR="0052043D">
          <w:rPr>
            <w:noProof/>
            <w:webHidden/>
          </w:rPr>
          <w:fldChar w:fldCharType="begin"/>
        </w:r>
        <w:r w:rsidR="0052043D">
          <w:rPr>
            <w:noProof/>
            <w:webHidden/>
          </w:rPr>
          <w:instrText xml:space="preserve"> PAGEREF _Toc113352824 \h </w:instrText>
        </w:r>
        <w:r w:rsidR="0052043D">
          <w:rPr>
            <w:noProof/>
            <w:webHidden/>
          </w:rPr>
        </w:r>
        <w:r w:rsidR="0052043D">
          <w:rPr>
            <w:noProof/>
            <w:webHidden/>
          </w:rPr>
          <w:fldChar w:fldCharType="separate"/>
        </w:r>
        <w:r w:rsidR="0052043D">
          <w:rPr>
            <w:noProof/>
            <w:webHidden/>
          </w:rPr>
          <w:t>19</w:t>
        </w:r>
        <w:r w:rsidR="0052043D">
          <w:rPr>
            <w:noProof/>
            <w:webHidden/>
          </w:rPr>
          <w:fldChar w:fldCharType="end"/>
        </w:r>
      </w:hyperlink>
    </w:p>
    <w:p w:rsidR="0052043D" w:rsidRDefault="007A09FC" w14:paraId="1368030E" w14:textId="690F4899">
      <w:pPr>
        <w:pStyle w:val="TableofFigures"/>
        <w:tabs>
          <w:tab w:val="right" w:leader="dot" w:pos="9225"/>
        </w:tabs>
        <w:rPr>
          <w:rFonts w:asciiTheme="minorHAnsi" w:hAnsiTheme="minorHAnsi" w:eastAsiaTheme="minorEastAsia" w:cstheme="minorBidi"/>
          <w:noProof/>
          <w:sz w:val="22"/>
          <w:szCs w:val="22"/>
        </w:rPr>
      </w:pPr>
      <w:hyperlink w:history="1" w:anchor="_Toc113352825">
        <w:r w:rsidRPr="007E5E71" w:rsidR="0052043D">
          <w:rPr>
            <w:rStyle w:val="Hyperlink"/>
            <w:noProof/>
          </w:rPr>
          <w:t>Hình 7.2: Luồng kết nối</w:t>
        </w:r>
        <w:r w:rsidR="0052043D">
          <w:rPr>
            <w:noProof/>
            <w:webHidden/>
          </w:rPr>
          <w:tab/>
        </w:r>
        <w:r w:rsidR="0052043D">
          <w:rPr>
            <w:noProof/>
            <w:webHidden/>
          </w:rPr>
          <w:fldChar w:fldCharType="begin"/>
        </w:r>
        <w:r w:rsidR="0052043D">
          <w:rPr>
            <w:noProof/>
            <w:webHidden/>
          </w:rPr>
          <w:instrText xml:space="preserve"> PAGEREF _Toc113352825 \h </w:instrText>
        </w:r>
        <w:r w:rsidR="0052043D">
          <w:rPr>
            <w:noProof/>
            <w:webHidden/>
          </w:rPr>
        </w:r>
        <w:r w:rsidR="0052043D">
          <w:rPr>
            <w:noProof/>
            <w:webHidden/>
          </w:rPr>
          <w:fldChar w:fldCharType="separate"/>
        </w:r>
        <w:r w:rsidR="0052043D">
          <w:rPr>
            <w:noProof/>
            <w:webHidden/>
          </w:rPr>
          <w:t>20</w:t>
        </w:r>
        <w:r w:rsidR="0052043D">
          <w:rPr>
            <w:noProof/>
            <w:webHidden/>
          </w:rPr>
          <w:fldChar w:fldCharType="end"/>
        </w:r>
      </w:hyperlink>
    </w:p>
    <w:p w:rsidR="0052043D" w:rsidRDefault="007A09FC" w14:paraId="1849F9BE" w14:textId="619036DE">
      <w:pPr>
        <w:pStyle w:val="TableofFigures"/>
        <w:tabs>
          <w:tab w:val="right" w:leader="dot" w:pos="9225"/>
        </w:tabs>
        <w:rPr>
          <w:rFonts w:asciiTheme="minorHAnsi" w:hAnsiTheme="minorHAnsi" w:eastAsiaTheme="minorEastAsia" w:cstheme="minorBidi"/>
          <w:noProof/>
          <w:sz w:val="22"/>
          <w:szCs w:val="22"/>
        </w:rPr>
      </w:pPr>
      <w:hyperlink w:history="1" w:anchor="_Toc113352826">
        <w:r w:rsidRPr="007E5E71" w:rsidR="0052043D">
          <w:rPr>
            <w:rStyle w:val="Hyperlink"/>
            <w:noProof/>
          </w:rPr>
          <w:t>Hình 7.3: Luồng gửi request</w:t>
        </w:r>
        <w:r w:rsidR="0052043D">
          <w:rPr>
            <w:noProof/>
            <w:webHidden/>
          </w:rPr>
          <w:tab/>
        </w:r>
        <w:r w:rsidR="0052043D">
          <w:rPr>
            <w:noProof/>
            <w:webHidden/>
          </w:rPr>
          <w:fldChar w:fldCharType="begin"/>
        </w:r>
        <w:r w:rsidR="0052043D">
          <w:rPr>
            <w:noProof/>
            <w:webHidden/>
          </w:rPr>
          <w:instrText xml:space="preserve"> PAGEREF _Toc113352826 \h </w:instrText>
        </w:r>
        <w:r w:rsidR="0052043D">
          <w:rPr>
            <w:noProof/>
            <w:webHidden/>
          </w:rPr>
        </w:r>
        <w:r w:rsidR="0052043D">
          <w:rPr>
            <w:noProof/>
            <w:webHidden/>
          </w:rPr>
          <w:fldChar w:fldCharType="separate"/>
        </w:r>
        <w:r w:rsidR="0052043D">
          <w:rPr>
            <w:noProof/>
            <w:webHidden/>
          </w:rPr>
          <w:t>20</w:t>
        </w:r>
        <w:r w:rsidR="0052043D">
          <w:rPr>
            <w:noProof/>
            <w:webHidden/>
          </w:rPr>
          <w:fldChar w:fldCharType="end"/>
        </w:r>
      </w:hyperlink>
    </w:p>
    <w:p w:rsidR="0052043D" w:rsidRDefault="007A09FC" w14:paraId="68FEB6B4" w14:textId="29ECD140">
      <w:pPr>
        <w:pStyle w:val="TableofFigures"/>
        <w:tabs>
          <w:tab w:val="right" w:leader="dot" w:pos="9225"/>
        </w:tabs>
        <w:rPr>
          <w:rFonts w:asciiTheme="minorHAnsi" w:hAnsiTheme="minorHAnsi" w:eastAsiaTheme="minorEastAsia" w:cstheme="minorBidi"/>
          <w:noProof/>
          <w:sz w:val="22"/>
          <w:szCs w:val="22"/>
        </w:rPr>
      </w:pPr>
      <w:hyperlink w:history="1" w:anchor="_Toc113352827">
        <w:r w:rsidRPr="007E5E71" w:rsidR="0052043D">
          <w:rPr>
            <w:rStyle w:val="Hyperlink"/>
            <w:noProof/>
          </w:rPr>
          <w:t>Hình 7.4: Luồng truyền file</w:t>
        </w:r>
        <w:r w:rsidR="0052043D">
          <w:rPr>
            <w:noProof/>
            <w:webHidden/>
          </w:rPr>
          <w:tab/>
        </w:r>
        <w:r w:rsidR="0052043D">
          <w:rPr>
            <w:noProof/>
            <w:webHidden/>
          </w:rPr>
          <w:fldChar w:fldCharType="begin"/>
        </w:r>
        <w:r w:rsidR="0052043D">
          <w:rPr>
            <w:noProof/>
            <w:webHidden/>
          </w:rPr>
          <w:instrText xml:space="preserve"> PAGEREF _Toc113352827 \h </w:instrText>
        </w:r>
        <w:r w:rsidR="0052043D">
          <w:rPr>
            <w:noProof/>
            <w:webHidden/>
          </w:rPr>
        </w:r>
        <w:r w:rsidR="0052043D">
          <w:rPr>
            <w:noProof/>
            <w:webHidden/>
          </w:rPr>
          <w:fldChar w:fldCharType="separate"/>
        </w:r>
        <w:r w:rsidR="0052043D">
          <w:rPr>
            <w:noProof/>
            <w:webHidden/>
          </w:rPr>
          <w:t>21</w:t>
        </w:r>
        <w:r w:rsidR="0052043D">
          <w:rPr>
            <w:noProof/>
            <w:webHidden/>
          </w:rPr>
          <w:fldChar w:fldCharType="end"/>
        </w:r>
      </w:hyperlink>
    </w:p>
    <w:p w:rsidR="000359A1" w:rsidP="00E86FAE" w:rsidRDefault="00866580" w14:paraId="6C4C67DF" w14:textId="4DD173A5">
      <w:pPr>
        <w:rPr>
          <w:rStyle w:val="st"/>
          <w:rFonts w:cs="Times New Roman"/>
          <w:b/>
          <w:szCs w:val="26"/>
        </w:rPr>
      </w:pPr>
      <w:r>
        <w:rPr>
          <w:rStyle w:val="st"/>
          <w:rFonts w:cs="Times New Roman"/>
          <w:b/>
          <w:szCs w:val="26"/>
        </w:rPr>
        <w:fldChar w:fldCharType="end"/>
      </w:r>
    </w:p>
    <w:p w:rsidRPr="005A4F74" w:rsidR="00DC6DCB" w:rsidP="00182D06" w:rsidRDefault="00146162" w14:paraId="276338DC" w14:textId="77777777">
      <w:pPr>
        <w:pStyle w:val="Heading1"/>
        <w:rPr>
          <w:rStyle w:val="st"/>
          <w:rFonts w:cs="Times New Roman"/>
        </w:rPr>
      </w:pPr>
      <w:bookmarkStart w:name="_Toc113352579" w:id="1"/>
      <w:r>
        <w:rPr>
          <w:rStyle w:val="st"/>
          <w:rFonts w:cs="Times New Roman"/>
        </w:rPr>
        <w:lastRenderedPageBreak/>
        <w:t>Mục đích</w:t>
      </w:r>
      <w:bookmarkEnd w:id="1"/>
    </w:p>
    <w:p w:rsidR="00BD7F06" w:rsidP="002414D5" w:rsidRDefault="00CD4758" w14:paraId="386DE50E" w14:textId="4681C946">
      <w:pPr>
        <w:pStyle w:val="FirstLevelBullet"/>
      </w:pPr>
      <w:r>
        <w:t>Tài liệu</w:t>
      </w:r>
      <w:r w:rsidR="00ED7FD7">
        <w:t xml:space="preserve"> </w:t>
      </w:r>
      <w:r w:rsidR="002414D5">
        <w:t xml:space="preserve">mô tả chi tiết các API mà </w:t>
      </w:r>
      <w:r w:rsidR="005C59EC">
        <w:t>Mobile Agent</w:t>
      </w:r>
      <w:r w:rsidR="002414D5">
        <w:t xml:space="preserve"> cung cấp cho các ứng dụng Mobile App </w:t>
      </w:r>
      <w:r w:rsidR="00182D06">
        <w:t xml:space="preserve">(OneApp, OneHome) </w:t>
      </w:r>
      <w:r w:rsidR="002414D5">
        <w:t>kết nối đến để thực hiện truy vấn, điều khiển, cấu hình thiết bị</w:t>
      </w:r>
      <w:r w:rsidR="005A409F">
        <w:t>.</w:t>
      </w:r>
    </w:p>
    <w:p w:rsidR="00772CB4" w:rsidP="00182D06" w:rsidRDefault="00772CB4" w14:paraId="6AF90F3E" w14:textId="2A7D868A">
      <w:pPr>
        <w:pStyle w:val="Heading1"/>
      </w:pPr>
      <w:bookmarkStart w:name="_Toc113352580" w:id="2"/>
      <w:r>
        <w:lastRenderedPageBreak/>
        <w:t>Phạm vi</w:t>
      </w:r>
      <w:bookmarkEnd w:id="2"/>
    </w:p>
    <w:p w:rsidRPr="005A409F" w:rsidR="005A409F" w:rsidP="005A409F" w:rsidRDefault="005A409F" w14:paraId="6FCAB076" w14:textId="77777777"/>
    <w:p w:rsidR="00772CB4" w:rsidP="00182D06" w:rsidRDefault="00772CB4" w14:paraId="4DE09148" w14:textId="77777777">
      <w:pPr>
        <w:pStyle w:val="Heading1"/>
      </w:pPr>
      <w:bookmarkStart w:name="_Toc113352581" w:id="3"/>
      <w:r>
        <w:lastRenderedPageBreak/>
        <w:t>Đối tượng</w:t>
      </w:r>
      <w:bookmarkEnd w:id="3"/>
    </w:p>
    <w:p w:rsidR="001D0FE8" w:rsidP="001D0FE8" w:rsidRDefault="001D0FE8" w14:paraId="3B325F15" w14:textId="466D956D">
      <w:pPr>
        <w:pStyle w:val="FirstLevelBullet"/>
      </w:pPr>
      <w:r>
        <w:t>Kỹ sư thiết kế để viết HLD</w:t>
      </w:r>
    </w:p>
    <w:p w:rsidR="00E92038" w:rsidP="001D0FE8" w:rsidRDefault="00E92038" w14:paraId="750A5561" w14:textId="08A5669D">
      <w:pPr>
        <w:pStyle w:val="FirstLevelBullet"/>
      </w:pPr>
      <w:r>
        <w:t>Kỹ sư phát triển</w:t>
      </w:r>
    </w:p>
    <w:p w:rsidR="001D0FE8" w:rsidP="001D0FE8" w:rsidRDefault="001D0FE8" w14:paraId="16768000" w14:textId="4C5E50C1">
      <w:pPr>
        <w:pStyle w:val="FirstLevelBullet"/>
      </w:pPr>
      <w:r>
        <w:t xml:space="preserve">Kỹ sư kiểm thử </w:t>
      </w:r>
    </w:p>
    <w:p w:rsidR="00EC11BA" w:rsidP="00EC11BA" w:rsidRDefault="00EC11BA" w14:paraId="5B192B88" w14:textId="77777777">
      <w:pPr>
        <w:pStyle w:val="FirstLevelBullet"/>
        <w:numPr>
          <w:ilvl w:val="0"/>
          <w:numId w:val="0"/>
        </w:numPr>
      </w:pPr>
    </w:p>
    <w:p w:rsidRPr="00CD4758" w:rsidR="00EC11BA" w:rsidP="00182D06" w:rsidRDefault="00DC6DCB" w14:paraId="6FA7EEB3" w14:textId="77777777">
      <w:pPr>
        <w:pStyle w:val="Heading1"/>
      </w:pPr>
      <w:bookmarkStart w:name="_Toc474824653" w:id="4"/>
      <w:bookmarkStart w:name="_Toc113352582" w:id="5"/>
      <w:r>
        <w:rPr>
          <w:rStyle w:val="st"/>
          <w:rFonts w:cs="Times New Roman"/>
        </w:rPr>
        <w:lastRenderedPageBreak/>
        <w:t>Đ</w:t>
      </w:r>
      <w:r w:rsidR="00D340E1">
        <w:rPr>
          <w:rStyle w:val="st"/>
          <w:rFonts w:cs="Times New Roman"/>
        </w:rPr>
        <w:t>ịnh nghĩa và viết tắt</w:t>
      </w:r>
      <w:bookmarkEnd w:id="4"/>
      <w:bookmarkEnd w:id="5"/>
    </w:p>
    <w:tbl>
      <w:tblPr>
        <w:tblW w:w="9540" w:type="dxa"/>
        <w:tblInd w:w="-5" w:type="dxa"/>
        <w:tblLook w:val="04A0" w:firstRow="1" w:lastRow="0" w:firstColumn="1" w:lastColumn="0" w:noHBand="0" w:noVBand="1"/>
      </w:tblPr>
      <w:tblGrid>
        <w:gridCol w:w="2523"/>
        <w:gridCol w:w="7017"/>
      </w:tblGrid>
      <w:tr w:rsidRPr="007E54E2" w:rsidR="00DC6DCB" w:rsidTr="00353A9D" w14:paraId="01471E10" w14:textId="77777777">
        <w:tc>
          <w:tcPr>
            <w:tcW w:w="2523" w:type="dxa"/>
            <w:vAlign w:val="center"/>
          </w:tcPr>
          <w:p w:rsidRPr="007E54E2" w:rsidR="00DC6DCB" w:rsidP="00EC2D75" w:rsidRDefault="00177287" w14:paraId="187D3141" w14:textId="77777777">
            <w:pPr>
              <w:spacing w:before="60"/>
              <w:ind w:left="-108" w:right="-108"/>
              <w:rPr>
                <w:b/>
                <w:sz w:val="24"/>
                <w:szCs w:val="24"/>
              </w:rPr>
            </w:pPr>
            <w:r w:rsidRPr="007E54E2">
              <w:rPr>
                <w:b/>
                <w:sz w:val="24"/>
                <w:szCs w:val="24"/>
              </w:rPr>
              <w:t>Từ viết tắt</w:t>
            </w:r>
          </w:p>
        </w:tc>
        <w:tc>
          <w:tcPr>
            <w:tcW w:w="7017" w:type="dxa"/>
            <w:vAlign w:val="center"/>
          </w:tcPr>
          <w:p w:rsidRPr="007E54E2" w:rsidR="00DC6DCB" w:rsidP="00177287" w:rsidRDefault="00177287" w14:paraId="15D75791" w14:textId="77777777">
            <w:pPr>
              <w:spacing w:before="60"/>
              <w:ind w:left="34" w:right="33" w:hanging="142"/>
              <w:rPr>
                <w:b/>
                <w:sz w:val="24"/>
                <w:szCs w:val="24"/>
              </w:rPr>
            </w:pPr>
            <w:r w:rsidRPr="007E54E2">
              <w:rPr>
                <w:b/>
                <w:sz w:val="24"/>
                <w:szCs w:val="24"/>
              </w:rPr>
              <w:t>Mô tả</w:t>
            </w:r>
          </w:p>
        </w:tc>
      </w:tr>
    </w:tbl>
    <w:p w:rsidR="00154A36" w:rsidRDefault="00154A36" w14:paraId="2058EAC3" w14:textId="77777777">
      <w:pPr>
        <w:overflowPunct/>
        <w:autoSpaceDE/>
        <w:autoSpaceDN/>
        <w:adjustRightInd/>
        <w:spacing w:after="0"/>
        <w:jc w:val="left"/>
        <w:textAlignment w:val="auto"/>
        <w:rPr>
          <w:rStyle w:val="st"/>
          <w:rFonts w:cs="Times New Roman"/>
        </w:rPr>
      </w:pPr>
      <w:bookmarkStart w:name="_Toc474824656" w:id="6"/>
      <w:r>
        <w:rPr>
          <w:rStyle w:val="st"/>
          <w:rFonts w:cs="Times New Roman"/>
        </w:rPr>
        <w:t>UC</w:t>
      </w:r>
      <w:r>
        <w:rPr>
          <w:rStyle w:val="st"/>
          <w:rFonts w:cs="Times New Roman"/>
        </w:rPr>
        <w:tab/>
      </w:r>
      <w:r>
        <w:rPr>
          <w:rStyle w:val="st"/>
          <w:rFonts w:cs="Times New Roman"/>
        </w:rPr>
        <w:tab/>
      </w:r>
      <w:r>
        <w:rPr>
          <w:rStyle w:val="st"/>
          <w:rFonts w:cs="Times New Roman"/>
        </w:rPr>
        <w:tab/>
      </w:r>
      <w:r>
        <w:rPr>
          <w:rStyle w:val="st"/>
          <w:rFonts w:cs="Times New Roman"/>
        </w:rPr>
        <w:t>Use case</w:t>
      </w:r>
    </w:p>
    <w:p w:rsidR="002E5CA8" w:rsidRDefault="002E5CA8" w14:paraId="0E32EEFF" w14:textId="77777777">
      <w:pPr>
        <w:overflowPunct/>
        <w:autoSpaceDE/>
        <w:autoSpaceDN/>
        <w:adjustRightInd/>
        <w:spacing w:after="0"/>
        <w:jc w:val="left"/>
        <w:textAlignment w:val="auto"/>
        <w:rPr>
          <w:rStyle w:val="st"/>
          <w:rFonts w:cs="Times New Roman"/>
        </w:rPr>
      </w:pPr>
    </w:p>
    <w:p w:rsidR="002E5CA8" w:rsidP="00182D06" w:rsidRDefault="001A5AE9" w14:paraId="5307556F" w14:textId="77777777">
      <w:pPr>
        <w:pStyle w:val="Heading1"/>
        <w:rPr>
          <w:rStyle w:val="st"/>
          <w:rFonts w:cs="Times New Roman"/>
        </w:rPr>
      </w:pPr>
      <w:bookmarkStart w:name="_Toc113352583" w:id="7"/>
      <w:r>
        <w:rPr>
          <w:rStyle w:val="st"/>
          <w:rFonts w:cs="Times New Roman"/>
        </w:rPr>
        <w:lastRenderedPageBreak/>
        <w:t>Tài liệu tham khảo</w:t>
      </w:r>
      <w:bookmarkEnd w:id="7"/>
    </w:p>
    <w:p w:rsidR="001A5AE9" w:rsidP="001A5AE9" w:rsidRDefault="001A5AE9" w14:paraId="5B656CA2" w14:textId="77777777"/>
    <w:p w:rsidRPr="001A5AE9" w:rsidR="001A5AE9" w:rsidP="001A5AE9" w:rsidRDefault="001A5AE9" w14:paraId="5D057B2F" w14:textId="77777777"/>
    <w:p w:rsidRPr="001A5AE9" w:rsidR="001A5AE9" w:rsidP="001A5AE9" w:rsidRDefault="001A5AE9" w14:paraId="3653AF57" w14:textId="77777777"/>
    <w:p w:rsidR="002E5CA8" w:rsidRDefault="002E5CA8" w14:paraId="437A5A59" w14:textId="77777777">
      <w:pPr>
        <w:overflowPunct/>
        <w:autoSpaceDE/>
        <w:autoSpaceDN/>
        <w:adjustRightInd/>
        <w:spacing w:after="0"/>
        <w:jc w:val="left"/>
        <w:textAlignment w:val="auto"/>
        <w:rPr>
          <w:rStyle w:val="st"/>
          <w:rFonts w:cs="Times New Roman"/>
        </w:rPr>
      </w:pPr>
    </w:p>
    <w:p w:rsidR="00B12513" w:rsidRDefault="00B12513" w14:paraId="47E8D595" w14:textId="77777777">
      <w:pPr>
        <w:overflowPunct/>
        <w:autoSpaceDE/>
        <w:autoSpaceDN/>
        <w:adjustRightInd/>
        <w:spacing w:after="0"/>
        <w:jc w:val="left"/>
        <w:textAlignment w:val="auto"/>
        <w:rPr>
          <w:rStyle w:val="st"/>
          <w:rFonts w:cs="Times New Roman"/>
          <w:b/>
          <w:kern w:val="28"/>
          <w:sz w:val="28"/>
          <w:szCs w:val="24"/>
        </w:rPr>
      </w:pPr>
      <w:r>
        <w:rPr>
          <w:rStyle w:val="st"/>
          <w:rFonts w:cs="Times New Roman"/>
        </w:rPr>
        <w:br w:type="page"/>
      </w:r>
    </w:p>
    <w:p w:rsidR="002414D5" w:rsidP="00182D06" w:rsidRDefault="002414D5" w14:paraId="542155D5" w14:textId="77777777">
      <w:pPr>
        <w:pStyle w:val="Heading1"/>
      </w:pPr>
      <w:bookmarkStart w:name="_Toc113352584" w:id="8"/>
      <w:r>
        <w:rPr>
          <w:noProof/>
        </w:rPr>
        <w:lastRenderedPageBreak/>
        <w:drawing>
          <wp:anchor distT="0" distB="0" distL="114300" distR="114300" simplePos="0" relativeHeight="251658240" behindDoc="0" locked="0" layoutInCell="1" allowOverlap="1" wp14:anchorId="0A2653F5" wp14:editId="7B6F9D9D">
            <wp:simplePos x="0" y="0"/>
            <wp:positionH relativeFrom="column">
              <wp:posOffset>0</wp:posOffset>
            </wp:positionH>
            <wp:positionV relativeFrom="paragraph">
              <wp:posOffset>377190</wp:posOffset>
            </wp:positionV>
            <wp:extent cx="5864225" cy="3603625"/>
            <wp:effectExtent l="0" t="0" r="3175" b="0"/>
            <wp:wrapSquare wrapText="bothSides"/>
            <wp:docPr id="468089077" name="Picture 46808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4225" cy="3603625"/>
                    </a:xfrm>
                    <a:prstGeom prst="rect">
                      <a:avLst/>
                    </a:prstGeom>
                  </pic:spPr>
                </pic:pic>
              </a:graphicData>
            </a:graphic>
          </wp:anchor>
        </w:drawing>
      </w:r>
      <w:r>
        <w:rPr>
          <w:rStyle w:val="st"/>
          <w:rFonts w:cs="Times New Roman"/>
        </w:rPr>
        <w:t>Kiến trúc sản phẩm</w:t>
      </w:r>
      <w:bookmarkEnd w:id="8"/>
    </w:p>
    <w:p w:rsidR="002414D5" w:rsidP="002414D5" w:rsidRDefault="002414D5" w14:paraId="1E0A26C0" w14:textId="77777777">
      <w:pPr>
        <w:pStyle w:val="ANSVNormal1"/>
      </w:pPr>
    </w:p>
    <w:p w:rsidR="00CD5D6C" w:rsidP="00182D06" w:rsidRDefault="002414D5" w14:paraId="0068C7D1" w14:textId="37819B66">
      <w:pPr>
        <w:pStyle w:val="Heading1"/>
      </w:pPr>
      <w:bookmarkStart w:name="_Toc113352585" w:id="9"/>
      <w:r>
        <w:lastRenderedPageBreak/>
        <w:t>Luồng nghiệp vụ</w:t>
      </w:r>
      <w:bookmarkEnd w:id="9"/>
    </w:p>
    <w:p w:rsidRPr="003B6332" w:rsidR="003B6332" w:rsidP="00182D06" w:rsidRDefault="002414D5" w14:paraId="3495A477" w14:textId="54F1AF06">
      <w:pPr>
        <w:pStyle w:val="Heading2"/>
      </w:pPr>
      <w:bookmarkStart w:name="_Toc113352586" w:id="10"/>
      <w:r>
        <w:t>Luồng quét thiết bị</w:t>
      </w:r>
      <w:bookmarkEnd w:id="10"/>
    </w:p>
    <w:p w:rsidR="003B6332" w:rsidP="00182D06" w:rsidRDefault="00182D06" w14:paraId="6BD33DD2" w14:textId="2E3B9A89">
      <w:pPr>
        <w:keepNext/>
        <w:ind w:firstLine="720"/>
      </w:pPr>
      <w:r>
        <w:t>Mobile Agent cung cấp thông tin thiết bị khi Mobile App thực hiện dò tìm các thiết bị trong mạng.</w:t>
      </w:r>
    </w:p>
    <w:p w:rsidR="002A7337" w:rsidP="002A7337" w:rsidRDefault="005C59EC" w14:paraId="5C53739D" w14:textId="77777777">
      <w:pPr>
        <w:keepNext/>
        <w:jc w:val="center"/>
      </w:pPr>
      <w:r>
        <w:object w:dxaOrig="5311" w:dyaOrig="3196" w14:anchorId="5A7A43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66.5pt;height:158.95pt" o:ole="" type="#_x0000_t75">
            <v:imagedata o:title="" r:id="rId13"/>
          </v:shape>
          <o:OLEObject Type="Embed" ProgID="Visio.Drawing.15" ShapeID="_x0000_i1025" DrawAspect="Content" ObjectID="_1724479548" r:id="rId14"/>
        </w:object>
      </w:r>
    </w:p>
    <w:p w:rsidR="00182D06" w:rsidP="002A7337" w:rsidRDefault="002A7337" w14:paraId="5F5AB5F6" w14:textId="40F027B3">
      <w:pPr>
        <w:pStyle w:val="Caption"/>
      </w:pPr>
      <w:bookmarkStart w:name="_Toc113352824" w:id="11"/>
      <w:r>
        <w:t xml:space="preserve">Hình </w:t>
      </w:r>
      <w:r>
        <w:fldChar w:fldCharType="begin"/>
      </w:r>
      <w:r>
        <w:instrText> STYLEREF 1 \s </w:instrText>
      </w:r>
      <w:r>
        <w:fldChar w:fldCharType="separate"/>
      </w:r>
      <w:r w:rsidR="00755D58">
        <w:rPr>
          <w:noProof/>
        </w:rPr>
        <w:t>7</w:t>
      </w:r>
      <w:r>
        <w:fldChar w:fldCharType="end"/>
      </w:r>
      <w:r w:rsidR="00755D58">
        <w:t>.</w:t>
      </w:r>
      <w:r>
        <w:fldChar w:fldCharType="begin"/>
      </w:r>
      <w:r>
        <w:instrText> SEQ Hình \* ARABIC \s 1 </w:instrText>
      </w:r>
      <w:r>
        <w:fldChar w:fldCharType="separate"/>
      </w:r>
      <w:r w:rsidR="00755D58">
        <w:rPr>
          <w:noProof/>
        </w:rPr>
        <w:t>1</w:t>
      </w:r>
      <w:r>
        <w:fldChar w:fldCharType="end"/>
      </w:r>
      <w:r>
        <w:t>: Luồng quét thiết bị</w:t>
      </w:r>
      <w:bookmarkEnd w:id="11"/>
    </w:p>
    <w:p w:rsidR="00182D06" w:rsidP="00182D06" w:rsidRDefault="00182D06" w14:paraId="55EA3DA2" w14:textId="77777777">
      <w:pPr>
        <w:keepNext/>
        <w:jc w:val="left"/>
      </w:pPr>
    </w:p>
    <w:p w:rsidR="00251080" w:rsidRDefault="00182D06" w14:paraId="34658BA9" w14:textId="7B2AFE0F">
      <w:pPr>
        <w:pStyle w:val="Heading2"/>
      </w:pPr>
      <w:bookmarkStart w:name="_Toc113352587" w:id="12"/>
      <w:r>
        <w:t>Luồng kết nối</w:t>
      </w:r>
      <w:bookmarkEnd w:id="12"/>
    </w:p>
    <w:p w:rsidR="00182D06" w:rsidP="00463B1E" w:rsidRDefault="00182D06" w14:paraId="7BDB5749" w14:textId="508CB7D5">
      <w:pPr>
        <w:ind w:firstLine="720"/>
      </w:pPr>
      <w:r>
        <w:t xml:space="preserve">Khi Mobile App muốn gọi các API của </w:t>
      </w:r>
      <w:r w:rsidR="005C59EC">
        <w:t>Mobile Agent</w:t>
      </w:r>
      <w:r>
        <w:t>, Mobile App thực hiện mở phiên kết nối để lấy SessionID.</w:t>
      </w:r>
      <w:r w:rsidR="009E11FC">
        <w:t xml:space="preserve"> Mobile App sử dụng SESSIONID và mã md5 để xác thực với </w:t>
      </w:r>
      <w:r w:rsidR="005C59EC">
        <w:t>Mobile Agent</w:t>
      </w:r>
      <w:r w:rsidR="009E11FC">
        <w:t>.</w:t>
      </w:r>
      <w:r w:rsidR="00AA35D3">
        <w:t xml:space="preserve"> Khi muốn kết thúc phiên kết nỗi, Mobile App thực hiện gửi bản tin Logout request tới </w:t>
      </w:r>
      <w:r w:rsidR="005C59EC">
        <w:t>Mobile Agent</w:t>
      </w:r>
      <w:r w:rsidR="00AA35D3">
        <w:t>.</w:t>
      </w:r>
    </w:p>
    <w:p w:rsidR="002A7337" w:rsidP="002A7337" w:rsidRDefault="005C59EC" w14:paraId="40ADCF33" w14:textId="77777777">
      <w:pPr>
        <w:keepNext/>
        <w:jc w:val="center"/>
      </w:pPr>
      <w:r>
        <w:object w:dxaOrig="5311" w:dyaOrig="5745" w14:anchorId="7A22802A">
          <v:shape id="_x0000_i1026" style="width:266.5pt;height:287.05pt" o:ole="" type="#_x0000_t75">
            <v:imagedata o:title="" r:id="rId15"/>
          </v:shape>
          <o:OLEObject Type="Embed" ProgID="Visio.Drawing.15" ShapeID="_x0000_i1026" DrawAspect="Content" ObjectID="_1724479549" r:id="rId16"/>
        </w:object>
      </w:r>
    </w:p>
    <w:p w:rsidRPr="00182D06" w:rsidR="00182D06" w:rsidP="002A7337" w:rsidRDefault="002A7337" w14:paraId="4997A46E" w14:textId="57C04641">
      <w:pPr>
        <w:pStyle w:val="Caption"/>
      </w:pPr>
      <w:bookmarkStart w:name="_Toc113352825" w:id="13"/>
      <w:r>
        <w:t xml:space="preserve">Hình </w:t>
      </w:r>
      <w:r>
        <w:fldChar w:fldCharType="begin"/>
      </w:r>
      <w:r>
        <w:instrText> STYLEREF 1 \s </w:instrText>
      </w:r>
      <w:r>
        <w:fldChar w:fldCharType="separate"/>
      </w:r>
      <w:r w:rsidR="00755D58">
        <w:rPr>
          <w:noProof/>
        </w:rPr>
        <w:t>7</w:t>
      </w:r>
      <w:r>
        <w:fldChar w:fldCharType="end"/>
      </w:r>
      <w:r w:rsidR="00755D58">
        <w:t>.</w:t>
      </w:r>
      <w:r>
        <w:fldChar w:fldCharType="begin"/>
      </w:r>
      <w:r>
        <w:instrText> SEQ Hình \* ARABIC \s 1 </w:instrText>
      </w:r>
      <w:r>
        <w:fldChar w:fldCharType="separate"/>
      </w:r>
      <w:r w:rsidR="00755D58">
        <w:rPr>
          <w:noProof/>
        </w:rPr>
        <w:t>2</w:t>
      </w:r>
      <w:r>
        <w:fldChar w:fldCharType="end"/>
      </w:r>
      <w:r>
        <w:t>: Luồng kết nối</w:t>
      </w:r>
      <w:bookmarkEnd w:id="13"/>
    </w:p>
    <w:p w:rsidR="006B0A05" w:rsidP="00182D06" w:rsidRDefault="00182D06" w14:paraId="36ABACC2" w14:textId="2841CED3">
      <w:pPr>
        <w:pStyle w:val="Heading2"/>
      </w:pPr>
      <w:bookmarkStart w:name="_Toc113352588" w:id="14"/>
      <w:r>
        <w:t>Luồng gửi request</w:t>
      </w:r>
      <w:bookmarkEnd w:id="14"/>
    </w:p>
    <w:p w:rsidR="00182D06" w:rsidP="00F0172A" w:rsidRDefault="00182D06" w14:paraId="53478BBE" w14:textId="2144ABD7">
      <w:pPr>
        <w:ind w:firstLine="720"/>
      </w:pPr>
      <w:r>
        <w:t>Trong các yêu cầu nghiệp vụ, Mobile App sử dụng SessionID để tạo mã xác thực md5 gửi cùng SessionID đã được cấp trước đó. Mobile App sẽ dựa vào thông tin này để trusted reuqest từ Mobile App.</w:t>
      </w:r>
    </w:p>
    <w:p w:rsidR="002A7337" w:rsidP="002A7337" w:rsidRDefault="005C59EC" w14:paraId="2139DEF5" w14:textId="77777777">
      <w:pPr>
        <w:keepNext/>
        <w:jc w:val="center"/>
      </w:pPr>
      <w:r>
        <w:object w:dxaOrig="5311" w:dyaOrig="3196" w14:anchorId="36EB49A5">
          <v:shape id="_x0000_i1027" style="width:266.5pt;height:158.95pt" o:ole="" type="#_x0000_t75">
            <v:imagedata o:title="" r:id="rId17"/>
          </v:shape>
          <o:OLEObject Type="Embed" ProgID="Visio.Drawing.15" ShapeID="_x0000_i1027" DrawAspect="Content" ObjectID="_1724479550" r:id="rId18"/>
        </w:object>
      </w:r>
    </w:p>
    <w:p w:rsidR="00AA35D3" w:rsidP="002A7337" w:rsidRDefault="002A7337" w14:paraId="628125C7" w14:textId="7F17BB2F">
      <w:pPr>
        <w:pStyle w:val="Caption"/>
      </w:pPr>
      <w:bookmarkStart w:name="_Toc113352826" w:id="15"/>
      <w:r>
        <w:t xml:space="preserve">Hình </w:t>
      </w:r>
      <w:r>
        <w:fldChar w:fldCharType="begin"/>
      </w:r>
      <w:r>
        <w:instrText> STYLEREF 1 \s </w:instrText>
      </w:r>
      <w:r>
        <w:fldChar w:fldCharType="separate"/>
      </w:r>
      <w:r w:rsidR="00755D58">
        <w:rPr>
          <w:noProof/>
        </w:rPr>
        <w:t>7</w:t>
      </w:r>
      <w:r>
        <w:fldChar w:fldCharType="end"/>
      </w:r>
      <w:r w:rsidR="00755D58">
        <w:t>.</w:t>
      </w:r>
      <w:r>
        <w:fldChar w:fldCharType="begin"/>
      </w:r>
      <w:r>
        <w:instrText> SEQ Hình \* ARABIC \s 1 </w:instrText>
      </w:r>
      <w:r>
        <w:fldChar w:fldCharType="separate"/>
      </w:r>
      <w:r w:rsidR="00755D58">
        <w:rPr>
          <w:noProof/>
        </w:rPr>
        <w:t>3</w:t>
      </w:r>
      <w:r>
        <w:fldChar w:fldCharType="end"/>
      </w:r>
      <w:r>
        <w:t>: Luồng gửi request</w:t>
      </w:r>
      <w:bookmarkEnd w:id="15"/>
    </w:p>
    <w:p w:rsidR="00755D58" w:rsidP="00755D58" w:rsidRDefault="00755D58" w14:paraId="1F270B2B" w14:textId="7916AC0E">
      <w:pPr>
        <w:pStyle w:val="Heading2"/>
      </w:pPr>
      <w:bookmarkStart w:name="_Toc113352589" w:id="16"/>
      <w:r>
        <w:t>Luồng truyền file</w:t>
      </w:r>
      <w:bookmarkEnd w:id="16"/>
    </w:p>
    <w:p w:rsidR="00755D58" w:rsidP="00755D58" w:rsidRDefault="00755D58" w14:paraId="75D38B18" w14:textId="22816A80">
      <w:pPr>
        <w:ind w:left="720"/>
      </w:pPr>
      <w:r>
        <w:t>Trong một số nghiệp vụ như upgrade firmware, update database, Mobile App tải 1 file lên thiết bị.</w:t>
      </w:r>
    </w:p>
    <w:p w:rsidR="00755D58" w:rsidP="00755D58" w:rsidRDefault="00755D58" w14:paraId="15A1F090" w14:textId="77777777">
      <w:pPr>
        <w:keepNext/>
        <w:ind w:left="720"/>
        <w:jc w:val="center"/>
      </w:pPr>
      <w:r>
        <w:object w:dxaOrig="5311" w:dyaOrig="3196" w14:anchorId="453A4314">
          <v:shape id="_x0000_i1028" style="width:265.55pt;height:159.9pt" o:ole="" type="#_x0000_t75">
            <v:imagedata o:title="" r:id="rId19"/>
          </v:shape>
          <o:OLEObject Type="Embed" ProgID="Visio.Drawing.15" ShapeID="_x0000_i1028" DrawAspect="Content" ObjectID="_1724479551" r:id="rId20"/>
        </w:object>
      </w:r>
    </w:p>
    <w:p w:rsidRPr="00755D58" w:rsidR="00755D58" w:rsidP="00755D58" w:rsidRDefault="00755D58" w14:paraId="59DF8072" w14:textId="300117FB">
      <w:pPr>
        <w:pStyle w:val="Caption"/>
      </w:pPr>
      <w:bookmarkStart w:name="_Toc113352827" w:id="17"/>
      <w:r>
        <w:t xml:space="preserve">Hình </w:t>
      </w:r>
      <w:r>
        <w:fldChar w:fldCharType="begin"/>
      </w:r>
      <w:r>
        <w:instrText> STYLEREF 1 \s </w:instrText>
      </w:r>
      <w:r>
        <w:fldChar w:fldCharType="separate"/>
      </w:r>
      <w:r>
        <w:rPr>
          <w:noProof/>
        </w:rPr>
        <w:t>7</w:t>
      </w:r>
      <w:r>
        <w:fldChar w:fldCharType="end"/>
      </w:r>
      <w:r>
        <w:t>.</w:t>
      </w:r>
      <w:r>
        <w:fldChar w:fldCharType="begin"/>
      </w:r>
      <w:r>
        <w:instrText> SEQ Hình \* ARABIC \s 1 </w:instrText>
      </w:r>
      <w:r>
        <w:fldChar w:fldCharType="separate"/>
      </w:r>
      <w:r>
        <w:rPr>
          <w:noProof/>
        </w:rPr>
        <w:t>4</w:t>
      </w:r>
      <w:r>
        <w:fldChar w:fldCharType="end"/>
      </w:r>
      <w:r>
        <w:t>: Luồng truyền file</w:t>
      </w:r>
      <w:bookmarkEnd w:id="17"/>
    </w:p>
    <w:p w:rsidR="005E427F" w:rsidP="00182D06" w:rsidRDefault="00184483" w14:paraId="18396C22" w14:textId="4312E013">
      <w:pPr>
        <w:pStyle w:val="Heading1"/>
      </w:pPr>
      <w:bookmarkStart w:name="_Toc113352590" w:id="18"/>
      <w:r>
        <w:lastRenderedPageBreak/>
        <w:t xml:space="preserve">Đặc tả yêu cầu </w:t>
      </w:r>
      <w:r w:rsidR="00032193">
        <w:t>API</w:t>
      </w:r>
      <w:bookmarkEnd w:id="18"/>
    </w:p>
    <w:p w:rsidR="00032193" w:rsidP="00032193" w:rsidRDefault="00F400B9" w14:paraId="344C16FA" w14:textId="68FAA33B">
      <w:r>
        <w:t>Danh sách API:</w:t>
      </w:r>
    </w:p>
    <w:tbl>
      <w:tblPr>
        <w:tblStyle w:val="TableGrid"/>
        <w:tblW w:w="9351" w:type="dxa"/>
        <w:tblLook w:val="04A0" w:firstRow="1" w:lastRow="0" w:firstColumn="1" w:lastColumn="0" w:noHBand="0" w:noVBand="1"/>
      </w:tblPr>
      <w:tblGrid>
        <w:gridCol w:w="558"/>
        <w:gridCol w:w="1558"/>
        <w:gridCol w:w="2163"/>
        <w:gridCol w:w="5072"/>
      </w:tblGrid>
      <w:tr w:rsidRPr="007E54E2" w:rsidR="00032193" w:rsidTr="002F08C5" w14:paraId="51B9C75F" w14:textId="77777777">
        <w:tc>
          <w:tcPr>
            <w:tcW w:w="558" w:type="dxa"/>
            <w:shd w:val="clear" w:color="auto" w:fill="D9D9D9" w:themeFill="background1" w:themeFillShade="D9"/>
            <w:vAlign w:val="center"/>
          </w:tcPr>
          <w:p w:rsidRPr="007E54E2" w:rsidR="00032193" w:rsidP="00032193" w:rsidRDefault="00032193" w14:paraId="10C9FEA4" w14:textId="277A84B3">
            <w:pPr>
              <w:rPr>
                <w:sz w:val="24"/>
                <w:szCs w:val="24"/>
              </w:rPr>
            </w:pPr>
            <w:r w:rsidRPr="007E54E2">
              <w:rPr>
                <w:b/>
                <w:bCs/>
                <w:color w:val="000000"/>
                <w:sz w:val="24"/>
                <w:szCs w:val="24"/>
              </w:rPr>
              <w:t>No</w:t>
            </w:r>
          </w:p>
        </w:tc>
        <w:tc>
          <w:tcPr>
            <w:tcW w:w="1558" w:type="dxa"/>
            <w:shd w:val="clear" w:color="auto" w:fill="D9D9D9" w:themeFill="background1" w:themeFillShade="D9"/>
            <w:vAlign w:val="center"/>
          </w:tcPr>
          <w:p w:rsidRPr="007E54E2" w:rsidR="00032193" w:rsidP="00032193" w:rsidRDefault="00032193" w14:paraId="303A83C4" w14:textId="2241861F">
            <w:pPr>
              <w:rPr>
                <w:sz w:val="24"/>
                <w:szCs w:val="24"/>
              </w:rPr>
            </w:pPr>
            <w:r w:rsidRPr="007E54E2">
              <w:rPr>
                <w:b/>
                <w:bCs/>
                <w:color w:val="000000"/>
                <w:sz w:val="24"/>
                <w:szCs w:val="24"/>
              </w:rPr>
              <w:t>API name</w:t>
            </w:r>
          </w:p>
        </w:tc>
        <w:tc>
          <w:tcPr>
            <w:tcW w:w="2163" w:type="dxa"/>
            <w:shd w:val="clear" w:color="auto" w:fill="D9D9D9" w:themeFill="background1" w:themeFillShade="D9"/>
          </w:tcPr>
          <w:p w:rsidRPr="007E54E2" w:rsidR="00032193" w:rsidP="00032193" w:rsidRDefault="00032193" w14:paraId="4FDDB3CB" w14:textId="0E166976">
            <w:pPr>
              <w:rPr>
                <w:b/>
                <w:sz w:val="24"/>
                <w:szCs w:val="24"/>
              </w:rPr>
            </w:pPr>
            <w:r w:rsidRPr="007E54E2">
              <w:rPr>
                <w:b/>
                <w:sz w:val="24"/>
                <w:szCs w:val="24"/>
              </w:rPr>
              <w:t>Action</w:t>
            </w:r>
          </w:p>
        </w:tc>
        <w:tc>
          <w:tcPr>
            <w:tcW w:w="5072" w:type="dxa"/>
            <w:shd w:val="clear" w:color="auto" w:fill="D9D9D9" w:themeFill="background1" w:themeFillShade="D9"/>
          </w:tcPr>
          <w:p w:rsidRPr="007E54E2" w:rsidR="00032193" w:rsidP="00032193" w:rsidRDefault="00032193" w14:paraId="0747586D" w14:textId="0F30E6FE">
            <w:pPr>
              <w:rPr>
                <w:sz w:val="24"/>
                <w:szCs w:val="24"/>
              </w:rPr>
            </w:pPr>
            <w:r w:rsidRPr="007E54E2">
              <w:rPr>
                <w:b/>
                <w:bCs/>
                <w:color w:val="000000"/>
                <w:sz w:val="24"/>
                <w:szCs w:val="24"/>
              </w:rPr>
              <w:t>Description</w:t>
            </w:r>
          </w:p>
        </w:tc>
      </w:tr>
      <w:tr w:rsidRPr="007E54E2" w:rsidR="00AE0B61" w:rsidTr="002F08C5" w14:paraId="7DFC52D0" w14:textId="77777777">
        <w:tc>
          <w:tcPr>
            <w:tcW w:w="558" w:type="dxa"/>
            <w:vAlign w:val="bottom"/>
          </w:tcPr>
          <w:p w:rsidRPr="007E54E2" w:rsidR="00AE0B61" w:rsidP="00AE0B61" w:rsidRDefault="00AE0B61" w14:paraId="5F226A91" w14:textId="704BFFFD">
            <w:pPr>
              <w:jc w:val="center"/>
              <w:rPr>
                <w:sz w:val="24"/>
                <w:szCs w:val="24"/>
              </w:rPr>
            </w:pPr>
            <w:r w:rsidRPr="007E54E2">
              <w:rPr>
                <w:color w:val="000000"/>
                <w:sz w:val="24"/>
                <w:szCs w:val="24"/>
              </w:rPr>
              <w:t>1</w:t>
            </w:r>
          </w:p>
        </w:tc>
        <w:tc>
          <w:tcPr>
            <w:tcW w:w="1558" w:type="dxa"/>
            <w:vAlign w:val="center"/>
          </w:tcPr>
          <w:p w:rsidRPr="007E54E2" w:rsidR="00AE0B61" w:rsidP="00AE0B61" w:rsidRDefault="00AE0B61" w14:paraId="465F1B76" w14:textId="1570A6ED">
            <w:pPr>
              <w:jc w:val="left"/>
              <w:rPr>
                <w:sz w:val="24"/>
                <w:szCs w:val="24"/>
              </w:rPr>
            </w:pPr>
            <w:r w:rsidRPr="007E54E2">
              <w:rPr>
                <w:color w:val="000000"/>
                <w:sz w:val="24"/>
                <w:szCs w:val="24"/>
              </w:rPr>
              <w:t>discovery</w:t>
            </w:r>
          </w:p>
        </w:tc>
        <w:tc>
          <w:tcPr>
            <w:tcW w:w="2163" w:type="dxa"/>
          </w:tcPr>
          <w:p w:rsidRPr="007E54E2" w:rsidR="00AE0B61" w:rsidP="00AE0B61" w:rsidRDefault="00AE0B61" w14:paraId="49AD4F17" w14:textId="2577A28F">
            <w:pPr>
              <w:rPr>
                <w:sz w:val="24"/>
                <w:szCs w:val="24"/>
              </w:rPr>
            </w:pPr>
            <w:r w:rsidRPr="007E54E2">
              <w:rPr>
                <w:color w:val="000000"/>
                <w:sz w:val="24"/>
                <w:szCs w:val="24"/>
              </w:rPr>
              <w:t>discovery</w:t>
            </w:r>
          </w:p>
        </w:tc>
        <w:tc>
          <w:tcPr>
            <w:tcW w:w="5072" w:type="dxa"/>
          </w:tcPr>
          <w:p w:rsidRPr="007E54E2" w:rsidR="00AE0B61" w:rsidP="00AE0B61" w:rsidRDefault="00AE0B61" w14:paraId="18BFFB4D" w14:textId="7540A54B">
            <w:pPr>
              <w:rPr>
                <w:sz w:val="24"/>
                <w:szCs w:val="24"/>
              </w:rPr>
            </w:pPr>
            <w:r w:rsidRPr="007E54E2">
              <w:rPr>
                <w:color w:val="000000"/>
                <w:sz w:val="24"/>
                <w:szCs w:val="24"/>
              </w:rPr>
              <w:t>Mobile App dò tìm thiết bị</w:t>
            </w:r>
          </w:p>
        </w:tc>
      </w:tr>
      <w:tr w:rsidRPr="007E54E2" w:rsidR="00AE0B61" w:rsidTr="002F08C5" w14:paraId="2E2C992B" w14:textId="77777777">
        <w:tc>
          <w:tcPr>
            <w:tcW w:w="558" w:type="dxa"/>
            <w:vAlign w:val="bottom"/>
          </w:tcPr>
          <w:p w:rsidRPr="007E54E2" w:rsidR="00AE0B61" w:rsidP="00AE0B61" w:rsidRDefault="00AE0B61" w14:paraId="5401FD08" w14:textId="1406886A">
            <w:pPr>
              <w:jc w:val="center"/>
              <w:rPr>
                <w:sz w:val="24"/>
                <w:szCs w:val="24"/>
              </w:rPr>
            </w:pPr>
            <w:r w:rsidRPr="007E54E2">
              <w:rPr>
                <w:color w:val="000000"/>
                <w:sz w:val="24"/>
                <w:szCs w:val="24"/>
              </w:rPr>
              <w:t>2</w:t>
            </w:r>
          </w:p>
        </w:tc>
        <w:tc>
          <w:tcPr>
            <w:tcW w:w="1558" w:type="dxa"/>
            <w:vMerge w:val="restart"/>
            <w:vAlign w:val="center"/>
          </w:tcPr>
          <w:p w:rsidRPr="007E54E2" w:rsidR="00AE0B61" w:rsidP="00AE0B61" w:rsidRDefault="00AE0B61" w14:paraId="6B550554" w14:textId="1DC08EB8">
            <w:pPr>
              <w:jc w:val="left"/>
              <w:rPr>
                <w:sz w:val="24"/>
                <w:szCs w:val="24"/>
              </w:rPr>
            </w:pPr>
            <w:r w:rsidRPr="007E54E2">
              <w:rPr>
                <w:color w:val="000000"/>
                <w:sz w:val="24"/>
                <w:szCs w:val="24"/>
              </w:rPr>
              <w:t>onelinklogin</w:t>
            </w:r>
          </w:p>
        </w:tc>
        <w:tc>
          <w:tcPr>
            <w:tcW w:w="2163" w:type="dxa"/>
          </w:tcPr>
          <w:p w:rsidRPr="007E54E2" w:rsidR="00AE0B61" w:rsidP="00AE0B61" w:rsidRDefault="00AE0B61" w14:paraId="37BA5729" w14:textId="24E36ABE">
            <w:pPr>
              <w:rPr>
                <w:sz w:val="24"/>
                <w:szCs w:val="24"/>
              </w:rPr>
            </w:pPr>
            <w:r w:rsidRPr="007E54E2">
              <w:rPr>
                <w:sz w:val="24"/>
                <w:szCs w:val="24"/>
              </w:rPr>
              <w:t>openSession</w:t>
            </w:r>
          </w:p>
        </w:tc>
        <w:tc>
          <w:tcPr>
            <w:tcW w:w="5072" w:type="dxa"/>
          </w:tcPr>
          <w:p w:rsidRPr="007E54E2" w:rsidR="00AE0B61" w:rsidP="00AE0B61" w:rsidRDefault="00AE0B61" w14:paraId="02AE8C40" w14:textId="63D32450">
            <w:pPr>
              <w:rPr>
                <w:sz w:val="24"/>
                <w:szCs w:val="24"/>
              </w:rPr>
            </w:pPr>
            <w:r w:rsidRPr="007E54E2">
              <w:rPr>
                <w:color w:val="000000"/>
                <w:sz w:val="24"/>
                <w:szCs w:val="24"/>
              </w:rPr>
              <w:t>Mobile App mở phiên kết nối</w:t>
            </w:r>
          </w:p>
        </w:tc>
      </w:tr>
      <w:tr w:rsidRPr="007E54E2" w:rsidR="00AE0B61" w:rsidTr="002F08C5" w14:paraId="6AD00936" w14:textId="77777777">
        <w:tc>
          <w:tcPr>
            <w:tcW w:w="558" w:type="dxa"/>
            <w:vAlign w:val="bottom"/>
          </w:tcPr>
          <w:p w:rsidRPr="007E54E2" w:rsidR="00AE0B61" w:rsidP="00AE0B61" w:rsidRDefault="00AE0B61" w14:paraId="43CDAA78" w14:textId="37974E92">
            <w:pPr>
              <w:jc w:val="center"/>
              <w:rPr>
                <w:sz w:val="24"/>
                <w:szCs w:val="24"/>
              </w:rPr>
            </w:pPr>
            <w:r w:rsidRPr="007E54E2">
              <w:rPr>
                <w:color w:val="000000"/>
                <w:sz w:val="24"/>
                <w:szCs w:val="24"/>
              </w:rPr>
              <w:t>3</w:t>
            </w:r>
          </w:p>
        </w:tc>
        <w:tc>
          <w:tcPr>
            <w:tcW w:w="1558" w:type="dxa"/>
            <w:vMerge/>
            <w:vAlign w:val="center"/>
          </w:tcPr>
          <w:p w:rsidRPr="007E54E2" w:rsidR="00AE0B61" w:rsidP="00AE0B61" w:rsidRDefault="00AE0B61" w14:paraId="44118BBE" w14:textId="77777777">
            <w:pPr>
              <w:jc w:val="left"/>
              <w:rPr>
                <w:color w:val="000000"/>
                <w:sz w:val="24"/>
                <w:szCs w:val="24"/>
              </w:rPr>
            </w:pPr>
          </w:p>
        </w:tc>
        <w:tc>
          <w:tcPr>
            <w:tcW w:w="2163" w:type="dxa"/>
          </w:tcPr>
          <w:p w:rsidRPr="007E54E2" w:rsidR="00AE0B61" w:rsidP="00AE0B61" w:rsidRDefault="00AE0B61" w14:paraId="702AE32B" w14:textId="644ED8C9">
            <w:pPr>
              <w:rPr>
                <w:sz w:val="24"/>
                <w:szCs w:val="24"/>
              </w:rPr>
            </w:pPr>
            <w:r w:rsidRPr="007E54E2">
              <w:rPr>
                <w:sz w:val="24"/>
                <w:szCs w:val="24"/>
              </w:rPr>
              <w:t>login</w:t>
            </w:r>
          </w:p>
        </w:tc>
        <w:tc>
          <w:tcPr>
            <w:tcW w:w="5072" w:type="dxa"/>
          </w:tcPr>
          <w:p w:rsidRPr="007E54E2" w:rsidR="00AE0B61" w:rsidP="00AE0B61" w:rsidRDefault="00AE0B61" w14:paraId="3859DF15" w14:textId="3FDF7C3F">
            <w:pPr>
              <w:rPr>
                <w:sz w:val="24"/>
                <w:szCs w:val="24"/>
              </w:rPr>
            </w:pPr>
            <w:r w:rsidRPr="007E54E2">
              <w:rPr>
                <w:sz w:val="24"/>
                <w:szCs w:val="24"/>
              </w:rPr>
              <w:t>Mobile App đăng nhập hệ thống</w:t>
            </w:r>
          </w:p>
        </w:tc>
      </w:tr>
      <w:tr w:rsidRPr="007E54E2" w:rsidR="00864E43" w:rsidTr="00883239" w14:paraId="3FBE2605" w14:textId="77777777">
        <w:tc>
          <w:tcPr>
            <w:tcW w:w="558" w:type="dxa"/>
            <w:vAlign w:val="bottom"/>
          </w:tcPr>
          <w:p w:rsidRPr="007E54E2" w:rsidR="00864E43" w:rsidP="00864E43" w:rsidRDefault="00864E43" w14:paraId="1899FCFF" w14:textId="3891E6A3">
            <w:pPr>
              <w:jc w:val="center"/>
              <w:rPr>
                <w:color w:val="000000"/>
                <w:sz w:val="24"/>
                <w:szCs w:val="24"/>
              </w:rPr>
            </w:pPr>
            <w:r w:rsidRPr="007E54E2">
              <w:rPr>
                <w:color w:val="000000"/>
                <w:sz w:val="24"/>
                <w:szCs w:val="24"/>
              </w:rPr>
              <w:t>4</w:t>
            </w:r>
          </w:p>
        </w:tc>
        <w:tc>
          <w:tcPr>
            <w:tcW w:w="1558" w:type="dxa"/>
            <w:vAlign w:val="center"/>
          </w:tcPr>
          <w:p w:rsidRPr="007E54E2" w:rsidR="00864E43" w:rsidP="00864E43" w:rsidRDefault="00864E43" w14:paraId="668B7789" w14:textId="5DFD8BFD">
            <w:pPr>
              <w:jc w:val="left"/>
              <w:rPr>
                <w:color w:val="000000"/>
                <w:sz w:val="24"/>
                <w:szCs w:val="24"/>
              </w:rPr>
            </w:pPr>
            <w:r w:rsidRPr="007E54E2">
              <w:rPr>
                <w:sz w:val="24"/>
                <w:szCs w:val="24"/>
              </w:rPr>
              <w:t>onelinkagent /files/ file_name</w:t>
            </w:r>
          </w:p>
        </w:tc>
        <w:tc>
          <w:tcPr>
            <w:tcW w:w="2163" w:type="dxa"/>
            <w:vAlign w:val="bottom"/>
          </w:tcPr>
          <w:p w:rsidRPr="007E54E2" w:rsidR="00864E43" w:rsidP="00864E43" w:rsidRDefault="00864E43" w14:paraId="0F75A5C1" w14:textId="77777777">
            <w:pPr>
              <w:rPr>
                <w:sz w:val="24"/>
                <w:szCs w:val="24"/>
              </w:rPr>
            </w:pPr>
          </w:p>
        </w:tc>
        <w:tc>
          <w:tcPr>
            <w:tcW w:w="5072" w:type="dxa"/>
            <w:vAlign w:val="bottom"/>
          </w:tcPr>
          <w:p w:rsidRPr="007E54E2" w:rsidR="00864E43" w:rsidP="00864E43" w:rsidRDefault="00864E43" w14:paraId="2F648E91" w14:textId="62F04FEF">
            <w:pPr>
              <w:rPr>
                <w:sz w:val="24"/>
                <w:szCs w:val="24"/>
              </w:rPr>
            </w:pPr>
            <w:r w:rsidRPr="007E54E2">
              <w:rPr>
                <w:color w:val="000000"/>
                <w:sz w:val="24"/>
                <w:szCs w:val="24"/>
              </w:rPr>
              <w:t>Truyền file từ Mobile App sang Mobile Agent</w:t>
            </w:r>
          </w:p>
        </w:tc>
      </w:tr>
      <w:tr w:rsidRPr="007E54E2" w:rsidR="00E043C4" w:rsidTr="002F08C5" w14:paraId="5DD55CBB" w14:textId="77777777">
        <w:tc>
          <w:tcPr>
            <w:tcW w:w="558" w:type="dxa"/>
            <w:vAlign w:val="bottom"/>
          </w:tcPr>
          <w:p w:rsidRPr="007E54E2" w:rsidR="00E043C4" w:rsidP="00864E43" w:rsidRDefault="00E043C4" w14:paraId="7FFCCEC6" w14:textId="5049D8F3">
            <w:pPr>
              <w:jc w:val="center"/>
              <w:rPr>
                <w:sz w:val="24"/>
                <w:szCs w:val="24"/>
              </w:rPr>
            </w:pPr>
            <w:r w:rsidRPr="007E54E2">
              <w:rPr>
                <w:color w:val="000000"/>
                <w:sz w:val="24"/>
                <w:szCs w:val="24"/>
              </w:rPr>
              <w:t>5</w:t>
            </w:r>
          </w:p>
        </w:tc>
        <w:tc>
          <w:tcPr>
            <w:tcW w:w="1558" w:type="dxa"/>
            <w:vMerge w:val="restart"/>
            <w:vAlign w:val="center"/>
          </w:tcPr>
          <w:p w:rsidRPr="007E54E2" w:rsidR="00E043C4" w:rsidP="00864E43" w:rsidRDefault="00E043C4" w14:paraId="20957F10" w14:textId="7F2FDA4B">
            <w:pPr>
              <w:jc w:val="left"/>
              <w:rPr>
                <w:sz w:val="24"/>
                <w:szCs w:val="24"/>
              </w:rPr>
            </w:pPr>
            <w:r w:rsidRPr="007E54E2">
              <w:rPr>
                <w:color w:val="000000"/>
                <w:sz w:val="24"/>
                <w:szCs w:val="24"/>
              </w:rPr>
              <w:t>onelinkagent</w:t>
            </w:r>
          </w:p>
        </w:tc>
        <w:tc>
          <w:tcPr>
            <w:tcW w:w="2163" w:type="dxa"/>
          </w:tcPr>
          <w:p w:rsidRPr="007E54E2" w:rsidR="00E043C4" w:rsidP="00864E43" w:rsidRDefault="00E043C4" w14:paraId="2238497A" w14:textId="4F92AB83">
            <w:pPr>
              <w:rPr>
                <w:sz w:val="24"/>
                <w:szCs w:val="24"/>
              </w:rPr>
            </w:pPr>
            <w:r w:rsidRPr="007E54E2">
              <w:rPr>
                <w:sz w:val="24"/>
                <w:szCs w:val="24"/>
              </w:rPr>
              <w:t>logout</w:t>
            </w:r>
          </w:p>
        </w:tc>
        <w:tc>
          <w:tcPr>
            <w:tcW w:w="5072" w:type="dxa"/>
          </w:tcPr>
          <w:p w:rsidRPr="007E54E2" w:rsidR="00E043C4" w:rsidP="00864E43" w:rsidRDefault="00E043C4" w14:paraId="64679DCB" w14:textId="48CAA931">
            <w:pPr>
              <w:rPr>
                <w:sz w:val="24"/>
                <w:szCs w:val="24"/>
              </w:rPr>
            </w:pPr>
            <w:r w:rsidRPr="007E54E2">
              <w:rPr>
                <w:sz w:val="24"/>
                <w:szCs w:val="24"/>
              </w:rPr>
              <w:t>Mobile App đăng xuất hệ thống</w:t>
            </w:r>
          </w:p>
        </w:tc>
      </w:tr>
      <w:tr w:rsidRPr="007E54E2" w:rsidR="00E043C4" w:rsidTr="002F08C5" w14:paraId="7566FEA9" w14:textId="77777777">
        <w:tc>
          <w:tcPr>
            <w:tcW w:w="558" w:type="dxa"/>
            <w:vAlign w:val="bottom"/>
          </w:tcPr>
          <w:p w:rsidRPr="007E54E2" w:rsidR="00E043C4" w:rsidP="00864E43" w:rsidRDefault="00E043C4" w14:paraId="1B8C00B1" w14:textId="3C14C509">
            <w:pPr>
              <w:jc w:val="center"/>
              <w:rPr>
                <w:sz w:val="24"/>
                <w:szCs w:val="24"/>
              </w:rPr>
            </w:pPr>
            <w:r w:rsidRPr="007E54E2">
              <w:rPr>
                <w:color w:val="000000"/>
                <w:sz w:val="24"/>
                <w:szCs w:val="24"/>
              </w:rPr>
              <w:t>6</w:t>
            </w:r>
          </w:p>
        </w:tc>
        <w:tc>
          <w:tcPr>
            <w:tcW w:w="1558" w:type="dxa"/>
            <w:vMerge/>
            <w:vAlign w:val="center"/>
          </w:tcPr>
          <w:p w:rsidRPr="007E54E2" w:rsidR="00E043C4" w:rsidP="00864E43" w:rsidRDefault="00E043C4" w14:paraId="6503495C" w14:textId="77777777">
            <w:pPr>
              <w:jc w:val="left"/>
              <w:rPr>
                <w:color w:val="000000"/>
                <w:sz w:val="24"/>
                <w:szCs w:val="24"/>
              </w:rPr>
            </w:pPr>
          </w:p>
        </w:tc>
        <w:tc>
          <w:tcPr>
            <w:tcW w:w="2163" w:type="dxa"/>
          </w:tcPr>
          <w:p w:rsidRPr="007E54E2" w:rsidR="00E043C4" w:rsidP="00864E43" w:rsidRDefault="00E043C4" w14:paraId="4A223E11" w14:textId="40885D89">
            <w:pPr>
              <w:rPr>
                <w:sz w:val="24"/>
                <w:szCs w:val="24"/>
              </w:rPr>
            </w:pPr>
            <w:r w:rsidRPr="007E54E2">
              <w:rPr>
                <w:sz w:val="24"/>
                <w:szCs w:val="24"/>
              </w:rPr>
              <w:t>reboot</w:t>
            </w:r>
          </w:p>
        </w:tc>
        <w:tc>
          <w:tcPr>
            <w:tcW w:w="5072" w:type="dxa"/>
          </w:tcPr>
          <w:p w:rsidRPr="007E54E2" w:rsidR="00E043C4" w:rsidP="00864E43" w:rsidRDefault="00E043C4" w14:paraId="1EB3DE61" w14:textId="4A791E2C">
            <w:pPr>
              <w:rPr>
                <w:color w:val="000000"/>
                <w:sz w:val="24"/>
                <w:szCs w:val="24"/>
              </w:rPr>
            </w:pPr>
            <w:r w:rsidRPr="007E54E2">
              <w:rPr>
                <w:color w:val="000000"/>
                <w:sz w:val="24"/>
                <w:szCs w:val="24"/>
              </w:rPr>
              <w:t>Reboot thiết bị</w:t>
            </w:r>
          </w:p>
        </w:tc>
      </w:tr>
      <w:tr w:rsidRPr="007E54E2" w:rsidR="00E043C4" w:rsidTr="002F08C5" w14:paraId="372A487B" w14:textId="77777777">
        <w:tc>
          <w:tcPr>
            <w:tcW w:w="558" w:type="dxa"/>
            <w:vAlign w:val="bottom"/>
          </w:tcPr>
          <w:p w:rsidRPr="007E54E2" w:rsidR="00E043C4" w:rsidP="00864E43" w:rsidRDefault="00E043C4" w14:paraId="5D535E0E" w14:textId="03D7AD2F">
            <w:pPr>
              <w:jc w:val="center"/>
              <w:rPr>
                <w:sz w:val="24"/>
                <w:szCs w:val="24"/>
              </w:rPr>
            </w:pPr>
            <w:r w:rsidRPr="007E54E2">
              <w:rPr>
                <w:color w:val="000000"/>
                <w:sz w:val="24"/>
                <w:szCs w:val="24"/>
              </w:rPr>
              <w:t>7</w:t>
            </w:r>
          </w:p>
        </w:tc>
        <w:tc>
          <w:tcPr>
            <w:tcW w:w="1558" w:type="dxa"/>
            <w:vMerge/>
            <w:vAlign w:val="center"/>
          </w:tcPr>
          <w:p w:rsidRPr="007E54E2" w:rsidR="00E043C4" w:rsidP="00864E43" w:rsidRDefault="00E043C4" w14:paraId="624C1D0B" w14:textId="77777777">
            <w:pPr>
              <w:rPr>
                <w:sz w:val="24"/>
                <w:szCs w:val="24"/>
              </w:rPr>
            </w:pPr>
          </w:p>
        </w:tc>
        <w:tc>
          <w:tcPr>
            <w:tcW w:w="2163" w:type="dxa"/>
          </w:tcPr>
          <w:p w:rsidRPr="007E54E2" w:rsidR="00E043C4" w:rsidP="00864E43" w:rsidRDefault="00E043C4" w14:paraId="1D0326A9" w14:textId="4A573829">
            <w:pPr>
              <w:rPr>
                <w:sz w:val="24"/>
                <w:szCs w:val="24"/>
              </w:rPr>
            </w:pPr>
            <w:r w:rsidRPr="007E54E2">
              <w:rPr>
                <w:sz w:val="24"/>
                <w:szCs w:val="24"/>
              </w:rPr>
              <w:t>reset</w:t>
            </w:r>
          </w:p>
        </w:tc>
        <w:tc>
          <w:tcPr>
            <w:tcW w:w="5072" w:type="dxa"/>
          </w:tcPr>
          <w:p w:rsidRPr="007E54E2" w:rsidR="00E043C4" w:rsidP="00864E43" w:rsidRDefault="00E043C4" w14:paraId="1CEED7F2" w14:textId="1A7A0237">
            <w:pPr>
              <w:rPr>
                <w:sz w:val="24"/>
                <w:szCs w:val="24"/>
              </w:rPr>
            </w:pPr>
            <w:r w:rsidRPr="007E54E2">
              <w:rPr>
                <w:color w:val="000000"/>
                <w:sz w:val="24"/>
                <w:szCs w:val="24"/>
              </w:rPr>
              <w:t>Reset Factory thiết bị</w:t>
            </w:r>
          </w:p>
        </w:tc>
      </w:tr>
      <w:tr w:rsidRPr="007E54E2" w:rsidR="00E043C4" w:rsidTr="002F08C5" w14:paraId="0D485A20" w14:textId="77777777">
        <w:tc>
          <w:tcPr>
            <w:tcW w:w="558" w:type="dxa"/>
            <w:vAlign w:val="bottom"/>
          </w:tcPr>
          <w:p w:rsidRPr="007E54E2" w:rsidR="00E043C4" w:rsidP="00864E43" w:rsidRDefault="00E043C4" w14:paraId="6C2B7444" w14:textId="041B9F6C">
            <w:pPr>
              <w:jc w:val="center"/>
              <w:rPr>
                <w:sz w:val="24"/>
                <w:szCs w:val="24"/>
              </w:rPr>
            </w:pPr>
            <w:r w:rsidRPr="007E54E2">
              <w:rPr>
                <w:color w:val="000000"/>
                <w:sz w:val="24"/>
                <w:szCs w:val="24"/>
              </w:rPr>
              <w:t>8</w:t>
            </w:r>
          </w:p>
        </w:tc>
        <w:tc>
          <w:tcPr>
            <w:tcW w:w="1558" w:type="dxa"/>
            <w:vMerge/>
            <w:vAlign w:val="center"/>
          </w:tcPr>
          <w:p w:rsidRPr="007E54E2" w:rsidR="00E043C4" w:rsidP="00864E43" w:rsidRDefault="00E043C4" w14:paraId="5A184FE2" w14:textId="77777777">
            <w:pPr>
              <w:rPr>
                <w:sz w:val="24"/>
                <w:szCs w:val="24"/>
              </w:rPr>
            </w:pPr>
          </w:p>
        </w:tc>
        <w:tc>
          <w:tcPr>
            <w:tcW w:w="2163" w:type="dxa"/>
          </w:tcPr>
          <w:p w:rsidRPr="007E54E2" w:rsidR="00E043C4" w:rsidP="00864E43" w:rsidRDefault="00E043C4" w14:paraId="71BD829D" w14:textId="4FCF81CE">
            <w:pPr>
              <w:rPr>
                <w:sz w:val="24"/>
                <w:szCs w:val="24"/>
              </w:rPr>
            </w:pPr>
            <w:r w:rsidRPr="007E54E2">
              <w:rPr>
                <w:sz w:val="24"/>
                <w:szCs w:val="24"/>
              </w:rPr>
              <w:t>upgradeFirmware</w:t>
            </w:r>
          </w:p>
        </w:tc>
        <w:tc>
          <w:tcPr>
            <w:tcW w:w="5072" w:type="dxa"/>
          </w:tcPr>
          <w:p w:rsidRPr="007E54E2" w:rsidR="00E043C4" w:rsidP="00864E43" w:rsidRDefault="00E043C4" w14:paraId="0E48C85C" w14:textId="515CD7FF">
            <w:pPr>
              <w:rPr>
                <w:sz w:val="24"/>
                <w:szCs w:val="24"/>
              </w:rPr>
            </w:pPr>
            <w:r w:rsidRPr="007E54E2">
              <w:rPr>
                <w:color w:val="000000"/>
                <w:sz w:val="24"/>
                <w:szCs w:val="24"/>
              </w:rPr>
              <w:t>Update Firmware thiết bị</w:t>
            </w:r>
          </w:p>
        </w:tc>
      </w:tr>
      <w:tr w:rsidRPr="007E54E2" w:rsidR="00E043C4" w:rsidTr="002F08C5" w14:paraId="7EA56480" w14:textId="77777777">
        <w:tc>
          <w:tcPr>
            <w:tcW w:w="558" w:type="dxa"/>
            <w:vAlign w:val="bottom"/>
          </w:tcPr>
          <w:p w:rsidRPr="007E54E2" w:rsidR="00E043C4" w:rsidP="00864E43" w:rsidRDefault="00E043C4" w14:paraId="2BB640D6" w14:textId="32BFA051">
            <w:pPr>
              <w:jc w:val="center"/>
              <w:rPr>
                <w:sz w:val="24"/>
                <w:szCs w:val="24"/>
              </w:rPr>
            </w:pPr>
            <w:r w:rsidRPr="007E54E2">
              <w:rPr>
                <w:color w:val="000000"/>
                <w:sz w:val="24"/>
                <w:szCs w:val="24"/>
              </w:rPr>
              <w:t>9</w:t>
            </w:r>
          </w:p>
        </w:tc>
        <w:tc>
          <w:tcPr>
            <w:tcW w:w="1558" w:type="dxa"/>
            <w:vMerge/>
            <w:vAlign w:val="center"/>
          </w:tcPr>
          <w:p w:rsidRPr="007E54E2" w:rsidR="00E043C4" w:rsidP="00864E43" w:rsidRDefault="00E043C4" w14:paraId="09E228F6" w14:textId="77777777">
            <w:pPr>
              <w:rPr>
                <w:sz w:val="24"/>
                <w:szCs w:val="24"/>
              </w:rPr>
            </w:pPr>
          </w:p>
        </w:tc>
        <w:tc>
          <w:tcPr>
            <w:tcW w:w="2163" w:type="dxa"/>
          </w:tcPr>
          <w:p w:rsidRPr="007E54E2" w:rsidR="00E043C4" w:rsidP="00864E43" w:rsidRDefault="00E043C4" w14:paraId="444A2954" w14:textId="6EE29FC7">
            <w:pPr>
              <w:rPr>
                <w:sz w:val="24"/>
                <w:szCs w:val="24"/>
              </w:rPr>
            </w:pPr>
            <w:r w:rsidRPr="007E54E2">
              <w:rPr>
                <w:rFonts w:eastAsia="Calibri"/>
                <w:sz w:val="24"/>
                <w:szCs w:val="24"/>
              </w:rPr>
              <w:t>updateDatabase</w:t>
            </w:r>
          </w:p>
        </w:tc>
        <w:tc>
          <w:tcPr>
            <w:tcW w:w="5072" w:type="dxa"/>
          </w:tcPr>
          <w:p w:rsidRPr="007E54E2" w:rsidR="00E043C4" w:rsidP="00864E43" w:rsidRDefault="00E043C4" w14:paraId="6C204BB0" w14:textId="5BA6E94E">
            <w:pPr>
              <w:rPr>
                <w:sz w:val="24"/>
                <w:szCs w:val="24"/>
              </w:rPr>
            </w:pPr>
            <w:r w:rsidRPr="007E54E2">
              <w:rPr>
                <w:color w:val="000000"/>
                <w:sz w:val="24"/>
                <w:szCs w:val="24"/>
              </w:rPr>
              <w:t>Update data model</w:t>
            </w:r>
          </w:p>
        </w:tc>
      </w:tr>
      <w:tr w:rsidRPr="007E54E2" w:rsidR="00E043C4" w:rsidTr="002F08C5" w14:paraId="1C4D2EE4" w14:textId="77777777">
        <w:tc>
          <w:tcPr>
            <w:tcW w:w="558" w:type="dxa"/>
            <w:vAlign w:val="bottom"/>
          </w:tcPr>
          <w:p w:rsidRPr="007E54E2" w:rsidR="00E043C4" w:rsidP="00864E43" w:rsidRDefault="00E043C4" w14:paraId="2A0D7418" w14:textId="7C761219">
            <w:pPr>
              <w:jc w:val="center"/>
              <w:rPr>
                <w:sz w:val="24"/>
                <w:szCs w:val="24"/>
              </w:rPr>
            </w:pPr>
            <w:r w:rsidRPr="007E54E2">
              <w:rPr>
                <w:color w:val="000000"/>
                <w:sz w:val="24"/>
                <w:szCs w:val="24"/>
              </w:rPr>
              <w:t>10</w:t>
            </w:r>
          </w:p>
        </w:tc>
        <w:tc>
          <w:tcPr>
            <w:tcW w:w="1558" w:type="dxa"/>
            <w:vMerge/>
            <w:vAlign w:val="center"/>
          </w:tcPr>
          <w:p w:rsidRPr="007E54E2" w:rsidR="00E043C4" w:rsidP="00864E43" w:rsidRDefault="00E043C4" w14:paraId="612B7E48" w14:textId="77777777">
            <w:pPr>
              <w:rPr>
                <w:sz w:val="24"/>
                <w:szCs w:val="24"/>
              </w:rPr>
            </w:pPr>
          </w:p>
        </w:tc>
        <w:tc>
          <w:tcPr>
            <w:tcW w:w="2163" w:type="dxa"/>
          </w:tcPr>
          <w:p w:rsidRPr="007E54E2" w:rsidR="00E043C4" w:rsidP="00864E43" w:rsidRDefault="00E043C4" w14:paraId="5C986785" w14:textId="13D0F7FC">
            <w:pPr>
              <w:rPr>
                <w:sz w:val="24"/>
                <w:szCs w:val="24"/>
              </w:rPr>
            </w:pPr>
            <w:r w:rsidRPr="007E54E2">
              <w:rPr>
                <w:sz w:val="24"/>
                <w:szCs w:val="24"/>
              </w:rPr>
              <w:t>lanView</w:t>
            </w:r>
          </w:p>
        </w:tc>
        <w:tc>
          <w:tcPr>
            <w:tcW w:w="5072" w:type="dxa"/>
          </w:tcPr>
          <w:p w:rsidRPr="007E54E2" w:rsidR="00E043C4" w:rsidP="00864E43" w:rsidRDefault="00E043C4" w14:paraId="5DC85193" w14:textId="07F37883">
            <w:pPr>
              <w:rPr>
                <w:sz w:val="24"/>
                <w:szCs w:val="24"/>
              </w:rPr>
            </w:pPr>
            <w:r w:rsidRPr="007E54E2">
              <w:rPr>
                <w:color w:val="000000"/>
                <w:sz w:val="24"/>
                <w:szCs w:val="24"/>
              </w:rPr>
              <w:t>Lấy thông tin cấu hình lan của thiết bị</w:t>
            </w:r>
          </w:p>
        </w:tc>
      </w:tr>
      <w:tr w:rsidRPr="007E54E2" w:rsidR="00E043C4" w:rsidTr="002F08C5" w14:paraId="2D34B4CE" w14:textId="77777777">
        <w:tc>
          <w:tcPr>
            <w:tcW w:w="558" w:type="dxa"/>
            <w:vAlign w:val="bottom"/>
          </w:tcPr>
          <w:p w:rsidRPr="007E54E2" w:rsidR="00E043C4" w:rsidP="00864E43" w:rsidRDefault="00E043C4" w14:paraId="34B666A6" w14:textId="58A13EA5">
            <w:pPr>
              <w:jc w:val="center"/>
              <w:rPr>
                <w:sz w:val="24"/>
                <w:szCs w:val="24"/>
              </w:rPr>
            </w:pPr>
            <w:r w:rsidRPr="007E54E2">
              <w:rPr>
                <w:color w:val="000000"/>
                <w:sz w:val="24"/>
                <w:szCs w:val="24"/>
              </w:rPr>
              <w:t>11</w:t>
            </w:r>
          </w:p>
        </w:tc>
        <w:tc>
          <w:tcPr>
            <w:tcW w:w="1558" w:type="dxa"/>
            <w:vMerge/>
            <w:vAlign w:val="center"/>
          </w:tcPr>
          <w:p w:rsidRPr="007E54E2" w:rsidR="00E043C4" w:rsidP="00864E43" w:rsidRDefault="00E043C4" w14:paraId="548CBF73" w14:textId="77777777">
            <w:pPr>
              <w:rPr>
                <w:sz w:val="24"/>
                <w:szCs w:val="24"/>
              </w:rPr>
            </w:pPr>
          </w:p>
        </w:tc>
        <w:tc>
          <w:tcPr>
            <w:tcW w:w="2163" w:type="dxa"/>
          </w:tcPr>
          <w:p w:rsidRPr="007E54E2" w:rsidR="00E043C4" w:rsidP="00864E43" w:rsidRDefault="00E043C4" w14:paraId="3699941E" w14:textId="468DD638">
            <w:pPr>
              <w:rPr>
                <w:sz w:val="24"/>
                <w:szCs w:val="24"/>
              </w:rPr>
            </w:pPr>
            <w:r w:rsidRPr="007E54E2">
              <w:rPr>
                <w:sz w:val="24"/>
                <w:szCs w:val="24"/>
              </w:rPr>
              <w:t>wanViewConfig</w:t>
            </w:r>
          </w:p>
        </w:tc>
        <w:tc>
          <w:tcPr>
            <w:tcW w:w="5072" w:type="dxa"/>
          </w:tcPr>
          <w:p w:rsidRPr="007E54E2" w:rsidR="00E043C4" w:rsidP="00864E43" w:rsidRDefault="00E043C4" w14:paraId="3CD4079C" w14:textId="18441A7E">
            <w:pPr>
              <w:rPr>
                <w:sz w:val="24"/>
                <w:szCs w:val="24"/>
              </w:rPr>
            </w:pPr>
            <w:r w:rsidRPr="007E54E2">
              <w:rPr>
                <w:color w:val="000000"/>
                <w:sz w:val="24"/>
                <w:szCs w:val="24"/>
              </w:rPr>
              <w:t>Lấy thông tin cấu hình wan của thiết bị</w:t>
            </w:r>
          </w:p>
        </w:tc>
      </w:tr>
      <w:tr w:rsidRPr="007E54E2" w:rsidR="00E043C4" w:rsidTr="002F08C5" w14:paraId="18169DE0" w14:textId="77777777">
        <w:tc>
          <w:tcPr>
            <w:tcW w:w="558" w:type="dxa"/>
            <w:vAlign w:val="bottom"/>
          </w:tcPr>
          <w:p w:rsidRPr="007E54E2" w:rsidR="00E043C4" w:rsidP="00864E43" w:rsidRDefault="00E043C4" w14:paraId="6938BB25" w14:textId="3CED19A2">
            <w:pPr>
              <w:jc w:val="center"/>
              <w:rPr>
                <w:sz w:val="24"/>
                <w:szCs w:val="24"/>
              </w:rPr>
            </w:pPr>
            <w:r w:rsidRPr="007E54E2">
              <w:rPr>
                <w:color w:val="000000"/>
                <w:sz w:val="24"/>
                <w:szCs w:val="24"/>
              </w:rPr>
              <w:t>12</w:t>
            </w:r>
          </w:p>
        </w:tc>
        <w:tc>
          <w:tcPr>
            <w:tcW w:w="1558" w:type="dxa"/>
            <w:vMerge/>
            <w:vAlign w:val="center"/>
          </w:tcPr>
          <w:p w:rsidRPr="007E54E2" w:rsidR="00E043C4" w:rsidP="00864E43" w:rsidRDefault="00E043C4" w14:paraId="40707699" w14:textId="77777777">
            <w:pPr>
              <w:rPr>
                <w:sz w:val="24"/>
                <w:szCs w:val="24"/>
              </w:rPr>
            </w:pPr>
          </w:p>
        </w:tc>
        <w:tc>
          <w:tcPr>
            <w:tcW w:w="2163" w:type="dxa"/>
          </w:tcPr>
          <w:p w:rsidRPr="007E54E2" w:rsidR="00E043C4" w:rsidP="00864E43" w:rsidRDefault="00E043C4" w14:paraId="3582A499" w14:textId="420277DA">
            <w:pPr>
              <w:rPr>
                <w:sz w:val="24"/>
                <w:szCs w:val="24"/>
              </w:rPr>
            </w:pPr>
            <w:r w:rsidRPr="007E54E2">
              <w:rPr>
                <w:sz w:val="24"/>
                <w:szCs w:val="24"/>
              </w:rPr>
              <w:t>radio2.4GView</w:t>
            </w:r>
          </w:p>
        </w:tc>
        <w:tc>
          <w:tcPr>
            <w:tcW w:w="5072" w:type="dxa"/>
          </w:tcPr>
          <w:p w:rsidRPr="007E54E2" w:rsidR="00E043C4" w:rsidP="00864E43" w:rsidRDefault="00E043C4" w14:paraId="6FF15354" w14:textId="2F2A7DB3">
            <w:pPr>
              <w:rPr>
                <w:sz w:val="24"/>
                <w:szCs w:val="24"/>
              </w:rPr>
            </w:pPr>
            <w:r w:rsidRPr="007E54E2">
              <w:rPr>
                <w:color w:val="000000"/>
                <w:sz w:val="24"/>
                <w:szCs w:val="24"/>
              </w:rPr>
              <w:t>Lấy thông tin cấu hình radio 2.4 GHz của thiết bị</w:t>
            </w:r>
          </w:p>
        </w:tc>
      </w:tr>
      <w:tr w:rsidRPr="007E54E2" w:rsidR="00E043C4" w:rsidTr="002F08C5" w14:paraId="13AA6F45" w14:textId="77777777">
        <w:tc>
          <w:tcPr>
            <w:tcW w:w="558" w:type="dxa"/>
            <w:vAlign w:val="bottom"/>
          </w:tcPr>
          <w:p w:rsidRPr="007E54E2" w:rsidR="00E043C4" w:rsidP="00864E43" w:rsidRDefault="00E043C4" w14:paraId="0D9C8397" w14:textId="6EFD1F96">
            <w:pPr>
              <w:jc w:val="center"/>
              <w:rPr>
                <w:sz w:val="24"/>
                <w:szCs w:val="24"/>
              </w:rPr>
            </w:pPr>
            <w:r w:rsidRPr="007E54E2">
              <w:rPr>
                <w:color w:val="000000"/>
                <w:sz w:val="24"/>
                <w:szCs w:val="24"/>
              </w:rPr>
              <w:t>13</w:t>
            </w:r>
          </w:p>
        </w:tc>
        <w:tc>
          <w:tcPr>
            <w:tcW w:w="1558" w:type="dxa"/>
            <w:vMerge/>
            <w:vAlign w:val="center"/>
          </w:tcPr>
          <w:p w:rsidRPr="007E54E2" w:rsidR="00E043C4" w:rsidP="00864E43" w:rsidRDefault="00E043C4" w14:paraId="4870E09E" w14:textId="77777777">
            <w:pPr>
              <w:rPr>
                <w:sz w:val="24"/>
                <w:szCs w:val="24"/>
              </w:rPr>
            </w:pPr>
          </w:p>
        </w:tc>
        <w:tc>
          <w:tcPr>
            <w:tcW w:w="2163" w:type="dxa"/>
          </w:tcPr>
          <w:p w:rsidRPr="007E54E2" w:rsidR="00E043C4" w:rsidP="00864E43" w:rsidRDefault="00E043C4" w14:paraId="2D65E00C" w14:textId="6F14A3ED">
            <w:pPr>
              <w:rPr>
                <w:sz w:val="24"/>
                <w:szCs w:val="24"/>
              </w:rPr>
            </w:pPr>
            <w:r w:rsidRPr="007E54E2">
              <w:rPr>
                <w:sz w:val="24"/>
                <w:szCs w:val="24"/>
              </w:rPr>
              <w:t>radio5GView</w:t>
            </w:r>
          </w:p>
        </w:tc>
        <w:tc>
          <w:tcPr>
            <w:tcW w:w="5072" w:type="dxa"/>
          </w:tcPr>
          <w:p w:rsidRPr="007E54E2" w:rsidR="00E043C4" w:rsidP="00864E43" w:rsidRDefault="00E043C4" w14:paraId="3850ED40" w14:textId="31A510D8">
            <w:pPr>
              <w:rPr>
                <w:color w:val="000000"/>
                <w:sz w:val="24"/>
                <w:szCs w:val="24"/>
              </w:rPr>
            </w:pPr>
            <w:r w:rsidRPr="007E54E2">
              <w:rPr>
                <w:color w:val="000000"/>
                <w:sz w:val="24"/>
                <w:szCs w:val="24"/>
              </w:rPr>
              <w:t>Lấy thông tin cấu hình radio 5 GHz của thiết bị</w:t>
            </w:r>
          </w:p>
        </w:tc>
      </w:tr>
      <w:tr w:rsidRPr="007E54E2" w:rsidR="00E043C4" w:rsidTr="002F08C5" w14:paraId="313E3222" w14:textId="77777777">
        <w:tc>
          <w:tcPr>
            <w:tcW w:w="558" w:type="dxa"/>
            <w:vAlign w:val="bottom"/>
          </w:tcPr>
          <w:p w:rsidRPr="007E54E2" w:rsidR="00E043C4" w:rsidP="00864E43" w:rsidRDefault="00E043C4" w14:paraId="42D2FAC1" w14:textId="7FB19F1F">
            <w:pPr>
              <w:jc w:val="center"/>
              <w:rPr>
                <w:sz w:val="24"/>
                <w:szCs w:val="24"/>
              </w:rPr>
            </w:pPr>
            <w:r w:rsidRPr="007E54E2">
              <w:rPr>
                <w:color w:val="000000"/>
                <w:sz w:val="24"/>
                <w:szCs w:val="24"/>
              </w:rPr>
              <w:t>14</w:t>
            </w:r>
          </w:p>
        </w:tc>
        <w:tc>
          <w:tcPr>
            <w:tcW w:w="1558" w:type="dxa"/>
            <w:vMerge/>
            <w:vAlign w:val="center"/>
          </w:tcPr>
          <w:p w:rsidRPr="007E54E2" w:rsidR="00E043C4" w:rsidP="00864E43" w:rsidRDefault="00E043C4" w14:paraId="32EA9196" w14:textId="77777777">
            <w:pPr>
              <w:rPr>
                <w:sz w:val="24"/>
                <w:szCs w:val="24"/>
              </w:rPr>
            </w:pPr>
          </w:p>
        </w:tc>
        <w:tc>
          <w:tcPr>
            <w:tcW w:w="2163" w:type="dxa"/>
          </w:tcPr>
          <w:p w:rsidRPr="007E54E2" w:rsidR="00E043C4" w:rsidP="00864E43" w:rsidRDefault="00E043C4" w14:paraId="6BDFE84E" w14:textId="41655FF1">
            <w:pPr>
              <w:rPr>
                <w:sz w:val="24"/>
                <w:szCs w:val="24"/>
              </w:rPr>
            </w:pPr>
            <w:r w:rsidRPr="007E54E2">
              <w:rPr>
                <w:sz w:val="24"/>
                <w:szCs w:val="24"/>
              </w:rPr>
              <w:t>ssid2.4GView</w:t>
            </w:r>
          </w:p>
        </w:tc>
        <w:tc>
          <w:tcPr>
            <w:tcW w:w="5072" w:type="dxa"/>
          </w:tcPr>
          <w:p w:rsidRPr="007E54E2" w:rsidR="00E043C4" w:rsidP="00864E43" w:rsidRDefault="00E043C4" w14:paraId="07DFD6C0" w14:textId="75EEC01C">
            <w:pPr>
              <w:rPr>
                <w:sz w:val="24"/>
                <w:szCs w:val="24"/>
              </w:rPr>
            </w:pPr>
            <w:r w:rsidRPr="007E54E2">
              <w:rPr>
                <w:color w:val="000000"/>
                <w:sz w:val="24"/>
                <w:szCs w:val="24"/>
              </w:rPr>
              <w:t>Lấy thông tin cấu hình SSID 2.4 GHz của thiết bị</w:t>
            </w:r>
          </w:p>
        </w:tc>
      </w:tr>
      <w:tr w:rsidRPr="007E54E2" w:rsidR="00E043C4" w:rsidTr="002F08C5" w14:paraId="1BBDF4E7" w14:textId="77777777">
        <w:tc>
          <w:tcPr>
            <w:tcW w:w="558" w:type="dxa"/>
            <w:vAlign w:val="bottom"/>
          </w:tcPr>
          <w:p w:rsidRPr="007E54E2" w:rsidR="00E043C4" w:rsidP="00864E43" w:rsidRDefault="00E043C4" w14:paraId="41518506" w14:textId="5C325C2D">
            <w:pPr>
              <w:jc w:val="center"/>
              <w:rPr>
                <w:sz w:val="24"/>
                <w:szCs w:val="24"/>
              </w:rPr>
            </w:pPr>
            <w:r w:rsidRPr="007E54E2">
              <w:rPr>
                <w:color w:val="000000"/>
                <w:sz w:val="24"/>
                <w:szCs w:val="24"/>
              </w:rPr>
              <w:t>15</w:t>
            </w:r>
          </w:p>
        </w:tc>
        <w:tc>
          <w:tcPr>
            <w:tcW w:w="1558" w:type="dxa"/>
            <w:vMerge/>
            <w:vAlign w:val="center"/>
          </w:tcPr>
          <w:p w:rsidRPr="007E54E2" w:rsidR="00E043C4" w:rsidP="00864E43" w:rsidRDefault="00E043C4" w14:paraId="6F6909C0" w14:textId="77777777">
            <w:pPr>
              <w:rPr>
                <w:sz w:val="24"/>
                <w:szCs w:val="24"/>
              </w:rPr>
            </w:pPr>
          </w:p>
        </w:tc>
        <w:tc>
          <w:tcPr>
            <w:tcW w:w="2163" w:type="dxa"/>
          </w:tcPr>
          <w:p w:rsidRPr="007E54E2" w:rsidR="00E043C4" w:rsidP="00864E43" w:rsidRDefault="00E043C4" w14:paraId="2BA7EB09" w14:textId="118FDEB0">
            <w:pPr>
              <w:rPr>
                <w:sz w:val="24"/>
                <w:szCs w:val="24"/>
              </w:rPr>
            </w:pPr>
            <w:r w:rsidRPr="007E54E2">
              <w:rPr>
                <w:sz w:val="24"/>
                <w:szCs w:val="24"/>
              </w:rPr>
              <w:t>ssid5GView</w:t>
            </w:r>
          </w:p>
        </w:tc>
        <w:tc>
          <w:tcPr>
            <w:tcW w:w="5072" w:type="dxa"/>
          </w:tcPr>
          <w:p w:rsidRPr="007E54E2" w:rsidR="00E043C4" w:rsidP="00864E43" w:rsidRDefault="00E043C4" w14:paraId="63F07B7A" w14:textId="23C9A840">
            <w:pPr>
              <w:rPr>
                <w:color w:val="000000"/>
                <w:sz w:val="24"/>
                <w:szCs w:val="24"/>
              </w:rPr>
            </w:pPr>
            <w:r w:rsidRPr="007E54E2">
              <w:rPr>
                <w:color w:val="000000"/>
                <w:sz w:val="24"/>
                <w:szCs w:val="24"/>
              </w:rPr>
              <w:t>Lấy thông tin cấu hình SSID 5 GHz của thiết bị</w:t>
            </w:r>
          </w:p>
        </w:tc>
      </w:tr>
      <w:tr w:rsidRPr="007E54E2" w:rsidR="00E043C4" w:rsidTr="002F08C5" w14:paraId="7689F432" w14:textId="77777777">
        <w:tc>
          <w:tcPr>
            <w:tcW w:w="558" w:type="dxa"/>
            <w:vAlign w:val="bottom"/>
          </w:tcPr>
          <w:p w:rsidRPr="007E54E2" w:rsidR="00E043C4" w:rsidP="00864E43" w:rsidRDefault="00E043C4" w14:paraId="022F9C53" w14:textId="13070431">
            <w:pPr>
              <w:jc w:val="center"/>
              <w:rPr>
                <w:sz w:val="24"/>
                <w:szCs w:val="24"/>
              </w:rPr>
            </w:pPr>
            <w:r w:rsidRPr="007E54E2">
              <w:rPr>
                <w:color w:val="000000"/>
                <w:sz w:val="24"/>
                <w:szCs w:val="24"/>
              </w:rPr>
              <w:t>16</w:t>
            </w:r>
          </w:p>
        </w:tc>
        <w:tc>
          <w:tcPr>
            <w:tcW w:w="1558" w:type="dxa"/>
            <w:vMerge/>
            <w:vAlign w:val="center"/>
          </w:tcPr>
          <w:p w:rsidRPr="007E54E2" w:rsidR="00E043C4" w:rsidP="00864E43" w:rsidRDefault="00E043C4" w14:paraId="778CC19D" w14:textId="77777777">
            <w:pPr>
              <w:rPr>
                <w:sz w:val="24"/>
                <w:szCs w:val="24"/>
              </w:rPr>
            </w:pPr>
          </w:p>
        </w:tc>
        <w:tc>
          <w:tcPr>
            <w:tcW w:w="2163" w:type="dxa"/>
          </w:tcPr>
          <w:p w:rsidRPr="007E54E2" w:rsidR="00E043C4" w:rsidP="00864E43" w:rsidRDefault="00E043C4" w14:paraId="6DEC9D58" w14:textId="4DD1A4EC">
            <w:pPr>
              <w:rPr>
                <w:sz w:val="24"/>
                <w:szCs w:val="24"/>
              </w:rPr>
            </w:pPr>
            <w:r w:rsidRPr="007E54E2">
              <w:rPr>
                <w:sz w:val="24"/>
                <w:szCs w:val="24"/>
              </w:rPr>
              <w:t>portforwardView</w:t>
            </w:r>
          </w:p>
        </w:tc>
        <w:tc>
          <w:tcPr>
            <w:tcW w:w="5072" w:type="dxa"/>
          </w:tcPr>
          <w:p w:rsidRPr="007E54E2" w:rsidR="00E043C4" w:rsidP="00864E43" w:rsidRDefault="00E043C4" w14:paraId="295D2CBC" w14:textId="10053F37">
            <w:pPr>
              <w:rPr>
                <w:color w:val="000000"/>
                <w:sz w:val="24"/>
                <w:szCs w:val="24"/>
              </w:rPr>
            </w:pPr>
            <w:r w:rsidRPr="007E54E2">
              <w:rPr>
                <w:color w:val="000000"/>
                <w:sz w:val="24"/>
                <w:szCs w:val="24"/>
              </w:rPr>
              <w:t>Lấy thông tin cấu hình Port Forwarding của thiết bị</w:t>
            </w:r>
          </w:p>
        </w:tc>
      </w:tr>
      <w:tr w:rsidRPr="007E54E2" w:rsidR="00E043C4" w:rsidTr="002F08C5" w14:paraId="41FEE15C" w14:textId="77777777">
        <w:tc>
          <w:tcPr>
            <w:tcW w:w="558" w:type="dxa"/>
            <w:vAlign w:val="bottom"/>
          </w:tcPr>
          <w:p w:rsidRPr="007E54E2" w:rsidR="00E043C4" w:rsidP="00864E43" w:rsidRDefault="00E043C4" w14:paraId="25F9A887" w14:textId="0F38771D">
            <w:pPr>
              <w:jc w:val="center"/>
              <w:rPr>
                <w:sz w:val="24"/>
                <w:szCs w:val="24"/>
              </w:rPr>
            </w:pPr>
            <w:r w:rsidRPr="007E54E2">
              <w:rPr>
                <w:color w:val="000000"/>
                <w:sz w:val="24"/>
                <w:szCs w:val="24"/>
              </w:rPr>
              <w:t>17</w:t>
            </w:r>
          </w:p>
        </w:tc>
        <w:tc>
          <w:tcPr>
            <w:tcW w:w="1558" w:type="dxa"/>
            <w:vMerge/>
            <w:vAlign w:val="center"/>
          </w:tcPr>
          <w:p w:rsidRPr="007E54E2" w:rsidR="00E043C4" w:rsidP="00864E43" w:rsidRDefault="00E043C4" w14:paraId="75C3074D" w14:textId="77777777">
            <w:pPr>
              <w:rPr>
                <w:sz w:val="24"/>
                <w:szCs w:val="24"/>
              </w:rPr>
            </w:pPr>
          </w:p>
        </w:tc>
        <w:tc>
          <w:tcPr>
            <w:tcW w:w="2163" w:type="dxa"/>
          </w:tcPr>
          <w:p w:rsidRPr="007E54E2" w:rsidR="00E043C4" w:rsidP="00864E43" w:rsidRDefault="00E043C4" w14:paraId="55FC0105" w14:textId="5D57E531">
            <w:pPr>
              <w:rPr>
                <w:sz w:val="24"/>
                <w:szCs w:val="24"/>
              </w:rPr>
            </w:pPr>
            <w:r w:rsidRPr="007E54E2">
              <w:rPr>
                <w:sz w:val="24"/>
                <w:szCs w:val="24"/>
              </w:rPr>
              <w:t>ddnsView</w:t>
            </w:r>
          </w:p>
        </w:tc>
        <w:tc>
          <w:tcPr>
            <w:tcW w:w="5072" w:type="dxa"/>
          </w:tcPr>
          <w:p w:rsidRPr="007E54E2" w:rsidR="00E043C4" w:rsidP="00864E43" w:rsidRDefault="00E043C4" w14:paraId="3FBFF3F5" w14:textId="36164583">
            <w:pPr>
              <w:rPr>
                <w:color w:val="000000"/>
                <w:sz w:val="24"/>
                <w:szCs w:val="24"/>
              </w:rPr>
            </w:pPr>
            <w:r w:rsidRPr="007E54E2">
              <w:rPr>
                <w:color w:val="000000"/>
                <w:sz w:val="24"/>
                <w:szCs w:val="24"/>
              </w:rPr>
              <w:t>Lấy thông tin cấu hình DDNS của thiết bị</w:t>
            </w:r>
          </w:p>
        </w:tc>
      </w:tr>
      <w:tr w:rsidRPr="007E54E2" w:rsidR="00E043C4" w:rsidTr="002F08C5" w14:paraId="4AF91627" w14:textId="77777777">
        <w:tc>
          <w:tcPr>
            <w:tcW w:w="558" w:type="dxa"/>
            <w:vAlign w:val="bottom"/>
          </w:tcPr>
          <w:p w:rsidRPr="007E54E2" w:rsidR="00E043C4" w:rsidP="00864E43" w:rsidRDefault="00E043C4" w14:paraId="0094B4DF" w14:textId="043E4691">
            <w:pPr>
              <w:jc w:val="center"/>
              <w:rPr>
                <w:sz w:val="24"/>
                <w:szCs w:val="24"/>
              </w:rPr>
            </w:pPr>
            <w:r w:rsidRPr="007E54E2">
              <w:rPr>
                <w:color w:val="000000"/>
                <w:sz w:val="24"/>
                <w:szCs w:val="24"/>
              </w:rPr>
              <w:t>18</w:t>
            </w:r>
          </w:p>
        </w:tc>
        <w:tc>
          <w:tcPr>
            <w:tcW w:w="1558" w:type="dxa"/>
            <w:vMerge/>
            <w:vAlign w:val="center"/>
          </w:tcPr>
          <w:p w:rsidRPr="007E54E2" w:rsidR="00E043C4" w:rsidP="00864E43" w:rsidRDefault="00E043C4" w14:paraId="63EB7A52" w14:textId="77777777">
            <w:pPr>
              <w:rPr>
                <w:sz w:val="24"/>
                <w:szCs w:val="24"/>
              </w:rPr>
            </w:pPr>
          </w:p>
        </w:tc>
        <w:tc>
          <w:tcPr>
            <w:tcW w:w="2163" w:type="dxa"/>
          </w:tcPr>
          <w:p w:rsidRPr="007E54E2" w:rsidR="00E043C4" w:rsidP="00864E43" w:rsidRDefault="00E043C4" w14:paraId="5BC0752E" w14:textId="3B1ED8EF">
            <w:pPr>
              <w:rPr>
                <w:sz w:val="24"/>
                <w:szCs w:val="24"/>
              </w:rPr>
            </w:pPr>
            <w:r w:rsidRPr="007E54E2">
              <w:rPr>
                <w:sz w:val="24"/>
                <w:szCs w:val="24"/>
              </w:rPr>
              <w:t>lanEdit</w:t>
            </w:r>
          </w:p>
        </w:tc>
        <w:tc>
          <w:tcPr>
            <w:tcW w:w="5072" w:type="dxa"/>
          </w:tcPr>
          <w:p w:rsidRPr="007E54E2" w:rsidR="00E043C4" w:rsidP="00864E43" w:rsidRDefault="00E043C4" w14:paraId="015C3F67" w14:textId="2E322E33">
            <w:pPr>
              <w:rPr>
                <w:sz w:val="24"/>
                <w:szCs w:val="24"/>
              </w:rPr>
            </w:pPr>
            <w:r w:rsidRPr="007E54E2">
              <w:rPr>
                <w:color w:val="000000"/>
                <w:sz w:val="24"/>
                <w:szCs w:val="24"/>
              </w:rPr>
              <w:t>Sửa cấu hình LAN</w:t>
            </w:r>
          </w:p>
        </w:tc>
      </w:tr>
      <w:tr w:rsidRPr="007E54E2" w:rsidR="00E043C4" w:rsidTr="002F08C5" w14:paraId="3B34CE02" w14:textId="77777777">
        <w:tc>
          <w:tcPr>
            <w:tcW w:w="558" w:type="dxa"/>
            <w:vAlign w:val="bottom"/>
          </w:tcPr>
          <w:p w:rsidRPr="007E54E2" w:rsidR="00E043C4" w:rsidP="00864E43" w:rsidRDefault="00E043C4" w14:paraId="01EA1F2A" w14:textId="6425D089">
            <w:pPr>
              <w:jc w:val="center"/>
              <w:rPr>
                <w:sz w:val="24"/>
                <w:szCs w:val="24"/>
              </w:rPr>
            </w:pPr>
            <w:r w:rsidRPr="007E54E2">
              <w:rPr>
                <w:color w:val="000000"/>
                <w:sz w:val="24"/>
                <w:szCs w:val="24"/>
              </w:rPr>
              <w:t>19</w:t>
            </w:r>
          </w:p>
        </w:tc>
        <w:tc>
          <w:tcPr>
            <w:tcW w:w="1558" w:type="dxa"/>
            <w:vMerge/>
            <w:vAlign w:val="center"/>
          </w:tcPr>
          <w:p w:rsidRPr="007E54E2" w:rsidR="00E043C4" w:rsidP="00864E43" w:rsidRDefault="00E043C4" w14:paraId="0DBA482E" w14:textId="77777777">
            <w:pPr>
              <w:rPr>
                <w:sz w:val="24"/>
                <w:szCs w:val="24"/>
              </w:rPr>
            </w:pPr>
          </w:p>
        </w:tc>
        <w:tc>
          <w:tcPr>
            <w:tcW w:w="2163" w:type="dxa"/>
          </w:tcPr>
          <w:p w:rsidRPr="007E54E2" w:rsidR="00E043C4" w:rsidP="00864E43" w:rsidRDefault="00E043C4" w14:paraId="3E6FCFD9" w14:textId="2C7FE385">
            <w:pPr>
              <w:rPr>
                <w:sz w:val="24"/>
                <w:szCs w:val="24"/>
              </w:rPr>
            </w:pPr>
            <w:r w:rsidRPr="007E54E2">
              <w:rPr>
                <w:sz w:val="24"/>
                <w:szCs w:val="24"/>
              </w:rPr>
              <w:t>wanCreate</w:t>
            </w:r>
          </w:p>
        </w:tc>
        <w:tc>
          <w:tcPr>
            <w:tcW w:w="5072" w:type="dxa"/>
          </w:tcPr>
          <w:p w:rsidRPr="007E54E2" w:rsidR="00E043C4" w:rsidP="00864E43" w:rsidRDefault="00E043C4" w14:paraId="62859F15" w14:textId="436DA466">
            <w:pPr>
              <w:rPr>
                <w:sz w:val="24"/>
                <w:szCs w:val="24"/>
              </w:rPr>
            </w:pPr>
            <w:r w:rsidRPr="007E54E2">
              <w:rPr>
                <w:color w:val="000000"/>
                <w:sz w:val="24"/>
                <w:szCs w:val="24"/>
              </w:rPr>
              <w:t>Tạo mới cấu hình WAN</w:t>
            </w:r>
          </w:p>
        </w:tc>
      </w:tr>
      <w:tr w:rsidRPr="007E54E2" w:rsidR="00E043C4" w:rsidTr="002F08C5" w14:paraId="3F6DFEB3" w14:textId="77777777">
        <w:tc>
          <w:tcPr>
            <w:tcW w:w="558" w:type="dxa"/>
            <w:vAlign w:val="bottom"/>
          </w:tcPr>
          <w:p w:rsidRPr="007E54E2" w:rsidR="00E043C4" w:rsidP="00864E43" w:rsidRDefault="00E043C4" w14:paraId="01E92C18" w14:textId="19BE09E3">
            <w:pPr>
              <w:jc w:val="center"/>
              <w:rPr>
                <w:sz w:val="24"/>
                <w:szCs w:val="24"/>
              </w:rPr>
            </w:pPr>
            <w:r w:rsidRPr="007E54E2">
              <w:rPr>
                <w:color w:val="000000"/>
                <w:sz w:val="24"/>
                <w:szCs w:val="24"/>
              </w:rPr>
              <w:t>20</w:t>
            </w:r>
          </w:p>
        </w:tc>
        <w:tc>
          <w:tcPr>
            <w:tcW w:w="1558" w:type="dxa"/>
            <w:vMerge/>
            <w:vAlign w:val="center"/>
          </w:tcPr>
          <w:p w:rsidRPr="007E54E2" w:rsidR="00E043C4" w:rsidP="00864E43" w:rsidRDefault="00E043C4" w14:paraId="694D48DE" w14:textId="77777777">
            <w:pPr>
              <w:rPr>
                <w:sz w:val="24"/>
                <w:szCs w:val="24"/>
              </w:rPr>
            </w:pPr>
          </w:p>
        </w:tc>
        <w:tc>
          <w:tcPr>
            <w:tcW w:w="2163" w:type="dxa"/>
          </w:tcPr>
          <w:p w:rsidRPr="007E54E2" w:rsidR="00E043C4" w:rsidP="00864E43" w:rsidRDefault="00E043C4" w14:paraId="54F156AC" w14:textId="3214F7AD">
            <w:pPr>
              <w:rPr>
                <w:sz w:val="24"/>
                <w:szCs w:val="24"/>
              </w:rPr>
            </w:pPr>
            <w:r w:rsidRPr="007E54E2">
              <w:rPr>
                <w:sz w:val="24"/>
                <w:szCs w:val="24"/>
              </w:rPr>
              <w:t>wanEdit</w:t>
            </w:r>
          </w:p>
        </w:tc>
        <w:tc>
          <w:tcPr>
            <w:tcW w:w="5072" w:type="dxa"/>
          </w:tcPr>
          <w:p w:rsidRPr="007E54E2" w:rsidR="00E043C4" w:rsidP="00864E43" w:rsidRDefault="00E043C4" w14:paraId="4996F626" w14:textId="420106E2">
            <w:pPr>
              <w:rPr>
                <w:color w:val="000000"/>
                <w:sz w:val="24"/>
                <w:szCs w:val="24"/>
              </w:rPr>
            </w:pPr>
            <w:r w:rsidRPr="007E54E2">
              <w:rPr>
                <w:color w:val="000000"/>
                <w:sz w:val="24"/>
                <w:szCs w:val="24"/>
              </w:rPr>
              <w:t>Sửa cấu hình WAN</w:t>
            </w:r>
          </w:p>
        </w:tc>
      </w:tr>
      <w:tr w:rsidRPr="007E54E2" w:rsidR="00E043C4" w:rsidTr="002F08C5" w14:paraId="5763CB52" w14:textId="77777777">
        <w:tc>
          <w:tcPr>
            <w:tcW w:w="558" w:type="dxa"/>
            <w:vAlign w:val="bottom"/>
          </w:tcPr>
          <w:p w:rsidRPr="007E54E2" w:rsidR="00E043C4" w:rsidP="00864E43" w:rsidRDefault="00E043C4" w14:paraId="29C782B5" w14:textId="2A8E1572">
            <w:pPr>
              <w:jc w:val="center"/>
              <w:rPr>
                <w:sz w:val="24"/>
                <w:szCs w:val="24"/>
              </w:rPr>
            </w:pPr>
            <w:r w:rsidRPr="007E54E2">
              <w:rPr>
                <w:color w:val="000000"/>
                <w:sz w:val="24"/>
                <w:szCs w:val="24"/>
              </w:rPr>
              <w:t>21</w:t>
            </w:r>
          </w:p>
        </w:tc>
        <w:tc>
          <w:tcPr>
            <w:tcW w:w="1558" w:type="dxa"/>
            <w:vMerge/>
            <w:vAlign w:val="center"/>
          </w:tcPr>
          <w:p w:rsidRPr="007E54E2" w:rsidR="00E043C4" w:rsidP="00864E43" w:rsidRDefault="00E043C4" w14:paraId="65EE152C" w14:textId="77777777">
            <w:pPr>
              <w:rPr>
                <w:sz w:val="24"/>
                <w:szCs w:val="24"/>
              </w:rPr>
            </w:pPr>
          </w:p>
        </w:tc>
        <w:tc>
          <w:tcPr>
            <w:tcW w:w="2163" w:type="dxa"/>
          </w:tcPr>
          <w:p w:rsidRPr="007E54E2" w:rsidR="00E043C4" w:rsidP="00864E43" w:rsidRDefault="00E043C4" w14:paraId="79AF1465" w14:textId="18242E10">
            <w:pPr>
              <w:rPr>
                <w:sz w:val="24"/>
                <w:szCs w:val="24"/>
              </w:rPr>
            </w:pPr>
            <w:r w:rsidRPr="007E54E2">
              <w:rPr>
                <w:sz w:val="24"/>
                <w:szCs w:val="24"/>
              </w:rPr>
              <w:t>wanRemove</w:t>
            </w:r>
          </w:p>
        </w:tc>
        <w:tc>
          <w:tcPr>
            <w:tcW w:w="5072" w:type="dxa"/>
          </w:tcPr>
          <w:p w:rsidRPr="007E54E2" w:rsidR="00E043C4" w:rsidP="00864E43" w:rsidRDefault="00E043C4" w14:paraId="4CAE579C" w14:textId="625973A9">
            <w:pPr>
              <w:rPr>
                <w:sz w:val="24"/>
                <w:szCs w:val="24"/>
              </w:rPr>
            </w:pPr>
            <w:r w:rsidRPr="007E54E2">
              <w:rPr>
                <w:color w:val="000000"/>
                <w:sz w:val="24"/>
                <w:szCs w:val="24"/>
              </w:rPr>
              <w:t>Xóa WAN</w:t>
            </w:r>
          </w:p>
        </w:tc>
      </w:tr>
      <w:tr w:rsidRPr="007E54E2" w:rsidR="00E043C4" w:rsidTr="002F08C5" w14:paraId="7AA76505" w14:textId="77777777">
        <w:tc>
          <w:tcPr>
            <w:tcW w:w="558" w:type="dxa"/>
            <w:vAlign w:val="bottom"/>
          </w:tcPr>
          <w:p w:rsidRPr="007E54E2" w:rsidR="00E043C4" w:rsidP="00864E43" w:rsidRDefault="00E043C4" w14:paraId="1301C148" w14:textId="27D970EF">
            <w:pPr>
              <w:jc w:val="center"/>
              <w:rPr>
                <w:sz w:val="24"/>
                <w:szCs w:val="24"/>
              </w:rPr>
            </w:pPr>
            <w:r w:rsidRPr="007E54E2">
              <w:rPr>
                <w:color w:val="000000"/>
                <w:sz w:val="24"/>
                <w:szCs w:val="24"/>
              </w:rPr>
              <w:t>22</w:t>
            </w:r>
          </w:p>
        </w:tc>
        <w:tc>
          <w:tcPr>
            <w:tcW w:w="1558" w:type="dxa"/>
            <w:vMerge/>
            <w:vAlign w:val="center"/>
          </w:tcPr>
          <w:p w:rsidRPr="007E54E2" w:rsidR="00E043C4" w:rsidP="00864E43" w:rsidRDefault="00E043C4" w14:paraId="45609C35" w14:textId="77777777">
            <w:pPr>
              <w:rPr>
                <w:sz w:val="24"/>
                <w:szCs w:val="24"/>
              </w:rPr>
            </w:pPr>
          </w:p>
        </w:tc>
        <w:tc>
          <w:tcPr>
            <w:tcW w:w="2163" w:type="dxa"/>
          </w:tcPr>
          <w:p w:rsidRPr="007E54E2" w:rsidR="00E043C4" w:rsidP="00864E43" w:rsidRDefault="00E043C4" w14:paraId="265567CF" w14:textId="49F9A5C4">
            <w:pPr>
              <w:rPr>
                <w:sz w:val="24"/>
                <w:szCs w:val="24"/>
              </w:rPr>
            </w:pPr>
            <w:r w:rsidRPr="007E54E2">
              <w:rPr>
                <w:sz w:val="24"/>
                <w:szCs w:val="24"/>
              </w:rPr>
              <w:t>radio2.4GEdit</w:t>
            </w:r>
          </w:p>
        </w:tc>
        <w:tc>
          <w:tcPr>
            <w:tcW w:w="5072" w:type="dxa"/>
          </w:tcPr>
          <w:p w:rsidRPr="007E54E2" w:rsidR="00E043C4" w:rsidP="00864E43" w:rsidRDefault="00E043C4" w14:paraId="357C3FC6" w14:textId="1C9F9475">
            <w:pPr>
              <w:rPr>
                <w:sz w:val="24"/>
                <w:szCs w:val="24"/>
              </w:rPr>
            </w:pPr>
            <w:r w:rsidRPr="007E54E2">
              <w:rPr>
                <w:color w:val="000000"/>
                <w:sz w:val="24"/>
                <w:szCs w:val="24"/>
              </w:rPr>
              <w:t>Sửa cấu hình Radio 2.4 GHz</w:t>
            </w:r>
          </w:p>
        </w:tc>
      </w:tr>
      <w:tr w:rsidRPr="007E54E2" w:rsidR="00E043C4" w:rsidTr="002F08C5" w14:paraId="53D7F023" w14:textId="77777777">
        <w:tc>
          <w:tcPr>
            <w:tcW w:w="558" w:type="dxa"/>
            <w:vAlign w:val="bottom"/>
          </w:tcPr>
          <w:p w:rsidRPr="007E54E2" w:rsidR="00E043C4" w:rsidP="00864E43" w:rsidRDefault="00E043C4" w14:paraId="07FDCC69" w14:textId="5BCE5558">
            <w:pPr>
              <w:jc w:val="center"/>
              <w:rPr>
                <w:sz w:val="24"/>
                <w:szCs w:val="24"/>
              </w:rPr>
            </w:pPr>
            <w:r w:rsidRPr="007E54E2">
              <w:rPr>
                <w:color w:val="000000"/>
                <w:sz w:val="24"/>
                <w:szCs w:val="24"/>
              </w:rPr>
              <w:t>23</w:t>
            </w:r>
          </w:p>
        </w:tc>
        <w:tc>
          <w:tcPr>
            <w:tcW w:w="1558" w:type="dxa"/>
            <w:vMerge/>
            <w:vAlign w:val="center"/>
          </w:tcPr>
          <w:p w:rsidRPr="007E54E2" w:rsidR="00E043C4" w:rsidP="00864E43" w:rsidRDefault="00E043C4" w14:paraId="2E978C85" w14:textId="77777777">
            <w:pPr>
              <w:rPr>
                <w:sz w:val="24"/>
                <w:szCs w:val="24"/>
              </w:rPr>
            </w:pPr>
          </w:p>
        </w:tc>
        <w:tc>
          <w:tcPr>
            <w:tcW w:w="2163" w:type="dxa"/>
          </w:tcPr>
          <w:p w:rsidRPr="007E54E2" w:rsidR="00E043C4" w:rsidP="00864E43" w:rsidRDefault="00E043C4" w14:paraId="06F6A2E3" w14:textId="6BF56538">
            <w:pPr>
              <w:rPr>
                <w:sz w:val="24"/>
                <w:szCs w:val="24"/>
              </w:rPr>
            </w:pPr>
            <w:r w:rsidRPr="007E54E2">
              <w:rPr>
                <w:sz w:val="24"/>
                <w:szCs w:val="24"/>
              </w:rPr>
              <w:t>radio5GEdit</w:t>
            </w:r>
          </w:p>
        </w:tc>
        <w:tc>
          <w:tcPr>
            <w:tcW w:w="5072" w:type="dxa"/>
          </w:tcPr>
          <w:p w:rsidRPr="007E54E2" w:rsidR="00E043C4" w:rsidP="00864E43" w:rsidRDefault="00E043C4" w14:paraId="3ED38667" w14:textId="183BF0F1">
            <w:pPr>
              <w:rPr>
                <w:color w:val="000000"/>
                <w:sz w:val="24"/>
                <w:szCs w:val="24"/>
              </w:rPr>
            </w:pPr>
            <w:r w:rsidRPr="007E54E2">
              <w:rPr>
                <w:color w:val="000000"/>
                <w:sz w:val="24"/>
                <w:szCs w:val="24"/>
              </w:rPr>
              <w:t>Sửa cấu hình Radio 5 GHz</w:t>
            </w:r>
          </w:p>
        </w:tc>
      </w:tr>
      <w:tr w:rsidRPr="007E54E2" w:rsidR="00E043C4" w:rsidTr="002F08C5" w14:paraId="07B9163B" w14:textId="77777777">
        <w:tc>
          <w:tcPr>
            <w:tcW w:w="558" w:type="dxa"/>
            <w:vAlign w:val="bottom"/>
          </w:tcPr>
          <w:p w:rsidRPr="007E54E2" w:rsidR="00E043C4" w:rsidP="00864E43" w:rsidRDefault="00E043C4" w14:paraId="2188A457" w14:textId="15ACE69D">
            <w:pPr>
              <w:jc w:val="center"/>
              <w:rPr>
                <w:sz w:val="24"/>
                <w:szCs w:val="24"/>
              </w:rPr>
            </w:pPr>
            <w:r w:rsidRPr="007E54E2">
              <w:rPr>
                <w:color w:val="000000"/>
                <w:sz w:val="24"/>
                <w:szCs w:val="24"/>
              </w:rPr>
              <w:t>24</w:t>
            </w:r>
          </w:p>
        </w:tc>
        <w:tc>
          <w:tcPr>
            <w:tcW w:w="1558" w:type="dxa"/>
            <w:vMerge/>
            <w:vAlign w:val="center"/>
          </w:tcPr>
          <w:p w:rsidRPr="007E54E2" w:rsidR="00E043C4" w:rsidP="00864E43" w:rsidRDefault="00E043C4" w14:paraId="121561CB" w14:textId="77777777">
            <w:pPr>
              <w:rPr>
                <w:sz w:val="24"/>
                <w:szCs w:val="24"/>
              </w:rPr>
            </w:pPr>
          </w:p>
        </w:tc>
        <w:tc>
          <w:tcPr>
            <w:tcW w:w="2163" w:type="dxa"/>
          </w:tcPr>
          <w:p w:rsidRPr="007E54E2" w:rsidR="00E043C4" w:rsidP="00864E43" w:rsidRDefault="00E043C4" w14:paraId="59556776" w14:textId="6829175E">
            <w:pPr>
              <w:rPr>
                <w:sz w:val="24"/>
                <w:szCs w:val="24"/>
              </w:rPr>
            </w:pPr>
            <w:r w:rsidRPr="007E54E2">
              <w:rPr>
                <w:sz w:val="24"/>
                <w:szCs w:val="24"/>
              </w:rPr>
              <w:t>ssid2.4GEdit</w:t>
            </w:r>
          </w:p>
        </w:tc>
        <w:tc>
          <w:tcPr>
            <w:tcW w:w="5072" w:type="dxa"/>
          </w:tcPr>
          <w:p w:rsidRPr="007E54E2" w:rsidR="00E043C4" w:rsidP="00864E43" w:rsidRDefault="00E043C4" w14:paraId="3C6EF4FB" w14:textId="3C2485CC">
            <w:pPr>
              <w:rPr>
                <w:sz w:val="24"/>
                <w:szCs w:val="24"/>
              </w:rPr>
            </w:pPr>
            <w:r w:rsidRPr="007E54E2">
              <w:rPr>
                <w:sz w:val="24"/>
                <w:szCs w:val="24"/>
              </w:rPr>
              <w:t xml:space="preserve">Sửa cấu hình SSID </w:t>
            </w:r>
            <w:r w:rsidRPr="007E54E2">
              <w:rPr>
                <w:color w:val="000000"/>
                <w:sz w:val="24"/>
                <w:szCs w:val="24"/>
              </w:rPr>
              <w:t>2.4 GHz</w:t>
            </w:r>
          </w:p>
        </w:tc>
      </w:tr>
      <w:tr w:rsidRPr="007E54E2" w:rsidR="00E043C4" w:rsidTr="002F08C5" w14:paraId="0CC66015" w14:textId="77777777">
        <w:tc>
          <w:tcPr>
            <w:tcW w:w="558" w:type="dxa"/>
            <w:vAlign w:val="bottom"/>
          </w:tcPr>
          <w:p w:rsidRPr="007E54E2" w:rsidR="00E043C4" w:rsidP="00864E43" w:rsidRDefault="00E043C4" w14:paraId="11A0ACE0" w14:textId="2517E01E">
            <w:pPr>
              <w:jc w:val="center"/>
              <w:rPr>
                <w:sz w:val="24"/>
                <w:szCs w:val="24"/>
              </w:rPr>
            </w:pPr>
            <w:r w:rsidRPr="007E54E2">
              <w:rPr>
                <w:color w:val="000000"/>
                <w:sz w:val="24"/>
                <w:szCs w:val="24"/>
              </w:rPr>
              <w:t>25</w:t>
            </w:r>
          </w:p>
        </w:tc>
        <w:tc>
          <w:tcPr>
            <w:tcW w:w="1558" w:type="dxa"/>
            <w:vMerge/>
            <w:vAlign w:val="center"/>
          </w:tcPr>
          <w:p w:rsidRPr="007E54E2" w:rsidR="00E043C4" w:rsidP="00864E43" w:rsidRDefault="00E043C4" w14:paraId="5C14C6D8" w14:textId="77777777">
            <w:pPr>
              <w:rPr>
                <w:sz w:val="24"/>
                <w:szCs w:val="24"/>
              </w:rPr>
            </w:pPr>
          </w:p>
        </w:tc>
        <w:tc>
          <w:tcPr>
            <w:tcW w:w="2163" w:type="dxa"/>
          </w:tcPr>
          <w:p w:rsidRPr="007E54E2" w:rsidR="00E043C4" w:rsidP="00864E43" w:rsidRDefault="00E043C4" w14:paraId="241D3286" w14:textId="7E69A250">
            <w:pPr>
              <w:rPr>
                <w:sz w:val="24"/>
                <w:szCs w:val="24"/>
              </w:rPr>
            </w:pPr>
            <w:r w:rsidRPr="007E54E2">
              <w:rPr>
                <w:sz w:val="24"/>
                <w:szCs w:val="24"/>
              </w:rPr>
              <w:t>ssid5GEdit</w:t>
            </w:r>
          </w:p>
        </w:tc>
        <w:tc>
          <w:tcPr>
            <w:tcW w:w="5072" w:type="dxa"/>
          </w:tcPr>
          <w:p w:rsidRPr="007E54E2" w:rsidR="00E043C4" w:rsidP="00864E43" w:rsidRDefault="00E043C4" w14:paraId="0F28014B" w14:textId="6D94CCBE">
            <w:pPr>
              <w:rPr>
                <w:sz w:val="24"/>
                <w:szCs w:val="24"/>
              </w:rPr>
            </w:pPr>
            <w:r w:rsidRPr="007E54E2">
              <w:rPr>
                <w:sz w:val="24"/>
                <w:szCs w:val="24"/>
              </w:rPr>
              <w:t>Sửa cấu hình SSID</w:t>
            </w:r>
            <w:r w:rsidRPr="007E54E2">
              <w:rPr>
                <w:color w:val="000000"/>
                <w:sz w:val="24"/>
                <w:szCs w:val="24"/>
              </w:rPr>
              <w:t xml:space="preserve"> 5 GHz</w:t>
            </w:r>
          </w:p>
        </w:tc>
      </w:tr>
      <w:tr w:rsidRPr="007E54E2" w:rsidR="00E043C4" w:rsidTr="002F08C5" w14:paraId="5195F8AB" w14:textId="77777777">
        <w:tc>
          <w:tcPr>
            <w:tcW w:w="558" w:type="dxa"/>
            <w:vAlign w:val="bottom"/>
          </w:tcPr>
          <w:p w:rsidRPr="007E54E2" w:rsidR="00E043C4" w:rsidP="00864E43" w:rsidRDefault="00E043C4" w14:paraId="72144CD2" w14:textId="1FFD9287">
            <w:pPr>
              <w:jc w:val="center"/>
              <w:rPr>
                <w:sz w:val="24"/>
                <w:szCs w:val="24"/>
              </w:rPr>
            </w:pPr>
            <w:r w:rsidRPr="007E54E2">
              <w:rPr>
                <w:color w:val="000000"/>
                <w:sz w:val="24"/>
                <w:szCs w:val="24"/>
              </w:rPr>
              <w:t>26</w:t>
            </w:r>
          </w:p>
        </w:tc>
        <w:tc>
          <w:tcPr>
            <w:tcW w:w="1558" w:type="dxa"/>
            <w:vMerge/>
            <w:vAlign w:val="center"/>
          </w:tcPr>
          <w:p w:rsidRPr="007E54E2" w:rsidR="00E043C4" w:rsidP="00864E43" w:rsidRDefault="00E043C4" w14:paraId="0FD40775" w14:textId="77777777">
            <w:pPr>
              <w:rPr>
                <w:sz w:val="24"/>
                <w:szCs w:val="24"/>
              </w:rPr>
            </w:pPr>
          </w:p>
        </w:tc>
        <w:tc>
          <w:tcPr>
            <w:tcW w:w="2163" w:type="dxa"/>
          </w:tcPr>
          <w:p w:rsidRPr="007E54E2" w:rsidR="00E043C4" w:rsidP="00864E43" w:rsidRDefault="00E043C4" w14:paraId="542ECE06" w14:textId="76897000">
            <w:pPr>
              <w:rPr>
                <w:sz w:val="24"/>
                <w:szCs w:val="24"/>
              </w:rPr>
            </w:pPr>
            <w:r w:rsidRPr="007E54E2">
              <w:rPr>
                <w:sz w:val="24"/>
                <w:szCs w:val="24"/>
              </w:rPr>
              <w:t>portforwardCreate</w:t>
            </w:r>
          </w:p>
        </w:tc>
        <w:tc>
          <w:tcPr>
            <w:tcW w:w="5072" w:type="dxa"/>
          </w:tcPr>
          <w:p w:rsidRPr="007E54E2" w:rsidR="00E043C4" w:rsidP="00864E43" w:rsidRDefault="00E043C4" w14:paraId="22A290B3" w14:textId="6A0B61F4">
            <w:pPr>
              <w:rPr>
                <w:sz w:val="24"/>
                <w:szCs w:val="24"/>
              </w:rPr>
            </w:pPr>
            <w:r w:rsidRPr="007E54E2">
              <w:rPr>
                <w:color w:val="000000"/>
                <w:sz w:val="24"/>
                <w:szCs w:val="24"/>
              </w:rPr>
              <w:t>Tạo mới cấu hình Port Forwarding</w:t>
            </w:r>
          </w:p>
        </w:tc>
      </w:tr>
      <w:tr w:rsidRPr="007E54E2" w:rsidR="00E043C4" w:rsidTr="002F08C5" w14:paraId="3357D7CC" w14:textId="77777777">
        <w:tc>
          <w:tcPr>
            <w:tcW w:w="558" w:type="dxa"/>
            <w:vAlign w:val="bottom"/>
          </w:tcPr>
          <w:p w:rsidRPr="007E54E2" w:rsidR="00E043C4" w:rsidP="00864E43" w:rsidRDefault="00E043C4" w14:paraId="4C478264" w14:textId="5DEAFE49">
            <w:pPr>
              <w:jc w:val="center"/>
              <w:rPr>
                <w:sz w:val="24"/>
                <w:szCs w:val="24"/>
              </w:rPr>
            </w:pPr>
            <w:r w:rsidRPr="007E54E2">
              <w:rPr>
                <w:color w:val="000000"/>
                <w:sz w:val="24"/>
                <w:szCs w:val="24"/>
              </w:rPr>
              <w:t>27</w:t>
            </w:r>
          </w:p>
        </w:tc>
        <w:tc>
          <w:tcPr>
            <w:tcW w:w="1558" w:type="dxa"/>
            <w:vMerge/>
            <w:vAlign w:val="center"/>
          </w:tcPr>
          <w:p w:rsidRPr="007E54E2" w:rsidR="00E043C4" w:rsidP="00864E43" w:rsidRDefault="00E043C4" w14:paraId="6E621D47" w14:textId="77777777">
            <w:pPr>
              <w:rPr>
                <w:sz w:val="24"/>
                <w:szCs w:val="24"/>
              </w:rPr>
            </w:pPr>
          </w:p>
        </w:tc>
        <w:tc>
          <w:tcPr>
            <w:tcW w:w="2163" w:type="dxa"/>
          </w:tcPr>
          <w:p w:rsidRPr="007E54E2" w:rsidR="00E043C4" w:rsidP="00864E43" w:rsidRDefault="00E043C4" w14:paraId="450A1CA9" w14:textId="20C35E3A">
            <w:pPr>
              <w:rPr>
                <w:sz w:val="24"/>
                <w:szCs w:val="24"/>
              </w:rPr>
            </w:pPr>
            <w:r w:rsidRPr="007E54E2">
              <w:rPr>
                <w:sz w:val="24"/>
                <w:szCs w:val="24"/>
              </w:rPr>
              <w:t>portforwardEdit</w:t>
            </w:r>
          </w:p>
        </w:tc>
        <w:tc>
          <w:tcPr>
            <w:tcW w:w="5072" w:type="dxa"/>
          </w:tcPr>
          <w:p w:rsidRPr="007E54E2" w:rsidR="00E043C4" w:rsidP="00864E43" w:rsidRDefault="00E043C4" w14:paraId="2FFA6094" w14:textId="2C9A11AA">
            <w:pPr>
              <w:rPr>
                <w:color w:val="000000"/>
                <w:sz w:val="24"/>
                <w:szCs w:val="24"/>
              </w:rPr>
            </w:pPr>
            <w:r w:rsidRPr="007E54E2">
              <w:rPr>
                <w:color w:val="000000"/>
                <w:sz w:val="24"/>
                <w:szCs w:val="24"/>
              </w:rPr>
              <w:t>Sửa cấu hình Port Forwarding</w:t>
            </w:r>
          </w:p>
        </w:tc>
      </w:tr>
      <w:tr w:rsidRPr="007E54E2" w:rsidR="00E043C4" w:rsidTr="002F08C5" w14:paraId="6F48C4A9" w14:textId="77777777">
        <w:tc>
          <w:tcPr>
            <w:tcW w:w="558" w:type="dxa"/>
            <w:vAlign w:val="bottom"/>
          </w:tcPr>
          <w:p w:rsidRPr="007E54E2" w:rsidR="00E043C4" w:rsidP="00864E43" w:rsidRDefault="00E043C4" w14:paraId="75E48937" w14:textId="1B2A2E08">
            <w:pPr>
              <w:jc w:val="center"/>
              <w:rPr>
                <w:sz w:val="24"/>
                <w:szCs w:val="24"/>
              </w:rPr>
            </w:pPr>
            <w:r w:rsidRPr="007E54E2">
              <w:rPr>
                <w:color w:val="000000"/>
                <w:sz w:val="24"/>
                <w:szCs w:val="24"/>
              </w:rPr>
              <w:lastRenderedPageBreak/>
              <w:t>28</w:t>
            </w:r>
          </w:p>
        </w:tc>
        <w:tc>
          <w:tcPr>
            <w:tcW w:w="1558" w:type="dxa"/>
            <w:vMerge/>
            <w:vAlign w:val="center"/>
          </w:tcPr>
          <w:p w:rsidRPr="007E54E2" w:rsidR="00E043C4" w:rsidP="00864E43" w:rsidRDefault="00E043C4" w14:paraId="5B710235" w14:textId="77777777">
            <w:pPr>
              <w:rPr>
                <w:sz w:val="24"/>
                <w:szCs w:val="24"/>
              </w:rPr>
            </w:pPr>
          </w:p>
        </w:tc>
        <w:tc>
          <w:tcPr>
            <w:tcW w:w="2163" w:type="dxa"/>
          </w:tcPr>
          <w:p w:rsidRPr="007E54E2" w:rsidR="00E043C4" w:rsidP="00864E43" w:rsidRDefault="00E043C4" w14:paraId="196E9594" w14:textId="60D4B2A7">
            <w:pPr>
              <w:rPr>
                <w:sz w:val="24"/>
                <w:szCs w:val="24"/>
              </w:rPr>
            </w:pPr>
            <w:r w:rsidRPr="007E54E2">
              <w:rPr>
                <w:sz w:val="24"/>
                <w:szCs w:val="24"/>
              </w:rPr>
              <w:t>portforwardRemove</w:t>
            </w:r>
          </w:p>
        </w:tc>
        <w:tc>
          <w:tcPr>
            <w:tcW w:w="5072" w:type="dxa"/>
          </w:tcPr>
          <w:p w:rsidRPr="007E54E2" w:rsidR="00E043C4" w:rsidP="00864E43" w:rsidRDefault="00E043C4" w14:paraId="426D1EF0" w14:textId="7B90875A">
            <w:pPr>
              <w:rPr>
                <w:color w:val="000000"/>
                <w:sz w:val="24"/>
                <w:szCs w:val="24"/>
              </w:rPr>
            </w:pPr>
            <w:r w:rsidRPr="007E54E2">
              <w:rPr>
                <w:color w:val="000000"/>
                <w:sz w:val="24"/>
                <w:szCs w:val="24"/>
              </w:rPr>
              <w:t>Xóa cấu hình Port Forwarding</w:t>
            </w:r>
          </w:p>
        </w:tc>
      </w:tr>
      <w:tr w:rsidRPr="007E54E2" w:rsidR="00E043C4" w:rsidTr="002F08C5" w14:paraId="1449E439" w14:textId="77777777">
        <w:tc>
          <w:tcPr>
            <w:tcW w:w="558" w:type="dxa"/>
            <w:vAlign w:val="bottom"/>
          </w:tcPr>
          <w:p w:rsidRPr="007E54E2" w:rsidR="00E043C4" w:rsidP="00864E43" w:rsidRDefault="00E043C4" w14:paraId="0479ABAB" w14:textId="3C34B7E2">
            <w:pPr>
              <w:jc w:val="center"/>
              <w:rPr>
                <w:sz w:val="24"/>
                <w:szCs w:val="24"/>
              </w:rPr>
            </w:pPr>
            <w:r w:rsidRPr="007E54E2">
              <w:rPr>
                <w:color w:val="000000"/>
                <w:sz w:val="24"/>
                <w:szCs w:val="24"/>
              </w:rPr>
              <w:lastRenderedPageBreak/>
              <w:t>29</w:t>
            </w:r>
          </w:p>
        </w:tc>
        <w:tc>
          <w:tcPr>
            <w:tcW w:w="1558" w:type="dxa"/>
            <w:vMerge/>
            <w:vAlign w:val="center"/>
          </w:tcPr>
          <w:p w:rsidRPr="007E54E2" w:rsidR="00E043C4" w:rsidP="00864E43" w:rsidRDefault="00E043C4" w14:paraId="4ABB6E07" w14:textId="77777777">
            <w:pPr>
              <w:rPr>
                <w:sz w:val="24"/>
                <w:szCs w:val="24"/>
              </w:rPr>
            </w:pPr>
          </w:p>
        </w:tc>
        <w:tc>
          <w:tcPr>
            <w:tcW w:w="2163" w:type="dxa"/>
            <w:vAlign w:val="center"/>
          </w:tcPr>
          <w:p w:rsidRPr="007E54E2" w:rsidR="00E043C4" w:rsidP="00864E43" w:rsidRDefault="00E043C4" w14:paraId="1378D125" w14:textId="18A3BA87">
            <w:pPr>
              <w:rPr>
                <w:sz w:val="24"/>
                <w:szCs w:val="24"/>
              </w:rPr>
            </w:pPr>
            <w:r w:rsidRPr="007E54E2">
              <w:rPr>
                <w:color w:val="000000"/>
                <w:sz w:val="24"/>
                <w:szCs w:val="24"/>
              </w:rPr>
              <w:t>ddnsCreate</w:t>
            </w:r>
          </w:p>
        </w:tc>
        <w:tc>
          <w:tcPr>
            <w:tcW w:w="5072" w:type="dxa"/>
            <w:vAlign w:val="center"/>
          </w:tcPr>
          <w:p w:rsidRPr="007E54E2" w:rsidR="00E043C4" w:rsidP="00864E43" w:rsidRDefault="00E043C4" w14:paraId="1CFC40AD" w14:textId="5A7DA6A4">
            <w:pPr>
              <w:rPr>
                <w:sz w:val="24"/>
                <w:szCs w:val="24"/>
              </w:rPr>
            </w:pPr>
            <w:r w:rsidRPr="007E54E2">
              <w:rPr>
                <w:color w:val="000000"/>
                <w:sz w:val="24"/>
                <w:szCs w:val="24"/>
              </w:rPr>
              <w:t>Tạo mới cấu hình DDNS</w:t>
            </w:r>
          </w:p>
        </w:tc>
      </w:tr>
      <w:tr w:rsidRPr="007E54E2" w:rsidR="00E043C4" w:rsidTr="002F08C5" w14:paraId="5DD8804F" w14:textId="77777777">
        <w:tc>
          <w:tcPr>
            <w:tcW w:w="558" w:type="dxa"/>
            <w:vAlign w:val="bottom"/>
          </w:tcPr>
          <w:p w:rsidRPr="007E54E2" w:rsidR="00E043C4" w:rsidP="00864E43" w:rsidRDefault="00E043C4" w14:paraId="52E94423" w14:textId="4D7F1DCF">
            <w:pPr>
              <w:jc w:val="center"/>
              <w:rPr>
                <w:sz w:val="24"/>
                <w:szCs w:val="24"/>
              </w:rPr>
            </w:pPr>
            <w:r w:rsidRPr="007E54E2">
              <w:rPr>
                <w:color w:val="000000"/>
                <w:sz w:val="24"/>
                <w:szCs w:val="24"/>
              </w:rPr>
              <w:t>30</w:t>
            </w:r>
          </w:p>
        </w:tc>
        <w:tc>
          <w:tcPr>
            <w:tcW w:w="1558" w:type="dxa"/>
            <w:vMerge/>
            <w:vAlign w:val="center"/>
          </w:tcPr>
          <w:p w:rsidRPr="007E54E2" w:rsidR="00E043C4" w:rsidP="00864E43" w:rsidRDefault="00E043C4" w14:paraId="59E7E07C" w14:textId="77777777">
            <w:pPr>
              <w:rPr>
                <w:sz w:val="24"/>
                <w:szCs w:val="24"/>
              </w:rPr>
            </w:pPr>
          </w:p>
        </w:tc>
        <w:tc>
          <w:tcPr>
            <w:tcW w:w="2163" w:type="dxa"/>
            <w:vAlign w:val="center"/>
          </w:tcPr>
          <w:p w:rsidRPr="007E54E2" w:rsidR="00E043C4" w:rsidP="00864E43" w:rsidRDefault="00E043C4" w14:paraId="2F9BD2DC" w14:textId="0654B06C">
            <w:pPr>
              <w:rPr>
                <w:sz w:val="24"/>
                <w:szCs w:val="24"/>
              </w:rPr>
            </w:pPr>
            <w:r w:rsidRPr="007E54E2">
              <w:rPr>
                <w:color w:val="000000"/>
                <w:sz w:val="24"/>
                <w:szCs w:val="24"/>
              </w:rPr>
              <w:t>ddnsEdit</w:t>
            </w:r>
          </w:p>
        </w:tc>
        <w:tc>
          <w:tcPr>
            <w:tcW w:w="5072" w:type="dxa"/>
            <w:vAlign w:val="center"/>
          </w:tcPr>
          <w:p w:rsidRPr="007E54E2" w:rsidR="00E043C4" w:rsidP="00864E43" w:rsidRDefault="00E043C4" w14:paraId="07F50549" w14:textId="0BD16B1B">
            <w:pPr>
              <w:rPr>
                <w:sz w:val="24"/>
                <w:szCs w:val="24"/>
              </w:rPr>
            </w:pPr>
            <w:r w:rsidRPr="007E54E2">
              <w:rPr>
                <w:color w:val="000000"/>
                <w:sz w:val="24"/>
                <w:szCs w:val="24"/>
              </w:rPr>
              <w:t>Sửa cấu hình DDNS</w:t>
            </w:r>
          </w:p>
        </w:tc>
      </w:tr>
      <w:tr w:rsidRPr="007E54E2" w:rsidR="00E043C4" w:rsidTr="002F08C5" w14:paraId="20BD0C98" w14:textId="77777777">
        <w:tc>
          <w:tcPr>
            <w:tcW w:w="558" w:type="dxa"/>
            <w:vAlign w:val="bottom"/>
          </w:tcPr>
          <w:p w:rsidRPr="007E54E2" w:rsidR="00E043C4" w:rsidP="00864E43" w:rsidRDefault="00E043C4" w14:paraId="6AE79265" w14:textId="20A77DB2">
            <w:pPr>
              <w:jc w:val="center"/>
              <w:rPr>
                <w:sz w:val="24"/>
                <w:szCs w:val="24"/>
              </w:rPr>
            </w:pPr>
            <w:r w:rsidRPr="007E54E2">
              <w:rPr>
                <w:color w:val="000000"/>
                <w:sz w:val="24"/>
                <w:szCs w:val="24"/>
              </w:rPr>
              <w:t>31</w:t>
            </w:r>
          </w:p>
        </w:tc>
        <w:tc>
          <w:tcPr>
            <w:tcW w:w="1558" w:type="dxa"/>
            <w:vMerge/>
            <w:vAlign w:val="center"/>
          </w:tcPr>
          <w:p w:rsidRPr="007E54E2" w:rsidR="00E043C4" w:rsidP="00864E43" w:rsidRDefault="00E043C4" w14:paraId="50E816F0" w14:textId="77777777">
            <w:pPr>
              <w:rPr>
                <w:sz w:val="24"/>
                <w:szCs w:val="24"/>
              </w:rPr>
            </w:pPr>
          </w:p>
        </w:tc>
        <w:tc>
          <w:tcPr>
            <w:tcW w:w="2163" w:type="dxa"/>
            <w:vAlign w:val="center"/>
          </w:tcPr>
          <w:p w:rsidRPr="007E54E2" w:rsidR="00E043C4" w:rsidP="00864E43" w:rsidRDefault="00E043C4" w14:paraId="72C4E4E7" w14:textId="7C0693CB">
            <w:pPr>
              <w:rPr>
                <w:sz w:val="24"/>
                <w:szCs w:val="24"/>
              </w:rPr>
            </w:pPr>
            <w:r w:rsidRPr="007E54E2">
              <w:rPr>
                <w:color w:val="000000"/>
                <w:sz w:val="24"/>
                <w:szCs w:val="24"/>
              </w:rPr>
              <w:t>ddnsRemove</w:t>
            </w:r>
          </w:p>
        </w:tc>
        <w:tc>
          <w:tcPr>
            <w:tcW w:w="5072" w:type="dxa"/>
            <w:vAlign w:val="center"/>
          </w:tcPr>
          <w:p w:rsidRPr="007E54E2" w:rsidR="00E043C4" w:rsidP="00864E43" w:rsidRDefault="00E043C4" w14:paraId="068E6B75" w14:textId="2360BA4D">
            <w:pPr>
              <w:rPr>
                <w:sz w:val="24"/>
                <w:szCs w:val="24"/>
              </w:rPr>
            </w:pPr>
            <w:r w:rsidRPr="007E54E2">
              <w:rPr>
                <w:color w:val="000000"/>
                <w:sz w:val="24"/>
                <w:szCs w:val="24"/>
              </w:rPr>
              <w:t>Xóa cấu hình DDNS</w:t>
            </w:r>
          </w:p>
        </w:tc>
      </w:tr>
      <w:tr w:rsidRPr="007E54E2" w:rsidR="00E043C4" w:rsidTr="002F08C5" w14:paraId="2A6E5887" w14:textId="77777777">
        <w:tc>
          <w:tcPr>
            <w:tcW w:w="558" w:type="dxa"/>
            <w:vAlign w:val="bottom"/>
          </w:tcPr>
          <w:p w:rsidRPr="007E54E2" w:rsidR="00E043C4" w:rsidP="00864E43" w:rsidRDefault="00E043C4" w14:paraId="04D3C690" w14:textId="548DD3EE">
            <w:pPr>
              <w:jc w:val="center"/>
              <w:rPr>
                <w:sz w:val="24"/>
                <w:szCs w:val="24"/>
              </w:rPr>
            </w:pPr>
            <w:r w:rsidRPr="007E54E2">
              <w:rPr>
                <w:color w:val="000000"/>
                <w:sz w:val="24"/>
                <w:szCs w:val="24"/>
              </w:rPr>
              <w:t>32</w:t>
            </w:r>
          </w:p>
        </w:tc>
        <w:tc>
          <w:tcPr>
            <w:tcW w:w="1558" w:type="dxa"/>
            <w:vMerge/>
            <w:vAlign w:val="center"/>
          </w:tcPr>
          <w:p w:rsidRPr="007E54E2" w:rsidR="00E043C4" w:rsidP="00864E43" w:rsidRDefault="00E043C4" w14:paraId="4B752FDE" w14:textId="77777777">
            <w:pPr>
              <w:rPr>
                <w:sz w:val="24"/>
                <w:szCs w:val="24"/>
              </w:rPr>
            </w:pPr>
          </w:p>
        </w:tc>
        <w:tc>
          <w:tcPr>
            <w:tcW w:w="2163" w:type="dxa"/>
            <w:vAlign w:val="bottom"/>
          </w:tcPr>
          <w:p w:rsidRPr="007E54E2" w:rsidR="00E043C4" w:rsidP="00864E43" w:rsidRDefault="00E043C4" w14:paraId="69BA4245" w14:textId="3D4BA893">
            <w:pPr>
              <w:rPr>
                <w:sz w:val="24"/>
                <w:szCs w:val="24"/>
              </w:rPr>
            </w:pPr>
            <w:r w:rsidRPr="007E54E2">
              <w:rPr>
                <w:color w:val="000000"/>
                <w:sz w:val="24"/>
                <w:szCs w:val="24"/>
              </w:rPr>
              <w:t>passwordEdit</w:t>
            </w:r>
          </w:p>
        </w:tc>
        <w:tc>
          <w:tcPr>
            <w:tcW w:w="5072" w:type="dxa"/>
            <w:vAlign w:val="bottom"/>
          </w:tcPr>
          <w:p w:rsidRPr="007E54E2" w:rsidR="00E043C4" w:rsidP="00864E43" w:rsidRDefault="00E043C4" w14:paraId="298D3D1D" w14:textId="2BE60CB2">
            <w:pPr>
              <w:rPr>
                <w:sz w:val="24"/>
                <w:szCs w:val="24"/>
              </w:rPr>
            </w:pPr>
            <w:r w:rsidRPr="007E54E2">
              <w:rPr>
                <w:color w:val="000000"/>
                <w:sz w:val="24"/>
                <w:szCs w:val="24"/>
              </w:rPr>
              <w:t>Đổi mật khẩu truy cập WebUI</w:t>
            </w:r>
          </w:p>
        </w:tc>
      </w:tr>
      <w:tr w:rsidRPr="007E54E2" w:rsidR="00E043C4" w:rsidTr="002F08C5" w14:paraId="4968F23E" w14:textId="77777777">
        <w:tc>
          <w:tcPr>
            <w:tcW w:w="558" w:type="dxa"/>
            <w:vAlign w:val="bottom"/>
          </w:tcPr>
          <w:p w:rsidRPr="007E54E2" w:rsidR="00E043C4" w:rsidP="00864E43" w:rsidRDefault="00E043C4" w14:paraId="629C3770" w14:textId="60082920">
            <w:pPr>
              <w:jc w:val="center"/>
              <w:rPr>
                <w:sz w:val="24"/>
                <w:szCs w:val="24"/>
              </w:rPr>
            </w:pPr>
            <w:r w:rsidRPr="007E54E2">
              <w:rPr>
                <w:color w:val="000000"/>
                <w:sz w:val="24"/>
                <w:szCs w:val="24"/>
              </w:rPr>
              <w:t>33</w:t>
            </w:r>
          </w:p>
        </w:tc>
        <w:tc>
          <w:tcPr>
            <w:tcW w:w="1558" w:type="dxa"/>
            <w:vMerge/>
            <w:vAlign w:val="center"/>
          </w:tcPr>
          <w:p w:rsidRPr="007E54E2" w:rsidR="00E043C4" w:rsidP="00864E43" w:rsidRDefault="00E043C4" w14:paraId="1E07B355" w14:textId="77777777">
            <w:pPr>
              <w:rPr>
                <w:sz w:val="24"/>
                <w:szCs w:val="24"/>
              </w:rPr>
            </w:pPr>
          </w:p>
        </w:tc>
        <w:tc>
          <w:tcPr>
            <w:tcW w:w="2163" w:type="dxa"/>
            <w:vAlign w:val="bottom"/>
          </w:tcPr>
          <w:p w:rsidRPr="007E54E2" w:rsidR="00E043C4" w:rsidP="00864E43" w:rsidRDefault="00E043C4" w14:paraId="28779015" w14:textId="1A8EEBF1">
            <w:pPr>
              <w:rPr>
                <w:sz w:val="24"/>
                <w:szCs w:val="24"/>
              </w:rPr>
            </w:pPr>
            <w:r w:rsidRPr="007E54E2">
              <w:rPr>
                <w:color w:val="000000"/>
                <w:sz w:val="24"/>
                <w:szCs w:val="24"/>
              </w:rPr>
              <w:t>deviceInfoView</w:t>
            </w:r>
          </w:p>
        </w:tc>
        <w:tc>
          <w:tcPr>
            <w:tcW w:w="5072" w:type="dxa"/>
            <w:vAlign w:val="bottom"/>
          </w:tcPr>
          <w:p w:rsidRPr="007E54E2" w:rsidR="00E043C4" w:rsidP="00864E43" w:rsidRDefault="00E043C4" w14:paraId="0DDF450E" w14:textId="3381CCA0">
            <w:pPr>
              <w:rPr>
                <w:sz w:val="24"/>
                <w:szCs w:val="24"/>
              </w:rPr>
            </w:pPr>
            <w:r w:rsidRPr="007E54E2">
              <w:rPr>
                <w:color w:val="000000"/>
                <w:sz w:val="24"/>
                <w:szCs w:val="24"/>
              </w:rPr>
              <w:t>Lấy thông tin chi tiết thiết bị</w:t>
            </w:r>
          </w:p>
        </w:tc>
      </w:tr>
      <w:tr w:rsidRPr="007E54E2" w:rsidR="00E043C4" w:rsidTr="002F08C5" w14:paraId="17BEBE26" w14:textId="77777777">
        <w:tc>
          <w:tcPr>
            <w:tcW w:w="558" w:type="dxa"/>
            <w:vAlign w:val="bottom"/>
          </w:tcPr>
          <w:p w:rsidRPr="007E54E2" w:rsidR="00E043C4" w:rsidP="00864E43" w:rsidRDefault="00E043C4" w14:paraId="29A390C0" w14:textId="341E9E65">
            <w:pPr>
              <w:jc w:val="center"/>
              <w:rPr>
                <w:sz w:val="24"/>
                <w:szCs w:val="24"/>
              </w:rPr>
            </w:pPr>
            <w:r w:rsidRPr="007E54E2">
              <w:rPr>
                <w:color w:val="000000"/>
                <w:sz w:val="24"/>
                <w:szCs w:val="24"/>
              </w:rPr>
              <w:t>34</w:t>
            </w:r>
          </w:p>
        </w:tc>
        <w:tc>
          <w:tcPr>
            <w:tcW w:w="1558" w:type="dxa"/>
            <w:vMerge/>
            <w:vAlign w:val="center"/>
          </w:tcPr>
          <w:p w:rsidRPr="007E54E2" w:rsidR="00E043C4" w:rsidP="00864E43" w:rsidRDefault="00E043C4" w14:paraId="02F4DA04" w14:textId="77777777">
            <w:pPr>
              <w:rPr>
                <w:sz w:val="24"/>
                <w:szCs w:val="24"/>
              </w:rPr>
            </w:pPr>
          </w:p>
        </w:tc>
        <w:tc>
          <w:tcPr>
            <w:tcW w:w="2163" w:type="dxa"/>
            <w:vAlign w:val="center"/>
          </w:tcPr>
          <w:p w:rsidRPr="007E54E2" w:rsidR="00E043C4" w:rsidP="00864E43" w:rsidRDefault="00E043C4" w14:paraId="065C6AC7" w14:textId="77FE3C89">
            <w:pPr>
              <w:rPr>
                <w:sz w:val="24"/>
                <w:szCs w:val="24"/>
              </w:rPr>
            </w:pPr>
            <w:r w:rsidRPr="007E54E2">
              <w:rPr>
                <w:color w:val="000000"/>
                <w:sz w:val="24"/>
                <w:szCs w:val="24"/>
              </w:rPr>
              <w:t>wanViewStatus</w:t>
            </w:r>
          </w:p>
        </w:tc>
        <w:tc>
          <w:tcPr>
            <w:tcW w:w="5072" w:type="dxa"/>
            <w:vAlign w:val="center"/>
          </w:tcPr>
          <w:p w:rsidRPr="007E54E2" w:rsidR="00E043C4" w:rsidP="00864E43" w:rsidRDefault="00E043C4" w14:paraId="227904ED" w14:textId="1593E64D">
            <w:pPr>
              <w:rPr>
                <w:sz w:val="24"/>
                <w:szCs w:val="24"/>
              </w:rPr>
            </w:pPr>
            <w:r w:rsidRPr="007E54E2">
              <w:rPr>
                <w:color w:val="000000"/>
                <w:sz w:val="24"/>
                <w:szCs w:val="24"/>
              </w:rPr>
              <w:t xml:space="preserve">Lấy thông tin trạng thái WAN hiện tại </w:t>
            </w:r>
          </w:p>
        </w:tc>
      </w:tr>
      <w:tr w:rsidRPr="007E54E2" w:rsidR="00E043C4" w:rsidTr="002F08C5" w14:paraId="300DA021" w14:textId="77777777">
        <w:tc>
          <w:tcPr>
            <w:tcW w:w="558" w:type="dxa"/>
            <w:vAlign w:val="bottom"/>
          </w:tcPr>
          <w:p w:rsidRPr="007E54E2" w:rsidR="00E043C4" w:rsidP="00864E43" w:rsidRDefault="00E043C4" w14:paraId="268A94F2" w14:textId="15AF6681">
            <w:pPr>
              <w:jc w:val="center"/>
              <w:rPr>
                <w:sz w:val="24"/>
                <w:szCs w:val="24"/>
              </w:rPr>
            </w:pPr>
            <w:r w:rsidRPr="007E54E2">
              <w:rPr>
                <w:color w:val="000000"/>
                <w:sz w:val="24"/>
                <w:szCs w:val="24"/>
              </w:rPr>
              <w:t>35</w:t>
            </w:r>
          </w:p>
        </w:tc>
        <w:tc>
          <w:tcPr>
            <w:tcW w:w="1558" w:type="dxa"/>
            <w:vMerge/>
            <w:vAlign w:val="center"/>
          </w:tcPr>
          <w:p w:rsidRPr="007E54E2" w:rsidR="00E043C4" w:rsidP="00864E43" w:rsidRDefault="00E043C4" w14:paraId="2D80C595" w14:textId="77777777">
            <w:pPr>
              <w:rPr>
                <w:sz w:val="24"/>
                <w:szCs w:val="24"/>
              </w:rPr>
            </w:pPr>
          </w:p>
        </w:tc>
        <w:tc>
          <w:tcPr>
            <w:tcW w:w="2163" w:type="dxa"/>
            <w:vAlign w:val="bottom"/>
          </w:tcPr>
          <w:p w:rsidRPr="007E54E2" w:rsidR="00E043C4" w:rsidP="00864E43" w:rsidRDefault="00E043C4" w14:paraId="4028AB69" w14:textId="6F65589D">
            <w:pPr>
              <w:rPr>
                <w:sz w:val="24"/>
                <w:szCs w:val="24"/>
              </w:rPr>
            </w:pPr>
            <w:r w:rsidRPr="007E54E2">
              <w:rPr>
                <w:color w:val="000000"/>
                <w:sz w:val="24"/>
                <w:szCs w:val="24"/>
              </w:rPr>
              <w:t>networkinfoView</w:t>
            </w:r>
          </w:p>
        </w:tc>
        <w:tc>
          <w:tcPr>
            <w:tcW w:w="5072" w:type="dxa"/>
            <w:vAlign w:val="bottom"/>
          </w:tcPr>
          <w:p w:rsidRPr="007E54E2" w:rsidR="00E043C4" w:rsidP="00864E43" w:rsidRDefault="00E043C4" w14:paraId="7344C384" w14:textId="65F6D915">
            <w:pPr>
              <w:rPr>
                <w:sz w:val="24"/>
                <w:szCs w:val="24"/>
              </w:rPr>
            </w:pPr>
            <w:r w:rsidRPr="007E54E2">
              <w:rPr>
                <w:color w:val="000000"/>
                <w:sz w:val="24"/>
                <w:szCs w:val="24"/>
              </w:rPr>
              <w:t xml:space="preserve">Lấy thông tin mạng </w:t>
            </w:r>
          </w:p>
        </w:tc>
      </w:tr>
      <w:tr w:rsidRPr="007E54E2" w:rsidR="00E043C4" w:rsidTr="002F08C5" w14:paraId="56BB03EF" w14:textId="77777777">
        <w:tc>
          <w:tcPr>
            <w:tcW w:w="558" w:type="dxa"/>
            <w:vAlign w:val="bottom"/>
          </w:tcPr>
          <w:p w:rsidRPr="007E54E2" w:rsidR="00E043C4" w:rsidP="00864E43" w:rsidRDefault="00E043C4" w14:paraId="7B8F100E" w14:textId="04FC263A">
            <w:pPr>
              <w:jc w:val="center"/>
              <w:rPr>
                <w:sz w:val="24"/>
                <w:szCs w:val="24"/>
              </w:rPr>
            </w:pPr>
            <w:r w:rsidRPr="007E54E2">
              <w:rPr>
                <w:color w:val="000000"/>
                <w:sz w:val="24"/>
                <w:szCs w:val="24"/>
              </w:rPr>
              <w:t>36</w:t>
            </w:r>
          </w:p>
        </w:tc>
        <w:tc>
          <w:tcPr>
            <w:tcW w:w="1558" w:type="dxa"/>
            <w:vMerge/>
            <w:vAlign w:val="center"/>
          </w:tcPr>
          <w:p w:rsidRPr="007E54E2" w:rsidR="00E043C4" w:rsidP="00864E43" w:rsidRDefault="00E043C4" w14:paraId="3A67E94A" w14:textId="77777777">
            <w:pPr>
              <w:rPr>
                <w:sz w:val="24"/>
                <w:szCs w:val="24"/>
              </w:rPr>
            </w:pPr>
          </w:p>
        </w:tc>
        <w:tc>
          <w:tcPr>
            <w:tcW w:w="2163" w:type="dxa"/>
            <w:vAlign w:val="bottom"/>
          </w:tcPr>
          <w:p w:rsidRPr="007E54E2" w:rsidR="00E043C4" w:rsidP="00864E43" w:rsidRDefault="00E043C4" w14:paraId="3F6D8DA1" w14:textId="1E058130">
            <w:pPr>
              <w:rPr>
                <w:sz w:val="24"/>
                <w:szCs w:val="24"/>
              </w:rPr>
            </w:pPr>
            <w:r w:rsidRPr="007E54E2">
              <w:rPr>
                <w:color w:val="000000"/>
                <w:sz w:val="24"/>
                <w:szCs w:val="24"/>
              </w:rPr>
              <w:t>ping</w:t>
            </w:r>
          </w:p>
        </w:tc>
        <w:tc>
          <w:tcPr>
            <w:tcW w:w="5072" w:type="dxa"/>
            <w:vAlign w:val="bottom"/>
          </w:tcPr>
          <w:p w:rsidRPr="007E54E2" w:rsidR="00E043C4" w:rsidP="00864E43" w:rsidRDefault="00E043C4" w14:paraId="68DF39D8" w14:textId="49F2F4E9">
            <w:pPr>
              <w:rPr>
                <w:sz w:val="24"/>
                <w:szCs w:val="24"/>
              </w:rPr>
            </w:pPr>
            <w:r w:rsidRPr="007E54E2">
              <w:rPr>
                <w:color w:val="000000"/>
                <w:sz w:val="24"/>
                <w:szCs w:val="24"/>
              </w:rPr>
              <w:t>Điều khiển thiết bị thực hiện Ping</w:t>
            </w:r>
          </w:p>
        </w:tc>
      </w:tr>
      <w:tr w:rsidRPr="007E54E2" w:rsidR="00E043C4" w:rsidTr="002F08C5" w14:paraId="23661EC6" w14:textId="77777777">
        <w:tc>
          <w:tcPr>
            <w:tcW w:w="558" w:type="dxa"/>
            <w:vAlign w:val="bottom"/>
          </w:tcPr>
          <w:p w:rsidRPr="007E54E2" w:rsidR="00E043C4" w:rsidP="00864E43" w:rsidRDefault="00E043C4" w14:paraId="284F8559" w14:textId="58533DDC">
            <w:pPr>
              <w:jc w:val="center"/>
              <w:rPr>
                <w:sz w:val="24"/>
                <w:szCs w:val="24"/>
              </w:rPr>
            </w:pPr>
            <w:r w:rsidRPr="007E54E2">
              <w:rPr>
                <w:color w:val="000000"/>
                <w:sz w:val="24"/>
                <w:szCs w:val="24"/>
              </w:rPr>
              <w:t>37</w:t>
            </w:r>
          </w:p>
        </w:tc>
        <w:tc>
          <w:tcPr>
            <w:tcW w:w="1558" w:type="dxa"/>
            <w:vMerge/>
            <w:vAlign w:val="center"/>
          </w:tcPr>
          <w:p w:rsidRPr="007E54E2" w:rsidR="00E043C4" w:rsidP="00864E43" w:rsidRDefault="00E043C4" w14:paraId="0DBB6F1E" w14:textId="77777777">
            <w:pPr>
              <w:rPr>
                <w:sz w:val="24"/>
                <w:szCs w:val="24"/>
              </w:rPr>
            </w:pPr>
          </w:p>
        </w:tc>
        <w:tc>
          <w:tcPr>
            <w:tcW w:w="2163" w:type="dxa"/>
            <w:vAlign w:val="bottom"/>
          </w:tcPr>
          <w:p w:rsidRPr="007E54E2" w:rsidR="00E043C4" w:rsidP="00864E43" w:rsidRDefault="00E043C4" w14:paraId="6AA29153" w14:textId="5439D58B">
            <w:pPr>
              <w:rPr>
                <w:sz w:val="24"/>
                <w:szCs w:val="24"/>
              </w:rPr>
            </w:pPr>
            <w:r w:rsidRPr="007E54E2">
              <w:rPr>
                <w:color w:val="000000"/>
                <w:sz w:val="24"/>
                <w:szCs w:val="24"/>
              </w:rPr>
              <w:t>traceroute</w:t>
            </w:r>
          </w:p>
        </w:tc>
        <w:tc>
          <w:tcPr>
            <w:tcW w:w="5072" w:type="dxa"/>
            <w:vAlign w:val="bottom"/>
          </w:tcPr>
          <w:p w:rsidRPr="007E54E2" w:rsidR="00E043C4" w:rsidP="00864E43" w:rsidRDefault="00E043C4" w14:paraId="79AE00EB" w14:textId="08AA7945">
            <w:pPr>
              <w:rPr>
                <w:sz w:val="24"/>
                <w:szCs w:val="24"/>
              </w:rPr>
            </w:pPr>
            <w:r w:rsidRPr="007E54E2">
              <w:rPr>
                <w:color w:val="000000"/>
                <w:sz w:val="24"/>
                <w:szCs w:val="24"/>
              </w:rPr>
              <w:t>Điều khiển thiết bị thực hiện Trace</w:t>
            </w:r>
          </w:p>
        </w:tc>
      </w:tr>
      <w:tr w:rsidRPr="007E54E2" w:rsidR="00E043C4" w:rsidTr="002F08C5" w14:paraId="15850D0D" w14:textId="77777777">
        <w:tc>
          <w:tcPr>
            <w:tcW w:w="558" w:type="dxa"/>
            <w:vAlign w:val="bottom"/>
          </w:tcPr>
          <w:p w:rsidRPr="007E54E2" w:rsidR="00E043C4" w:rsidP="00864E43" w:rsidRDefault="00E043C4" w14:paraId="6D7C1625" w14:textId="0C790302">
            <w:pPr>
              <w:jc w:val="center"/>
              <w:rPr>
                <w:sz w:val="24"/>
                <w:szCs w:val="24"/>
              </w:rPr>
            </w:pPr>
            <w:r w:rsidRPr="007E54E2">
              <w:rPr>
                <w:color w:val="000000"/>
                <w:sz w:val="24"/>
                <w:szCs w:val="24"/>
              </w:rPr>
              <w:t>38</w:t>
            </w:r>
          </w:p>
        </w:tc>
        <w:tc>
          <w:tcPr>
            <w:tcW w:w="1558" w:type="dxa"/>
            <w:vMerge/>
            <w:vAlign w:val="center"/>
          </w:tcPr>
          <w:p w:rsidRPr="007E54E2" w:rsidR="00E043C4" w:rsidP="00864E43" w:rsidRDefault="00E043C4" w14:paraId="4C6A77A9" w14:textId="77777777">
            <w:pPr>
              <w:rPr>
                <w:sz w:val="24"/>
                <w:szCs w:val="24"/>
              </w:rPr>
            </w:pPr>
          </w:p>
        </w:tc>
        <w:tc>
          <w:tcPr>
            <w:tcW w:w="2163" w:type="dxa"/>
            <w:vAlign w:val="bottom"/>
          </w:tcPr>
          <w:p w:rsidRPr="007E54E2" w:rsidR="00E043C4" w:rsidP="00864E43" w:rsidRDefault="00E043C4" w14:paraId="2B7D6FBA" w14:textId="49C21DCC">
            <w:pPr>
              <w:rPr>
                <w:sz w:val="24"/>
                <w:szCs w:val="24"/>
              </w:rPr>
            </w:pPr>
            <w:r w:rsidRPr="007E54E2">
              <w:rPr>
                <w:color w:val="000000"/>
                <w:sz w:val="24"/>
                <w:szCs w:val="24"/>
              </w:rPr>
              <w:t>speedtest</w:t>
            </w:r>
          </w:p>
        </w:tc>
        <w:tc>
          <w:tcPr>
            <w:tcW w:w="5072" w:type="dxa"/>
            <w:vAlign w:val="bottom"/>
          </w:tcPr>
          <w:p w:rsidRPr="007E54E2" w:rsidR="00E043C4" w:rsidP="00864E43" w:rsidRDefault="00E043C4" w14:paraId="06340A8A" w14:textId="0EFB11C1">
            <w:pPr>
              <w:rPr>
                <w:sz w:val="24"/>
                <w:szCs w:val="24"/>
              </w:rPr>
            </w:pPr>
            <w:r w:rsidRPr="007E54E2">
              <w:rPr>
                <w:color w:val="000000"/>
                <w:sz w:val="24"/>
                <w:szCs w:val="24"/>
              </w:rPr>
              <w:t>Điều khiển thiết bị thực hiện Speedtest</w:t>
            </w:r>
          </w:p>
        </w:tc>
      </w:tr>
      <w:tr w:rsidRPr="007E54E2" w:rsidR="00E043C4" w:rsidTr="002F08C5" w14:paraId="20A18412" w14:textId="77777777">
        <w:tc>
          <w:tcPr>
            <w:tcW w:w="558" w:type="dxa"/>
            <w:vAlign w:val="bottom"/>
          </w:tcPr>
          <w:p w:rsidRPr="007E54E2" w:rsidR="00E043C4" w:rsidP="00864E43" w:rsidRDefault="00E043C4" w14:paraId="07315B3F" w14:textId="19750E4A">
            <w:pPr>
              <w:jc w:val="center"/>
              <w:rPr>
                <w:sz w:val="24"/>
                <w:szCs w:val="24"/>
              </w:rPr>
            </w:pPr>
            <w:r w:rsidRPr="007E54E2">
              <w:rPr>
                <w:color w:val="000000"/>
                <w:sz w:val="24"/>
                <w:szCs w:val="24"/>
              </w:rPr>
              <w:t>39</w:t>
            </w:r>
          </w:p>
        </w:tc>
        <w:tc>
          <w:tcPr>
            <w:tcW w:w="1558" w:type="dxa"/>
            <w:vMerge/>
            <w:vAlign w:val="center"/>
          </w:tcPr>
          <w:p w:rsidRPr="007E54E2" w:rsidR="00E043C4" w:rsidP="00864E43" w:rsidRDefault="00E043C4" w14:paraId="0B8644F9" w14:textId="77777777">
            <w:pPr>
              <w:rPr>
                <w:sz w:val="24"/>
                <w:szCs w:val="24"/>
              </w:rPr>
            </w:pPr>
          </w:p>
        </w:tc>
        <w:tc>
          <w:tcPr>
            <w:tcW w:w="2163" w:type="dxa"/>
            <w:vAlign w:val="bottom"/>
          </w:tcPr>
          <w:p w:rsidRPr="007E54E2" w:rsidR="00E043C4" w:rsidP="00864E43" w:rsidRDefault="00E043C4" w14:paraId="3910CA11" w14:textId="36FDEEF4">
            <w:pPr>
              <w:rPr>
                <w:sz w:val="24"/>
                <w:szCs w:val="24"/>
              </w:rPr>
            </w:pPr>
            <w:r w:rsidRPr="007E54E2">
              <w:rPr>
                <w:color w:val="000000"/>
                <w:sz w:val="24"/>
                <w:szCs w:val="24"/>
              </w:rPr>
              <w:t>topology</w:t>
            </w:r>
          </w:p>
        </w:tc>
        <w:tc>
          <w:tcPr>
            <w:tcW w:w="5072" w:type="dxa"/>
            <w:vAlign w:val="bottom"/>
          </w:tcPr>
          <w:p w:rsidRPr="007E54E2" w:rsidR="00E043C4" w:rsidP="00864E43" w:rsidRDefault="00E043C4" w14:paraId="5424BE33" w14:textId="50E4C9BE">
            <w:pPr>
              <w:rPr>
                <w:sz w:val="24"/>
                <w:szCs w:val="24"/>
              </w:rPr>
            </w:pPr>
            <w:r w:rsidRPr="007E54E2">
              <w:rPr>
                <w:color w:val="000000"/>
                <w:sz w:val="24"/>
                <w:szCs w:val="24"/>
              </w:rPr>
              <w:t>Lấy thông tin Topology</w:t>
            </w:r>
          </w:p>
        </w:tc>
      </w:tr>
      <w:tr w:rsidRPr="007E54E2" w:rsidR="00E043C4" w:rsidTr="002F08C5" w14:paraId="1FF8E568" w14:textId="77777777">
        <w:tc>
          <w:tcPr>
            <w:tcW w:w="558" w:type="dxa"/>
            <w:vAlign w:val="bottom"/>
          </w:tcPr>
          <w:p w:rsidRPr="007E54E2" w:rsidR="00E043C4" w:rsidP="00864E43" w:rsidRDefault="00E043C4" w14:paraId="6F7AFF6D" w14:textId="3AB1E6F4">
            <w:pPr>
              <w:jc w:val="center"/>
              <w:rPr>
                <w:sz w:val="24"/>
                <w:szCs w:val="24"/>
              </w:rPr>
            </w:pPr>
            <w:r w:rsidRPr="007E54E2">
              <w:rPr>
                <w:color w:val="000000"/>
                <w:sz w:val="24"/>
                <w:szCs w:val="24"/>
              </w:rPr>
              <w:t>40</w:t>
            </w:r>
          </w:p>
        </w:tc>
        <w:tc>
          <w:tcPr>
            <w:tcW w:w="1558" w:type="dxa"/>
            <w:vMerge/>
            <w:vAlign w:val="center"/>
          </w:tcPr>
          <w:p w:rsidRPr="007E54E2" w:rsidR="00E043C4" w:rsidP="00864E43" w:rsidRDefault="00E043C4" w14:paraId="5CA5EB76" w14:textId="77777777">
            <w:pPr>
              <w:rPr>
                <w:sz w:val="24"/>
                <w:szCs w:val="24"/>
              </w:rPr>
            </w:pPr>
          </w:p>
        </w:tc>
        <w:tc>
          <w:tcPr>
            <w:tcW w:w="2163" w:type="dxa"/>
            <w:vAlign w:val="bottom"/>
          </w:tcPr>
          <w:p w:rsidRPr="007E54E2" w:rsidR="00E043C4" w:rsidP="00864E43" w:rsidRDefault="00E043C4" w14:paraId="6446F93D" w14:textId="132B64AC">
            <w:pPr>
              <w:rPr>
                <w:sz w:val="24"/>
                <w:szCs w:val="24"/>
              </w:rPr>
            </w:pPr>
            <w:r>
              <w:rPr>
                <w:color w:val="000000"/>
                <w:sz w:val="24"/>
                <w:szCs w:val="24"/>
              </w:rPr>
              <w:t>meshCreate</w:t>
            </w:r>
          </w:p>
        </w:tc>
        <w:tc>
          <w:tcPr>
            <w:tcW w:w="5072" w:type="dxa"/>
            <w:vAlign w:val="bottom"/>
          </w:tcPr>
          <w:p w:rsidRPr="007E54E2" w:rsidR="00E043C4" w:rsidP="00864E43" w:rsidRDefault="00E043C4" w14:paraId="11D47E2B" w14:textId="741C5370">
            <w:pPr>
              <w:rPr>
                <w:sz w:val="24"/>
                <w:szCs w:val="24"/>
              </w:rPr>
            </w:pPr>
            <w:r w:rsidRPr="007E54E2">
              <w:rPr>
                <w:color w:val="000000"/>
                <w:sz w:val="24"/>
                <w:szCs w:val="24"/>
              </w:rPr>
              <w:t>Tạo mạng mesh</w:t>
            </w:r>
          </w:p>
        </w:tc>
      </w:tr>
      <w:tr w:rsidRPr="007E54E2" w:rsidR="00E043C4" w:rsidTr="002F08C5" w14:paraId="2222E8DD" w14:textId="77777777">
        <w:tc>
          <w:tcPr>
            <w:tcW w:w="558" w:type="dxa"/>
            <w:vAlign w:val="bottom"/>
          </w:tcPr>
          <w:p w:rsidRPr="007E54E2" w:rsidR="00E043C4" w:rsidP="00864E43" w:rsidRDefault="00E043C4" w14:paraId="1D3A0168" w14:textId="55F5EFB6">
            <w:pPr>
              <w:jc w:val="center"/>
              <w:rPr>
                <w:sz w:val="24"/>
                <w:szCs w:val="24"/>
              </w:rPr>
            </w:pPr>
            <w:r>
              <w:rPr>
                <w:color w:val="000000"/>
                <w:sz w:val="24"/>
                <w:szCs w:val="24"/>
              </w:rPr>
              <w:t>41</w:t>
            </w:r>
          </w:p>
        </w:tc>
        <w:tc>
          <w:tcPr>
            <w:tcW w:w="1558" w:type="dxa"/>
            <w:vMerge/>
            <w:vAlign w:val="center"/>
          </w:tcPr>
          <w:p w:rsidRPr="007E54E2" w:rsidR="00E043C4" w:rsidP="00864E43" w:rsidRDefault="00E043C4" w14:paraId="5554A582" w14:textId="77777777">
            <w:pPr>
              <w:rPr>
                <w:sz w:val="24"/>
                <w:szCs w:val="24"/>
              </w:rPr>
            </w:pPr>
          </w:p>
        </w:tc>
        <w:tc>
          <w:tcPr>
            <w:tcW w:w="2163" w:type="dxa"/>
            <w:vAlign w:val="bottom"/>
          </w:tcPr>
          <w:p w:rsidRPr="007E54E2" w:rsidR="00E043C4" w:rsidP="00864E43" w:rsidRDefault="00E043C4" w14:paraId="2B5E44F1" w14:textId="0B5D2F6B">
            <w:pPr>
              <w:rPr>
                <w:sz w:val="24"/>
                <w:szCs w:val="24"/>
              </w:rPr>
            </w:pPr>
            <w:r w:rsidRPr="007E54E2">
              <w:rPr>
                <w:color w:val="000000"/>
                <w:sz w:val="24"/>
                <w:szCs w:val="24"/>
              </w:rPr>
              <w:t>addNewNode</w:t>
            </w:r>
          </w:p>
        </w:tc>
        <w:tc>
          <w:tcPr>
            <w:tcW w:w="5072" w:type="dxa"/>
            <w:vAlign w:val="bottom"/>
          </w:tcPr>
          <w:p w:rsidRPr="007E54E2" w:rsidR="00E043C4" w:rsidP="00864E43" w:rsidRDefault="00E043C4" w14:paraId="5A87ADC9" w14:textId="7DB9F295">
            <w:pPr>
              <w:rPr>
                <w:sz w:val="24"/>
                <w:szCs w:val="24"/>
              </w:rPr>
            </w:pPr>
            <w:r w:rsidRPr="007E54E2">
              <w:rPr>
                <w:color w:val="000000"/>
                <w:sz w:val="24"/>
                <w:szCs w:val="24"/>
              </w:rPr>
              <w:t xml:space="preserve">Add Node vào mạng Mesh </w:t>
            </w:r>
          </w:p>
        </w:tc>
      </w:tr>
      <w:tr w:rsidRPr="007E54E2" w:rsidR="00E043C4" w:rsidTr="002F08C5" w14:paraId="2814A20B" w14:textId="77777777">
        <w:tc>
          <w:tcPr>
            <w:tcW w:w="558" w:type="dxa"/>
            <w:vAlign w:val="bottom"/>
          </w:tcPr>
          <w:p w:rsidRPr="007E54E2" w:rsidR="00E043C4" w:rsidP="00864E43" w:rsidRDefault="00E043C4" w14:paraId="24AF6DB1" w14:textId="56FA077C">
            <w:pPr>
              <w:jc w:val="center"/>
              <w:rPr>
                <w:color w:val="000000"/>
                <w:sz w:val="24"/>
                <w:szCs w:val="24"/>
              </w:rPr>
            </w:pPr>
            <w:r>
              <w:rPr>
                <w:color w:val="000000"/>
                <w:sz w:val="24"/>
                <w:szCs w:val="24"/>
              </w:rPr>
              <w:t>42</w:t>
            </w:r>
          </w:p>
        </w:tc>
        <w:tc>
          <w:tcPr>
            <w:tcW w:w="1558" w:type="dxa"/>
            <w:vMerge/>
            <w:vAlign w:val="center"/>
          </w:tcPr>
          <w:p w:rsidRPr="007E54E2" w:rsidR="00E043C4" w:rsidP="00864E43" w:rsidRDefault="00E043C4" w14:paraId="790FD300" w14:textId="77777777">
            <w:pPr>
              <w:rPr>
                <w:sz w:val="24"/>
                <w:szCs w:val="24"/>
              </w:rPr>
            </w:pPr>
          </w:p>
        </w:tc>
        <w:tc>
          <w:tcPr>
            <w:tcW w:w="2163" w:type="dxa"/>
            <w:vAlign w:val="bottom"/>
          </w:tcPr>
          <w:p w:rsidRPr="007E54E2" w:rsidR="00E043C4" w:rsidP="00864E43" w:rsidRDefault="00E043C4" w14:paraId="6F1E8D93" w14:textId="4E0C8754">
            <w:pPr>
              <w:rPr>
                <w:color w:val="000000"/>
                <w:sz w:val="24"/>
                <w:szCs w:val="24"/>
              </w:rPr>
            </w:pPr>
            <w:r>
              <w:rPr>
                <w:color w:val="000000"/>
                <w:sz w:val="24"/>
                <w:szCs w:val="24"/>
              </w:rPr>
              <w:t>syncONTConfig</w:t>
            </w:r>
          </w:p>
        </w:tc>
        <w:tc>
          <w:tcPr>
            <w:tcW w:w="5072" w:type="dxa"/>
            <w:vAlign w:val="bottom"/>
          </w:tcPr>
          <w:p w:rsidRPr="007E54E2" w:rsidR="00E043C4" w:rsidP="00864E43" w:rsidRDefault="00E043C4" w14:paraId="022A33DF" w14:textId="0B182F7F">
            <w:pPr>
              <w:rPr>
                <w:color w:val="000000"/>
                <w:sz w:val="24"/>
                <w:szCs w:val="24"/>
              </w:rPr>
            </w:pPr>
            <w:r>
              <w:rPr>
                <w:color w:val="000000"/>
                <w:sz w:val="24"/>
                <w:szCs w:val="24"/>
              </w:rPr>
              <w:t>Kích hoạt đồng bộ cấu hình từ ONT</w:t>
            </w:r>
          </w:p>
        </w:tc>
      </w:tr>
      <w:tr w:rsidRPr="007E54E2" w:rsidR="00E043C4" w:rsidTr="002F08C5" w14:paraId="13B94BA7" w14:textId="77777777">
        <w:tc>
          <w:tcPr>
            <w:tcW w:w="558" w:type="dxa"/>
            <w:vAlign w:val="bottom"/>
          </w:tcPr>
          <w:p w:rsidRPr="007E54E2" w:rsidR="00E043C4" w:rsidP="00864E43" w:rsidRDefault="00E043C4" w14:paraId="58BC0360" w14:textId="50FE0F3D">
            <w:pPr>
              <w:jc w:val="center"/>
              <w:rPr>
                <w:color w:val="000000"/>
                <w:sz w:val="24"/>
                <w:szCs w:val="24"/>
              </w:rPr>
            </w:pPr>
            <w:r>
              <w:rPr>
                <w:color w:val="000000"/>
                <w:sz w:val="24"/>
                <w:szCs w:val="24"/>
              </w:rPr>
              <w:t>43</w:t>
            </w:r>
          </w:p>
        </w:tc>
        <w:tc>
          <w:tcPr>
            <w:tcW w:w="1558" w:type="dxa"/>
            <w:vMerge/>
            <w:vAlign w:val="center"/>
          </w:tcPr>
          <w:p w:rsidRPr="007E54E2" w:rsidR="00E043C4" w:rsidP="00864E43" w:rsidRDefault="00E043C4" w14:paraId="3FDA55BD" w14:textId="77777777">
            <w:pPr>
              <w:rPr>
                <w:sz w:val="24"/>
                <w:szCs w:val="24"/>
              </w:rPr>
            </w:pPr>
          </w:p>
        </w:tc>
        <w:tc>
          <w:tcPr>
            <w:tcW w:w="2163" w:type="dxa"/>
            <w:vAlign w:val="bottom"/>
          </w:tcPr>
          <w:p w:rsidRPr="007E54E2" w:rsidR="00E043C4" w:rsidP="00864E43" w:rsidRDefault="00E043C4" w14:paraId="361801A9" w14:textId="785174C3">
            <w:pPr>
              <w:rPr>
                <w:color w:val="000000"/>
                <w:sz w:val="24"/>
                <w:szCs w:val="24"/>
              </w:rPr>
            </w:pPr>
            <w:r>
              <w:rPr>
                <w:color w:val="000000"/>
                <w:sz w:val="24"/>
                <w:szCs w:val="24"/>
              </w:rPr>
              <w:t>meshChange</w:t>
            </w:r>
          </w:p>
        </w:tc>
        <w:tc>
          <w:tcPr>
            <w:tcW w:w="5072" w:type="dxa"/>
            <w:vAlign w:val="bottom"/>
          </w:tcPr>
          <w:p w:rsidRPr="007E54E2" w:rsidR="00E043C4" w:rsidP="00864E43" w:rsidRDefault="00E043C4" w14:paraId="52048D9B" w14:textId="73379571">
            <w:pPr>
              <w:rPr>
                <w:color w:val="000000"/>
                <w:sz w:val="24"/>
                <w:szCs w:val="24"/>
              </w:rPr>
            </w:pPr>
            <w:r>
              <w:rPr>
                <w:color w:val="000000"/>
                <w:sz w:val="24"/>
                <w:szCs w:val="24"/>
              </w:rPr>
              <w:t>Thay đổi Mesh mode</w:t>
            </w:r>
          </w:p>
        </w:tc>
      </w:tr>
      <w:tr w:rsidRPr="007E54E2" w:rsidR="00E043C4" w:rsidTr="002F08C5" w14:paraId="27400DEA" w14:textId="77777777">
        <w:tc>
          <w:tcPr>
            <w:tcW w:w="558" w:type="dxa"/>
            <w:vAlign w:val="bottom"/>
          </w:tcPr>
          <w:p w:rsidR="00E043C4" w:rsidP="00864E43" w:rsidRDefault="00E043C4" w14:paraId="3E6F683A" w14:textId="3D9B8647">
            <w:pPr>
              <w:jc w:val="center"/>
              <w:rPr>
                <w:color w:val="000000"/>
                <w:sz w:val="24"/>
                <w:szCs w:val="24"/>
              </w:rPr>
            </w:pPr>
            <w:r>
              <w:rPr>
                <w:color w:val="000000"/>
                <w:sz w:val="24"/>
                <w:szCs w:val="24"/>
              </w:rPr>
              <w:t>44</w:t>
            </w:r>
          </w:p>
        </w:tc>
        <w:tc>
          <w:tcPr>
            <w:tcW w:w="1558" w:type="dxa"/>
            <w:vMerge/>
            <w:vAlign w:val="center"/>
          </w:tcPr>
          <w:p w:rsidRPr="007E54E2" w:rsidR="00E043C4" w:rsidP="00864E43" w:rsidRDefault="00E043C4" w14:paraId="52FE5741" w14:textId="77777777">
            <w:pPr>
              <w:rPr>
                <w:sz w:val="24"/>
                <w:szCs w:val="24"/>
              </w:rPr>
            </w:pPr>
          </w:p>
        </w:tc>
        <w:tc>
          <w:tcPr>
            <w:tcW w:w="2163" w:type="dxa"/>
            <w:vAlign w:val="bottom"/>
          </w:tcPr>
          <w:p w:rsidR="00E043C4" w:rsidP="00864E43" w:rsidRDefault="00E043C4" w14:paraId="02663ED2" w14:textId="3D0431F2">
            <w:pPr>
              <w:rPr>
                <w:color w:val="000000"/>
                <w:sz w:val="24"/>
                <w:szCs w:val="24"/>
              </w:rPr>
            </w:pPr>
            <w:r>
              <w:rPr>
                <w:color w:val="000000"/>
                <w:sz w:val="24"/>
                <w:szCs w:val="24"/>
              </w:rPr>
              <w:t>meshView</w:t>
            </w:r>
          </w:p>
        </w:tc>
        <w:tc>
          <w:tcPr>
            <w:tcW w:w="5072" w:type="dxa"/>
            <w:vAlign w:val="bottom"/>
          </w:tcPr>
          <w:p w:rsidR="00E043C4" w:rsidP="00864E43" w:rsidRDefault="00E043C4" w14:paraId="2784A87A" w14:textId="34E367B7">
            <w:pPr>
              <w:rPr>
                <w:color w:val="000000"/>
                <w:sz w:val="24"/>
                <w:szCs w:val="24"/>
              </w:rPr>
            </w:pPr>
            <w:r>
              <w:rPr>
                <w:color w:val="000000"/>
                <w:sz w:val="24"/>
                <w:szCs w:val="24"/>
              </w:rPr>
              <w:t>Lấy thông tin cấu hình Mesh</w:t>
            </w:r>
          </w:p>
        </w:tc>
      </w:tr>
      <w:tr w:rsidRPr="007E54E2" w:rsidR="00E043C4" w:rsidTr="00883239" w14:paraId="6D55B065" w14:textId="77777777">
        <w:tc>
          <w:tcPr>
            <w:tcW w:w="558" w:type="dxa"/>
            <w:vAlign w:val="bottom"/>
          </w:tcPr>
          <w:p w:rsidRPr="007E54E2" w:rsidR="00E043C4" w:rsidP="00E043C4" w:rsidRDefault="00E043C4" w14:paraId="79C1A3B6" w14:textId="44C410E2">
            <w:pPr>
              <w:jc w:val="center"/>
              <w:rPr>
                <w:color w:val="000000"/>
                <w:sz w:val="24"/>
                <w:szCs w:val="24"/>
              </w:rPr>
            </w:pPr>
            <w:r>
              <w:rPr>
                <w:color w:val="000000"/>
                <w:sz w:val="24"/>
                <w:szCs w:val="24"/>
              </w:rPr>
              <w:t>45</w:t>
            </w:r>
          </w:p>
        </w:tc>
        <w:tc>
          <w:tcPr>
            <w:tcW w:w="1558" w:type="dxa"/>
            <w:vMerge/>
            <w:vAlign w:val="center"/>
          </w:tcPr>
          <w:p w:rsidRPr="007E54E2" w:rsidR="00E043C4" w:rsidP="00E043C4" w:rsidRDefault="00E043C4" w14:paraId="14B2724F" w14:textId="589FCCC1">
            <w:pPr>
              <w:rPr>
                <w:sz w:val="24"/>
                <w:szCs w:val="24"/>
              </w:rPr>
            </w:pPr>
          </w:p>
        </w:tc>
        <w:tc>
          <w:tcPr>
            <w:tcW w:w="2163" w:type="dxa"/>
            <w:vAlign w:val="center"/>
          </w:tcPr>
          <w:p w:rsidRPr="007E54E2" w:rsidR="00E043C4" w:rsidP="00E043C4" w:rsidRDefault="00E043C4" w14:paraId="1CD7F779" w14:textId="245E02C9">
            <w:pPr>
              <w:rPr>
                <w:color w:val="000000"/>
                <w:sz w:val="24"/>
                <w:szCs w:val="24"/>
              </w:rPr>
            </w:pPr>
            <w:r w:rsidRPr="00864E43">
              <w:rPr>
                <w:sz w:val="24"/>
                <w:szCs w:val="24"/>
              </w:rPr>
              <w:t>restoreConfig</w:t>
            </w:r>
          </w:p>
        </w:tc>
        <w:tc>
          <w:tcPr>
            <w:tcW w:w="5072" w:type="dxa"/>
            <w:vAlign w:val="center"/>
          </w:tcPr>
          <w:p w:rsidRPr="007E54E2" w:rsidR="00E043C4" w:rsidP="00E043C4" w:rsidRDefault="00E043C4" w14:paraId="243DAE55" w14:textId="459D9470">
            <w:pPr>
              <w:rPr>
                <w:color w:val="000000"/>
                <w:sz w:val="24"/>
                <w:szCs w:val="24"/>
              </w:rPr>
            </w:pPr>
            <w:r>
              <w:rPr>
                <w:color w:val="000000"/>
                <w:sz w:val="24"/>
                <w:szCs w:val="24"/>
              </w:rPr>
              <w:t>Restore cấu hình</w:t>
            </w:r>
          </w:p>
        </w:tc>
      </w:tr>
      <w:tr w:rsidRPr="007E54E2" w:rsidR="00E043C4" w:rsidTr="00883239" w14:paraId="0B1F9E36" w14:textId="77777777">
        <w:tc>
          <w:tcPr>
            <w:tcW w:w="558" w:type="dxa"/>
            <w:vAlign w:val="bottom"/>
          </w:tcPr>
          <w:p w:rsidRPr="007E54E2" w:rsidR="00E043C4" w:rsidP="00E043C4" w:rsidRDefault="00E043C4" w14:paraId="76F41ECF" w14:textId="3BA4BA2C">
            <w:pPr>
              <w:jc w:val="center"/>
              <w:rPr>
                <w:color w:val="000000"/>
                <w:sz w:val="24"/>
                <w:szCs w:val="24"/>
              </w:rPr>
            </w:pPr>
            <w:r>
              <w:rPr>
                <w:color w:val="000000"/>
                <w:sz w:val="24"/>
                <w:szCs w:val="24"/>
              </w:rPr>
              <w:t>46</w:t>
            </w:r>
          </w:p>
        </w:tc>
        <w:tc>
          <w:tcPr>
            <w:tcW w:w="1558" w:type="dxa"/>
            <w:vMerge/>
            <w:vAlign w:val="center"/>
          </w:tcPr>
          <w:p w:rsidRPr="007E54E2" w:rsidR="00E043C4" w:rsidP="00E043C4" w:rsidRDefault="00E043C4" w14:paraId="0E4EEE41" w14:textId="77777777">
            <w:pPr>
              <w:rPr>
                <w:sz w:val="24"/>
                <w:szCs w:val="24"/>
              </w:rPr>
            </w:pPr>
          </w:p>
        </w:tc>
        <w:tc>
          <w:tcPr>
            <w:tcW w:w="2163" w:type="dxa"/>
            <w:vAlign w:val="center"/>
          </w:tcPr>
          <w:p w:rsidRPr="007E54E2" w:rsidR="00E043C4" w:rsidP="00E043C4" w:rsidRDefault="00E043C4" w14:paraId="0516DB41" w14:textId="538E4E3B">
            <w:pPr>
              <w:rPr>
                <w:color w:val="000000"/>
                <w:sz w:val="24"/>
                <w:szCs w:val="24"/>
              </w:rPr>
            </w:pPr>
            <w:r>
              <w:rPr>
                <w:sz w:val="24"/>
                <w:szCs w:val="24"/>
              </w:rPr>
              <w:t>backup</w:t>
            </w:r>
            <w:r w:rsidRPr="00864E43">
              <w:rPr>
                <w:sz w:val="24"/>
                <w:szCs w:val="24"/>
              </w:rPr>
              <w:t>Config</w:t>
            </w:r>
          </w:p>
        </w:tc>
        <w:tc>
          <w:tcPr>
            <w:tcW w:w="5072" w:type="dxa"/>
            <w:vAlign w:val="center"/>
          </w:tcPr>
          <w:p w:rsidRPr="007E54E2" w:rsidR="00E043C4" w:rsidP="00E043C4" w:rsidRDefault="00E043C4" w14:paraId="58E60376" w14:textId="155C07E0">
            <w:pPr>
              <w:rPr>
                <w:color w:val="000000"/>
                <w:sz w:val="24"/>
                <w:szCs w:val="24"/>
              </w:rPr>
            </w:pPr>
            <w:r>
              <w:rPr>
                <w:color w:val="000000"/>
                <w:sz w:val="24"/>
                <w:szCs w:val="24"/>
              </w:rPr>
              <w:t>Backup cấu hình</w:t>
            </w:r>
          </w:p>
        </w:tc>
      </w:tr>
    </w:tbl>
    <w:p w:rsidR="00032193" w:rsidP="00032193" w:rsidRDefault="00032193" w14:paraId="28B98A5E" w14:textId="77777777"/>
    <w:p w:rsidR="000409DA" w:rsidP="00B741EC" w:rsidRDefault="00B741EC" w14:paraId="67353415" w14:textId="367C6C92">
      <w:pPr>
        <w:pStyle w:val="Heading2"/>
      </w:pPr>
      <w:bookmarkStart w:name="_Toc113352591" w:id="19"/>
      <w:r>
        <w:t>Discovery</w:t>
      </w:r>
      <w:bookmarkEnd w:id="19"/>
    </w:p>
    <w:p w:rsidR="00B741EC" w:rsidP="00B741EC" w:rsidRDefault="00B741EC" w14:paraId="5E5DE39F" w14:textId="384D1421">
      <w:pPr>
        <w:pStyle w:val="Heading3"/>
      </w:pPr>
      <w:bookmarkStart w:name="_Toc113352592" w:id="20"/>
      <w:r>
        <w:t>Mô tả API</w:t>
      </w:r>
      <w:bookmarkEnd w:id="20"/>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B741EC" w:rsidTr="008358D0" w14:paraId="1C5A7B11" w14:textId="77777777">
        <w:trPr>
          <w:trHeight w:val="567"/>
        </w:trPr>
        <w:tc>
          <w:tcPr>
            <w:tcW w:w="996" w:type="pct"/>
            <w:shd w:val="clear" w:color="auto" w:fill="D9D9D9" w:themeFill="background1" w:themeFillShade="D9"/>
            <w:vAlign w:val="center"/>
          </w:tcPr>
          <w:p w:rsidRPr="007E54E2" w:rsidR="00B741EC" w:rsidP="007908BF" w:rsidRDefault="00B741EC" w14:paraId="1387EB92"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B741EC" w:rsidP="007908BF" w:rsidRDefault="00B741EC" w14:paraId="6064F6BC" w14:textId="77777777">
            <w:pPr>
              <w:pStyle w:val="ANSVNormal"/>
              <w:rPr>
                <w:rFonts w:cs="Times New Roman"/>
                <w:sz w:val="24"/>
                <w:szCs w:val="24"/>
              </w:rPr>
            </w:pPr>
            <w:r w:rsidRPr="007E54E2">
              <w:rPr>
                <w:rFonts w:cs="Times New Roman"/>
                <w:sz w:val="24"/>
                <w:szCs w:val="24"/>
              </w:rPr>
              <w:t>Description</w:t>
            </w:r>
          </w:p>
        </w:tc>
      </w:tr>
      <w:tr w:rsidRPr="007E54E2" w:rsidR="00B741EC" w:rsidTr="008358D0" w14:paraId="203D6655" w14:textId="77777777">
        <w:trPr>
          <w:trHeight w:val="362"/>
        </w:trPr>
        <w:tc>
          <w:tcPr>
            <w:tcW w:w="996" w:type="pct"/>
            <w:vAlign w:val="center"/>
          </w:tcPr>
          <w:p w:rsidRPr="007E54E2" w:rsidR="00B741EC" w:rsidP="00B741EC" w:rsidRDefault="00B741EC" w14:paraId="562FFCD0" w14:textId="6C6056A6">
            <w:pPr>
              <w:rPr>
                <w:color w:val="000000"/>
                <w:sz w:val="24"/>
                <w:szCs w:val="24"/>
              </w:rPr>
            </w:pPr>
            <w:r w:rsidRPr="007E54E2">
              <w:rPr>
                <w:sz w:val="24"/>
                <w:szCs w:val="24"/>
              </w:rPr>
              <w:t>discovery</w:t>
            </w:r>
          </w:p>
        </w:tc>
        <w:tc>
          <w:tcPr>
            <w:tcW w:w="4004" w:type="pct"/>
            <w:vAlign w:val="center"/>
          </w:tcPr>
          <w:p w:rsidRPr="007E54E2" w:rsidR="00B741EC" w:rsidP="00B741EC" w:rsidRDefault="00B741EC" w14:paraId="0A0295E7" w14:textId="5C29ABED">
            <w:pPr>
              <w:overflowPunct/>
              <w:autoSpaceDE/>
              <w:autoSpaceDN/>
              <w:adjustRightInd/>
              <w:spacing w:after="0"/>
              <w:jc w:val="left"/>
              <w:textAlignment w:val="auto"/>
              <w:rPr>
                <w:color w:val="000000"/>
                <w:sz w:val="24"/>
                <w:szCs w:val="24"/>
              </w:rPr>
            </w:pPr>
            <w:r w:rsidRPr="007E54E2">
              <w:rPr>
                <w:color w:val="000000"/>
                <w:sz w:val="24"/>
                <w:szCs w:val="24"/>
              </w:rPr>
              <w:t>Mobile App dò tìm thiết bị</w:t>
            </w:r>
          </w:p>
        </w:tc>
      </w:tr>
      <w:tr w:rsidRPr="007E54E2" w:rsidR="00B741EC" w:rsidTr="008358D0" w14:paraId="1D4CD963" w14:textId="77777777">
        <w:trPr>
          <w:trHeight w:val="362"/>
        </w:trPr>
        <w:tc>
          <w:tcPr>
            <w:tcW w:w="996" w:type="pct"/>
            <w:vAlign w:val="center"/>
          </w:tcPr>
          <w:p w:rsidRPr="007E54E2" w:rsidR="00B741EC" w:rsidP="00B741EC" w:rsidRDefault="00F0172A" w14:paraId="2996B8F8" w14:textId="299A896F">
            <w:pPr>
              <w:rPr>
                <w:sz w:val="24"/>
                <w:szCs w:val="24"/>
              </w:rPr>
            </w:pPr>
            <w:r w:rsidRPr="007E54E2">
              <w:rPr>
                <w:sz w:val="24"/>
                <w:szCs w:val="24"/>
              </w:rPr>
              <w:t>Host</w:t>
            </w:r>
          </w:p>
        </w:tc>
        <w:tc>
          <w:tcPr>
            <w:tcW w:w="4004" w:type="pct"/>
            <w:vAlign w:val="center"/>
          </w:tcPr>
          <w:p w:rsidRPr="007E54E2" w:rsidR="00B741EC" w:rsidP="007908BF" w:rsidRDefault="00F0172A" w14:paraId="1642D75D" w14:textId="112DAD27">
            <w:pPr>
              <w:pStyle w:val="ANSVNormal"/>
              <w:rPr>
                <w:rFonts w:cs="Times New Roman"/>
                <w:sz w:val="24"/>
                <w:szCs w:val="24"/>
              </w:rPr>
            </w:pPr>
            <w:r w:rsidRPr="007E54E2">
              <w:rPr>
                <w:rFonts w:cs="Times New Roman"/>
                <w:sz w:val="24"/>
                <w:szCs w:val="24"/>
              </w:rPr>
              <w:t>255.255.255.255:9000</w:t>
            </w:r>
          </w:p>
        </w:tc>
      </w:tr>
      <w:tr w:rsidRPr="007E54E2" w:rsidR="00B741EC" w:rsidTr="008358D0" w14:paraId="6AFFEEED" w14:textId="77777777">
        <w:tc>
          <w:tcPr>
            <w:tcW w:w="996" w:type="pct"/>
            <w:vAlign w:val="center"/>
          </w:tcPr>
          <w:p w:rsidRPr="007E54E2" w:rsidR="00B741EC" w:rsidP="007908BF" w:rsidRDefault="00B741EC" w14:paraId="6E8B932F" w14:textId="1D524C0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B741EC" w:rsidP="007908BF" w:rsidRDefault="00F0172A" w14:paraId="7B9A56C6" w14:textId="3DB1ABA0">
            <w:pPr>
              <w:pStyle w:val="ANSVNormal"/>
              <w:rPr>
                <w:rFonts w:cs="Times New Roman"/>
                <w:sz w:val="24"/>
                <w:szCs w:val="24"/>
              </w:rPr>
            </w:pPr>
            <w:r w:rsidRPr="007E54E2">
              <w:rPr>
                <w:rFonts w:cs="Times New Roman"/>
                <w:sz w:val="24"/>
                <w:szCs w:val="24"/>
              </w:rPr>
              <w:t>UDP</w:t>
            </w:r>
          </w:p>
        </w:tc>
      </w:tr>
      <w:tr w:rsidRPr="007E54E2" w:rsidR="00F0172A" w:rsidTr="008358D0" w14:paraId="41685BD4" w14:textId="77777777">
        <w:tc>
          <w:tcPr>
            <w:tcW w:w="996" w:type="pct"/>
            <w:vAlign w:val="center"/>
          </w:tcPr>
          <w:p w:rsidRPr="007E54E2" w:rsidR="00F0172A" w:rsidP="007908BF" w:rsidRDefault="00F0172A" w14:paraId="286D8A95" w14:textId="17FD7E65">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F0172A" w:rsidP="007908BF" w:rsidRDefault="00F0172A" w14:paraId="0D6A4867" w14:textId="088CB22A">
            <w:pPr>
              <w:pStyle w:val="ANSVNormal"/>
              <w:rPr>
                <w:rFonts w:cs="Times New Roman"/>
                <w:sz w:val="24"/>
                <w:szCs w:val="24"/>
              </w:rPr>
            </w:pPr>
            <w:r w:rsidRPr="007E54E2">
              <w:rPr>
                <w:rFonts w:cs="Times New Roman"/>
                <w:sz w:val="24"/>
                <w:szCs w:val="24"/>
              </w:rPr>
              <w:t>application/json</w:t>
            </w:r>
          </w:p>
        </w:tc>
      </w:tr>
      <w:tr w:rsidRPr="007E54E2" w:rsidR="00B741EC" w:rsidTr="008358D0" w14:paraId="2F7AB514" w14:textId="77777777">
        <w:tc>
          <w:tcPr>
            <w:tcW w:w="996" w:type="pct"/>
            <w:vAlign w:val="center"/>
          </w:tcPr>
          <w:p w:rsidRPr="007E54E2" w:rsidR="00B741EC" w:rsidP="007908BF" w:rsidRDefault="00B741EC" w14:paraId="777DE3D2"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B741EC" w:rsidP="007908BF" w:rsidRDefault="00B741EC" w14:paraId="3399D485" w14:textId="77777777">
            <w:pPr>
              <w:pStyle w:val="ANSVNormal"/>
              <w:rPr>
                <w:rFonts w:cs="Times New Roman"/>
                <w:sz w:val="24"/>
                <w:szCs w:val="24"/>
              </w:rPr>
            </w:pPr>
            <w:r w:rsidRPr="007E54E2">
              <w:rPr>
                <w:rFonts w:cs="Times New Roman"/>
                <w:sz w:val="24"/>
                <w:szCs w:val="24"/>
              </w:rPr>
              <w:t>JSON object</w:t>
            </w:r>
          </w:p>
        </w:tc>
      </w:tr>
    </w:tbl>
    <w:p w:rsidR="00B741EC" w:rsidP="00B741EC" w:rsidRDefault="00B741EC" w14:paraId="000A1620" w14:textId="4752FBBE"/>
    <w:p w:rsidR="00B741EC" w:rsidP="00B741EC" w:rsidRDefault="00B741EC" w14:paraId="559089A7" w14:textId="4266948A">
      <w:pPr>
        <w:pStyle w:val="Heading3"/>
      </w:pPr>
      <w:bookmarkStart w:name="_Toc113352593" w:id="21"/>
      <w:r>
        <w:lastRenderedPageBreak/>
        <w:t>Request</w:t>
      </w:r>
      <w:bookmarkEnd w:id="21"/>
    </w:p>
    <w:tbl>
      <w:tblPr>
        <w:tblW w:w="9175" w:type="dxa"/>
        <w:tblLayout w:type="fixed"/>
        <w:tblLook w:val="0000" w:firstRow="0" w:lastRow="0" w:firstColumn="0" w:lastColumn="0" w:noHBand="0" w:noVBand="0"/>
      </w:tblPr>
      <w:tblGrid>
        <w:gridCol w:w="625"/>
        <w:gridCol w:w="1780"/>
        <w:gridCol w:w="992"/>
        <w:gridCol w:w="993"/>
        <w:gridCol w:w="4785"/>
      </w:tblGrid>
      <w:tr w:rsidRPr="007E54E2" w:rsidR="00F0172A" w:rsidTr="00F0172A" w14:paraId="1933AF30"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F0172A" w:rsidP="00866F1A" w:rsidRDefault="00F0172A" w14:paraId="57F97CC0" w14:textId="7F7561BE">
            <w:pPr>
              <w:rPr>
                <w:b/>
                <w:bCs/>
                <w:sz w:val="24"/>
                <w:szCs w:val="24"/>
                <w:lang w:eastAsia="en-AU"/>
              </w:rPr>
            </w:pPr>
            <w:r w:rsidRPr="007E54E2">
              <w:rPr>
                <w:b/>
                <w:bCs/>
                <w:sz w:val="24"/>
                <w:szCs w:val="24"/>
                <w:lang w:eastAsia="en-AU"/>
              </w:rPr>
              <w:t>Payload</w:t>
            </w:r>
          </w:p>
        </w:tc>
      </w:tr>
      <w:tr w:rsidRPr="007E54E2" w:rsidR="00F0172A" w:rsidTr="00F0172A" w14:paraId="014ADB5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F0172A" w:rsidP="00866F1A" w:rsidRDefault="00F0172A" w14:paraId="43EC3512"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57BCBDA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474E8DF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F0172A" w:rsidP="00866F1A" w:rsidRDefault="00F0172A" w14:paraId="2BAA3BFD"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3CCC3645" w14:textId="77777777">
            <w:pPr>
              <w:rPr>
                <w:b/>
                <w:bCs/>
                <w:sz w:val="24"/>
                <w:szCs w:val="24"/>
                <w:lang w:eastAsia="en-AU"/>
              </w:rPr>
            </w:pPr>
            <w:r w:rsidRPr="007E54E2">
              <w:rPr>
                <w:b/>
                <w:bCs/>
                <w:sz w:val="24"/>
                <w:szCs w:val="24"/>
                <w:lang w:eastAsia="en-AU"/>
              </w:rPr>
              <w:t>Description</w:t>
            </w:r>
          </w:p>
        </w:tc>
      </w:tr>
      <w:tr w:rsidRPr="007E54E2" w:rsidR="00F0172A" w:rsidTr="00F0172A" w14:paraId="0E2E2AE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F0172A" w14:paraId="2FCD967C"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7D12F2E1" w14:textId="25E00BB1">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866F1A" w:rsidRDefault="00F0172A" w14:paraId="26AB758C"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1AC93269"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6DBE4010" w14:textId="77777777">
            <w:pPr>
              <w:rPr>
                <w:sz w:val="24"/>
                <w:szCs w:val="24"/>
                <w:lang w:eastAsia="en-AU"/>
              </w:rPr>
            </w:pPr>
            <w:r w:rsidRPr="007E54E2">
              <w:rPr>
                <w:sz w:val="24"/>
                <w:szCs w:val="24"/>
                <w:lang w:eastAsia="en-AU"/>
              </w:rPr>
              <w:t>Yêu cầu nghiệp vụ</w:t>
            </w:r>
          </w:p>
          <w:p w:rsidRPr="007E54E2" w:rsidR="00F0172A" w:rsidP="00866F1A" w:rsidRDefault="00F0172A" w14:paraId="339FA29D" w14:textId="38DA8B92">
            <w:pPr>
              <w:rPr>
                <w:b/>
                <w:bCs/>
                <w:sz w:val="24"/>
                <w:szCs w:val="24"/>
                <w:lang w:eastAsia="en-AU"/>
              </w:rPr>
            </w:pPr>
            <w:r w:rsidRPr="007E54E2">
              <w:rPr>
                <w:sz w:val="24"/>
                <w:szCs w:val="24"/>
                <w:lang w:eastAsia="en-AU"/>
              </w:rPr>
              <w:t>action = discovery</w:t>
            </w:r>
          </w:p>
        </w:tc>
      </w:tr>
      <w:tr w:rsidRPr="007E54E2" w:rsidR="00F0172A" w:rsidTr="00F0172A" w14:paraId="274DB97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F0172A" w14:paraId="1C313099"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26220C0A" w14:textId="4CA71880">
            <w:pPr>
              <w:rPr>
                <w:sz w:val="24"/>
                <w:szCs w:val="24"/>
                <w:lang w:eastAsia="en-AU"/>
              </w:rPr>
            </w:pPr>
            <w:r w:rsidRPr="007E54E2">
              <w:rPr>
                <w:sz w:val="24"/>
                <w:szCs w:val="24"/>
              </w:rPr>
              <w:t>clientMac</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866F1A" w:rsidRDefault="00F0172A" w14:paraId="15EF4DFB" w14:textId="71E0801E">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188F4B50" w14:textId="4A03019F">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26857BD7" w14:textId="77777777">
            <w:pPr>
              <w:rPr>
                <w:sz w:val="24"/>
                <w:szCs w:val="24"/>
                <w:lang w:eastAsia="en-AU"/>
              </w:rPr>
            </w:pPr>
            <w:r w:rsidRPr="007E54E2">
              <w:rPr>
                <w:sz w:val="24"/>
                <w:szCs w:val="24"/>
                <w:lang w:eastAsia="en-AU"/>
              </w:rPr>
              <w:t>- Địa chỉ MAC của thiết bị di động</w:t>
            </w:r>
          </w:p>
          <w:p w:rsidRPr="007E54E2" w:rsidR="00F0172A" w:rsidP="00866F1A" w:rsidRDefault="00F0172A" w14:paraId="4C48FE39" w14:textId="19D2AC62">
            <w:pPr>
              <w:rPr>
                <w:sz w:val="24"/>
                <w:szCs w:val="24"/>
                <w:lang w:eastAsia="en-AU"/>
              </w:rPr>
            </w:pPr>
            <w:r w:rsidRPr="007E54E2">
              <w:rPr>
                <w:sz w:val="24"/>
                <w:szCs w:val="24"/>
                <w:lang w:eastAsia="en-AU"/>
              </w:rPr>
              <w:t>- Định dạng string của MAC</w:t>
            </w:r>
            <w:r w:rsidR="001F2AB1">
              <w:rPr>
                <w:sz w:val="24"/>
                <w:szCs w:val="24"/>
                <w:lang w:eastAsia="en-AU"/>
              </w:rPr>
              <w:t xml:space="preserve"> viết hoa, các octec cách nhau bởi dâu hai chấm ":". Ví dụ: AA:BB:CC:DD:EE:FF</w:t>
            </w:r>
          </w:p>
        </w:tc>
      </w:tr>
      <w:tr w:rsidRPr="007E54E2" w:rsidR="00F0172A" w:rsidTr="00F0172A" w14:paraId="72AC9E5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F0172A" w14:paraId="6BD094CB"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3BE9210A" w14:textId="491CFC01">
            <w:pPr>
              <w:rPr>
                <w:sz w:val="24"/>
                <w:szCs w:val="24"/>
              </w:rPr>
            </w:pPr>
            <w:r w:rsidRPr="007E54E2">
              <w:rPr>
                <w:sz w:val="24"/>
                <w:szCs w:val="24"/>
              </w:rPr>
              <w:t>authenString</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866F1A" w:rsidRDefault="00F0172A" w14:paraId="54E2496D"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2A4246" w14:paraId="0827AB26" w14:textId="0568E139">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C62A0B" w:rsidP="00C62A0B" w:rsidRDefault="00C62A0B" w14:paraId="02F056D9" w14:textId="77777777">
            <w:pPr>
              <w:pStyle w:val="FirstLevelBullet"/>
              <w:numPr>
                <w:ilvl w:val="0"/>
                <w:numId w:val="0"/>
              </w:numPr>
              <w:rPr>
                <w:sz w:val="24"/>
                <w:szCs w:val="24"/>
                <w:lang w:eastAsia="en-AU"/>
              </w:rPr>
            </w:pPr>
            <w:r>
              <w:rPr>
                <w:sz w:val="24"/>
                <w:szCs w:val="24"/>
                <w:lang w:eastAsia="en-AU"/>
              </w:rPr>
              <w:t xml:space="preserve">Chuỗi có định dạng: </w:t>
            </w:r>
            <w:r w:rsidRPr="00C62A0B">
              <w:rPr>
                <w:sz w:val="24"/>
                <w:szCs w:val="24"/>
                <w:lang w:eastAsia="en-AU"/>
              </w:rPr>
              <w:t>$id$salt$encrypted</w:t>
            </w:r>
          </w:p>
          <w:p w:rsidR="00C62A0B" w:rsidP="00C62A0B" w:rsidRDefault="00C62A0B" w14:paraId="59408631" w14:textId="77777777">
            <w:pPr>
              <w:pStyle w:val="FirstLevelBullet"/>
              <w:numPr>
                <w:ilvl w:val="0"/>
                <w:numId w:val="0"/>
              </w:numPr>
              <w:rPr>
                <w:sz w:val="24"/>
                <w:szCs w:val="24"/>
                <w:lang w:eastAsia="en-AU"/>
              </w:rPr>
            </w:pPr>
            <w:r>
              <w:rPr>
                <w:sz w:val="24"/>
                <w:szCs w:val="24"/>
                <w:lang w:eastAsia="en-AU"/>
              </w:rPr>
              <w:t xml:space="preserve">Với </w:t>
            </w:r>
            <w:r>
              <w:rPr>
                <w:sz w:val="24"/>
                <w:szCs w:val="24"/>
                <w:lang w:eastAsia="en-AU"/>
              </w:rPr>
              <w:tab/>
            </w:r>
            <w:r>
              <w:rPr>
                <w:sz w:val="24"/>
                <w:szCs w:val="24"/>
                <w:lang w:eastAsia="en-AU"/>
              </w:rPr>
              <w:t>id =1</w:t>
            </w:r>
          </w:p>
          <w:p w:rsidR="00C62A0B" w:rsidP="00C62A0B" w:rsidRDefault="00C62A0B" w14:paraId="1DC40CDB" w14:textId="77777777">
            <w:pPr>
              <w:pStyle w:val="FirstLevelBullet"/>
              <w:numPr>
                <w:ilvl w:val="0"/>
                <w:numId w:val="0"/>
              </w:numPr>
              <w:rPr>
                <w:sz w:val="24"/>
                <w:szCs w:val="24"/>
                <w:lang w:eastAsia="en-AU"/>
              </w:rPr>
            </w:pPr>
            <w:r>
              <w:rPr>
                <w:sz w:val="24"/>
                <w:szCs w:val="24"/>
                <w:lang w:eastAsia="en-AU"/>
              </w:rPr>
              <w:tab/>
            </w:r>
            <w:r>
              <w:rPr>
                <w:sz w:val="24"/>
                <w:szCs w:val="24"/>
                <w:lang w:eastAsia="en-AU"/>
              </w:rPr>
              <w:t>salt = "D2...40."</w:t>
            </w:r>
          </w:p>
          <w:p w:rsidRPr="007E54E2" w:rsidR="00F0172A" w:rsidP="00C62A0B" w:rsidRDefault="00C62A0B" w14:paraId="74DD8E65" w14:textId="4C7774AE">
            <w:pPr>
              <w:pStyle w:val="FirstLevelBullet"/>
              <w:numPr>
                <w:ilvl w:val="0"/>
                <w:numId w:val="0"/>
              </w:numPr>
              <w:rPr>
                <w:sz w:val="24"/>
                <w:szCs w:val="24"/>
                <w:lang w:eastAsia="en-AU"/>
              </w:rPr>
            </w:pPr>
            <w:r>
              <w:rPr>
                <w:sz w:val="24"/>
                <w:szCs w:val="24"/>
                <w:lang w:eastAsia="en-AU"/>
              </w:rPr>
              <w:tab/>
            </w:r>
            <w:r>
              <w:rPr>
                <w:sz w:val="24"/>
                <w:szCs w:val="24"/>
                <w:lang w:eastAsia="en-AU"/>
              </w:rPr>
              <w:t xml:space="preserve">encrypted= </w:t>
            </w:r>
            <w:r w:rsidRPr="007E54E2">
              <w:rPr>
                <w:sz w:val="24"/>
                <w:szCs w:val="24"/>
                <w:lang w:eastAsia="en-AU"/>
              </w:rPr>
              <w:t xml:space="preserve">Chuỗi xác thực là mã hóa </w:t>
            </w:r>
            <w:r>
              <w:rPr>
                <w:sz w:val="24"/>
                <w:szCs w:val="24"/>
                <w:lang w:eastAsia="en-AU"/>
              </w:rPr>
              <w:t xml:space="preserve">mật khẩu dựa trên </w:t>
            </w:r>
            <w:r w:rsidRPr="007E54E2">
              <w:rPr>
                <w:sz w:val="24"/>
                <w:szCs w:val="24"/>
                <w:lang w:eastAsia="en-AU"/>
              </w:rPr>
              <w:t xml:space="preserve">MD5 của chuỗi ký tự ghép giữa “VNPT” và </w:t>
            </w:r>
            <w:r w:rsidRPr="007E54E2" w:rsidR="00F0172A">
              <w:rPr>
                <w:sz w:val="24"/>
                <w:szCs w:val="24"/>
                <w:lang w:eastAsia="en-AU"/>
              </w:rPr>
              <w:t>MAC của thiết bị di động clientMac</w:t>
            </w:r>
          </w:p>
        </w:tc>
      </w:tr>
      <w:tr w:rsidRPr="007E54E2" w:rsidR="0050376D" w:rsidTr="00F0172A" w14:paraId="3336473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0376D" w:rsidP="0050376D" w:rsidRDefault="0050376D" w14:paraId="68ADE4BC" w14:textId="4904D5B1">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0376D" w:rsidP="0050376D" w:rsidRDefault="0050376D" w14:paraId="722CE107" w14:textId="127138F1">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0376D" w:rsidP="0050376D" w:rsidRDefault="00D271EB" w14:paraId="2882B772" w14:textId="7BEA142B">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0376D" w:rsidP="0050376D" w:rsidRDefault="00D271EB" w14:paraId="39C468AE" w14:textId="76D5576B">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0376D" w:rsidP="00D271EB" w:rsidRDefault="0050376D" w14:paraId="3EF0B400" w14:textId="1C665620">
            <w:pPr>
              <w:rPr>
                <w:sz w:val="24"/>
                <w:szCs w:val="24"/>
                <w:lang w:eastAsia="en-AU"/>
              </w:rPr>
            </w:pPr>
            <w:r w:rsidRPr="007E54E2">
              <w:rPr>
                <w:sz w:val="24"/>
                <w:szCs w:val="24"/>
                <w:lang w:eastAsia="en-AU"/>
              </w:rPr>
              <w:t>Index của request</w:t>
            </w:r>
          </w:p>
        </w:tc>
      </w:tr>
    </w:tbl>
    <w:p w:rsidR="00B741EC" w:rsidP="00B741EC" w:rsidRDefault="00B741EC" w14:paraId="745D3C3C" w14:textId="62937C3E"/>
    <w:p w:rsidR="00B741EC" w:rsidP="00B741EC" w:rsidRDefault="00B741EC" w14:paraId="4F123708" w14:textId="40EE3010">
      <w:pPr>
        <w:pStyle w:val="Heading3"/>
      </w:pPr>
      <w:bookmarkStart w:name="_Toc113352594" w:id="22"/>
      <w:r>
        <w:t>Response</w:t>
      </w:r>
      <w:bookmarkEnd w:id="22"/>
    </w:p>
    <w:tbl>
      <w:tblPr>
        <w:tblW w:w="9175" w:type="dxa"/>
        <w:tblLayout w:type="fixed"/>
        <w:tblLook w:val="0000" w:firstRow="0" w:lastRow="0" w:firstColumn="0" w:lastColumn="0" w:noHBand="0" w:noVBand="0"/>
      </w:tblPr>
      <w:tblGrid>
        <w:gridCol w:w="625"/>
        <w:gridCol w:w="1780"/>
        <w:gridCol w:w="992"/>
        <w:gridCol w:w="993"/>
        <w:gridCol w:w="4785"/>
      </w:tblGrid>
      <w:tr w:rsidRPr="007E54E2" w:rsidR="00F0172A" w:rsidTr="00F0172A" w14:paraId="57692E27"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F0172A" w:rsidP="00F0172A" w:rsidRDefault="00F0172A" w14:paraId="46E4ED1C" w14:textId="29ED8980">
            <w:pPr>
              <w:rPr>
                <w:b/>
                <w:bCs/>
                <w:sz w:val="24"/>
                <w:szCs w:val="24"/>
                <w:lang w:eastAsia="en-AU"/>
              </w:rPr>
            </w:pPr>
            <w:r w:rsidRPr="007E54E2">
              <w:rPr>
                <w:b/>
                <w:bCs/>
                <w:sz w:val="24"/>
                <w:szCs w:val="24"/>
                <w:lang w:eastAsia="en-AU"/>
              </w:rPr>
              <w:t>Payload</w:t>
            </w:r>
          </w:p>
        </w:tc>
      </w:tr>
      <w:tr w:rsidRPr="007E54E2" w:rsidR="00F0172A" w:rsidTr="00F0172A" w14:paraId="02692AD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F0172A" w:rsidP="00F0172A" w:rsidRDefault="00F0172A" w14:paraId="679A20C2"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F0172A" w:rsidRDefault="00F0172A" w14:paraId="1EE78E5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F0172A" w:rsidP="00F0172A" w:rsidRDefault="00F0172A" w14:paraId="344C6D9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F0172A" w:rsidP="00F0172A" w:rsidRDefault="00F0172A" w14:paraId="7315B08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F0172A" w:rsidRDefault="00F0172A" w14:paraId="2221B6A9" w14:textId="77777777">
            <w:pPr>
              <w:rPr>
                <w:b/>
                <w:bCs/>
                <w:sz w:val="24"/>
                <w:szCs w:val="24"/>
                <w:lang w:eastAsia="en-AU"/>
              </w:rPr>
            </w:pPr>
            <w:r w:rsidRPr="007E54E2">
              <w:rPr>
                <w:b/>
                <w:bCs/>
                <w:sz w:val="24"/>
                <w:szCs w:val="24"/>
                <w:lang w:eastAsia="en-AU"/>
              </w:rPr>
              <w:t>Description</w:t>
            </w:r>
          </w:p>
        </w:tc>
      </w:tr>
      <w:tr w:rsidRPr="007E54E2" w:rsidR="00F0172A" w:rsidTr="00866F1A" w14:paraId="0D3C34B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179E465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2DFD3A38" w14:textId="77278EFF">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8358D0" w14:paraId="66AF532E" w14:textId="5BDEF600">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2A4246" w14:paraId="6F16E792" w14:textId="455E0353">
            <w:pPr>
              <w:jc w:val="center"/>
              <w:rPr>
                <w:sz w:val="24"/>
                <w:szCs w:val="24"/>
                <w:lang w:eastAsia="en-AU"/>
              </w:rPr>
            </w:pPr>
            <w:r w:rsidRPr="007E54E2">
              <w:rPr>
                <w:sz w:val="24"/>
                <w:szCs w:val="24"/>
                <w:lang w:eastAsia="en-AU"/>
              </w:rPr>
              <w:t>0 - 30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12B411A4" w14:textId="54716471">
            <w:pPr>
              <w:rPr>
                <w:bCs/>
                <w:sz w:val="24"/>
                <w:szCs w:val="24"/>
                <w:lang w:eastAsia="en-AU"/>
              </w:rPr>
            </w:pPr>
            <w:r w:rsidRPr="007E54E2">
              <w:rPr>
                <w:bCs/>
                <w:sz w:val="24"/>
                <w:szCs w:val="24"/>
                <w:lang w:eastAsia="en-AU"/>
              </w:rPr>
              <w:t>- Mã kết quả</w:t>
            </w:r>
            <w:r w:rsidRPr="007E54E2" w:rsidR="002A4246">
              <w:rPr>
                <w:bCs/>
                <w:sz w:val="24"/>
                <w:szCs w:val="24"/>
                <w:lang w:eastAsia="en-AU"/>
              </w:rPr>
              <w:t xml:space="preserve"> chi tiết trong mục </w:t>
            </w:r>
            <w:r w:rsidRPr="007E54E2" w:rsidR="002A4246">
              <w:rPr>
                <w:bCs/>
                <w:sz w:val="24"/>
                <w:szCs w:val="24"/>
                <w:lang w:eastAsia="en-AU"/>
              </w:rPr>
              <w:fldChar w:fldCharType="begin"/>
            </w:r>
            <w:r w:rsidRPr="007E54E2" w:rsidR="002A4246">
              <w:rPr>
                <w:bCs/>
                <w:sz w:val="24"/>
                <w:szCs w:val="24"/>
                <w:lang w:eastAsia="en-AU"/>
              </w:rPr>
              <w:instrText xml:space="preserve"> REF _Ref111454193 \n \h </w:instrText>
            </w:r>
            <w:r w:rsidRPr="007E54E2" w:rsidR="007E54E2">
              <w:rPr>
                <w:bCs/>
                <w:sz w:val="24"/>
                <w:szCs w:val="24"/>
                <w:lang w:eastAsia="en-AU"/>
              </w:rPr>
              <w:instrText xml:space="preserve"> \* MERGEFORMAT </w:instrText>
            </w:r>
            <w:r w:rsidRPr="007E54E2" w:rsidR="002A4246">
              <w:rPr>
                <w:bCs/>
                <w:sz w:val="24"/>
                <w:szCs w:val="24"/>
                <w:lang w:eastAsia="en-AU"/>
              </w:rPr>
            </w:r>
            <w:r w:rsidRPr="007E54E2" w:rsidR="002A4246">
              <w:rPr>
                <w:bCs/>
                <w:sz w:val="24"/>
                <w:szCs w:val="24"/>
                <w:lang w:eastAsia="en-AU"/>
              </w:rPr>
              <w:fldChar w:fldCharType="separate"/>
            </w:r>
            <w:r w:rsidRPr="007E54E2" w:rsidR="002A4246">
              <w:rPr>
                <w:bCs/>
                <w:sz w:val="24"/>
                <w:szCs w:val="24"/>
                <w:lang w:eastAsia="en-AU"/>
              </w:rPr>
              <w:t>9.1</w:t>
            </w:r>
            <w:r w:rsidRPr="007E54E2" w:rsidR="002A4246">
              <w:rPr>
                <w:bCs/>
                <w:sz w:val="24"/>
                <w:szCs w:val="24"/>
                <w:lang w:eastAsia="en-AU"/>
              </w:rPr>
              <w:fldChar w:fldCharType="end"/>
            </w:r>
          </w:p>
          <w:p w:rsidRPr="007E54E2" w:rsidR="00F0172A" w:rsidP="00F0172A" w:rsidRDefault="00F0172A" w14:paraId="1CE80CB5" w14:textId="61F4C1A1">
            <w:pPr>
              <w:rPr>
                <w:bCs/>
                <w:sz w:val="24"/>
                <w:szCs w:val="24"/>
                <w:lang w:eastAsia="en-AU"/>
              </w:rPr>
            </w:pPr>
            <w:r w:rsidRPr="007E54E2">
              <w:rPr>
                <w:bCs/>
                <w:sz w:val="24"/>
                <w:szCs w:val="24"/>
                <w:lang w:eastAsia="en-AU"/>
              </w:rPr>
              <w:t xml:space="preserve">- Giá trị: 0, </w:t>
            </w:r>
            <w:r w:rsidR="00316984">
              <w:rPr>
                <w:bCs/>
                <w:sz w:val="24"/>
                <w:szCs w:val="24"/>
                <w:lang w:eastAsia="en-AU"/>
              </w:rPr>
              <w:t xml:space="preserve">8, </w:t>
            </w:r>
            <w:r w:rsidR="00373663">
              <w:rPr>
                <w:bCs/>
                <w:sz w:val="24"/>
                <w:szCs w:val="24"/>
                <w:lang w:eastAsia="en-AU"/>
              </w:rPr>
              <w:t xml:space="preserve">9, 10, </w:t>
            </w:r>
            <w:r w:rsidR="00830658">
              <w:rPr>
                <w:bCs/>
                <w:sz w:val="24"/>
                <w:szCs w:val="24"/>
                <w:lang w:eastAsia="en-AU"/>
              </w:rPr>
              <w:t>11,</w:t>
            </w:r>
            <w:r w:rsidR="00373663">
              <w:rPr>
                <w:bCs/>
                <w:sz w:val="24"/>
                <w:szCs w:val="24"/>
                <w:lang w:eastAsia="en-AU"/>
              </w:rPr>
              <w:t xml:space="preserve"> 12, </w:t>
            </w:r>
            <w:r w:rsidRPr="007E54E2">
              <w:rPr>
                <w:bCs/>
                <w:sz w:val="24"/>
                <w:szCs w:val="24"/>
                <w:lang w:eastAsia="en-AU"/>
              </w:rPr>
              <w:t>13</w:t>
            </w:r>
          </w:p>
        </w:tc>
      </w:tr>
      <w:tr w:rsidRPr="007E54E2" w:rsidR="00F0172A" w:rsidTr="00866F1A" w14:paraId="7DB7E1D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59BE92A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7F0D6337" w14:textId="49939295">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3FA41E8E" w14:textId="6FE712F8">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5610AE" w14:paraId="163504E1" w14:textId="74B08C21">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71EBCA2C" w14:textId="6C238F00">
            <w:pPr>
              <w:rPr>
                <w:sz w:val="24"/>
                <w:szCs w:val="24"/>
                <w:lang w:eastAsia="en-AU"/>
              </w:rPr>
            </w:pPr>
            <w:r w:rsidRPr="007E54E2">
              <w:rPr>
                <w:sz w:val="24"/>
                <w:szCs w:val="24"/>
                <w:lang w:eastAsia="en-AU"/>
              </w:rPr>
              <w:t>Mô tả kết quả</w:t>
            </w:r>
          </w:p>
        </w:tc>
      </w:tr>
      <w:tr w:rsidRPr="007E54E2" w:rsidR="00D271EB" w:rsidTr="00866F1A" w14:paraId="5BA3B5B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25F9F4B"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96EBDE9" w14:textId="6E60640E">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878804B" w14:textId="1AE9975C">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1DE7F69" w14:textId="22580CE0">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FCAA188" w14:textId="49D46608">
            <w:pPr>
              <w:rPr>
                <w:sz w:val="24"/>
                <w:szCs w:val="24"/>
                <w:lang w:eastAsia="en-AU"/>
              </w:rPr>
            </w:pPr>
            <w:r w:rsidRPr="007E54E2">
              <w:rPr>
                <w:sz w:val="24"/>
                <w:szCs w:val="24"/>
                <w:lang w:eastAsia="en-AU"/>
              </w:rPr>
              <w:t>Index của request</w:t>
            </w:r>
          </w:p>
        </w:tc>
      </w:tr>
      <w:tr w:rsidRPr="007E54E2" w:rsidR="00D271EB" w:rsidTr="00866F1A" w14:paraId="22A4C43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27E5EF5"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50DA90F" w14:textId="11DE9C50">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81B65EF" w14:textId="2AF1E8B8">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E227895" w14:textId="381358F9">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87CB126" w14:textId="4A14ADF5">
            <w:pPr>
              <w:pStyle w:val="FirstLevelBullet"/>
              <w:numPr>
                <w:ilvl w:val="0"/>
                <w:numId w:val="0"/>
              </w:numPr>
              <w:rPr>
                <w:sz w:val="24"/>
                <w:szCs w:val="24"/>
                <w:lang w:eastAsia="en-AU"/>
              </w:rPr>
            </w:pPr>
          </w:p>
        </w:tc>
      </w:tr>
    </w:tbl>
    <w:p w:rsidR="00F0172A" w:rsidP="00F0172A" w:rsidRDefault="00F0172A" w14:paraId="0CB6AC5C" w14:textId="212E16FC"/>
    <w:tbl>
      <w:tblPr>
        <w:tblW w:w="9175" w:type="dxa"/>
        <w:tblLayout w:type="fixed"/>
        <w:tblLook w:val="0000" w:firstRow="0" w:lastRow="0" w:firstColumn="0" w:lastColumn="0" w:noHBand="0" w:noVBand="0"/>
      </w:tblPr>
      <w:tblGrid>
        <w:gridCol w:w="625"/>
        <w:gridCol w:w="1780"/>
        <w:gridCol w:w="992"/>
        <w:gridCol w:w="993"/>
        <w:gridCol w:w="4785"/>
      </w:tblGrid>
      <w:tr w:rsidRPr="007E54E2" w:rsidR="00F0172A" w:rsidTr="00866F1A" w14:paraId="6AF19C2F"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F0172A" w:rsidP="00866F1A" w:rsidRDefault="00F0172A" w14:paraId="6ED48B51" w14:textId="0AB83CCD">
            <w:pPr>
              <w:rPr>
                <w:b/>
                <w:bCs/>
                <w:sz w:val="24"/>
                <w:szCs w:val="24"/>
                <w:lang w:eastAsia="en-AU"/>
              </w:rPr>
            </w:pPr>
            <w:r w:rsidRPr="007E54E2">
              <w:rPr>
                <w:b/>
                <w:bCs/>
                <w:sz w:val="24"/>
                <w:szCs w:val="24"/>
                <w:lang w:eastAsia="en-AU"/>
              </w:rPr>
              <w:t>data object</w:t>
            </w:r>
          </w:p>
        </w:tc>
      </w:tr>
      <w:tr w:rsidRPr="007E54E2" w:rsidR="00F0172A" w:rsidTr="00866F1A" w14:paraId="314246F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F0172A" w:rsidP="00866F1A" w:rsidRDefault="00F0172A" w14:paraId="5201975B"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221867A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1D4C8912"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F0172A" w:rsidP="00866F1A" w:rsidRDefault="00F0172A" w14:paraId="1C333B8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747E6DAC" w14:textId="77777777">
            <w:pPr>
              <w:rPr>
                <w:b/>
                <w:bCs/>
                <w:sz w:val="24"/>
                <w:szCs w:val="24"/>
                <w:lang w:eastAsia="en-AU"/>
              </w:rPr>
            </w:pPr>
            <w:r w:rsidRPr="007E54E2">
              <w:rPr>
                <w:b/>
                <w:bCs/>
                <w:sz w:val="24"/>
                <w:szCs w:val="24"/>
                <w:lang w:eastAsia="en-AU"/>
              </w:rPr>
              <w:t>Description</w:t>
            </w:r>
          </w:p>
        </w:tc>
      </w:tr>
      <w:tr w:rsidRPr="007E54E2" w:rsidR="00F0172A" w:rsidTr="00866F1A" w14:paraId="7F29B01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56A91F5C"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3124FE04" w14:textId="77C82909">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7331A103" w14:textId="1DFB1842">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2A4246" w14:paraId="51FAEDD2" w14:textId="2FDC1E38">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0690" w:rsidP="00960690" w:rsidRDefault="00960690" w14:paraId="7427C000" w14:textId="77777777">
            <w:pPr>
              <w:rPr>
                <w:sz w:val="24"/>
                <w:szCs w:val="24"/>
                <w:lang w:eastAsia="en-AU"/>
              </w:rPr>
            </w:pPr>
            <w:r w:rsidRPr="007E54E2">
              <w:rPr>
                <w:sz w:val="24"/>
                <w:szCs w:val="24"/>
                <w:lang w:eastAsia="en-AU"/>
              </w:rPr>
              <w:t>Hành động được yêu cầu</w:t>
            </w:r>
          </w:p>
          <w:p w:rsidRPr="007E54E2" w:rsidR="00F0172A" w:rsidP="00F0172A" w:rsidRDefault="00960690" w14:paraId="22826356" w14:textId="3AF57855">
            <w:pPr>
              <w:rPr>
                <w:bCs/>
                <w:sz w:val="24"/>
                <w:szCs w:val="24"/>
                <w:lang w:eastAsia="en-AU"/>
              </w:rPr>
            </w:pPr>
            <w:r w:rsidRPr="007E54E2">
              <w:rPr>
                <w:bCs/>
                <w:sz w:val="24"/>
                <w:szCs w:val="24"/>
                <w:lang w:eastAsia="en-AU"/>
              </w:rPr>
              <w:t>action = discovery</w:t>
            </w:r>
          </w:p>
        </w:tc>
      </w:tr>
      <w:tr w:rsidRPr="007E54E2" w:rsidR="00F0172A" w:rsidTr="00866F1A" w14:paraId="52C10DA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7D56022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679D863B" w14:textId="54DB4331">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21336D36" w14:textId="20EB37AF">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4CF17A0C" w14:textId="2E98E58B">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66E3F87F" w14:textId="77777777">
            <w:pPr>
              <w:rPr>
                <w:sz w:val="24"/>
                <w:szCs w:val="24"/>
                <w:lang w:eastAsia="en-AU"/>
              </w:rPr>
            </w:pPr>
          </w:p>
        </w:tc>
      </w:tr>
    </w:tbl>
    <w:p w:rsidRPr="00F0172A" w:rsidR="00F0172A" w:rsidP="00F0172A" w:rsidRDefault="00F0172A" w14:paraId="00348E0E"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F0172A" w:rsidTr="00866F1A" w14:paraId="10919332"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F0172A" w:rsidP="00866F1A" w:rsidRDefault="00F938F2" w14:paraId="685E9BF2" w14:textId="6347C6C9">
            <w:pPr>
              <w:rPr>
                <w:b/>
                <w:bCs/>
                <w:sz w:val="24"/>
                <w:szCs w:val="24"/>
                <w:lang w:eastAsia="en-AU"/>
              </w:rPr>
            </w:pPr>
            <w:r w:rsidRPr="007E54E2">
              <w:rPr>
                <w:b/>
                <w:bCs/>
                <w:sz w:val="24"/>
                <w:szCs w:val="24"/>
                <w:lang w:eastAsia="en-AU"/>
              </w:rPr>
              <w:t>results object</w:t>
            </w:r>
          </w:p>
        </w:tc>
      </w:tr>
      <w:tr w:rsidRPr="007E54E2" w:rsidR="00F0172A" w:rsidTr="00866F1A" w14:paraId="633D865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F0172A" w:rsidP="00866F1A" w:rsidRDefault="00F0172A" w14:paraId="3BC8977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19669F5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10FADB6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F0172A" w:rsidP="00866F1A" w:rsidRDefault="00F0172A" w14:paraId="02BF539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00F572B0" w14:textId="77777777">
            <w:pPr>
              <w:rPr>
                <w:b/>
                <w:bCs/>
                <w:sz w:val="24"/>
                <w:szCs w:val="24"/>
                <w:lang w:eastAsia="en-AU"/>
              </w:rPr>
            </w:pPr>
            <w:r w:rsidRPr="007E54E2">
              <w:rPr>
                <w:b/>
                <w:bCs/>
                <w:sz w:val="24"/>
                <w:szCs w:val="24"/>
                <w:lang w:eastAsia="en-AU"/>
              </w:rPr>
              <w:t>Description</w:t>
            </w:r>
          </w:p>
        </w:tc>
      </w:tr>
      <w:tr w:rsidRPr="007E54E2" w:rsidR="00F0172A" w:rsidTr="00866F1A" w14:paraId="202EB23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4A5744C9"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10F6BEEB" w14:textId="6C7B2E7A">
            <w:pPr>
              <w:rPr>
                <w:b/>
                <w:bCs/>
                <w:sz w:val="24"/>
                <w:szCs w:val="24"/>
                <w:lang w:eastAsia="en-AU"/>
              </w:rPr>
            </w:pPr>
            <w:r w:rsidRPr="007E54E2">
              <w:rPr>
                <w:sz w:val="24"/>
                <w:szCs w:val="24"/>
              </w:rPr>
              <w:t>modelName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6507066D"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598E6142" w14:textId="12BAB6FB">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4635FCC3" w14:textId="200A6E23">
            <w:pPr>
              <w:rPr>
                <w:b/>
                <w:bCs/>
                <w:sz w:val="24"/>
                <w:szCs w:val="24"/>
                <w:lang w:eastAsia="en-AU"/>
              </w:rPr>
            </w:pPr>
            <w:r w:rsidRPr="007E54E2">
              <w:rPr>
                <w:sz w:val="24"/>
                <w:szCs w:val="24"/>
              </w:rPr>
              <w:t>Model thiết bị</w:t>
            </w:r>
          </w:p>
        </w:tc>
      </w:tr>
      <w:tr w:rsidRPr="007E54E2" w:rsidR="00F0172A" w:rsidTr="00866F1A" w14:paraId="45DBCF8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3A788921"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3D318EF4" w14:textId="4CB2E45F">
            <w:pPr>
              <w:rPr>
                <w:sz w:val="24"/>
                <w:szCs w:val="24"/>
                <w:lang w:eastAsia="en-AU"/>
              </w:rPr>
            </w:pPr>
            <w:r w:rsidRPr="007E54E2">
              <w:rPr>
                <w:sz w:val="24"/>
                <w:szCs w:val="24"/>
              </w:rPr>
              <w:t>deviceMac</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314609EC"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66F7700F" w14:textId="7E91F79E">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2483EF0F" w14:textId="77777777">
            <w:pPr>
              <w:rPr>
                <w:sz w:val="24"/>
                <w:szCs w:val="24"/>
              </w:rPr>
            </w:pPr>
            <w:r w:rsidRPr="007E54E2">
              <w:rPr>
                <w:sz w:val="24"/>
                <w:szCs w:val="24"/>
              </w:rPr>
              <w:t>- Địa chỉ MAC của thiết bị</w:t>
            </w:r>
          </w:p>
          <w:p w:rsidRPr="007E54E2" w:rsidR="00F0172A" w:rsidP="00F0172A" w:rsidRDefault="00F0172A" w14:paraId="3D92DAAC" w14:textId="769A42C6">
            <w:pPr>
              <w:rPr>
                <w:sz w:val="24"/>
                <w:szCs w:val="24"/>
                <w:lang w:eastAsia="en-AU"/>
              </w:rPr>
            </w:pPr>
            <w:r w:rsidRPr="007E54E2">
              <w:rPr>
                <w:sz w:val="24"/>
                <w:szCs w:val="24"/>
              </w:rPr>
              <w:t>- Định dạng string của MAC</w:t>
            </w:r>
            <w:r w:rsidR="00634C06">
              <w:rPr>
                <w:sz w:val="24"/>
                <w:szCs w:val="24"/>
                <w:lang w:eastAsia="en-AU"/>
              </w:rPr>
              <w:t xml:space="preserve"> viết hoa, các octec cách nhau bởi dâu hai chấm ":". Ví dụ: AA:BB:CC:DD:EE:FF</w:t>
            </w:r>
          </w:p>
        </w:tc>
      </w:tr>
      <w:tr w:rsidRPr="007E54E2" w:rsidR="00F0172A" w:rsidTr="00866F1A" w14:paraId="384D3CA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1CB6309D"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1473A917" w14:textId="05EFF9A4">
            <w:pPr>
              <w:rPr>
                <w:sz w:val="24"/>
                <w:szCs w:val="24"/>
              </w:rPr>
            </w:pPr>
            <w:r w:rsidRPr="007E54E2">
              <w:rPr>
                <w:sz w:val="24"/>
                <w:szCs w:val="24"/>
              </w:rPr>
              <w:t>ipAddr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342A97B8"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610B48CE" w14:textId="2B70FBE9">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24F6CC0A" w14:textId="77777777">
            <w:pPr>
              <w:rPr>
                <w:sz w:val="24"/>
                <w:szCs w:val="24"/>
              </w:rPr>
            </w:pPr>
            <w:r w:rsidRPr="007E54E2">
              <w:rPr>
                <w:sz w:val="24"/>
                <w:szCs w:val="24"/>
              </w:rPr>
              <w:t>- IP để điều khiển thiết bị</w:t>
            </w:r>
          </w:p>
          <w:p w:rsidRPr="007E54E2" w:rsidR="00F0172A" w:rsidP="00F0172A" w:rsidRDefault="00F0172A" w14:paraId="08F4F44F" w14:textId="2FC7277A">
            <w:pPr>
              <w:rPr>
                <w:sz w:val="24"/>
                <w:szCs w:val="24"/>
                <w:lang w:eastAsia="en-AU"/>
              </w:rPr>
            </w:pPr>
            <w:r w:rsidRPr="007E54E2">
              <w:rPr>
                <w:sz w:val="24"/>
                <w:szCs w:val="24"/>
              </w:rPr>
              <w:t>- Định dạng string của IP</w:t>
            </w:r>
          </w:p>
        </w:tc>
      </w:tr>
      <w:tr w:rsidRPr="007E54E2" w:rsidR="00F0172A" w:rsidTr="00866F1A" w14:paraId="732D625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061C0D10"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7D2DDC1A" w14:textId="6248B5FC">
            <w:pPr>
              <w:rPr>
                <w:sz w:val="24"/>
                <w:szCs w:val="24"/>
              </w:rPr>
            </w:pPr>
            <w:r w:rsidRPr="007E54E2">
              <w:rPr>
                <w:sz w:val="24"/>
                <w:szCs w:val="24"/>
              </w:rPr>
              <w:t>deviceType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D4618E" w14:paraId="6361C19C" w14:textId="2F63BC63">
            <w:pPr>
              <w:rPr>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D4618E" w14:paraId="384D7ABA" w14:textId="3E417B79">
            <w:pPr>
              <w:jc w:val="center"/>
              <w:rPr>
                <w:sz w:val="24"/>
                <w:szCs w:val="24"/>
                <w:lang w:eastAsia="en-AU"/>
              </w:rPr>
            </w:pPr>
            <w:r>
              <w:rPr>
                <w:sz w:val="24"/>
                <w:szCs w:val="24"/>
                <w:lang w:eastAsia="en-AU"/>
              </w:rPr>
              <w:t>0-4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1B0C26D7" w14:textId="77777777">
            <w:pPr>
              <w:pStyle w:val="FirstLevelBullet"/>
              <w:numPr>
                <w:ilvl w:val="0"/>
                <w:numId w:val="0"/>
              </w:numPr>
              <w:rPr>
                <w:sz w:val="24"/>
                <w:szCs w:val="24"/>
              </w:rPr>
            </w:pPr>
            <w:r w:rsidRPr="007E54E2">
              <w:rPr>
                <w:sz w:val="24"/>
                <w:szCs w:val="24"/>
              </w:rPr>
              <w:t>Loại thiết bị</w:t>
            </w:r>
            <w:r w:rsidRPr="007E54E2" w:rsidR="002A4246">
              <w:rPr>
                <w:sz w:val="24"/>
                <w:szCs w:val="24"/>
              </w:rPr>
              <w:t>.</w:t>
            </w:r>
          </w:p>
          <w:p w:rsidRPr="007E54E2" w:rsidR="002A4246" w:rsidP="00F0172A" w:rsidRDefault="002A4246" w14:paraId="58BA39F3" w14:textId="77777777">
            <w:pPr>
              <w:pStyle w:val="FirstLevelBullet"/>
              <w:numPr>
                <w:ilvl w:val="0"/>
                <w:numId w:val="0"/>
              </w:numPr>
              <w:rPr>
                <w:sz w:val="24"/>
                <w:szCs w:val="24"/>
              </w:rPr>
            </w:pPr>
            <w:r w:rsidRPr="007E54E2">
              <w:rPr>
                <w:sz w:val="24"/>
                <w:szCs w:val="24"/>
              </w:rPr>
              <w:t>Giá trị:</w:t>
            </w:r>
          </w:p>
          <w:p w:rsidRPr="007E54E2" w:rsidR="002A4246" w:rsidP="002A4246" w:rsidRDefault="002A4246" w14:paraId="25029A6A" w14:textId="77777777">
            <w:pPr>
              <w:pStyle w:val="paragraph"/>
              <w:spacing w:before="0" w:beforeAutospacing="0" w:after="0" w:afterAutospacing="0"/>
              <w:jc w:val="both"/>
              <w:textAlignment w:val="baseline"/>
              <w:rPr>
                <w:rStyle w:val="eop"/>
                <w:color w:val="242424"/>
              </w:rPr>
            </w:pPr>
            <w:r w:rsidRPr="007E54E2">
              <w:rPr>
                <w:rStyle w:val="normaltextrun"/>
                <w:color w:val="242424"/>
                <w:shd w:val="clear" w:color="auto" w:fill="FFFFFF"/>
              </w:rPr>
              <w:t>CAP = 0,</w:t>
            </w:r>
            <w:r w:rsidRPr="007E54E2">
              <w:rPr>
                <w:rStyle w:val="scxw149257959"/>
                <w:color w:val="242424"/>
              </w:rPr>
              <w:t> </w:t>
            </w:r>
            <w:r w:rsidRPr="007E54E2">
              <w:rPr>
                <w:color w:val="242424"/>
              </w:rPr>
              <w:br/>
            </w:r>
            <w:r w:rsidRPr="007E54E2">
              <w:rPr>
                <w:rStyle w:val="normaltextrun"/>
                <w:color w:val="242424"/>
                <w:shd w:val="clear" w:color="auto" w:fill="FFFFFF"/>
              </w:rPr>
              <w:t>MRE = 1,</w:t>
            </w:r>
            <w:r w:rsidRPr="007E54E2">
              <w:rPr>
                <w:rStyle w:val="scxw149257959"/>
                <w:color w:val="242424"/>
              </w:rPr>
              <w:t> </w:t>
            </w:r>
            <w:r w:rsidRPr="007E54E2">
              <w:rPr>
                <w:color w:val="242424"/>
              </w:rPr>
              <w:br/>
            </w:r>
            <w:r w:rsidRPr="007E54E2">
              <w:rPr>
                <w:rStyle w:val="normaltextrun"/>
                <w:color w:val="242424"/>
                <w:shd w:val="clear" w:color="auto" w:fill="FFFFFF"/>
              </w:rPr>
              <w:t>NONE = 2,</w:t>
            </w:r>
            <w:r w:rsidRPr="007E54E2">
              <w:rPr>
                <w:rStyle w:val="scxw149257959"/>
                <w:color w:val="242424"/>
              </w:rPr>
              <w:t> </w:t>
            </w:r>
            <w:r w:rsidRPr="007E54E2">
              <w:rPr>
                <w:color w:val="242424"/>
              </w:rPr>
              <w:br/>
            </w:r>
            <w:r w:rsidRPr="007E54E2">
              <w:rPr>
                <w:rStyle w:val="normaltextrun"/>
                <w:color w:val="242424"/>
                <w:shd w:val="clear" w:color="auto" w:fill="FFFFFF"/>
              </w:rPr>
              <w:t>ONTMESH = 3</w:t>
            </w:r>
            <w:r w:rsidRPr="007E54E2">
              <w:rPr>
                <w:rStyle w:val="eop"/>
                <w:color w:val="242424"/>
              </w:rPr>
              <w:t>,</w:t>
            </w:r>
          </w:p>
          <w:p w:rsidRPr="007E54E2" w:rsidR="002A4246" w:rsidP="002A4246" w:rsidRDefault="002A4246" w14:paraId="0F6A117B" w14:textId="4B2D542A">
            <w:pPr>
              <w:pStyle w:val="paragraph"/>
              <w:spacing w:before="0" w:beforeAutospacing="0" w:after="0" w:afterAutospacing="0"/>
              <w:jc w:val="both"/>
              <w:textAlignment w:val="baseline"/>
              <w:rPr>
                <w:lang w:eastAsia="en-AU"/>
              </w:rPr>
            </w:pPr>
            <w:r w:rsidRPr="007E54E2">
              <w:rPr>
                <w:rStyle w:val="normaltextrun"/>
                <w:color w:val="242424"/>
                <w:shd w:val="clear" w:color="auto" w:fill="FFFFFF"/>
              </w:rPr>
              <w:t>ONTONLY = 4</w:t>
            </w:r>
            <w:r w:rsidRPr="007E54E2">
              <w:rPr>
                <w:rStyle w:val="eop"/>
                <w:color w:val="0078D4"/>
              </w:rPr>
              <w:t> </w:t>
            </w:r>
          </w:p>
        </w:tc>
      </w:tr>
      <w:tr w:rsidRPr="007E54E2" w:rsidR="00F0172A" w:rsidTr="00866F1A" w14:paraId="01D6108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476DF91A" w14:textId="0D2B0307">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60FA35C8" w14:textId="0C459C9C">
            <w:pPr>
              <w:rPr>
                <w:sz w:val="24"/>
                <w:szCs w:val="24"/>
              </w:rPr>
            </w:pPr>
            <w:r w:rsidRPr="007E54E2">
              <w:rPr>
                <w:sz w:val="24"/>
                <w:szCs w:val="24"/>
              </w:rPr>
              <w:t>deviceList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2A4246" w14:paraId="79EE239A" w14:textId="6A387643">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2A4246" w14:paraId="3FD8C501" w14:textId="4161D535">
            <w:pPr>
              <w:jc w:val="center"/>
              <w:rPr>
                <w:sz w:val="24"/>
                <w:szCs w:val="24"/>
                <w:lang w:eastAsia="en-AU"/>
              </w:rPr>
            </w:pPr>
            <w:r w:rsidRPr="007E54E2">
              <w:rPr>
                <w:sz w:val="24"/>
                <w:szCs w:val="24"/>
                <w:lang w:eastAsia="en-AU"/>
              </w:rPr>
              <w:t>10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7B067B" w:rsidRDefault="00F0172A" w14:paraId="7A0A8D27" w14:textId="3ECAF596">
            <w:pPr>
              <w:pStyle w:val="FirstLevelBullet"/>
              <w:numPr>
                <w:ilvl w:val="0"/>
                <w:numId w:val="0"/>
              </w:numPr>
              <w:rPr>
                <w:sz w:val="24"/>
                <w:szCs w:val="24"/>
                <w:lang w:eastAsia="en-AU"/>
              </w:rPr>
            </w:pPr>
            <w:r w:rsidRPr="007E54E2">
              <w:rPr>
                <w:sz w:val="24"/>
                <w:szCs w:val="24"/>
              </w:rPr>
              <w:t xml:space="preserve">Danh sách các thiết bị Mesh </w:t>
            </w:r>
            <w:r w:rsidR="007B067B">
              <w:rPr>
                <w:sz w:val="24"/>
                <w:szCs w:val="24"/>
              </w:rPr>
              <w:t>trong mạng Mesh</w:t>
            </w:r>
          </w:p>
        </w:tc>
      </w:tr>
      <w:tr w:rsidRPr="007E54E2" w:rsidR="00F0172A" w:rsidTr="00866F1A" w14:paraId="626E522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5D810A54" w14:textId="5BB24A0B">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3A761C8C" w14:textId="3D535287">
            <w:pPr>
              <w:rPr>
                <w:sz w:val="24"/>
                <w:szCs w:val="24"/>
              </w:rPr>
            </w:pPr>
            <w:r w:rsidRPr="007E54E2">
              <w:rPr>
                <w:sz w:val="24"/>
                <w:szCs w:val="24"/>
              </w:rPr>
              <w:t>authenString</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6031ED24" w14:textId="2406978C">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2A4246" w14:paraId="76636673" w14:textId="60ECCFCE">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C62A0B" w:rsidP="00F0172A" w:rsidRDefault="00C62A0B" w14:paraId="0001C5E4" w14:textId="215A8ADF">
            <w:pPr>
              <w:pStyle w:val="FirstLevelBullet"/>
              <w:numPr>
                <w:ilvl w:val="0"/>
                <w:numId w:val="0"/>
              </w:numPr>
              <w:rPr>
                <w:sz w:val="24"/>
                <w:szCs w:val="24"/>
                <w:lang w:eastAsia="en-AU"/>
              </w:rPr>
            </w:pPr>
            <w:r>
              <w:rPr>
                <w:sz w:val="24"/>
                <w:szCs w:val="24"/>
                <w:lang w:eastAsia="en-AU"/>
              </w:rPr>
              <w:t xml:space="preserve">Chuỗi có định dạng: </w:t>
            </w:r>
            <w:r w:rsidRPr="00C62A0B">
              <w:rPr>
                <w:sz w:val="24"/>
                <w:szCs w:val="24"/>
                <w:lang w:eastAsia="en-AU"/>
              </w:rPr>
              <w:t>$id$salt$encrypted</w:t>
            </w:r>
          </w:p>
          <w:p w:rsidR="00C62A0B" w:rsidP="00F0172A" w:rsidRDefault="00C62A0B" w14:paraId="298E4A61" w14:textId="19ADD037">
            <w:pPr>
              <w:pStyle w:val="FirstLevelBullet"/>
              <w:numPr>
                <w:ilvl w:val="0"/>
                <w:numId w:val="0"/>
              </w:numPr>
              <w:rPr>
                <w:sz w:val="24"/>
                <w:szCs w:val="24"/>
                <w:lang w:eastAsia="en-AU"/>
              </w:rPr>
            </w:pPr>
            <w:r>
              <w:rPr>
                <w:sz w:val="24"/>
                <w:szCs w:val="24"/>
                <w:lang w:eastAsia="en-AU"/>
              </w:rPr>
              <w:t xml:space="preserve">Với </w:t>
            </w:r>
            <w:r>
              <w:rPr>
                <w:sz w:val="24"/>
                <w:szCs w:val="24"/>
                <w:lang w:eastAsia="en-AU"/>
              </w:rPr>
              <w:tab/>
            </w:r>
            <w:r>
              <w:rPr>
                <w:sz w:val="24"/>
                <w:szCs w:val="24"/>
                <w:lang w:eastAsia="en-AU"/>
              </w:rPr>
              <w:t>id =1</w:t>
            </w:r>
          </w:p>
          <w:p w:rsidR="00C62A0B" w:rsidP="00F0172A" w:rsidRDefault="00C62A0B" w14:paraId="4F11C668" w14:textId="443A496D">
            <w:pPr>
              <w:pStyle w:val="FirstLevelBullet"/>
              <w:numPr>
                <w:ilvl w:val="0"/>
                <w:numId w:val="0"/>
              </w:numPr>
              <w:rPr>
                <w:sz w:val="24"/>
                <w:szCs w:val="24"/>
                <w:lang w:eastAsia="en-AU"/>
              </w:rPr>
            </w:pPr>
            <w:r>
              <w:rPr>
                <w:sz w:val="24"/>
                <w:szCs w:val="24"/>
                <w:lang w:eastAsia="en-AU"/>
              </w:rPr>
              <w:tab/>
            </w:r>
            <w:r>
              <w:rPr>
                <w:sz w:val="24"/>
                <w:szCs w:val="24"/>
                <w:lang w:eastAsia="en-AU"/>
              </w:rPr>
              <w:t>salt = "D2...40."</w:t>
            </w:r>
          </w:p>
          <w:p w:rsidRPr="007E54E2" w:rsidR="00F0172A" w:rsidP="00F0172A" w:rsidRDefault="00C62A0B" w14:paraId="5E5E4AF4" w14:textId="25BE589C">
            <w:pPr>
              <w:pStyle w:val="FirstLevelBullet"/>
              <w:numPr>
                <w:ilvl w:val="0"/>
                <w:numId w:val="0"/>
              </w:numPr>
              <w:rPr>
                <w:sz w:val="24"/>
                <w:szCs w:val="24"/>
                <w:lang w:eastAsia="en-AU"/>
              </w:rPr>
            </w:pPr>
            <w:r>
              <w:rPr>
                <w:sz w:val="24"/>
                <w:szCs w:val="24"/>
                <w:lang w:eastAsia="en-AU"/>
              </w:rPr>
              <w:tab/>
            </w:r>
            <w:r>
              <w:rPr>
                <w:sz w:val="24"/>
                <w:szCs w:val="24"/>
                <w:lang w:eastAsia="en-AU"/>
              </w:rPr>
              <w:t xml:space="preserve">encrypted= </w:t>
            </w:r>
            <w:r w:rsidRPr="007E54E2" w:rsidR="00F0172A">
              <w:rPr>
                <w:sz w:val="24"/>
                <w:szCs w:val="24"/>
                <w:lang w:eastAsia="en-AU"/>
              </w:rPr>
              <w:t xml:space="preserve">Chuỗi xác thực là mã hóa </w:t>
            </w:r>
            <w:r>
              <w:rPr>
                <w:sz w:val="24"/>
                <w:szCs w:val="24"/>
                <w:lang w:eastAsia="en-AU"/>
              </w:rPr>
              <w:t xml:space="preserve">mật khẩu dựa trên </w:t>
            </w:r>
            <w:r w:rsidRPr="007E54E2" w:rsidR="00F0172A">
              <w:rPr>
                <w:sz w:val="24"/>
                <w:szCs w:val="24"/>
                <w:lang w:eastAsia="en-AU"/>
              </w:rPr>
              <w:t xml:space="preserve">MD5 của chuỗi ký tự ghép giữa “VNPT” và MAC của thiết bị </w:t>
            </w:r>
            <w:r w:rsidRPr="007E54E2" w:rsidR="00F0172A">
              <w:rPr>
                <w:sz w:val="24"/>
                <w:szCs w:val="24"/>
              </w:rPr>
              <w:t>deviceMac</w:t>
            </w:r>
          </w:p>
        </w:tc>
      </w:tr>
      <w:tr w:rsidRPr="007E54E2" w:rsidR="00F0172A" w:rsidTr="00866F1A" w14:paraId="6B2AF0F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2FBDBEA7" w14:textId="21344F60">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1D47DE6B" w14:textId="696B9975">
            <w:pPr>
              <w:rPr>
                <w:sz w:val="24"/>
                <w:szCs w:val="24"/>
              </w:rPr>
            </w:pPr>
            <w:r w:rsidRPr="007E54E2">
              <w:rPr>
                <w:sz w:val="24"/>
                <w:szCs w:val="24"/>
              </w:rPr>
              <w:t>serialNumber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692C68DD" w14:textId="2BF0983F">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2A4246" w14:paraId="67BFD6C0" w14:textId="3E1A0736">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459E763E" w14:textId="5E22B434">
            <w:pPr>
              <w:pStyle w:val="FirstLevelBullet"/>
              <w:numPr>
                <w:ilvl w:val="0"/>
                <w:numId w:val="0"/>
              </w:numPr>
              <w:rPr>
                <w:sz w:val="24"/>
                <w:szCs w:val="24"/>
                <w:lang w:eastAsia="en-AU"/>
              </w:rPr>
            </w:pPr>
            <w:r w:rsidRPr="007E54E2">
              <w:rPr>
                <w:sz w:val="24"/>
                <w:szCs w:val="24"/>
              </w:rPr>
              <w:t>Số Serial thiết bị</w:t>
            </w:r>
          </w:p>
        </w:tc>
      </w:tr>
      <w:tr w:rsidRPr="007E54E2" w:rsidR="00761C4F" w:rsidTr="00866F1A" w14:paraId="6327D20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61C4F" w:rsidP="00F0172A" w:rsidRDefault="00761C4F" w14:paraId="7595091F" w14:textId="00FC48E6">
            <w:pPr>
              <w:rPr>
                <w:sz w:val="24"/>
                <w:szCs w:val="24"/>
                <w:lang w:eastAsia="en-AU"/>
              </w:rPr>
            </w:pPr>
            <w:r>
              <w:rPr>
                <w:sz w:val="24"/>
                <w:szCs w:val="24"/>
                <w:lang w:eastAsia="en-AU"/>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61C4F" w:rsidP="00F0172A" w:rsidRDefault="00761C4F" w14:paraId="718BEDAF" w14:textId="382BDB33">
            <w:pPr>
              <w:rPr>
                <w:sz w:val="24"/>
                <w:szCs w:val="24"/>
              </w:rPr>
            </w:pPr>
            <w:r w:rsidRPr="00761C4F">
              <w:rPr>
                <w:sz w:val="24"/>
                <w:szCs w:val="24"/>
              </w:rPr>
              <w:t>dbVersion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61C4F" w:rsidP="00F0172A" w:rsidRDefault="00761C4F" w14:paraId="202A437E" w14:textId="31EC91C0">
            <w:pPr>
              <w:rPr>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61C4F" w:rsidP="00F0172A" w:rsidRDefault="00761C4F" w14:paraId="106C086D" w14:textId="2B25AB93">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61C4F" w:rsidP="00F0172A" w:rsidRDefault="00761C4F" w14:paraId="1B8BF44C" w14:textId="0D498F73">
            <w:pPr>
              <w:pStyle w:val="FirstLevelBullet"/>
              <w:numPr>
                <w:ilvl w:val="0"/>
                <w:numId w:val="0"/>
              </w:numPr>
              <w:rPr>
                <w:sz w:val="24"/>
                <w:szCs w:val="24"/>
              </w:rPr>
            </w:pPr>
            <w:r w:rsidRPr="00761C4F">
              <w:rPr>
                <w:sz w:val="24"/>
                <w:szCs w:val="24"/>
              </w:rPr>
              <w:t>Phiên bản Database</w:t>
            </w:r>
          </w:p>
        </w:tc>
      </w:tr>
      <w:tr w:rsidRPr="007E54E2" w:rsidR="00761C4F" w:rsidTr="00866F1A" w14:paraId="19CFC15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00761C4F" w:rsidP="00761C4F" w:rsidRDefault="00761C4F" w14:paraId="29AA1C54" w14:textId="098EBA4F">
            <w:pPr>
              <w:rPr>
                <w:sz w:val="24"/>
                <w:szCs w:val="24"/>
                <w:lang w:eastAsia="en-AU"/>
              </w:rPr>
            </w:pPr>
            <w:r>
              <w:rPr>
                <w:sz w:val="24"/>
                <w:szCs w:val="24"/>
                <w:lang w:eastAsia="en-AU"/>
              </w:rPr>
              <w:lastRenderedPageBreak/>
              <w:t>9</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61C4F" w:rsidR="00761C4F" w:rsidP="00761C4F" w:rsidRDefault="00761C4F" w14:paraId="7E0D81D4" w14:textId="137DD609">
            <w:pPr>
              <w:rPr>
                <w:sz w:val="24"/>
                <w:szCs w:val="24"/>
              </w:rPr>
            </w:pPr>
            <w:r w:rsidRPr="007E54E2">
              <w:rPr>
                <w:sz w:val="24"/>
                <w:szCs w:val="24"/>
              </w:rPr>
              <w:t>firmwareVersion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00761C4F" w:rsidP="00761C4F" w:rsidRDefault="00761C4F" w14:paraId="673A8E82" w14:textId="5D88D53C">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61C4F" w:rsidP="00761C4F" w:rsidRDefault="00761C4F" w14:paraId="4C7A1207" w14:textId="656940F3">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61C4F" w:rsidR="00761C4F" w:rsidP="00761C4F" w:rsidRDefault="00761C4F" w14:paraId="0212799A" w14:textId="11EDA889">
            <w:pPr>
              <w:pStyle w:val="FirstLevelBullet"/>
              <w:numPr>
                <w:ilvl w:val="0"/>
                <w:numId w:val="0"/>
              </w:numPr>
              <w:rPr>
                <w:sz w:val="24"/>
                <w:szCs w:val="24"/>
              </w:rPr>
            </w:pPr>
            <w:r w:rsidRPr="007E54E2">
              <w:rPr>
                <w:sz w:val="24"/>
                <w:szCs w:val="24"/>
              </w:rPr>
              <w:t>Thông tin Firmware version hiện tại của thiết bị</w:t>
            </w:r>
          </w:p>
        </w:tc>
      </w:tr>
    </w:tbl>
    <w:p w:rsidR="00F0172A" w:rsidP="00B741EC" w:rsidRDefault="00F0172A" w14:paraId="2E0159F7" w14:textId="16CC7054"/>
    <w:tbl>
      <w:tblPr>
        <w:tblW w:w="9175" w:type="dxa"/>
        <w:tblLayout w:type="fixed"/>
        <w:tblLook w:val="0000" w:firstRow="0" w:lastRow="0" w:firstColumn="0" w:lastColumn="0" w:noHBand="0" w:noVBand="0"/>
      </w:tblPr>
      <w:tblGrid>
        <w:gridCol w:w="625"/>
        <w:gridCol w:w="1780"/>
        <w:gridCol w:w="992"/>
        <w:gridCol w:w="993"/>
        <w:gridCol w:w="4785"/>
      </w:tblGrid>
      <w:tr w:rsidRPr="007E54E2" w:rsidR="002A4246" w:rsidTr="008531FB" w14:paraId="12647EE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2A4246" w:rsidP="008531FB" w:rsidRDefault="002A4246" w14:paraId="3E9FC565" w14:textId="42C41BC3">
            <w:pPr>
              <w:rPr>
                <w:b/>
                <w:bCs/>
                <w:sz w:val="24"/>
                <w:szCs w:val="24"/>
                <w:lang w:eastAsia="en-AU"/>
              </w:rPr>
            </w:pPr>
            <w:r w:rsidRPr="007E54E2">
              <w:rPr>
                <w:b/>
                <w:sz w:val="24"/>
                <w:szCs w:val="24"/>
              </w:rPr>
              <w:t>deviceList</w:t>
            </w:r>
            <w:r w:rsidRPr="007E54E2">
              <w:rPr>
                <w:b/>
                <w:bCs/>
                <w:sz w:val="24"/>
                <w:szCs w:val="24"/>
                <w:lang w:eastAsia="en-AU"/>
              </w:rPr>
              <w:t xml:space="preserve"> object</w:t>
            </w:r>
          </w:p>
        </w:tc>
      </w:tr>
      <w:tr w:rsidRPr="007E54E2" w:rsidR="002A4246" w:rsidTr="008531FB" w14:paraId="517CFC68"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2A4246" w:rsidP="008531FB" w:rsidRDefault="002A4246" w14:paraId="3465E54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2A4246" w:rsidP="008531FB" w:rsidRDefault="002A4246" w14:paraId="441A6BFA"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2A4246" w:rsidP="008531FB" w:rsidRDefault="002A4246" w14:paraId="44AD27B8"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2A4246" w:rsidP="008531FB" w:rsidRDefault="002A4246" w14:paraId="41D985C6"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2A4246" w:rsidP="008531FB" w:rsidRDefault="002A4246" w14:paraId="50EDE527" w14:textId="77777777">
            <w:pPr>
              <w:rPr>
                <w:b/>
                <w:bCs/>
                <w:sz w:val="24"/>
                <w:szCs w:val="24"/>
                <w:lang w:eastAsia="en-AU"/>
              </w:rPr>
            </w:pPr>
            <w:r w:rsidRPr="007E54E2">
              <w:rPr>
                <w:b/>
                <w:bCs/>
                <w:sz w:val="24"/>
                <w:szCs w:val="24"/>
                <w:lang w:eastAsia="en-AU"/>
              </w:rPr>
              <w:t>Description</w:t>
            </w:r>
          </w:p>
        </w:tc>
      </w:tr>
      <w:tr w:rsidRPr="007E54E2" w:rsidR="002A4246" w:rsidTr="008531FB" w14:paraId="0C41B1B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42EC098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74377C60" w14:textId="77777777">
            <w:pPr>
              <w:rPr>
                <w:b/>
                <w:bCs/>
                <w:sz w:val="24"/>
                <w:szCs w:val="24"/>
                <w:lang w:eastAsia="en-AU"/>
              </w:rPr>
            </w:pPr>
            <w:r w:rsidRPr="007E54E2">
              <w:rPr>
                <w:sz w:val="24"/>
                <w:szCs w:val="24"/>
              </w:rPr>
              <w:t>modelName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4246" w:rsidP="008531FB" w:rsidRDefault="002A4246" w14:paraId="0FAB6F6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3EDCA37F" w14:textId="77777777">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31790F03" w14:textId="77777777">
            <w:pPr>
              <w:rPr>
                <w:b/>
                <w:bCs/>
                <w:sz w:val="24"/>
                <w:szCs w:val="24"/>
                <w:lang w:eastAsia="en-AU"/>
              </w:rPr>
            </w:pPr>
            <w:r w:rsidRPr="007E54E2">
              <w:rPr>
                <w:sz w:val="24"/>
                <w:szCs w:val="24"/>
              </w:rPr>
              <w:t>Model thiết bị</w:t>
            </w:r>
          </w:p>
        </w:tc>
      </w:tr>
      <w:tr w:rsidRPr="007E54E2" w:rsidR="002A4246" w:rsidTr="008531FB" w14:paraId="6D052FA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4F4AB7B4"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00765D85" w14:textId="77777777">
            <w:pPr>
              <w:rPr>
                <w:sz w:val="24"/>
                <w:szCs w:val="24"/>
                <w:lang w:eastAsia="en-AU"/>
              </w:rPr>
            </w:pPr>
            <w:r w:rsidRPr="007E54E2">
              <w:rPr>
                <w:sz w:val="24"/>
                <w:szCs w:val="24"/>
              </w:rPr>
              <w:t>deviceMac</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4246" w:rsidP="008531FB" w:rsidRDefault="002A4246" w14:paraId="57EE64B9"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6F9AE9E4" w14:textId="77777777">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250BCF95" w14:textId="77777777">
            <w:pPr>
              <w:rPr>
                <w:sz w:val="24"/>
                <w:szCs w:val="24"/>
              </w:rPr>
            </w:pPr>
            <w:r w:rsidRPr="007E54E2">
              <w:rPr>
                <w:sz w:val="24"/>
                <w:szCs w:val="24"/>
              </w:rPr>
              <w:t>- Địa chỉ MAC của thiết bị</w:t>
            </w:r>
          </w:p>
          <w:p w:rsidRPr="007E54E2" w:rsidR="002A4246" w:rsidP="008531FB" w:rsidRDefault="002A4246" w14:paraId="5127556E" w14:textId="3656BE7C">
            <w:pPr>
              <w:rPr>
                <w:sz w:val="24"/>
                <w:szCs w:val="24"/>
                <w:lang w:eastAsia="en-AU"/>
              </w:rPr>
            </w:pPr>
            <w:r w:rsidRPr="007E54E2">
              <w:rPr>
                <w:sz w:val="24"/>
                <w:szCs w:val="24"/>
              </w:rPr>
              <w:t>- Định dạng string của MAC</w:t>
            </w:r>
            <w:r w:rsidR="00634C06">
              <w:rPr>
                <w:sz w:val="24"/>
                <w:szCs w:val="24"/>
                <w:lang w:eastAsia="en-AU"/>
              </w:rPr>
              <w:t xml:space="preserve"> viết hoa, các octec cách nhau bởi dâu hai chấm ":". Ví dụ: AA:BB:CC:DD:EE:FF</w:t>
            </w:r>
          </w:p>
        </w:tc>
      </w:tr>
      <w:tr w:rsidRPr="007E54E2" w:rsidR="002A4246" w:rsidTr="008531FB" w14:paraId="16FCDDC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7B03146D"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4033A14B" w14:textId="77777777">
            <w:pPr>
              <w:rPr>
                <w:sz w:val="24"/>
                <w:szCs w:val="24"/>
              </w:rPr>
            </w:pPr>
            <w:r w:rsidRPr="007E54E2">
              <w:rPr>
                <w:sz w:val="24"/>
                <w:szCs w:val="24"/>
              </w:rPr>
              <w:t>ipAddr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4246" w:rsidP="008531FB" w:rsidRDefault="002A4246" w14:paraId="17BF924A"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2B5BE4C5" w14:textId="77777777">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7F6422C5" w14:textId="654B4BB5">
            <w:pPr>
              <w:rPr>
                <w:sz w:val="24"/>
                <w:szCs w:val="24"/>
              </w:rPr>
            </w:pPr>
            <w:r w:rsidRPr="007E54E2">
              <w:rPr>
                <w:sz w:val="24"/>
                <w:szCs w:val="24"/>
              </w:rPr>
              <w:t>- IP của thiết bị</w:t>
            </w:r>
          </w:p>
          <w:p w:rsidRPr="007E54E2" w:rsidR="002A4246" w:rsidP="008531FB" w:rsidRDefault="002A4246" w14:paraId="3F96CB2A" w14:textId="77777777">
            <w:pPr>
              <w:rPr>
                <w:sz w:val="24"/>
                <w:szCs w:val="24"/>
                <w:lang w:eastAsia="en-AU"/>
              </w:rPr>
            </w:pPr>
            <w:r w:rsidRPr="007E54E2">
              <w:rPr>
                <w:sz w:val="24"/>
                <w:szCs w:val="24"/>
              </w:rPr>
              <w:t>- Định dạng string của IP</w:t>
            </w:r>
          </w:p>
        </w:tc>
      </w:tr>
      <w:tr w:rsidRPr="007E54E2" w:rsidR="002A4246" w:rsidTr="008531FB" w14:paraId="1360E8C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7DD5EF9D"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13565AB1" w14:textId="77777777">
            <w:pPr>
              <w:rPr>
                <w:sz w:val="24"/>
                <w:szCs w:val="24"/>
              </w:rPr>
            </w:pPr>
            <w:r w:rsidRPr="007E54E2">
              <w:rPr>
                <w:sz w:val="24"/>
                <w:szCs w:val="24"/>
              </w:rPr>
              <w:t>deviceType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4246" w:rsidP="008531FB" w:rsidRDefault="00D4618E" w14:paraId="72E1E721" w14:textId="49CF1ED9">
            <w:pPr>
              <w:rPr>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D4618E" w14:paraId="5F6CCAFB" w14:textId="49778F45">
            <w:pPr>
              <w:jc w:val="center"/>
              <w:rPr>
                <w:sz w:val="24"/>
                <w:szCs w:val="24"/>
                <w:lang w:eastAsia="en-AU"/>
              </w:rPr>
            </w:pPr>
            <w:r>
              <w:rPr>
                <w:sz w:val="24"/>
                <w:szCs w:val="24"/>
                <w:lang w:eastAsia="en-AU"/>
              </w:rPr>
              <w:t>0-4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6BB3F1E5" w14:textId="77777777">
            <w:pPr>
              <w:pStyle w:val="FirstLevelBullet"/>
              <w:numPr>
                <w:ilvl w:val="0"/>
                <w:numId w:val="0"/>
              </w:numPr>
              <w:rPr>
                <w:sz w:val="24"/>
                <w:szCs w:val="24"/>
              </w:rPr>
            </w:pPr>
            <w:r w:rsidRPr="007E54E2">
              <w:rPr>
                <w:sz w:val="24"/>
                <w:szCs w:val="24"/>
              </w:rPr>
              <w:t>Loại thiết bị.</w:t>
            </w:r>
          </w:p>
          <w:p w:rsidRPr="007E54E2" w:rsidR="002A4246" w:rsidP="008531FB" w:rsidRDefault="002A4246" w14:paraId="7153E1EA" w14:textId="77777777">
            <w:pPr>
              <w:pStyle w:val="FirstLevelBullet"/>
              <w:numPr>
                <w:ilvl w:val="0"/>
                <w:numId w:val="0"/>
              </w:numPr>
              <w:rPr>
                <w:sz w:val="24"/>
                <w:szCs w:val="24"/>
              </w:rPr>
            </w:pPr>
            <w:r w:rsidRPr="007E54E2">
              <w:rPr>
                <w:sz w:val="24"/>
                <w:szCs w:val="24"/>
              </w:rPr>
              <w:t>Giá trị:</w:t>
            </w:r>
          </w:p>
          <w:p w:rsidRPr="007E54E2" w:rsidR="002A4246" w:rsidP="008531FB" w:rsidRDefault="002A4246" w14:paraId="3A0EB46F" w14:textId="77777777">
            <w:pPr>
              <w:pStyle w:val="paragraph"/>
              <w:spacing w:before="0" w:beforeAutospacing="0" w:after="0" w:afterAutospacing="0"/>
              <w:jc w:val="both"/>
              <w:textAlignment w:val="baseline"/>
              <w:rPr>
                <w:rStyle w:val="eop"/>
                <w:color w:val="242424"/>
              </w:rPr>
            </w:pPr>
            <w:r w:rsidRPr="007E54E2">
              <w:rPr>
                <w:rStyle w:val="normaltextrun"/>
                <w:color w:val="242424"/>
                <w:shd w:val="clear" w:color="auto" w:fill="FFFFFF"/>
              </w:rPr>
              <w:t>CAP = 0,</w:t>
            </w:r>
            <w:r w:rsidRPr="007E54E2">
              <w:rPr>
                <w:rStyle w:val="scxw149257959"/>
                <w:color w:val="242424"/>
              </w:rPr>
              <w:t> </w:t>
            </w:r>
            <w:r w:rsidRPr="007E54E2">
              <w:rPr>
                <w:color w:val="242424"/>
              </w:rPr>
              <w:br/>
            </w:r>
            <w:r w:rsidRPr="007E54E2">
              <w:rPr>
                <w:rStyle w:val="normaltextrun"/>
                <w:color w:val="242424"/>
                <w:shd w:val="clear" w:color="auto" w:fill="FFFFFF"/>
              </w:rPr>
              <w:t>MRE = 1,</w:t>
            </w:r>
            <w:r w:rsidRPr="007E54E2">
              <w:rPr>
                <w:rStyle w:val="scxw149257959"/>
                <w:color w:val="242424"/>
              </w:rPr>
              <w:t> </w:t>
            </w:r>
            <w:r w:rsidRPr="007E54E2">
              <w:rPr>
                <w:color w:val="242424"/>
              </w:rPr>
              <w:br/>
            </w:r>
            <w:r w:rsidRPr="007E54E2">
              <w:rPr>
                <w:rStyle w:val="normaltextrun"/>
                <w:color w:val="242424"/>
                <w:shd w:val="clear" w:color="auto" w:fill="FFFFFF"/>
              </w:rPr>
              <w:t>NONE = 2,</w:t>
            </w:r>
            <w:r w:rsidRPr="007E54E2">
              <w:rPr>
                <w:rStyle w:val="scxw149257959"/>
                <w:color w:val="242424"/>
              </w:rPr>
              <w:t> </w:t>
            </w:r>
            <w:r w:rsidRPr="007E54E2">
              <w:rPr>
                <w:color w:val="242424"/>
              </w:rPr>
              <w:br/>
            </w:r>
            <w:r w:rsidRPr="007E54E2">
              <w:rPr>
                <w:rStyle w:val="normaltextrun"/>
                <w:color w:val="242424"/>
                <w:shd w:val="clear" w:color="auto" w:fill="FFFFFF"/>
              </w:rPr>
              <w:t>ONTMESH = 3</w:t>
            </w:r>
            <w:r w:rsidRPr="007E54E2">
              <w:rPr>
                <w:rStyle w:val="eop"/>
                <w:color w:val="242424"/>
              </w:rPr>
              <w:t>,</w:t>
            </w:r>
          </w:p>
          <w:p w:rsidRPr="007E54E2" w:rsidR="002A4246" w:rsidP="008531FB" w:rsidRDefault="002A4246" w14:paraId="612CEBDA" w14:textId="77777777">
            <w:pPr>
              <w:pStyle w:val="paragraph"/>
              <w:spacing w:before="0" w:beforeAutospacing="0" w:after="0" w:afterAutospacing="0"/>
              <w:jc w:val="both"/>
              <w:textAlignment w:val="baseline"/>
              <w:rPr>
                <w:lang w:eastAsia="en-AU"/>
              </w:rPr>
            </w:pPr>
            <w:r w:rsidRPr="007E54E2">
              <w:rPr>
                <w:rStyle w:val="normaltextrun"/>
                <w:color w:val="242424"/>
                <w:shd w:val="clear" w:color="auto" w:fill="FFFFFF"/>
              </w:rPr>
              <w:t>ONTONLY = 4</w:t>
            </w:r>
            <w:r w:rsidRPr="007E54E2">
              <w:rPr>
                <w:rStyle w:val="eop"/>
                <w:color w:val="0078D4"/>
              </w:rPr>
              <w:t> </w:t>
            </w:r>
          </w:p>
        </w:tc>
      </w:tr>
      <w:tr w:rsidRPr="007E54E2" w:rsidR="002A4246" w:rsidTr="008531FB" w14:paraId="6DC82C6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25992BCF" w14:textId="49C7C21A">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003258BA" w14:textId="77777777">
            <w:pPr>
              <w:rPr>
                <w:sz w:val="24"/>
                <w:szCs w:val="24"/>
              </w:rPr>
            </w:pPr>
            <w:r w:rsidRPr="007E54E2">
              <w:rPr>
                <w:sz w:val="24"/>
                <w:szCs w:val="24"/>
              </w:rPr>
              <w:t>serialNumber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4246" w:rsidP="008531FB" w:rsidRDefault="002A4246" w14:paraId="268297B6"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4246" w:rsidP="008531FB" w:rsidRDefault="002A4246" w14:paraId="7B02E72C" w14:textId="77777777">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4246" w:rsidP="008531FB" w:rsidRDefault="002A4246" w14:paraId="396B8B34" w14:textId="77777777">
            <w:pPr>
              <w:pStyle w:val="FirstLevelBullet"/>
              <w:numPr>
                <w:ilvl w:val="0"/>
                <w:numId w:val="0"/>
              </w:numPr>
              <w:rPr>
                <w:sz w:val="24"/>
                <w:szCs w:val="24"/>
                <w:lang w:eastAsia="en-AU"/>
              </w:rPr>
            </w:pPr>
            <w:r w:rsidRPr="007E54E2">
              <w:rPr>
                <w:sz w:val="24"/>
                <w:szCs w:val="24"/>
              </w:rPr>
              <w:t>Số Serial thiết bị</w:t>
            </w:r>
          </w:p>
        </w:tc>
      </w:tr>
    </w:tbl>
    <w:p w:rsidR="002A4246" w:rsidP="00B741EC" w:rsidRDefault="002A4246" w14:paraId="65CA53C2" w14:textId="129C725A"/>
    <w:p w:rsidR="00B741EC" w:rsidP="00B741EC" w:rsidRDefault="00B741EC" w14:paraId="37B57F16" w14:textId="3B9128BF">
      <w:pPr>
        <w:pStyle w:val="Heading3"/>
      </w:pPr>
      <w:bookmarkStart w:name="_Toc113352595" w:id="23"/>
      <w:r>
        <w:t>Example</w:t>
      </w:r>
      <w:bookmarkEnd w:id="23"/>
    </w:p>
    <w:p w:rsidR="00F0172A" w:rsidP="00F0172A" w:rsidRDefault="00F0172A" w14:paraId="4AD4F370" w14:textId="06F2581D">
      <w:pPr>
        <w:rPr>
          <w:b/>
        </w:rPr>
      </w:pPr>
      <w:r>
        <w:rPr>
          <w:b/>
        </w:rPr>
        <w:t>Request:</w:t>
      </w:r>
    </w:p>
    <w:p w:rsidRPr="00F0172A" w:rsidR="00F0172A" w:rsidP="00F0172A" w:rsidRDefault="00F0172A" w14:paraId="38AF3A0E" w14:textId="77777777">
      <w:r w:rsidRPr="00F0172A">
        <w:t>{</w:t>
      </w:r>
    </w:p>
    <w:p w:rsidRPr="00F0172A" w:rsidR="00F0172A" w:rsidP="00F0172A" w:rsidRDefault="00F0172A" w14:paraId="3552F591" w14:textId="77777777">
      <w:r w:rsidRPr="00F0172A">
        <w:tab/>
      </w:r>
      <w:r w:rsidRPr="00F0172A">
        <w:t>"action": "discovery",</w:t>
      </w:r>
    </w:p>
    <w:p w:rsidRPr="00F0172A" w:rsidR="00F0172A" w:rsidP="00F0172A" w:rsidRDefault="00F0172A" w14:paraId="4AA38448" w14:textId="77777777">
      <w:r w:rsidRPr="00F0172A">
        <w:tab/>
      </w:r>
      <w:r w:rsidRPr="00F0172A">
        <w:t>"clientMac": "&lt;clientMac&gt;",</w:t>
      </w:r>
    </w:p>
    <w:p w:rsidRPr="00F0172A" w:rsidR="00F0172A" w:rsidP="00F0172A" w:rsidRDefault="00F0172A" w14:paraId="7E16985E" w14:textId="77777777">
      <w:r w:rsidRPr="00F0172A">
        <w:tab/>
      </w:r>
      <w:r w:rsidRPr="00F0172A">
        <w:t>"authenString": "&lt;authenString&gt;",</w:t>
      </w:r>
    </w:p>
    <w:p w:rsidRPr="00F0172A" w:rsidR="00F0172A" w:rsidP="00F0172A" w:rsidRDefault="00F0172A" w14:paraId="43E042A9" w14:textId="1BF39965">
      <w:r w:rsidRPr="00F0172A">
        <w:tab/>
      </w:r>
      <w:r w:rsidRPr="00F0172A">
        <w:t xml:space="preserve">"requestId": </w:t>
      </w:r>
      <w:r w:rsidR="00FA141F">
        <w:t>&lt;requestId&gt;</w:t>
      </w:r>
    </w:p>
    <w:p w:rsidR="00F0172A" w:rsidP="00F0172A" w:rsidRDefault="00F0172A" w14:paraId="1A2B0D14" w14:textId="6B994BCD">
      <w:r w:rsidRPr="00F0172A">
        <w:t>}</w:t>
      </w:r>
    </w:p>
    <w:p w:rsidR="00F0172A" w:rsidP="00F0172A" w:rsidRDefault="00F0172A" w14:paraId="610D6094" w14:textId="2838E138">
      <w:pPr>
        <w:rPr>
          <w:b/>
        </w:rPr>
      </w:pPr>
      <w:r>
        <w:rPr>
          <w:b/>
        </w:rPr>
        <w:t>Response:</w:t>
      </w:r>
    </w:p>
    <w:p w:rsidR="00761C4F" w:rsidP="00761C4F" w:rsidRDefault="00761C4F" w14:paraId="2CD2F594" w14:textId="77777777">
      <w:r>
        <w:t>{</w:t>
      </w:r>
    </w:p>
    <w:p w:rsidR="00761C4F" w:rsidP="00761C4F" w:rsidRDefault="00761C4F" w14:paraId="3423E936" w14:textId="77777777">
      <w:r>
        <w:tab/>
      </w:r>
      <w:r>
        <w:t>"status": 0,</w:t>
      </w:r>
    </w:p>
    <w:p w:rsidR="00761C4F" w:rsidP="00761C4F" w:rsidRDefault="00761C4F" w14:paraId="60B68A2B" w14:textId="77777777">
      <w:r>
        <w:tab/>
      </w:r>
      <w:r>
        <w:t>"message": "Success",</w:t>
      </w:r>
    </w:p>
    <w:p w:rsidR="00761C4F" w:rsidP="00761C4F" w:rsidRDefault="00761C4F" w14:paraId="55DF6D62" w14:textId="73D8CC3F">
      <w:r>
        <w:lastRenderedPageBreak/>
        <w:tab/>
      </w:r>
      <w:r>
        <w:t>"requestId":  &lt; requestId &gt;,</w:t>
      </w:r>
    </w:p>
    <w:p w:rsidR="00761C4F" w:rsidP="00761C4F" w:rsidRDefault="00761C4F" w14:paraId="777439AA" w14:textId="77777777">
      <w:r>
        <w:tab/>
      </w:r>
      <w:r>
        <w:t>"data": {</w:t>
      </w:r>
    </w:p>
    <w:p w:rsidR="00761C4F" w:rsidP="00761C4F" w:rsidRDefault="00761C4F" w14:paraId="40D532A2" w14:textId="77777777">
      <w:r>
        <w:tab/>
      </w:r>
      <w:r>
        <w:tab/>
      </w:r>
      <w:r>
        <w:t>"action": "discovery",</w:t>
      </w:r>
    </w:p>
    <w:p w:rsidR="00761C4F" w:rsidP="00761C4F" w:rsidRDefault="00761C4F" w14:paraId="4E043EB4" w14:textId="77777777">
      <w:r>
        <w:tab/>
      </w:r>
      <w:r>
        <w:tab/>
      </w:r>
      <w:r>
        <w:t>"results": [{</w:t>
      </w:r>
    </w:p>
    <w:p w:rsidR="00761C4F" w:rsidP="00761C4F" w:rsidRDefault="00761C4F" w14:paraId="13E64EAB" w14:textId="77777777">
      <w:r>
        <w:tab/>
      </w:r>
      <w:r>
        <w:tab/>
      </w:r>
      <w:r>
        <w:tab/>
      </w:r>
      <w:r>
        <w:tab/>
      </w:r>
      <w:r>
        <w:t>"modelName": "&lt;modelName&gt;",</w:t>
      </w:r>
    </w:p>
    <w:p w:rsidR="00761C4F" w:rsidP="00761C4F" w:rsidRDefault="00761C4F" w14:paraId="0564B058" w14:textId="77777777">
      <w:r>
        <w:tab/>
      </w:r>
      <w:r>
        <w:tab/>
      </w:r>
      <w:r>
        <w:tab/>
      </w:r>
      <w:r>
        <w:tab/>
      </w:r>
      <w:r>
        <w:t>"deviceMac": "&lt;deviceMac&gt;",</w:t>
      </w:r>
    </w:p>
    <w:p w:rsidR="00761C4F" w:rsidP="00761C4F" w:rsidRDefault="00761C4F" w14:paraId="02CDD89E" w14:textId="77777777">
      <w:r>
        <w:tab/>
      </w:r>
      <w:r>
        <w:tab/>
      </w:r>
      <w:r>
        <w:tab/>
      </w:r>
      <w:r>
        <w:tab/>
      </w:r>
      <w:r>
        <w:t>"serialNumber": "&lt;serialNumber&gt;",</w:t>
      </w:r>
    </w:p>
    <w:p w:rsidR="00761C4F" w:rsidP="00761C4F" w:rsidRDefault="00761C4F" w14:paraId="2DFBE52A" w14:textId="77777777">
      <w:r>
        <w:tab/>
      </w:r>
      <w:r>
        <w:tab/>
      </w:r>
      <w:r>
        <w:tab/>
      </w:r>
      <w:r>
        <w:tab/>
      </w:r>
      <w:r>
        <w:t>"ipAddr": "&lt;ipAddr&gt;",</w:t>
      </w:r>
    </w:p>
    <w:p w:rsidR="00761C4F" w:rsidP="00761C4F" w:rsidRDefault="00761C4F" w14:paraId="339345D7" w14:textId="77777777">
      <w:r>
        <w:tab/>
      </w:r>
      <w:r>
        <w:tab/>
      </w:r>
      <w:r>
        <w:tab/>
      </w:r>
      <w:r>
        <w:tab/>
      </w:r>
      <w:r>
        <w:t>"dbVersion": &lt;dbVersion&gt;,</w:t>
      </w:r>
    </w:p>
    <w:p w:rsidR="00761C4F" w:rsidP="00761C4F" w:rsidRDefault="00761C4F" w14:paraId="33EB21D2" w14:textId="77777777">
      <w:r>
        <w:tab/>
      </w:r>
      <w:r>
        <w:tab/>
      </w:r>
      <w:r>
        <w:tab/>
      </w:r>
      <w:r>
        <w:tab/>
      </w:r>
      <w:r>
        <w:t>"deviceType": "&lt;deviceType&gt;",</w:t>
      </w:r>
    </w:p>
    <w:p w:rsidR="00761C4F" w:rsidP="00761C4F" w:rsidRDefault="00761C4F" w14:paraId="5E7D5186" w14:textId="77777777">
      <w:r>
        <w:tab/>
      </w:r>
      <w:r>
        <w:tab/>
      </w:r>
      <w:r>
        <w:tab/>
      </w:r>
      <w:r>
        <w:tab/>
      </w:r>
      <w:r>
        <w:t>"firmwareVersion": "&lt;firmwareVersion&gt;",</w:t>
      </w:r>
    </w:p>
    <w:p w:rsidR="00761C4F" w:rsidP="00761C4F" w:rsidRDefault="00761C4F" w14:paraId="08AD7287" w14:textId="77777777">
      <w:r>
        <w:tab/>
      </w:r>
      <w:r>
        <w:tab/>
      </w:r>
      <w:r>
        <w:tab/>
      </w:r>
      <w:r>
        <w:tab/>
      </w:r>
      <w:r>
        <w:t>"deviceList": [{</w:t>
      </w:r>
    </w:p>
    <w:p w:rsidR="00761C4F" w:rsidP="00761C4F" w:rsidRDefault="00761C4F" w14:paraId="010F474A" w14:textId="77777777">
      <w:r>
        <w:tab/>
      </w:r>
      <w:r>
        <w:tab/>
      </w:r>
      <w:r>
        <w:tab/>
      </w:r>
      <w:r>
        <w:tab/>
      </w:r>
      <w:r>
        <w:tab/>
      </w:r>
      <w:r>
        <w:tab/>
      </w:r>
      <w:r>
        <w:t>"modelName": "&lt;modelName&gt;",</w:t>
      </w:r>
    </w:p>
    <w:p w:rsidR="00761C4F" w:rsidP="00761C4F" w:rsidRDefault="00761C4F" w14:paraId="422E95BC" w14:textId="77777777">
      <w:r>
        <w:tab/>
      </w:r>
      <w:r>
        <w:tab/>
      </w:r>
      <w:r>
        <w:tab/>
      </w:r>
      <w:r>
        <w:tab/>
      </w:r>
      <w:r>
        <w:tab/>
      </w:r>
      <w:r>
        <w:tab/>
      </w:r>
      <w:r>
        <w:t>"deviceMac": "&lt;deviceMac&gt;",</w:t>
      </w:r>
    </w:p>
    <w:p w:rsidR="00761C4F" w:rsidP="00761C4F" w:rsidRDefault="00761C4F" w14:paraId="10331B74" w14:textId="77777777">
      <w:r>
        <w:tab/>
      </w:r>
      <w:r>
        <w:tab/>
      </w:r>
      <w:r>
        <w:tab/>
      </w:r>
      <w:r>
        <w:tab/>
      </w:r>
      <w:r>
        <w:tab/>
      </w:r>
      <w:r>
        <w:tab/>
      </w:r>
      <w:r>
        <w:t>"serialNumber": "&lt;serialNumber&gt;",</w:t>
      </w:r>
    </w:p>
    <w:p w:rsidR="00761C4F" w:rsidP="00761C4F" w:rsidRDefault="00761C4F" w14:paraId="13B0DB07" w14:textId="77777777">
      <w:r>
        <w:tab/>
      </w:r>
      <w:r>
        <w:tab/>
      </w:r>
      <w:r>
        <w:tab/>
      </w:r>
      <w:r>
        <w:tab/>
      </w:r>
      <w:r>
        <w:tab/>
      </w:r>
      <w:r>
        <w:tab/>
      </w:r>
      <w:r>
        <w:t>"ipAddr": "&lt;ipAddr&gt;",</w:t>
      </w:r>
    </w:p>
    <w:p w:rsidR="00761C4F" w:rsidP="00761C4F" w:rsidRDefault="00761C4F" w14:paraId="02CF63A1" w14:textId="77777777">
      <w:r>
        <w:tab/>
      </w:r>
      <w:r>
        <w:tab/>
      </w:r>
      <w:r>
        <w:tab/>
      </w:r>
      <w:r>
        <w:tab/>
      </w:r>
      <w:r>
        <w:tab/>
      </w:r>
      <w:r>
        <w:tab/>
      </w:r>
      <w:r>
        <w:t>"deviceType": "&lt;deviceType&gt;"</w:t>
      </w:r>
    </w:p>
    <w:p w:rsidR="00761C4F" w:rsidP="00761C4F" w:rsidRDefault="00761C4F" w14:paraId="692DC0EC" w14:textId="77777777">
      <w:r>
        <w:tab/>
      </w:r>
      <w:r>
        <w:tab/>
      </w:r>
      <w:r>
        <w:tab/>
      </w:r>
      <w:r>
        <w:tab/>
      </w:r>
      <w:r>
        <w:tab/>
      </w:r>
      <w:r>
        <w:t>}, {</w:t>
      </w:r>
    </w:p>
    <w:p w:rsidR="00761C4F" w:rsidP="00761C4F" w:rsidRDefault="00761C4F" w14:paraId="1B4F08BD" w14:textId="77777777">
      <w:r>
        <w:tab/>
      </w:r>
      <w:r>
        <w:tab/>
      </w:r>
      <w:r>
        <w:tab/>
      </w:r>
      <w:r>
        <w:tab/>
      </w:r>
      <w:r>
        <w:tab/>
      </w:r>
      <w:r>
        <w:tab/>
      </w:r>
      <w:r>
        <w:t>"modelName": "&lt;modelName&gt;",</w:t>
      </w:r>
    </w:p>
    <w:p w:rsidR="00761C4F" w:rsidP="00761C4F" w:rsidRDefault="00761C4F" w14:paraId="420EED76" w14:textId="77777777">
      <w:r>
        <w:tab/>
      </w:r>
      <w:r>
        <w:tab/>
      </w:r>
      <w:r>
        <w:tab/>
      </w:r>
      <w:r>
        <w:tab/>
      </w:r>
      <w:r>
        <w:tab/>
      </w:r>
      <w:r>
        <w:tab/>
      </w:r>
      <w:r>
        <w:t>"deviceMac": "&lt;deviceMac&gt;",</w:t>
      </w:r>
    </w:p>
    <w:p w:rsidR="00761C4F" w:rsidP="00761C4F" w:rsidRDefault="00761C4F" w14:paraId="51B8A78D" w14:textId="77777777">
      <w:r>
        <w:tab/>
      </w:r>
      <w:r>
        <w:tab/>
      </w:r>
      <w:r>
        <w:tab/>
      </w:r>
      <w:r>
        <w:tab/>
      </w:r>
      <w:r>
        <w:tab/>
      </w:r>
      <w:r>
        <w:tab/>
      </w:r>
      <w:r>
        <w:t>"serialNumber": "&lt;serialNumber&gt;",</w:t>
      </w:r>
    </w:p>
    <w:p w:rsidR="00761C4F" w:rsidP="00761C4F" w:rsidRDefault="00761C4F" w14:paraId="3400A457" w14:textId="77777777">
      <w:r>
        <w:tab/>
      </w:r>
      <w:r>
        <w:tab/>
      </w:r>
      <w:r>
        <w:tab/>
      </w:r>
      <w:r>
        <w:tab/>
      </w:r>
      <w:r>
        <w:tab/>
      </w:r>
      <w:r>
        <w:tab/>
      </w:r>
      <w:r>
        <w:t>"ipAddr": "&lt;ipAddr&gt;",</w:t>
      </w:r>
    </w:p>
    <w:p w:rsidR="00761C4F" w:rsidP="00761C4F" w:rsidRDefault="00761C4F" w14:paraId="17AD6876" w14:textId="77777777">
      <w:r>
        <w:tab/>
      </w:r>
      <w:r>
        <w:tab/>
      </w:r>
      <w:r>
        <w:tab/>
      </w:r>
      <w:r>
        <w:tab/>
      </w:r>
      <w:r>
        <w:tab/>
      </w:r>
      <w:r>
        <w:tab/>
      </w:r>
      <w:r>
        <w:t>"deviceType": "&lt;deviceType&gt;"</w:t>
      </w:r>
    </w:p>
    <w:p w:rsidR="00761C4F" w:rsidP="00761C4F" w:rsidRDefault="00761C4F" w14:paraId="728D3BF3" w14:textId="77777777">
      <w:r>
        <w:tab/>
      </w:r>
      <w:r>
        <w:tab/>
      </w:r>
      <w:r>
        <w:tab/>
      </w:r>
      <w:r>
        <w:tab/>
      </w:r>
      <w:r>
        <w:tab/>
      </w:r>
      <w:r>
        <w:t>},</w:t>
      </w:r>
    </w:p>
    <w:p w:rsidR="00761C4F" w:rsidP="00761C4F" w:rsidRDefault="00761C4F" w14:paraId="2F41C540" w14:textId="77777777">
      <w:r>
        <w:tab/>
      </w:r>
      <w:r>
        <w:tab/>
      </w:r>
      <w:r>
        <w:tab/>
      </w:r>
      <w:r>
        <w:tab/>
      </w:r>
      <w:r>
        <w:t>],</w:t>
      </w:r>
    </w:p>
    <w:p w:rsidR="00761C4F" w:rsidP="00761C4F" w:rsidRDefault="00761C4F" w14:paraId="0938F85A" w14:textId="77777777">
      <w:r>
        <w:tab/>
      </w:r>
      <w:r>
        <w:tab/>
      </w:r>
      <w:r>
        <w:tab/>
      </w:r>
      <w:r>
        <w:tab/>
      </w:r>
      <w:r>
        <w:t>"authenString": "&lt;authenString&gt;"</w:t>
      </w:r>
    </w:p>
    <w:p w:rsidR="00761C4F" w:rsidP="00761C4F" w:rsidRDefault="00761C4F" w14:paraId="699C4ED6" w14:textId="77777777">
      <w:r>
        <w:tab/>
      </w:r>
      <w:r>
        <w:tab/>
      </w:r>
      <w:r>
        <w:tab/>
      </w:r>
      <w:r>
        <w:t>}</w:t>
      </w:r>
    </w:p>
    <w:p w:rsidR="00761C4F" w:rsidP="00761C4F" w:rsidRDefault="00761C4F" w14:paraId="2C896626" w14:textId="77777777">
      <w:r>
        <w:tab/>
      </w:r>
      <w:r>
        <w:tab/>
      </w:r>
      <w:r>
        <w:t>]</w:t>
      </w:r>
    </w:p>
    <w:p w:rsidR="00761C4F" w:rsidP="00761C4F" w:rsidRDefault="00761C4F" w14:paraId="2E2083B1" w14:textId="77777777">
      <w:r>
        <w:tab/>
      </w:r>
      <w:r>
        <w:t>}</w:t>
      </w:r>
    </w:p>
    <w:p w:rsidR="00F0172A" w:rsidP="00761C4F" w:rsidRDefault="00761C4F" w14:paraId="2924DAAA" w14:textId="3068E682">
      <w:r>
        <w:t>}</w:t>
      </w:r>
    </w:p>
    <w:p w:rsidR="00F0172A" w:rsidP="00F0172A" w:rsidRDefault="00F0172A" w14:paraId="41A4E2EE" w14:textId="40481D88">
      <w:pPr>
        <w:pStyle w:val="Heading2"/>
      </w:pPr>
      <w:bookmarkStart w:name="_Toc113352596" w:id="24"/>
      <w:r>
        <w:lastRenderedPageBreak/>
        <w:t>openSession</w:t>
      </w:r>
      <w:bookmarkEnd w:id="24"/>
    </w:p>
    <w:p w:rsidR="00F0172A" w:rsidP="00F0172A" w:rsidRDefault="00F0172A" w14:paraId="6DA28E43" w14:textId="77777777">
      <w:pPr>
        <w:pStyle w:val="Heading3"/>
      </w:pPr>
      <w:bookmarkStart w:name="_Toc113352597" w:id="25"/>
      <w:r>
        <w:t>Mô tả API</w:t>
      </w:r>
      <w:bookmarkEnd w:id="25"/>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F0172A" w:rsidTr="008358D0" w14:paraId="59B26FB6" w14:textId="77777777">
        <w:trPr>
          <w:trHeight w:val="567"/>
        </w:trPr>
        <w:tc>
          <w:tcPr>
            <w:tcW w:w="996" w:type="pct"/>
            <w:shd w:val="clear" w:color="auto" w:fill="D9D9D9" w:themeFill="background1" w:themeFillShade="D9"/>
            <w:vAlign w:val="center"/>
          </w:tcPr>
          <w:p w:rsidRPr="007E54E2" w:rsidR="00F0172A" w:rsidP="007908BF" w:rsidRDefault="00F0172A" w14:paraId="10389D53"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F0172A" w:rsidP="007908BF" w:rsidRDefault="00F0172A" w14:paraId="66F82BBA" w14:textId="77777777">
            <w:pPr>
              <w:pStyle w:val="ANSVNormal"/>
              <w:rPr>
                <w:rFonts w:cs="Times New Roman"/>
                <w:sz w:val="24"/>
                <w:szCs w:val="24"/>
              </w:rPr>
            </w:pPr>
            <w:r w:rsidRPr="007E54E2">
              <w:rPr>
                <w:rFonts w:cs="Times New Roman"/>
                <w:sz w:val="24"/>
                <w:szCs w:val="24"/>
              </w:rPr>
              <w:t>Description</w:t>
            </w:r>
          </w:p>
        </w:tc>
      </w:tr>
      <w:tr w:rsidRPr="007E54E2" w:rsidR="00F0172A" w:rsidTr="008358D0" w14:paraId="37FB6CB6" w14:textId="77777777">
        <w:trPr>
          <w:trHeight w:val="362"/>
        </w:trPr>
        <w:tc>
          <w:tcPr>
            <w:tcW w:w="996" w:type="pct"/>
            <w:vAlign w:val="center"/>
          </w:tcPr>
          <w:p w:rsidRPr="007E54E2" w:rsidR="00F0172A" w:rsidP="00866F1A" w:rsidRDefault="00F0172A" w14:paraId="2D747D99" w14:textId="7AAB85B4">
            <w:pPr>
              <w:rPr>
                <w:color w:val="000000"/>
                <w:sz w:val="24"/>
                <w:szCs w:val="24"/>
              </w:rPr>
            </w:pPr>
            <w:r w:rsidRPr="007E54E2">
              <w:rPr>
                <w:sz w:val="24"/>
                <w:szCs w:val="24"/>
              </w:rPr>
              <w:t>openSession</w:t>
            </w:r>
          </w:p>
        </w:tc>
        <w:tc>
          <w:tcPr>
            <w:tcW w:w="4004" w:type="pct"/>
            <w:vAlign w:val="center"/>
          </w:tcPr>
          <w:p w:rsidRPr="007E54E2" w:rsidR="00F0172A" w:rsidP="00866F1A" w:rsidRDefault="00F0172A" w14:paraId="6903204F" w14:textId="5F9EBCF3">
            <w:pPr>
              <w:overflowPunct/>
              <w:autoSpaceDE/>
              <w:autoSpaceDN/>
              <w:adjustRightInd/>
              <w:spacing w:after="0"/>
              <w:jc w:val="left"/>
              <w:textAlignment w:val="auto"/>
              <w:rPr>
                <w:color w:val="000000"/>
                <w:sz w:val="24"/>
                <w:szCs w:val="24"/>
              </w:rPr>
            </w:pPr>
            <w:r w:rsidRPr="007E54E2">
              <w:rPr>
                <w:color w:val="000000"/>
                <w:sz w:val="24"/>
                <w:szCs w:val="24"/>
              </w:rPr>
              <w:t>Mobile App mở phiên kết nối</w:t>
            </w:r>
          </w:p>
        </w:tc>
      </w:tr>
      <w:tr w:rsidRPr="007E54E2" w:rsidR="00F0172A" w:rsidTr="008358D0" w14:paraId="76D56A88" w14:textId="77777777">
        <w:trPr>
          <w:trHeight w:val="362"/>
        </w:trPr>
        <w:tc>
          <w:tcPr>
            <w:tcW w:w="996" w:type="pct"/>
            <w:vAlign w:val="center"/>
          </w:tcPr>
          <w:p w:rsidRPr="007E54E2" w:rsidR="00F0172A" w:rsidP="00866F1A" w:rsidRDefault="00F0172A" w14:paraId="43865F2E" w14:textId="77777777">
            <w:pPr>
              <w:rPr>
                <w:sz w:val="24"/>
                <w:szCs w:val="24"/>
              </w:rPr>
            </w:pPr>
            <w:r w:rsidRPr="007E54E2">
              <w:rPr>
                <w:sz w:val="24"/>
                <w:szCs w:val="24"/>
              </w:rPr>
              <w:t>Host</w:t>
            </w:r>
          </w:p>
        </w:tc>
        <w:tc>
          <w:tcPr>
            <w:tcW w:w="4004" w:type="pct"/>
            <w:vAlign w:val="center"/>
          </w:tcPr>
          <w:p w:rsidRPr="007E54E2" w:rsidR="00F0172A" w:rsidP="007908BF" w:rsidRDefault="00F0172A" w14:paraId="14FE321E" w14:textId="5F2E63FC">
            <w:pPr>
              <w:pStyle w:val="ANSVNormal"/>
              <w:rPr>
                <w:rFonts w:cs="Times New Roman"/>
                <w:sz w:val="24"/>
                <w:szCs w:val="24"/>
              </w:rPr>
            </w:pPr>
            <w:r w:rsidRPr="007E54E2">
              <w:rPr>
                <w:rFonts w:cs="Times New Roman"/>
                <w:sz w:val="24"/>
                <w:szCs w:val="24"/>
              </w:rPr>
              <w:t>https://&lt;ip&gt;:9000/onelinklogin</w:t>
            </w:r>
          </w:p>
        </w:tc>
      </w:tr>
      <w:tr w:rsidRPr="007E54E2" w:rsidR="00F0172A" w:rsidTr="008358D0" w14:paraId="6AFD1FBE" w14:textId="77777777">
        <w:tc>
          <w:tcPr>
            <w:tcW w:w="996" w:type="pct"/>
            <w:vAlign w:val="center"/>
          </w:tcPr>
          <w:p w:rsidRPr="007E54E2" w:rsidR="00F0172A" w:rsidP="007908BF" w:rsidRDefault="00F0172A" w14:paraId="7464E81A"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F0172A" w:rsidP="007908BF" w:rsidRDefault="00F0172A" w14:paraId="5E2921A8" w14:textId="25F97B49">
            <w:pPr>
              <w:pStyle w:val="ANSVNormal"/>
              <w:rPr>
                <w:rFonts w:cs="Times New Roman"/>
                <w:sz w:val="24"/>
                <w:szCs w:val="24"/>
              </w:rPr>
            </w:pPr>
            <w:r w:rsidRPr="007E54E2">
              <w:rPr>
                <w:rFonts w:cs="Times New Roman"/>
                <w:sz w:val="24"/>
                <w:szCs w:val="24"/>
              </w:rPr>
              <w:t>HTTP POST</w:t>
            </w:r>
          </w:p>
        </w:tc>
      </w:tr>
      <w:tr w:rsidRPr="007E54E2" w:rsidR="00F0172A" w:rsidTr="008358D0" w14:paraId="07DBD221" w14:textId="77777777">
        <w:tc>
          <w:tcPr>
            <w:tcW w:w="996" w:type="pct"/>
            <w:vAlign w:val="center"/>
          </w:tcPr>
          <w:p w:rsidRPr="007E54E2" w:rsidR="00F0172A" w:rsidP="007908BF" w:rsidRDefault="00F0172A" w14:paraId="0BB7A394"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F0172A" w:rsidP="007908BF" w:rsidRDefault="00F0172A" w14:paraId="1F0B1971" w14:textId="77777777">
            <w:pPr>
              <w:pStyle w:val="ANSVNormal"/>
              <w:rPr>
                <w:rFonts w:cs="Times New Roman"/>
                <w:sz w:val="24"/>
                <w:szCs w:val="24"/>
              </w:rPr>
            </w:pPr>
            <w:r w:rsidRPr="007E54E2">
              <w:rPr>
                <w:rFonts w:cs="Times New Roman"/>
                <w:sz w:val="24"/>
                <w:szCs w:val="24"/>
              </w:rPr>
              <w:t>application/json</w:t>
            </w:r>
          </w:p>
        </w:tc>
      </w:tr>
      <w:tr w:rsidRPr="007E54E2" w:rsidR="00F0172A" w:rsidTr="008358D0" w14:paraId="4FF18138" w14:textId="77777777">
        <w:tc>
          <w:tcPr>
            <w:tcW w:w="996" w:type="pct"/>
            <w:vAlign w:val="center"/>
          </w:tcPr>
          <w:p w:rsidRPr="007E54E2" w:rsidR="00F0172A" w:rsidP="007908BF" w:rsidRDefault="00F0172A" w14:paraId="1718F9CF"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F0172A" w:rsidP="007908BF" w:rsidRDefault="00F0172A" w14:paraId="3434280E" w14:textId="77777777">
            <w:pPr>
              <w:pStyle w:val="ANSVNormal"/>
              <w:rPr>
                <w:rFonts w:cs="Times New Roman"/>
                <w:sz w:val="24"/>
                <w:szCs w:val="24"/>
              </w:rPr>
            </w:pPr>
            <w:r w:rsidRPr="007E54E2">
              <w:rPr>
                <w:rFonts w:cs="Times New Roman"/>
                <w:sz w:val="24"/>
                <w:szCs w:val="24"/>
              </w:rPr>
              <w:t>JSON object</w:t>
            </w:r>
          </w:p>
        </w:tc>
      </w:tr>
    </w:tbl>
    <w:p w:rsidR="00F0172A" w:rsidP="00F0172A" w:rsidRDefault="00F0172A" w14:paraId="7EF71CE7" w14:textId="77777777"/>
    <w:p w:rsidR="00F0172A" w:rsidP="00F0172A" w:rsidRDefault="00F0172A" w14:paraId="691CC8C5" w14:textId="77777777">
      <w:pPr>
        <w:pStyle w:val="Heading3"/>
      </w:pPr>
      <w:bookmarkStart w:name="_Toc113352598" w:id="26"/>
      <w:r>
        <w:t>Request</w:t>
      </w:r>
      <w:bookmarkEnd w:id="26"/>
    </w:p>
    <w:tbl>
      <w:tblPr>
        <w:tblW w:w="9175" w:type="dxa"/>
        <w:tblLayout w:type="fixed"/>
        <w:tblLook w:val="0000" w:firstRow="0" w:lastRow="0" w:firstColumn="0" w:lastColumn="0" w:noHBand="0" w:noVBand="0"/>
      </w:tblPr>
      <w:tblGrid>
        <w:gridCol w:w="625"/>
        <w:gridCol w:w="1780"/>
        <w:gridCol w:w="992"/>
        <w:gridCol w:w="993"/>
        <w:gridCol w:w="4785"/>
      </w:tblGrid>
      <w:tr w:rsidRPr="007E54E2" w:rsidR="00F0172A" w:rsidTr="00866F1A" w14:paraId="45D8900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F0172A" w:rsidP="00866F1A" w:rsidRDefault="00F0172A" w14:paraId="104F1B57" w14:textId="77777777">
            <w:pPr>
              <w:rPr>
                <w:b/>
                <w:bCs/>
                <w:sz w:val="24"/>
                <w:szCs w:val="24"/>
                <w:lang w:eastAsia="en-AU"/>
              </w:rPr>
            </w:pPr>
            <w:r w:rsidRPr="007E54E2">
              <w:rPr>
                <w:b/>
                <w:bCs/>
                <w:sz w:val="24"/>
                <w:szCs w:val="24"/>
                <w:lang w:eastAsia="en-AU"/>
              </w:rPr>
              <w:t>Payload</w:t>
            </w:r>
          </w:p>
        </w:tc>
      </w:tr>
      <w:tr w:rsidRPr="007E54E2" w:rsidR="00F0172A" w:rsidTr="00866F1A" w14:paraId="6DFE99FB"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F0172A" w:rsidP="00866F1A" w:rsidRDefault="00F0172A" w14:paraId="201B2C7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4D84F69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00F3FAC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F0172A" w:rsidP="00866F1A" w:rsidRDefault="00F0172A" w14:paraId="2AE7B56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1626EA7E" w14:textId="77777777">
            <w:pPr>
              <w:rPr>
                <w:b/>
                <w:bCs/>
                <w:sz w:val="24"/>
                <w:szCs w:val="24"/>
                <w:lang w:eastAsia="en-AU"/>
              </w:rPr>
            </w:pPr>
            <w:r w:rsidRPr="007E54E2">
              <w:rPr>
                <w:b/>
                <w:bCs/>
                <w:sz w:val="24"/>
                <w:szCs w:val="24"/>
                <w:lang w:eastAsia="en-AU"/>
              </w:rPr>
              <w:t>Description</w:t>
            </w:r>
          </w:p>
        </w:tc>
      </w:tr>
      <w:tr w:rsidRPr="007E54E2" w:rsidR="00F0172A" w:rsidTr="00866F1A" w14:paraId="377341D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F0172A" w14:paraId="5B662F3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7A2DA73E"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866F1A" w:rsidRDefault="00F0172A" w14:paraId="4475EF0F"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F0172A" w14:paraId="7B60DDE6"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960690" w14:paraId="4E2DBD62" w14:textId="5C6841D0">
            <w:pPr>
              <w:rPr>
                <w:sz w:val="24"/>
                <w:szCs w:val="24"/>
                <w:lang w:eastAsia="en-AU"/>
              </w:rPr>
            </w:pPr>
            <w:r w:rsidRPr="007E54E2">
              <w:rPr>
                <w:sz w:val="24"/>
                <w:szCs w:val="24"/>
                <w:lang w:eastAsia="en-AU"/>
              </w:rPr>
              <w:t>Hành động được yêu cầu</w:t>
            </w:r>
          </w:p>
          <w:p w:rsidRPr="007E54E2" w:rsidR="00F0172A" w:rsidP="00866F1A" w:rsidRDefault="00F0172A" w14:paraId="4BC74A1E" w14:textId="671B77E5">
            <w:pPr>
              <w:rPr>
                <w:b/>
                <w:bCs/>
                <w:sz w:val="24"/>
                <w:szCs w:val="24"/>
                <w:lang w:eastAsia="en-AU"/>
              </w:rPr>
            </w:pPr>
            <w:r w:rsidRPr="007E54E2">
              <w:rPr>
                <w:sz w:val="24"/>
                <w:szCs w:val="24"/>
                <w:lang w:eastAsia="en-AU"/>
              </w:rPr>
              <w:t xml:space="preserve">action = </w:t>
            </w:r>
            <w:r w:rsidRPr="007E54E2">
              <w:rPr>
                <w:sz w:val="24"/>
                <w:szCs w:val="24"/>
              </w:rPr>
              <w:t>openSession</w:t>
            </w:r>
          </w:p>
        </w:tc>
      </w:tr>
      <w:tr w:rsidRPr="007E54E2" w:rsidR="00F0172A" w:rsidTr="00866F1A" w14:paraId="5062516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F0172A" w14:paraId="5BB24A0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61CF7FE1" w14:textId="77777777">
            <w:pPr>
              <w:rPr>
                <w:sz w:val="24"/>
                <w:szCs w:val="24"/>
                <w:lang w:eastAsia="en-AU"/>
              </w:rPr>
            </w:pPr>
            <w:r w:rsidRPr="007E54E2">
              <w:rPr>
                <w:sz w:val="24"/>
                <w:szCs w:val="24"/>
              </w:rPr>
              <w:t>clientMac</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866F1A" w:rsidRDefault="00F0172A" w14:paraId="7069CC8D"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F0172A" w14:paraId="25D93A0E" w14:textId="77777777">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1994F63E" w14:textId="77777777">
            <w:pPr>
              <w:rPr>
                <w:sz w:val="24"/>
                <w:szCs w:val="24"/>
                <w:lang w:eastAsia="en-AU"/>
              </w:rPr>
            </w:pPr>
            <w:r w:rsidRPr="007E54E2">
              <w:rPr>
                <w:sz w:val="24"/>
                <w:szCs w:val="24"/>
                <w:lang w:eastAsia="en-AU"/>
              </w:rPr>
              <w:t>- Địa chỉ MAC của thiết bị di động</w:t>
            </w:r>
          </w:p>
          <w:p w:rsidRPr="007E54E2" w:rsidR="00F0172A" w:rsidP="00866F1A" w:rsidRDefault="00F0172A" w14:paraId="02B7631F" w14:textId="0AB1B4C6">
            <w:pPr>
              <w:rPr>
                <w:sz w:val="24"/>
                <w:szCs w:val="24"/>
                <w:lang w:eastAsia="en-AU"/>
              </w:rPr>
            </w:pPr>
            <w:r w:rsidRPr="007E54E2">
              <w:rPr>
                <w:sz w:val="24"/>
                <w:szCs w:val="24"/>
                <w:lang w:eastAsia="en-AU"/>
              </w:rPr>
              <w:t>- Định dạng string của MAC</w:t>
            </w:r>
            <w:r w:rsidR="00634C06">
              <w:rPr>
                <w:sz w:val="24"/>
                <w:szCs w:val="24"/>
                <w:lang w:eastAsia="en-AU"/>
              </w:rPr>
              <w:t xml:space="preserve"> viết hoa, các octec cách nhau bởi dâu hai chấm ":". Ví dụ: AA:BB:CC:DD:EE:FF</w:t>
            </w:r>
          </w:p>
        </w:tc>
      </w:tr>
      <w:tr w:rsidRPr="007E54E2" w:rsidR="00F0172A" w:rsidTr="00866F1A" w14:paraId="76122B6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F0172A" w14:paraId="66D9147D"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866F1A" w:rsidRDefault="00F0172A" w14:paraId="30F3E1DE" w14:textId="77777777">
            <w:pPr>
              <w:rPr>
                <w:sz w:val="24"/>
                <w:szCs w:val="24"/>
              </w:rPr>
            </w:pPr>
            <w:r w:rsidRPr="007E54E2">
              <w:rPr>
                <w:sz w:val="24"/>
                <w:szCs w:val="24"/>
              </w:rPr>
              <w:t>authenString</w:t>
            </w:r>
            <w:bookmarkStart w:name="_GoBack" w:id="27"/>
            <w:bookmarkEnd w:id="27"/>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866F1A" w:rsidRDefault="00F0172A" w14:paraId="172CCF0D"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866F1A" w:rsidRDefault="002A4246" w14:paraId="2D0FF18D" w14:textId="6A4773F0">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C62A0B" w:rsidP="00C62A0B" w:rsidRDefault="00C62A0B" w14:paraId="1ED0905C" w14:textId="77777777">
            <w:pPr>
              <w:pStyle w:val="FirstLevelBullet"/>
              <w:numPr>
                <w:ilvl w:val="0"/>
                <w:numId w:val="0"/>
              </w:numPr>
              <w:rPr>
                <w:sz w:val="24"/>
                <w:szCs w:val="24"/>
                <w:lang w:eastAsia="en-AU"/>
              </w:rPr>
            </w:pPr>
            <w:r>
              <w:rPr>
                <w:sz w:val="24"/>
                <w:szCs w:val="24"/>
                <w:lang w:eastAsia="en-AU"/>
              </w:rPr>
              <w:t xml:space="preserve">Chuỗi có định dạng: </w:t>
            </w:r>
            <w:r w:rsidRPr="00C62A0B">
              <w:rPr>
                <w:sz w:val="24"/>
                <w:szCs w:val="24"/>
                <w:lang w:eastAsia="en-AU"/>
              </w:rPr>
              <w:t>$id$salt$encrypted</w:t>
            </w:r>
          </w:p>
          <w:p w:rsidR="00C62A0B" w:rsidP="00C62A0B" w:rsidRDefault="00C62A0B" w14:paraId="423EE15A" w14:textId="77777777">
            <w:pPr>
              <w:pStyle w:val="FirstLevelBullet"/>
              <w:numPr>
                <w:ilvl w:val="0"/>
                <w:numId w:val="0"/>
              </w:numPr>
              <w:rPr>
                <w:sz w:val="24"/>
                <w:szCs w:val="24"/>
                <w:lang w:eastAsia="en-AU"/>
              </w:rPr>
            </w:pPr>
            <w:r>
              <w:rPr>
                <w:sz w:val="24"/>
                <w:szCs w:val="24"/>
                <w:lang w:eastAsia="en-AU"/>
              </w:rPr>
              <w:t xml:space="preserve">Với </w:t>
            </w:r>
            <w:r>
              <w:rPr>
                <w:sz w:val="24"/>
                <w:szCs w:val="24"/>
                <w:lang w:eastAsia="en-AU"/>
              </w:rPr>
              <w:tab/>
            </w:r>
            <w:r>
              <w:rPr>
                <w:sz w:val="24"/>
                <w:szCs w:val="24"/>
                <w:lang w:eastAsia="en-AU"/>
              </w:rPr>
              <w:t>id =1</w:t>
            </w:r>
          </w:p>
          <w:p w:rsidR="00C62A0B" w:rsidP="00C62A0B" w:rsidRDefault="00C62A0B" w14:paraId="7E121C66" w14:textId="77777777">
            <w:pPr>
              <w:pStyle w:val="FirstLevelBullet"/>
              <w:numPr>
                <w:ilvl w:val="0"/>
                <w:numId w:val="0"/>
              </w:numPr>
              <w:rPr>
                <w:sz w:val="24"/>
                <w:szCs w:val="24"/>
                <w:lang w:eastAsia="en-AU"/>
              </w:rPr>
            </w:pPr>
            <w:r>
              <w:rPr>
                <w:sz w:val="24"/>
                <w:szCs w:val="24"/>
                <w:lang w:eastAsia="en-AU"/>
              </w:rPr>
              <w:tab/>
            </w:r>
            <w:r>
              <w:rPr>
                <w:sz w:val="24"/>
                <w:szCs w:val="24"/>
                <w:lang w:eastAsia="en-AU"/>
              </w:rPr>
              <w:t>salt = "D2...40."</w:t>
            </w:r>
          </w:p>
          <w:p w:rsidRPr="007E54E2" w:rsidR="00F0172A" w:rsidP="00C62A0B" w:rsidRDefault="00C62A0B" w14:paraId="57B2812B" w14:textId="603C22DB">
            <w:pPr>
              <w:pStyle w:val="FirstLevelBullet"/>
              <w:numPr>
                <w:ilvl w:val="0"/>
                <w:numId w:val="0"/>
              </w:numPr>
              <w:rPr>
                <w:sz w:val="24"/>
                <w:szCs w:val="24"/>
                <w:lang w:eastAsia="en-AU"/>
              </w:rPr>
            </w:pPr>
            <w:r>
              <w:rPr>
                <w:sz w:val="24"/>
                <w:szCs w:val="24"/>
                <w:lang w:eastAsia="en-AU"/>
              </w:rPr>
              <w:tab/>
            </w:r>
            <w:r>
              <w:rPr>
                <w:sz w:val="24"/>
                <w:szCs w:val="24"/>
                <w:lang w:eastAsia="en-AU"/>
              </w:rPr>
              <w:t xml:space="preserve">encrypted= </w:t>
            </w:r>
            <w:r w:rsidRPr="007E54E2">
              <w:rPr>
                <w:sz w:val="24"/>
                <w:szCs w:val="24"/>
                <w:lang w:eastAsia="en-AU"/>
              </w:rPr>
              <w:t xml:space="preserve">Chuỗi xác thực là mã hóa </w:t>
            </w:r>
            <w:r>
              <w:rPr>
                <w:sz w:val="24"/>
                <w:szCs w:val="24"/>
                <w:lang w:eastAsia="en-AU"/>
              </w:rPr>
              <w:t xml:space="preserve">mật khẩu dựa trên </w:t>
            </w:r>
            <w:r w:rsidRPr="007E54E2">
              <w:rPr>
                <w:sz w:val="24"/>
                <w:szCs w:val="24"/>
                <w:lang w:eastAsia="en-AU"/>
              </w:rPr>
              <w:t>MD5 của chuỗi ký tự ghép giữa “VNPT” và MAC của thiết bị di động clientMac</w:t>
            </w:r>
          </w:p>
        </w:tc>
      </w:tr>
      <w:tr w:rsidRPr="007E54E2" w:rsidR="00D271EB" w:rsidTr="00866F1A" w14:paraId="7CB383F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217237F"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CB99155" w14:textId="27FFB56C">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6094DAF" w14:textId="7BA6571E">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DF60A51" w14:textId="5800F343">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890F929" w14:textId="706E005F">
            <w:pPr>
              <w:pStyle w:val="FirstLevelBullet"/>
              <w:numPr>
                <w:ilvl w:val="0"/>
                <w:numId w:val="0"/>
              </w:numPr>
              <w:rPr>
                <w:sz w:val="24"/>
                <w:szCs w:val="24"/>
                <w:lang w:eastAsia="en-AU"/>
              </w:rPr>
            </w:pPr>
            <w:r w:rsidRPr="007E54E2">
              <w:rPr>
                <w:sz w:val="24"/>
                <w:szCs w:val="24"/>
                <w:lang w:eastAsia="en-AU"/>
              </w:rPr>
              <w:t>Index của request</w:t>
            </w:r>
          </w:p>
        </w:tc>
      </w:tr>
    </w:tbl>
    <w:p w:rsidR="00F0172A" w:rsidP="00F0172A" w:rsidRDefault="00F0172A" w14:paraId="0DDB9FE9" w14:textId="77777777"/>
    <w:p w:rsidR="00F0172A" w:rsidP="00F0172A" w:rsidRDefault="00F0172A" w14:paraId="3D927234" w14:textId="307D484C">
      <w:pPr>
        <w:pStyle w:val="Heading3"/>
      </w:pPr>
      <w:bookmarkStart w:name="_Toc113352599" w:id="28"/>
      <w:r>
        <w:t>Response</w:t>
      </w:r>
      <w:bookmarkEnd w:id="28"/>
    </w:p>
    <w:tbl>
      <w:tblPr>
        <w:tblW w:w="9175" w:type="dxa"/>
        <w:tblLayout w:type="fixed"/>
        <w:tblLook w:val="0000" w:firstRow="0" w:lastRow="0" w:firstColumn="0" w:lastColumn="0" w:noHBand="0" w:noVBand="0"/>
      </w:tblPr>
      <w:tblGrid>
        <w:gridCol w:w="625"/>
        <w:gridCol w:w="1780"/>
        <w:gridCol w:w="992"/>
        <w:gridCol w:w="993"/>
        <w:gridCol w:w="4785"/>
      </w:tblGrid>
      <w:tr w:rsidRPr="007E54E2" w:rsidR="00CC23AC" w:rsidTr="00866F1A" w14:paraId="00163EE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CC23AC" w:rsidP="00866F1A" w:rsidRDefault="00CC23AC" w14:paraId="4089C34D" w14:textId="5A505A18">
            <w:pPr>
              <w:rPr>
                <w:b/>
                <w:bCs/>
                <w:sz w:val="24"/>
                <w:szCs w:val="24"/>
                <w:lang w:eastAsia="en-AU"/>
              </w:rPr>
            </w:pPr>
            <w:r w:rsidRPr="007E54E2">
              <w:rPr>
                <w:b/>
                <w:bCs/>
                <w:sz w:val="24"/>
                <w:szCs w:val="24"/>
                <w:lang w:eastAsia="en-AU"/>
              </w:rPr>
              <w:t>Headers</w:t>
            </w:r>
          </w:p>
        </w:tc>
      </w:tr>
      <w:tr w:rsidRPr="007E54E2" w:rsidR="00CC23AC" w:rsidTr="00866F1A" w14:paraId="119DC342"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CC23AC" w:rsidP="00866F1A" w:rsidRDefault="00CC23AC" w14:paraId="7078CC1B"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653B28F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29A038D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CC23AC" w:rsidP="00866F1A" w:rsidRDefault="00CC23AC" w14:paraId="02B2770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138C8A2E" w14:textId="77777777">
            <w:pPr>
              <w:rPr>
                <w:b/>
                <w:bCs/>
                <w:sz w:val="24"/>
                <w:szCs w:val="24"/>
                <w:lang w:eastAsia="en-AU"/>
              </w:rPr>
            </w:pPr>
            <w:r w:rsidRPr="007E54E2">
              <w:rPr>
                <w:b/>
                <w:bCs/>
                <w:sz w:val="24"/>
                <w:szCs w:val="24"/>
                <w:lang w:eastAsia="en-AU"/>
              </w:rPr>
              <w:t>Description</w:t>
            </w:r>
          </w:p>
        </w:tc>
      </w:tr>
      <w:tr w:rsidRPr="007E54E2" w:rsidR="00CC23AC" w:rsidTr="00866F1A" w14:paraId="59C7A9C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C23AC" w:rsidP="00CC23AC" w:rsidRDefault="00960690" w14:paraId="7130D454" w14:textId="58AFA2BC">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C23AC" w:rsidP="00CC23AC" w:rsidRDefault="00CC23AC" w14:paraId="794E93F9" w14:textId="4B3D0A8C">
            <w:pPr>
              <w:rPr>
                <w:bCs/>
                <w:sz w:val="24"/>
                <w:szCs w:val="24"/>
                <w:lang w:eastAsia="en-AU"/>
              </w:rPr>
            </w:pPr>
            <w:r w:rsidRPr="007E54E2">
              <w:rPr>
                <w:bCs/>
                <w:sz w:val="24"/>
                <w:szCs w:val="24"/>
                <w:lang w:eastAsia="en-AU"/>
              </w:rPr>
              <w:t>Set-Cookie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C23AC" w:rsidP="00CC23AC" w:rsidRDefault="00CC23AC" w14:paraId="568FA23B" w14:textId="7FCA6AC8">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C23AC" w:rsidP="00960690" w:rsidRDefault="002A4246" w14:paraId="5F4F8520" w14:textId="4FB6FE4A">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C23AC" w:rsidP="00CC23AC" w:rsidRDefault="00CC23AC" w14:paraId="1635AE62" w14:textId="5FC472F6">
            <w:pPr>
              <w:rPr>
                <w:sz w:val="24"/>
                <w:szCs w:val="24"/>
              </w:rPr>
            </w:pPr>
            <w:r w:rsidRPr="007E54E2">
              <w:rPr>
                <w:sz w:val="24"/>
                <w:szCs w:val="24"/>
              </w:rPr>
              <w:t>- Session ID của phiên kết nối</w:t>
            </w:r>
          </w:p>
          <w:p w:rsidRPr="007E54E2" w:rsidR="00CC23AC" w:rsidP="00CC23AC" w:rsidRDefault="00CC23AC" w14:paraId="08B318B6" w14:textId="5195000B">
            <w:pPr>
              <w:jc w:val="left"/>
              <w:rPr>
                <w:i/>
                <w:sz w:val="24"/>
                <w:szCs w:val="24"/>
              </w:rPr>
            </w:pPr>
            <w:r w:rsidRPr="007E54E2">
              <w:rPr>
                <w:i/>
                <w:sz w:val="24"/>
                <w:szCs w:val="24"/>
              </w:rPr>
              <w:t xml:space="preserve">- </w:t>
            </w:r>
            <w:r w:rsidRPr="007E54E2">
              <w:rPr>
                <w:sz w:val="24"/>
                <w:szCs w:val="24"/>
              </w:rPr>
              <w:t>Định dạng:</w:t>
            </w:r>
            <w:r w:rsidRPr="007E54E2">
              <w:rPr>
                <w:i/>
                <w:sz w:val="24"/>
                <w:szCs w:val="24"/>
              </w:rPr>
              <w:t xml:space="preserve"> SESSIONID=&lt;id&gt;;md5=del;base64=del;salt=&lt;salt&gt;</w:t>
            </w:r>
          </w:p>
        </w:tc>
      </w:tr>
    </w:tbl>
    <w:p w:rsidRPr="00CC23AC" w:rsidR="00CC23AC" w:rsidP="00CC23AC" w:rsidRDefault="00CC23AC" w14:paraId="0B7BAEBA" w14:textId="78E9EE1D"/>
    <w:tbl>
      <w:tblPr>
        <w:tblW w:w="9175" w:type="dxa"/>
        <w:tblLayout w:type="fixed"/>
        <w:tblLook w:val="0000" w:firstRow="0" w:lastRow="0" w:firstColumn="0" w:lastColumn="0" w:noHBand="0" w:noVBand="0"/>
      </w:tblPr>
      <w:tblGrid>
        <w:gridCol w:w="625"/>
        <w:gridCol w:w="1780"/>
        <w:gridCol w:w="992"/>
        <w:gridCol w:w="993"/>
        <w:gridCol w:w="4785"/>
      </w:tblGrid>
      <w:tr w:rsidRPr="007E54E2" w:rsidR="00F0172A" w:rsidTr="00866F1A" w14:paraId="074E004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F0172A" w:rsidP="00866F1A" w:rsidRDefault="00F0172A" w14:paraId="36341673" w14:textId="77777777">
            <w:pPr>
              <w:rPr>
                <w:b/>
                <w:bCs/>
                <w:sz w:val="24"/>
                <w:szCs w:val="24"/>
                <w:lang w:eastAsia="en-AU"/>
              </w:rPr>
            </w:pPr>
            <w:r w:rsidRPr="007E54E2">
              <w:rPr>
                <w:b/>
                <w:bCs/>
                <w:sz w:val="24"/>
                <w:szCs w:val="24"/>
                <w:lang w:eastAsia="en-AU"/>
              </w:rPr>
              <w:t>Payload</w:t>
            </w:r>
          </w:p>
        </w:tc>
      </w:tr>
      <w:tr w:rsidRPr="007E54E2" w:rsidR="00F0172A" w:rsidTr="00866F1A" w14:paraId="608FAAD3"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F0172A" w:rsidP="00866F1A" w:rsidRDefault="00F0172A" w14:paraId="566DC76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4C88E223"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3A58395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F0172A" w:rsidP="00866F1A" w:rsidRDefault="00F0172A" w14:paraId="659DD77D"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0172A" w:rsidP="00866F1A" w:rsidRDefault="00F0172A" w14:paraId="7360B86A" w14:textId="77777777">
            <w:pPr>
              <w:rPr>
                <w:b/>
                <w:bCs/>
                <w:sz w:val="24"/>
                <w:szCs w:val="24"/>
                <w:lang w:eastAsia="en-AU"/>
              </w:rPr>
            </w:pPr>
            <w:r w:rsidRPr="007E54E2">
              <w:rPr>
                <w:b/>
                <w:bCs/>
                <w:sz w:val="24"/>
                <w:szCs w:val="24"/>
                <w:lang w:eastAsia="en-AU"/>
              </w:rPr>
              <w:t>Description</w:t>
            </w:r>
          </w:p>
        </w:tc>
      </w:tr>
      <w:tr w:rsidRPr="007E54E2" w:rsidR="00F0172A" w:rsidTr="00866F1A" w14:paraId="67F6630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02994549"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4D03B2D2"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8358D0" w14:paraId="21F01010" w14:textId="09F2B36E">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2A4246" w14:paraId="11A50444" w14:textId="37EDCCE6">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3EB9BDE7" w14:textId="49A96022">
            <w:pPr>
              <w:rPr>
                <w:bCs/>
                <w:sz w:val="24"/>
                <w:szCs w:val="24"/>
                <w:lang w:eastAsia="en-AU"/>
              </w:rPr>
            </w:pPr>
            <w:r w:rsidRPr="007E54E2">
              <w:rPr>
                <w:bCs/>
                <w:sz w:val="24"/>
                <w:szCs w:val="24"/>
                <w:lang w:eastAsia="en-AU"/>
              </w:rPr>
              <w:t>- Mã kết quả</w:t>
            </w:r>
            <w:r w:rsidRPr="007E54E2" w:rsidR="002A4246">
              <w:rPr>
                <w:bCs/>
                <w:sz w:val="24"/>
                <w:szCs w:val="24"/>
                <w:lang w:eastAsia="en-AU"/>
              </w:rPr>
              <w:t xml:space="preserve"> chi tiết trong mục </w:t>
            </w:r>
            <w:r w:rsidRPr="007E54E2" w:rsidR="002A4246">
              <w:rPr>
                <w:bCs/>
                <w:sz w:val="24"/>
                <w:szCs w:val="24"/>
                <w:lang w:eastAsia="en-AU"/>
              </w:rPr>
              <w:fldChar w:fldCharType="begin"/>
            </w:r>
            <w:r w:rsidRPr="007E54E2" w:rsidR="002A4246">
              <w:rPr>
                <w:bCs/>
                <w:sz w:val="24"/>
                <w:szCs w:val="24"/>
                <w:lang w:eastAsia="en-AU"/>
              </w:rPr>
              <w:instrText xml:space="preserve"> REF _Ref111454193 \n \h </w:instrText>
            </w:r>
            <w:r w:rsidRPr="007E54E2" w:rsidR="007E54E2">
              <w:rPr>
                <w:bCs/>
                <w:sz w:val="24"/>
                <w:szCs w:val="24"/>
                <w:lang w:eastAsia="en-AU"/>
              </w:rPr>
              <w:instrText xml:space="preserve"> \* MERGEFORMAT </w:instrText>
            </w:r>
            <w:r w:rsidRPr="007E54E2" w:rsidR="002A4246">
              <w:rPr>
                <w:bCs/>
                <w:sz w:val="24"/>
                <w:szCs w:val="24"/>
                <w:lang w:eastAsia="en-AU"/>
              </w:rPr>
            </w:r>
            <w:r w:rsidRPr="007E54E2" w:rsidR="002A4246">
              <w:rPr>
                <w:bCs/>
                <w:sz w:val="24"/>
                <w:szCs w:val="24"/>
                <w:lang w:eastAsia="en-AU"/>
              </w:rPr>
              <w:fldChar w:fldCharType="separate"/>
            </w:r>
            <w:r w:rsidRPr="007E54E2" w:rsidR="002A4246">
              <w:rPr>
                <w:bCs/>
                <w:sz w:val="24"/>
                <w:szCs w:val="24"/>
                <w:lang w:eastAsia="en-AU"/>
              </w:rPr>
              <w:t>9.1</w:t>
            </w:r>
            <w:r w:rsidRPr="007E54E2" w:rsidR="002A4246">
              <w:rPr>
                <w:bCs/>
                <w:sz w:val="24"/>
                <w:szCs w:val="24"/>
                <w:lang w:eastAsia="en-AU"/>
              </w:rPr>
              <w:fldChar w:fldCharType="end"/>
            </w:r>
          </w:p>
          <w:p w:rsidRPr="007E54E2" w:rsidR="004A6C08" w:rsidP="00373663" w:rsidRDefault="004A6C08" w14:paraId="03C6429E" w14:textId="3EBBD4B2">
            <w:pPr>
              <w:rPr>
                <w:b/>
                <w:bCs/>
                <w:sz w:val="24"/>
                <w:szCs w:val="24"/>
                <w:lang w:eastAsia="en-AU"/>
              </w:rPr>
            </w:pPr>
            <w:r>
              <w:rPr>
                <w:bCs/>
                <w:sz w:val="24"/>
                <w:szCs w:val="24"/>
                <w:lang w:eastAsia="en-AU"/>
              </w:rPr>
              <w:t>- Giá trị:</w:t>
            </w:r>
            <w:r w:rsidR="00316984">
              <w:rPr>
                <w:bCs/>
                <w:sz w:val="24"/>
                <w:szCs w:val="24"/>
                <w:lang w:eastAsia="en-AU"/>
              </w:rPr>
              <w:t xml:space="preserve"> </w:t>
            </w:r>
            <w:r w:rsidR="00373663">
              <w:rPr>
                <w:bCs/>
                <w:sz w:val="24"/>
                <w:szCs w:val="24"/>
                <w:lang w:eastAsia="en-AU"/>
              </w:rPr>
              <w:t xml:space="preserve">0, </w:t>
            </w:r>
            <w:r w:rsidR="001445C4">
              <w:rPr>
                <w:bCs/>
                <w:sz w:val="24"/>
                <w:szCs w:val="24"/>
                <w:lang w:eastAsia="en-AU"/>
              </w:rPr>
              <w:t xml:space="preserve">1, </w:t>
            </w:r>
            <w:r w:rsidR="00316984">
              <w:rPr>
                <w:bCs/>
                <w:sz w:val="24"/>
                <w:szCs w:val="24"/>
                <w:lang w:eastAsia="en-AU"/>
              </w:rPr>
              <w:t xml:space="preserve">8, </w:t>
            </w:r>
            <w:r w:rsidR="00373663">
              <w:rPr>
                <w:bCs/>
                <w:sz w:val="24"/>
                <w:szCs w:val="24"/>
                <w:lang w:eastAsia="en-AU"/>
              </w:rPr>
              <w:t>9, 10, 12, 14</w:t>
            </w:r>
          </w:p>
        </w:tc>
      </w:tr>
      <w:tr w:rsidRPr="007E54E2" w:rsidR="00F0172A" w:rsidTr="00866F1A" w14:paraId="791C65F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F0172A" w14:paraId="72427DF1"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7BE6791D"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0172A" w:rsidP="00F0172A" w:rsidRDefault="00F0172A" w14:paraId="53C14365"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0172A" w:rsidP="00F0172A" w:rsidRDefault="005610AE" w14:paraId="38436F41" w14:textId="161BB3E1">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0172A" w:rsidP="00F0172A" w:rsidRDefault="00F0172A" w14:paraId="13999634" w14:textId="69487177">
            <w:pPr>
              <w:rPr>
                <w:sz w:val="24"/>
                <w:szCs w:val="24"/>
                <w:lang w:eastAsia="en-AU"/>
              </w:rPr>
            </w:pPr>
            <w:r w:rsidRPr="007E54E2">
              <w:rPr>
                <w:sz w:val="24"/>
                <w:szCs w:val="24"/>
                <w:lang w:eastAsia="en-AU"/>
              </w:rPr>
              <w:t>Mô tả kết quả</w:t>
            </w:r>
          </w:p>
        </w:tc>
      </w:tr>
      <w:tr w:rsidRPr="007E54E2" w:rsidR="00D271EB" w:rsidTr="00866F1A" w14:paraId="409563A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18149E4"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7FC8578" w14:textId="277D8B15">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D993E09" w14:textId="352D7C73">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AEDB942" w14:textId="433C358C">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CE8F895" w14:textId="452D9BBE">
            <w:pPr>
              <w:rPr>
                <w:sz w:val="24"/>
                <w:szCs w:val="24"/>
                <w:lang w:eastAsia="en-AU"/>
              </w:rPr>
            </w:pPr>
            <w:r w:rsidRPr="007E54E2">
              <w:rPr>
                <w:sz w:val="24"/>
                <w:szCs w:val="24"/>
                <w:lang w:eastAsia="en-AU"/>
              </w:rPr>
              <w:t>Index của request</w:t>
            </w:r>
          </w:p>
        </w:tc>
      </w:tr>
      <w:tr w:rsidRPr="007E54E2" w:rsidR="00D271EB" w:rsidTr="00866F1A" w14:paraId="021AB07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E1C59A1"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0A7412A"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B7BD3A2"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872AC7E" w14:textId="6C68D756">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997DD89" w14:textId="4228C533">
            <w:pPr>
              <w:pStyle w:val="FirstLevelBullet"/>
              <w:numPr>
                <w:ilvl w:val="0"/>
                <w:numId w:val="0"/>
              </w:numPr>
              <w:rPr>
                <w:sz w:val="24"/>
                <w:szCs w:val="24"/>
                <w:lang w:eastAsia="en-AU"/>
              </w:rPr>
            </w:pPr>
            <w:r w:rsidRPr="007E54E2">
              <w:rPr>
                <w:sz w:val="24"/>
                <w:szCs w:val="24"/>
                <w:lang w:eastAsia="en-AU"/>
              </w:rPr>
              <w:t xml:space="preserve"> </w:t>
            </w:r>
          </w:p>
        </w:tc>
      </w:tr>
    </w:tbl>
    <w:p w:rsidR="00F0172A" w:rsidP="00F0172A" w:rsidRDefault="00F0172A" w14:paraId="54F02A41" w14:textId="77777777"/>
    <w:p w:rsidR="00F0172A" w:rsidP="00F0172A" w:rsidRDefault="00F0172A" w14:paraId="7761EB5A" w14:textId="44437B4A"/>
    <w:p w:rsidR="00F0172A" w:rsidP="00F0172A" w:rsidRDefault="00F0172A" w14:paraId="028ED409" w14:textId="77777777">
      <w:pPr>
        <w:pStyle w:val="Heading3"/>
      </w:pPr>
      <w:bookmarkStart w:name="_Toc113352600" w:id="29"/>
      <w:r>
        <w:t>Example</w:t>
      </w:r>
      <w:bookmarkEnd w:id="29"/>
    </w:p>
    <w:p w:rsidR="00F0172A" w:rsidP="00F0172A" w:rsidRDefault="00F0172A" w14:paraId="3C6905F5" w14:textId="5ACEF60F">
      <w:pPr>
        <w:rPr>
          <w:b/>
        </w:rPr>
      </w:pPr>
      <w:r>
        <w:rPr>
          <w:b/>
        </w:rPr>
        <w:t>Request:</w:t>
      </w:r>
    </w:p>
    <w:p w:rsidRPr="00960690" w:rsidR="00960690" w:rsidP="00F0172A" w:rsidRDefault="00960690" w14:paraId="50C28539" w14:textId="17FDF865">
      <w:pPr>
        <w:rPr>
          <w:i/>
          <w:u w:val="single"/>
        </w:rPr>
      </w:pPr>
      <w:r w:rsidRPr="00960690">
        <w:rPr>
          <w:u w:val="single"/>
        </w:rPr>
        <w:t>https://192.168.88.1:9000/onelinklogin</w:t>
      </w:r>
    </w:p>
    <w:p w:rsidR="00F0172A" w:rsidP="00F0172A" w:rsidRDefault="00F0172A" w14:paraId="58453080" w14:textId="77777777">
      <w:r>
        <w:t>{</w:t>
      </w:r>
    </w:p>
    <w:p w:rsidR="00F0172A" w:rsidP="00F0172A" w:rsidRDefault="00F0172A" w14:paraId="1D07A982" w14:textId="77777777">
      <w:r>
        <w:tab/>
      </w:r>
      <w:r>
        <w:t>"action": "openSession",</w:t>
      </w:r>
    </w:p>
    <w:p w:rsidR="00F0172A" w:rsidP="00F0172A" w:rsidRDefault="00F0172A" w14:paraId="49FEA5C2" w14:textId="77777777">
      <w:r>
        <w:tab/>
      </w:r>
      <w:r>
        <w:t>"clientMac": "&lt;clientMac&gt;",</w:t>
      </w:r>
    </w:p>
    <w:p w:rsidR="00F0172A" w:rsidP="00F0172A" w:rsidRDefault="00F0172A" w14:paraId="4929F2E5" w14:textId="77777777">
      <w:r>
        <w:tab/>
      </w:r>
      <w:r>
        <w:t>"authenString": "&lt;authenString&gt;",</w:t>
      </w:r>
    </w:p>
    <w:p w:rsidR="00F0172A" w:rsidP="00F0172A" w:rsidRDefault="00F0172A" w14:paraId="695818D9" w14:textId="42F58CFD">
      <w:r>
        <w:tab/>
      </w:r>
      <w:r>
        <w:t xml:space="preserve">"requestId": </w:t>
      </w:r>
      <w:r w:rsidR="00FA141F">
        <w:t>&lt;requestId&gt;</w:t>
      </w:r>
    </w:p>
    <w:p w:rsidR="00F0172A" w:rsidP="00F0172A" w:rsidRDefault="00F0172A" w14:paraId="260746EC" w14:textId="77777777">
      <w:r>
        <w:t>}</w:t>
      </w:r>
    </w:p>
    <w:p w:rsidR="00F0172A" w:rsidP="00F0172A" w:rsidRDefault="00F0172A" w14:paraId="4E7CEDB8" w14:textId="5CBEC067">
      <w:pPr>
        <w:rPr>
          <w:b/>
        </w:rPr>
      </w:pPr>
      <w:r>
        <w:rPr>
          <w:b/>
        </w:rPr>
        <w:t>Response:</w:t>
      </w:r>
    </w:p>
    <w:p w:rsidR="00F0172A" w:rsidP="00F0172A" w:rsidRDefault="00F0172A" w14:paraId="3318F9F5" w14:textId="77777777">
      <w:r>
        <w:t>{</w:t>
      </w:r>
    </w:p>
    <w:p w:rsidR="00F0172A" w:rsidP="00F0172A" w:rsidRDefault="00F0172A" w14:paraId="6039F9ED" w14:textId="77777777">
      <w:r>
        <w:tab/>
      </w:r>
      <w:r>
        <w:t>"status": 0,</w:t>
      </w:r>
    </w:p>
    <w:p w:rsidR="00F0172A" w:rsidP="00F0172A" w:rsidRDefault="00F0172A" w14:paraId="2B35F5B4" w14:textId="77777777">
      <w:r>
        <w:tab/>
      </w:r>
      <w:r>
        <w:t>"message": "Success",</w:t>
      </w:r>
    </w:p>
    <w:p w:rsidR="00F0172A" w:rsidP="00F0172A" w:rsidRDefault="00F0172A" w14:paraId="501FD6DA" w14:textId="54E71818">
      <w:r>
        <w:tab/>
      </w:r>
      <w:r>
        <w:t xml:space="preserve">"requestId": </w:t>
      </w:r>
      <w:r w:rsidR="00FA141F">
        <w:t>&lt;requestId&gt;</w:t>
      </w:r>
      <w:r>
        <w:t>,</w:t>
      </w:r>
    </w:p>
    <w:p w:rsidR="00F0172A" w:rsidP="00F0172A" w:rsidRDefault="00F0172A" w14:paraId="70824894" w14:textId="77777777">
      <w:r>
        <w:lastRenderedPageBreak/>
        <w:tab/>
      </w:r>
      <w:r>
        <w:t>"data": {}</w:t>
      </w:r>
    </w:p>
    <w:p w:rsidR="00F0172A" w:rsidP="00F0172A" w:rsidRDefault="00F0172A" w14:paraId="1531F314" w14:textId="5127385F">
      <w:r>
        <w:t>}</w:t>
      </w:r>
    </w:p>
    <w:p w:rsidRPr="00FF6D19" w:rsidR="00FF6D19" w:rsidP="00FF6D19" w:rsidRDefault="008358D0" w14:paraId="2C6EC99D" w14:textId="57CB31A8">
      <w:pPr>
        <w:pStyle w:val="Heading2"/>
      </w:pPr>
      <w:bookmarkStart w:name="_Toc113352601" w:id="30"/>
      <w:r>
        <w:t>lo</w:t>
      </w:r>
      <w:r w:rsidR="00FF6D19">
        <w:t>gin</w:t>
      </w:r>
      <w:bookmarkEnd w:id="30"/>
    </w:p>
    <w:p w:rsidR="00CC23AC" w:rsidP="00CC23AC" w:rsidRDefault="00CC23AC" w14:paraId="0A4AE927" w14:textId="77777777">
      <w:pPr>
        <w:pStyle w:val="Heading3"/>
      </w:pPr>
      <w:bookmarkStart w:name="_Ref113349014" w:id="31"/>
      <w:bookmarkStart w:name="_Toc113352602" w:id="32"/>
      <w:r>
        <w:t>Mô tả API</w:t>
      </w:r>
      <w:bookmarkEnd w:id="31"/>
      <w:bookmarkEnd w:id="3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CC23AC" w:rsidTr="008358D0" w14:paraId="190AB1F6" w14:textId="77777777">
        <w:trPr>
          <w:trHeight w:val="567"/>
        </w:trPr>
        <w:tc>
          <w:tcPr>
            <w:tcW w:w="996" w:type="pct"/>
            <w:shd w:val="clear" w:color="auto" w:fill="D9D9D9" w:themeFill="background1" w:themeFillShade="D9"/>
            <w:vAlign w:val="center"/>
          </w:tcPr>
          <w:p w:rsidRPr="007E54E2" w:rsidR="00CC23AC" w:rsidP="007908BF" w:rsidRDefault="00CC23AC" w14:paraId="76DF409A"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CC23AC" w:rsidP="007908BF" w:rsidRDefault="00CC23AC" w14:paraId="36ACAA36" w14:textId="77777777">
            <w:pPr>
              <w:pStyle w:val="ANSVNormal"/>
              <w:rPr>
                <w:rFonts w:cs="Times New Roman"/>
                <w:sz w:val="24"/>
                <w:szCs w:val="24"/>
              </w:rPr>
            </w:pPr>
            <w:r w:rsidRPr="007E54E2">
              <w:rPr>
                <w:rFonts w:cs="Times New Roman"/>
                <w:sz w:val="24"/>
                <w:szCs w:val="24"/>
              </w:rPr>
              <w:t>Description</w:t>
            </w:r>
          </w:p>
        </w:tc>
      </w:tr>
      <w:tr w:rsidRPr="007E54E2" w:rsidR="00CC23AC" w:rsidTr="008358D0" w14:paraId="530EE0D4" w14:textId="77777777">
        <w:trPr>
          <w:trHeight w:val="362"/>
        </w:trPr>
        <w:tc>
          <w:tcPr>
            <w:tcW w:w="996" w:type="pct"/>
            <w:vAlign w:val="center"/>
          </w:tcPr>
          <w:p w:rsidRPr="007E54E2" w:rsidR="00CC23AC" w:rsidP="00866F1A" w:rsidRDefault="00CC23AC" w14:paraId="4A59E3C3" w14:textId="075F1E05">
            <w:pPr>
              <w:rPr>
                <w:color w:val="000000"/>
                <w:sz w:val="24"/>
                <w:szCs w:val="24"/>
              </w:rPr>
            </w:pPr>
            <w:r w:rsidRPr="007E54E2">
              <w:rPr>
                <w:sz w:val="24"/>
                <w:szCs w:val="24"/>
              </w:rPr>
              <w:t>login</w:t>
            </w:r>
          </w:p>
        </w:tc>
        <w:tc>
          <w:tcPr>
            <w:tcW w:w="4004" w:type="pct"/>
            <w:vAlign w:val="center"/>
          </w:tcPr>
          <w:p w:rsidRPr="007E54E2" w:rsidR="00CC23AC" w:rsidP="00866F1A" w:rsidRDefault="00FF6D19" w14:paraId="75838EEC" w14:textId="35B469D5">
            <w:pPr>
              <w:overflowPunct/>
              <w:autoSpaceDE/>
              <w:autoSpaceDN/>
              <w:adjustRightInd/>
              <w:spacing w:after="0"/>
              <w:jc w:val="left"/>
              <w:textAlignment w:val="auto"/>
              <w:rPr>
                <w:color w:val="000000"/>
                <w:sz w:val="24"/>
                <w:szCs w:val="24"/>
              </w:rPr>
            </w:pPr>
            <w:r w:rsidRPr="007E54E2">
              <w:rPr>
                <w:color w:val="000000"/>
                <w:sz w:val="24"/>
                <w:szCs w:val="24"/>
              </w:rPr>
              <w:t>Mobile App đăng nhập hệ thống</w:t>
            </w:r>
          </w:p>
        </w:tc>
      </w:tr>
      <w:tr w:rsidRPr="007E54E2" w:rsidR="00CC23AC" w:rsidTr="008358D0" w14:paraId="29D79BBC" w14:textId="77777777">
        <w:trPr>
          <w:trHeight w:val="362"/>
        </w:trPr>
        <w:tc>
          <w:tcPr>
            <w:tcW w:w="996" w:type="pct"/>
            <w:vAlign w:val="center"/>
          </w:tcPr>
          <w:p w:rsidRPr="007E54E2" w:rsidR="00CC23AC" w:rsidP="00866F1A" w:rsidRDefault="00CC23AC" w14:paraId="7CD410D6" w14:textId="77777777">
            <w:pPr>
              <w:rPr>
                <w:sz w:val="24"/>
                <w:szCs w:val="24"/>
              </w:rPr>
            </w:pPr>
            <w:r w:rsidRPr="007E54E2">
              <w:rPr>
                <w:sz w:val="24"/>
                <w:szCs w:val="24"/>
              </w:rPr>
              <w:t>Host</w:t>
            </w:r>
          </w:p>
        </w:tc>
        <w:tc>
          <w:tcPr>
            <w:tcW w:w="4004" w:type="pct"/>
            <w:vAlign w:val="center"/>
          </w:tcPr>
          <w:p w:rsidRPr="007E54E2" w:rsidR="00CC23AC" w:rsidP="007908BF" w:rsidRDefault="00CC23AC" w14:paraId="6E96CA31" w14:textId="623B5870">
            <w:pPr>
              <w:pStyle w:val="ANSVNormal"/>
              <w:rPr>
                <w:rFonts w:cs="Times New Roman"/>
                <w:sz w:val="24"/>
                <w:szCs w:val="24"/>
              </w:rPr>
            </w:pPr>
            <w:r w:rsidRPr="007E54E2">
              <w:rPr>
                <w:rFonts w:cs="Times New Roman"/>
                <w:sz w:val="24"/>
                <w:szCs w:val="24"/>
              </w:rPr>
              <w:t>https://&lt;ip&gt;:9000/</w:t>
            </w:r>
            <w:r w:rsidRPr="007E54E2" w:rsidR="00FF6D19">
              <w:rPr>
                <w:rFonts w:cs="Times New Roman"/>
                <w:sz w:val="24"/>
                <w:szCs w:val="24"/>
              </w:rPr>
              <w:t>onelinklogin</w:t>
            </w:r>
          </w:p>
        </w:tc>
      </w:tr>
      <w:tr w:rsidRPr="007E54E2" w:rsidR="00CC23AC" w:rsidTr="008358D0" w14:paraId="455F7D98" w14:textId="77777777">
        <w:tc>
          <w:tcPr>
            <w:tcW w:w="996" w:type="pct"/>
            <w:vAlign w:val="center"/>
          </w:tcPr>
          <w:p w:rsidRPr="007E54E2" w:rsidR="00CC23AC" w:rsidP="007908BF" w:rsidRDefault="00CC23AC" w14:paraId="4F7E3E5B"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CC23AC" w:rsidP="007908BF" w:rsidRDefault="00CC23AC" w14:paraId="392B18B4" w14:textId="77777777">
            <w:pPr>
              <w:pStyle w:val="ANSVNormal"/>
              <w:rPr>
                <w:rFonts w:cs="Times New Roman"/>
                <w:sz w:val="24"/>
                <w:szCs w:val="24"/>
              </w:rPr>
            </w:pPr>
            <w:r w:rsidRPr="007E54E2">
              <w:rPr>
                <w:rFonts w:cs="Times New Roman"/>
                <w:sz w:val="24"/>
                <w:szCs w:val="24"/>
              </w:rPr>
              <w:t>HTTP POST</w:t>
            </w:r>
          </w:p>
        </w:tc>
      </w:tr>
      <w:tr w:rsidRPr="007E54E2" w:rsidR="00CC23AC" w:rsidTr="008358D0" w14:paraId="033106EE" w14:textId="77777777">
        <w:tc>
          <w:tcPr>
            <w:tcW w:w="996" w:type="pct"/>
            <w:vAlign w:val="center"/>
          </w:tcPr>
          <w:p w:rsidRPr="007E54E2" w:rsidR="00CC23AC" w:rsidP="007908BF" w:rsidRDefault="00CC23AC" w14:paraId="7B61FFA4"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CC23AC" w:rsidP="007908BF" w:rsidRDefault="00CC23AC" w14:paraId="79992518" w14:textId="77777777">
            <w:pPr>
              <w:pStyle w:val="ANSVNormal"/>
              <w:rPr>
                <w:rFonts w:cs="Times New Roman"/>
                <w:sz w:val="24"/>
                <w:szCs w:val="24"/>
              </w:rPr>
            </w:pPr>
            <w:r w:rsidRPr="007E54E2">
              <w:rPr>
                <w:rFonts w:cs="Times New Roman"/>
                <w:sz w:val="24"/>
                <w:szCs w:val="24"/>
              </w:rPr>
              <w:t>application/json</w:t>
            </w:r>
          </w:p>
        </w:tc>
      </w:tr>
      <w:tr w:rsidRPr="007E54E2" w:rsidR="00CC23AC" w:rsidTr="008358D0" w14:paraId="42B604CF" w14:textId="77777777">
        <w:tc>
          <w:tcPr>
            <w:tcW w:w="996" w:type="pct"/>
            <w:vAlign w:val="center"/>
          </w:tcPr>
          <w:p w:rsidRPr="007E54E2" w:rsidR="00CC23AC" w:rsidP="007908BF" w:rsidRDefault="00CC23AC" w14:paraId="0D3A27E0" w14:textId="736DF3B5">
            <w:pPr>
              <w:pStyle w:val="ANSVNormal"/>
              <w:rPr>
                <w:rFonts w:cs="Times New Roman"/>
                <w:sz w:val="24"/>
                <w:szCs w:val="24"/>
              </w:rPr>
            </w:pPr>
            <w:r w:rsidRPr="007E54E2">
              <w:rPr>
                <w:rFonts w:cs="Times New Roman"/>
                <w:sz w:val="24"/>
                <w:szCs w:val="24"/>
              </w:rPr>
              <w:t>Cookie</w:t>
            </w:r>
          </w:p>
        </w:tc>
        <w:tc>
          <w:tcPr>
            <w:tcW w:w="4004" w:type="pct"/>
            <w:vAlign w:val="center"/>
          </w:tcPr>
          <w:p w:rsidR="00CC23AC" w:rsidP="007908BF" w:rsidRDefault="00CC23AC" w14:paraId="1CBC7709" w14:textId="69DDF000">
            <w:pPr>
              <w:pStyle w:val="ANSVNormal"/>
              <w:rPr>
                <w:rFonts w:cs="Times New Roman"/>
                <w:sz w:val="24"/>
                <w:szCs w:val="24"/>
              </w:rPr>
            </w:pPr>
            <w:r w:rsidRPr="007E54E2">
              <w:rPr>
                <w:rFonts w:cs="Times New Roman"/>
                <w:sz w:val="24"/>
                <w:szCs w:val="24"/>
              </w:rPr>
              <w:t>SESSIONID=&lt;session id&gt;;md5=&lt;authen string&gt;</w:t>
            </w:r>
          </w:p>
          <w:p w:rsidR="00620C05" w:rsidP="007908BF" w:rsidRDefault="00620C05" w14:paraId="024D154F" w14:textId="39973EA4">
            <w:pPr>
              <w:pStyle w:val="ANSVNormal"/>
              <w:rPr>
                <w:rFonts w:cs="Times New Roman"/>
                <w:sz w:val="24"/>
                <w:szCs w:val="24"/>
              </w:rPr>
            </w:pPr>
            <w:r>
              <w:rPr>
                <w:rFonts w:cs="Times New Roman"/>
                <w:sz w:val="24"/>
                <w:szCs w:val="24"/>
              </w:rPr>
              <w:t>&lt;session id&gt; nhận được từ response của API openSession</w:t>
            </w:r>
          </w:p>
          <w:p w:rsidR="00C62A0B" w:rsidP="00C62A0B" w:rsidRDefault="00620C05" w14:paraId="4EAF1AE1" w14:textId="0811CAAF">
            <w:pPr>
              <w:pStyle w:val="FirstLevelBullet"/>
              <w:numPr>
                <w:ilvl w:val="0"/>
                <w:numId w:val="0"/>
              </w:numPr>
              <w:rPr>
                <w:sz w:val="24"/>
                <w:szCs w:val="24"/>
                <w:lang w:eastAsia="en-AU"/>
              </w:rPr>
            </w:pPr>
            <w:r>
              <w:rPr>
                <w:sz w:val="24"/>
                <w:szCs w:val="24"/>
              </w:rPr>
              <w:t>&lt;</w:t>
            </w:r>
            <w:r w:rsidRPr="007E54E2" w:rsidR="00C62A0B">
              <w:rPr>
                <w:sz w:val="24"/>
                <w:szCs w:val="24"/>
              </w:rPr>
              <w:t>authen string&gt;</w:t>
            </w:r>
            <w:r w:rsidR="00C62A0B">
              <w:rPr>
                <w:sz w:val="24"/>
                <w:szCs w:val="24"/>
              </w:rPr>
              <w:t xml:space="preserve"> </w:t>
            </w:r>
            <w:r w:rsidR="00C62A0B">
              <w:rPr>
                <w:sz w:val="24"/>
                <w:szCs w:val="24"/>
                <w:lang w:eastAsia="en-AU"/>
              </w:rPr>
              <w:t xml:space="preserve">có định dạng: </w:t>
            </w:r>
            <w:r w:rsidRPr="00C62A0B" w:rsidR="00C62A0B">
              <w:rPr>
                <w:sz w:val="24"/>
                <w:szCs w:val="24"/>
                <w:lang w:eastAsia="en-AU"/>
              </w:rPr>
              <w:t>$id$salt$encrypted</w:t>
            </w:r>
          </w:p>
          <w:p w:rsidR="00C62A0B" w:rsidP="00C62A0B" w:rsidRDefault="00C62A0B" w14:paraId="2EA714AA" w14:textId="77777777">
            <w:pPr>
              <w:pStyle w:val="FirstLevelBullet"/>
              <w:numPr>
                <w:ilvl w:val="0"/>
                <w:numId w:val="0"/>
              </w:numPr>
              <w:rPr>
                <w:sz w:val="24"/>
                <w:szCs w:val="24"/>
                <w:lang w:eastAsia="en-AU"/>
              </w:rPr>
            </w:pPr>
            <w:r>
              <w:rPr>
                <w:sz w:val="24"/>
                <w:szCs w:val="24"/>
                <w:lang w:eastAsia="en-AU"/>
              </w:rPr>
              <w:t xml:space="preserve">Với </w:t>
            </w:r>
            <w:r>
              <w:rPr>
                <w:sz w:val="24"/>
                <w:szCs w:val="24"/>
                <w:lang w:eastAsia="en-AU"/>
              </w:rPr>
              <w:tab/>
            </w:r>
            <w:r>
              <w:rPr>
                <w:sz w:val="24"/>
                <w:szCs w:val="24"/>
                <w:lang w:eastAsia="en-AU"/>
              </w:rPr>
              <w:t>id =1</w:t>
            </w:r>
          </w:p>
          <w:p w:rsidR="00620C05" w:rsidP="00620C05" w:rsidRDefault="00C62A0B" w14:paraId="3662D408" w14:textId="77777777">
            <w:pPr>
              <w:pStyle w:val="FirstLevelBullet"/>
              <w:numPr>
                <w:ilvl w:val="0"/>
                <w:numId w:val="0"/>
              </w:numPr>
              <w:rPr>
                <w:sz w:val="24"/>
                <w:szCs w:val="24"/>
              </w:rPr>
            </w:pPr>
            <w:r>
              <w:rPr>
                <w:sz w:val="24"/>
                <w:szCs w:val="24"/>
                <w:lang w:eastAsia="en-AU"/>
              </w:rPr>
              <w:tab/>
            </w:r>
            <w:r>
              <w:rPr>
                <w:sz w:val="24"/>
                <w:szCs w:val="24"/>
                <w:lang w:eastAsia="en-AU"/>
              </w:rPr>
              <w:t xml:space="preserve">salt = </w:t>
            </w:r>
            <w:r w:rsidR="00620C05">
              <w:rPr>
                <w:sz w:val="24"/>
                <w:szCs w:val="24"/>
                <w:lang w:eastAsia="en-AU"/>
              </w:rPr>
              <w:t xml:space="preserve">&lt;salt&gt; </w:t>
            </w:r>
            <w:r w:rsidR="00620C05">
              <w:rPr>
                <w:sz w:val="24"/>
                <w:szCs w:val="24"/>
              </w:rPr>
              <w:t>nhận được từ response của API openSession</w:t>
            </w:r>
          </w:p>
          <w:p w:rsidRPr="007E54E2" w:rsidR="00C62A0B" w:rsidP="00620C05" w:rsidRDefault="00C62A0B" w14:paraId="0B186A63" w14:textId="5E7E828A">
            <w:pPr>
              <w:pStyle w:val="FirstLevelBullet"/>
              <w:numPr>
                <w:ilvl w:val="0"/>
                <w:numId w:val="0"/>
              </w:numPr>
              <w:rPr>
                <w:sz w:val="24"/>
                <w:szCs w:val="24"/>
              </w:rPr>
            </w:pPr>
            <w:r>
              <w:rPr>
                <w:sz w:val="24"/>
                <w:szCs w:val="24"/>
                <w:lang w:eastAsia="en-AU"/>
              </w:rPr>
              <w:tab/>
            </w:r>
            <w:r>
              <w:rPr>
                <w:sz w:val="24"/>
                <w:szCs w:val="24"/>
                <w:lang w:eastAsia="en-AU"/>
              </w:rPr>
              <w:t xml:space="preserve">encrypted= </w:t>
            </w:r>
            <w:r w:rsidRPr="007E54E2">
              <w:rPr>
                <w:sz w:val="24"/>
                <w:szCs w:val="24"/>
                <w:lang w:eastAsia="en-AU"/>
              </w:rPr>
              <w:t xml:space="preserve">Chuỗi xác thực là mã hóa </w:t>
            </w:r>
            <w:r>
              <w:rPr>
                <w:sz w:val="24"/>
                <w:szCs w:val="24"/>
                <w:lang w:eastAsia="en-AU"/>
              </w:rPr>
              <w:t xml:space="preserve">mật khẩu dựa trên </w:t>
            </w:r>
            <w:r w:rsidRPr="007E54E2">
              <w:rPr>
                <w:sz w:val="24"/>
                <w:szCs w:val="24"/>
                <w:lang w:eastAsia="en-AU"/>
              </w:rPr>
              <w:t xml:space="preserve">MD5 của chuỗi ký tự ghép giữa </w:t>
            </w:r>
            <w:r w:rsidR="00620C05">
              <w:rPr>
                <w:sz w:val="24"/>
                <w:szCs w:val="24"/>
              </w:rPr>
              <w:t xml:space="preserve">&lt;session id&gt;, chuỗi </w:t>
            </w:r>
            <w:r w:rsidRPr="00D4618E" w:rsidR="00620C05">
              <w:rPr>
                <w:b/>
              </w:rPr>
              <w:t>On3L1nk</w:t>
            </w:r>
            <w:r w:rsidR="00620C05">
              <w:rPr>
                <w:sz w:val="24"/>
                <w:szCs w:val="24"/>
              </w:rPr>
              <w:t xml:space="preserve"> </w:t>
            </w:r>
            <w:r w:rsidRPr="007E54E2">
              <w:rPr>
                <w:sz w:val="24"/>
                <w:szCs w:val="24"/>
                <w:lang w:eastAsia="en-AU"/>
              </w:rPr>
              <w:t xml:space="preserve">và </w:t>
            </w:r>
            <w:r w:rsidR="00620C05">
              <w:rPr>
                <w:sz w:val="24"/>
                <w:szCs w:val="24"/>
                <w:lang w:eastAsia="en-AU"/>
              </w:rPr>
              <w:t>serial</w:t>
            </w:r>
            <w:r w:rsidRPr="007E54E2">
              <w:rPr>
                <w:sz w:val="24"/>
                <w:szCs w:val="24"/>
                <w:lang w:eastAsia="en-AU"/>
              </w:rPr>
              <w:t xml:space="preserve"> của thiết bị</w:t>
            </w:r>
          </w:p>
        </w:tc>
      </w:tr>
      <w:tr w:rsidRPr="007E54E2" w:rsidR="00CC23AC" w:rsidTr="008358D0" w14:paraId="5DC0C5FB" w14:textId="77777777">
        <w:tc>
          <w:tcPr>
            <w:tcW w:w="996" w:type="pct"/>
            <w:vAlign w:val="center"/>
          </w:tcPr>
          <w:p w:rsidRPr="007E54E2" w:rsidR="00CC23AC" w:rsidP="007908BF" w:rsidRDefault="00CC23AC" w14:paraId="0AE379A8"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CC23AC" w:rsidP="007908BF" w:rsidRDefault="00CC23AC" w14:paraId="53BEE76B" w14:textId="77777777">
            <w:pPr>
              <w:pStyle w:val="ANSVNormal"/>
              <w:rPr>
                <w:rFonts w:cs="Times New Roman"/>
                <w:sz w:val="24"/>
                <w:szCs w:val="24"/>
              </w:rPr>
            </w:pPr>
            <w:r w:rsidRPr="007E54E2">
              <w:rPr>
                <w:rFonts w:cs="Times New Roman"/>
                <w:sz w:val="24"/>
                <w:szCs w:val="24"/>
              </w:rPr>
              <w:t>JSON object</w:t>
            </w:r>
          </w:p>
        </w:tc>
      </w:tr>
    </w:tbl>
    <w:p w:rsidR="00CC23AC" w:rsidP="00CC23AC" w:rsidRDefault="00CC23AC" w14:paraId="47782219" w14:textId="77777777"/>
    <w:p w:rsidR="00CC23AC" w:rsidP="00CC23AC" w:rsidRDefault="00CC23AC" w14:paraId="66C0F2D8" w14:textId="77777777">
      <w:pPr>
        <w:pStyle w:val="Heading3"/>
      </w:pPr>
      <w:bookmarkStart w:name="_Toc113352603" w:id="33"/>
      <w:r>
        <w:t>Request</w:t>
      </w:r>
      <w:bookmarkEnd w:id="33"/>
    </w:p>
    <w:tbl>
      <w:tblPr>
        <w:tblW w:w="9175" w:type="dxa"/>
        <w:tblLayout w:type="fixed"/>
        <w:tblLook w:val="0000" w:firstRow="0" w:lastRow="0" w:firstColumn="0" w:lastColumn="0" w:noHBand="0" w:noVBand="0"/>
      </w:tblPr>
      <w:tblGrid>
        <w:gridCol w:w="625"/>
        <w:gridCol w:w="1780"/>
        <w:gridCol w:w="992"/>
        <w:gridCol w:w="993"/>
        <w:gridCol w:w="4785"/>
      </w:tblGrid>
      <w:tr w:rsidRPr="007E54E2" w:rsidR="00CC23AC" w:rsidTr="00866F1A" w14:paraId="62791A47"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CC23AC" w:rsidP="00866F1A" w:rsidRDefault="00CC23AC" w14:paraId="1331398A" w14:textId="77777777">
            <w:pPr>
              <w:rPr>
                <w:b/>
                <w:bCs/>
                <w:sz w:val="24"/>
                <w:szCs w:val="24"/>
                <w:lang w:eastAsia="en-AU"/>
              </w:rPr>
            </w:pPr>
            <w:r w:rsidRPr="007E54E2">
              <w:rPr>
                <w:b/>
                <w:bCs/>
                <w:sz w:val="24"/>
                <w:szCs w:val="24"/>
                <w:lang w:eastAsia="en-AU"/>
              </w:rPr>
              <w:t>Payload</w:t>
            </w:r>
          </w:p>
        </w:tc>
      </w:tr>
      <w:tr w:rsidRPr="007E54E2" w:rsidR="00CC23AC" w:rsidTr="00866F1A" w14:paraId="4A09C50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CC23AC" w:rsidP="00866F1A" w:rsidRDefault="00CC23AC" w14:paraId="5AF20A0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1276BE0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7063E69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CC23AC" w:rsidP="00866F1A" w:rsidRDefault="00CC23AC" w14:paraId="4391C12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49AB41D8" w14:textId="77777777">
            <w:pPr>
              <w:rPr>
                <w:b/>
                <w:bCs/>
                <w:sz w:val="24"/>
                <w:szCs w:val="24"/>
                <w:lang w:eastAsia="en-AU"/>
              </w:rPr>
            </w:pPr>
            <w:r w:rsidRPr="007E54E2">
              <w:rPr>
                <w:b/>
                <w:bCs/>
                <w:sz w:val="24"/>
                <w:szCs w:val="24"/>
                <w:lang w:eastAsia="en-AU"/>
              </w:rPr>
              <w:t>Description</w:t>
            </w:r>
          </w:p>
        </w:tc>
      </w:tr>
    </w:tbl>
    <w:p w:rsidR="00CC23AC" w:rsidP="00CC23AC" w:rsidRDefault="00CC23AC" w14:paraId="4A31FE25" w14:textId="77777777"/>
    <w:p w:rsidR="00CC23AC" w:rsidP="00CC23AC" w:rsidRDefault="00CC23AC" w14:paraId="7AEFB77E" w14:textId="77777777">
      <w:pPr>
        <w:pStyle w:val="Heading3"/>
      </w:pPr>
      <w:bookmarkStart w:name="_Toc113352604" w:id="34"/>
      <w:r>
        <w:t>Response</w:t>
      </w:r>
      <w:bookmarkEnd w:id="34"/>
    </w:p>
    <w:tbl>
      <w:tblPr>
        <w:tblW w:w="9175" w:type="dxa"/>
        <w:tblLayout w:type="fixed"/>
        <w:tblLook w:val="0000" w:firstRow="0" w:lastRow="0" w:firstColumn="0" w:lastColumn="0" w:noHBand="0" w:noVBand="0"/>
      </w:tblPr>
      <w:tblGrid>
        <w:gridCol w:w="625"/>
        <w:gridCol w:w="1780"/>
        <w:gridCol w:w="992"/>
        <w:gridCol w:w="993"/>
        <w:gridCol w:w="4785"/>
      </w:tblGrid>
      <w:tr w:rsidRPr="007E54E2" w:rsidR="00CC23AC" w:rsidTr="00866F1A" w14:paraId="37039CA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CC23AC" w:rsidP="00866F1A" w:rsidRDefault="00CC23AC" w14:paraId="595F45BF" w14:textId="77777777">
            <w:pPr>
              <w:rPr>
                <w:b/>
                <w:bCs/>
                <w:sz w:val="24"/>
                <w:szCs w:val="24"/>
                <w:lang w:eastAsia="en-AU"/>
              </w:rPr>
            </w:pPr>
            <w:r w:rsidRPr="007E54E2">
              <w:rPr>
                <w:b/>
                <w:bCs/>
                <w:sz w:val="24"/>
                <w:szCs w:val="24"/>
                <w:lang w:eastAsia="en-AU"/>
              </w:rPr>
              <w:t>Payload</w:t>
            </w:r>
          </w:p>
        </w:tc>
      </w:tr>
      <w:tr w:rsidRPr="007E54E2" w:rsidR="00CC23AC" w:rsidTr="00866F1A" w14:paraId="39902DC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CC23AC" w:rsidP="00866F1A" w:rsidRDefault="00CC23AC" w14:paraId="209DC4EE"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5F98A78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7E5F509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CC23AC" w:rsidP="00866F1A" w:rsidRDefault="00CC23AC" w14:paraId="29A472D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CC23AC" w:rsidP="00866F1A" w:rsidRDefault="00CC23AC" w14:paraId="24D5CFC3" w14:textId="77777777">
            <w:pPr>
              <w:rPr>
                <w:b/>
                <w:bCs/>
                <w:sz w:val="24"/>
                <w:szCs w:val="24"/>
                <w:lang w:eastAsia="en-AU"/>
              </w:rPr>
            </w:pPr>
            <w:r w:rsidRPr="007E54E2">
              <w:rPr>
                <w:b/>
                <w:bCs/>
                <w:sz w:val="24"/>
                <w:szCs w:val="24"/>
                <w:lang w:eastAsia="en-AU"/>
              </w:rPr>
              <w:t>Description</w:t>
            </w:r>
          </w:p>
        </w:tc>
      </w:tr>
      <w:tr w:rsidRPr="007E54E2" w:rsidR="00CC23AC" w:rsidTr="00866F1A" w14:paraId="51FFCAF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C23AC" w:rsidP="00866F1A" w:rsidRDefault="00CC23AC" w14:paraId="6B38FF2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C23AC" w:rsidP="00866F1A" w:rsidRDefault="00CC23AC" w14:paraId="04A0C560"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C23AC" w:rsidP="00866F1A" w:rsidRDefault="008358D0" w14:paraId="26C09778" w14:textId="1D212EA0">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C23AC" w:rsidP="00866F1A" w:rsidRDefault="002A4246" w14:paraId="457F94C9" w14:textId="1F924F18">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C23AC" w:rsidP="00866F1A" w:rsidRDefault="00CC23AC" w14:paraId="4A7BB3B8" w14:textId="605075EE">
            <w:pPr>
              <w:rPr>
                <w:sz w:val="24"/>
                <w:szCs w:val="24"/>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7E54E2">
              <w:rPr>
                <w:bCs/>
                <w:sz w:val="24"/>
                <w:szCs w:val="24"/>
                <w:lang w:eastAsia="en-AU"/>
              </w:rPr>
              <w:instrText xml:space="preserve"> \* MERGEFORMAT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F73B47" w:rsidP="00373663" w:rsidRDefault="00CC23AC" w14:paraId="06AA6560" w14:textId="61CB06E5">
            <w:pPr>
              <w:rPr>
                <w:b/>
                <w:bCs/>
                <w:sz w:val="24"/>
                <w:szCs w:val="24"/>
                <w:lang w:eastAsia="en-AU"/>
              </w:rPr>
            </w:pPr>
            <w:r w:rsidRPr="007E54E2">
              <w:rPr>
                <w:bCs/>
                <w:sz w:val="24"/>
                <w:szCs w:val="24"/>
                <w:lang w:eastAsia="en-AU"/>
              </w:rPr>
              <w:t xml:space="preserve">- Giá trị: 0, </w:t>
            </w:r>
            <w:r w:rsidR="00373663">
              <w:rPr>
                <w:bCs/>
                <w:sz w:val="24"/>
                <w:szCs w:val="24"/>
                <w:lang w:eastAsia="en-AU"/>
              </w:rPr>
              <w:t xml:space="preserve">1, 2, 3, </w:t>
            </w:r>
            <w:r w:rsidR="00316984">
              <w:rPr>
                <w:bCs/>
                <w:sz w:val="24"/>
                <w:szCs w:val="24"/>
                <w:lang w:eastAsia="en-AU"/>
              </w:rPr>
              <w:t xml:space="preserve">8, </w:t>
            </w:r>
            <w:r w:rsidR="00373663">
              <w:rPr>
                <w:bCs/>
                <w:sz w:val="24"/>
                <w:szCs w:val="24"/>
                <w:lang w:eastAsia="en-AU"/>
              </w:rPr>
              <w:t>9, 12</w:t>
            </w:r>
          </w:p>
        </w:tc>
      </w:tr>
      <w:tr w:rsidRPr="007E54E2" w:rsidR="00CC23AC" w:rsidTr="00866F1A" w14:paraId="5D6CA77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C23AC" w:rsidP="00866F1A" w:rsidRDefault="00CC23AC" w14:paraId="5D199328"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C23AC" w:rsidP="00866F1A" w:rsidRDefault="00CC23AC" w14:paraId="392F5F4A"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C23AC" w:rsidP="00866F1A" w:rsidRDefault="00CC23AC" w14:paraId="69677A17"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C23AC" w:rsidP="00866F1A" w:rsidRDefault="005610AE" w14:paraId="41C3A6E3" w14:textId="01D8033B">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C23AC" w:rsidP="00866F1A" w:rsidRDefault="00CC23AC" w14:paraId="09E626D6" w14:textId="09C90BD3">
            <w:pPr>
              <w:rPr>
                <w:sz w:val="24"/>
                <w:szCs w:val="24"/>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7E54E2">
              <w:rPr>
                <w:bCs/>
                <w:sz w:val="24"/>
                <w:szCs w:val="24"/>
                <w:lang w:eastAsia="en-AU"/>
              </w:rPr>
              <w:instrText xml:space="preserve"> \* MERGEFORMAT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6F08724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C60BA19" w14:textId="77777777">
            <w:pPr>
              <w:rPr>
                <w:sz w:val="24"/>
                <w:szCs w:val="24"/>
                <w:lang w:eastAsia="en-AU"/>
              </w:rPr>
            </w:pPr>
            <w:r w:rsidRPr="007E54E2">
              <w:rPr>
                <w:sz w:val="24"/>
                <w:szCs w:val="24"/>
                <w:lang w:eastAsia="en-AU"/>
              </w:rPr>
              <w:lastRenderedPageBreak/>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5D02A53" w14:textId="3AC96501">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DF47270" w14:textId="0F314D0F">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5D72D0B" w14:textId="6D74DC23">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AE7F0AA" w14:textId="01D8039F">
            <w:pPr>
              <w:rPr>
                <w:sz w:val="24"/>
                <w:szCs w:val="24"/>
                <w:lang w:eastAsia="en-AU"/>
              </w:rPr>
            </w:pPr>
            <w:r w:rsidRPr="007E54E2">
              <w:rPr>
                <w:sz w:val="24"/>
                <w:szCs w:val="24"/>
                <w:lang w:eastAsia="en-AU"/>
              </w:rPr>
              <w:t>Index của request</w:t>
            </w:r>
          </w:p>
        </w:tc>
      </w:tr>
      <w:tr w:rsidRPr="007E54E2" w:rsidR="00D271EB" w:rsidTr="00866F1A" w14:paraId="77990A0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2155421"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7494855"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168D69F"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DFE6169" w14:textId="776C1576">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C8579A9" w14:textId="77777777">
            <w:pPr>
              <w:pStyle w:val="FirstLevelBullet"/>
              <w:numPr>
                <w:ilvl w:val="0"/>
                <w:numId w:val="0"/>
              </w:numPr>
              <w:rPr>
                <w:sz w:val="24"/>
                <w:szCs w:val="24"/>
                <w:lang w:eastAsia="en-AU"/>
              </w:rPr>
            </w:pPr>
            <w:r w:rsidRPr="007E54E2">
              <w:rPr>
                <w:sz w:val="24"/>
                <w:szCs w:val="24"/>
                <w:lang w:eastAsia="en-AU"/>
              </w:rPr>
              <w:t xml:space="preserve"> </w:t>
            </w:r>
          </w:p>
        </w:tc>
      </w:tr>
    </w:tbl>
    <w:p w:rsidR="00960690" w:rsidP="00960690" w:rsidRDefault="00960690" w14:paraId="614237B1"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960690" w:rsidTr="00866F1A" w14:paraId="73357F52"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960690" w:rsidP="00866F1A" w:rsidRDefault="00960690" w14:paraId="445F79DC" w14:textId="77777777">
            <w:pPr>
              <w:rPr>
                <w:b/>
                <w:bCs/>
                <w:sz w:val="24"/>
                <w:szCs w:val="24"/>
                <w:lang w:eastAsia="en-AU"/>
              </w:rPr>
            </w:pPr>
            <w:r w:rsidRPr="007E54E2">
              <w:rPr>
                <w:b/>
                <w:bCs/>
                <w:sz w:val="24"/>
                <w:szCs w:val="24"/>
                <w:lang w:eastAsia="en-AU"/>
              </w:rPr>
              <w:t>data object</w:t>
            </w:r>
          </w:p>
        </w:tc>
      </w:tr>
      <w:tr w:rsidRPr="007E54E2" w:rsidR="00960690" w:rsidTr="00866F1A" w14:paraId="57C4AFC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0690" w:rsidP="00866F1A" w:rsidRDefault="00960690" w14:paraId="66626FFD"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0690" w:rsidP="00866F1A" w:rsidRDefault="00960690" w14:paraId="696F18D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0690" w:rsidP="00866F1A" w:rsidRDefault="00960690" w14:paraId="661911C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0690" w:rsidP="00866F1A" w:rsidRDefault="00960690" w14:paraId="6ACCBE8F"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0690" w:rsidP="00866F1A" w:rsidRDefault="00960690" w14:paraId="4BB77307" w14:textId="77777777">
            <w:pPr>
              <w:rPr>
                <w:b/>
                <w:bCs/>
                <w:sz w:val="24"/>
                <w:szCs w:val="24"/>
                <w:lang w:eastAsia="en-AU"/>
              </w:rPr>
            </w:pPr>
            <w:r w:rsidRPr="007E54E2">
              <w:rPr>
                <w:b/>
                <w:bCs/>
                <w:sz w:val="24"/>
                <w:szCs w:val="24"/>
                <w:lang w:eastAsia="en-AU"/>
              </w:rPr>
              <w:t>Description</w:t>
            </w:r>
          </w:p>
        </w:tc>
      </w:tr>
      <w:tr w:rsidRPr="007E54E2" w:rsidR="00960690" w:rsidTr="00866F1A" w14:paraId="1CDC140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0690" w:rsidP="00866F1A" w:rsidRDefault="00960690" w14:paraId="2F98562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0690" w:rsidP="00866F1A" w:rsidRDefault="00960690" w14:paraId="022D4553"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0690" w:rsidP="00866F1A" w:rsidRDefault="00960690" w14:paraId="1DC9350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0690" w:rsidP="00866F1A" w:rsidRDefault="005610AE" w14:paraId="4B033584" w14:textId="04DFB0DD">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0690" w:rsidP="00960690" w:rsidRDefault="00960690" w14:paraId="0601DBA9" w14:textId="77777777">
            <w:pPr>
              <w:rPr>
                <w:sz w:val="24"/>
                <w:szCs w:val="24"/>
                <w:lang w:eastAsia="en-AU"/>
              </w:rPr>
            </w:pPr>
            <w:r w:rsidRPr="007E54E2">
              <w:rPr>
                <w:sz w:val="24"/>
                <w:szCs w:val="24"/>
                <w:lang w:eastAsia="en-AU"/>
              </w:rPr>
              <w:t>Hành động được yêu cầu</w:t>
            </w:r>
          </w:p>
          <w:p w:rsidRPr="007E54E2" w:rsidR="00960690" w:rsidP="00866F1A" w:rsidRDefault="00960690" w14:paraId="5528E4BD" w14:textId="085F9860">
            <w:pPr>
              <w:rPr>
                <w:bCs/>
                <w:sz w:val="24"/>
                <w:szCs w:val="24"/>
                <w:lang w:eastAsia="en-AU"/>
              </w:rPr>
            </w:pPr>
            <w:r w:rsidRPr="007E54E2">
              <w:rPr>
                <w:bCs/>
                <w:sz w:val="24"/>
                <w:szCs w:val="24"/>
                <w:lang w:eastAsia="en-AU"/>
              </w:rPr>
              <w:t xml:space="preserve">action = </w:t>
            </w:r>
            <w:r w:rsidRPr="007E54E2">
              <w:rPr>
                <w:sz w:val="24"/>
                <w:szCs w:val="24"/>
              </w:rPr>
              <w:t>login</w:t>
            </w:r>
          </w:p>
        </w:tc>
      </w:tr>
      <w:tr w:rsidRPr="007E54E2" w:rsidR="00960690" w:rsidTr="00866F1A" w14:paraId="7C5EFD0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0690" w:rsidP="00866F1A" w:rsidRDefault="00960690" w14:paraId="41FA3E6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0690" w:rsidP="00866F1A" w:rsidRDefault="00960690" w14:paraId="383966D6"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0690" w:rsidP="00866F1A" w:rsidRDefault="00960690" w14:paraId="0D2B0307"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0690" w:rsidP="00866F1A" w:rsidRDefault="003043DB" w14:paraId="461FCA81" w14:textId="1295DFB7">
            <w:pPr>
              <w:jc w:val="center"/>
              <w:rPr>
                <w:sz w:val="24"/>
                <w:szCs w:val="24"/>
                <w:lang w:eastAsia="en-AU"/>
              </w:rPr>
            </w:pPr>
            <w:r>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0690" w:rsidP="00866F1A" w:rsidRDefault="00960690" w14:paraId="4CA8A216" w14:textId="77777777">
            <w:pPr>
              <w:rPr>
                <w:sz w:val="24"/>
                <w:szCs w:val="24"/>
                <w:lang w:eastAsia="en-AU"/>
              </w:rPr>
            </w:pPr>
          </w:p>
        </w:tc>
      </w:tr>
    </w:tbl>
    <w:p w:rsidR="00960690" w:rsidP="00960690" w:rsidRDefault="00960690" w14:paraId="631F04D6" w14:textId="4A611881"/>
    <w:tbl>
      <w:tblPr>
        <w:tblW w:w="9175" w:type="dxa"/>
        <w:tblLayout w:type="fixed"/>
        <w:tblLook w:val="0000" w:firstRow="0" w:lastRow="0" w:firstColumn="0" w:lastColumn="0" w:noHBand="0" w:noVBand="0"/>
      </w:tblPr>
      <w:tblGrid>
        <w:gridCol w:w="625"/>
        <w:gridCol w:w="1780"/>
        <w:gridCol w:w="992"/>
        <w:gridCol w:w="993"/>
        <w:gridCol w:w="4785"/>
      </w:tblGrid>
      <w:tr w:rsidRPr="007E54E2" w:rsidR="003043DB" w:rsidTr="00BB5FD8" w14:paraId="4F64440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043DB" w:rsidP="003043DB" w:rsidRDefault="003043DB" w14:paraId="28228565" w14:textId="318B9949">
            <w:pPr>
              <w:rPr>
                <w:b/>
                <w:bCs/>
                <w:sz w:val="24"/>
                <w:szCs w:val="24"/>
                <w:lang w:eastAsia="en-AU"/>
              </w:rPr>
            </w:pPr>
            <w:r>
              <w:rPr>
                <w:b/>
                <w:bCs/>
                <w:sz w:val="24"/>
                <w:szCs w:val="24"/>
                <w:lang w:eastAsia="en-AU"/>
              </w:rPr>
              <w:t>results</w:t>
            </w:r>
            <w:r w:rsidRPr="007E54E2">
              <w:rPr>
                <w:b/>
                <w:bCs/>
                <w:sz w:val="24"/>
                <w:szCs w:val="24"/>
                <w:lang w:eastAsia="en-AU"/>
              </w:rPr>
              <w:t xml:space="preserve"> object</w:t>
            </w:r>
          </w:p>
        </w:tc>
      </w:tr>
      <w:tr w:rsidRPr="007E54E2" w:rsidR="003043DB" w:rsidTr="00BB5FD8" w14:paraId="03F9C6E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043DB" w:rsidP="00BB5FD8" w:rsidRDefault="003043DB" w14:paraId="54921C80"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043DB" w:rsidP="00BB5FD8" w:rsidRDefault="003043DB" w14:paraId="045C4C8B"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043DB" w:rsidP="00BB5FD8" w:rsidRDefault="003043DB" w14:paraId="63F13581"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043DB" w:rsidP="00BB5FD8" w:rsidRDefault="003043DB" w14:paraId="379E7AD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043DB" w:rsidP="00BB5FD8" w:rsidRDefault="003043DB" w14:paraId="55DC6ACB" w14:textId="77777777">
            <w:pPr>
              <w:rPr>
                <w:b/>
                <w:bCs/>
                <w:sz w:val="24"/>
                <w:szCs w:val="24"/>
                <w:lang w:eastAsia="en-AU"/>
              </w:rPr>
            </w:pPr>
            <w:r w:rsidRPr="007E54E2">
              <w:rPr>
                <w:b/>
                <w:bCs/>
                <w:sz w:val="24"/>
                <w:szCs w:val="24"/>
                <w:lang w:eastAsia="en-AU"/>
              </w:rPr>
              <w:t>Description</w:t>
            </w:r>
          </w:p>
        </w:tc>
      </w:tr>
      <w:tr w:rsidRPr="007E54E2" w:rsidR="003043DB" w:rsidTr="00BB5FD8" w14:paraId="4C07760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043DB" w:rsidP="003043DB" w:rsidRDefault="003043DB" w14:paraId="2050B855"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043DB" w:rsidP="003043DB" w:rsidRDefault="003043DB" w14:paraId="53BC46A1" w14:textId="3664011B">
            <w:pPr>
              <w:rPr>
                <w:b/>
                <w:bCs/>
                <w:sz w:val="24"/>
                <w:szCs w:val="24"/>
                <w:lang w:eastAsia="en-AU"/>
              </w:rPr>
            </w:pPr>
            <w:r>
              <w:t>configuredHSIServices</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3043DB" w:rsidP="003043DB" w:rsidRDefault="003043DB" w14:paraId="78EE7FB4" w14:textId="7BA04BAB">
            <w:pPr>
              <w:rPr>
                <w:b/>
                <w:bCs/>
                <w:sz w:val="24"/>
                <w:szCs w:val="24"/>
                <w:lang w:eastAsia="en-AU"/>
              </w:rPr>
            </w:pPr>
            <w:r>
              <w:t>Boolean</w:t>
            </w:r>
          </w:p>
        </w:tc>
        <w:tc>
          <w:tcPr>
            <w:tcW w:w="993" w:type="dxa"/>
            <w:tcBorders>
              <w:top w:val="single" w:color="auto" w:sz="4" w:space="0"/>
              <w:left w:val="single" w:color="auto" w:sz="4" w:space="0"/>
              <w:bottom w:val="single" w:color="auto" w:sz="4" w:space="0"/>
              <w:right w:val="single" w:color="auto" w:sz="4" w:space="0"/>
            </w:tcBorders>
          </w:tcPr>
          <w:p w:rsidRPr="007E54E2" w:rsidR="003043DB" w:rsidP="003043DB" w:rsidRDefault="003043DB" w14:paraId="70A607D6" w14:textId="1974C9FB">
            <w:pPr>
              <w:jc w:val="center"/>
              <w:rPr>
                <w:sz w:val="24"/>
                <w:szCs w:val="24"/>
                <w:lang w:eastAsia="en-AU"/>
              </w:rPr>
            </w:pPr>
            <w:r>
              <w:t>true/flase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043DB" w:rsidP="003043DB" w:rsidRDefault="003043DB" w14:paraId="669A6451" w14:textId="015FAEFD">
            <w:pPr>
              <w:rPr>
                <w:bCs/>
                <w:sz w:val="24"/>
                <w:szCs w:val="24"/>
                <w:lang w:eastAsia="en-AU"/>
              </w:rPr>
            </w:pPr>
            <w:r>
              <w:t>Trạng thái thiết bị đã được cấu hình Mesh hay chưa</w:t>
            </w:r>
            <w:r w:rsidR="000F3C72">
              <w:t>. Mobile App có thể hiện quick settup.</w:t>
            </w:r>
          </w:p>
        </w:tc>
      </w:tr>
    </w:tbl>
    <w:p w:rsidRPr="00F0172A" w:rsidR="003043DB" w:rsidP="00960690" w:rsidRDefault="003043DB" w14:paraId="09F5DAF1" w14:textId="77777777"/>
    <w:p w:rsidR="00CC23AC" w:rsidP="00CC23AC" w:rsidRDefault="00CC23AC" w14:paraId="48233404" w14:textId="77777777"/>
    <w:p w:rsidR="00CC23AC" w:rsidP="00CC23AC" w:rsidRDefault="00CC23AC" w14:paraId="098F575F" w14:textId="77777777">
      <w:pPr>
        <w:pStyle w:val="Heading3"/>
      </w:pPr>
      <w:bookmarkStart w:name="_Toc113352605" w:id="35"/>
      <w:r>
        <w:t>Example</w:t>
      </w:r>
      <w:bookmarkEnd w:id="35"/>
    </w:p>
    <w:p w:rsidR="00CC23AC" w:rsidP="00CC23AC" w:rsidRDefault="00CC23AC" w14:paraId="5B1789CA" w14:textId="06D4B2CF">
      <w:pPr>
        <w:rPr>
          <w:b/>
        </w:rPr>
      </w:pPr>
      <w:r>
        <w:rPr>
          <w:b/>
        </w:rPr>
        <w:t>Request:</w:t>
      </w:r>
    </w:p>
    <w:p w:rsidRPr="00960690" w:rsidR="00CC23AC" w:rsidP="00960690" w:rsidRDefault="00960690" w14:paraId="2ACB3EBA" w14:textId="2F63FFA5">
      <w:pPr>
        <w:rPr>
          <w:i/>
          <w:u w:val="single"/>
        </w:rPr>
      </w:pPr>
      <w:r w:rsidRPr="00960690">
        <w:rPr>
          <w:u w:val="single"/>
        </w:rPr>
        <w:t>https://192.168.88.1:9000/onelinklogin</w:t>
      </w:r>
    </w:p>
    <w:p w:rsidR="00CC23AC" w:rsidP="00CC23AC" w:rsidRDefault="00CC23AC" w14:paraId="6947D863" w14:textId="7B272617"/>
    <w:p w:rsidR="00CC23AC" w:rsidP="00CC23AC" w:rsidRDefault="00CC23AC" w14:paraId="044548C7" w14:textId="77777777">
      <w:pPr>
        <w:rPr>
          <w:b/>
        </w:rPr>
      </w:pPr>
      <w:r>
        <w:rPr>
          <w:b/>
        </w:rPr>
        <w:t>Response:</w:t>
      </w:r>
    </w:p>
    <w:p w:rsidR="00960690" w:rsidP="00960690" w:rsidRDefault="00960690" w14:paraId="16D63577" w14:textId="77777777">
      <w:r>
        <w:t>{</w:t>
      </w:r>
    </w:p>
    <w:p w:rsidR="00960690" w:rsidP="00960690" w:rsidRDefault="00960690" w14:paraId="32CDE535" w14:textId="77777777">
      <w:r>
        <w:tab/>
      </w:r>
      <w:r>
        <w:t>"status": 0,</w:t>
      </w:r>
    </w:p>
    <w:p w:rsidR="00960690" w:rsidP="00960690" w:rsidRDefault="00960690" w14:paraId="1FDEE6F7" w14:textId="77777777">
      <w:r>
        <w:tab/>
      </w:r>
      <w:r>
        <w:t>"message": "Success",</w:t>
      </w:r>
    </w:p>
    <w:p w:rsidR="00960690" w:rsidP="00960690" w:rsidRDefault="00960690" w14:paraId="454F5ADC" w14:textId="0F81FE01">
      <w:r>
        <w:tab/>
      </w:r>
      <w:r>
        <w:t xml:space="preserve">"requestId": </w:t>
      </w:r>
      <w:r w:rsidR="00FA141F">
        <w:t>&lt;requestId&gt;</w:t>
      </w:r>
      <w:r>
        <w:t>,</w:t>
      </w:r>
    </w:p>
    <w:p w:rsidR="00960690" w:rsidP="00960690" w:rsidRDefault="00960690" w14:paraId="105D8E8E" w14:textId="77777777">
      <w:r>
        <w:tab/>
      </w:r>
      <w:r>
        <w:t>"data": {</w:t>
      </w:r>
    </w:p>
    <w:p w:rsidR="00960690" w:rsidP="00960690" w:rsidRDefault="00960690" w14:paraId="70328EE3" w14:textId="77777777">
      <w:r>
        <w:tab/>
      </w:r>
      <w:r>
        <w:tab/>
      </w:r>
      <w:r>
        <w:t>"action": "login",</w:t>
      </w:r>
    </w:p>
    <w:p w:rsidR="00960690" w:rsidP="00960690" w:rsidRDefault="00960690" w14:paraId="5EA0883C" w14:textId="3CD8D2E8">
      <w:r>
        <w:tab/>
      </w:r>
      <w:r>
        <w:tab/>
      </w:r>
      <w:r>
        <w:t>"results": [{</w:t>
      </w:r>
    </w:p>
    <w:p w:rsidR="003043DB" w:rsidP="00960690" w:rsidRDefault="003043DB" w14:paraId="651FD3F6" w14:textId="2D9602C1">
      <w:r>
        <w:lastRenderedPageBreak/>
        <w:tab/>
      </w:r>
      <w:r>
        <w:tab/>
      </w:r>
      <w:r>
        <w:tab/>
      </w:r>
      <w:r>
        <w:tab/>
      </w:r>
      <w:r>
        <w:t>"</w:t>
      </w:r>
      <w:r w:rsidRPr="003043DB">
        <w:t>configuredHSIServices</w:t>
      </w:r>
      <w:r>
        <w:t>"</w:t>
      </w:r>
      <w:r w:rsidRPr="003043DB">
        <w:t xml:space="preserve">: </w:t>
      </w:r>
      <w:r>
        <w:t>"</w:t>
      </w:r>
      <w:r w:rsidRPr="003043DB">
        <w:t>&lt;value&gt;</w:t>
      </w:r>
      <w:r>
        <w:t>"</w:t>
      </w:r>
    </w:p>
    <w:p w:rsidR="00960690" w:rsidP="00960690" w:rsidRDefault="00960690" w14:paraId="4F9743AE" w14:textId="77777777">
      <w:r>
        <w:tab/>
      </w:r>
      <w:r>
        <w:tab/>
      </w:r>
      <w:r>
        <w:tab/>
      </w:r>
      <w:r>
        <w:t>}</w:t>
      </w:r>
    </w:p>
    <w:p w:rsidR="00960690" w:rsidP="00960690" w:rsidRDefault="00960690" w14:paraId="790C5AE6" w14:textId="77777777">
      <w:r>
        <w:tab/>
      </w:r>
      <w:r>
        <w:tab/>
      </w:r>
      <w:r>
        <w:t>]</w:t>
      </w:r>
    </w:p>
    <w:p w:rsidR="00960690" w:rsidP="00960690" w:rsidRDefault="00960690" w14:paraId="6A0830F3" w14:textId="77777777">
      <w:r>
        <w:tab/>
      </w:r>
      <w:r>
        <w:t>}</w:t>
      </w:r>
    </w:p>
    <w:p w:rsidR="00F0172A" w:rsidP="00960690" w:rsidRDefault="00960690" w14:paraId="732E7989" w14:textId="6240F4F7">
      <w:r>
        <w:t>}</w:t>
      </w:r>
    </w:p>
    <w:p w:rsidR="008358D0" w:rsidP="008358D0" w:rsidRDefault="008358D0" w14:paraId="2BCB7DFB" w14:textId="6F0083CD">
      <w:pPr>
        <w:pStyle w:val="Heading2"/>
      </w:pPr>
      <w:bookmarkStart w:name="_Toc113352606" w:id="36"/>
      <w:r>
        <w:t>logout</w:t>
      </w:r>
      <w:bookmarkEnd w:id="36"/>
    </w:p>
    <w:p w:rsidR="008358D0" w:rsidP="008358D0" w:rsidRDefault="008358D0" w14:paraId="38ACC161" w14:textId="77777777">
      <w:pPr>
        <w:pStyle w:val="Heading3"/>
      </w:pPr>
      <w:bookmarkStart w:name="_Toc113352607" w:id="37"/>
      <w:r>
        <w:t>Mô tả API</w:t>
      </w:r>
      <w:bookmarkEnd w:id="3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358D0" w:rsidTr="008358D0" w14:paraId="289828CA" w14:textId="77777777">
        <w:trPr>
          <w:trHeight w:val="567"/>
        </w:trPr>
        <w:tc>
          <w:tcPr>
            <w:tcW w:w="996" w:type="pct"/>
            <w:shd w:val="clear" w:color="auto" w:fill="D9D9D9" w:themeFill="background1" w:themeFillShade="D9"/>
            <w:vAlign w:val="center"/>
          </w:tcPr>
          <w:p w:rsidRPr="007E54E2" w:rsidR="008358D0" w:rsidP="007908BF" w:rsidRDefault="008358D0" w14:paraId="56836CBF"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358D0" w:rsidP="007908BF" w:rsidRDefault="008358D0" w14:paraId="0AEFB24F" w14:textId="77777777">
            <w:pPr>
              <w:pStyle w:val="ANSVNormal"/>
              <w:rPr>
                <w:rFonts w:cs="Times New Roman"/>
                <w:sz w:val="24"/>
                <w:szCs w:val="24"/>
              </w:rPr>
            </w:pPr>
            <w:r w:rsidRPr="007E54E2">
              <w:rPr>
                <w:rFonts w:cs="Times New Roman"/>
                <w:sz w:val="24"/>
                <w:szCs w:val="24"/>
              </w:rPr>
              <w:t>Description</w:t>
            </w:r>
          </w:p>
        </w:tc>
      </w:tr>
      <w:tr w:rsidRPr="007E54E2" w:rsidR="008358D0" w:rsidTr="008358D0" w14:paraId="31B0C9BC" w14:textId="77777777">
        <w:trPr>
          <w:trHeight w:val="362"/>
        </w:trPr>
        <w:tc>
          <w:tcPr>
            <w:tcW w:w="996" w:type="pct"/>
            <w:vAlign w:val="center"/>
          </w:tcPr>
          <w:p w:rsidRPr="007E54E2" w:rsidR="008358D0" w:rsidP="00866F1A" w:rsidRDefault="00FF6D19" w14:paraId="706187AD" w14:textId="06B756F2">
            <w:pPr>
              <w:rPr>
                <w:color w:val="000000"/>
                <w:sz w:val="24"/>
                <w:szCs w:val="24"/>
              </w:rPr>
            </w:pPr>
            <w:r w:rsidRPr="007E54E2">
              <w:rPr>
                <w:sz w:val="24"/>
                <w:szCs w:val="24"/>
              </w:rPr>
              <w:t>logout</w:t>
            </w:r>
          </w:p>
        </w:tc>
        <w:tc>
          <w:tcPr>
            <w:tcW w:w="4004" w:type="pct"/>
            <w:vAlign w:val="center"/>
          </w:tcPr>
          <w:p w:rsidRPr="007E54E2" w:rsidR="008358D0" w:rsidP="00866F1A" w:rsidRDefault="00FF6D19" w14:paraId="689EDDD3" w14:textId="3ECC1A26">
            <w:pPr>
              <w:overflowPunct/>
              <w:autoSpaceDE/>
              <w:autoSpaceDN/>
              <w:adjustRightInd/>
              <w:spacing w:after="0"/>
              <w:jc w:val="left"/>
              <w:textAlignment w:val="auto"/>
              <w:rPr>
                <w:color w:val="000000"/>
                <w:sz w:val="24"/>
                <w:szCs w:val="24"/>
              </w:rPr>
            </w:pPr>
            <w:r w:rsidRPr="007E54E2">
              <w:rPr>
                <w:color w:val="000000"/>
                <w:sz w:val="24"/>
                <w:szCs w:val="24"/>
              </w:rPr>
              <w:t>Mobile App đăng xuất hệ thống</w:t>
            </w:r>
          </w:p>
        </w:tc>
      </w:tr>
      <w:tr w:rsidRPr="007E54E2" w:rsidR="008358D0" w:rsidTr="008358D0" w14:paraId="336FE95E" w14:textId="77777777">
        <w:trPr>
          <w:trHeight w:val="362"/>
        </w:trPr>
        <w:tc>
          <w:tcPr>
            <w:tcW w:w="996" w:type="pct"/>
            <w:vAlign w:val="center"/>
          </w:tcPr>
          <w:p w:rsidRPr="007E54E2" w:rsidR="008358D0" w:rsidP="00866F1A" w:rsidRDefault="008358D0" w14:paraId="66380238" w14:textId="77777777">
            <w:pPr>
              <w:rPr>
                <w:sz w:val="24"/>
                <w:szCs w:val="24"/>
              </w:rPr>
            </w:pPr>
            <w:r w:rsidRPr="007E54E2">
              <w:rPr>
                <w:sz w:val="24"/>
                <w:szCs w:val="24"/>
              </w:rPr>
              <w:t>Host</w:t>
            </w:r>
          </w:p>
        </w:tc>
        <w:tc>
          <w:tcPr>
            <w:tcW w:w="4004" w:type="pct"/>
            <w:vAlign w:val="center"/>
          </w:tcPr>
          <w:p w:rsidRPr="007E54E2" w:rsidR="008358D0" w:rsidP="007908BF" w:rsidRDefault="008358D0" w14:paraId="0DB9FEC8" w14:textId="7EEA56C5">
            <w:pPr>
              <w:pStyle w:val="ANSVNormal"/>
              <w:rPr>
                <w:rFonts w:cs="Times New Roman"/>
                <w:sz w:val="24"/>
                <w:szCs w:val="24"/>
              </w:rPr>
            </w:pPr>
            <w:r w:rsidRPr="007E54E2">
              <w:rPr>
                <w:rFonts w:cs="Times New Roman"/>
                <w:sz w:val="24"/>
                <w:szCs w:val="24"/>
              </w:rPr>
              <w:t>https://&lt;ip&gt;:9000</w:t>
            </w:r>
            <w:r w:rsidRPr="007E54E2" w:rsidR="00FF6D19">
              <w:rPr>
                <w:rFonts w:cs="Times New Roman"/>
                <w:sz w:val="24"/>
                <w:szCs w:val="24"/>
              </w:rPr>
              <w:t>/onelinkagent</w:t>
            </w:r>
          </w:p>
        </w:tc>
      </w:tr>
      <w:tr w:rsidRPr="007E54E2" w:rsidR="008358D0" w:rsidTr="008358D0" w14:paraId="74ACDE8A" w14:textId="77777777">
        <w:tc>
          <w:tcPr>
            <w:tcW w:w="996" w:type="pct"/>
            <w:vAlign w:val="center"/>
          </w:tcPr>
          <w:p w:rsidRPr="007E54E2" w:rsidR="008358D0" w:rsidP="007908BF" w:rsidRDefault="008358D0" w14:paraId="67588327"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358D0" w:rsidP="007908BF" w:rsidRDefault="008358D0" w14:paraId="49AC5E5C" w14:textId="77777777">
            <w:pPr>
              <w:pStyle w:val="ANSVNormal"/>
              <w:rPr>
                <w:rFonts w:cs="Times New Roman"/>
                <w:sz w:val="24"/>
                <w:szCs w:val="24"/>
              </w:rPr>
            </w:pPr>
            <w:r w:rsidRPr="007E54E2">
              <w:rPr>
                <w:rFonts w:cs="Times New Roman"/>
                <w:sz w:val="24"/>
                <w:szCs w:val="24"/>
              </w:rPr>
              <w:t>HTTP POST</w:t>
            </w:r>
          </w:p>
        </w:tc>
      </w:tr>
      <w:tr w:rsidRPr="007E54E2" w:rsidR="008358D0" w:rsidTr="008358D0" w14:paraId="49B13B3C" w14:textId="77777777">
        <w:tc>
          <w:tcPr>
            <w:tcW w:w="996" w:type="pct"/>
            <w:vAlign w:val="center"/>
          </w:tcPr>
          <w:p w:rsidRPr="007E54E2" w:rsidR="008358D0" w:rsidP="007908BF" w:rsidRDefault="008358D0" w14:paraId="26E23C49"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358D0" w:rsidP="007908BF" w:rsidRDefault="008358D0" w14:paraId="502F8294" w14:textId="77777777">
            <w:pPr>
              <w:pStyle w:val="ANSVNormal"/>
              <w:rPr>
                <w:rFonts w:cs="Times New Roman"/>
                <w:sz w:val="24"/>
                <w:szCs w:val="24"/>
              </w:rPr>
            </w:pPr>
            <w:r w:rsidRPr="007E54E2">
              <w:rPr>
                <w:rFonts w:cs="Times New Roman"/>
                <w:sz w:val="24"/>
                <w:szCs w:val="24"/>
              </w:rPr>
              <w:t>application/json</w:t>
            </w:r>
          </w:p>
        </w:tc>
      </w:tr>
      <w:tr w:rsidRPr="007E54E2" w:rsidR="008358D0" w:rsidTr="008358D0" w14:paraId="004EFA66" w14:textId="77777777">
        <w:tc>
          <w:tcPr>
            <w:tcW w:w="996" w:type="pct"/>
            <w:vAlign w:val="center"/>
          </w:tcPr>
          <w:p w:rsidRPr="007E54E2" w:rsidR="008358D0" w:rsidP="007908BF" w:rsidRDefault="008358D0" w14:paraId="2F3A53F9"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8358D0" w:rsidP="007908BF" w:rsidRDefault="008358D0" w14:paraId="548C1544" w14:textId="77777777">
            <w:pPr>
              <w:pStyle w:val="ANSVNormal"/>
              <w:rPr>
                <w:rFonts w:cs="Times New Roman"/>
                <w:sz w:val="24"/>
                <w:szCs w:val="24"/>
              </w:rPr>
            </w:pPr>
            <w:r w:rsidRPr="007E54E2">
              <w:rPr>
                <w:rFonts w:cs="Times New Roman"/>
                <w:sz w:val="24"/>
                <w:szCs w:val="24"/>
              </w:rPr>
              <w:t>SESSIONID=&lt;session id&gt;;md5=&lt;authen string&gt;</w:t>
            </w:r>
          </w:p>
          <w:p w:rsidRPr="007E54E2" w:rsidR="00316984" w:rsidP="007908BF" w:rsidRDefault="00316984" w14:paraId="6BB455DD" w14:textId="0E5A989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358D0" w:rsidTr="008358D0" w14:paraId="0D5A0B89" w14:textId="77777777">
        <w:tc>
          <w:tcPr>
            <w:tcW w:w="996" w:type="pct"/>
            <w:vAlign w:val="center"/>
          </w:tcPr>
          <w:p w:rsidRPr="007E54E2" w:rsidR="008358D0" w:rsidP="007908BF" w:rsidRDefault="008358D0" w14:paraId="70E8B8F3"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358D0" w:rsidP="007908BF" w:rsidRDefault="008358D0" w14:paraId="2B0C2E54" w14:textId="77777777">
            <w:pPr>
              <w:pStyle w:val="ANSVNormal"/>
              <w:rPr>
                <w:rFonts w:cs="Times New Roman"/>
                <w:sz w:val="24"/>
                <w:szCs w:val="24"/>
              </w:rPr>
            </w:pPr>
            <w:r w:rsidRPr="007E54E2">
              <w:rPr>
                <w:rFonts w:cs="Times New Roman"/>
                <w:sz w:val="24"/>
                <w:szCs w:val="24"/>
              </w:rPr>
              <w:t>JSON object</w:t>
            </w:r>
          </w:p>
        </w:tc>
      </w:tr>
    </w:tbl>
    <w:p w:rsidR="008358D0" w:rsidP="008358D0" w:rsidRDefault="008358D0" w14:paraId="52793107" w14:textId="77777777"/>
    <w:p w:rsidR="008358D0" w:rsidP="008358D0" w:rsidRDefault="008358D0" w14:paraId="0E5AC478" w14:textId="77777777">
      <w:pPr>
        <w:pStyle w:val="Heading3"/>
      </w:pPr>
      <w:bookmarkStart w:name="_Toc113352608" w:id="38"/>
      <w:r>
        <w:t>Request</w:t>
      </w:r>
      <w:bookmarkEnd w:id="38"/>
    </w:p>
    <w:tbl>
      <w:tblPr>
        <w:tblW w:w="9175" w:type="dxa"/>
        <w:tblLayout w:type="fixed"/>
        <w:tblLook w:val="0000" w:firstRow="0" w:lastRow="0" w:firstColumn="0" w:lastColumn="0" w:noHBand="0" w:noVBand="0"/>
      </w:tblPr>
      <w:tblGrid>
        <w:gridCol w:w="625"/>
        <w:gridCol w:w="1780"/>
        <w:gridCol w:w="992"/>
        <w:gridCol w:w="993"/>
        <w:gridCol w:w="4785"/>
      </w:tblGrid>
      <w:tr w:rsidRPr="007E54E2" w:rsidR="008358D0" w:rsidTr="00866F1A" w14:paraId="084F0DE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358D0" w:rsidP="00866F1A" w:rsidRDefault="008358D0" w14:paraId="4B2FEAC9" w14:textId="77777777">
            <w:pPr>
              <w:rPr>
                <w:b/>
                <w:bCs/>
                <w:sz w:val="24"/>
                <w:szCs w:val="24"/>
                <w:lang w:eastAsia="en-AU"/>
              </w:rPr>
            </w:pPr>
            <w:r w:rsidRPr="007E54E2">
              <w:rPr>
                <w:b/>
                <w:bCs/>
                <w:sz w:val="24"/>
                <w:szCs w:val="24"/>
                <w:lang w:eastAsia="en-AU"/>
              </w:rPr>
              <w:t>Payload</w:t>
            </w:r>
          </w:p>
        </w:tc>
      </w:tr>
      <w:tr w:rsidRPr="007E54E2" w:rsidR="008358D0" w:rsidTr="00866F1A" w14:paraId="6A3EEEF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358D0" w:rsidP="00866F1A" w:rsidRDefault="008358D0" w14:paraId="5BD4BABE"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0B0CFFD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0CBF956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358D0" w:rsidP="00866F1A" w:rsidRDefault="008358D0" w14:paraId="2CD3500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41B224EA" w14:textId="77777777">
            <w:pPr>
              <w:rPr>
                <w:b/>
                <w:bCs/>
                <w:sz w:val="24"/>
                <w:szCs w:val="24"/>
                <w:lang w:eastAsia="en-AU"/>
              </w:rPr>
            </w:pPr>
            <w:r w:rsidRPr="007E54E2">
              <w:rPr>
                <w:b/>
                <w:bCs/>
                <w:sz w:val="24"/>
                <w:szCs w:val="24"/>
                <w:lang w:eastAsia="en-AU"/>
              </w:rPr>
              <w:t>Description</w:t>
            </w:r>
          </w:p>
        </w:tc>
      </w:tr>
      <w:tr w:rsidRPr="007E54E2" w:rsidR="008358D0" w:rsidTr="00866F1A" w14:paraId="20981AB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358D0" w:rsidRDefault="008358D0" w14:paraId="0B6237ED" w14:textId="54258B4E">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358D0" w:rsidRDefault="008358D0" w14:paraId="5208296E" w14:textId="3F5E21C0">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358D0" w:rsidRDefault="008358D0" w14:paraId="1E2A52DB" w14:textId="1941AA9A">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358D0" w:rsidRDefault="008358D0" w14:paraId="58B952A1" w14:textId="073AA659">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358D0" w:rsidRDefault="008358D0" w14:paraId="700C53FC" w14:textId="77777777">
            <w:pPr>
              <w:rPr>
                <w:sz w:val="24"/>
                <w:szCs w:val="24"/>
                <w:lang w:eastAsia="en-AU"/>
              </w:rPr>
            </w:pPr>
            <w:r w:rsidRPr="007E54E2">
              <w:rPr>
                <w:sz w:val="24"/>
                <w:szCs w:val="24"/>
                <w:lang w:eastAsia="en-AU"/>
              </w:rPr>
              <w:t>Yêu cầu nghiệp vụ</w:t>
            </w:r>
          </w:p>
          <w:p w:rsidRPr="007E54E2" w:rsidR="008358D0" w:rsidP="008358D0" w:rsidRDefault="008358D0" w14:paraId="58A3D7BC" w14:textId="0E279DA0">
            <w:pPr>
              <w:rPr>
                <w:b/>
                <w:bCs/>
                <w:sz w:val="24"/>
                <w:szCs w:val="24"/>
                <w:lang w:eastAsia="en-AU"/>
              </w:rPr>
            </w:pPr>
            <w:r w:rsidRPr="007E54E2">
              <w:rPr>
                <w:sz w:val="24"/>
                <w:szCs w:val="24"/>
                <w:lang w:eastAsia="en-AU"/>
              </w:rPr>
              <w:t>action = logout</w:t>
            </w:r>
          </w:p>
        </w:tc>
      </w:tr>
      <w:tr w:rsidRPr="007E54E2" w:rsidR="00D271EB" w:rsidTr="00866F1A" w14:paraId="5E4D123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D913ED1" w14:textId="6568002B">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823C9F7" w14:textId="41D3FDC9">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007F441" w14:textId="4C1A060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C322E44" w14:textId="6533437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C25B993" w14:textId="7AEC6B9C">
            <w:pPr>
              <w:rPr>
                <w:sz w:val="24"/>
                <w:szCs w:val="24"/>
                <w:lang w:eastAsia="en-AU"/>
              </w:rPr>
            </w:pPr>
            <w:r w:rsidRPr="007E54E2">
              <w:rPr>
                <w:sz w:val="24"/>
                <w:szCs w:val="24"/>
                <w:lang w:eastAsia="en-AU"/>
              </w:rPr>
              <w:t>Index của request</w:t>
            </w:r>
          </w:p>
        </w:tc>
      </w:tr>
    </w:tbl>
    <w:p w:rsidR="008358D0" w:rsidP="008358D0" w:rsidRDefault="008358D0" w14:paraId="0644D883" w14:textId="77777777"/>
    <w:p w:rsidR="008358D0" w:rsidP="008358D0" w:rsidRDefault="008358D0" w14:paraId="1A32D5C3" w14:textId="77777777">
      <w:pPr>
        <w:pStyle w:val="Heading3"/>
      </w:pPr>
      <w:bookmarkStart w:name="_Toc113352609" w:id="39"/>
      <w:r>
        <w:t>Response</w:t>
      </w:r>
      <w:bookmarkEnd w:id="39"/>
    </w:p>
    <w:tbl>
      <w:tblPr>
        <w:tblW w:w="9175" w:type="dxa"/>
        <w:tblLayout w:type="fixed"/>
        <w:tblLook w:val="0000" w:firstRow="0" w:lastRow="0" w:firstColumn="0" w:lastColumn="0" w:noHBand="0" w:noVBand="0"/>
      </w:tblPr>
      <w:tblGrid>
        <w:gridCol w:w="625"/>
        <w:gridCol w:w="1780"/>
        <w:gridCol w:w="992"/>
        <w:gridCol w:w="993"/>
        <w:gridCol w:w="4785"/>
      </w:tblGrid>
      <w:tr w:rsidRPr="007E54E2" w:rsidR="008358D0" w:rsidTr="00866F1A" w14:paraId="35B4178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358D0" w:rsidP="00866F1A" w:rsidRDefault="008358D0" w14:paraId="2B3F47D9" w14:textId="77777777">
            <w:pPr>
              <w:rPr>
                <w:b/>
                <w:bCs/>
                <w:sz w:val="24"/>
                <w:szCs w:val="24"/>
                <w:lang w:eastAsia="en-AU"/>
              </w:rPr>
            </w:pPr>
            <w:r w:rsidRPr="007E54E2">
              <w:rPr>
                <w:b/>
                <w:bCs/>
                <w:sz w:val="24"/>
                <w:szCs w:val="24"/>
                <w:lang w:eastAsia="en-AU"/>
              </w:rPr>
              <w:t>Payload</w:t>
            </w:r>
          </w:p>
        </w:tc>
      </w:tr>
      <w:tr w:rsidRPr="007E54E2" w:rsidR="008358D0" w:rsidTr="00866F1A" w14:paraId="2908148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358D0" w:rsidP="00866F1A" w:rsidRDefault="008358D0" w14:paraId="58F7DC7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37D1276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6DE09AE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358D0" w:rsidP="00866F1A" w:rsidRDefault="008358D0" w14:paraId="5CA2F0D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71FD99F4" w14:textId="77777777">
            <w:pPr>
              <w:rPr>
                <w:b/>
                <w:bCs/>
                <w:sz w:val="24"/>
                <w:szCs w:val="24"/>
                <w:lang w:eastAsia="en-AU"/>
              </w:rPr>
            </w:pPr>
            <w:r w:rsidRPr="007E54E2">
              <w:rPr>
                <w:b/>
                <w:bCs/>
                <w:sz w:val="24"/>
                <w:szCs w:val="24"/>
                <w:lang w:eastAsia="en-AU"/>
              </w:rPr>
              <w:t>Description</w:t>
            </w:r>
          </w:p>
        </w:tc>
      </w:tr>
      <w:tr w:rsidRPr="007E54E2" w:rsidR="008358D0" w:rsidTr="00866F1A" w14:paraId="0423E6E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36089F04"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03C92EBA"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581259FB" w14:textId="1C8C0C50">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5610AE" w14:paraId="5312C5CD" w14:textId="7673E05C">
            <w:pPr>
              <w:jc w:val="center"/>
              <w:rPr>
                <w:sz w:val="24"/>
                <w:szCs w:val="24"/>
                <w:lang w:eastAsia="en-AU"/>
              </w:rPr>
            </w:pPr>
            <w:r w:rsidRPr="007E54E2">
              <w:rPr>
                <w:sz w:val="24"/>
                <w:szCs w:val="24"/>
                <w:lang w:eastAsia="en-AU"/>
              </w:rPr>
              <w:t>0-32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123B3E97" w14:textId="0E34B61E">
            <w:pPr>
              <w:rPr>
                <w:sz w:val="24"/>
                <w:szCs w:val="24"/>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7E54E2">
              <w:rPr>
                <w:bCs/>
                <w:sz w:val="24"/>
                <w:szCs w:val="24"/>
                <w:lang w:eastAsia="en-AU"/>
              </w:rPr>
              <w:instrText xml:space="preserve"> \* MERGEFORMAT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8358D0" w:rsidP="00866F1A" w:rsidRDefault="008358D0" w14:paraId="05DCD6AA" w14:textId="26600CDC">
            <w:pPr>
              <w:rPr>
                <w:b/>
                <w:bCs/>
                <w:sz w:val="24"/>
                <w:szCs w:val="24"/>
                <w:lang w:eastAsia="en-AU"/>
              </w:rPr>
            </w:pPr>
            <w:r w:rsidRPr="007E54E2">
              <w:rPr>
                <w:bCs/>
                <w:sz w:val="24"/>
                <w:szCs w:val="24"/>
                <w:lang w:eastAsia="en-AU"/>
              </w:rPr>
              <w:lastRenderedPageBreak/>
              <w:t>- Giá trị: 0, 7</w:t>
            </w:r>
            <w:r w:rsidR="00373663">
              <w:rPr>
                <w:bCs/>
                <w:sz w:val="24"/>
                <w:szCs w:val="24"/>
                <w:lang w:eastAsia="en-AU"/>
              </w:rPr>
              <w:t xml:space="preserve">, </w:t>
            </w:r>
            <w:r w:rsidR="00316984">
              <w:rPr>
                <w:bCs/>
                <w:sz w:val="24"/>
                <w:szCs w:val="24"/>
                <w:lang w:eastAsia="en-AU"/>
              </w:rPr>
              <w:t xml:space="preserve">8, </w:t>
            </w:r>
            <w:r w:rsidR="00373663">
              <w:rPr>
                <w:bCs/>
                <w:sz w:val="24"/>
                <w:szCs w:val="24"/>
                <w:lang w:eastAsia="en-AU"/>
              </w:rPr>
              <w:t>9, 12</w:t>
            </w:r>
          </w:p>
        </w:tc>
      </w:tr>
      <w:tr w:rsidRPr="007E54E2" w:rsidR="008358D0" w:rsidTr="00866F1A" w14:paraId="6940481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705D75F8" w14:textId="77777777">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4C838D53"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6DD18816"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5610AE" w14:paraId="1A5E9327" w14:textId="47120221">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39400D05" w14:textId="173B4C2E">
            <w:pPr>
              <w:rPr>
                <w:sz w:val="24"/>
                <w:szCs w:val="24"/>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7E54E2">
              <w:rPr>
                <w:bCs/>
                <w:sz w:val="24"/>
                <w:szCs w:val="24"/>
                <w:lang w:eastAsia="en-AU"/>
              </w:rPr>
              <w:instrText xml:space="preserve"> \* MERGEFORMAT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3D1DC4E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21A7AF0"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CEB2833" w14:textId="6BDBB1C6">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471EC4A" w14:textId="3D2BD73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182C2D4" w14:textId="56571359">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07900BB" w14:textId="15F3B1FB">
            <w:pPr>
              <w:rPr>
                <w:sz w:val="24"/>
                <w:szCs w:val="24"/>
                <w:lang w:eastAsia="en-AU"/>
              </w:rPr>
            </w:pPr>
            <w:r w:rsidRPr="007E54E2">
              <w:rPr>
                <w:sz w:val="24"/>
                <w:szCs w:val="24"/>
                <w:lang w:eastAsia="en-AU"/>
              </w:rPr>
              <w:t>Index của request</w:t>
            </w:r>
          </w:p>
        </w:tc>
      </w:tr>
      <w:tr w:rsidRPr="007E54E2" w:rsidR="00D271EB" w:rsidTr="00866F1A" w14:paraId="4F76E27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A168F08"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E79FA0E"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87A9DE2"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307ED27" w14:textId="735BAF41">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221A2FF" w14:textId="77777777">
            <w:pPr>
              <w:pStyle w:val="FirstLevelBullet"/>
              <w:numPr>
                <w:ilvl w:val="0"/>
                <w:numId w:val="0"/>
              </w:numPr>
              <w:rPr>
                <w:sz w:val="24"/>
                <w:szCs w:val="24"/>
                <w:lang w:eastAsia="en-AU"/>
              </w:rPr>
            </w:pPr>
            <w:r w:rsidRPr="007E54E2">
              <w:rPr>
                <w:sz w:val="24"/>
                <w:szCs w:val="24"/>
                <w:lang w:eastAsia="en-AU"/>
              </w:rPr>
              <w:t xml:space="preserve"> </w:t>
            </w:r>
          </w:p>
        </w:tc>
      </w:tr>
    </w:tbl>
    <w:p w:rsidR="008358D0" w:rsidP="008358D0" w:rsidRDefault="008358D0" w14:paraId="1EDA89D5"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358D0" w:rsidTr="00866F1A" w14:paraId="64579A4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358D0" w:rsidP="00866F1A" w:rsidRDefault="008358D0" w14:paraId="40E6765D" w14:textId="77777777">
            <w:pPr>
              <w:rPr>
                <w:b/>
                <w:bCs/>
                <w:sz w:val="24"/>
                <w:szCs w:val="24"/>
                <w:lang w:eastAsia="en-AU"/>
              </w:rPr>
            </w:pPr>
            <w:r w:rsidRPr="007E54E2">
              <w:rPr>
                <w:b/>
                <w:bCs/>
                <w:sz w:val="24"/>
                <w:szCs w:val="24"/>
                <w:lang w:eastAsia="en-AU"/>
              </w:rPr>
              <w:t>data object</w:t>
            </w:r>
          </w:p>
        </w:tc>
      </w:tr>
      <w:tr w:rsidRPr="007E54E2" w:rsidR="008358D0" w:rsidTr="00866F1A" w14:paraId="3246CB6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358D0" w:rsidP="00866F1A" w:rsidRDefault="008358D0" w14:paraId="0FC6CDD2"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58D2A8F6"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24A8BDA2"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358D0" w:rsidP="00866F1A" w:rsidRDefault="008358D0" w14:paraId="787FC8A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59411EC8" w14:textId="77777777">
            <w:pPr>
              <w:rPr>
                <w:b/>
                <w:bCs/>
                <w:sz w:val="24"/>
                <w:szCs w:val="24"/>
                <w:lang w:eastAsia="en-AU"/>
              </w:rPr>
            </w:pPr>
            <w:r w:rsidRPr="007E54E2">
              <w:rPr>
                <w:b/>
                <w:bCs/>
                <w:sz w:val="24"/>
                <w:szCs w:val="24"/>
                <w:lang w:eastAsia="en-AU"/>
              </w:rPr>
              <w:t>Description</w:t>
            </w:r>
          </w:p>
        </w:tc>
      </w:tr>
      <w:tr w:rsidRPr="007E54E2" w:rsidR="008358D0" w:rsidTr="00866F1A" w14:paraId="469AB97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60F5113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34A26809"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557E012D"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5610AE" w14:paraId="5E00085E" w14:textId="535AE0E5">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424DE301" w14:textId="77777777">
            <w:pPr>
              <w:rPr>
                <w:sz w:val="24"/>
                <w:szCs w:val="24"/>
                <w:lang w:eastAsia="en-AU"/>
              </w:rPr>
            </w:pPr>
            <w:r w:rsidRPr="007E54E2">
              <w:rPr>
                <w:sz w:val="24"/>
                <w:szCs w:val="24"/>
                <w:lang w:eastAsia="en-AU"/>
              </w:rPr>
              <w:t>Hành động được yêu cầu</w:t>
            </w:r>
          </w:p>
          <w:p w:rsidRPr="007E54E2" w:rsidR="008358D0" w:rsidP="007B067B" w:rsidRDefault="008358D0" w14:paraId="410A6392" w14:textId="23F5CF3D">
            <w:pPr>
              <w:rPr>
                <w:bCs/>
                <w:sz w:val="24"/>
                <w:szCs w:val="24"/>
                <w:lang w:eastAsia="en-AU"/>
              </w:rPr>
            </w:pPr>
            <w:r w:rsidRPr="007E54E2">
              <w:rPr>
                <w:bCs/>
                <w:sz w:val="24"/>
                <w:szCs w:val="24"/>
                <w:lang w:eastAsia="en-AU"/>
              </w:rPr>
              <w:t xml:space="preserve">action = </w:t>
            </w:r>
            <w:r w:rsidRPr="007E54E2">
              <w:rPr>
                <w:sz w:val="24"/>
                <w:szCs w:val="24"/>
              </w:rPr>
              <w:t>lo</w:t>
            </w:r>
            <w:r w:rsidR="007B067B">
              <w:rPr>
                <w:sz w:val="24"/>
                <w:szCs w:val="24"/>
              </w:rPr>
              <w:t>gout</w:t>
            </w:r>
          </w:p>
        </w:tc>
      </w:tr>
      <w:tr w:rsidRPr="007E54E2" w:rsidR="008358D0" w:rsidTr="00866F1A" w14:paraId="068A06D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38C92959"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18441A7E"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07B9217A"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5610AE" w14:paraId="644606A8" w14:textId="3CF03E24">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6D7A43DA" w14:textId="77777777">
            <w:pPr>
              <w:rPr>
                <w:sz w:val="24"/>
                <w:szCs w:val="24"/>
                <w:lang w:eastAsia="en-AU"/>
              </w:rPr>
            </w:pPr>
          </w:p>
        </w:tc>
      </w:tr>
    </w:tbl>
    <w:p w:rsidRPr="00F0172A" w:rsidR="008358D0" w:rsidP="008358D0" w:rsidRDefault="008358D0" w14:paraId="78346D3E" w14:textId="77777777"/>
    <w:p w:rsidR="008358D0" w:rsidP="008358D0" w:rsidRDefault="008358D0" w14:paraId="13EAA834" w14:textId="77777777"/>
    <w:p w:rsidR="008358D0" w:rsidP="008358D0" w:rsidRDefault="008358D0" w14:paraId="2C439355" w14:textId="77777777">
      <w:pPr>
        <w:pStyle w:val="Heading3"/>
      </w:pPr>
      <w:bookmarkStart w:name="_Toc113352610" w:id="40"/>
      <w:r>
        <w:t>Example</w:t>
      </w:r>
      <w:bookmarkEnd w:id="40"/>
    </w:p>
    <w:p w:rsidR="008358D0" w:rsidP="008358D0" w:rsidRDefault="008358D0" w14:paraId="3777DF73" w14:textId="77777777">
      <w:pPr>
        <w:rPr>
          <w:b/>
        </w:rPr>
      </w:pPr>
      <w:r>
        <w:rPr>
          <w:b/>
        </w:rPr>
        <w:t>Request:</w:t>
      </w:r>
    </w:p>
    <w:p w:rsidRPr="00960690" w:rsidR="008358D0" w:rsidP="008358D0" w:rsidRDefault="008358D0" w14:paraId="0CC401C4" w14:textId="21F3EFA0">
      <w:pPr>
        <w:rPr>
          <w:i/>
          <w:u w:val="single"/>
        </w:rPr>
      </w:pPr>
      <w:r w:rsidRPr="00960690">
        <w:rPr>
          <w:u w:val="single"/>
        </w:rPr>
        <w:t>https://192.168.88.1:9000</w:t>
      </w:r>
      <w:r>
        <w:rPr>
          <w:u w:val="single"/>
        </w:rPr>
        <w:t>/onelinkagent</w:t>
      </w:r>
    </w:p>
    <w:p w:rsidR="00B9690C" w:rsidP="00B9690C" w:rsidRDefault="00B9690C" w14:paraId="544A5E45" w14:textId="77777777">
      <w:r>
        <w:t>{</w:t>
      </w:r>
    </w:p>
    <w:p w:rsidR="00B9690C" w:rsidP="00B9690C" w:rsidRDefault="00B9690C" w14:paraId="440F5E79" w14:textId="77777777">
      <w:r>
        <w:tab/>
      </w:r>
      <w:r>
        <w:t>"action": "logout",</w:t>
      </w:r>
    </w:p>
    <w:p w:rsidR="00B9690C" w:rsidP="00B9690C" w:rsidRDefault="00B9690C" w14:paraId="1CA826E5" w14:textId="77777777">
      <w:r>
        <w:tab/>
      </w:r>
      <w:r>
        <w:t>"requestId":  &lt; requestId &gt;</w:t>
      </w:r>
    </w:p>
    <w:p w:rsidR="008358D0" w:rsidP="008358D0" w:rsidRDefault="00B9690C" w14:paraId="56847E83" w14:textId="736B79A7">
      <w:r>
        <w:t>}</w:t>
      </w:r>
    </w:p>
    <w:p w:rsidR="00B9690C" w:rsidP="00B9690C" w:rsidRDefault="00B9690C" w14:paraId="7D26F9C5" w14:textId="77777777"/>
    <w:p w:rsidR="008358D0" w:rsidP="008358D0" w:rsidRDefault="008358D0" w14:paraId="33F65E47" w14:textId="77777777">
      <w:pPr>
        <w:rPr>
          <w:b/>
        </w:rPr>
      </w:pPr>
      <w:r>
        <w:rPr>
          <w:b/>
        </w:rPr>
        <w:t>Response:</w:t>
      </w:r>
    </w:p>
    <w:p w:rsidR="008358D0" w:rsidP="008358D0" w:rsidRDefault="008358D0" w14:paraId="0D8B98D9" w14:textId="77777777">
      <w:r>
        <w:t>{</w:t>
      </w:r>
    </w:p>
    <w:p w:rsidR="008358D0" w:rsidP="008358D0" w:rsidRDefault="008358D0" w14:paraId="3F736226" w14:textId="77777777">
      <w:r>
        <w:tab/>
      </w:r>
      <w:r>
        <w:t>"status": 0,</w:t>
      </w:r>
    </w:p>
    <w:p w:rsidR="008358D0" w:rsidP="008358D0" w:rsidRDefault="008358D0" w14:paraId="488910D0" w14:textId="77777777">
      <w:r>
        <w:tab/>
      </w:r>
      <w:r>
        <w:t>"message": "Success",</w:t>
      </w:r>
    </w:p>
    <w:p w:rsidR="008358D0" w:rsidP="008358D0" w:rsidRDefault="008358D0" w14:paraId="4D56E091" w14:textId="7E878E11">
      <w:r>
        <w:tab/>
      </w:r>
      <w:r>
        <w:t xml:space="preserve">"requestId": </w:t>
      </w:r>
      <w:r w:rsidR="00FA141F">
        <w:t>&lt;requestId&gt;</w:t>
      </w:r>
      <w:r>
        <w:t>,</w:t>
      </w:r>
    </w:p>
    <w:p w:rsidR="008358D0" w:rsidP="008358D0" w:rsidRDefault="008358D0" w14:paraId="1463C775" w14:textId="77777777">
      <w:r>
        <w:tab/>
      </w:r>
      <w:r>
        <w:t>"data": {</w:t>
      </w:r>
    </w:p>
    <w:p w:rsidR="008358D0" w:rsidP="008358D0" w:rsidRDefault="008358D0" w14:paraId="52E78CD3" w14:textId="156B30A2">
      <w:r>
        <w:tab/>
      </w:r>
      <w:r>
        <w:tab/>
      </w:r>
      <w:r>
        <w:t>"action": "log</w:t>
      </w:r>
      <w:r w:rsidR="007B067B">
        <w:t>out</w:t>
      </w:r>
      <w:r>
        <w:t>",</w:t>
      </w:r>
    </w:p>
    <w:p w:rsidR="008358D0" w:rsidP="008358D0" w:rsidRDefault="008358D0" w14:paraId="181252C5" w14:textId="77777777">
      <w:r>
        <w:tab/>
      </w:r>
      <w:r>
        <w:tab/>
      </w:r>
      <w:r>
        <w:t>"results": [{</w:t>
      </w:r>
    </w:p>
    <w:p w:rsidR="008358D0" w:rsidP="008358D0" w:rsidRDefault="008358D0" w14:paraId="11FE1A6C" w14:textId="77777777">
      <w:r>
        <w:lastRenderedPageBreak/>
        <w:tab/>
      </w:r>
      <w:r>
        <w:tab/>
      </w:r>
      <w:r>
        <w:tab/>
      </w:r>
      <w:r>
        <w:t>}</w:t>
      </w:r>
    </w:p>
    <w:p w:rsidR="008358D0" w:rsidP="008358D0" w:rsidRDefault="008358D0" w14:paraId="5C486651" w14:textId="77777777">
      <w:r>
        <w:tab/>
      </w:r>
      <w:r>
        <w:tab/>
      </w:r>
      <w:r>
        <w:t>]</w:t>
      </w:r>
    </w:p>
    <w:p w:rsidR="008358D0" w:rsidP="008358D0" w:rsidRDefault="008358D0" w14:paraId="608A1D65" w14:textId="77777777">
      <w:r>
        <w:tab/>
      </w:r>
      <w:r>
        <w:t>}</w:t>
      </w:r>
    </w:p>
    <w:p w:rsidR="008358D0" w:rsidP="008358D0" w:rsidRDefault="008358D0" w14:paraId="336E20E3" w14:textId="50982293">
      <w:r>
        <w:t>}</w:t>
      </w:r>
    </w:p>
    <w:p w:rsidR="008358D0" w:rsidP="008358D0" w:rsidRDefault="008358D0" w14:paraId="22F07564" w14:textId="2570EB8A">
      <w:pPr>
        <w:pStyle w:val="Heading2"/>
      </w:pPr>
      <w:bookmarkStart w:name="_Toc113352611" w:id="41"/>
      <w:r>
        <w:t>reboot</w:t>
      </w:r>
      <w:bookmarkEnd w:id="41"/>
    </w:p>
    <w:p w:rsidR="008358D0" w:rsidP="008358D0" w:rsidRDefault="008358D0" w14:paraId="7DD43765" w14:textId="77777777">
      <w:pPr>
        <w:pStyle w:val="Heading3"/>
      </w:pPr>
      <w:bookmarkStart w:name="_Toc113352612" w:id="42"/>
      <w:r>
        <w:t>Mô tả API</w:t>
      </w:r>
      <w:bookmarkEnd w:id="4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358D0" w:rsidTr="008358D0" w14:paraId="157E7136" w14:textId="77777777">
        <w:trPr>
          <w:trHeight w:val="567"/>
        </w:trPr>
        <w:tc>
          <w:tcPr>
            <w:tcW w:w="996" w:type="pct"/>
            <w:shd w:val="clear" w:color="auto" w:fill="D9D9D9" w:themeFill="background1" w:themeFillShade="D9"/>
            <w:vAlign w:val="center"/>
          </w:tcPr>
          <w:p w:rsidRPr="007E54E2" w:rsidR="008358D0" w:rsidP="007908BF" w:rsidRDefault="008358D0" w14:paraId="515E1520"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358D0" w:rsidP="007908BF" w:rsidRDefault="008358D0" w14:paraId="215D5B25" w14:textId="77777777">
            <w:pPr>
              <w:pStyle w:val="ANSVNormal"/>
              <w:rPr>
                <w:rFonts w:cs="Times New Roman"/>
                <w:sz w:val="24"/>
                <w:szCs w:val="24"/>
              </w:rPr>
            </w:pPr>
            <w:r w:rsidRPr="007E54E2">
              <w:rPr>
                <w:rFonts w:cs="Times New Roman"/>
                <w:sz w:val="24"/>
                <w:szCs w:val="24"/>
              </w:rPr>
              <w:t>Description</w:t>
            </w:r>
          </w:p>
        </w:tc>
      </w:tr>
      <w:tr w:rsidRPr="007E54E2" w:rsidR="008358D0" w:rsidTr="008358D0" w14:paraId="3C9CE8B2" w14:textId="77777777">
        <w:trPr>
          <w:trHeight w:val="362"/>
        </w:trPr>
        <w:tc>
          <w:tcPr>
            <w:tcW w:w="996" w:type="pct"/>
            <w:vAlign w:val="center"/>
          </w:tcPr>
          <w:p w:rsidRPr="007E54E2" w:rsidR="008358D0" w:rsidP="00866F1A" w:rsidRDefault="00FF6D19" w14:paraId="2EC9E522" w14:textId="0DCB1829">
            <w:pPr>
              <w:rPr>
                <w:color w:val="000000"/>
                <w:sz w:val="24"/>
                <w:szCs w:val="24"/>
              </w:rPr>
            </w:pPr>
            <w:r w:rsidRPr="007E54E2">
              <w:rPr>
                <w:sz w:val="24"/>
                <w:szCs w:val="24"/>
              </w:rPr>
              <w:t>reboot</w:t>
            </w:r>
          </w:p>
        </w:tc>
        <w:tc>
          <w:tcPr>
            <w:tcW w:w="4004" w:type="pct"/>
            <w:vAlign w:val="center"/>
          </w:tcPr>
          <w:p w:rsidRPr="007E54E2" w:rsidR="008358D0" w:rsidP="00866F1A" w:rsidRDefault="00FF6D19" w14:paraId="12680BE4" w14:textId="4181BB4B">
            <w:pPr>
              <w:overflowPunct/>
              <w:autoSpaceDE/>
              <w:autoSpaceDN/>
              <w:adjustRightInd/>
              <w:spacing w:after="0"/>
              <w:jc w:val="left"/>
              <w:textAlignment w:val="auto"/>
              <w:rPr>
                <w:color w:val="000000"/>
                <w:sz w:val="24"/>
                <w:szCs w:val="24"/>
              </w:rPr>
            </w:pPr>
            <w:r w:rsidRPr="007E54E2">
              <w:rPr>
                <w:color w:val="000000"/>
                <w:sz w:val="24"/>
                <w:szCs w:val="24"/>
              </w:rPr>
              <w:t>Reboot thiết bị</w:t>
            </w:r>
          </w:p>
        </w:tc>
      </w:tr>
      <w:tr w:rsidRPr="007E54E2" w:rsidR="008358D0" w:rsidTr="008358D0" w14:paraId="16BC1CF2" w14:textId="77777777">
        <w:trPr>
          <w:trHeight w:val="362"/>
        </w:trPr>
        <w:tc>
          <w:tcPr>
            <w:tcW w:w="996" w:type="pct"/>
            <w:vAlign w:val="center"/>
          </w:tcPr>
          <w:p w:rsidRPr="007E54E2" w:rsidR="008358D0" w:rsidP="00866F1A" w:rsidRDefault="008358D0" w14:paraId="6A97B759" w14:textId="77777777">
            <w:pPr>
              <w:rPr>
                <w:sz w:val="24"/>
                <w:szCs w:val="24"/>
              </w:rPr>
            </w:pPr>
            <w:r w:rsidRPr="007E54E2">
              <w:rPr>
                <w:sz w:val="24"/>
                <w:szCs w:val="24"/>
              </w:rPr>
              <w:t>Host</w:t>
            </w:r>
          </w:p>
        </w:tc>
        <w:tc>
          <w:tcPr>
            <w:tcW w:w="4004" w:type="pct"/>
            <w:vAlign w:val="center"/>
          </w:tcPr>
          <w:p w:rsidRPr="007E54E2" w:rsidR="008358D0" w:rsidP="007908BF" w:rsidRDefault="008358D0" w14:paraId="5961C47F" w14:textId="19F11A48">
            <w:pPr>
              <w:pStyle w:val="ANSVNormal"/>
              <w:rPr>
                <w:rFonts w:cs="Times New Roman"/>
                <w:sz w:val="24"/>
                <w:szCs w:val="24"/>
              </w:rPr>
            </w:pPr>
            <w:r w:rsidRPr="007E54E2">
              <w:rPr>
                <w:rFonts w:cs="Times New Roman"/>
                <w:sz w:val="24"/>
                <w:szCs w:val="24"/>
              </w:rPr>
              <w:t>https://&lt;ip&gt;:9000</w:t>
            </w:r>
            <w:r w:rsidRPr="007E54E2" w:rsidR="00395B59">
              <w:rPr>
                <w:rFonts w:cs="Times New Roman"/>
                <w:sz w:val="24"/>
                <w:szCs w:val="24"/>
              </w:rPr>
              <w:t>/onelinkagent</w:t>
            </w:r>
          </w:p>
        </w:tc>
      </w:tr>
      <w:tr w:rsidRPr="007E54E2" w:rsidR="008358D0" w:rsidTr="008358D0" w14:paraId="40CC1C57" w14:textId="77777777">
        <w:tc>
          <w:tcPr>
            <w:tcW w:w="996" w:type="pct"/>
            <w:vAlign w:val="center"/>
          </w:tcPr>
          <w:p w:rsidRPr="007E54E2" w:rsidR="008358D0" w:rsidP="007908BF" w:rsidRDefault="008358D0" w14:paraId="49AF3D77"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358D0" w:rsidP="007908BF" w:rsidRDefault="008358D0" w14:paraId="62D5D7FE" w14:textId="77777777">
            <w:pPr>
              <w:pStyle w:val="ANSVNormal"/>
              <w:rPr>
                <w:rFonts w:cs="Times New Roman"/>
                <w:sz w:val="24"/>
                <w:szCs w:val="24"/>
              </w:rPr>
            </w:pPr>
            <w:r w:rsidRPr="007E54E2">
              <w:rPr>
                <w:rFonts w:cs="Times New Roman"/>
                <w:sz w:val="24"/>
                <w:szCs w:val="24"/>
              </w:rPr>
              <w:t>HTTP POST</w:t>
            </w:r>
          </w:p>
        </w:tc>
      </w:tr>
      <w:tr w:rsidRPr="007E54E2" w:rsidR="008358D0" w:rsidTr="008358D0" w14:paraId="0F781C1A" w14:textId="77777777">
        <w:tc>
          <w:tcPr>
            <w:tcW w:w="996" w:type="pct"/>
            <w:vAlign w:val="center"/>
          </w:tcPr>
          <w:p w:rsidRPr="007E54E2" w:rsidR="008358D0" w:rsidP="007908BF" w:rsidRDefault="008358D0" w14:paraId="7168131D"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358D0" w:rsidP="007908BF" w:rsidRDefault="008358D0" w14:paraId="40B233C0" w14:textId="77777777">
            <w:pPr>
              <w:pStyle w:val="ANSVNormal"/>
              <w:rPr>
                <w:rFonts w:cs="Times New Roman"/>
                <w:sz w:val="24"/>
                <w:szCs w:val="24"/>
              </w:rPr>
            </w:pPr>
            <w:r w:rsidRPr="007E54E2">
              <w:rPr>
                <w:rFonts w:cs="Times New Roman"/>
                <w:sz w:val="24"/>
                <w:szCs w:val="24"/>
              </w:rPr>
              <w:t>application/json</w:t>
            </w:r>
          </w:p>
        </w:tc>
      </w:tr>
      <w:tr w:rsidRPr="007E54E2" w:rsidR="008358D0" w:rsidTr="008358D0" w14:paraId="1665182A" w14:textId="77777777">
        <w:tc>
          <w:tcPr>
            <w:tcW w:w="996" w:type="pct"/>
            <w:vAlign w:val="center"/>
          </w:tcPr>
          <w:p w:rsidRPr="007E54E2" w:rsidR="008358D0" w:rsidP="007908BF" w:rsidRDefault="008358D0" w14:paraId="0DDAD2A3"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358D0" w14:paraId="6417AF5A" w14:textId="027E04B6">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358D0" w:rsidP="00316984" w:rsidRDefault="00316984" w14:paraId="1ECF6BBE" w14:textId="7BAEF871">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358D0" w:rsidTr="008358D0" w14:paraId="5F03675E" w14:textId="77777777">
        <w:tc>
          <w:tcPr>
            <w:tcW w:w="996" w:type="pct"/>
            <w:vAlign w:val="center"/>
          </w:tcPr>
          <w:p w:rsidRPr="007E54E2" w:rsidR="008358D0" w:rsidP="007908BF" w:rsidRDefault="008358D0" w14:paraId="3F5CC951"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358D0" w:rsidP="007908BF" w:rsidRDefault="008358D0" w14:paraId="65A3FBE5" w14:textId="77777777">
            <w:pPr>
              <w:pStyle w:val="ANSVNormal"/>
              <w:rPr>
                <w:rFonts w:cs="Times New Roman"/>
                <w:sz w:val="24"/>
                <w:szCs w:val="24"/>
              </w:rPr>
            </w:pPr>
            <w:r w:rsidRPr="007E54E2">
              <w:rPr>
                <w:rFonts w:cs="Times New Roman"/>
                <w:sz w:val="24"/>
                <w:szCs w:val="24"/>
              </w:rPr>
              <w:t>JSON object</w:t>
            </w:r>
          </w:p>
        </w:tc>
      </w:tr>
    </w:tbl>
    <w:p w:rsidR="008358D0" w:rsidP="008358D0" w:rsidRDefault="008358D0" w14:paraId="20A15F8F" w14:textId="77777777"/>
    <w:p w:rsidR="008358D0" w:rsidP="008358D0" w:rsidRDefault="008358D0" w14:paraId="69DBC5B1" w14:textId="77777777">
      <w:pPr>
        <w:pStyle w:val="Heading3"/>
      </w:pPr>
      <w:bookmarkStart w:name="_Toc113352613" w:id="43"/>
      <w:r>
        <w:t>Request</w:t>
      </w:r>
      <w:bookmarkEnd w:id="43"/>
    </w:p>
    <w:tbl>
      <w:tblPr>
        <w:tblW w:w="9175" w:type="dxa"/>
        <w:tblLayout w:type="fixed"/>
        <w:tblLook w:val="0000" w:firstRow="0" w:lastRow="0" w:firstColumn="0" w:lastColumn="0" w:noHBand="0" w:noVBand="0"/>
      </w:tblPr>
      <w:tblGrid>
        <w:gridCol w:w="625"/>
        <w:gridCol w:w="1780"/>
        <w:gridCol w:w="992"/>
        <w:gridCol w:w="993"/>
        <w:gridCol w:w="4785"/>
      </w:tblGrid>
      <w:tr w:rsidRPr="007E54E2" w:rsidR="008358D0" w:rsidTr="00866F1A" w14:paraId="2C1FC6E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358D0" w:rsidP="00866F1A" w:rsidRDefault="008358D0" w14:paraId="2F3C01DA" w14:textId="77777777">
            <w:pPr>
              <w:rPr>
                <w:b/>
                <w:bCs/>
                <w:sz w:val="24"/>
                <w:szCs w:val="24"/>
                <w:lang w:eastAsia="en-AU"/>
              </w:rPr>
            </w:pPr>
            <w:r w:rsidRPr="007E54E2">
              <w:rPr>
                <w:b/>
                <w:bCs/>
                <w:sz w:val="24"/>
                <w:szCs w:val="24"/>
                <w:lang w:eastAsia="en-AU"/>
              </w:rPr>
              <w:t>Payload</w:t>
            </w:r>
          </w:p>
        </w:tc>
      </w:tr>
      <w:tr w:rsidRPr="007E54E2" w:rsidR="008358D0" w:rsidTr="00866F1A" w14:paraId="71ECB33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358D0" w:rsidP="00866F1A" w:rsidRDefault="008358D0" w14:paraId="5A1EB3C2"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66E2EE8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2AE5446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358D0" w:rsidP="00866F1A" w:rsidRDefault="008358D0" w14:paraId="387CEB7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2B623735" w14:textId="77777777">
            <w:pPr>
              <w:rPr>
                <w:b/>
                <w:bCs/>
                <w:sz w:val="24"/>
                <w:szCs w:val="24"/>
                <w:lang w:eastAsia="en-AU"/>
              </w:rPr>
            </w:pPr>
            <w:r w:rsidRPr="007E54E2">
              <w:rPr>
                <w:b/>
                <w:bCs/>
                <w:sz w:val="24"/>
                <w:szCs w:val="24"/>
                <w:lang w:eastAsia="en-AU"/>
              </w:rPr>
              <w:t>Description</w:t>
            </w:r>
          </w:p>
        </w:tc>
      </w:tr>
      <w:tr w:rsidRPr="007E54E2" w:rsidR="008358D0" w:rsidTr="00866F1A" w14:paraId="54DC229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20A3F8FC"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4D93916B"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313EA6B7"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4B8E8316"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3547BD35" w14:textId="77777777">
            <w:pPr>
              <w:rPr>
                <w:sz w:val="24"/>
                <w:szCs w:val="24"/>
                <w:lang w:eastAsia="en-AU"/>
              </w:rPr>
            </w:pPr>
            <w:r w:rsidRPr="007E54E2">
              <w:rPr>
                <w:sz w:val="24"/>
                <w:szCs w:val="24"/>
                <w:lang w:eastAsia="en-AU"/>
              </w:rPr>
              <w:t>Yêu cầu nghiệp vụ</w:t>
            </w:r>
          </w:p>
          <w:p w:rsidRPr="007E54E2" w:rsidR="008358D0" w:rsidP="008358D0" w:rsidRDefault="008358D0" w14:paraId="1C326868" w14:textId="49619C08">
            <w:pPr>
              <w:rPr>
                <w:b/>
                <w:bCs/>
                <w:sz w:val="24"/>
                <w:szCs w:val="24"/>
                <w:lang w:eastAsia="en-AU"/>
              </w:rPr>
            </w:pPr>
            <w:r w:rsidRPr="007E54E2">
              <w:rPr>
                <w:sz w:val="24"/>
                <w:szCs w:val="24"/>
                <w:lang w:eastAsia="en-AU"/>
              </w:rPr>
              <w:t>action = reboot</w:t>
            </w:r>
          </w:p>
        </w:tc>
      </w:tr>
      <w:tr w:rsidRPr="007E54E2" w:rsidR="00D271EB" w:rsidTr="00866F1A" w14:paraId="2775FF0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C26E4C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B236071" w14:textId="0422637D">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73780BB" w14:textId="1F55038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75249D1" w14:textId="67C556B6">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259BB5E" w14:textId="42294D8A">
            <w:pPr>
              <w:rPr>
                <w:sz w:val="24"/>
                <w:szCs w:val="24"/>
                <w:lang w:eastAsia="en-AU"/>
              </w:rPr>
            </w:pPr>
            <w:r w:rsidRPr="007E54E2">
              <w:rPr>
                <w:sz w:val="24"/>
                <w:szCs w:val="24"/>
                <w:lang w:eastAsia="en-AU"/>
              </w:rPr>
              <w:t>Index của request</w:t>
            </w:r>
          </w:p>
        </w:tc>
      </w:tr>
      <w:tr w:rsidRPr="007E54E2" w:rsidR="00D271EB" w:rsidTr="00866F1A" w14:paraId="1CAD8BE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988B0C6" w14:textId="5DCD9F7D">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BF28A27" w14:textId="423D3A12">
            <w:pPr>
              <w:rPr>
                <w:sz w:val="24"/>
                <w:szCs w:val="24"/>
              </w:rPr>
            </w:pPr>
            <w:r w:rsidRPr="007E54E2">
              <w:rPr>
                <w:sz w:val="24"/>
                <w:szCs w:val="24"/>
              </w:rPr>
              <w:t>macList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2AAB510" w14:textId="2C28E3A0">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9F0F7D0" w14:textId="4E083357">
            <w:pPr>
              <w:jc w:val="center"/>
              <w:rPr>
                <w:sz w:val="24"/>
                <w:szCs w:val="24"/>
                <w:lang w:eastAsia="en-AU"/>
              </w:rPr>
            </w:pPr>
            <w:r w:rsidRPr="007E54E2">
              <w:rPr>
                <w:sz w:val="24"/>
                <w:szCs w:val="24"/>
                <w:lang w:eastAsia="en-AU"/>
              </w:rPr>
              <w:t>180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4107EAB" w14:textId="77777777">
            <w:pPr>
              <w:pStyle w:val="FirstLevelBullet"/>
              <w:numPr>
                <w:ilvl w:val="0"/>
                <w:numId w:val="0"/>
              </w:numPr>
              <w:rPr>
                <w:sz w:val="24"/>
                <w:szCs w:val="24"/>
                <w:lang w:eastAsia="en-AU"/>
              </w:rPr>
            </w:pPr>
            <w:r w:rsidRPr="007E54E2">
              <w:rPr>
                <w:sz w:val="24"/>
                <w:szCs w:val="24"/>
                <w:lang w:eastAsia="en-AU"/>
              </w:rPr>
              <w:t>Danh sách địa chỉ MAC các thiết bị muốn thực hiện reboot.</w:t>
            </w:r>
          </w:p>
          <w:p w:rsidRPr="007E54E2" w:rsidR="00D271EB" w:rsidP="00D271EB" w:rsidRDefault="00D271EB" w14:paraId="64957828" w14:textId="77777777">
            <w:pPr>
              <w:pStyle w:val="ListParagraph"/>
              <w:ind w:left="0"/>
              <w:rPr>
                <w:sz w:val="24"/>
                <w:szCs w:val="24"/>
              </w:rPr>
            </w:pPr>
            <w:r w:rsidRPr="007E54E2">
              <w:rPr>
                <w:sz w:val="24"/>
                <w:szCs w:val="24"/>
              </w:rPr>
              <w:t>Chuỗi ký tự một hoặc nhiều địa chỉ MAC cách nhau bởi dấu phẩy, Tối đa 10 MAC. Ví dụ:</w:t>
            </w:r>
          </w:p>
          <w:p w:rsidRPr="007E54E2" w:rsidR="00D271EB" w:rsidP="00D271EB" w:rsidRDefault="00D271EB" w14:paraId="1C5FA79A" w14:textId="4CB85B1F">
            <w:pPr>
              <w:rPr>
                <w:sz w:val="24"/>
                <w:szCs w:val="24"/>
                <w:lang w:eastAsia="en-AU"/>
              </w:rPr>
            </w:pPr>
            <w:r w:rsidRPr="007E54E2">
              <w:rPr>
                <w:sz w:val="24"/>
                <w:szCs w:val="24"/>
                <w:lang w:eastAsia="en-AU"/>
              </w:rPr>
              <w:t>A0:65:18:00:01:02,A4:F4:C2:00:01:02</w:t>
            </w:r>
          </w:p>
        </w:tc>
      </w:tr>
    </w:tbl>
    <w:p w:rsidR="008358D0" w:rsidP="008358D0" w:rsidRDefault="008358D0" w14:paraId="74C6AA3A" w14:textId="77777777"/>
    <w:p w:rsidR="008358D0" w:rsidP="008358D0" w:rsidRDefault="008358D0" w14:paraId="047D73BA" w14:textId="77777777">
      <w:pPr>
        <w:pStyle w:val="Heading3"/>
      </w:pPr>
      <w:bookmarkStart w:name="_Toc113352614" w:id="44"/>
      <w:r>
        <w:lastRenderedPageBreak/>
        <w:t>Response</w:t>
      </w:r>
      <w:bookmarkEnd w:id="44"/>
    </w:p>
    <w:tbl>
      <w:tblPr>
        <w:tblW w:w="9175" w:type="dxa"/>
        <w:tblLayout w:type="fixed"/>
        <w:tblLook w:val="0000" w:firstRow="0" w:lastRow="0" w:firstColumn="0" w:lastColumn="0" w:noHBand="0" w:noVBand="0"/>
      </w:tblPr>
      <w:tblGrid>
        <w:gridCol w:w="625"/>
        <w:gridCol w:w="1780"/>
        <w:gridCol w:w="920"/>
        <w:gridCol w:w="1065"/>
        <w:gridCol w:w="4785"/>
      </w:tblGrid>
      <w:tr w:rsidRPr="007E54E2" w:rsidR="008358D0" w:rsidTr="00866F1A" w14:paraId="6F52180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358D0" w:rsidP="00866F1A" w:rsidRDefault="008358D0" w14:paraId="5BCD5566" w14:textId="77777777">
            <w:pPr>
              <w:rPr>
                <w:b/>
                <w:bCs/>
                <w:sz w:val="24"/>
                <w:szCs w:val="24"/>
                <w:lang w:eastAsia="en-AU"/>
              </w:rPr>
            </w:pPr>
            <w:r w:rsidRPr="007E54E2">
              <w:rPr>
                <w:b/>
                <w:bCs/>
                <w:sz w:val="24"/>
                <w:szCs w:val="24"/>
                <w:lang w:eastAsia="en-AU"/>
              </w:rPr>
              <w:t>Payload</w:t>
            </w:r>
          </w:p>
        </w:tc>
      </w:tr>
      <w:tr w:rsidRPr="007E54E2" w:rsidR="008358D0" w:rsidTr="00A96FF9" w14:paraId="0B6A1A6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358D0" w:rsidP="00866F1A" w:rsidRDefault="008358D0" w14:paraId="3B71771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0AF1F157" w14:textId="77777777">
            <w:pPr>
              <w:rPr>
                <w:b/>
                <w:bCs/>
                <w:sz w:val="24"/>
                <w:szCs w:val="24"/>
                <w:lang w:eastAsia="en-AU"/>
              </w:rPr>
            </w:pPr>
            <w:r w:rsidRPr="007E54E2">
              <w:rPr>
                <w:b/>
                <w:bCs/>
                <w:sz w:val="24"/>
                <w:szCs w:val="24"/>
                <w:lang w:eastAsia="en-AU"/>
              </w:rPr>
              <w:t>Parameter</w:t>
            </w:r>
          </w:p>
        </w:tc>
        <w:tc>
          <w:tcPr>
            <w:tcW w:w="920"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7EC45D7C" w14:textId="77777777">
            <w:pPr>
              <w:rPr>
                <w:b/>
                <w:bCs/>
                <w:sz w:val="24"/>
                <w:szCs w:val="24"/>
                <w:lang w:eastAsia="en-AU"/>
              </w:rPr>
            </w:pPr>
            <w:r w:rsidRPr="007E54E2">
              <w:rPr>
                <w:b/>
                <w:bCs/>
                <w:sz w:val="24"/>
                <w:szCs w:val="24"/>
                <w:lang w:eastAsia="en-AU"/>
              </w:rPr>
              <w:t>Type</w:t>
            </w:r>
          </w:p>
        </w:tc>
        <w:tc>
          <w:tcPr>
            <w:tcW w:w="106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358D0" w:rsidP="00866F1A" w:rsidRDefault="008358D0" w14:paraId="4E4357C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088C5A1F" w14:textId="77777777">
            <w:pPr>
              <w:rPr>
                <w:b/>
                <w:bCs/>
                <w:sz w:val="24"/>
                <w:szCs w:val="24"/>
                <w:lang w:eastAsia="en-AU"/>
              </w:rPr>
            </w:pPr>
            <w:r w:rsidRPr="007E54E2">
              <w:rPr>
                <w:b/>
                <w:bCs/>
                <w:sz w:val="24"/>
                <w:szCs w:val="24"/>
                <w:lang w:eastAsia="en-AU"/>
              </w:rPr>
              <w:t>Description</w:t>
            </w:r>
          </w:p>
        </w:tc>
      </w:tr>
      <w:tr w:rsidRPr="007E54E2" w:rsidR="008358D0" w:rsidTr="00A96FF9" w14:paraId="66DB7DD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00838B4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5183F76B" w14:textId="77777777">
            <w:pPr>
              <w:rPr>
                <w:b/>
                <w:bCs/>
                <w:sz w:val="24"/>
                <w:szCs w:val="24"/>
                <w:lang w:eastAsia="en-AU"/>
              </w:rPr>
            </w:pPr>
            <w:r w:rsidRPr="007E54E2">
              <w:rPr>
                <w:bCs/>
                <w:sz w:val="24"/>
                <w:szCs w:val="24"/>
                <w:lang w:eastAsia="en-AU"/>
              </w:rPr>
              <w:t>status</w:t>
            </w:r>
          </w:p>
        </w:tc>
        <w:tc>
          <w:tcPr>
            <w:tcW w:w="920"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4EB793AC" w14:textId="6CE79E9F">
            <w:pPr>
              <w:rPr>
                <w:b/>
                <w:bCs/>
                <w:sz w:val="24"/>
                <w:szCs w:val="24"/>
                <w:lang w:eastAsia="en-AU"/>
              </w:rPr>
            </w:pPr>
            <w:r w:rsidRPr="007E54E2">
              <w:rPr>
                <w:sz w:val="24"/>
                <w:szCs w:val="24"/>
                <w:lang w:eastAsia="en-AU"/>
              </w:rPr>
              <w:t>Int</w:t>
            </w:r>
          </w:p>
        </w:tc>
        <w:tc>
          <w:tcPr>
            <w:tcW w:w="106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5610AE" w14:paraId="73A8FD94" w14:textId="42B844DD">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35151DA3" w14:textId="185FBFA5">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7E54E2">
              <w:rPr>
                <w:bCs/>
                <w:sz w:val="24"/>
                <w:szCs w:val="24"/>
                <w:lang w:eastAsia="en-AU"/>
              </w:rPr>
              <w:instrText xml:space="preserve"> \* MERGEFORMAT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8358D0" w:rsidP="00373663" w:rsidRDefault="008358D0" w14:paraId="061ECE42" w14:textId="50566A49">
            <w:pPr>
              <w:rPr>
                <w:b/>
                <w:bCs/>
                <w:sz w:val="24"/>
                <w:szCs w:val="24"/>
                <w:lang w:eastAsia="en-AU"/>
              </w:rPr>
            </w:pPr>
            <w:r w:rsidRPr="007E54E2">
              <w:rPr>
                <w:bCs/>
                <w:sz w:val="24"/>
                <w:szCs w:val="24"/>
                <w:lang w:eastAsia="en-AU"/>
              </w:rPr>
              <w:t xml:space="preserve">- Giá trị: 0, </w:t>
            </w:r>
            <w:r w:rsidR="00316984">
              <w:rPr>
                <w:bCs/>
                <w:sz w:val="24"/>
                <w:szCs w:val="24"/>
                <w:lang w:eastAsia="en-AU"/>
              </w:rPr>
              <w:t xml:space="preserve">6, 8, </w:t>
            </w:r>
            <w:r w:rsidR="00373663">
              <w:rPr>
                <w:sz w:val="24"/>
                <w:szCs w:val="24"/>
              </w:rPr>
              <w:t>9, 10, 11, 12, 15</w:t>
            </w:r>
          </w:p>
        </w:tc>
      </w:tr>
      <w:tr w:rsidRPr="007E54E2" w:rsidR="008358D0" w:rsidTr="00A96FF9" w14:paraId="18335A6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0D78507E"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5BB4B701" w14:textId="77777777">
            <w:pPr>
              <w:rPr>
                <w:sz w:val="24"/>
                <w:szCs w:val="24"/>
                <w:lang w:eastAsia="en-AU"/>
              </w:rPr>
            </w:pPr>
            <w:r w:rsidRPr="007E54E2">
              <w:rPr>
                <w:sz w:val="24"/>
                <w:szCs w:val="24"/>
                <w:lang w:eastAsia="en-AU"/>
              </w:rPr>
              <w:t>message</w:t>
            </w:r>
          </w:p>
        </w:tc>
        <w:tc>
          <w:tcPr>
            <w:tcW w:w="920"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3EDD9B46" w14:textId="77777777">
            <w:pPr>
              <w:rPr>
                <w:sz w:val="24"/>
                <w:szCs w:val="24"/>
                <w:lang w:eastAsia="en-AU"/>
              </w:rPr>
            </w:pPr>
            <w:r w:rsidRPr="007E54E2">
              <w:rPr>
                <w:sz w:val="24"/>
                <w:szCs w:val="24"/>
                <w:lang w:eastAsia="en-AU"/>
              </w:rPr>
              <w:t>String</w:t>
            </w:r>
          </w:p>
        </w:tc>
        <w:tc>
          <w:tcPr>
            <w:tcW w:w="106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5610AE" w14:paraId="569A9436" w14:textId="2CE143D5">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0334B5E9" w14:textId="2C47C8ED">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7E54E2">
              <w:rPr>
                <w:bCs/>
                <w:sz w:val="24"/>
                <w:szCs w:val="24"/>
                <w:lang w:eastAsia="en-AU"/>
              </w:rPr>
              <w:instrText xml:space="preserve"> \* MERGEFORMAT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A96FF9" w14:paraId="0E055EB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51FE216"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331271B" w14:textId="45C4B058">
            <w:pPr>
              <w:rPr>
                <w:sz w:val="24"/>
                <w:szCs w:val="24"/>
              </w:rPr>
            </w:pPr>
            <w:r w:rsidRPr="007E54E2">
              <w:rPr>
                <w:sz w:val="24"/>
                <w:szCs w:val="24"/>
              </w:rPr>
              <w:t>requestId</w:t>
            </w:r>
          </w:p>
        </w:tc>
        <w:tc>
          <w:tcPr>
            <w:tcW w:w="920"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FB60ABA" w14:textId="1C52C306">
            <w:pPr>
              <w:rPr>
                <w:sz w:val="24"/>
                <w:szCs w:val="24"/>
                <w:lang w:eastAsia="en-AU"/>
              </w:rPr>
            </w:pPr>
            <w:r w:rsidRPr="007E54E2">
              <w:rPr>
                <w:sz w:val="24"/>
                <w:szCs w:val="24"/>
                <w:lang w:eastAsia="en-AU"/>
              </w:rPr>
              <w:t>Int</w:t>
            </w:r>
          </w:p>
        </w:tc>
        <w:tc>
          <w:tcPr>
            <w:tcW w:w="106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5C66C32" w14:textId="48FDC059">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8317FED" w14:textId="3D117564">
            <w:pPr>
              <w:rPr>
                <w:sz w:val="24"/>
                <w:szCs w:val="24"/>
                <w:lang w:eastAsia="en-AU"/>
              </w:rPr>
            </w:pPr>
            <w:r w:rsidRPr="007E54E2">
              <w:rPr>
                <w:sz w:val="24"/>
                <w:szCs w:val="24"/>
                <w:lang w:eastAsia="en-AU"/>
              </w:rPr>
              <w:t>Index của request</w:t>
            </w:r>
          </w:p>
        </w:tc>
      </w:tr>
      <w:tr w:rsidRPr="007E54E2" w:rsidR="00D271EB" w:rsidTr="00A96FF9" w14:paraId="760B02F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F0EA3F5"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FB4F147" w14:textId="77777777">
            <w:pPr>
              <w:rPr>
                <w:sz w:val="24"/>
                <w:szCs w:val="24"/>
              </w:rPr>
            </w:pPr>
            <w:r w:rsidRPr="007E54E2">
              <w:rPr>
                <w:sz w:val="24"/>
                <w:szCs w:val="24"/>
              </w:rPr>
              <w:t>data</w:t>
            </w:r>
          </w:p>
        </w:tc>
        <w:tc>
          <w:tcPr>
            <w:tcW w:w="920"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B9913A0" w14:textId="77777777">
            <w:pPr>
              <w:rPr>
                <w:sz w:val="24"/>
                <w:szCs w:val="24"/>
                <w:lang w:eastAsia="en-AU"/>
              </w:rPr>
            </w:pPr>
            <w:r w:rsidRPr="007E54E2">
              <w:rPr>
                <w:sz w:val="24"/>
                <w:szCs w:val="24"/>
                <w:lang w:eastAsia="en-AU"/>
              </w:rPr>
              <w:t>JSON Object</w:t>
            </w:r>
          </w:p>
        </w:tc>
        <w:tc>
          <w:tcPr>
            <w:tcW w:w="106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A92AB15" w14:textId="73FC911D">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7BA02D2" w14:textId="77777777">
            <w:pPr>
              <w:pStyle w:val="FirstLevelBullet"/>
              <w:numPr>
                <w:ilvl w:val="0"/>
                <w:numId w:val="0"/>
              </w:numPr>
              <w:rPr>
                <w:sz w:val="24"/>
                <w:szCs w:val="24"/>
                <w:lang w:eastAsia="en-AU"/>
              </w:rPr>
            </w:pPr>
            <w:r w:rsidRPr="007E54E2">
              <w:rPr>
                <w:sz w:val="24"/>
                <w:szCs w:val="24"/>
                <w:lang w:eastAsia="en-AU"/>
              </w:rPr>
              <w:t xml:space="preserve"> </w:t>
            </w:r>
          </w:p>
        </w:tc>
      </w:tr>
    </w:tbl>
    <w:p w:rsidR="008358D0" w:rsidP="008358D0" w:rsidRDefault="008358D0" w14:paraId="1F7E6F71"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358D0" w:rsidTr="00866F1A" w14:paraId="3EB30782"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358D0" w:rsidP="00866F1A" w:rsidRDefault="008358D0" w14:paraId="5085F91F" w14:textId="77777777">
            <w:pPr>
              <w:rPr>
                <w:b/>
                <w:bCs/>
                <w:sz w:val="24"/>
                <w:szCs w:val="24"/>
                <w:lang w:eastAsia="en-AU"/>
              </w:rPr>
            </w:pPr>
            <w:r w:rsidRPr="007E54E2">
              <w:rPr>
                <w:b/>
                <w:bCs/>
                <w:sz w:val="24"/>
                <w:szCs w:val="24"/>
                <w:lang w:eastAsia="en-AU"/>
              </w:rPr>
              <w:t>data object</w:t>
            </w:r>
          </w:p>
        </w:tc>
      </w:tr>
      <w:tr w:rsidRPr="007E54E2" w:rsidR="008358D0" w:rsidTr="00866F1A" w14:paraId="412266C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358D0" w:rsidP="00866F1A" w:rsidRDefault="008358D0" w14:paraId="7533D99E"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613088F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1E0374A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358D0" w:rsidP="00866F1A" w:rsidRDefault="008358D0" w14:paraId="059DF28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176CB9D9" w14:textId="77777777">
            <w:pPr>
              <w:rPr>
                <w:b/>
                <w:bCs/>
                <w:sz w:val="24"/>
                <w:szCs w:val="24"/>
                <w:lang w:eastAsia="en-AU"/>
              </w:rPr>
            </w:pPr>
            <w:r w:rsidRPr="007E54E2">
              <w:rPr>
                <w:b/>
                <w:bCs/>
                <w:sz w:val="24"/>
                <w:szCs w:val="24"/>
                <w:lang w:eastAsia="en-AU"/>
              </w:rPr>
              <w:t>Description</w:t>
            </w:r>
          </w:p>
        </w:tc>
      </w:tr>
      <w:tr w:rsidRPr="007E54E2" w:rsidR="00F938F2" w:rsidTr="008531FB" w14:paraId="774AE08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938F2" w:rsidP="008531FB" w:rsidRDefault="00F938F2" w14:paraId="675D833C"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938F2" w:rsidP="008531FB" w:rsidRDefault="00F938F2" w14:paraId="09808AF6"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938F2" w:rsidP="008531FB" w:rsidRDefault="00F938F2" w14:paraId="235FC40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938F2" w:rsidP="008531FB" w:rsidRDefault="005610AE" w14:paraId="2BEF1C87" w14:textId="67FA9558">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938F2" w:rsidP="008531FB" w:rsidRDefault="00F938F2" w14:paraId="0F26296F" w14:textId="77777777">
            <w:pPr>
              <w:rPr>
                <w:sz w:val="24"/>
                <w:szCs w:val="24"/>
                <w:lang w:eastAsia="en-AU"/>
              </w:rPr>
            </w:pPr>
            <w:r w:rsidRPr="007E54E2">
              <w:rPr>
                <w:sz w:val="24"/>
                <w:szCs w:val="24"/>
                <w:lang w:eastAsia="en-AU"/>
              </w:rPr>
              <w:t>Hành động được yêu cầu</w:t>
            </w:r>
          </w:p>
          <w:p w:rsidRPr="007E54E2" w:rsidR="00F938F2" w:rsidP="008531FB" w:rsidRDefault="00F938F2" w14:paraId="46103841" w14:textId="3A1B00A9">
            <w:pPr>
              <w:rPr>
                <w:bCs/>
                <w:sz w:val="24"/>
                <w:szCs w:val="24"/>
                <w:lang w:eastAsia="en-AU"/>
              </w:rPr>
            </w:pPr>
            <w:r w:rsidRPr="007E54E2">
              <w:rPr>
                <w:bCs/>
                <w:sz w:val="24"/>
                <w:szCs w:val="24"/>
                <w:lang w:eastAsia="en-AU"/>
              </w:rPr>
              <w:t xml:space="preserve">action = </w:t>
            </w:r>
            <w:r w:rsidRPr="007E54E2">
              <w:rPr>
                <w:sz w:val="24"/>
                <w:szCs w:val="24"/>
                <w:lang w:eastAsia="en-AU"/>
              </w:rPr>
              <w:t>reboot</w:t>
            </w:r>
          </w:p>
        </w:tc>
      </w:tr>
      <w:tr w:rsidRPr="007E54E2" w:rsidR="00F938F2" w:rsidTr="008531FB" w14:paraId="6579032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938F2" w:rsidP="008531FB" w:rsidRDefault="00F938F2" w14:paraId="0E95008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938F2" w:rsidP="008531FB" w:rsidRDefault="00F938F2" w14:paraId="0542E2CA" w14:textId="79B6E738">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938F2" w:rsidP="008531FB" w:rsidRDefault="00F938F2" w14:paraId="72031062"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938F2" w:rsidP="008531FB" w:rsidRDefault="00F938F2" w14:paraId="7A9877DC"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938F2" w:rsidP="008531FB" w:rsidRDefault="00F938F2" w14:paraId="463B214B" w14:textId="77777777">
            <w:pPr>
              <w:rPr>
                <w:sz w:val="24"/>
                <w:szCs w:val="24"/>
                <w:lang w:eastAsia="en-AU"/>
              </w:rPr>
            </w:pPr>
          </w:p>
        </w:tc>
      </w:tr>
    </w:tbl>
    <w:p w:rsidR="008358D0" w:rsidP="008358D0" w:rsidRDefault="008358D0" w14:paraId="7F8E188D" w14:textId="715FCF32"/>
    <w:tbl>
      <w:tblPr>
        <w:tblW w:w="9175" w:type="dxa"/>
        <w:tblLayout w:type="fixed"/>
        <w:tblLook w:val="0000" w:firstRow="0" w:lastRow="0" w:firstColumn="0" w:lastColumn="0" w:noHBand="0" w:noVBand="0"/>
      </w:tblPr>
      <w:tblGrid>
        <w:gridCol w:w="625"/>
        <w:gridCol w:w="1780"/>
        <w:gridCol w:w="992"/>
        <w:gridCol w:w="993"/>
        <w:gridCol w:w="4785"/>
      </w:tblGrid>
      <w:tr w:rsidRPr="007E54E2" w:rsidR="00F938F2" w:rsidTr="008531FB" w14:paraId="718DC0D7"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F938F2" w:rsidP="008531FB" w:rsidRDefault="00F938F2" w14:paraId="6B7B3ADA" w14:textId="77777777">
            <w:pPr>
              <w:rPr>
                <w:b/>
                <w:bCs/>
                <w:sz w:val="24"/>
                <w:szCs w:val="24"/>
                <w:lang w:eastAsia="en-AU"/>
              </w:rPr>
            </w:pPr>
            <w:r w:rsidRPr="007E54E2">
              <w:rPr>
                <w:b/>
                <w:bCs/>
                <w:sz w:val="24"/>
                <w:szCs w:val="24"/>
                <w:lang w:eastAsia="en-AU"/>
              </w:rPr>
              <w:t>results object</w:t>
            </w:r>
          </w:p>
        </w:tc>
      </w:tr>
      <w:tr w:rsidRPr="007E54E2" w:rsidR="00F938F2" w:rsidTr="008531FB" w14:paraId="074D08B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F938F2" w:rsidP="008531FB" w:rsidRDefault="00F938F2" w14:paraId="662BFDD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938F2" w:rsidP="008531FB" w:rsidRDefault="00F938F2" w14:paraId="40B676E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F938F2" w:rsidP="008531FB" w:rsidRDefault="00F938F2" w14:paraId="32FB51A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F938F2" w:rsidP="008531FB" w:rsidRDefault="00F938F2" w14:paraId="6E79660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F938F2" w:rsidP="008531FB" w:rsidRDefault="00F938F2" w14:paraId="424C61B4" w14:textId="77777777">
            <w:pPr>
              <w:rPr>
                <w:b/>
                <w:bCs/>
                <w:sz w:val="24"/>
                <w:szCs w:val="24"/>
                <w:lang w:eastAsia="en-AU"/>
              </w:rPr>
            </w:pPr>
            <w:r w:rsidRPr="007E54E2">
              <w:rPr>
                <w:b/>
                <w:bCs/>
                <w:sz w:val="24"/>
                <w:szCs w:val="24"/>
                <w:lang w:eastAsia="en-AU"/>
              </w:rPr>
              <w:t>Description</w:t>
            </w:r>
          </w:p>
        </w:tc>
      </w:tr>
      <w:tr w:rsidRPr="007E54E2" w:rsidR="00F938F2" w:rsidTr="008531FB" w14:paraId="79A52B0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938F2" w:rsidP="008531FB" w:rsidRDefault="00F938F2" w14:paraId="3155060A" w14:textId="0F91D75F">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938F2" w:rsidP="008531FB" w:rsidRDefault="00F938F2" w14:paraId="25D57D22" w14:textId="1C1E35E7">
            <w:pPr>
              <w:rPr>
                <w:bCs/>
                <w:sz w:val="24"/>
                <w:szCs w:val="24"/>
                <w:lang w:eastAsia="en-AU"/>
              </w:rPr>
            </w:pPr>
            <w:r w:rsidRPr="007E54E2">
              <w:rPr>
                <w:sz w:val="24"/>
                <w:szCs w:val="24"/>
              </w:rPr>
              <w:t>macAddr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938F2" w:rsidP="008531FB" w:rsidRDefault="00F938F2" w14:paraId="0A2E507B" w14:textId="77777777">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938F2" w:rsidP="008531FB" w:rsidRDefault="00F938F2" w14:paraId="2DD22AF8" w14:textId="5153DF81">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938F2" w:rsidP="008531FB" w:rsidRDefault="00F938F2" w14:paraId="45A8B3B0" w14:textId="77777777">
            <w:pPr>
              <w:rPr>
                <w:sz w:val="24"/>
                <w:szCs w:val="24"/>
              </w:rPr>
            </w:pPr>
            <w:r w:rsidRPr="007E54E2">
              <w:rPr>
                <w:sz w:val="24"/>
                <w:szCs w:val="24"/>
              </w:rPr>
              <w:t>Địa chỉ MAC của từng thiết bị.</w:t>
            </w:r>
          </w:p>
          <w:p w:rsidR="00F938F2" w:rsidP="008531FB" w:rsidRDefault="00F938F2" w14:paraId="36745F79" w14:textId="77777777">
            <w:pPr>
              <w:rPr>
                <w:sz w:val="24"/>
                <w:szCs w:val="24"/>
                <w:lang w:eastAsia="en-AU"/>
              </w:rPr>
            </w:pPr>
            <w:r w:rsidRPr="007E54E2">
              <w:rPr>
                <w:sz w:val="24"/>
                <w:szCs w:val="24"/>
              </w:rPr>
              <w:t>Định dạng string của MAC</w:t>
            </w:r>
            <w:r w:rsidR="00634C06">
              <w:rPr>
                <w:sz w:val="24"/>
                <w:szCs w:val="24"/>
                <w:lang w:eastAsia="en-AU"/>
              </w:rPr>
              <w:t xml:space="preserve"> viết hoa, các octec cách nhau bởi dâu hai chấm ":". Ví dụ: AA:BB:CC:DD:EE:FF</w:t>
            </w:r>
          </w:p>
          <w:p w:rsidRPr="007E54E2" w:rsidR="00634C06" w:rsidP="008531FB" w:rsidRDefault="00634C06" w14:paraId="5E157E8F" w14:textId="48DF3801">
            <w:pPr>
              <w:rPr>
                <w:bCs/>
                <w:sz w:val="24"/>
                <w:szCs w:val="24"/>
                <w:lang w:eastAsia="en-AU"/>
              </w:rPr>
            </w:pPr>
          </w:p>
        </w:tc>
      </w:tr>
      <w:tr w:rsidRPr="007E54E2" w:rsidR="00F938F2" w:rsidTr="008531FB" w14:paraId="2083F89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938F2" w:rsidP="008531FB" w:rsidRDefault="00F938F2" w14:paraId="2807B6F3" w14:textId="52A2B50D">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938F2" w:rsidP="008531FB" w:rsidRDefault="00F938F2" w14:paraId="4B025707" w14:textId="2ED1E376">
            <w:pPr>
              <w:rPr>
                <w:sz w:val="24"/>
                <w:szCs w:val="24"/>
              </w:rPr>
            </w:pPr>
            <w:r w:rsidRPr="007E54E2">
              <w:rPr>
                <w:sz w:val="24"/>
                <w:szCs w:val="24"/>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938F2" w:rsidP="008531FB" w:rsidRDefault="00F938F2" w14:paraId="33D17DB6" w14:textId="5E4E4B02">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938F2" w:rsidP="008531FB" w:rsidRDefault="00F938F2" w14:paraId="06D0849D" w14:textId="14F1B109">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938F2" w:rsidP="008531FB" w:rsidRDefault="00F938F2" w14:paraId="3F2CB6BF" w14:textId="77777777">
            <w:pPr>
              <w:rPr>
                <w:sz w:val="24"/>
                <w:szCs w:val="24"/>
              </w:rPr>
            </w:pPr>
            <w:r w:rsidRPr="007E54E2">
              <w:rPr>
                <w:sz w:val="24"/>
                <w:szCs w:val="24"/>
              </w:rPr>
              <w:t>Trạng thái xử lý reboot của từng thiết bị.</w:t>
            </w:r>
          </w:p>
          <w:p w:rsidRPr="007E54E2" w:rsidR="00F938F2" w:rsidP="008531FB" w:rsidRDefault="00F938F2" w14:paraId="087C382E" w14:textId="448537B4">
            <w:pPr>
              <w:rPr>
                <w:sz w:val="24"/>
                <w:szCs w:val="24"/>
              </w:rPr>
            </w:pPr>
            <w:r w:rsidRPr="007E54E2">
              <w:rPr>
                <w:sz w:val="24"/>
                <w:szCs w:val="24"/>
              </w:rPr>
              <w:t>Giá trị: Success/Fail</w:t>
            </w:r>
          </w:p>
        </w:tc>
      </w:tr>
    </w:tbl>
    <w:p w:rsidR="00F938F2" w:rsidP="008358D0" w:rsidRDefault="00F938F2" w14:paraId="039CAB60" w14:textId="77777777"/>
    <w:p w:rsidR="008358D0" w:rsidP="008358D0" w:rsidRDefault="008358D0" w14:paraId="0950DBE7" w14:textId="77777777">
      <w:pPr>
        <w:pStyle w:val="Heading3"/>
      </w:pPr>
      <w:bookmarkStart w:name="_Toc113352615" w:id="45"/>
      <w:r>
        <w:t>Example</w:t>
      </w:r>
      <w:bookmarkEnd w:id="45"/>
    </w:p>
    <w:p w:rsidR="008358D0" w:rsidP="008358D0" w:rsidRDefault="008358D0" w14:paraId="7E10D800" w14:textId="77777777">
      <w:pPr>
        <w:rPr>
          <w:b/>
        </w:rPr>
      </w:pPr>
      <w:r>
        <w:rPr>
          <w:b/>
        </w:rPr>
        <w:t>Request:</w:t>
      </w:r>
    </w:p>
    <w:p w:rsidRPr="00960690" w:rsidR="008358D0" w:rsidP="008358D0" w:rsidRDefault="008358D0" w14:paraId="673B62D8" w14:textId="77777777">
      <w:pPr>
        <w:rPr>
          <w:i/>
          <w:u w:val="single"/>
        </w:rPr>
      </w:pPr>
      <w:r w:rsidRPr="00960690">
        <w:rPr>
          <w:u w:val="single"/>
        </w:rPr>
        <w:t>https://192.168.88.1:9000</w:t>
      </w:r>
      <w:r>
        <w:rPr>
          <w:u w:val="single"/>
        </w:rPr>
        <w:t>/onelinkagent</w:t>
      </w:r>
    </w:p>
    <w:p w:rsidR="00DF7540" w:rsidP="00DF7540" w:rsidRDefault="00DF7540" w14:paraId="3DBF3CC5" w14:textId="77777777">
      <w:r>
        <w:lastRenderedPageBreak/>
        <w:t>{</w:t>
      </w:r>
    </w:p>
    <w:p w:rsidR="00DF7540" w:rsidP="00DF7540" w:rsidRDefault="00DF7540" w14:paraId="6C8B37B1" w14:textId="77777777">
      <w:r>
        <w:tab/>
      </w:r>
      <w:r>
        <w:t>"action": "reboot",</w:t>
      </w:r>
    </w:p>
    <w:p w:rsidR="00DF7540" w:rsidP="00DF7540" w:rsidRDefault="00DF7540" w14:paraId="33E4713F" w14:textId="77777777">
      <w:r>
        <w:tab/>
      </w:r>
      <w:r>
        <w:t>"macList": "&lt;macList&gt;",</w:t>
      </w:r>
    </w:p>
    <w:p w:rsidR="00DF7540" w:rsidP="00DF7540" w:rsidRDefault="00DF7540" w14:paraId="5DD93FBF" w14:textId="1D29B0D9">
      <w:r>
        <w:tab/>
      </w:r>
      <w:r>
        <w:t xml:space="preserve">"requestId": </w:t>
      </w:r>
      <w:r w:rsidR="00FA141F">
        <w:t>&lt;requestId&gt;</w:t>
      </w:r>
    </w:p>
    <w:p w:rsidR="00DF7540" w:rsidP="00DF7540" w:rsidRDefault="00DF7540" w14:paraId="52756045" w14:textId="77777777">
      <w:r>
        <w:t>}</w:t>
      </w:r>
    </w:p>
    <w:p w:rsidR="008358D0" w:rsidP="00DF7540" w:rsidRDefault="008358D0" w14:paraId="39B22E9B" w14:textId="4A2D99E2">
      <w:pPr>
        <w:rPr>
          <w:b/>
        </w:rPr>
      </w:pPr>
      <w:r>
        <w:rPr>
          <w:b/>
        </w:rPr>
        <w:t>Response:</w:t>
      </w:r>
    </w:p>
    <w:p w:rsidR="00DF7540" w:rsidP="00DF7540" w:rsidRDefault="00DF7540" w14:paraId="47BFE391" w14:textId="77777777">
      <w:r>
        <w:t>{</w:t>
      </w:r>
    </w:p>
    <w:p w:rsidR="00DF7540" w:rsidP="00DF7540" w:rsidRDefault="00DF7540" w14:paraId="278A0692" w14:textId="77777777">
      <w:r>
        <w:tab/>
      </w:r>
      <w:r>
        <w:t>"status": 0,</w:t>
      </w:r>
    </w:p>
    <w:p w:rsidR="00DF7540" w:rsidP="00DF7540" w:rsidRDefault="00DF7540" w14:paraId="752AE128" w14:textId="77777777">
      <w:r>
        <w:tab/>
      </w:r>
      <w:r>
        <w:t>"message": "Success",</w:t>
      </w:r>
    </w:p>
    <w:p w:rsidR="00DF7540" w:rsidP="00DF7540" w:rsidRDefault="00DF7540" w14:paraId="090CBEBC" w14:textId="31B71FE0">
      <w:r>
        <w:tab/>
      </w:r>
      <w:r>
        <w:t xml:space="preserve">"requestId": </w:t>
      </w:r>
      <w:r w:rsidR="00FA141F">
        <w:t>&lt;requestId&gt;</w:t>
      </w:r>
      <w:r>
        <w:t>,</w:t>
      </w:r>
    </w:p>
    <w:p w:rsidR="00DF7540" w:rsidP="00DF7540" w:rsidRDefault="00DF7540" w14:paraId="48FDE7DF" w14:textId="77777777">
      <w:r>
        <w:tab/>
      </w:r>
      <w:r>
        <w:t>"data": {</w:t>
      </w:r>
    </w:p>
    <w:p w:rsidR="00DF7540" w:rsidP="00DF7540" w:rsidRDefault="00DF7540" w14:paraId="4FB52AFB" w14:textId="77777777">
      <w:r>
        <w:tab/>
      </w:r>
      <w:r>
        <w:tab/>
      </w:r>
      <w:r>
        <w:t>"action": "reboot",</w:t>
      </w:r>
    </w:p>
    <w:p w:rsidR="00DF7540" w:rsidP="00DF7540" w:rsidRDefault="00DF7540" w14:paraId="743EB845" w14:textId="77777777">
      <w:r>
        <w:tab/>
      </w:r>
      <w:r>
        <w:tab/>
      </w:r>
      <w:r>
        <w:t>"results": [{</w:t>
      </w:r>
    </w:p>
    <w:p w:rsidR="00DF7540" w:rsidP="00DF7540" w:rsidRDefault="00DF7540" w14:paraId="25302E26" w14:textId="77777777">
      <w:r>
        <w:tab/>
      </w:r>
      <w:r>
        <w:tab/>
      </w:r>
      <w:r>
        <w:tab/>
      </w:r>
      <w:r>
        <w:tab/>
      </w:r>
      <w:r>
        <w:t>"macAddr": "&lt;macAddr&gt;",</w:t>
      </w:r>
    </w:p>
    <w:p w:rsidR="00DF7540" w:rsidP="00DF7540" w:rsidRDefault="00DF7540" w14:paraId="44671DAE" w14:textId="77777777">
      <w:r>
        <w:tab/>
      </w:r>
      <w:r>
        <w:tab/>
      </w:r>
      <w:r>
        <w:tab/>
      </w:r>
      <w:r>
        <w:tab/>
      </w:r>
      <w:r>
        <w:t>"status": "&lt;status&gt;"</w:t>
      </w:r>
    </w:p>
    <w:p w:rsidR="00DF7540" w:rsidP="00DF7540" w:rsidRDefault="00DF7540" w14:paraId="42EA66B1" w14:textId="77777777">
      <w:r>
        <w:tab/>
      </w:r>
      <w:r>
        <w:tab/>
      </w:r>
      <w:r>
        <w:tab/>
      </w:r>
      <w:r>
        <w:t>}, {</w:t>
      </w:r>
    </w:p>
    <w:p w:rsidR="00DF7540" w:rsidP="00DF7540" w:rsidRDefault="00DF7540" w14:paraId="35725CE8" w14:textId="77777777">
      <w:r>
        <w:tab/>
      </w:r>
      <w:r>
        <w:tab/>
      </w:r>
      <w:r>
        <w:tab/>
      </w:r>
      <w:r>
        <w:tab/>
      </w:r>
      <w:r>
        <w:t>"macAddr": "&lt;macAddr&gt;",</w:t>
      </w:r>
    </w:p>
    <w:p w:rsidR="00DF7540" w:rsidP="00DF7540" w:rsidRDefault="00DF7540" w14:paraId="7F630A7E" w14:textId="77777777">
      <w:r>
        <w:tab/>
      </w:r>
      <w:r>
        <w:tab/>
      </w:r>
      <w:r>
        <w:tab/>
      </w:r>
      <w:r>
        <w:tab/>
      </w:r>
      <w:r>
        <w:t>" status": "&lt;status&gt;"</w:t>
      </w:r>
    </w:p>
    <w:p w:rsidR="00DF7540" w:rsidP="00DF7540" w:rsidRDefault="00DF7540" w14:paraId="1596784A" w14:textId="77777777">
      <w:r>
        <w:tab/>
      </w:r>
      <w:r>
        <w:tab/>
      </w:r>
      <w:r>
        <w:tab/>
      </w:r>
      <w:r>
        <w:t>}</w:t>
      </w:r>
    </w:p>
    <w:p w:rsidR="00DF7540" w:rsidP="00DF7540" w:rsidRDefault="00DF7540" w14:paraId="489173BE" w14:textId="77777777">
      <w:r>
        <w:tab/>
      </w:r>
      <w:r>
        <w:tab/>
      </w:r>
      <w:r>
        <w:t>]</w:t>
      </w:r>
    </w:p>
    <w:p w:rsidR="00DF7540" w:rsidP="00DF7540" w:rsidRDefault="00DF7540" w14:paraId="0F121718" w14:textId="77777777">
      <w:r>
        <w:tab/>
      </w:r>
      <w:r>
        <w:t>}</w:t>
      </w:r>
    </w:p>
    <w:p w:rsidR="00F938F2" w:rsidP="00DF7540" w:rsidRDefault="00DF7540" w14:paraId="7EB9278A" w14:textId="674AD5BC">
      <w:r>
        <w:t>}</w:t>
      </w:r>
    </w:p>
    <w:p w:rsidRPr="00395B59" w:rsidR="00F73900" w:rsidP="00DF7540" w:rsidRDefault="00F73900" w14:paraId="3CF6785F" w14:textId="77777777"/>
    <w:p w:rsidR="008358D0" w:rsidP="008358D0" w:rsidRDefault="00395B59" w14:paraId="1D224093" w14:textId="10E5A5F2">
      <w:pPr>
        <w:pStyle w:val="Heading2"/>
      </w:pPr>
      <w:bookmarkStart w:name="_Toc113352616" w:id="46"/>
      <w:r>
        <w:t>reset</w:t>
      </w:r>
      <w:bookmarkEnd w:id="46"/>
    </w:p>
    <w:p w:rsidR="008358D0" w:rsidP="008358D0" w:rsidRDefault="008358D0" w14:paraId="461413E7" w14:textId="77777777">
      <w:pPr>
        <w:pStyle w:val="Heading3"/>
      </w:pPr>
      <w:bookmarkStart w:name="_Toc113352617" w:id="47"/>
      <w:r>
        <w:t>Mô tả API</w:t>
      </w:r>
      <w:bookmarkEnd w:id="4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358D0" w:rsidTr="008358D0" w14:paraId="71948DB7" w14:textId="77777777">
        <w:trPr>
          <w:trHeight w:val="567"/>
        </w:trPr>
        <w:tc>
          <w:tcPr>
            <w:tcW w:w="996" w:type="pct"/>
            <w:shd w:val="clear" w:color="auto" w:fill="D9D9D9" w:themeFill="background1" w:themeFillShade="D9"/>
            <w:vAlign w:val="center"/>
          </w:tcPr>
          <w:p w:rsidRPr="007E54E2" w:rsidR="008358D0" w:rsidP="007908BF" w:rsidRDefault="008358D0" w14:paraId="0B4C7038"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358D0" w:rsidP="007908BF" w:rsidRDefault="008358D0" w14:paraId="0E79CC05" w14:textId="77777777">
            <w:pPr>
              <w:pStyle w:val="ANSVNormal"/>
              <w:rPr>
                <w:rFonts w:cs="Times New Roman"/>
                <w:sz w:val="24"/>
                <w:szCs w:val="24"/>
              </w:rPr>
            </w:pPr>
            <w:r w:rsidRPr="007E54E2">
              <w:rPr>
                <w:rFonts w:cs="Times New Roman"/>
                <w:sz w:val="24"/>
                <w:szCs w:val="24"/>
              </w:rPr>
              <w:t>Description</w:t>
            </w:r>
          </w:p>
        </w:tc>
      </w:tr>
      <w:tr w:rsidRPr="007E54E2" w:rsidR="008358D0" w:rsidTr="008358D0" w14:paraId="7797EBC0" w14:textId="77777777">
        <w:trPr>
          <w:trHeight w:val="362"/>
        </w:trPr>
        <w:tc>
          <w:tcPr>
            <w:tcW w:w="996" w:type="pct"/>
            <w:vAlign w:val="center"/>
          </w:tcPr>
          <w:p w:rsidRPr="007E54E2" w:rsidR="008358D0" w:rsidP="00866F1A" w:rsidRDefault="00FF6D19" w14:paraId="6B0DA4A2" w14:textId="70B4BFC3">
            <w:pPr>
              <w:rPr>
                <w:color w:val="000000"/>
                <w:sz w:val="24"/>
                <w:szCs w:val="24"/>
              </w:rPr>
            </w:pPr>
            <w:r w:rsidRPr="007E54E2">
              <w:rPr>
                <w:sz w:val="24"/>
                <w:szCs w:val="24"/>
              </w:rPr>
              <w:t>reset</w:t>
            </w:r>
          </w:p>
        </w:tc>
        <w:tc>
          <w:tcPr>
            <w:tcW w:w="4004" w:type="pct"/>
            <w:vAlign w:val="center"/>
          </w:tcPr>
          <w:p w:rsidRPr="007E54E2" w:rsidR="008358D0" w:rsidP="00866F1A" w:rsidRDefault="00FF6D19" w14:paraId="0571BE23" w14:textId="5CF86EC0">
            <w:pPr>
              <w:overflowPunct/>
              <w:autoSpaceDE/>
              <w:autoSpaceDN/>
              <w:adjustRightInd/>
              <w:spacing w:after="0"/>
              <w:jc w:val="left"/>
              <w:textAlignment w:val="auto"/>
              <w:rPr>
                <w:color w:val="000000"/>
                <w:sz w:val="24"/>
                <w:szCs w:val="24"/>
              </w:rPr>
            </w:pPr>
            <w:r w:rsidRPr="007E54E2">
              <w:rPr>
                <w:color w:val="000000"/>
                <w:sz w:val="24"/>
                <w:szCs w:val="24"/>
              </w:rPr>
              <w:t>Reset Factory thiết bị</w:t>
            </w:r>
          </w:p>
        </w:tc>
      </w:tr>
      <w:tr w:rsidRPr="007E54E2" w:rsidR="008358D0" w:rsidTr="008358D0" w14:paraId="1EF25AE6" w14:textId="77777777">
        <w:trPr>
          <w:trHeight w:val="362"/>
        </w:trPr>
        <w:tc>
          <w:tcPr>
            <w:tcW w:w="996" w:type="pct"/>
            <w:vAlign w:val="center"/>
          </w:tcPr>
          <w:p w:rsidRPr="007E54E2" w:rsidR="008358D0" w:rsidP="00866F1A" w:rsidRDefault="008358D0" w14:paraId="1A3C16F1" w14:textId="77777777">
            <w:pPr>
              <w:rPr>
                <w:sz w:val="24"/>
                <w:szCs w:val="24"/>
              </w:rPr>
            </w:pPr>
            <w:r w:rsidRPr="007E54E2">
              <w:rPr>
                <w:sz w:val="24"/>
                <w:szCs w:val="24"/>
              </w:rPr>
              <w:t>Host</w:t>
            </w:r>
          </w:p>
        </w:tc>
        <w:tc>
          <w:tcPr>
            <w:tcW w:w="4004" w:type="pct"/>
            <w:vAlign w:val="center"/>
          </w:tcPr>
          <w:p w:rsidRPr="007E54E2" w:rsidR="008358D0" w:rsidP="007908BF" w:rsidRDefault="008358D0" w14:paraId="0E48EE80" w14:textId="4C3CA337">
            <w:pPr>
              <w:pStyle w:val="ANSVNormal"/>
              <w:rPr>
                <w:rFonts w:cs="Times New Roman"/>
                <w:sz w:val="24"/>
                <w:szCs w:val="24"/>
              </w:rPr>
            </w:pPr>
            <w:r w:rsidRPr="007E54E2">
              <w:rPr>
                <w:rFonts w:cs="Times New Roman"/>
                <w:sz w:val="24"/>
                <w:szCs w:val="24"/>
              </w:rPr>
              <w:t>https://&lt;ip&gt;:9000</w:t>
            </w:r>
            <w:r w:rsidRPr="007E54E2" w:rsidR="00395B59">
              <w:rPr>
                <w:rFonts w:cs="Times New Roman"/>
                <w:sz w:val="24"/>
                <w:szCs w:val="24"/>
              </w:rPr>
              <w:t>/onelinkagent</w:t>
            </w:r>
          </w:p>
        </w:tc>
      </w:tr>
      <w:tr w:rsidRPr="007E54E2" w:rsidR="008358D0" w:rsidTr="008358D0" w14:paraId="01527B65" w14:textId="77777777">
        <w:tc>
          <w:tcPr>
            <w:tcW w:w="996" w:type="pct"/>
            <w:vAlign w:val="center"/>
          </w:tcPr>
          <w:p w:rsidRPr="007E54E2" w:rsidR="008358D0" w:rsidP="007908BF" w:rsidRDefault="008358D0" w14:paraId="5295FE73"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358D0" w:rsidP="007908BF" w:rsidRDefault="008358D0" w14:paraId="5F4F53E6" w14:textId="77777777">
            <w:pPr>
              <w:pStyle w:val="ANSVNormal"/>
              <w:rPr>
                <w:rFonts w:cs="Times New Roman"/>
                <w:sz w:val="24"/>
                <w:szCs w:val="24"/>
              </w:rPr>
            </w:pPr>
            <w:r w:rsidRPr="007E54E2">
              <w:rPr>
                <w:rFonts w:cs="Times New Roman"/>
                <w:sz w:val="24"/>
                <w:szCs w:val="24"/>
              </w:rPr>
              <w:t>HTTP POST</w:t>
            </w:r>
          </w:p>
        </w:tc>
      </w:tr>
      <w:tr w:rsidRPr="007E54E2" w:rsidR="008358D0" w:rsidTr="008358D0" w14:paraId="46041126" w14:textId="77777777">
        <w:tc>
          <w:tcPr>
            <w:tcW w:w="996" w:type="pct"/>
            <w:vAlign w:val="center"/>
          </w:tcPr>
          <w:p w:rsidRPr="007E54E2" w:rsidR="008358D0" w:rsidP="007908BF" w:rsidRDefault="008358D0" w14:paraId="54548730" w14:textId="77777777">
            <w:pPr>
              <w:pStyle w:val="ANSVNormal"/>
              <w:rPr>
                <w:rFonts w:cs="Times New Roman"/>
                <w:sz w:val="24"/>
                <w:szCs w:val="24"/>
              </w:rPr>
            </w:pPr>
            <w:r w:rsidRPr="007E54E2">
              <w:rPr>
                <w:rFonts w:cs="Times New Roman"/>
                <w:sz w:val="24"/>
                <w:szCs w:val="24"/>
              </w:rPr>
              <w:lastRenderedPageBreak/>
              <w:t>Content Type</w:t>
            </w:r>
          </w:p>
        </w:tc>
        <w:tc>
          <w:tcPr>
            <w:tcW w:w="4004" w:type="pct"/>
            <w:vAlign w:val="center"/>
          </w:tcPr>
          <w:p w:rsidRPr="007E54E2" w:rsidR="008358D0" w:rsidP="007908BF" w:rsidRDefault="008358D0" w14:paraId="49D330CD" w14:textId="77777777">
            <w:pPr>
              <w:pStyle w:val="ANSVNormal"/>
              <w:rPr>
                <w:rFonts w:cs="Times New Roman"/>
                <w:sz w:val="24"/>
                <w:szCs w:val="24"/>
              </w:rPr>
            </w:pPr>
            <w:r w:rsidRPr="007E54E2">
              <w:rPr>
                <w:rFonts w:cs="Times New Roman"/>
                <w:sz w:val="24"/>
                <w:szCs w:val="24"/>
              </w:rPr>
              <w:t>application/json</w:t>
            </w:r>
          </w:p>
        </w:tc>
      </w:tr>
      <w:tr w:rsidRPr="007E54E2" w:rsidR="008358D0" w:rsidTr="008358D0" w14:paraId="0B05CF50" w14:textId="77777777">
        <w:tc>
          <w:tcPr>
            <w:tcW w:w="996" w:type="pct"/>
            <w:vAlign w:val="center"/>
          </w:tcPr>
          <w:p w:rsidRPr="007E54E2" w:rsidR="008358D0" w:rsidP="007908BF" w:rsidRDefault="008358D0" w14:paraId="2512AF21"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358D0" w14:paraId="2D1E2EE6" w14:textId="060935BE">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358D0" w:rsidP="00316984" w:rsidRDefault="00316984" w14:paraId="58D55409" w14:textId="79F9FA6E">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358D0" w:rsidTr="008358D0" w14:paraId="69B4E0A3" w14:textId="77777777">
        <w:tc>
          <w:tcPr>
            <w:tcW w:w="996" w:type="pct"/>
            <w:vAlign w:val="center"/>
          </w:tcPr>
          <w:p w:rsidRPr="007E54E2" w:rsidR="008358D0" w:rsidP="007908BF" w:rsidRDefault="008358D0" w14:paraId="78EEF511"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358D0" w:rsidP="007908BF" w:rsidRDefault="008358D0" w14:paraId="023C988C" w14:textId="77777777">
            <w:pPr>
              <w:pStyle w:val="ANSVNormal"/>
              <w:rPr>
                <w:rFonts w:cs="Times New Roman"/>
                <w:sz w:val="24"/>
                <w:szCs w:val="24"/>
              </w:rPr>
            </w:pPr>
            <w:r w:rsidRPr="007E54E2">
              <w:rPr>
                <w:rFonts w:cs="Times New Roman"/>
                <w:sz w:val="24"/>
                <w:szCs w:val="24"/>
              </w:rPr>
              <w:t>JSON object</w:t>
            </w:r>
          </w:p>
        </w:tc>
      </w:tr>
    </w:tbl>
    <w:p w:rsidR="008358D0" w:rsidP="008358D0" w:rsidRDefault="008358D0" w14:paraId="5B1ACCBE" w14:textId="77777777"/>
    <w:p w:rsidR="008358D0" w:rsidP="008358D0" w:rsidRDefault="008358D0" w14:paraId="2E2D8BB6" w14:textId="77777777">
      <w:pPr>
        <w:pStyle w:val="Heading3"/>
      </w:pPr>
      <w:bookmarkStart w:name="_Toc113352618" w:id="48"/>
      <w:r>
        <w:t>Request</w:t>
      </w:r>
      <w:bookmarkEnd w:id="48"/>
    </w:p>
    <w:tbl>
      <w:tblPr>
        <w:tblW w:w="9175" w:type="dxa"/>
        <w:tblLayout w:type="fixed"/>
        <w:tblLook w:val="0000" w:firstRow="0" w:lastRow="0" w:firstColumn="0" w:lastColumn="0" w:noHBand="0" w:noVBand="0"/>
      </w:tblPr>
      <w:tblGrid>
        <w:gridCol w:w="625"/>
        <w:gridCol w:w="1780"/>
        <w:gridCol w:w="992"/>
        <w:gridCol w:w="993"/>
        <w:gridCol w:w="4785"/>
      </w:tblGrid>
      <w:tr w:rsidRPr="007E54E2" w:rsidR="008358D0" w:rsidTr="00866F1A" w14:paraId="0222014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358D0" w:rsidP="00866F1A" w:rsidRDefault="008358D0" w14:paraId="2455942B" w14:textId="77777777">
            <w:pPr>
              <w:rPr>
                <w:b/>
                <w:bCs/>
                <w:sz w:val="24"/>
                <w:szCs w:val="24"/>
                <w:lang w:eastAsia="en-AU"/>
              </w:rPr>
            </w:pPr>
            <w:r w:rsidRPr="007E54E2">
              <w:rPr>
                <w:b/>
                <w:bCs/>
                <w:sz w:val="24"/>
                <w:szCs w:val="24"/>
                <w:lang w:eastAsia="en-AU"/>
              </w:rPr>
              <w:t>Payload</w:t>
            </w:r>
          </w:p>
        </w:tc>
      </w:tr>
      <w:tr w:rsidRPr="007E54E2" w:rsidR="008358D0" w:rsidTr="00866F1A" w14:paraId="37830C1B"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358D0" w:rsidP="00866F1A" w:rsidRDefault="008358D0" w14:paraId="6D98ABFB"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150AA13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53D699A9"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358D0" w:rsidP="00866F1A" w:rsidRDefault="008358D0" w14:paraId="6AD1BF7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0BAAEE42" w14:textId="77777777">
            <w:pPr>
              <w:rPr>
                <w:b/>
                <w:bCs/>
                <w:sz w:val="24"/>
                <w:szCs w:val="24"/>
                <w:lang w:eastAsia="en-AU"/>
              </w:rPr>
            </w:pPr>
            <w:r w:rsidRPr="007E54E2">
              <w:rPr>
                <w:b/>
                <w:bCs/>
                <w:sz w:val="24"/>
                <w:szCs w:val="24"/>
                <w:lang w:eastAsia="en-AU"/>
              </w:rPr>
              <w:t>Description</w:t>
            </w:r>
          </w:p>
        </w:tc>
      </w:tr>
      <w:tr w:rsidRPr="007E54E2" w:rsidR="008358D0" w:rsidTr="00866F1A" w14:paraId="5FBCEB4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39742F24"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39414EEC"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197D7B38"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7DECD1C1"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0137E515" w14:textId="77777777">
            <w:pPr>
              <w:rPr>
                <w:sz w:val="24"/>
                <w:szCs w:val="24"/>
                <w:lang w:eastAsia="en-AU"/>
              </w:rPr>
            </w:pPr>
            <w:r w:rsidRPr="007E54E2">
              <w:rPr>
                <w:sz w:val="24"/>
                <w:szCs w:val="24"/>
                <w:lang w:eastAsia="en-AU"/>
              </w:rPr>
              <w:t>Yêu cầu nghiệp vụ</w:t>
            </w:r>
          </w:p>
          <w:p w:rsidRPr="007E54E2" w:rsidR="008358D0" w:rsidP="00866F1A" w:rsidRDefault="008358D0" w14:paraId="585C15CB" w14:textId="38F743E9">
            <w:pPr>
              <w:rPr>
                <w:b/>
                <w:bCs/>
                <w:sz w:val="24"/>
                <w:szCs w:val="24"/>
                <w:lang w:eastAsia="en-AU"/>
              </w:rPr>
            </w:pPr>
            <w:r w:rsidRPr="007E54E2">
              <w:rPr>
                <w:sz w:val="24"/>
                <w:szCs w:val="24"/>
                <w:lang w:eastAsia="en-AU"/>
              </w:rPr>
              <w:t xml:space="preserve">action = </w:t>
            </w:r>
            <w:r w:rsidRPr="007E54E2" w:rsidR="00395B59">
              <w:rPr>
                <w:sz w:val="24"/>
                <w:szCs w:val="24"/>
              </w:rPr>
              <w:t>reset</w:t>
            </w:r>
          </w:p>
        </w:tc>
      </w:tr>
      <w:tr w:rsidRPr="007E54E2" w:rsidR="00D271EB" w:rsidTr="00866F1A" w14:paraId="5F7A9ED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D9BFD7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45831FA" w14:textId="2B759FE1">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681F2A7" w14:textId="779ECDFC">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246B84D" w14:textId="1DBA6FC8">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7130383" w14:textId="2039F5CE">
            <w:pPr>
              <w:rPr>
                <w:sz w:val="24"/>
                <w:szCs w:val="24"/>
                <w:lang w:eastAsia="en-AU"/>
              </w:rPr>
            </w:pPr>
            <w:r w:rsidRPr="007E54E2">
              <w:rPr>
                <w:sz w:val="24"/>
                <w:szCs w:val="24"/>
                <w:lang w:eastAsia="en-AU"/>
              </w:rPr>
              <w:t>Index của request</w:t>
            </w:r>
          </w:p>
        </w:tc>
      </w:tr>
      <w:tr w:rsidRPr="007E54E2" w:rsidR="00D271EB" w:rsidTr="00866F1A" w14:paraId="544A314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B5EA0E1" w14:textId="03C13BA1">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84EA3B7" w14:textId="27194091">
            <w:pPr>
              <w:rPr>
                <w:sz w:val="24"/>
                <w:szCs w:val="24"/>
              </w:rPr>
            </w:pPr>
            <w:r w:rsidRPr="007E54E2">
              <w:rPr>
                <w:sz w:val="24"/>
                <w:szCs w:val="24"/>
              </w:rPr>
              <w:t>macList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BEB845D" w14:textId="0ECED38B">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541B84E" w14:textId="18C9AD9C">
            <w:pPr>
              <w:jc w:val="center"/>
              <w:rPr>
                <w:sz w:val="24"/>
                <w:szCs w:val="24"/>
                <w:lang w:eastAsia="en-AU"/>
              </w:rPr>
            </w:pPr>
            <w:r w:rsidRPr="007E54E2">
              <w:rPr>
                <w:sz w:val="24"/>
                <w:szCs w:val="24"/>
                <w:lang w:eastAsia="en-AU"/>
              </w:rPr>
              <w:t>180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F963F4F" w14:textId="77777777">
            <w:pPr>
              <w:pStyle w:val="FirstLevelBullet"/>
              <w:numPr>
                <w:ilvl w:val="0"/>
                <w:numId w:val="0"/>
              </w:numPr>
              <w:rPr>
                <w:sz w:val="24"/>
                <w:szCs w:val="24"/>
                <w:lang w:eastAsia="en-AU"/>
              </w:rPr>
            </w:pPr>
            <w:r w:rsidRPr="007E54E2">
              <w:rPr>
                <w:sz w:val="24"/>
                <w:szCs w:val="24"/>
                <w:lang w:eastAsia="en-AU"/>
              </w:rPr>
              <w:t>Danh sách địa chỉ MAC các thiết bị muốn thực hiện reboot.</w:t>
            </w:r>
          </w:p>
          <w:p w:rsidRPr="007E54E2" w:rsidR="00D271EB" w:rsidP="00D271EB" w:rsidRDefault="00D271EB" w14:paraId="7E43A6FA" w14:textId="77777777">
            <w:pPr>
              <w:pStyle w:val="ListParagraph"/>
              <w:ind w:left="0"/>
              <w:rPr>
                <w:sz w:val="24"/>
                <w:szCs w:val="24"/>
              </w:rPr>
            </w:pPr>
            <w:r w:rsidRPr="007E54E2">
              <w:rPr>
                <w:sz w:val="24"/>
                <w:szCs w:val="24"/>
              </w:rPr>
              <w:t>Chuỗi ký tự một hoặc nhiều địa chỉ MAC cách nhau bởi dấu phẩy, Tối đa 10 MAC. Ví dụ:</w:t>
            </w:r>
          </w:p>
          <w:p w:rsidRPr="007E54E2" w:rsidR="00D271EB" w:rsidP="00D271EB" w:rsidRDefault="00D271EB" w14:paraId="55485DFA" w14:textId="642A6F8A">
            <w:pPr>
              <w:pStyle w:val="FirstLevelBullet"/>
              <w:numPr>
                <w:ilvl w:val="0"/>
                <w:numId w:val="0"/>
              </w:numPr>
              <w:rPr>
                <w:sz w:val="24"/>
                <w:szCs w:val="24"/>
                <w:lang w:eastAsia="en-AU"/>
              </w:rPr>
            </w:pPr>
            <w:r w:rsidRPr="007E54E2">
              <w:rPr>
                <w:sz w:val="24"/>
                <w:szCs w:val="24"/>
                <w:lang w:eastAsia="en-AU"/>
              </w:rPr>
              <w:t>A0:65:18:00:01:02,A4:F4:C2:00:01:02</w:t>
            </w:r>
          </w:p>
        </w:tc>
      </w:tr>
    </w:tbl>
    <w:p w:rsidR="008358D0" w:rsidP="008358D0" w:rsidRDefault="008358D0" w14:paraId="7E2D8229" w14:textId="77777777"/>
    <w:p w:rsidR="008358D0" w:rsidP="008358D0" w:rsidRDefault="008358D0" w14:paraId="32E76518" w14:textId="77777777">
      <w:pPr>
        <w:pStyle w:val="Heading3"/>
      </w:pPr>
      <w:bookmarkStart w:name="_Toc113352619" w:id="49"/>
      <w:r>
        <w:t>Response</w:t>
      </w:r>
      <w:bookmarkEnd w:id="49"/>
    </w:p>
    <w:tbl>
      <w:tblPr>
        <w:tblW w:w="9175" w:type="dxa"/>
        <w:tblLayout w:type="fixed"/>
        <w:tblLook w:val="0000" w:firstRow="0" w:lastRow="0" w:firstColumn="0" w:lastColumn="0" w:noHBand="0" w:noVBand="0"/>
      </w:tblPr>
      <w:tblGrid>
        <w:gridCol w:w="625"/>
        <w:gridCol w:w="1780"/>
        <w:gridCol w:w="992"/>
        <w:gridCol w:w="993"/>
        <w:gridCol w:w="4785"/>
      </w:tblGrid>
      <w:tr w:rsidRPr="007E54E2" w:rsidR="008358D0" w:rsidTr="00866F1A" w14:paraId="055EA3A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358D0" w:rsidP="00866F1A" w:rsidRDefault="008358D0" w14:paraId="721E097B" w14:textId="77777777">
            <w:pPr>
              <w:rPr>
                <w:b/>
                <w:bCs/>
                <w:sz w:val="24"/>
                <w:szCs w:val="24"/>
                <w:lang w:eastAsia="en-AU"/>
              </w:rPr>
            </w:pPr>
            <w:r w:rsidRPr="007E54E2">
              <w:rPr>
                <w:b/>
                <w:bCs/>
                <w:sz w:val="24"/>
                <w:szCs w:val="24"/>
                <w:lang w:eastAsia="en-AU"/>
              </w:rPr>
              <w:t>Payload</w:t>
            </w:r>
          </w:p>
        </w:tc>
      </w:tr>
      <w:tr w:rsidRPr="007E54E2" w:rsidR="008358D0" w:rsidTr="00866F1A" w14:paraId="395FADB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358D0" w:rsidP="00866F1A" w:rsidRDefault="008358D0" w14:paraId="1AB8195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23B15E93"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6685EED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358D0" w:rsidP="00866F1A" w:rsidRDefault="008358D0" w14:paraId="3B27915B"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358D0" w:rsidP="00866F1A" w:rsidRDefault="008358D0" w14:paraId="78002A32" w14:textId="77777777">
            <w:pPr>
              <w:rPr>
                <w:b/>
                <w:bCs/>
                <w:sz w:val="24"/>
                <w:szCs w:val="24"/>
                <w:lang w:eastAsia="en-AU"/>
              </w:rPr>
            </w:pPr>
            <w:r w:rsidRPr="007E54E2">
              <w:rPr>
                <w:b/>
                <w:bCs/>
                <w:sz w:val="24"/>
                <w:szCs w:val="24"/>
                <w:lang w:eastAsia="en-AU"/>
              </w:rPr>
              <w:t>Description</w:t>
            </w:r>
          </w:p>
        </w:tc>
      </w:tr>
      <w:tr w:rsidRPr="007E54E2" w:rsidR="008358D0" w:rsidTr="00866F1A" w14:paraId="4C12459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2697E82D"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2CB2BDA5"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60223EBA" w14:textId="7FD5D51D">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5610AE" w14:paraId="1CCD52F8" w14:textId="555E8EDE">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0BF4AF11" w14:textId="2BD3DA2A">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8358D0" w:rsidP="00866F1A" w:rsidRDefault="008358D0" w14:paraId="44ECD0C7" w14:textId="2A6B484C">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358D0" w:rsidTr="00866F1A" w14:paraId="57A36B3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8358D0" w14:paraId="7403E5B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5490FBCB"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358D0" w:rsidP="00866F1A" w:rsidRDefault="008358D0" w14:paraId="591871E3"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358D0" w:rsidP="00866F1A" w:rsidRDefault="005610AE" w14:paraId="19D5F4D3" w14:textId="68CCAAF2">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358D0" w:rsidP="00866F1A" w:rsidRDefault="008358D0" w14:paraId="401DF095" w14:textId="5757A06E">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7097FAB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3558DE0"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430A33D" w14:textId="130A0D6D">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8F34556" w14:textId="55C280D3">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7B7B68D" w14:textId="0192F3DB">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DE335E8" w14:textId="42F228E2">
            <w:pPr>
              <w:rPr>
                <w:sz w:val="24"/>
                <w:szCs w:val="24"/>
                <w:lang w:eastAsia="en-AU"/>
              </w:rPr>
            </w:pPr>
            <w:r w:rsidRPr="007E54E2">
              <w:rPr>
                <w:sz w:val="24"/>
                <w:szCs w:val="24"/>
                <w:lang w:eastAsia="en-AU"/>
              </w:rPr>
              <w:t>Index của request</w:t>
            </w:r>
          </w:p>
        </w:tc>
      </w:tr>
      <w:tr w:rsidRPr="007E54E2" w:rsidR="00D271EB" w:rsidTr="00866F1A" w14:paraId="06AEBDA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1794A58"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525D720"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7BAD991"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6395BBA" w14:textId="23846C7E">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180D66C" w14:textId="77777777">
            <w:pPr>
              <w:pStyle w:val="FirstLevelBullet"/>
              <w:numPr>
                <w:ilvl w:val="0"/>
                <w:numId w:val="0"/>
              </w:numPr>
              <w:rPr>
                <w:sz w:val="24"/>
                <w:szCs w:val="24"/>
                <w:lang w:eastAsia="en-AU"/>
              </w:rPr>
            </w:pPr>
            <w:r w:rsidRPr="007E54E2">
              <w:rPr>
                <w:sz w:val="24"/>
                <w:szCs w:val="24"/>
                <w:lang w:eastAsia="en-AU"/>
              </w:rPr>
              <w:t xml:space="preserve"> </w:t>
            </w:r>
          </w:p>
        </w:tc>
      </w:tr>
    </w:tbl>
    <w:p w:rsidR="008358D0" w:rsidP="008358D0" w:rsidRDefault="008358D0" w14:paraId="78ADC5DE" w14:textId="77777777"/>
    <w:p w:rsidR="00DF7540" w:rsidP="00DF7540" w:rsidRDefault="00DF7540" w14:paraId="5A532377"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DF7540" w:rsidTr="008531FB" w14:paraId="705D236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DF7540" w:rsidP="008531FB" w:rsidRDefault="00DF7540" w14:paraId="42848132" w14:textId="77777777">
            <w:pPr>
              <w:rPr>
                <w:b/>
                <w:bCs/>
                <w:sz w:val="24"/>
                <w:szCs w:val="24"/>
                <w:lang w:eastAsia="en-AU"/>
              </w:rPr>
            </w:pPr>
            <w:r w:rsidRPr="007E54E2">
              <w:rPr>
                <w:b/>
                <w:bCs/>
                <w:sz w:val="24"/>
                <w:szCs w:val="24"/>
                <w:lang w:eastAsia="en-AU"/>
              </w:rPr>
              <w:t>data object</w:t>
            </w:r>
          </w:p>
        </w:tc>
      </w:tr>
      <w:tr w:rsidRPr="007E54E2" w:rsidR="00DF7540" w:rsidTr="008531FB" w14:paraId="4017786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DF7540" w:rsidP="008531FB" w:rsidRDefault="00DF7540" w14:paraId="4023B76D"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F7540" w:rsidP="008531FB" w:rsidRDefault="00DF7540" w14:paraId="3540B36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DF7540" w:rsidP="008531FB" w:rsidRDefault="00DF7540" w14:paraId="0E304CD8"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DF7540" w:rsidP="008531FB" w:rsidRDefault="00DF7540" w14:paraId="6E00B1B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F7540" w:rsidP="008531FB" w:rsidRDefault="00DF7540" w14:paraId="2BADA81F" w14:textId="77777777">
            <w:pPr>
              <w:rPr>
                <w:b/>
                <w:bCs/>
                <w:sz w:val="24"/>
                <w:szCs w:val="24"/>
                <w:lang w:eastAsia="en-AU"/>
              </w:rPr>
            </w:pPr>
            <w:r w:rsidRPr="007E54E2">
              <w:rPr>
                <w:b/>
                <w:bCs/>
                <w:sz w:val="24"/>
                <w:szCs w:val="24"/>
                <w:lang w:eastAsia="en-AU"/>
              </w:rPr>
              <w:t>Description</w:t>
            </w:r>
          </w:p>
        </w:tc>
      </w:tr>
      <w:tr w:rsidRPr="007E54E2" w:rsidR="00DF7540" w:rsidTr="008531FB" w14:paraId="1D8EE3B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F7540" w:rsidP="008531FB" w:rsidRDefault="00DF7540" w14:paraId="5F735B7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F7540" w:rsidP="008531FB" w:rsidRDefault="00DF7540" w14:paraId="6788BFB7"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F7540" w:rsidP="008531FB" w:rsidRDefault="00DF7540" w14:paraId="042FC75F"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F7540" w:rsidP="008531FB" w:rsidRDefault="005610AE" w14:paraId="38002C9A" w14:textId="6AD370F2">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F7540" w:rsidP="008531FB" w:rsidRDefault="00DF7540" w14:paraId="79BBE669" w14:textId="77777777">
            <w:pPr>
              <w:rPr>
                <w:sz w:val="24"/>
                <w:szCs w:val="24"/>
                <w:lang w:eastAsia="en-AU"/>
              </w:rPr>
            </w:pPr>
            <w:r w:rsidRPr="007E54E2">
              <w:rPr>
                <w:sz w:val="24"/>
                <w:szCs w:val="24"/>
                <w:lang w:eastAsia="en-AU"/>
              </w:rPr>
              <w:t>Hành động được yêu cầu</w:t>
            </w:r>
          </w:p>
          <w:p w:rsidRPr="007E54E2" w:rsidR="00DF7540" w:rsidP="008531FB" w:rsidRDefault="00DF7540" w14:paraId="38833B83" w14:textId="65D9D025">
            <w:pPr>
              <w:rPr>
                <w:bCs/>
                <w:sz w:val="24"/>
                <w:szCs w:val="24"/>
                <w:lang w:eastAsia="en-AU"/>
              </w:rPr>
            </w:pPr>
            <w:r w:rsidRPr="007E54E2">
              <w:rPr>
                <w:bCs/>
                <w:sz w:val="24"/>
                <w:szCs w:val="24"/>
                <w:lang w:eastAsia="en-AU"/>
              </w:rPr>
              <w:t xml:space="preserve">action = </w:t>
            </w:r>
            <w:r w:rsidRPr="007E54E2">
              <w:rPr>
                <w:sz w:val="24"/>
                <w:szCs w:val="24"/>
              </w:rPr>
              <w:t>reset</w:t>
            </w:r>
          </w:p>
        </w:tc>
      </w:tr>
      <w:tr w:rsidRPr="007E54E2" w:rsidR="00DF7540" w:rsidTr="008531FB" w14:paraId="5B1BBF1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F7540" w:rsidP="008531FB" w:rsidRDefault="00DF7540" w14:paraId="0DC19B4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F7540" w:rsidP="008531FB" w:rsidRDefault="00DF7540" w14:paraId="576E9915"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F7540" w:rsidP="008531FB" w:rsidRDefault="00DF7540" w14:paraId="48F38D80"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F7540" w:rsidP="008531FB" w:rsidRDefault="00DF7540" w14:paraId="42883D4B"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F7540" w:rsidP="008531FB" w:rsidRDefault="00DF7540" w14:paraId="7FA43F42" w14:textId="77777777">
            <w:pPr>
              <w:rPr>
                <w:sz w:val="24"/>
                <w:szCs w:val="24"/>
                <w:lang w:eastAsia="en-AU"/>
              </w:rPr>
            </w:pPr>
          </w:p>
        </w:tc>
      </w:tr>
    </w:tbl>
    <w:p w:rsidR="00DF7540" w:rsidP="00DF7540" w:rsidRDefault="00DF7540" w14:paraId="527E8F6D"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DF7540" w:rsidTr="008531FB" w14:paraId="2E52A37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DF7540" w:rsidP="008531FB" w:rsidRDefault="00DF7540" w14:paraId="5C5119AB" w14:textId="77777777">
            <w:pPr>
              <w:rPr>
                <w:b/>
                <w:bCs/>
                <w:sz w:val="24"/>
                <w:szCs w:val="24"/>
                <w:lang w:eastAsia="en-AU"/>
              </w:rPr>
            </w:pPr>
            <w:r w:rsidRPr="007E54E2">
              <w:rPr>
                <w:b/>
                <w:bCs/>
                <w:sz w:val="24"/>
                <w:szCs w:val="24"/>
                <w:lang w:eastAsia="en-AU"/>
              </w:rPr>
              <w:t>results object</w:t>
            </w:r>
          </w:p>
        </w:tc>
      </w:tr>
      <w:tr w:rsidRPr="007E54E2" w:rsidR="00DF7540" w:rsidTr="008531FB" w14:paraId="500E889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DF7540" w:rsidP="008531FB" w:rsidRDefault="00DF7540" w14:paraId="3356E19B"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F7540" w:rsidP="008531FB" w:rsidRDefault="00DF7540" w14:paraId="2719C01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DF7540" w:rsidP="008531FB" w:rsidRDefault="00DF7540" w14:paraId="21EA0DF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DF7540" w:rsidP="008531FB" w:rsidRDefault="00DF7540" w14:paraId="2B2682A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F7540" w:rsidP="008531FB" w:rsidRDefault="00DF7540" w14:paraId="7F6E931C" w14:textId="77777777">
            <w:pPr>
              <w:rPr>
                <w:b/>
                <w:bCs/>
                <w:sz w:val="24"/>
                <w:szCs w:val="24"/>
                <w:lang w:eastAsia="en-AU"/>
              </w:rPr>
            </w:pPr>
            <w:r w:rsidRPr="007E54E2">
              <w:rPr>
                <w:b/>
                <w:bCs/>
                <w:sz w:val="24"/>
                <w:szCs w:val="24"/>
                <w:lang w:eastAsia="en-AU"/>
              </w:rPr>
              <w:t>Description</w:t>
            </w:r>
          </w:p>
        </w:tc>
      </w:tr>
      <w:tr w:rsidRPr="007E54E2" w:rsidR="00DF7540" w:rsidTr="008531FB" w14:paraId="49D7B39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F7540" w:rsidP="008531FB" w:rsidRDefault="00DF7540" w14:paraId="589AE69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F7540" w:rsidP="008531FB" w:rsidRDefault="00DF7540" w14:paraId="498D119C" w14:textId="77777777">
            <w:pPr>
              <w:rPr>
                <w:bCs/>
                <w:sz w:val="24"/>
                <w:szCs w:val="24"/>
                <w:lang w:eastAsia="en-AU"/>
              </w:rPr>
            </w:pPr>
            <w:r w:rsidRPr="007E54E2">
              <w:rPr>
                <w:sz w:val="24"/>
                <w:szCs w:val="24"/>
              </w:rPr>
              <w:t>macAddr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F7540" w:rsidP="008531FB" w:rsidRDefault="00DF7540" w14:paraId="43E976F2" w14:textId="77777777">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F7540" w:rsidP="008531FB" w:rsidRDefault="00DF7540" w14:paraId="6E85039E" w14:textId="77777777">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F7540" w:rsidP="008531FB" w:rsidRDefault="00DF7540" w14:paraId="7FE8BF34" w14:textId="77777777">
            <w:pPr>
              <w:rPr>
                <w:sz w:val="24"/>
                <w:szCs w:val="24"/>
              </w:rPr>
            </w:pPr>
            <w:r w:rsidRPr="007E54E2">
              <w:rPr>
                <w:sz w:val="24"/>
                <w:szCs w:val="24"/>
              </w:rPr>
              <w:t>Địa chỉ MAC của từng thiết bị.</w:t>
            </w:r>
          </w:p>
          <w:p w:rsidRPr="007E54E2" w:rsidR="00DF7540" w:rsidP="008531FB" w:rsidRDefault="00DF7540" w14:paraId="1EFC2302" w14:textId="5DE0AD78">
            <w:pPr>
              <w:rPr>
                <w:bCs/>
                <w:sz w:val="24"/>
                <w:szCs w:val="24"/>
                <w:lang w:eastAsia="en-AU"/>
              </w:rPr>
            </w:pPr>
            <w:r w:rsidRPr="007E54E2">
              <w:rPr>
                <w:sz w:val="24"/>
                <w:szCs w:val="24"/>
              </w:rPr>
              <w:t>Định dạng string của MAC</w:t>
            </w:r>
            <w:r w:rsidR="002F4C35">
              <w:rPr>
                <w:sz w:val="24"/>
                <w:szCs w:val="24"/>
                <w:lang w:eastAsia="en-AU"/>
              </w:rPr>
              <w:t xml:space="preserve"> viết hoa, các octec cách nhau bởi dâu hai chấm ":". Ví dụ: AA:BB:CC:DD:EE:FF</w:t>
            </w:r>
          </w:p>
        </w:tc>
      </w:tr>
      <w:tr w:rsidRPr="007E54E2" w:rsidR="00DF7540" w:rsidTr="008531FB" w14:paraId="5BDBABB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F7540" w:rsidP="008531FB" w:rsidRDefault="00DF7540" w14:paraId="73121DC4"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F7540" w:rsidP="008531FB" w:rsidRDefault="00DF7540" w14:paraId="190CEDF4" w14:textId="77777777">
            <w:pPr>
              <w:rPr>
                <w:sz w:val="24"/>
                <w:szCs w:val="24"/>
              </w:rPr>
            </w:pPr>
            <w:r w:rsidRPr="007E54E2">
              <w:rPr>
                <w:sz w:val="24"/>
                <w:szCs w:val="24"/>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F7540" w:rsidP="008531FB" w:rsidRDefault="00DF7540" w14:paraId="201165F6"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F7540" w:rsidP="008531FB" w:rsidRDefault="00DF7540" w14:paraId="56814A4F" w14:textId="77777777">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F7540" w:rsidP="008531FB" w:rsidRDefault="00DF7540" w14:paraId="390C9E87" w14:textId="5632086B">
            <w:pPr>
              <w:rPr>
                <w:sz w:val="24"/>
                <w:szCs w:val="24"/>
              </w:rPr>
            </w:pPr>
            <w:r w:rsidRPr="007E54E2">
              <w:rPr>
                <w:sz w:val="24"/>
                <w:szCs w:val="24"/>
              </w:rPr>
              <w:t xml:space="preserve">Trạng thái xử lý </w:t>
            </w:r>
            <w:r w:rsidRPr="007E54E2" w:rsidR="00DF71E0">
              <w:rPr>
                <w:sz w:val="24"/>
                <w:szCs w:val="24"/>
              </w:rPr>
              <w:t>reset</w:t>
            </w:r>
            <w:r w:rsidRPr="007E54E2">
              <w:rPr>
                <w:sz w:val="24"/>
                <w:szCs w:val="24"/>
              </w:rPr>
              <w:t xml:space="preserve"> của từng thiết bị.</w:t>
            </w:r>
          </w:p>
          <w:p w:rsidRPr="007E54E2" w:rsidR="00DF7540" w:rsidP="008531FB" w:rsidRDefault="00DF7540" w14:paraId="342A751D" w14:textId="77777777">
            <w:pPr>
              <w:rPr>
                <w:sz w:val="24"/>
                <w:szCs w:val="24"/>
              </w:rPr>
            </w:pPr>
            <w:r w:rsidRPr="007E54E2">
              <w:rPr>
                <w:sz w:val="24"/>
                <w:szCs w:val="24"/>
              </w:rPr>
              <w:t>Giá trị: Success/Fail</w:t>
            </w:r>
          </w:p>
        </w:tc>
      </w:tr>
    </w:tbl>
    <w:p w:rsidR="008358D0" w:rsidP="008358D0" w:rsidRDefault="008358D0" w14:paraId="24867C94" w14:textId="77777777"/>
    <w:p w:rsidR="008358D0" w:rsidP="008358D0" w:rsidRDefault="008358D0" w14:paraId="56660EF5" w14:textId="77777777">
      <w:pPr>
        <w:pStyle w:val="Heading3"/>
      </w:pPr>
      <w:bookmarkStart w:name="_Toc113352620" w:id="50"/>
      <w:r>
        <w:t>Example</w:t>
      </w:r>
      <w:bookmarkEnd w:id="50"/>
    </w:p>
    <w:p w:rsidR="008358D0" w:rsidP="008358D0" w:rsidRDefault="008358D0" w14:paraId="2458BB00" w14:textId="77777777">
      <w:pPr>
        <w:rPr>
          <w:b/>
        </w:rPr>
      </w:pPr>
      <w:r>
        <w:rPr>
          <w:b/>
        </w:rPr>
        <w:t>Request:</w:t>
      </w:r>
    </w:p>
    <w:p w:rsidRPr="00960690" w:rsidR="008358D0" w:rsidP="008358D0" w:rsidRDefault="008358D0" w14:paraId="7B0ABB59" w14:textId="77777777">
      <w:pPr>
        <w:rPr>
          <w:i/>
          <w:u w:val="single"/>
        </w:rPr>
      </w:pPr>
      <w:r w:rsidRPr="00960690">
        <w:rPr>
          <w:u w:val="single"/>
        </w:rPr>
        <w:t>https://192.168.88.1:9000</w:t>
      </w:r>
      <w:r>
        <w:rPr>
          <w:u w:val="single"/>
        </w:rPr>
        <w:t>/onelinkagent</w:t>
      </w:r>
    </w:p>
    <w:p w:rsidR="00F73900" w:rsidP="00F73900" w:rsidRDefault="00F73900" w14:paraId="3EEC4869" w14:textId="77777777">
      <w:r>
        <w:t>{</w:t>
      </w:r>
    </w:p>
    <w:p w:rsidR="00F73900" w:rsidP="00F73900" w:rsidRDefault="00F73900" w14:paraId="09A2B419" w14:textId="727B35F3">
      <w:r>
        <w:tab/>
      </w:r>
      <w:r>
        <w:t>"action": "</w:t>
      </w:r>
      <w:r w:rsidRPr="007E54E2" w:rsidR="00DF71E0">
        <w:rPr>
          <w:sz w:val="24"/>
          <w:szCs w:val="24"/>
        </w:rPr>
        <w:t>reset</w:t>
      </w:r>
      <w:r>
        <w:t>",</w:t>
      </w:r>
    </w:p>
    <w:p w:rsidR="00F73900" w:rsidP="00F73900" w:rsidRDefault="00F73900" w14:paraId="41E3CF4A" w14:textId="77777777">
      <w:r>
        <w:tab/>
      </w:r>
      <w:r>
        <w:t>"macList": "&lt;macList&gt;",</w:t>
      </w:r>
    </w:p>
    <w:p w:rsidR="00F73900" w:rsidP="00F73900" w:rsidRDefault="00F73900" w14:paraId="5B942A2A" w14:textId="38CC392E">
      <w:r>
        <w:tab/>
      </w:r>
      <w:r>
        <w:t xml:space="preserve">"requestId": </w:t>
      </w:r>
      <w:r w:rsidR="00FA141F">
        <w:t>&lt;requestId&gt;</w:t>
      </w:r>
    </w:p>
    <w:p w:rsidR="00F73900" w:rsidP="00F73900" w:rsidRDefault="00F73900" w14:paraId="5E2276C1" w14:textId="77777777">
      <w:r>
        <w:t>}</w:t>
      </w:r>
    </w:p>
    <w:p w:rsidR="00F73900" w:rsidP="00F73900" w:rsidRDefault="00F73900" w14:paraId="6B32C0B9" w14:textId="77777777">
      <w:pPr>
        <w:rPr>
          <w:b/>
        </w:rPr>
      </w:pPr>
      <w:r>
        <w:rPr>
          <w:b/>
        </w:rPr>
        <w:t>Response:</w:t>
      </w:r>
    </w:p>
    <w:p w:rsidR="00F73900" w:rsidP="00F73900" w:rsidRDefault="00F73900" w14:paraId="151867A7" w14:textId="77777777">
      <w:r>
        <w:t>{</w:t>
      </w:r>
    </w:p>
    <w:p w:rsidR="00F73900" w:rsidP="00F73900" w:rsidRDefault="00F73900" w14:paraId="644D419D" w14:textId="77777777">
      <w:r>
        <w:tab/>
      </w:r>
      <w:r>
        <w:t>"status": 0,</w:t>
      </w:r>
    </w:p>
    <w:p w:rsidR="00F73900" w:rsidP="00F73900" w:rsidRDefault="00F73900" w14:paraId="02DB1CF9" w14:textId="77777777">
      <w:r>
        <w:tab/>
      </w:r>
      <w:r>
        <w:t>"message": "Success",</w:t>
      </w:r>
    </w:p>
    <w:p w:rsidR="00F73900" w:rsidP="00F73900" w:rsidRDefault="00F73900" w14:paraId="2AF33661" w14:textId="46234C0E">
      <w:r>
        <w:tab/>
      </w:r>
      <w:r>
        <w:t xml:space="preserve">"requestId": </w:t>
      </w:r>
      <w:r w:rsidR="00FA141F">
        <w:t>&lt;requestId&gt;</w:t>
      </w:r>
      <w:r>
        <w:t>,</w:t>
      </w:r>
    </w:p>
    <w:p w:rsidR="00F73900" w:rsidP="00F73900" w:rsidRDefault="00F73900" w14:paraId="4F79EA60" w14:textId="77777777">
      <w:r>
        <w:tab/>
      </w:r>
      <w:r>
        <w:t>"data": {</w:t>
      </w:r>
    </w:p>
    <w:p w:rsidR="00F73900" w:rsidP="00F73900" w:rsidRDefault="00F73900" w14:paraId="13214C21" w14:textId="7C796C2A">
      <w:r>
        <w:lastRenderedPageBreak/>
        <w:tab/>
      </w:r>
      <w:r>
        <w:tab/>
      </w:r>
      <w:r>
        <w:t>"action": "</w:t>
      </w:r>
      <w:r w:rsidRPr="007E54E2" w:rsidR="00DF71E0">
        <w:rPr>
          <w:sz w:val="24"/>
          <w:szCs w:val="24"/>
        </w:rPr>
        <w:t>reset</w:t>
      </w:r>
      <w:r>
        <w:t>",</w:t>
      </w:r>
    </w:p>
    <w:p w:rsidR="00F73900" w:rsidP="00F73900" w:rsidRDefault="00F73900" w14:paraId="7F724D00" w14:textId="77777777">
      <w:r>
        <w:tab/>
      </w:r>
      <w:r>
        <w:tab/>
      </w:r>
      <w:r>
        <w:t>"results": [{</w:t>
      </w:r>
    </w:p>
    <w:p w:rsidR="00F73900" w:rsidP="00F73900" w:rsidRDefault="00F73900" w14:paraId="5F00EFFC" w14:textId="77777777">
      <w:r>
        <w:tab/>
      </w:r>
      <w:r>
        <w:tab/>
      </w:r>
      <w:r>
        <w:tab/>
      </w:r>
      <w:r>
        <w:tab/>
      </w:r>
      <w:r>
        <w:t>"macAddr": "&lt;macAddr&gt;",</w:t>
      </w:r>
    </w:p>
    <w:p w:rsidR="00F73900" w:rsidP="00F73900" w:rsidRDefault="00F73900" w14:paraId="42038178" w14:textId="77777777">
      <w:r>
        <w:tab/>
      </w:r>
      <w:r>
        <w:tab/>
      </w:r>
      <w:r>
        <w:tab/>
      </w:r>
      <w:r>
        <w:tab/>
      </w:r>
      <w:r>
        <w:t>"status": "&lt;status&gt;"</w:t>
      </w:r>
    </w:p>
    <w:p w:rsidR="00F73900" w:rsidP="00F73900" w:rsidRDefault="00F73900" w14:paraId="1B8ABA27" w14:textId="77777777">
      <w:r>
        <w:tab/>
      </w:r>
      <w:r>
        <w:tab/>
      </w:r>
      <w:r>
        <w:tab/>
      </w:r>
      <w:r>
        <w:t>}, {</w:t>
      </w:r>
    </w:p>
    <w:p w:rsidR="00F73900" w:rsidP="00F73900" w:rsidRDefault="00F73900" w14:paraId="341430AD" w14:textId="77777777">
      <w:r>
        <w:tab/>
      </w:r>
      <w:r>
        <w:tab/>
      </w:r>
      <w:r>
        <w:tab/>
      </w:r>
      <w:r>
        <w:tab/>
      </w:r>
      <w:r>
        <w:t>"macAddr": "&lt;macAddr&gt;",</w:t>
      </w:r>
    </w:p>
    <w:p w:rsidR="00F73900" w:rsidP="00F73900" w:rsidRDefault="00F73900" w14:paraId="059C33C5" w14:textId="77777777">
      <w:r>
        <w:tab/>
      </w:r>
      <w:r>
        <w:tab/>
      </w:r>
      <w:r>
        <w:tab/>
      </w:r>
      <w:r>
        <w:tab/>
      </w:r>
      <w:r>
        <w:t>" status": "&lt;status&gt;"</w:t>
      </w:r>
    </w:p>
    <w:p w:rsidR="00F73900" w:rsidP="00F73900" w:rsidRDefault="00F73900" w14:paraId="547AB4A7" w14:textId="77777777">
      <w:r>
        <w:tab/>
      </w:r>
      <w:r>
        <w:tab/>
      </w:r>
      <w:r>
        <w:tab/>
      </w:r>
      <w:r>
        <w:t>}</w:t>
      </w:r>
    </w:p>
    <w:p w:rsidR="00F73900" w:rsidP="00F73900" w:rsidRDefault="00F73900" w14:paraId="02714B54" w14:textId="77777777">
      <w:r>
        <w:tab/>
      </w:r>
      <w:r>
        <w:tab/>
      </w:r>
      <w:r>
        <w:t>]</w:t>
      </w:r>
    </w:p>
    <w:p w:rsidR="00F73900" w:rsidP="00F73900" w:rsidRDefault="00F73900" w14:paraId="4F639521" w14:textId="77777777">
      <w:r>
        <w:tab/>
      </w:r>
      <w:r>
        <w:t>}</w:t>
      </w:r>
    </w:p>
    <w:p w:rsidR="00F73900" w:rsidP="00F73900" w:rsidRDefault="00F73900" w14:paraId="3A5CF4FF" w14:textId="30D813D8">
      <w:r>
        <w:t>}</w:t>
      </w:r>
    </w:p>
    <w:p w:rsidR="00F73900" w:rsidP="00F73900" w:rsidRDefault="00F73900" w14:paraId="6C7E1065" w14:textId="77777777"/>
    <w:p w:rsidRPr="004A4CB5" w:rsidR="00395B59" w:rsidP="00395B59" w:rsidRDefault="0054134C" w14:paraId="53887D10" w14:textId="0C3E8B39">
      <w:pPr>
        <w:pStyle w:val="Heading2"/>
      </w:pPr>
      <w:bookmarkStart w:name="_Toc113352621" w:id="51"/>
      <w:r>
        <w:t>u</w:t>
      </w:r>
      <w:r w:rsidRPr="004A4CB5" w:rsidR="00395B59">
        <w:t>pgradeFirmware</w:t>
      </w:r>
      <w:bookmarkEnd w:id="51"/>
    </w:p>
    <w:p w:rsidR="00395B59" w:rsidP="00395B59" w:rsidRDefault="00395B59" w14:paraId="3632B551" w14:textId="77777777">
      <w:pPr>
        <w:pStyle w:val="Heading3"/>
      </w:pPr>
      <w:bookmarkStart w:name="_Toc113352622" w:id="52"/>
      <w:r>
        <w:t>Mô tả API</w:t>
      </w:r>
      <w:bookmarkEnd w:id="5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7BF2F120" w14:textId="77777777">
        <w:trPr>
          <w:trHeight w:val="567"/>
        </w:trPr>
        <w:tc>
          <w:tcPr>
            <w:tcW w:w="996" w:type="pct"/>
            <w:shd w:val="clear" w:color="auto" w:fill="D9D9D9" w:themeFill="background1" w:themeFillShade="D9"/>
            <w:vAlign w:val="center"/>
          </w:tcPr>
          <w:p w:rsidRPr="007E54E2" w:rsidR="00395B59" w:rsidP="007908BF" w:rsidRDefault="00395B59" w14:paraId="5262AA7C"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2E332A85"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13430AA9" w14:textId="77777777">
        <w:trPr>
          <w:trHeight w:val="362"/>
        </w:trPr>
        <w:tc>
          <w:tcPr>
            <w:tcW w:w="996" w:type="pct"/>
            <w:vAlign w:val="center"/>
          </w:tcPr>
          <w:p w:rsidRPr="007E54E2" w:rsidR="00395B59" w:rsidP="00866F1A" w:rsidRDefault="00FF6D19" w14:paraId="32195D66" w14:textId="09A1DD2D">
            <w:pPr>
              <w:rPr>
                <w:color w:val="000000"/>
                <w:sz w:val="24"/>
                <w:szCs w:val="24"/>
              </w:rPr>
            </w:pPr>
            <w:r w:rsidRPr="007E54E2">
              <w:rPr>
                <w:sz w:val="24"/>
                <w:szCs w:val="24"/>
              </w:rPr>
              <w:t>upgradeFirmware</w:t>
            </w:r>
          </w:p>
        </w:tc>
        <w:tc>
          <w:tcPr>
            <w:tcW w:w="4004" w:type="pct"/>
            <w:vAlign w:val="center"/>
          </w:tcPr>
          <w:p w:rsidRPr="007E54E2" w:rsidR="00395B59" w:rsidP="00866F1A" w:rsidRDefault="00FF6D19" w14:paraId="1220E6CD" w14:textId="06D86A74">
            <w:pPr>
              <w:overflowPunct/>
              <w:autoSpaceDE/>
              <w:autoSpaceDN/>
              <w:adjustRightInd/>
              <w:spacing w:after="0"/>
              <w:jc w:val="left"/>
              <w:textAlignment w:val="auto"/>
              <w:rPr>
                <w:color w:val="000000"/>
                <w:sz w:val="24"/>
                <w:szCs w:val="24"/>
              </w:rPr>
            </w:pPr>
            <w:r w:rsidRPr="007E54E2">
              <w:rPr>
                <w:color w:val="000000"/>
                <w:sz w:val="24"/>
                <w:szCs w:val="24"/>
              </w:rPr>
              <w:t>Update Firmware thiết bị</w:t>
            </w:r>
          </w:p>
        </w:tc>
      </w:tr>
      <w:tr w:rsidRPr="007E54E2" w:rsidR="00395B59" w:rsidTr="00866F1A" w14:paraId="5084D290" w14:textId="77777777">
        <w:trPr>
          <w:trHeight w:val="362"/>
        </w:trPr>
        <w:tc>
          <w:tcPr>
            <w:tcW w:w="996" w:type="pct"/>
            <w:vAlign w:val="center"/>
          </w:tcPr>
          <w:p w:rsidRPr="007E54E2" w:rsidR="00395B59" w:rsidP="00866F1A" w:rsidRDefault="00395B59" w14:paraId="0DFCB41D" w14:textId="77777777">
            <w:pPr>
              <w:rPr>
                <w:sz w:val="24"/>
                <w:szCs w:val="24"/>
              </w:rPr>
            </w:pPr>
            <w:r w:rsidRPr="007E54E2">
              <w:rPr>
                <w:sz w:val="24"/>
                <w:szCs w:val="24"/>
              </w:rPr>
              <w:t>Host</w:t>
            </w:r>
          </w:p>
        </w:tc>
        <w:tc>
          <w:tcPr>
            <w:tcW w:w="4004" w:type="pct"/>
            <w:vAlign w:val="center"/>
          </w:tcPr>
          <w:p w:rsidRPr="007E54E2" w:rsidR="00395B59" w:rsidP="007908BF" w:rsidRDefault="00395B59" w14:paraId="32967149"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2EC5436C" w14:textId="77777777">
        <w:tc>
          <w:tcPr>
            <w:tcW w:w="996" w:type="pct"/>
            <w:vAlign w:val="center"/>
          </w:tcPr>
          <w:p w:rsidRPr="007E54E2" w:rsidR="00395B59" w:rsidP="007908BF" w:rsidRDefault="00395B59" w14:paraId="128EBE60"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092A171C"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6562C658" w14:textId="77777777">
        <w:tc>
          <w:tcPr>
            <w:tcW w:w="996" w:type="pct"/>
            <w:vAlign w:val="center"/>
          </w:tcPr>
          <w:p w:rsidRPr="007E54E2" w:rsidR="00395B59" w:rsidP="007908BF" w:rsidRDefault="00395B59" w14:paraId="60B84D31"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19762B2B"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29DAFE2C" w14:textId="77777777">
        <w:tc>
          <w:tcPr>
            <w:tcW w:w="996" w:type="pct"/>
            <w:vAlign w:val="center"/>
          </w:tcPr>
          <w:p w:rsidRPr="007E54E2" w:rsidR="00395B59" w:rsidP="007908BF" w:rsidRDefault="00395B59" w14:paraId="196000E0"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7461552B" w14:textId="77A5C30F">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130E623A" w14:textId="550D3B38">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0B380353" w14:textId="77777777">
        <w:tc>
          <w:tcPr>
            <w:tcW w:w="996" w:type="pct"/>
            <w:vAlign w:val="center"/>
          </w:tcPr>
          <w:p w:rsidRPr="007E54E2" w:rsidR="00395B59" w:rsidP="007908BF" w:rsidRDefault="00395B59" w14:paraId="5155B32D"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5FC7B357"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7EE43E25" w14:textId="77777777"/>
    <w:p w:rsidR="00395B59" w:rsidP="00395B59" w:rsidRDefault="00395B59" w14:paraId="15311E16" w14:textId="77777777">
      <w:pPr>
        <w:pStyle w:val="Heading3"/>
      </w:pPr>
      <w:bookmarkStart w:name="_Toc113352623" w:id="53"/>
      <w:r>
        <w:t>Request</w:t>
      </w:r>
      <w:bookmarkEnd w:id="53"/>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1828C226"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185BE339" w14:textId="77777777">
            <w:pPr>
              <w:rPr>
                <w:b/>
                <w:bCs/>
                <w:sz w:val="24"/>
                <w:szCs w:val="24"/>
                <w:lang w:eastAsia="en-AU"/>
              </w:rPr>
            </w:pPr>
            <w:r w:rsidRPr="007E54E2">
              <w:rPr>
                <w:b/>
                <w:bCs/>
                <w:sz w:val="24"/>
                <w:szCs w:val="24"/>
                <w:lang w:eastAsia="en-AU"/>
              </w:rPr>
              <w:t>Payload</w:t>
            </w:r>
          </w:p>
        </w:tc>
      </w:tr>
      <w:tr w:rsidRPr="007E54E2" w:rsidR="00395B59" w:rsidTr="00866F1A" w14:paraId="5252CED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6EACE75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A3510D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0D4B0B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5A8D6DB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EB71FFB" w14:textId="77777777">
            <w:pPr>
              <w:rPr>
                <w:b/>
                <w:bCs/>
                <w:sz w:val="24"/>
                <w:szCs w:val="24"/>
                <w:lang w:eastAsia="en-AU"/>
              </w:rPr>
            </w:pPr>
            <w:r w:rsidRPr="007E54E2">
              <w:rPr>
                <w:b/>
                <w:bCs/>
                <w:sz w:val="24"/>
                <w:szCs w:val="24"/>
                <w:lang w:eastAsia="en-AU"/>
              </w:rPr>
              <w:t>Description</w:t>
            </w:r>
          </w:p>
        </w:tc>
      </w:tr>
      <w:tr w:rsidRPr="007E54E2" w:rsidR="00395B59" w:rsidTr="00866F1A" w14:paraId="193BD2A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4DD665F9"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3512E710"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31370FFA"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86CC862"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705013EB" w14:textId="77777777">
            <w:pPr>
              <w:rPr>
                <w:sz w:val="24"/>
                <w:szCs w:val="24"/>
                <w:lang w:eastAsia="en-AU"/>
              </w:rPr>
            </w:pPr>
            <w:r w:rsidRPr="007E54E2">
              <w:rPr>
                <w:sz w:val="24"/>
                <w:szCs w:val="24"/>
                <w:lang w:eastAsia="en-AU"/>
              </w:rPr>
              <w:t>Yêu cầu nghiệp vụ</w:t>
            </w:r>
          </w:p>
          <w:p w:rsidRPr="007E54E2" w:rsidR="00395B59" w:rsidP="00866F1A" w:rsidRDefault="00395B59" w14:paraId="4B1900AD" w14:textId="59E95D17">
            <w:pPr>
              <w:rPr>
                <w:b/>
                <w:bCs/>
                <w:sz w:val="24"/>
                <w:szCs w:val="24"/>
                <w:lang w:eastAsia="en-AU"/>
              </w:rPr>
            </w:pPr>
            <w:r w:rsidRPr="007E54E2">
              <w:rPr>
                <w:sz w:val="24"/>
                <w:szCs w:val="24"/>
                <w:lang w:eastAsia="en-AU"/>
              </w:rPr>
              <w:t xml:space="preserve">action = </w:t>
            </w:r>
            <w:r w:rsidRPr="007E54E2" w:rsidR="004A4CB5">
              <w:rPr>
                <w:sz w:val="24"/>
                <w:szCs w:val="24"/>
              </w:rPr>
              <w:t>upgradeFirmware</w:t>
            </w:r>
          </w:p>
        </w:tc>
      </w:tr>
      <w:tr w:rsidRPr="007E54E2" w:rsidR="00D271EB" w:rsidTr="00866F1A" w14:paraId="4FF3DD8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70E0AEB" w14:textId="77777777">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0C5AB91" w14:textId="0A046A55">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A53BD7C" w14:textId="72F2F939">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998EF6D" w14:textId="0D27EA42">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A808826" w14:textId="2FF53BE2">
            <w:pPr>
              <w:rPr>
                <w:sz w:val="24"/>
                <w:szCs w:val="24"/>
                <w:lang w:eastAsia="en-AU"/>
              </w:rPr>
            </w:pPr>
            <w:r w:rsidRPr="007E54E2">
              <w:rPr>
                <w:sz w:val="24"/>
                <w:szCs w:val="24"/>
                <w:lang w:eastAsia="en-AU"/>
              </w:rPr>
              <w:t>Index của request</w:t>
            </w:r>
          </w:p>
        </w:tc>
      </w:tr>
      <w:tr w:rsidRPr="007E54E2" w:rsidR="00D271EB" w:rsidTr="00866F1A" w14:paraId="7283B4E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A62C9A0" w14:textId="65E6E5DA">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ADDD97D" w14:textId="26BB924C">
            <w:pPr>
              <w:rPr>
                <w:sz w:val="24"/>
                <w:szCs w:val="24"/>
              </w:rPr>
            </w:pPr>
            <w:r w:rsidRPr="007E54E2">
              <w:rPr>
                <w:sz w:val="24"/>
                <w:szCs w:val="24"/>
              </w:rPr>
              <w:t>macList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BED6C7F" w14:textId="2819C6F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E68270B" w14:textId="06A5D7EC">
            <w:pPr>
              <w:jc w:val="center"/>
              <w:rPr>
                <w:sz w:val="24"/>
                <w:szCs w:val="24"/>
                <w:lang w:eastAsia="en-AU"/>
              </w:rPr>
            </w:pPr>
            <w:r w:rsidRPr="007E54E2">
              <w:rPr>
                <w:sz w:val="24"/>
                <w:szCs w:val="24"/>
                <w:lang w:eastAsia="en-AU"/>
              </w:rPr>
              <w:t>180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B0F3689" w14:textId="77777777">
            <w:pPr>
              <w:pStyle w:val="FirstLevelBullet"/>
              <w:numPr>
                <w:ilvl w:val="0"/>
                <w:numId w:val="0"/>
              </w:numPr>
              <w:rPr>
                <w:sz w:val="24"/>
                <w:szCs w:val="24"/>
              </w:rPr>
            </w:pPr>
            <w:r w:rsidRPr="007E54E2">
              <w:rPr>
                <w:sz w:val="24"/>
                <w:szCs w:val="24"/>
              </w:rPr>
              <w:t>Danh sách địa chỉ MAC các thiết bị muốn thực hiện upgrade firmware.</w:t>
            </w:r>
          </w:p>
          <w:p w:rsidRPr="007E54E2" w:rsidR="00D271EB" w:rsidP="00D271EB" w:rsidRDefault="00D271EB" w14:paraId="64E54C5D" w14:textId="0B29D647">
            <w:pPr>
              <w:pStyle w:val="ListParagraph"/>
              <w:ind w:left="0"/>
              <w:rPr>
                <w:sz w:val="24"/>
                <w:szCs w:val="24"/>
              </w:rPr>
            </w:pPr>
            <w:r w:rsidRPr="007E54E2">
              <w:rPr>
                <w:sz w:val="24"/>
                <w:szCs w:val="24"/>
              </w:rPr>
              <w:t>Chuỗi ký tự một hoặc nhiều địa chỉ MAC cách nhau bởi dấu phẩy, Tối đa 10 MAC. Ví dụ:</w:t>
            </w:r>
          </w:p>
          <w:p w:rsidRPr="007E54E2" w:rsidR="00D271EB" w:rsidP="00D271EB" w:rsidRDefault="00D271EB" w14:paraId="1CAEA1D9" w14:textId="4BAF7F06">
            <w:pPr>
              <w:pStyle w:val="FirstLevelBullet"/>
              <w:numPr>
                <w:ilvl w:val="0"/>
                <w:numId w:val="0"/>
              </w:numPr>
              <w:rPr>
                <w:sz w:val="24"/>
                <w:szCs w:val="24"/>
                <w:lang w:eastAsia="en-AU"/>
              </w:rPr>
            </w:pPr>
            <w:r w:rsidRPr="007E54E2">
              <w:rPr>
                <w:sz w:val="24"/>
                <w:szCs w:val="24"/>
              </w:rPr>
              <w:t>A0:65:18:00:01:02,A4:F4:C2:00:01:02</w:t>
            </w:r>
          </w:p>
        </w:tc>
      </w:tr>
      <w:tr w:rsidRPr="007E54E2" w:rsidR="00D271EB" w:rsidTr="00866F1A" w14:paraId="19C24BD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FFB33F5" w14:textId="2D6EDB0B">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3050ACE" w14:textId="298B0125">
            <w:pPr>
              <w:rPr>
                <w:sz w:val="24"/>
                <w:szCs w:val="24"/>
              </w:rPr>
            </w:pPr>
            <w:r w:rsidRPr="007E54E2">
              <w:rPr>
                <w:sz w:val="24"/>
                <w:szCs w:val="24"/>
              </w:rPr>
              <w:t>fileName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37C61A6" w14:textId="7FF2C01A">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5BAC47E" w14:textId="11132768">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910EF89" w14:textId="2D9FCA77">
            <w:pPr>
              <w:pStyle w:val="FirstLevelBullet"/>
              <w:numPr>
                <w:ilvl w:val="0"/>
                <w:numId w:val="0"/>
              </w:numPr>
              <w:rPr>
                <w:sz w:val="24"/>
                <w:szCs w:val="24"/>
                <w:lang w:eastAsia="en-AU"/>
              </w:rPr>
            </w:pPr>
            <w:r w:rsidRPr="007E54E2">
              <w:rPr>
                <w:sz w:val="24"/>
                <w:szCs w:val="24"/>
                <w:lang w:eastAsia="en-AU"/>
              </w:rPr>
              <w:t>Tên file firmware được dùng để nâng cấp.</w:t>
            </w:r>
          </w:p>
        </w:tc>
      </w:tr>
      <w:tr w:rsidRPr="007E54E2" w:rsidR="00D271EB" w:rsidTr="00866F1A" w14:paraId="6F9E509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E4CCB25" w14:textId="3598025B">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31A10F4" w14:textId="0ABDA9AF">
            <w:pPr>
              <w:rPr>
                <w:sz w:val="24"/>
                <w:szCs w:val="24"/>
              </w:rPr>
            </w:pPr>
            <w:r w:rsidRPr="007E54E2">
              <w:rPr>
                <w:sz w:val="24"/>
                <w:szCs w:val="24"/>
              </w:rPr>
              <w:t>md5sum</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A091132" w14:textId="4BDF7ABA">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8E5799D" w14:textId="26DB6C51">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67773B2" w14:textId="05B036D7">
            <w:pPr>
              <w:pStyle w:val="FirstLevelBullet"/>
              <w:numPr>
                <w:ilvl w:val="0"/>
                <w:numId w:val="0"/>
              </w:numPr>
              <w:rPr>
                <w:sz w:val="24"/>
                <w:szCs w:val="24"/>
                <w:lang w:eastAsia="en-AU"/>
              </w:rPr>
            </w:pPr>
            <w:r w:rsidRPr="007E54E2">
              <w:rPr>
                <w:sz w:val="24"/>
                <w:szCs w:val="24"/>
              </w:rPr>
              <w:t>Mã MD5 check sum của file để kiểm tra tính toàn vẹn của file trên đường truyền</w:t>
            </w:r>
          </w:p>
        </w:tc>
      </w:tr>
    </w:tbl>
    <w:p w:rsidR="00395B59" w:rsidP="00395B59" w:rsidRDefault="00395B59" w14:paraId="5986D8C3" w14:textId="77777777"/>
    <w:p w:rsidR="00395B59" w:rsidP="00395B59" w:rsidRDefault="00395B59" w14:paraId="2536A4AE" w14:textId="77777777">
      <w:pPr>
        <w:pStyle w:val="Heading3"/>
      </w:pPr>
      <w:bookmarkStart w:name="_Toc113352624" w:id="54"/>
      <w:r>
        <w:t>Response</w:t>
      </w:r>
      <w:bookmarkEnd w:id="54"/>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294D6D8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3C587A02" w14:textId="77777777">
            <w:pPr>
              <w:rPr>
                <w:b/>
                <w:bCs/>
                <w:sz w:val="24"/>
                <w:szCs w:val="24"/>
                <w:lang w:eastAsia="en-AU"/>
              </w:rPr>
            </w:pPr>
            <w:r w:rsidRPr="007E54E2">
              <w:rPr>
                <w:b/>
                <w:bCs/>
                <w:sz w:val="24"/>
                <w:szCs w:val="24"/>
                <w:lang w:eastAsia="en-AU"/>
              </w:rPr>
              <w:t>Payload</w:t>
            </w:r>
          </w:p>
        </w:tc>
      </w:tr>
      <w:tr w:rsidRPr="007E54E2" w:rsidR="00395B59" w:rsidTr="00866F1A" w14:paraId="170D917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1A70975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C6B75CB"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192D09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285A68E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F7783F1" w14:textId="77777777">
            <w:pPr>
              <w:rPr>
                <w:b/>
                <w:bCs/>
                <w:sz w:val="24"/>
                <w:szCs w:val="24"/>
                <w:lang w:eastAsia="en-AU"/>
              </w:rPr>
            </w:pPr>
            <w:r w:rsidRPr="007E54E2">
              <w:rPr>
                <w:b/>
                <w:bCs/>
                <w:sz w:val="24"/>
                <w:szCs w:val="24"/>
                <w:lang w:eastAsia="en-AU"/>
              </w:rPr>
              <w:t>Description</w:t>
            </w:r>
          </w:p>
        </w:tc>
      </w:tr>
      <w:tr w:rsidRPr="007E54E2" w:rsidR="00395B59" w:rsidTr="00866F1A" w14:paraId="124EEBF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E923EB2"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B7C22E8"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7453FC04"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54F80835" w14:textId="353130B3">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A5FC2AD" w14:textId="5025D7DC">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56BC567D" w14:textId="195CF599">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0, 6, 8, 9, 10, 11, 12, 15, 17</w:t>
            </w:r>
          </w:p>
        </w:tc>
      </w:tr>
      <w:tr w:rsidRPr="007E54E2" w:rsidR="00395B59" w:rsidTr="00866F1A" w14:paraId="5BBC168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8BFA53E"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B332A0A"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24E0BED7"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5D0605A9" w14:textId="4811C350">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B141024" w14:textId="405F54CE">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7BAAFCF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9BA51DA"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BE2F33B" w14:textId="52698D36">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C9A12E0" w14:textId="637870AA">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DD2D931" w14:textId="3F1759EF">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CE30106" w14:textId="5F0371FE">
            <w:pPr>
              <w:rPr>
                <w:sz w:val="24"/>
                <w:szCs w:val="24"/>
                <w:lang w:eastAsia="en-AU"/>
              </w:rPr>
            </w:pPr>
            <w:r w:rsidRPr="007E54E2">
              <w:rPr>
                <w:sz w:val="24"/>
                <w:szCs w:val="24"/>
                <w:lang w:eastAsia="en-AU"/>
              </w:rPr>
              <w:t>Index của request</w:t>
            </w:r>
          </w:p>
        </w:tc>
      </w:tr>
      <w:tr w:rsidRPr="007E54E2" w:rsidR="00D271EB" w:rsidTr="00866F1A" w14:paraId="1D465A5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9B6D1D6"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59CFDBF"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2BF5DA9"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278C4A1" w14:textId="6919FF15">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E1C4314"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2F05849E"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5AC9606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01BD6B48" w14:textId="77777777">
            <w:pPr>
              <w:rPr>
                <w:b/>
                <w:bCs/>
                <w:sz w:val="24"/>
                <w:szCs w:val="24"/>
                <w:lang w:eastAsia="en-AU"/>
              </w:rPr>
            </w:pPr>
            <w:r w:rsidRPr="007E54E2">
              <w:rPr>
                <w:b/>
                <w:bCs/>
                <w:sz w:val="24"/>
                <w:szCs w:val="24"/>
                <w:lang w:eastAsia="en-AU"/>
              </w:rPr>
              <w:t>data object</w:t>
            </w:r>
          </w:p>
        </w:tc>
      </w:tr>
      <w:tr w:rsidRPr="007E54E2" w:rsidR="00395B59" w:rsidTr="00866F1A" w14:paraId="6073227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7A833E0E"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7F0A79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65ABD5A"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621EE99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6F3C255" w14:textId="77777777">
            <w:pPr>
              <w:rPr>
                <w:b/>
                <w:bCs/>
                <w:sz w:val="24"/>
                <w:szCs w:val="24"/>
                <w:lang w:eastAsia="en-AU"/>
              </w:rPr>
            </w:pPr>
            <w:r w:rsidRPr="007E54E2">
              <w:rPr>
                <w:b/>
                <w:bCs/>
                <w:sz w:val="24"/>
                <w:szCs w:val="24"/>
                <w:lang w:eastAsia="en-AU"/>
              </w:rPr>
              <w:t>Description</w:t>
            </w:r>
          </w:p>
        </w:tc>
      </w:tr>
      <w:tr w:rsidRPr="007E54E2" w:rsidR="00395B59" w:rsidTr="00866F1A" w14:paraId="170F4B2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3BFE75DE"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BFC8D6E"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12CA8F4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7FE65F5D" w14:textId="35F000B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3E5802D" w14:textId="77777777">
            <w:pPr>
              <w:rPr>
                <w:sz w:val="24"/>
                <w:szCs w:val="24"/>
                <w:lang w:eastAsia="en-AU"/>
              </w:rPr>
            </w:pPr>
            <w:r w:rsidRPr="007E54E2">
              <w:rPr>
                <w:sz w:val="24"/>
                <w:szCs w:val="24"/>
                <w:lang w:eastAsia="en-AU"/>
              </w:rPr>
              <w:t>Hành động được yêu cầu</w:t>
            </w:r>
          </w:p>
          <w:p w:rsidRPr="007E54E2" w:rsidR="00395B59" w:rsidP="00395B59" w:rsidRDefault="00395B59" w14:paraId="56730EE5" w14:textId="6C769D15">
            <w:pPr>
              <w:rPr>
                <w:bCs/>
                <w:sz w:val="24"/>
                <w:szCs w:val="24"/>
                <w:lang w:eastAsia="en-AU"/>
              </w:rPr>
            </w:pPr>
            <w:r w:rsidRPr="007E54E2">
              <w:rPr>
                <w:bCs/>
                <w:sz w:val="24"/>
                <w:szCs w:val="24"/>
                <w:lang w:eastAsia="en-AU"/>
              </w:rPr>
              <w:t xml:space="preserve">action = </w:t>
            </w:r>
            <w:r w:rsidRPr="007E54E2" w:rsidR="00467F42">
              <w:rPr>
                <w:sz w:val="24"/>
                <w:szCs w:val="24"/>
              </w:rPr>
              <w:t>upgradeFirmware</w:t>
            </w:r>
          </w:p>
        </w:tc>
      </w:tr>
      <w:tr w:rsidRPr="007E54E2" w:rsidR="00395B59" w:rsidTr="00866F1A" w14:paraId="6245F6B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40C2B01F"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7EB5B66"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6B1E0C21"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AC4310A" w14:textId="6903DDA0">
            <w:pPr>
              <w:jc w:val="center"/>
              <w:rPr>
                <w:sz w:val="24"/>
                <w:szCs w:val="24"/>
                <w:lang w:eastAsia="en-AU"/>
              </w:rPr>
            </w:pPr>
            <w:r w:rsidRPr="007E54E2">
              <w:rPr>
                <w:sz w:val="24"/>
                <w:szCs w:val="24"/>
                <w:lang w:eastAsia="en-AU"/>
              </w:rPr>
              <w:t>1</w:t>
            </w:r>
            <w:r w:rsidRPr="007E54E2" w:rsidR="00EA52B3">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39A51EE" w14:textId="77777777">
            <w:pPr>
              <w:rPr>
                <w:sz w:val="24"/>
                <w:szCs w:val="24"/>
                <w:lang w:eastAsia="en-AU"/>
              </w:rPr>
            </w:pPr>
          </w:p>
        </w:tc>
      </w:tr>
    </w:tbl>
    <w:p w:rsidRPr="00F0172A" w:rsidR="00395B59" w:rsidP="00395B59" w:rsidRDefault="00395B59" w14:paraId="3115DF56"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51FCA8B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F938F2" w14:paraId="2F25A376" w14:textId="75503EAC">
            <w:pPr>
              <w:rPr>
                <w:b/>
                <w:bCs/>
                <w:sz w:val="24"/>
                <w:szCs w:val="24"/>
                <w:lang w:eastAsia="en-AU"/>
              </w:rPr>
            </w:pPr>
            <w:r w:rsidRPr="007E54E2">
              <w:rPr>
                <w:b/>
                <w:bCs/>
                <w:sz w:val="24"/>
                <w:szCs w:val="24"/>
                <w:lang w:eastAsia="en-AU"/>
              </w:rPr>
              <w:t>results object</w:t>
            </w:r>
          </w:p>
        </w:tc>
      </w:tr>
      <w:tr w:rsidRPr="007E54E2" w:rsidR="00395B59" w:rsidTr="00866F1A" w14:paraId="446B618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64E0DC20"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169B68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F8D33E2"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170C5E3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0861F4B" w14:textId="77777777">
            <w:pPr>
              <w:rPr>
                <w:b/>
                <w:bCs/>
                <w:sz w:val="24"/>
                <w:szCs w:val="24"/>
                <w:lang w:eastAsia="en-AU"/>
              </w:rPr>
            </w:pPr>
            <w:r w:rsidRPr="007E54E2">
              <w:rPr>
                <w:b/>
                <w:bCs/>
                <w:sz w:val="24"/>
                <w:szCs w:val="24"/>
                <w:lang w:eastAsia="en-AU"/>
              </w:rPr>
              <w:t>Description</w:t>
            </w:r>
          </w:p>
        </w:tc>
      </w:tr>
      <w:tr w:rsidRPr="007E54E2" w:rsidR="00467F42" w:rsidTr="00866F1A" w14:paraId="01F503B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7F42" w:rsidP="00467F42" w:rsidRDefault="00467F42" w14:paraId="668862DC" w14:textId="290754DE">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7F42" w:rsidP="00467F42" w:rsidRDefault="00467F42" w14:paraId="19457953" w14:textId="194F7E4D">
            <w:pPr>
              <w:rPr>
                <w:b/>
                <w:bCs/>
                <w:sz w:val="24"/>
                <w:szCs w:val="24"/>
                <w:lang w:eastAsia="en-AU"/>
              </w:rPr>
            </w:pPr>
            <w:r w:rsidRPr="007E54E2">
              <w:rPr>
                <w:sz w:val="24"/>
                <w:szCs w:val="24"/>
              </w:rPr>
              <w:t>macAddr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7F42" w:rsidP="00467F42" w:rsidRDefault="00467F42" w14:paraId="194C321B" w14:textId="19AD058D">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7F42" w:rsidP="00467F42" w:rsidRDefault="00467F42" w14:paraId="1B2AFE31" w14:textId="1DBAA0D5">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7F42" w:rsidP="00467F42" w:rsidRDefault="00467F42" w14:paraId="1BB8BE1C" w14:textId="77777777">
            <w:pPr>
              <w:rPr>
                <w:sz w:val="24"/>
                <w:szCs w:val="24"/>
              </w:rPr>
            </w:pPr>
            <w:r w:rsidRPr="007E54E2">
              <w:rPr>
                <w:sz w:val="24"/>
                <w:szCs w:val="24"/>
              </w:rPr>
              <w:t>Địa chỉ MAC của từng thiết bị.</w:t>
            </w:r>
          </w:p>
          <w:p w:rsidRPr="007E54E2" w:rsidR="00467F42" w:rsidP="00467F42" w:rsidRDefault="00467F42" w14:paraId="5B66631C" w14:textId="01E10CC5">
            <w:pPr>
              <w:rPr>
                <w:b/>
                <w:bCs/>
                <w:sz w:val="24"/>
                <w:szCs w:val="24"/>
                <w:lang w:eastAsia="en-AU"/>
              </w:rPr>
            </w:pPr>
            <w:r w:rsidRPr="007E54E2">
              <w:rPr>
                <w:sz w:val="24"/>
                <w:szCs w:val="24"/>
              </w:rPr>
              <w:t>Định dạng string của MAC</w:t>
            </w:r>
            <w:r w:rsidR="002F4C35">
              <w:rPr>
                <w:sz w:val="24"/>
                <w:szCs w:val="24"/>
                <w:lang w:eastAsia="en-AU"/>
              </w:rPr>
              <w:t xml:space="preserve"> viết hoa, các octec cách nhau bởi dâu hai chấm ":". Ví dụ: AA:BB:CC:DD:EE:FF</w:t>
            </w:r>
          </w:p>
        </w:tc>
      </w:tr>
      <w:tr w:rsidRPr="007E54E2" w:rsidR="00467F42" w:rsidTr="00866F1A" w14:paraId="3FC98F6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7F42" w:rsidP="00467F42" w:rsidRDefault="00467F42" w14:paraId="49A7B9C6" w14:textId="5C6EF2EA">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7F42" w:rsidP="00467F42" w:rsidRDefault="00467F42" w14:paraId="428EC3E9" w14:textId="2769EBDA">
            <w:pPr>
              <w:rPr>
                <w:b/>
                <w:bCs/>
                <w:sz w:val="24"/>
                <w:szCs w:val="24"/>
                <w:lang w:eastAsia="en-AU"/>
              </w:rPr>
            </w:pPr>
            <w:r w:rsidRPr="007E54E2">
              <w:rPr>
                <w:sz w:val="24"/>
                <w:szCs w:val="24"/>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7F42" w:rsidP="00467F42" w:rsidRDefault="00467F42" w14:paraId="79FE9975" w14:textId="2589D2CE">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7F42" w:rsidP="00467F42" w:rsidRDefault="00467F42" w14:paraId="37521936" w14:textId="3368DCB0">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7F42" w:rsidP="00467F42" w:rsidRDefault="00467F42" w14:paraId="58E71A16" w14:textId="414B5D00">
            <w:pPr>
              <w:rPr>
                <w:sz w:val="24"/>
                <w:szCs w:val="24"/>
              </w:rPr>
            </w:pPr>
            <w:r w:rsidRPr="007E54E2">
              <w:rPr>
                <w:sz w:val="24"/>
                <w:szCs w:val="24"/>
              </w:rPr>
              <w:t>Trạng thái xử lý update firmware của từng thiết bị.</w:t>
            </w:r>
          </w:p>
          <w:p w:rsidRPr="007E54E2" w:rsidR="00467F42" w:rsidP="00467F42" w:rsidRDefault="00467F42" w14:paraId="639E0242" w14:textId="34E0A924">
            <w:pPr>
              <w:rPr>
                <w:b/>
                <w:bCs/>
                <w:sz w:val="24"/>
                <w:szCs w:val="24"/>
                <w:lang w:eastAsia="en-AU"/>
              </w:rPr>
            </w:pPr>
            <w:r w:rsidRPr="007E54E2">
              <w:rPr>
                <w:sz w:val="24"/>
                <w:szCs w:val="24"/>
              </w:rPr>
              <w:t>Giá trị: Success/Fail</w:t>
            </w:r>
          </w:p>
        </w:tc>
      </w:tr>
    </w:tbl>
    <w:p w:rsidR="00395B59" w:rsidP="00395B59" w:rsidRDefault="00395B59" w14:paraId="2F9B3A99" w14:textId="77777777"/>
    <w:p w:rsidR="00395B59" w:rsidP="00395B59" w:rsidRDefault="00395B59" w14:paraId="7123DA3F" w14:textId="77777777">
      <w:pPr>
        <w:pStyle w:val="Heading3"/>
      </w:pPr>
      <w:bookmarkStart w:name="_Toc113352625" w:id="55"/>
      <w:r>
        <w:t>Example</w:t>
      </w:r>
      <w:bookmarkEnd w:id="55"/>
    </w:p>
    <w:p w:rsidR="00395B59" w:rsidP="00395B59" w:rsidRDefault="00395B59" w14:paraId="07788B7E" w14:textId="77777777">
      <w:pPr>
        <w:rPr>
          <w:b/>
        </w:rPr>
      </w:pPr>
      <w:r>
        <w:rPr>
          <w:b/>
        </w:rPr>
        <w:t>Request:</w:t>
      </w:r>
    </w:p>
    <w:p w:rsidRPr="00960690" w:rsidR="00395B59" w:rsidP="00395B59" w:rsidRDefault="00395B59" w14:paraId="368C03C4" w14:textId="77777777">
      <w:pPr>
        <w:rPr>
          <w:i/>
          <w:u w:val="single"/>
        </w:rPr>
      </w:pPr>
      <w:r w:rsidRPr="00960690">
        <w:rPr>
          <w:u w:val="single"/>
        </w:rPr>
        <w:t>https://192.168.88.1:9000</w:t>
      </w:r>
      <w:r>
        <w:rPr>
          <w:u w:val="single"/>
        </w:rPr>
        <w:t>/onelinkagent</w:t>
      </w:r>
    </w:p>
    <w:p w:rsidR="00467F42" w:rsidP="00467F42" w:rsidRDefault="00467F42" w14:paraId="67CC260E" w14:textId="77777777">
      <w:r>
        <w:t>{</w:t>
      </w:r>
    </w:p>
    <w:p w:rsidR="00467F42" w:rsidP="00467F42" w:rsidRDefault="00467F42" w14:paraId="1DDCC978" w14:textId="77777777">
      <w:r>
        <w:tab/>
      </w:r>
      <w:r>
        <w:t>"action": "upgradeFirmware",</w:t>
      </w:r>
    </w:p>
    <w:p w:rsidR="00467F42" w:rsidP="00467F42" w:rsidRDefault="00467F42" w14:paraId="3A29C707" w14:textId="77777777">
      <w:r>
        <w:tab/>
      </w:r>
      <w:r>
        <w:t>"macList": "&lt;macList&gt;",</w:t>
      </w:r>
    </w:p>
    <w:p w:rsidR="00467F42" w:rsidP="00467F42" w:rsidRDefault="00DC018B" w14:paraId="6FC5277D" w14:textId="105D5C35">
      <w:r>
        <w:tab/>
      </w:r>
      <w:r>
        <w:t>"f</w:t>
      </w:r>
      <w:r w:rsidR="00467F42">
        <w:t>ile</w:t>
      </w:r>
      <w:r>
        <w:t>N</w:t>
      </w:r>
      <w:r w:rsidR="00467F42">
        <w:t>ame": "&lt;firmware’s file name&gt;",</w:t>
      </w:r>
    </w:p>
    <w:p w:rsidR="00467F42" w:rsidP="00467F42" w:rsidRDefault="00DC018B" w14:paraId="7988DF57" w14:textId="1D372D29">
      <w:r>
        <w:tab/>
      </w:r>
      <w:r>
        <w:t>"m</w:t>
      </w:r>
      <w:r w:rsidR="00467F42">
        <w:t>d5sum": "&lt;Md5sum&gt;",</w:t>
      </w:r>
    </w:p>
    <w:p w:rsidR="00467F42" w:rsidP="00467F42" w:rsidRDefault="00467F42" w14:paraId="12ED1368" w14:textId="7F342B0C">
      <w:r>
        <w:tab/>
      </w:r>
      <w:r>
        <w:t xml:space="preserve">"requestId": </w:t>
      </w:r>
      <w:r w:rsidR="00FA141F">
        <w:t>&lt;requestId&gt;</w:t>
      </w:r>
    </w:p>
    <w:p w:rsidR="00467F42" w:rsidP="00467F42" w:rsidRDefault="00467F42" w14:paraId="6B74A733" w14:textId="77777777">
      <w:r>
        <w:t>}</w:t>
      </w:r>
    </w:p>
    <w:p w:rsidR="00467F42" w:rsidP="00467F42" w:rsidRDefault="00467F42" w14:paraId="69A011F0" w14:textId="09FA895F">
      <w:pPr>
        <w:rPr>
          <w:b/>
        </w:rPr>
      </w:pPr>
      <w:r>
        <w:rPr>
          <w:b/>
        </w:rPr>
        <w:t>Response:</w:t>
      </w:r>
    </w:p>
    <w:p w:rsidR="00467F42" w:rsidP="00467F42" w:rsidRDefault="00467F42" w14:paraId="3CDD230B" w14:textId="77777777">
      <w:r>
        <w:t>{</w:t>
      </w:r>
    </w:p>
    <w:p w:rsidR="00467F42" w:rsidP="00467F42" w:rsidRDefault="00467F42" w14:paraId="0A962455" w14:textId="77777777">
      <w:r>
        <w:tab/>
      </w:r>
      <w:r>
        <w:t>"status": 0,</w:t>
      </w:r>
    </w:p>
    <w:p w:rsidR="00467F42" w:rsidP="00467F42" w:rsidRDefault="00467F42" w14:paraId="3CFC815C" w14:textId="77777777">
      <w:r>
        <w:tab/>
      </w:r>
      <w:r>
        <w:t>"message": "Success",</w:t>
      </w:r>
    </w:p>
    <w:p w:rsidR="00467F42" w:rsidP="00467F42" w:rsidRDefault="00467F42" w14:paraId="3DFB6DE7" w14:textId="196871AE">
      <w:r>
        <w:tab/>
      </w:r>
      <w:r>
        <w:t xml:space="preserve">"requestId": </w:t>
      </w:r>
      <w:r w:rsidR="00FA141F">
        <w:t>&lt;requestId&gt;</w:t>
      </w:r>
      <w:r>
        <w:t>,</w:t>
      </w:r>
    </w:p>
    <w:p w:rsidR="00467F42" w:rsidP="00467F42" w:rsidRDefault="00467F42" w14:paraId="71B41BB2" w14:textId="77777777">
      <w:r>
        <w:tab/>
      </w:r>
      <w:r>
        <w:t>"data": {</w:t>
      </w:r>
    </w:p>
    <w:p w:rsidR="00467F42" w:rsidP="00467F42" w:rsidRDefault="00467F42" w14:paraId="25976145" w14:textId="31A7786C">
      <w:r>
        <w:tab/>
      </w:r>
      <w:r>
        <w:tab/>
      </w:r>
      <w:r>
        <w:t>"action": "</w:t>
      </w:r>
      <w:r w:rsidRPr="00DC018B" w:rsidR="00DC018B">
        <w:t xml:space="preserve"> </w:t>
      </w:r>
      <w:r w:rsidR="00DC018B">
        <w:t>upgradeFirmware</w:t>
      </w:r>
      <w:r>
        <w:t>",</w:t>
      </w:r>
    </w:p>
    <w:p w:rsidR="00467F42" w:rsidP="00467F42" w:rsidRDefault="00467F42" w14:paraId="3B7B533B" w14:textId="77777777">
      <w:r>
        <w:tab/>
      </w:r>
      <w:r>
        <w:tab/>
      </w:r>
      <w:r>
        <w:t>"results": [{</w:t>
      </w:r>
    </w:p>
    <w:p w:rsidR="00467F42" w:rsidP="00467F42" w:rsidRDefault="00467F42" w14:paraId="0534DCFF" w14:textId="77777777">
      <w:r>
        <w:tab/>
      </w:r>
      <w:r>
        <w:tab/>
      </w:r>
      <w:r>
        <w:tab/>
      </w:r>
      <w:r>
        <w:tab/>
      </w:r>
      <w:r>
        <w:t>"macAddr": "&lt;macAddr&gt;",</w:t>
      </w:r>
    </w:p>
    <w:p w:rsidR="00467F42" w:rsidP="00467F42" w:rsidRDefault="00467F42" w14:paraId="580EDEF4" w14:textId="77777777">
      <w:r>
        <w:tab/>
      </w:r>
      <w:r>
        <w:tab/>
      </w:r>
      <w:r>
        <w:tab/>
      </w:r>
      <w:r>
        <w:tab/>
      </w:r>
      <w:r>
        <w:t>"status": "&lt;status&gt;"</w:t>
      </w:r>
    </w:p>
    <w:p w:rsidR="00467F42" w:rsidP="00467F42" w:rsidRDefault="00467F42" w14:paraId="4D8C18F2" w14:textId="77777777">
      <w:r>
        <w:tab/>
      </w:r>
      <w:r>
        <w:tab/>
      </w:r>
      <w:r>
        <w:tab/>
      </w:r>
      <w:r>
        <w:t>}, {</w:t>
      </w:r>
    </w:p>
    <w:p w:rsidR="00467F42" w:rsidP="00467F42" w:rsidRDefault="00467F42" w14:paraId="12A5E1BF" w14:textId="77777777">
      <w:r>
        <w:tab/>
      </w:r>
      <w:r>
        <w:tab/>
      </w:r>
      <w:r>
        <w:tab/>
      </w:r>
      <w:r>
        <w:tab/>
      </w:r>
      <w:r>
        <w:t>"macAddr": "&lt;macAddr&gt;",</w:t>
      </w:r>
    </w:p>
    <w:p w:rsidR="00467F42" w:rsidP="00467F42" w:rsidRDefault="00467F42" w14:paraId="00D20A19" w14:textId="77777777">
      <w:r>
        <w:lastRenderedPageBreak/>
        <w:tab/>
      </w:r>
      <w:r>
        <w:tab/>
      </w:r>
      <w:r>
        <w:tab/>
      </w:r>
      <w:r>
        <w:tab/>
      </w:r>
      <w:r>
        <w:t>" status": "&lt;status&gt;"</w:t>
      </w:r>
    </w:p>
    <w:p w:rsidR="00467F42" w:rsidP="00467F42" w:rsidRDefault="00467F42" w14:paraId="14DA0CEB" w14:textId="77777777">
      <w:r>
        <w:tab/>
      </w:r>
      <w:r>
        <w:tab/>
      </w:r>
      <w:r>
        <w:tab/>
      </w:r>
      <w:r>
        <w:t>}</w:t>
      </w:r>
    </w:p>
    <w:p w:rsidR="00467F42" w:rsidP="00467F42" w:rsidRDefault="00467F42" w14:paraId="0C2E50D1" w14:textId="77777777">
      <w:r>
        <w:tab/>
      </w:r>
      <w:r>
        <w:tab/>
      </w:r>
      <w:r>
        <w:t>]</w:t>
      </w:r>
    </w:p>
    <w:p w:rsidR="00467F42" w:rsidP="00467F42" w:rsidRDefault="00467F42" w14:paraId="67DF1ECE" w14:textId="77777777">
      <w:r>
        <w:tab/>
      </w:r>
      <w:r>
        <w:t>}</w:t>
      </w:r>
    </w:p>
    <w:p w:rsidR="00467F42" w:rsidP="00467F42" w:rsidRDefault="00467F42" w14:paraId="75ADA1DB" w14:textId="46E355F8">
      <w:r>
        <w:t>}</w:t>
      </w:r>
    </w:p>
    <w:p w:rsidR="00864E43" w:rsidP="00467F42" w:rsidRDefault="00864E43" w14:paraId="1A65D726" w14:textId="77777777"/>
    <w:p w:rsidRPr="00F400B9" w:rsidR="00395B59" w:rsidP="00395B59" w:rsidRDefault="00395B59" w14:paraId="254A3349" w14:textId="4072FC50">
      <w:pPr>
        <w:pStyle w:val="Heading2"/>
      </w:pPr>
      <w:bookmarkStart w:name="_Toc113352626" w:id="56"/>
      <w:r w:rsidRPr="00F400B9">
        <w:t>updateDatabase</w:t>
      </w:r>
      <w:bookmarkEnd w:id="56"/>
    </w:p>
    <w:p w:rsidR="00395B59" w:rsidP="00395B59" w:rsidRDefault="00395B59" w14:paraId="2A9E3FE7" w14:textId="77777777">
      <w:pPr>
        <w:pStyle w:val="Heading3"/>
      </w:pPr>
      <w:bookmarkStart w:name="_Toc113352627" w:id="57"/>
      <w:r>
        <w:t>Mô tả API</w:t>
      </w:r>
      <w:bookmarkEnd w:id="5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3933B327" w14:textId="77777777">
        <w:trPr>
          <w:trHeight w:val="567"/>
        </w:trPr>
        <w:tc>
          <w:tcPr>
            <w:tcW w:w="996" w:type="pct"/>
            <w:shd w:val="clear" w:color="auto" w:fill="D9D9D9" w:themeFill="background1" w:themeFillShade="D9"/>
            <w:vAlign w:val="center"/>
          </w:tcPr>
          <w:p w:rsidRPr="007E54E2" w:rsidR="00395B59" w:rsidP="007908BF" w:rsidRDefault="00395B59" w14:paraId="1406463B"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4FC0F995"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064CD63F" w14:textId="77777777">
        <w:trPr>
          <w:trHeight w:val="362"/>
        </w:trPr>
        <w:tc>
          <w:tcPr>
            <w:tcW w:w="996" w:type="pct"/>
            <w:vAlign w:val="center"/>
          </w:tcPr>
          <w:p w:rsidRPr="007E54E2" w:rsidR="00395B59" w:rsidP="00866F1A" w:rsidRDefault="00FF6D19" w14:paraId="0F6CB9D6" w14:textId="2C4ADD6D">
            <w:pPr>
              <w:rPr>
                <w:color w:val="000000"/>
                <w:sz w:val="24"/>
                <w:szCs w:val="24"/>
              </w:rPr>
            </w:pPr>
            <w:r w:rsidRPr="007E54E2">
              <w:rPr>
                <w:sz w:val="24"/>
                <w:szCs w:val="24"/>
              </w:rPr>
              <w:t>updateDatabase</w:t>
            </w:r>
          </w:p>
        </w:tc>
        <w:tc>
          <w:tcPr>
            <w:tcW w:w="4004" w:type="pct"/>
            <w:vAlign w:val="center"/>
          </w:tcPr>
          <w:p w:rsidRPr="007E54E2" w:rsidR="00395B59" w:rsidP="00EA52B3" w:rsidRDefault="00EA52B3" w14:paraId="5921F1F9" w14:textId="22D76054">
            <w:pPr>
              <w:overflowPunct/>
              <w:autoSpaceDE/>
              <w:autoSpaceDN/>
              <w:adjustRightInd/>
              <w:spacing w:after="0"/>
              <w:jc w:val="left"/>
              <w:textAlignment w:val="auto"/>
              <w:rPr>
                <w:color w:val="000000"/>
                <w:sz w:val="24"/>
                <w:szCs w:val="24"/>
              </w:rPr>
            </w:pPr>
            <w:r w:rsidRPr="007E54E2">
              <w:rPr>
                <w:color w:val="000000"/>
                <w:sz w:val="24"/>
                <w:szCs w:val="24"/>
              </w:rPr>
              <w:t>Update database</w:t>
            </w:r>
          </w:p>
        </w:tc>
      </w:tr>
      <w:tr w:rsidRPr="007E54E2" w:rsidR="00395B59" w:rsidTr="00866F1A" w14:paraId="5AA193D3" w14:textId="77777777">
        <w:trPr>
          <w:trHeight w:val="362"/>
        </w:trPr>
        <w:tc>
          <w:tcPr>
            <w:tcW w:w="996" w:type="pct"/>
            <w:vAlign w:val="center"/>
          </w:tcPr>
          <w:p w:rsidRPr="007E54E2" w:rsidR="00395B59" w:rsidP="00866F1A" w:rsidRDefault="00395B59" w14:paraId="4CC3DADF" w14:textId="77777777">
            <w:pPr>
              <w:rPr>
                <w:sz w:val="24"/>
                <w:szCs w:val="24"/>
              </w:rPr>
            </w:pPr>
            <w:r w:rsidRPr="007E54E2">
              <w:rPr>
                <w:sz w:val="24"/>
                <w:szCs w:val="24"/>
              </w:rPr>
              <w:t>Host</w:t>
            </w:r>
          </w:p>
        </w:tc>
        <w:tc>
          <w:tcPr>
            <w:tcW w:w="4004" w:type="pct"/>
            <w:vAlign w:val="center"/>
          </w:tcPr>
          <w:p w:rsidRPr="007E54E2" w:rsidR="00395B59" w:rsidP="007908BF" w:rsidRDefault="00395B59" w14:paraId="10B06865"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7934AE74" w14:textId="77777777">
        <w:tc>
          <w:tcPr>
            <w:tcW w:w="996" w:type="pct"/>
            <w:vAlign w:val="center"/>
          </w:tcPr>
          <w:p w:rsidRPr="007E54E2" w:rsidR="00395B59" w:rsidP="007908BF" w:rsidRDefault="00395B59" w14:paraId="03B0FB25"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379F66BA"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6D48B513" w14:textId="77777777">
        <w:tc>
          <w:tcPr>
            <w:tcW w:w="996" w:type="pct"/>
            <w:vAlign w:val="center"/>
          </w:tcPr>
          <w:p w:rsidRPr="007E54E2" w:rsidR="00395B59" w:rsidP="007908BF" w:rsidRDefault="00395B59" w14:paraId="7515A3E1"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5A3CE5CC"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197C05A4" w14:textId="77777777">
        <w:tc>
          <w:tcPr>
            <w:tcW w:w="996" w:type="pct"/>
            <w:vAlign w:val="center"/>
          </w:tcPr>
          <w:p w:rsidRPr="007E54E2" w:rsidR="00395B59" w:rsidP="007908BF" w:rsidRDefault="00395B59" w14:paraId="19577E4F"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1E04174B" w14:textId="40E7FBA7">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4C955F76" w14:textId="1DFE53F7">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55C87DB6" w14:textId="77777777">
        <w:tc>
          <w:tcPr>
            <w:tcW w:w="996" w:type="pct"/>
            <w:vAlign w:val="center"/>
          </w:tcPr>
          <w:p w:rsidRPr="007E54E2" w:rsidR="00395B59" w:rsidP="007908BF" w:rsidRDefault="00395B59" w14:paraId="45F11AE7"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4DA1DDD8"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078B8B95" w14:textId="77777777"/>
    <w:p w:rsidR="00395B59" w:rsidP="00395B59" w:rsidRDefault="00395B59" w14:paraId="0F768C27" w14:textId="77777777">
      <w:pPr>
        <w:pStyle w:val="Heading3"/>
      </w:pPr>
      <w:bookmarkStart w:name="_Toc113352628" w:id="58"/>
      <w:r>
        <w:t>Request</w:t>
      </w:r>
      <w:bookmarkEnd w:id="58"/>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5044477B"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51EB7069" w14:textId="77777777">
            <w:pPr>
              <w:rPr>
                <w:b/>
                <w:bCs/>
                <w:sz w:val="24"/>
                <w:szCs w:val="24"/>
                <w:lang w:eastAsia="en-AU"/>
              </w:rPr>
            </w:pPr>
            <w:r w:rsidRPr="007E54E2">
              <w:rPr>
                <w:b/>
                <w:bCs/>
                <w:sz w:val="24"/>
                <w:szCs w:val="24"/>
                <w:lang w:eastAsia="en-AU"/>
              </w:rPr>
              <w:t>Payload</w:t>
            </w:r>
          </w:p>
        </w:tc>
      </w:tr>
      <w:tr w:rsidRPr="007E54E2" w:rsidR="00395B59" w:rsidTr="00866F1A" w14:paraId="44E880D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667723A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39ED18D"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ED9BD9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024AA8D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53B0982" w14:textId="77777777">
            <w:pPr>
              <w:rPr>
                <w:b/>
                <w:bCs/>
                <w:sz w:val="24"/>
                <w:szCs w:val="24"/>
                <w:lang w:eastAsia="en-AU"/>
              </w:rPr>
            </w:pPr>
            <w:r w:rsidRPr="007E54E2">
              <w:rPr>
                <w:b/>
                <w:bCs/>
                <w:sz w:val="24"/>
                <w:szCs w:val="24"/>
                <w:lang w:eastAsia="en-AU"/>
              </w:rPr>
              <w:t>Description</w:t>
            </w:r>
          </w:p>
        </w:tc>
      </w:tr>
      <w:tr w:rsidRPr="007E54E2" w:rsidR="00395B59" w:rsidTr="00866F1A" w14:paraId="09C6EB0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6A2B26D"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AA3C85A"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084A0CD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1BDBA6BE"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4988C8E" w14:textId="77777777">
            <w:pPr>
              <w:rPr>
                <w:sz w:val="24"/>
                <w:szCs w:val="24"/>
                <w:lang w:eastAsia="en-AU"/>
              </w:rPr>
            </w:pPr>
            <w:r w:rsidRPr="007E54E2">
              <w:rPr>
                <w:sz w:val="24"/>
                <w:szCs w:val="24"/>
                <w:lang w:eastAsia="en-AU"/>
              </w:rPr>
              <w:t>Yêu cầu nghiệp vụ</w:t>
            </w:r>
          </w:p>
          <w:p w:rsidRPr="007E54E2" w:rsidR="00395B59" w:rsidP="00866F1A" w:rsidRDefault="00395B59" w14:paraId="7B551300" w14:textId="25A3B94D">
            <w:pPr>
              <w:rPr>
                <w:b/>
                <w:bCs/>
                <w:sz w:val="24"/>
                <w:szCs w:val="24"/>
                <w:lang w:eastAsia="en-AU"/>
              </w:rPr>
            </w:pPr>
            <w:r w:rsidRPr="007E54E2">
              <w:rPr>
                <w:sz w:val="24"/>
                <w:szCs w:val="24"/>
                <w:lang w:eastAsia="en-AU"/>
              </w:rPr>
              <w:t xml:space="preserve">action = </w:t>
            </w:r>
            <w:r w:rsidRPr="007E54E2" w:rsidR="0054134C">
              <w:rPr>
                <w:sz w:val="24"/>
                <w:szCs w:val="24"/>
              </w:rPr>
              <w:t>updateDatabase</w:t>
            </w:r>
          </w:p>
        </w:tc>
      </w:tr>
      <w:tr w:rsidRPr="007E54E2" w:rsidR="00D271EB" w:rsidTr="00866F1A" w14:paraId="60E3240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F33211E"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78A50DE" w14:textId="7EAF88D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04D2DBC" w14:textId="38E75ED2">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BE08460" w14:textId="30186822">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00CAA03" w14:textId="7920AADC">
            <w:pPr>
              <w:rPr>
                <w:sz w:val="24"/>
                <w:szCs w:val="24"/>
                <w:lang w:eastAsia="en-AU"/>
              </w:rPr>
            </w:pPr>
            <w:r w:rsidRPr="007E54E2">
              <w:rPr>
                <w:sz w:val="24"/>
                <w:szCs w:val="24"/>
                <w:lang w:eastAsia="en-AU"/>
              </w:rPr>
              <w:t>Index của request</w:t>
            </w:r>
          </w:p>
        </w:tc>
      </w:tr>
      <w:tr w:rsidRPr="007E54E2" w:rsidR="00D271EB" w:rsidTr="00866F1A" w14:paraId="230E6F6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1BE3016" w14:textId="616638F3">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8479F0D" w14:textId="05297122">
            <w:pPr>
              <w:rPr>
                <w:sz w:val="24"/>
                <w:szCs w:val="24"/>
              </w:rPr>
            </w:pPr>
            <w:r w:rsidRPr="007E54E2">
              <w:rPr>
                <w:sz w:val="24"/>
                <w:szCs w:val="24"/>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EAD6E4B" w14:textId="2D5BA1D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E6D1268" w14:textId="690B584B">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C23D854" w14:textId="6FC1B130">
            <w:pPr>
              <w:pStyle w:val="FirstLevelBullet"/>
              <w:numPr>
                <w:ilvl w:val="0"/>
                <w:numId w:val="0"/>
              </w:numPr>
              <w:rPr>
                <w:sz w:val="24"/>
                <w:szCs w:val="24"/>
              </w:rPr>
            </w:pPr>
            <w:r w:rsidRPr="007E54E2">
              <w:rPr>
                <w:sz w:val="24"/>
                <w:szCs w:val="24"/>
              </w:rPr>
              <w:t>Trạng thái của việc update Database.</w:t>
            </w:r>
          </w:p>
          <w:p w:rsidRPr="007E54E2" w:rsidR="00D271EB" w:rsidP="00D271EB" w:rsidRDefault="00D271EB" w14:paraId="7967ED7B" w14:textId="7812791A">
            <w:pPr>
              <w:pStyle w:val="FirstLevelBullet"/>
              <w:numPr>
                <w:ilvl w:val="0"/>
                <w:numId w:val="0"/>
              </w:numPr>
              <w:rPr>
                <w:sz w:val="24"/>
                <w:szCs w:val="24"/>
                <w:lang w:eastAsia="en-AU"/>
              </w:rPr>
            </w:pPr>
            <w:r w:rsidRPr="007E54E2">
              <w:rPr>
                <w:sz w:val="24"/>
                <w:szCs w:val="24"/>
              </w:rPr>
              <w:t xml:space="preserve">Giá trị: Requested </w:t>
            </w:r>
          </w:p>
        </w:tc>
      </w:tr>
      <w:tr w:rsidRPr="007E54E2" w:rsidR="00D271EB" w:rsidTr="00866F1A" w14:paraId="5D80F5B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50E4159" w14:textId="4AB126D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EEDCF0A" w14:textId="092BD89B">
            <w:pPr>
              <w:rPr>
                <w:sz w:val="24"/>
                <w:szCs w:val="24"/>
              </w:rPr>
            </w:pPr>
            <w:r w:rsidRPr="007E54E2">
              <w:rPr>
                <w:sz w:val="24"/>
                <w:szCs w:val="24"/>
              </w:rPr>
              <w:t>fileName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42CBF6D" w14:textId="40DC0CBE">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3B877C3" w14:textId="65F8EAA6">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864E43" w:rsidRDefault="00D271EB" w14:paraId="16D75267" w14:textId="1D111F2B">
            <w:pPr>
              <w:pStyle w:val="FirstLevelBullet"/>
              <w:numPr>
                <w:ilvl w:val="0"/>
                <w:numId w:val="0"/>
              </w:numPr>
              <w:rPr>
                <w:sz w:val="24"/>
                <w:szCs w:val="24"/>
                <w:lang w:eastAsia="en-AU"/>
              </w:rPr>
            </w:pPr>
            <w:r w:rsidRPr="007E54E2">
              <w:rPr>
                <w:sz w:val="24"/>
                <w:szCs w:val="24"/>
                <w:lang w:eastAsia="en-AU"/>
              </w:rPr>
              <w:t xml:space="preserve">Tên file </w:t>
            </w:r>
            <w:r w:rsidR="00864E43">
              <w:rPr>
                <w:sz w:val="24"/>
                <w:szCs w:val="24"/>
                <w:lang w:eastAsia="en-AU"/>
              </w:rPr>
              <w:t>Database</w:t>
            </w:r>
            <w:r w:rsidRPr="007E54E2">
              <w:rPr>
                <w:sz w:val="24"/>
                <w:szCs w:val="24"/>
                <w:lang w:eastAsia="en-AU"/>
              </w:rPr>
              <w:t xml:space="preserve"> được dùng để nâng cấp.</w:t>
            </w:r>
          </w:p>
        </w:tc>
      </w:tr>
      <w:tr w:rsidRPr="007E54E2" w:rsidR="00D271EB" w:rsidTr="00866F1A" w14:paraId="72E2B8E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CDBEF6B" w14:textId="743CF787">
            <w:pPr>
              <w:rPr>
                <w:sz w:val="24"/>
                <w:szCs w:val="24"/>
                <w:lang w:eastAsia="en-AU"/>
              </w:rPr>
            </w:pPr>
            <w:r w:rsidRPr="007E54E2">
              <w:rPr>
                <w:sz w:val="24"/>
                <w:szCs w:val="24"/>
                <w:lang w:eastAsia="en-AU"/>
              </w:rPr>
              <w:lastRenderedPageBreak/>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C7CA7A0" w14:textId="61F0EEFA">
            <w:pPr>
              <w:rPr>
                <w:sz w:val="24"/>
                <w:szCs w:val="24"/>
              </w:rPr>
            </w:pPr>
            <w:r w:rsidRPr="007E54E2">
              <w:rPr>
                <w:sz w:val="24"/>
                <w:szCs w:val="24"/>
              </w:rPr>
              <w:t>md5sum</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537711B" w14:textId="515558B4">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AFAD355" w14:textId="194ED70C">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38A1209" w14:textId="4D2B07AF">
            <w:pPr>
              <w:pStyle w:val="FirstLevelBullet"/>
              <w:numPr>
                <w:ilvl w:val="0"/>
                <w:numId w:val="0"/>
              </w:numPr>
              <w:rPr>
                <w:sz w:val="24"/>
                <w:szCs w:val="24"/>
                <w:lang w:eastAsia="en-AU"/>
              </w:rPr>
            </w:pPr>
            <w:r w:rsidRPr="007E54E2">
              <w:rPr>
                <w:sz w:val="24"/>
                <w:szCs w:val="24"/>
              </w:rPr>
              <w:t>Mã MD5 check sum của file để kiểm tra tính toàn vẹn của file trên đường truyền</w:t>
            </w:r>
          </w:p>
        </w:tc>
      </w:tr>
    </w:tbl>
    <w:p w:rsidR="00395B59" w:rsidP="00395B59" w:rsidRDefault="00395B59" w14:paraId="04EB2DAB" w14:textId="77777777"/>
    <w:p w:rsidR="00395B59" w:rsidP="00395B59" w:rsidRDefault="00395B59" w14:paraId="4D43A0E8" w14:textId="77777777">
      <w:pPr>
        <w:pStyle w:val="Heading3"/>
      </w:pPr>
      <w:bookmarkStart w:name="_Toc113352629" w:id="59"/>
      <w:r>
        <w:t>Response</w:t>
      </w:r>
      <w:bookmarkEnd w:id="59"/>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06A27F10"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3680CF6E" w14:textId="77777777">
            <w:pPr>
              <w:rPr>
                <w:b/>
                <w:bCs/>
                <w:sz w:val="24"/>
                <w:szCs w:val="24"/>
                <w:lang w:eastAsia="en-AU"/>
              </w:rPr>
            </w:pPr>
            <w:r w:rsidRPr="007E54E2">
              <w:rPr>
                <w:b/>
                <w:bCs/>
                <w:sz w:val="24"/>
                <w:szCs w:val="24"/>
                <w:lang w:eastAsia="en-AU"/>
              </w:rPr>
              <w:t>Payload</w:t>
            </w:r>
          </w:p>
        </w:tc>
      </w:tr>
      <w:tr w:rsidRPr="007E54E2" w:rsidR="00395B59" w:rsidTr="00866F1A" w14:paraId="4ED0602F"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22F142F5"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CA2890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270553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4A831B1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2B32CF4" w14:textId="77777777">
            <w:pPr>
              <w:rPr>
                <w:b/>
                <w:bCs/>
                <w:sz w:val="24"/>
                <w:szCs w:val="24"/>
                <w:lang w:eastAsia="en-AU"/>
              </w:rPr>
            </w:pPr>
            <w:r w:rsidRPr="007E54E2">
              <w:rPr>
                <w:b/>
                <w:bCs/>
                <w:sz w:val="24"/>
                <w:szCs w:val="24"/>
                <w:lang w:eastAsia="en-AU"/>
              </w:rPr>
              <w:t>Description</w:t>
            </w:r>
          </w:p>
        </w:tc>
      </w:tr>
      <w:tr w:rsidRPr="007E54E2" w:rsidR="00395B59" w:rsidTr="00866F1A" w14:paraId="7003CCF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B06D938"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0C813A2"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56A602F8"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39CCCB1F" w14:textId="00D2212F">
            <w:pPr>
              <w:jc w:val="center"/>
              <w:rPr>
                <w:sz w:val="24"/>
                <w:szCs w:val="24"/>
                <w:lang w:eastAsia="en-AU"/>
              </w:rPr>
            </w:pPr>
            <w:r w:rsidRPr="007E54E2">
              <w:rPr>
                <w:sz w:val="24"/>
                <w:szCs w:val="24"/>
                <w:lang w:eastAsia="en-AU"/>
              </w:rPr>
              <w:t>0-32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09934BD" w14:textId="61007CA6">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1088ED49" w14:textId="1A775D97">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0, 6, 8, 9, 10, 11, 12, 15, 17</w:t>
            </w:r>
          </w:p>
        </w:tc>
      </w:tr>
      <w:tr w:rsidRPr="007E54E2" w:rsidR="00395B59" w:rsidTr="00866F1A" w14:paraId="65C0EF3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5CDAA443"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ADC8B0F"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09CFADCC"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F4B1B6F" w14:textId="77777777">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7F687798" w14:textId="4D2A81E7">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7366202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5A6DC17"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D562B88" w14:textId="52553FE2">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DD0DDB1" w14:textId="00407BAA">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0D5AE9C" w14:textId="3731030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0987250" w14:textId="41578644">
            <w:pPr>
              <w:rPr>
                <w:sz w:val="24"/>
                <w:szCs w:val="24"/>
                <w:lang w:eastAsia="en-AU"/>
              </w:rPr>
            </w:pPr>
            <w:r w:rsidRPr="007E54E2">
              <w:rPr>
                <w:sz w:val="24"/>
                <w:szCs w:val="24"/>
                <w:lang w:eastAsia="en-AU"/>
              </w:rPr>
              <w:t>Index của request</w:t>
            </w:r>
          </w:p>
        </w:tc>
      </w:tr>
      <w:tr w:rsidRPr="007E54E2" w:rsidR="00D271EB" w:rsidTr="00866F1A" w14:paraId="3A84718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FEC881C"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02E56A4"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CBE9B75"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75EB517" w14:textId="6E23CFF6">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756082C"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06031C89"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4E523EAF"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406A6FDD" w14:textId="77777777">
            <w:pPr>
              <w:rPr>
                <w:b/>
                <w:bCs/>
                <w:sz w:val="24"/>
                <w:szCs w:val="24"/>
                <w:lang w:eastAsia="en-AU"/>
              </w:rPr>
            </w:pPr>
            <w:r w:rsidRPr="007E54E2">
              <w:rPr>
                <w:b/>
                <w:bCs/>
                <w:sz w:val="24"/>
                <w:szCs w:val="24"/>
                <w:lang w:eastAsia="en-AU"/>
              </w:rPr>
              <w:t>data object</w:t>
            </w:r>
          </w:p>
        </w:tc>
      </w:tr>
      <w:tr w:rsidRPr="007E54E2" w:rsidR="00395B59" w:rsidTr="00866F1A" w14:paraId="6714A49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443BB1C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11F7F26"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05DB19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5571DC9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C279F3D" w14:textId="77777777">
            <w:pPr>
              <w:rPr>
                <w:b/>
                <w:bCs/>
                <w:sz w:val="24"/>
                <w:szCs w:val="24"/>
                <w:lang w:eastAsia="en-AU"/>
              </w:rPr>
            </w:pPr>
            <w:r w:rsidRPr="007E54E2">
              <w:rPr>
                <w:b/>
                <w:bCs/>
                <w:sz w:val="24"/>
                <w:szCs w:val="24"/>
                <w:lang w:eastAsia="en-AU"/>
              </w:rPr>
              <w:t>Description</w:t>
            </w:r>
          </w:p>
        </w:tc>
      </w:tr>
      <w:tr w:rsidRPr="007E54E2" w:rsidR="00395B59" w:rsidTr="00866F1A" w14:paraId="1600E06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1DFB7FB0"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45E5150"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416243C0"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71CE06D9" w14:textId="79319520">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7E99478" w14:textId="77777777">
            <w:pPr>
              <w:rPr>
                <w:sz w:val="24"/>
                <w:szCs w:val="24"/>
                <w:lang w:eastAsia="en-AU"/>
              </w:rPr>
            </w:pPr>
            <w:r w:rsidRPr="007E54E2">
              <w:rPr>
                <w:sz w:val="24"/>
                <w:szCs w:val="24"/>
                <w:lang w:eastAsia="en-AU"/>
              </w:rPr>
              <w:t>Hành động được yêu cầu</w:t>
            </w:r>
          </w:p>
          <w:p w:rsidRPr="007E54E2" w:rsidR="00395B59" w:rsidP="00866F1A" w:rsidRDefault="00395B59" w14:paraId="26F166C8" w14:textId="7C16AF13">
            <w:pPr>
              <w:rPr>
                <w:bCs/>
                <w:sz w:val="24"/>
                <w:szCs w:val="24"/>
                <w:lang w:eastAsia="en-AU"/>
              </w:rPr>
            </w:pPr>
            <w:r w:rsidRPr="007E54E2">
              <w:rPr>
                <w:bCs/>
                <w:sz w:val="24"/>
                <w:szCs w:val="24"/>
                <w:lang w:eastAsia="en-AU"/>
              </w:rPr>
              <w:t xml:space="preserve">action = </w:t>
            </w:r>
            <w:r w:rsidRPr="007E54E2" w:rsidR="0054134C">
              <w:rPr>
                <w:sz w:val="24"/>
                <w:szCs w:val="24"/>
              </w:rPr>
              <w:t>updateDatabase</w:t>
            </w:r>
          </w:p>
        </w:tc>
      </w:tr>
      <w:tr w:rsidRPr="007E54E2" w:rsidR="00395B59" w:rsidTr="00866F1A" w14:paraId="633C243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3AAE59F0"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DBD29B3"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6CF585E0"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21DD804"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DF4CBD2" w14:textId="77777777">
            <w:pPr>
              <w:rPr>
                <w:sz w:val="24"/>
                <w:szCs w:val="24"/>
                <w:lang w:eastAsia="en-AU"/>
              </w:rPr>
            </w:pPr>
          </w:p>
        </w:tc>
      </w:tr>
    </w:tbl>
    <w:p w:rsidRPr="00F0172A" w:rsidR="00395B59" w:rsidP="00395B59" w:rsidRDefault="00395B59" w14:paraId="1546EFD6"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037F10B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F938F2" w14:paraId="5D6B96A5" w14:textId="567BC145">
            <w:pPr>
              <w:rPr>
                <w:b/>
                <w:bCs/>
                <w:sz w:val="24"/>
                <w:szCs w:val="24"/>
                <w:lang w:eastAsia="en-AU"/>
              </w:rPr>
            </w:pPr>
            <w:r w:rsidRPr="007E54E2">
              <w:rPr>
                <w:b/>
                <w:bCs/>
                <w:sz w:val="24"/>
                <w:szCs w:val="24"/>
                <w:lang w:eastAsia="en-AU"/>
              </w:rPr>
              <w:t>results object</w:t>
            </w:r>
          </w:p>
        </w:tc>
      </w:tr>
      <w:tr w:rsidRPr="007E54E2" w:rsidR="00395B59" w:rsidTr="00866F1A" w14:paraId="2373C29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3CB1B92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918607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73871A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1B6D83D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366A278" w14:textId="77777777">
            <w:pPr>
              <w:rPr>
                <w:b/>
                <w:bCs/>
                <w:sz w:val="24"/>
                <w:szCs w:val="24"/>
                <w:lang w:eastAsia="en-AU"/>
              </w:rPr>
            </w:pPr>
            <w:r w:rsidRPr="007E54E2">
              <w:rPr>
                <w:b/>
                <w:bCs/>
                <w:sz w:val="24"/>
                <w:szCs w:val="24"/>
                <w:lang w:eastAsia="en-AU"/>
              </w:rPr>
              <w:t>Description</w:t>
            </w:r>
          </w:p>
        </w:tc>
      </w:tr>
      <w:tr w:rsidRPr="007E54E2" w:rsidR="00EA52B3" w:rsidTr="00866F1A" w14:paraId="4E148D1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EA52B3" w:rsidP="00EA52B3" w:rsidRDefault="00EA52B3" w14:paraId="2AFDE5E4" w14:textId="23885F05">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A52B3" w:rsidP="00EA52B3" w:rsidRDefault="00EA52B3" w14:paraId="69692209" w14:textId="3C1F9EF8">
            <w:pPr>
              <w:rPr>
                <w:b/>
                <w:bCs/>
                <w:sz w:val="24"/>
                <w:szCs w:val="24"/>
                <w:lang w:eastAsia="en-AU"/>
              </w:rPr>
            </w:pPr>
            <w:r w:rsidRPr="007E54E2">
              <w:rPr>
                <w:sz w:val="24"/>
                <w:szCs w:val="24"/>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EA52B3" w:rsidP="00EA52B3" w:rsidRDefault="00EA52B3" w14:paraId="014B94AE" w14:textId="24226FEE">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EA52B3" w:rsidP="00EA52B3" w:rsidRDefault="00EA52B3" w14:paraId="4B938FC8" w14:textId="582CBD26">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A52B3" w:rsidP="00EA52B3" w:rsidRDefault="00EA52B3" w14:paraId="476143C7" w14:textId="77777777">
            <w:pPr>
              <w:pStyle w:val="FirstLevelBullet"/>
              <w:numPr>
                <w:ilvl w:val="0"/>
                <w:numId w:val="0"/>
              </w:numPr>
              <w:rPr>
                <w:sz w:val="24"/>
                <w:szCs w:val="24"/>
              </w:rPr>
            </w:pPr>
            <w:r w:rsidRPr="007E54E2">
              <w:rPr>
                <w:sz w:val="24"/>
                <w:szCs w:val="24"/>
              </w:rPr>
              <w:t>Trạng thái của việc update Database.</w:t>
            </w:r>
          </w:p>
          <w:p w:rsidRPr="007E54E2" w:rsidR="00EA52B3" w:rsidP="007908BF" w:rsidRDefault="00EA52B3" w14:paraId="7972157C" w14:textId="77777777">
            <w:pPr>
              <w:pStyle w:val="FirstLevelBullet"/>
              <w:numPr>
                <w:ilvl w:val="0"/>
                <w:numId w:val="9"/>
              </w:numPr>
              <w:ind w:left="355" w:hanging="270"/>
              <w:rPr>
                <w:sz w:val="24"/>
                <w:szCs w:val="24"/>
              </w:rPr>
            </w:pPr>
            <w:r w:rsidRPr="007E54E2">
              <w:rPr>
                <w:sz w:val="24"/>
                <w:szCs w:val="24"/>
              </w:rPr>
              <w:t>“None”: Khi Mobile App login thành công, database Status được đặt là “None”</w:t>
            </w:r>
          </w:p>
          <w:p w:rsidRPr="007E54E2" w:rsidR="00EA52B3" w:rsidP="007908BF" w:rsidRDefault="00EA52B3" w14:paraId="28AF4157" w14:textId="77777777">
            <w:pPr>
              <w:pStyle w:val="FirstLevelBullet"/>
              <w:numPr>
                <w:ilvl w:val="0"/>
                <w:numId w:val="9"/>
              </w:numPr>
              <w:ind w:left="355" w:hanging="270"/>
              <w:rPr>
                <w:sz w:val="24"/>
                <w:szCs w:val="24"/>
              </w:rPr>
            </w:pPr>
            <w:r w:rsidRPr="007E54E2">
              <w:rPr>
                <w:sz w:val="24"/>
                <w:szCs w:val="24"/>
              </w:rPr>
              <w:t>“Requested”: Nhận yêu cầu updateDatabase từ Mobile App. Đây là Status duy nhất Mobile App được set</w:t>
            </w:r>
          </w:p>
          <w:p w:rsidRPr="007E54E2" w:rsidR="00EA52B3" w:rsidP="007908BF" w:rsidRDefault="00EA52B3" w14:paraId="666A73DB" w14:textId="77777777">
            <w:pPr>
              <w:pStyle w:val="FirstLevelBullet"/>
              <w:numPr>
                <w:ilvl w:val="0"/>
                <w:numId w:val="9"/>
              </w:numPr>
              <w:ind w:left="355" w:hanging="270"/>
              <w:rPr>
                <w:sz w:val="24"/>
                <w:szCs w:val="24"/>
              </w:rPr>
            </w:pPr>
            <w:r w:rsidRPr="007E54E2">
              <w:rPr>
                <w:sz w:val="24"/>
                <w:szCs w:val="24"/>
              </w:rPr>
              <w:t>“Updated”: Thực hiện yêu cầu updateDatabase thành công</w:t>
            </w:r>
          </w:p>
          <w:p w:rsidRPr="007E54E2" w:rsidR="00EA52B3" w:rsidP="007908BF" w:rsidRDefault="00EA52B3" w14:paraId="1CEB7CD1" w14:textId="77777777">
            <w:pPr>
              <w:pStyle w:val="FirstLevelBullet"/>
              <w:numPr>
                <w:ilvl w:val="0"/>
                <w:numId w:val="9"/>
              </w:numPr>
              <w:ind w:left="355" w:hanging="270"/>
              <w:rPr>
                <w:sz w:val="24"/>
                <w:szCs w:val="24"/>
              </w:rPr>
            </w:pPr>
            <w:r w:rsidRPr="007E54E2">
              <w:rPr>
                <w:sz w:val="24"/>
                <w:szCs w:val="24"/>
              </w:rPr>
              <w:lastRenderedPageBreak/>
              <w:t>“Error_InvalidFilename”: file name trong yêu cầu updateDatabase không hợp lệ</w:t>
            </w:r>
          </w:p>
          <w:p w:rsidRPr="007E54E2" w:rsidR="00EA52B3" w:rsidP="007908BF" w:rsidRDefault="00EA52B3" w14:paraId="112012C1" w14:textId="77777777">
            <w:pPr>
              <w:pStyle w:val="FirstLevelBullet"/>
              <w:numPr>
                <w:ilvl w:val="0"/>
                <w:numId w:val="9"/>
              </w:numPr>
              <w:ind w:left="355" w:hanging="270"/>
              <w:rPr>
                <w:sz w:val="24"/>
                <w:szCs w:val="24"/>
              </w:rPr>
            </w:pPr>
            <w:r w:rsidRPr="007E54E2">
              <w:rPr>
                <w:sz w:val="24"/>
                <w:szCs w:val="24"/>
              </w:rPr>
              <w:t>“Error_FileFormat”: nội đung file database không đúng format</w:t>
            </w:r>
          </w:p>
          <w:p w:rsidRPr="007E54E2" w:rsidR="00EA52B3" w:rsidP="00EA52B3" w:rsidRDefault="00EA52B3" w14:paraId="76FFCAD0" w14:textId="6F1D91E5">
            <w:pPr>
              <w:pStyle w:val="FirstLevelBullet"/>
              <w:numPr>
                <w:ilvl w:val="0"/>
                <w:numId w:val="9"/>
              </w:numPr>
              <w:ind w:left="355" w:hanging="270"/>
              <w:rPr>
                <w:sz w:val="24"/>
                <w:szCs w:val="24"/>
              </w:rPr>
            </w:pPr>
            <w:r w:rsidRPr="007E54E2">
              <w:rPr>
                <w:sz w:val="24"/>
                <w:szCs w:val="24"/>
              </w:rPr>
              <w:t>“Error_Internal”: lỗi xảy ra do nguyên nhân từ Mobile Agent</w:t>
            </w:r>
          </w:p>
        </w:tc>
      </w:tr>
      <w:tr w:rsidRPr="007E54E2" w:rsidR="00EA52B3" w:rsidTr="00866F1A" w14:paraId="322DEF8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EA52B3" w:rsidP="00EA52B3" w:rsidRDefault="00EA52B3" w14:paraId="51E8753C" w14:textId="2D48D213">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A52B3" w:rsidP="00EA52B3" w:rsidRDefault="00EA52B3" w14:paraId="5DE658C9" w14:textId="20A8AE44">
            <w:pPr>
              <w:rPr>
                <w:b/>
                <w:bCs/>
                <w:sz w:val="24"/>
                <w:szCs w:val="24"/>
                <w:lang w:eastAsia="en-AU"/>
              </w:rPr>
            </w:pPr>
            <w:r w:rsidRPr="007E54E2">
              <w:rPr>
                <w:sz w:val="24"/>
                <w:szCs w:val="24"/>
              </w:rPr>
              <w:t>fileName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EA52B3" w:rsidP="00EA52B3" w:rsidRDefault="00EA52B3" w14:paraId="68E8F6A0" w14:textId="0232196F">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EA52B3" w:rsidP="00EA52B3" w:rsidRDefault="00EA52B3" w14:paraId="4C4A4FA3" w14:textId="570669AD">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A52B3" w:rsidP="00EA52B3" w:rsidRDefault="00EA52B3" w14:paraId="59DDEF30" w14:textId="47A5EE69">
            <w:pPr>
              <w:rPr>
                <w:b/>
                <w:bCs/>
                <w:sz w:val="24"/>
                <w:szCs w:val="24"/>
                <w:lang w:eastAsia="en-AU"/>
              </w:rPr>
            </w:pPr>
            <w:r w:rsidRPr="007E54E2">
              <w:rPr>
                <w:sz w:val="24"/>
                <w:szCs w:val="24"/>
                <w:lang w:eastAsia="en-AU"/>
              </w:rPr>
              <w:t xml:space="preserve">Tên file </w:t>
            </w:r>
            <w:r w:rsidRPr="007E54E2">
              <w:rPr>
                <w:sz w:val="24"/>
                <w:szCs w:val="24"/>
              </w:rPr>
              <w:t>Database</w:t>
            </w:r>
            <w:r w:rsidRPr="007E54E2">
              <w:rPr>
                <w:sz w:val="24"/>
                <w:szCs w:val="24"/>
                <w:lang w:eastAsia="en-AU"/>
              </w:rPr>
              <w:t xml:space="preserve"> được dùng để nâng cấp.</w:t>
            </w:r>
          </w:p>
        </w:tc>
      </w:tr>
      <w:tr w:rsidRPr="007E54E2" w:rsidR="00EA52B3" w:rsidTr="00866F1A" w14:paraId="342EDC8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EA52B3" w:rsidP="00866F1A" w:rsidRDefault="00EA52B3" w14:paraId="269B1FF5" w14:textId="26B1975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A52B3" w:rsidP="00866F1A" w:rsidRDefault="00EA52B3" w14:paraId="2825CDDA" w14:textId="5D305A60">
            <w:pPr>
              <w:rPr>
                <w:bCs/>
                <w:sz w:val="24"/>
                <w:szCs w:val="24"/>
                <w:lang w:eastAsia="en-AU"/>
              </w:rPr>
            </w:pPr>
            <w:r w:rsidRPr="007E54E2">
              <w:rPr>
                <w:bCs/>
                <w:sz w:val="24"/>
                <w:szCs w:val="24"/>
                <w:lang w:eastAsia="en-AU"/>
              </w:rPr>
              <w:t>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EA52B3" w:rsidP="00866F1A" w:rsidRDefault="00EA52B3" w14:paraId="4D56E17C" w14:textId="392E7184">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EA52B3" w:rsidP="00866F1A" w:rsidRDefault="00EA52B3" w14:paraId="19154238" w14:textId="0AB62984">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A52B3" w:rsidP="00866F1A" w:rsidRDefault="00EA52B3" w14:paraId="5F9A0E99" w14:textId="20B9F36E">
            <w:pPr>
              <w:rPr>
                <w:bCs/>
                <w:sz w:val="24"/>
                <w:szCs w:val="24"/>
                <w:lang w:eastAsia="en-AU"/>
              </w:rPr>
            </w:pPr>
            <w:r w:rsidRPr="007E54E2">
              <w:rPr>
                <w:sz w:val="24"/>
                <w:szCs w:val="24"/>
              </w:rPr>
              <w:t>Phiên bản hiện tại của Database.</w:t>
            </w:r>
          </w:p>
        </w:tc>
      </w:tr>
    </w:tbl>
    <w:p w:rsidR="00395B59" w:rsidP="00395B59" w:rsidRDefault="00395B59" w14:paraId="05758B31" w14:textId="77777777"/>
    <w:p w:rsidR="00395B59" w:rsidP="00395B59" w:rsidRDefault="00395B59" w14:paraId="0969967E" w14:textId="77777777">
      <w:pPr>
        <w:pStyle w:val="Heading3"/>
      </w:pPr>
      <w:bookmarkStart w:name="_Toc113352630" w:id="60"/>
      <w:r>
        <w:t>Example</w:t>
      </w:r>
      <w:bookmarkEnd w:id="60"/>
    </w:p>
    <w:p w:rsidR="00395B59" w:rsidP="00395B59" w:rsidRDefault="00395B59" w14:paraId="32BF2263" w14:textId="77777777">
      <w:pPr>
        <w:rPr>
          <w:b/>
        </w:rPr>
      </w:pPr>
      <w:r>
        <w:rPr>
          <w:b/>
        </w:rPr>
        <w:t>Request:</w:t>
      </w:r>
    </w:p>
    <w:p w:rsidRPr="00960690" w:rsidR="00395B59" w:rsidP="00395B59" w:rsidRDefault="00395B59" w14:paraId="6996F5CC" w14:textId="77777777">
      <w:pPr>
        <w:rPr>
          <w:i/>
          <w:u w:val="single"/>
        </w:rPr>
      </w:pPr>
      <w:r w:rsidRPr="00960690">
        <w:rPr>
          <w:u w:val="single"/>
        </w:rPr>
        <w:t>https://192.168.88.1:9000</w:t>
      </w:r>
      <w:r>
        <w:rPr>
          <w:u w:val="single"/>
        </w:rPr>
        <w:t>/onelinkagent</w:t>
      </w:r>
    </w:p>
    <w:p w:rsidR="00EA52B3" w:rsidP="00EA52B3" w:rsidRDefault="00EA52B3" w14:paraId="5E0FF7E9" w14:textId="77777777">
      <w:r>
        <w:t>{</w:t>
      </w:r>
    </w:p>
    <w:p w:rsidR="00EA52B3" w:rsidP="00EA52B3" w:rsidRDefault="00EA52B3" w14:paraId="25A69A89" w14:textId="77777777">
      <w:r>
        <w:tab/>
      </w:r>
      <w:r>
        <w:t>"action": "updateDatabase",</w:t>
      </w:r>
    </w:p>
    <w:p w:rsidR="00EA52B3" w:rsidP="00EA52B3" w:rsidRDefault="00EA52B3" w14:paraId="03833B09" w14:textId="77777777">
      <w:r>
        <w:tab/>
      </w:r>
      <w:r>
        <w:t>"status": "Requested",</w:t>
      </w:r>
    </w:p>
    <w:p w:rsidR="00EA52B3" w:rsidP="00EA52B3" w:rsidRDefault="00EA52B3" w14:paraId="5C7C83C3" w14:textId="77777777">
      <w:r>
        <w:tab/>
      </w:r>
      <w:r>
        <w:t>"fileName": "&lt;database’s file name&gt;",</w:t>
      </w:r>
    </w:p>
    <w:p w:rsidR="00EA52B3" w:rsidP="00EA52B3" w:rsidRDefault="00EA52B3" w14:paraId="2FD7B239" w14:textId="77777777">
      <w:r>
        <w:tab/>
      </w:r>
      <w:r>
        <w:t>"md5sum": "&lt;Md5sum&gt;",</w:t>
      </w:r>
    </w:p>
    <w:p w:rsidR="00EA52B3" w:rsidP="00EA52B3" w:rsidRDefault="00EA52B3" w14:paraId="00DCFB25" w14:textId="1B7E4587">
      <w:r>
        <w:tab/>
      </w:r>
      <w:r>
        <w:t xml:space="preserve">"requestId": </w:t>
      </w:r>
      <w:r w:rsidR="00FA141F">
        <w:t>&lt;requestId&gt;</w:t>
      </w:r>
    </w:p>
    <w:p w:rsidR="00395B59" w:rsidP="00EA52B3" w:rsidRDefault="00EA52B3" w14:paraId="5F607809" w14:textId="389B6407">
      <w:r>
        <w:t>}</w:t>
      </w:r>
    </w:p>
    <w:p w:rsidR="00395B59" w:rsidP="00395B59" w:rsidRDefault="00395B59" w14:paraId="12E9E4D0" w14:textId="77777777">
      <w:pPr>
        <w:rPr>
          <w:b/>
        </w:rPr>
      </w:pPr>
      <w:r>
        <w:rPr>
          <w:b/>
        </w:rPr>
        <w:t>Response:</w:t>
      </w:r>
    </w:p>
    <w:p w:rsidR="00EA52B3" w:rsidP="00EA52B3" w:rsidRDefault="00EA52B3" w14:paraId="562D7698" w14:textId="77777777">
      <w:r>
        <w:t>{</w:t>
      </w:r>
    </w:p>
    <w:p w:rsidR="00EA52B3" w:rsidP="00EA52B3" w:rsidRDefault="00EA52B3" w14:paraId="292B8D5F" w14:textId="77777777">
      <w:r>
        <w:tab/>
      </w:r>
      <w:r>
        <w:t>"status": 0,</w:t>
      </w:r>
    </w:p>
    <w:p w:rsidR="00EA52B3" w:rsidP="00EA52B3" w:rsidRDefault="00EA52B3" w14:paraId="06DB3B6C" w14:textId="77777777">
      <w:r>
        <w:tab/>
      </w:r>
      <w:r>
        <w:t>"message": "Success",</w:t>
      </w:r>
    </w:p>
    <w:p w:rsidR="00EA52B3" w:rsidP="00EA52B3" w:rsidRDefault="00EA52B3" w14:paraId="238363C5" w14:textId="26B39E22">
      <w:r>
        <w:tab/>
      </w:r>
      <w:r>
        <w:t xml:space="preserve">"requestId": </w:t>
      </w:r>
      <w:r w:rsidR="00FA141F">
        <w:t>&lt;requestId&gt;</w:t>
      </w:r>
      <w:r>
        <w:t>,</w:t>
      </w:r>
    </w:p>
    <w:p w:rsidR="00EA52B3" w:rsidP="00EA52B3" w:rsidRDefault="00EA52B3" w14:paraId="029745A0" w14:textId="77777777">
      <w:r>
        <w:tab/>
      </w:r>
      <w:r>
        <w:t>"data": {</w:t>
      </w:r>
    </w:p>
    <w:p w:rsidR="00EA52B3" w:rsidP="00EA52B3" w:rsidRDefault="00EA52B3" w14:paraId="0056C26D" w14:textId="77777777">
      <w:r>
        <w:tab/>
      </w:r>
      <w:r>
        <w:tab/>
      </w:r>
      <w:r>
        <w:t>"action": "updateDatabase",</w:t>
      </w:r>
    </w:p>
    <w:p w:rsidR="00EA52B3" w:rsidP="00EA52B3" w:rsidRDefault="00EA52B3" w14:paraId="1B6D8507" w14:textId="77777777">
      <w:r>
        <w:tab/>
      </w:r>
      <w:r>
        <w:tab/>
      </w:r>
      <w:r>
        <w:t>"results": [{</w:t>
      </w:r>
    </w:p>
    <w:p w:rsidR="00EA52B3" w:rsidP="00EA52B3" w:rsidRDefault="00EA52B3" w14:paraId="53951535" w14:textId="77777777">
      <w:r>
        <w:tab/>
      </w:r>
      <w:r>
        <w:tab/>
      </w:r>
      <w:r>
        <w:tab/>
      </w:r>
      <w:r>
        <w:tab/>
      </w:r>
      <w:r>
        <w:t>"status": "&lt;Status&gt;",</w:t>
      </w:r>
    </w:p>
    <w:p w:rsidR="00EA52B3" w:rsidP="00EA52B3" w:rsidRDefault="00EA52B3" w14:paraId="195B80A0" w14:textId="77777777">
      <w:r>
        <w:tab/>
      </w:r>
      <w:r>
        <w:tab/>
      </w:r>
      <w:r>
        <w:tab/>
      </w:r>
      <w:r>
        <w:tab/>
      </w:r>
      <w:r>
        <w:t>"version": "&lt;Version&gt;",</w:t>
      </w:r>
    </w:p>
    <w:p w:rsidR="00EA52B3" w:rsidP="00EA52B3" w:rsidRDefault="00EA52B3" w14:paraId="666242F4" w14:textId="77777777">
      <w:r>
        <w:tab/>
      </w:r>
      <w:r>
        <w:tab/>
      </w:r>
      <w:r>
        <w:tab/>
      </w:r>
      <w:r>
        <w:tab/>
      </w:r>
      <w:r>
        <w:t>"fileName": "&lt;database’s file name&gt;"</w:t>
      </w:r>
    </w:p>
    <w:p w:rsidR="00EA52B3" w:rsidP="00EA52B3" w:rsidRDefault="00EA52B3" w14:paraId="62AF79C2" w14:textId="77777777">
      <w:r>
        <w:tab/>
      </w:r>
      <w:r>
        <w:tab/>
      </w:r>
      <w:r>
        <w:tab/>
      </w:r>
      <w:r>
        <w:t>}</w:t>
      </w:r>
    </w:p>
    <w:p w:rsidR="00EA52B3" w:rsidP="00EA52B3" w:rsidRDefault="00EA52B3" w14:paraId="00DEEFA2" w14:textId="77777777">
      <w:r>
        <w:tab/>
      </w:r>
      <w:r>
        <w:tab/>
      </w:r>
      <w:r>
        <w:t>]</w:t>
      </w:r>
    </w:p>
    <w:p w:rsidR="00EA52B3" w:rsidP="00EA52B3" w:rsidRDefault="00EA52B3" w14:paraId="039BB967" w14:textId="77777777">
      <w:r>
        <w:lastRenderedPageBreak/>
        <w:tab/>
      </w:r>
      <w:r>
        <w:t>}</w:t>
      </w:r>
    </w:p>
    <w:p w:rsidR="00395B59" w:rsidP="00EA52B3" w:rsidRDefault="00EA52B3" w14:paraId="7E478288" w14:textId="08244398">
      <w:r>
        <w:t>}</w:t>
      </w:r>
    </w:p>
    <w:p w:rsidR="00395B59" w:rsidP="00395B59" w:rsidRDefault="00395B59" w14:paraId="67BEEE45" w14:textId="45E3D721">
      <w:pPr>
        <w:pStyle w:val="Heading2"/>
      </w:pPr>
      <w:bookmarkStart w:name="_Toc113352631" w:id="61"/>
      <w:r>
        <w:t>lanView</w:t>
      </w:r>
      <w:bookmarkEnd w:id="61"/>
    </w:p>
    <w:p w:rsidR="00395B59" w:rsidP="00395B59" w:rsidRDefault="00395B59" w14:paraId="22C7B1D9" w14:textId="77777777">
      <w:pPr>
        <w:pStyle w:val="Heading3"/>
      </w:pPr>
      <w:bookmarkStart w:name="_Toc113352632" w:id="62"/>
      <w:r>
        <w:t>Mô tả API</w:t>
      </w:r>
      <w:bookmarkEnd w:id="6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51367BBC" w14:textId="77777777">
        <w:trPr>
          <w:trHeight w:val="567"/>
        </w:trPr>
        <w:tc>
          <w:tcPr>
            <w:tcW w:w="996" w:type="pct"/>
            <w:shd w:val="clear" w:color="auto" w:fill="D9D9D9" w:themeFill="background1" w:themeFillShade="D9"/>
            <w:vAlign w:val="center"/>
          </w:tcPr>
          <w:p w:rsidRPr="007E54E2" w:rsidR="00395B59" w:rsidP="007908BF" w:rsidRDefault="00395B59" w14:paraId="61FE9112"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7E104510"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6DD93F3B" w14:textId="77777777">
        <w:trPr>
          <w:trHeight w:val="362"/>
        </w:trPr>
        <w:tc>
          <w:tcPr>
            <w:tcW w:w="996" w:type="pct"/>
            <w:vAlign w:val="center"/>
          </w:tcPr>
          <w:p w:rsidRPr="007E54E2" w:rsidR="00395B59" w:rsidP="00866F1A" w:rsidRDefault="00FF6D19" w14:paraId="3235BE21" w14:textId="6C8E4A8F">
            <w:pPr>
              <w:rPr>
                <w:color w:val="000000"/>
                <w:sz w:val="24"/>
                <w:szCs w:val="24"/>
              </w:rPr>
            </w:pPr>
            <w:r w:rsidRPr="007E54E2">
              <w:rPr>
                <w:sz w:val="24"/>
                <w:szCs w:val="24"/>
              </w:rPr>
              <w:t>lanView</w:t>
            </w:r>
          </w:p>
        </w:tc>
        <w:tc>
          <w:tcPr>
            <w:tcW w:w="4004" w:type="pct"/>
            <w:vAlign w:val="center"/>
          </w:tcPr>
          <w:p w:rsidRPr="007E54E2" w:rsidR="00395B59" w:rsidP="00866F1A" w:rsidRDefault="00FF6D19" w14:paraId="52CBC1DE" w14:textId="7817BD29">
            <w:pPr>
              <w:overflowPunct/>
              <w:autoSpaceDE/>
              <w:autoSpaceDN/>
              <w:adjustRightInd/>
              <w:spacing w:after="0"/>
              <w:jc w:val="left"/>
              <w:textAlignment w:val="auto"/>
              <w:rPr>
                <w:color w:val="000000"/>
                <w:sz w:val="24"/>
                <w:szCs w:val="24"/>
              </w:rPr>
            </w:pPr>
            <w:r w:rsidRPr="007E54E2">
              <w:rPr>
                <w:color w:val="000000"/>
                <w:sz w:val="24"/>
                <w:szCs w:val="24"/>
              </w:rPr>
              <w:t>Lấy thông tin cấu hình lan của thiết bị</w:t>
            </w:r>
          </w:p>
        </w:tc>
      </w:tr>
      <w:tr w:rsidRPr="007E54E2" w:rsidR="00395B59" w:rsidTr="00866F1A" w14:paraId="3AD3B72E" w14:textId="77777777">
        <w:trPr>
          <w:trHeight w:val="362"/>
        </w:trPr>
        <w:tc>
          <w:tcPr>
            <w:tcW w:w="996" w:type="pct"/>
            <w:vAlign w:val="center"/>
          </w:tcPr>
          <w:p w:rsidRPr="007E54E2" w:rsidR="00395B59" w:rsidP="00866F1A" w:rsidRDefault="00395B59" w14:paraId="425BB59E" w14:textId="77777777">
            <w:pPr>
              <w:rPr>
                <w:sz w:val="24"/>
                <w:szCs w:val="24"/>
              </w:rPr>
            </w:pPr>
            <w:r w:rsidRPr="007E54E2">
              <w:rPr>
                <w:sz w:val="24"/>
                <w:szCs w:val="24"/>
              </w:rPr>
              <w:t>Host</w:t>
            </w:r>
          </w:p>
        </w:tc>
        <w:tc>
          <w:tcPr>
            <w:tcW w:w="4004" w:type="pct"/>
            <w:vAlign w:val="center"/>
          </w:tcPr>
          <w:p w:rsidRPr="007E54E2" w:rsidR="00395B59" w:rsidP="007908BF" w:rsidRDefault="00395B59" w14:paraId="5353398D"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745DEF2C" w14:textId="77777777">
        <w:tc>
          <w:tcPr>
            <w:tcW w:w="996" w:type="pct"/>
            <w:vAlign w:val="center"/>
          </w:tcPr>
          <w:p w:rsidRPr="007E54E2" w:rsidR="00395B59" w:rsidP="007908BF" w:rsidRDefault="00395B59" w14:paraId="67273B32"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6716E50C"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4E954839" w14:textId="77777777">
        <w:tc>
          <w:tcPr>
            <w:tcW w:w="996" w:type="pct"/>
            <w:vAlign w:val="center"/>
          </w:tcPr>
          <w:p w:rsidRPr="007E54E2" w:rsidR="00395B59" w:rsidP="007908BF" w:rsidRDefault="00395B59" w14:paraId="52AD67D0"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61748814"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20875C64" w14:textId="77777777">
        <w:tc>
          <w:tcPr>
            <w:tcW w:w="996" w:type="pct"/>
            <w:vAlign w:val="center"/>
          </w:tcPr>
          <w:p w:rsidRPr="007E54E2" w:rsidR="00395B59" w:rsidP="007908BF" w:rsidRDefault="00395B59" w14:paraId="50008E32"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0CEFB524" w14:textId="4EF7ED47">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405BE5B0" w14:textId="6304ECA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2106A28F" w14:textId="77777777">
        <w:tc>
          <w:tcPr>
            <w:tcW w:w="996" w:type="pct"/>
            <w:vAlign w:val="center"/>
          </w:tcPr>
          <w:p w:rsidRPr="007E54E2" w:rsidR="00395B59" w:rsidP="007908BF" w:rsidRDefault="00395B59" w14:paraId="03F03ECD"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32A5E31D"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16970551" w14:textId="77777777"/>
    <w:p w:rsidR="00395B59" w:rsidP="00395B59" w:rsidRDefault="00395B59" w14:paraId="3AB3C533" w14:textId="77777777">
      <w:pPr>
        <w:pStyle w:val="Heading3"/>
      </w:pPr>
      <w:bookmarkStart w:name="_Toc113352633" w:id="63"/>
      <w:r>
        <w:t>Request</w:t>
      </w:r>
      <w:bookmarkEnd w:id="63"/>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45BDA77F"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1DA10807" w14:textId="77777777">
            <w:pPr>
              <w:rPr>
                <w:b/>
                <w:bCs/>
                <w:sz w:val="24"/>
                <w:szCs w:val="24"/>
                <w:lang w:eastAsia="en-AU"/>
              </w:rPr>
            </w:pPr>
            <w:r w:rsidRPr="007E54E2">
              <w:rPr>
                <w:b/>
                <w:bCs/>
                <w:sz w:val="24"/>
                <w:szCs w:val="24"/>
                <w:lang w:eastAsia="en-AU"/>
              </w:rPr>
              <w:t>Payload</w:t>
            </w:r>
          </w:p>
        </w:tc>
      </w:tr>
      <w:tr w:rsidRPr="007E54E2" w:rsidR="00395B59" w:rsidTr="00866F1A" w14:paraId="7CE43FA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17CF7A65"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D97449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F2E3A4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2B7E9A3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2EE594A" w14:textId="77777777">
            <w:pPr>
              <w:rPr>
                <w:b/>
                <w:bCs/>
                <w:sz w:val="24"/>
                <w:szCs w:val="24"/>
                <w:lang w:eastAsia="en-AU"/>
              </w:rPr>
            </w:pPr>
            <w:r w:rsidRPr="007E54E2">
              <w:rPr>
                <w:b/>
                <w:bCs/>
                <w:sz w:val="24"/>
                <w:szCs w:val="24"/>
                <w:lang w:eastAsia="en-AU"/>
              </w:rPr>
              <w:t>Description</w:t>
            </w:r>
          </w:p>
        </w:tc>
      </w:tr>
      <w:tr w:rsidRPr="007E54E2" w:rsidR="00395B59" w:rsidTr="00866F1A" w14:paraId="101E88B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5B6AC65A"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A485F10"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35739FA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FC0EEBC"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1793820F" w14:textId="77777777">
            <w:pPr>
              <w:rPr>
                <w:sz w:val="24"/>
                <w:szCs w:val="24"/>
                <w:lang w:eastAsia="en-AU"/>
              </w:rPr>
            </w:pPr>
            <w:r w:rsidRPr="007E54E2">
              <w:rPr>
                <w:sz w:val="24"/>
                <w:szCs w:val="24"/>
                <w:lang w:eastAsia="en-AU"/>
              </w:rPr>
              <w:t>Yêu cầu nghiệp vụ</w:t>
            </w:r>
          </w:p>
          <w:p w:rsidRPr="007E54E2" w:rsidR="00395B59" w:rsidP="00395B59" w:rsidRDefault="00395B59" w14:paraId="10F1322C" w14:textId="0D21EA89">
            <w:pPr>
              <w:rPr>
                <w:b/>
                <w:bCs/>
                <w:sz w:val="24"/>
                <w:szCs w:val="24"/>
                <w:lang w:eastAsia="en-AU"/>
              </w:rPr>
            </w:pPr>
            <w:r w:rsidRPr="007E54E2">
              <w:rPr>
                <w:sz w:val="24"/>
                <w:szCs w:val="24"/>
                <w:lang w:eastAsia="en-AU"/>
              </w:rPr>
              <w:t xml:space="preserve">action = </w:t>
            </w:r>
            <w:r w:rsidRPr="007E54E2">
              <w:rPr>
                <w:sz w:val="24"/>
                <w:szCs w:val="24"/>
              </w:rPr>
              <w:t>lanView</w:t>
            </w:r>
          </w:p>
        </w:tc>
      </w:tr>
      <w:tr w:rsidRPr="007E54E2" w:rsidR="00D271EB" w:rsidTr="00866F1A" w14:paraId="1BAD821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E6FC04C"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031326D" w14:textId="18CA0BA0">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A683B2B" w14:textId="4255FA0B">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BB2A39C" w14:textId="2C0AC8A8">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2F7E8DF" w14:textId="5C6690B0">
            <w:pPr>
              <w:rPr>
                <w:sz w:val="24"/>
                <w:szCs w:val="24"/>
                <w:lang w:eastAsia="en-AU"/>
              </w:rPr>
            </w:pPr>
            <w:r w:rsidRPr="007E54E2">
              <w:rPr>
                <w:sz w:val="24"/>
                <w:szCs w:val="24"/>
                <w:lang w:eastAsia="en-AU"/>
              </w:rPr>
              <w:t>Index của request</w:t>
            </w:r>
          </w:p>
        </w:tc>
      </w:tr>
    </w:tbl>
    <w:p w:rsidR="00395B59" w:rsidP="00395B59" w:rsidRDefault="00395B59" w14:paraId="6A636B7D" w14:textId="77777777"/>
    <w:p w:rsidR="00395B59" w:rsidP="00395B59" w:rsidRDefault="00395B59" w14:paraId="031F85C9" w14:textId="77777777">
      <w:pPr>
        <w:pStyle w:val="Heading3"/>
      </w:pPr>
      <w:bookmarkStart w:name="_Toc113352634" w:id="64"/>
      <w:r>
        <w:t>Response</w:t>
      </w:r>
      <w:bookmarkEnd w:id="64"/>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4A76DD8B"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6B5C2EA8" w14:textId="77777777">
            <w:pPr>
              <w:rPr>
                <w:b/>
                <w:bCs/>
                <w:sz w:val="24"/>
                <w:szCs w:val="24"/>
                <w:lang w:eastAsia="en-AU"/>
              </w:rPr>
            </w:pPr>
            <w:r w:rsidRPr="007E54E2">
              <w:rPr>
                <w:b/>
                <w:bCs/>
                <w:sz w:val="24"/>
                <w:szCs w:val="24"/>
                <w:lang w:eastAsia="en-AU"/>
              </w:rPr>
              <w:t>Payload</w:t>
            </w:r>
          </w:p>
        </w:tc>
      </w:tr>
      <w:tr w:rsidRPr="007E54E2" w:rsidR="00395B59" w:rsidTr="00866F1A" w14:paraId="30B529A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4D1DE74D"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F3F4B9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A43B8CD"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631534E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F9ACCF2" w14:textId="77777777">
            <w:pPr>
              <w:rPr>
                <w:b/>
                <w:bCs/>
                <w:sz w:val="24"/>
                <w:szCs w:val="24"/>
                <w:lang w:eastAsia="en-AU"/>
              </w:rPr>
            </w:pPr>
            <w:r w:rsidRPr="007E54E2">
              <w:rPr>
                <w:b/>
                <w:bCs/>
                <w:sz w:val="24"/>
                <w:szCs w:val="24"/>
                <w:lang w:eastAsia="en-AU"/>
              </w:rPr>
              <w:t>Description</w:t>
            </w:r>
          </w:p>
        </w:tc>
      </w:tr>
      <w:tr w:rsidRPr="007E54E2" w:rsidR="00395B59" w:rsidTr="00866F1A" w14:paraId="04F91EB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310B6E9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1E9E73EB"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3FD1C8C6"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6E103BED" w14:textId="68CC0C22">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7FD7F7CB" w14:textId="76E945A1">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1B4A1AF6" w14:textId="5D0CA2ED">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95B59" w:rsidTr="00866F1A" w14:paraId="6ED308C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641C3A08"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9EB1FCC"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3C2F9540"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7908BF" w14:paraId="087D7E50" w14:textId="703ED15D">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163702B" w14:textId="2412DD91">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2B79124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1055885" w14:textId="77777777">
            <w:pPr>
              <w:rPr>
                <w:sz w:val="24"/>
                <w:szCs w:val="24"/>
                <w:lang w:eastAsia="en-AU"/>
              </w:rPr>
            </w:pPr>
            <w:r w:rsidRPr="007E54E2">
              <w:rPr>
                <w:sz w:val="24"/>
                <w:szCs w:val="24"/>
                <w:lang w:eastAsia="en-AU"/>
              </w:rPr>
              <w:lastRenderedPageBreak/>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521BB10" w14:textId="110AA281">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A1218FF" w14:textId="504D305D">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355D3B7" w14:textId="46368701">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EA7EE98" w14:textId="791D51FD">
            <w:pPr>
              <w:rPr>
                <w:sz w:val="24"/>
                <w:szCs w:val="24"/>
                <w:lang w:eastAsia="en-AU"/>
              </w:rPr>
            </w:pPr>
            <w:r w:rsidRPr="007E54E2">
              <w:rPr>
                <w:sz w:val="24"/>
                <w:szCs w:val="24"/>
                <w:lang w:eastAsia="en-AU"/>
              </w:rPr>
              <w:t>Index của request</w:t>
            </w:r>
          </w:p>
        </w:tc>
      </w:tr>
      <w:tr w:rsidRPr="007E54E2" w:rsidR="00D271EB" w:rsidTr="00866F1A" w14:paraId="76FD6EF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EBE7465"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8441A6"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BD759EB"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FA15353" w14:textId="11B1B34D">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B0697E0"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7397375F"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6BC34AD0"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0B342D87" w14:textId="77777777">
            <w:pPr>
              <w:rPr>
                <w:b/>
                <w:bCs/>
                <w:sz w:val="24"/>
                <w:szCs w:val="24"/>
                <w:lang w:eastAsia="en-AU"/>
              </w:rPr>
            </w:pPr>
            <w:r w:rsidRPr="007E54E2">
              <w:rPr>
                <w:b/>
                <w:bCs/>
                <w:sz w:val="24"/>
                <w:szCs w:val="24"/>
                <w:lang w:eastAsia="en-AU"/>
              </w:rPr>
              <w:t>data object</w:t>
            </w:r>
          </w:p>
        </w:tc>
      </w:tr>
      <w:tr w:rsidRPr="007E54E2" w:rsidR="00395B59" w:rsidTr="00866F1A" w14:paraId="34ECC9C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3E1A054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74A18A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0A011D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57DA0D4C"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33CF76C" w14:textId="77777777">
            <w:pPr>
              <w:rPr>
                <w:b/>
                <w:bCs/>
                <w:sz w:val="24"/>
                <w:szCs w:val="24"/>
                <w:lang w:eastAsia="en-AU"/>
              </w:rPr>
            </w:pPr>
            <w:r w:rsidRPr="007E54E2">
              <w:rPr>
                <w:b/>
                <w:bCs/>
                <w:sz w:val="24"/>
                <w:szCs w:val="24"/>
                <w:lang w:eastAsia="en-AU"/>
              </w:rPr>
              <w:t>Description</w:t>
            </w:r>
          </w:p>
        </w:tc>
      </w:tr>
      <w:tr w:rsidRPr="007E54E2" w:rsidR="00395B59" w:rsidTr="00866F1A" w14:paraId="25A64D7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B0554BE"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1690F67C"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524CB775"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6426D71F" w14:textId="15C36F5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117B560" w14:textId="77777777">
            <w:pPr>
              <w:rPr>
                <w:sz w:val="24"/>
                <w:szCs w:val="24"/>
                <w:lang w:eastAsia="en-AU"/>
              </w:rPr>
            </w:pPr>
            <w:r w:rsidRPr="007E54E2">
              <w:rPr>
                <w:sz w:val="24"/>
                <w:szCs w:val="24"/>
                <w:lang w:eastAsia="en-AU"/>
              </w:rPr>
              <w:t>Hành động được yêu cầu</w:t>
            </w:r>
          </w:p>
          <w:p w:rsidRPr="007E54E2" w:rsidR="00395B59" w:rsidP="00395B59" w:rsidRDefault="00395B59" w14:paraId="4595FA0B" w14:textId="53175234">
            <w:pPr>
              <w:rPr>
                <w:bCs/>
                <w:sz w:val="24"/>
                <w:szCs w:val="24"/>
                <w:lang w:eastAsia="en-AU"/>
              </w:rPr>
            </w:pPr>
            <w:r w:rsidRPr="007E54E2">
              <w:rPr>
                <w:bCs/>
                <w:sz w:val="24"/>
                <w:szCs w:val="24"/>
                <w:lang w:eastAsia="en-AU"/>
              </w:rPr>
              <w:t xml:space="preserve">action = </w:t>
            </w:r>
            <w:r w:rsidRPr="007E54E2">
              <w:rPr>
                <w:sz w:val="24"/>
                <w:szCs w:val="24"/>
              </w:rPr>
              <w:t>lanView</w:t>
            </w:r>
          </w:p>
        </w:tc>
      </w:tr>
      <w:tr w:rsidRPr="007E54E2" w:rsidR="00395B59" w:rsidTr="00866F1A" w14:paraId="169C176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7F797E9"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172814" w14:paraId="708BCE3C" w14:textId="1303B2F1">
            <w:pPr>
              <w:rPr>
                <w:sz w:val="24"/>
                <w:szCs w:val="24"/>
                <w:lang w:eastAsia="en-AU"/>
              </w:rPr>
            </w:pPr>
            <w:r>
              <w:rPr>
                <w:sz w:val="24"/>
                <w:szCs w:val="24"/>
              </w:rPr>
              <w:t>result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3E73D918"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D5C4CF3"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901014F" w14:textId="77777777">
            <w:pPr>
              <w:rPr>
                <w:sz w:val="24"/>
                <w:szCs w:val="24"/>
                <w:lang w:eastAsia="en-AU"/>
              </w:rPr>
            </w:pPr>
          </w:p>
        </w:tc>
      </w:tr>
    </w:tbl>
    <w:p w:rsidRPr="00F0172A" w:rsidR="00395B59" w:rsidP="00395B59" w:rsidRDefault="00395B59" w14:paraId="7D3BA7BB"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05E4AA2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4300B2" w:rsidRDefault="004300B2" w14:paraId="749EA9CA" w14:textId="7A55842D">
            <w:pPr>
              <w:rPr>
                <w:b/>
                <w:bCs/>
                <w:sz w:val="24"/>
                <w:szCs w:val="24"/>
                <w:lang w:eastAsia="en-AU"/>
              </w:rPr>
            </w:pPr>
            <w:r>
              <w:rPr>
                <w:b/>
                <w:bCs/>
                <w:sz w:val="24"/>
                <w:szCs w:val="24"/>
                <w:lang w:eastAsia="en-AU"/>
              </w:rPr>
              <w:t xml:space="preserve">result </w:t>
            </w:r>
            <w:r w:rsidRPr="007E54E2" w:rsidR="00395B59">
              <w:rPr>
                <w:b/>
                <w:bCs/>
                <w:sz w:val="24"/>
                <w:szCs w:val="24"/>
                <w:lang w:eastAsia="en-AU"/>
              </w:rPr>
              <w:t>object</w:t>
            </w:r>
          </w:p>
        </w:tc>
      </w:tr>
      <w:tr w:rsidRPr="007E54E2" w:rsidR="00395B59" w:rsidTr="00866F1A" w14:paraId="179952F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305FCF0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6959F2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508493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79ED312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B834FCE" w14:textId="77777777">
            <w:pPr>
              <w:rPr>
                <w:b/>
                <w:bCs/>
                <w:sz w:val="24"/>
                <w:szCs w:val="24"/>
                <w:lang w:eastAsia="en-AU"/>
              </w:rPr>
            </w:pPr>
            <w:r w:rsidRPr="007E54E2">
              <w:rPr>
                <w:b/>
                <w:bCs/>
                <w:sz w:val="24"/>
                <w:szCs w:val="24"/>
                <w:lang w:eastAsia="en-AU"/>
              </w:rPr>
              <w:t>Description</w:t>
            </w:r>
          </w:p>
        </w:tc>
      </w:tr>
      <w:tr w:rsidRPr="007E54E2" w:rsidR="006F1670" w:rsidTr="00866F1A" w14:paraId="48B8B95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6F1670" w:rsidP="006F1670" w:rsidRDefault="006F1670" w14:paraId="70100832" w14:textId="73EDDB9B">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6F1670" w:rsidP="006F1670" w:rsidRDefault="006F1670" w14:paraId="321750CA" w14:textId="4327F528">
            <w:pPr>
              <w:rPr>
                <w:b/>
                <w:bCs/>
                <w:sz w:val="24"/>
                <w:szCs w:val="24"/>
                <w:lang w:eastAsia="en-AU"/>
              </w:rPr>
            </w:pPr>
            <w:r w:rsidRPr="007E54E2">
              <w:rPr>
                <w:sz w:val="24"/>
                <w:szCs w:val="24"/>
              </w:rPr>
              <w:t>ipAddr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6F1670" w:rsidP="006F1670" w:rsidRDefault="006F1670" w14:paraId="43831B24" w14:textId="44466C09">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6F1670" w:rsidP="006F1670" w:rsidRDefault="006F1670" w14:paraId="17B5120A" w14:textId="3673A69F">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6F1670" w:rsidP="006F1670" w:rsidRDefault="006F1670" w14:paraId="660A0E68" w14:textId="77777777">
            <w:pPr>
              <w:rPr>
                <w:sz w:val="24"/>
                <w:szCs w:val="24"/>
              </w:rPr>
            </w:pPr>
            <w:r w:rsidRPr="007E54E2">
              <w:rPr>
                <w:sz w:val="24"/>
                <w:szCs w:val="24"/>
              </w:rPr>
              <w:t>Địa chỉ IP của network LAN.</w:t>
            </w:r>
          </w:p>
          <w:p w:rsidRPr="007E54E2" w:rsidR="006F1670" w:rsidP="006F1670" w:rsidRDefault="006F1670" w14:paraId="1881DAEF" w14:textId="2AD7A58B">
            <w:pPr>
              <w:rPr>
                <w:b/>
                <w:bCs/>
                <w:sz w:val="24"/>
                <w:szCs w:val="24"/>
                <w:lang w:eastAsia="en-AU"/>
              </w:rPr>
            </w:pPr>
            <w:r w:rsidRPr="007E54E2">
              <w:rPr>
                <w:sz w:val="24"/>
                <w:szCs w:val="24"/>
              </w:rPr>
              <w:t>Định dạng string của IP</w:t>
            </w:r>
          </w:p>
        </w:tc>
      </w:tr>
      <w:tr w:rsidRPr="007E54E2" w:rsidR="006F1670" w:rsidTr="00866F1A" w14:paraId="5B043B8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6F1670" w:rsidP="006F1670" w:rsidRDefault="006F1670" w14:paraId="782F2882" w14:textId="4A4E421F">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6F1670" w:rsidP="006F1670" w:rsidRDefault="006F1670" w14:paraId="4431FC16" w14:textId="64800F22">
            <w:pPr>
              <w:rPr>
                <w:b/>
                <w:bCs/>
                <w:sz w:val="24"/>
                <w:szCs w:val="24"/>
                <w:lang w:eastAsia="en-AU"/>
              </w:rPr>
            </w:pPr>
            <w:r w:rsidRPr="007E54E2">
              <w:rPr>
                <w:sz w:val="24"/>
                <w:szCs w:val="24"/>
              </w:rPr>
              <w:t>subnetMask</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6F1670" w:rsidP="006F1670" w:rsidRDefault="006F1670" w14:paraId="4CA0B162" w14:textId="4411C1B3">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6F1670" w:rsidP="006F1670" w:rsidRDefault="006F1670" w14:paraId="4BC1CAD4" w14:textId="67930692">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6F1670" w:rsidP="006F1670" w:rsidRDefault="006F1670" w14:paraId="648EF2C4" w14:textId="78343B2A">
            <w:pPr>
              <w:rPr>
                <w:bCs/>
                <w:sz w:val="24"/>
                <w:szCs w:val="24"/>
                <w:lang w:eastAsia="en-AU"/>
              </w:rPr>
            </w:pPr>
            <w:r w:rsidRPr="007E54E2">
              <w:rPr>
                <w:sz w:val="24"/>
                <w:szCs w:val="24"/>
              </w:rPr>
              <w:t>Subnet Mask của network LAN: 255.255.225.0, 255.255.0.0, 255.0.0</w:t>
            </w:r>
            <w:r>
              <w:rPr>
                <w:sz w:val="24"/>
                <w:szCs w:val="24"/>
              </w:rPr>
              <w:t>.0</w:t>
            </w:r>
          </w:p>
        </w:tc>
      </w:tr>
    </w:tbl>
    <w:p w:rsidR="00395B59" w:rsidP="00395B59" w:rsidRDefault="00395B59" w14:paraId="71AC5457" w14:textId="77777777"/>
    <w:p w:rsidR="00395B59" w:rsidP="00395B59" w:rsidRDefault="00395B59" w14:paraId="7B2C7DD8" w14:textId="77777777">
      <w:pPr>
        <w:pStyle w:val="Heading3"/>
      </w:pPr>
      <w:bookmarkStart w:name="_Toc113352635" w:id="65"/>
      <w:r>
        <w:t>Example</w:t>
      </w:r>
      <w:bookmarkEnd w:id="65"/>
    </w:p>
    <w:p w:rsidR="00395B59" w:rsidP="00395B59" w:rsidRDefault="00395B59" w14:paraId="74E4CB90" w14:textId="77777777">
      <w:pPr>
        <w:rPr>
          <w:b/>
        </w:rPr>
      </w:pPr>
      <w:r>
        <w:rPr>
          <w:b/>
        </w:rPr>
        <w:t>Request:</w:t>
      </w:r>
    </w:p>
    <w:p w:rsidRPr="00960690" w:rsidR="00395B59" w:rsidP="00395B59" w:rsidRDefault="00395B59" w14:paraId="08625C83" w14:textId="77777777">
      <w:pPr>
        <w:rPr>
          <w:i/>
          <w:u w:val="single"/>
        </w:rPr>
      </w:pPr>
      <w:r w:rsidRPr="00960690">
        <w:rPr>
          <w:u w:val="single"/>
        </w:rPr>
        <w:t>https://192.168.88.1:9000</w:t>
      </w:r>
      <w:r>
        <w:rPr>
          <w:u w:val="single"/>
        </w:rPr>
        <w:t>/onelinkagent</w:t>
      </w:r>
    </w:p>
    <w:p w:rsidR="00395B59" w:rsidP="00395B59" w:rsidRDefault="00395B59" w14:paraId="119D52A6" w14:textId="77777777">
      <w:r>
        <w:t>{</w:t>
      </w:r>
    </w:p>
    <w:p w:rsidR="00395B59" w:rsidP="00395B59" w:rsidRDefault="00395B59" w14:paraId="5B7874A2" w14:textId="77777777">
      <w:r>
        <w:tab/>
      </w:r>
      <w:r>
        <w:t>"action": "lanView",</w:t>
      </w:r>
    </w:p>
    <w:p w:rsidR="00395B59" w:rsidP="00395B59" w:rsidRDefault="00395B59" w14:paraId="371F4BE2" w14:textId="77976AFC">
      <w:r>
        <w:tab/>
      </w:r>
      <w:r>
        <w:t xml:space="preserve">"requestId": </w:t>
      </w:r>
      <w:r w:rsidR="00FA141F">
        <w:t>&lt;requestId&gt;</w:t>
      </w:r>
    </w:p>
    <w:p w:rsidR="00395B59" w:rsidP="00395B59" w:rsidRDefault="00395B59" w14:paraId="4083B12E" w14:textId="46AEFF8F">
      <w:r>
        <w:t>}</w:t>
      </w:r>
    </w:p>
    <w:p w:rsidRPr="00395B59" w:rsidR="00395B59" w:rsidP="00395B59" w:rsidRDefault="00395B59" w14:paraId="512FFF66" w14:textId="20CEBA98">
      <w:pPr>
        <w:rPr>
          <w:b/>
        </w:rPr>
      </w:pPr>
      <w:r>
        <w:rPr>
          <w:b/>
        </w:rPr>
        <w:t>Response:</w:t>
      </w:r>
    </w:p>
    <w:p w:rsidR="00395B59" w:rsidP="00395B59" w:rsidRDefault="00395B59" w14:paraId="55845A23" w14:textId="77777777">
      <w:r>
        <w:t>{</w:t>
      </w:r>
    </w:p>
    <w:p w:rsidR="00395B59" w:rsidP="00395B59" w:rsidRDefault="00395B59" w14:paraId="5182E41B" w14:textId="77777777">
      <w:r>
        <w:tab/>
      </w:r>
      <w:r>
        <w:t>"status": 0,</w:t>
      </w:r>
    </w:p>
    <w:p w:rsidR="00395B59" w:rsidP="00395B59" w:rsidRDefault="00395B59" w14:paraId="2575AF29" w14:textId="77777777">
      <w:r>
        <w:tab/>
      </w:r>
      <w:r>
        <w:t>"message": "Success",</w:t>
      </w:r>
    </w:p>
    <w:p w:rsidR="00395B59" w:rsidP="00395B59" w:rsidRDefault="00395B59" w14:paraId="2ECD7915" w14:textId="47A5AB78">
      <w:r>
        <w:tab/>
      </w:r>
      <w:r>
        <w:t xml:space="preserve">"requestId": </w:t>
      </w:r>
      <w:r w:rsidR="00FA141F">
        <w:t>&lt;requestId&gt;</w:t>
      </w:r>
    </w:p>
    <w:p w:rsidR="00395B59" w:rsidP="00395B59" w:rsidRDefault="00395B59" w14:paraId="1BAAF585" w14:textId="77777777">
      <w:r>
        <w:lastRenderedPageBreak/>
        <w:tab/>
      </w:r>
      <w:r>
        <w:t>"data": {</w:t>
      </w:r>
    </w:p>
    <w:p w:rsidR="00395B59" w:rsidP="00395B59" w:rsidRDefault="00395B59" w14:paraId="0899AF75" w14:textId="77777777">
      <w:r>
        <w:tab/>
      </w:r>
      <w:r>
        <w:tab/>
      </w:r>
      <w:r>
        <w:t>"action": "lanView",</w:t>
      </w:r>
    </w:p>
    <w:p w:rsidR="00395B59" w:rsidP="006F1670" w:rsidRDefault="00395B59" w14:paraId="3C9624C8" w14:textId="59DAB88A">
      <w:r>
        <w:tab/>
      </w:r>
      <w:r>
        <w:tab/>
      </w:r>
      <w:r>
        <w:t>"</w:t>
      </w:r>
      <w:r w:rsidR="006F1670">
        <w:t>result</w:t>
      </w:r>
      <w:r>
        <w:t>": [{</w:t>
      </w:r>
    </w:p>
    <w:p w:rsidR="00395B59" w:rsidP="00395B59" w:rsidRDefault="00395B59" w14:paraId="670DF3D5" w14:textId="77777777">
      <w:r>
        <w:tab/>
      </w:r>
      <w:r>
        <w:tab/>
      </w:r>
      <w:r>
        <w:tab/>
      </w:r>
      <w:r>
        <w:tab/>
      </w:r>
      <w:r>
        <w:t>"ipAddr": "&lt;ipAddr&gt;",</w:t>
      </w:r>
    </w:p>
    <w:p w:rsidR="00395B59" w:rsidP="00395B59" w:rsidRDefault="00395B59" w14:paraId="1D5010CA" w14:textId="77777777">
      <w:r>
        <w:tab/>
      </w:r>
      <w:r>
        <w:tab/>
      </w:r>
      <w:r>
        <w:tab/>
      </w:r>
      <w:r>
        <w:tab/>
      </w:r>
      <w:r>
        <w:t>"subnetMask": "&lt;subnetMask&gt;"</w:t>
      </w:r>
    </w:p>
    <w:p w:rsidR="00395B59" w:rsidP="00395B59" w:rsidRDefault="00395B59" w14:paraId="23A0EA21" w14:textId="77777777"/>
    <w:p w:rsidR="00395B59" w:rsidP="00395B59" w:rsidRDefault="00395B59" w14:paraId="6F42B82C" w14:textId="77777777">
      <w:r>
        <w:tab/>
      </w:r>
      <w:r>
        <w:tab/>
      </w:r>
      <w:r>
        <w:tab/>
      </w:r>
      <w:r>
        <w:t>}</w:t>
      </w:r>
    </w:p>
    <w:p w:rsidR="00395B59" w:rsidP="00395B59" w:rsidRDefault="00395B59" w14:paraId="6DA0550F" w14:textId="77777777">
      <w:r>
        <w:tab/>
      </w:r>
      <w:r>
        <w:tab/>
      </w:r>
      <w:r>
        <w:t>]</w:t>
      </w:r>
    </w:p>
    <w:p w:rsidR="00395B59" w:rsidP="00395B59" w:rsidRDefault="00395B59" w14:paraId="3AEC2200" w14:textId="77777777">
      <w:r>
        <w:tab/>
      </w:r>
      <w:r>
        <w:t>}</w:t>
      </w:r>
    </w:p>
    <w:p w:rsidR="00395B59" w:rsidP="00395B59" w:rsidRDefault="00395B59" w14:paraId="7D5C02DA" w14:textId="73D06C12">
      <w:r>
        <w:t>}</w:t>
      </w:r>
    </w:p>
    <w:p w:rsidR="00395B59" w:rsidP="00395B59" w:rsidRDefault="00395B59" w14:paraId="1DCEF556" w14:textId="77777777"/>
    <w:p w:rsidRPr="00F400B9" w:rsidR="00395B59" w:rsidP="00395B59" w:rsidRDefault="003F2CC5" w14:paraId="7EAA7159" w14:textId="31ECDC2A">
      <w:pPr>
        <w:pStyle w:val="Heading2"/>
      </w:pPr>
      <w:bookmarkStart w:name="_Toc113352636" w:id="66"/>
      <w:r w:rsidRPr="00F400B9">
        <w:t>wanViewConfig</w:t>
      </w:r>
      <w:bookmarkEnd w:id="66"/>
    </w:p>
    <w:p w:rsidR="00395B59" w:rsidP="00395B59" w:rsidRDefault="00395B59" w14:paraId="6BCB609C" w14:textId="77777777">
      <w:pPr>
        <w:pStyle w:val="Heading3"/>
      </w:pPr>
      <w:bookmarkStart w:name="_Toc113352637" w:id="67"/>
      <w:r>
        <w:t>Mô tả API</w:t>
      </w:r>
      <w:bookmarkEnd w:id="6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4C36DD50" w14:textId="77777777">
        <w:trPr>
          <w:trHeight w:val="567"/>
        </w:trPr>
        <w:tc>
          <w:tcPr>
            <w:tcW w:w="996" w:type="pct"/>
            <w:shd w:val="clear" w:color="auto" w:fill="D9D9D9" w:themeFill="background1" w:themeFillShade="D9"/>
            <w:vAlign w:val="center"/>
          </w:tcPr>
          <w:p w:rsidRPr="007E54E2" w:rsidR="00395B59" w:rsidP="007908BF" w:rsidRDefault="00395B59" w14:paraId="7446357B"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447EB6C8"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1F7FF240" w14:textId="77777777">
        <w:trPr>
          <w:trHeight w:val="362"/>
        </w:trPr>
        <w:tc>
          <w:tcPr>
            <w:tcW w:w="996" w:type="pct"/>
            <w:vAlign w:val="center"/>
          </w:tcPr>
          <w:p w:rsidRPr="007E54E2" w:rsidR="00395B59" w:rsidP="00866F1A" w:rsidRDefault="00FF6D19" w14:paraId="6FD52AEA" w14:textId="38623A4B">
            <w:pPr>
              <w:rPr>
                <w:color w:val="000000"/>
                <w:sz w:val="24"/>
                <w:szCs w:val="24"/>
              </w:rPr>
            </w:pPr>
            <w:r w:rsidRPr="007E54E2">
              <w:rPr>
                <w:sz w:val="24"/>
                <w:szCs w:val="24"/>
              </w:rPr>
              <w:t>wanViewConfig</w:t>
            </w:r>
          </w:p>
        </w:tc>
        <w:tc>
          <w:tcPr>
            <w:tcW w:w="4004" w:type="pct"/>
            <w:vAlign w:val="center"/>
          </w:tcPr>
          <w:p w:rsidRPr="007E54E2" w:rsidR="00395B59" w:rsidP="00866F1A" w:rsidRDefault="00FF6D19" w14:paraId="5FDC3F94" w14:textId="2E8368E1">
            <w:pPr>
              <w:overflowPunct/>
              <w:autoSpaceDE/>
              <w:autoSpaceDN/>
              <w:adjustRightInd/>
              <w:spacing w:after="0"/>
              <w:jc w:val="left"/>
              <w:textAlignment w:val="auto"/>
              <w:rPr>
                <w:color w:val="000000"/>
                <w:sz w:val="24"/>
                <w:szCs w:val="24"/>
              </w:rPr>
            </w:pPr>
            <w:r w:rsidRPr="007E54E2">
              <w:rPr>
                <w:color w:val="000000"/>
                <w:sz w:val="24"/>
                <w:szCs w:val="24"/>
              </w:rPr>
              <w:t>Lấy thông tin cấu hình wan của thiết bị</w:t>
            </w:r>
          </w:p>
        </w:tc>
      </w:tr>
      <w:tr w:rsidRPr="007E54E2" w:rsidR="00395B59" w:rsidTr="00866F1A" w14:paraId="551EDD4F" w14:textId="77777777">
        <w:trPr>
          <w:trHeight w:val="362"/>
        </w:trPr>
        <w:tc>
          <w:tcPr>
            <w:tcW w:w="996" w:type="pct"/>
            <w:vAlign w:val="center"/>
          </w:tcPr>
          <w:p w:rsidRPr="007E54E2" w:rsidR="00395B59" w:rsidP="00866F1A" w:rsidRDefault="00395B59" w14:paraId="0A7D40CB" w14:textId="77777777">
            <w:pPr>
              <w:rPr>
                <w:sz w:val="24"/>
                <w:szCs w:val="24"/>
              </w:rPr>
            </w:pPr>
            <w:r w:rsidRPr="007E54E2">
              <w:rPr>
                <w:sz w:val="24"/>
                <w:szCs w:val="24"/>
              </w:rPr>
              <w:t>Host</w:t>
            </w:r>
          </w:p>
        </w:tc>
        <w:tc>
          <w:tcPr>
            <w:tcW w:w="4004" w:type="pct"/>
            <w:vAlign w:val="center"/>
          </w:tcPr>
          <w:p w:rsidRPr="007E54E2" w:rsidR="00395B59" w:rsidP="007908BF" w:rsidRDefault="00395B59" w14:paraId="022B606D"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222CE970" w14:textId="77777777">
        <w:tc>
          <w:tcPr>
            <w:tcW w:w="996" w:type="pct"/>
            <w:vAlign w:val="center"/>
          </w:tcPr>
          <w:p w:rsidRPr="007E54E2" w:rsidR="00395B59" w:rsidP="007908BF" w:rsidRDefault="00395B59" w14:paraId="1C1D03E2"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202AB9F7"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4B3EA922" w14:textId="77777777">
        <w:tc>
          <w:tcPr>
            <w:tcW w:w="996" w:type="pct"/>
            <w:vAlign w:val="center"/>
          </w:tcPr>
          <w:p w:rsidRPr="007E54E2" w:rsidR="00395B59" w:rsidP="007908BF" w:rsidRDefault="00395B59" w14:paraId="300423B6"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29DAD589"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2BAA63B5" w14:textId="77777777">
        <w:tc>
          <w:tcPr>
            <w:tcW w:w="996" w:type="pct"/>
            <w:vAlign w:val="center"/>
          </w:tcPr>
          <w:p w:rsidRPr="007E54E2" w:rsidR="00395B59" w:rsidP="007908BF" w:rsidRDefault="00395B59" w14:paraId="3DEB5851"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1C43A3F4" w14:textId="09826F82">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08A7E289" w14:textId="69F57B27">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768F94F6" w14:textId="77777777">
        <w:tc>
          <w:tcPr>
            <w:tcW w:w="996" w:type="pct"/>
            <w:vAlign w:val="center"/>
          </w:tcPr>
          <w:p w:rsidRPr="007E54E2" w:rsidR="00395B59" w:rsidP="007908BF" w:rsidRDefault="00395B59" w14:paraId="42BFEA99"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5797D33C"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7D529E58" w14:textId="77777777"/>
    <w:p w:rsidR="00395B59" w:rsidP="00395B59" w:rsidRDefault="00395B59" w14:paraId="65919545" w14:textId="77777777">
      <w:pPr>
        <w:pStyle w:val="Heading3"/>
      </w:pPr>
      <w:bookmarkStart w:name="_Toc113352638" w:id="68"/>
      <w:r>
        <w:t>Request</w:t>
      </w:r>
      <w:bookmarkEnd w:id="68"/>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4C8BDA9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1D186949" w14:textId="77777777">
            <w:pPr>
              <w:rPr>
                <w:b/>
                <w:bCs/>
                <w:sz w:val="24"/>
                <w:szCs w:val="24"/>
                <w:lang w:eastAsia="en-AU"/>
              </w:rPr>
            </w:pPr>
            <w:r w:rsidRPr="007E54E2">
              <w:rPr>
                <w:b/>
                <w:bCs/>
                <w:sz w:val="24"/>
                <w:szCs w:val="24"/>
                <w:lang w:eastAsia="en-AU"/>
              </w:rPr>
              <w:t>Payload</w:t>
            </w:r>
          </w:p>
        </w:tc>
      </w:tr>
      <w:tr w:rsidRPr="007E54E2" w:rsidR="00395B59" w:rsidTr="00866F1A" w14:paraId="55503D8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2C4E31EB"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EDDD46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F2A003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7957B39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491B818" w14:textId="77777777">
            <w:pPr>
              <w:rPr>
                <w:b/>
                <w:bCs/>
                <w:sz w:val="24"/>
                <w:szCs w:val="24"/>
                <w:lang w:eastAsia="en-AU"/>
              </w:rPr>
            </w:pPr>
            <w:r w:rsidRPr="007E54E2">
              <w:rPr>
                <w:b/>
                <w:bCs/>
                <w:sz w:val="24"/>
                <w:szCs w:val="24"/>
                <w:lang w:eastAsia="en-AU"/>
              </w:rPr>
              <w:t>Description</w:t>
            </w:r>
          </w:p>
        </w:tc>
      </w:tr>
      <w:tr w:rsidRPr="007E54E2" w:rsidR="00395B59" w:rsidTr="00866F1A" w14:paraId="3EE511C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0254F821"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10BFB12E"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24FCE51E"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14EE6B3F"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1994FDF8" w14:textId="77777777">
            <w:pPr>
              <w:rPr>
                <w:sz w:val="24"/>
                <w:szCs w:val="24"/>
                <w:lang w:eastAsia="en-AU"/>
              </w:rPr>
            </w:pPr>
            <w:r w:rsidRPr="007E54E2">
              <w:rPr>
                <w:sz w:val="24"/>
                <w:szCs w:val="24"/>
                <w:lang w:eastAsia="en-AU"/>
              </w:rPr>
              <w:t>Yêu cầu nghiệp vụ</w:t>
            </w:r>
          </w:p>
          <w:p w:rsidRPr="007E54E2" w:rsidR="00395B59" w:rsidP="003F2CC5" w:rsidRDefault="00395B59" w14:paraId="03DFE1C6" w14:textId="3FA607AF">
            <w:pPr>
              <w:rPr>
                <w:b/>
                <w:bCs/>
                <w:sz w:val="24"/>
                <w:szCs w:val="24"/>
                <w:lang w:eastAsia="en-AU"/>
              </w:rPr>
            </w:pPr>
            <w:r w:rsidRPr="007E54E2">
              <w:rPr>
                <w:sz w:val="24"/>
                <w:szCs w:val="24"/>
                <w:lang w:eastAsia="en-AU"/>
              </w:rPr>
              <w:t xml:space="preserve">action = </w:t>
            </w:r>
            <w:r w:rsidRPr="007E54E2" w:rsidR="003F2CC5">
              <w:rPr>
                <w:sz w:val="24"/>
                <w:szCs w:val="24"/>
              </w:rPr>
              <w:t>wanViewConfig</w:t>
            </w:r>
          </w:p>
        </w:tc>
      </w:tr>
      <w:tr w:rsidRPr="007E54E2" w:rsidR="00D271EB" w:rsidTr="00866F1A" w14:paraId="79C0962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4E765D1" w14:textId="77777777">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C39E60E" w14:textId="7F5A59BA">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43B8CEB" w14:textId="223867E3">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B99C126" w14:textId="478753A0">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55F72B6" w14:textId="6DB3842B">
            <w:pPr>
              <w:rPr>
                <w:sz w:val="24"/>
                <w:szCs w:val="24"/>
                <w:lang w:eastAsia="en-AU"/>
              </w:rPr>
            </w:pPr>
            <w:r w:rsidRPr="007E54E2">
              <w:rPr>
                <w:sz w:val="24"/>
                <w:szCs w:val="24"/>
                <w:lang w:eastAsia="en-AU"/>
              </w:rPr>
              <w:t>Index của request</w:t>
            </w:r>
          </w:p>
        </w:tc>
      </w:tr>
    </w:tbl>
    <w:p w:rsidR="00395B59" w:rsidP="00395B59" w:rsidRDefault="00395B59" w14:paraId="6C4DD898" w14:textId="77777777"/>
    <w:p w:rsidR="00395B59" w:rsidP="00395B59" w:rsidRDefault="00395B59" w14:paraId="017B2B7F" w14:textId="77777777">
      <w:pPr>
        <w:pStyle w:val="Heading3"/>
      </w:pPr>
      <w:bookmarkStart w:name="_Toc113352639" w:id="69"/>
      <w:r>
        <w:t>Response</w:t>
      </w:r>
      <w:bookmarkEnd w:id="69"/>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55D8EDA0"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6D404661" w14:textId="77777777">
            <w:pPr>
              <w:rPr>
                <w:b/>
                <w:bCs/>
                <w:sz w:val="24"/>
                <w:szCs w:val="24"/>
                <w:lang w:eastAsia="en-AU"/>
              </w:rPr>
            </w:pPr>
            <w:r w:rsidRPr="007E54E2">
              <w:rPr>
                <w:b/>
                <w:bCs/>
                <w:sz w:val="24"/>
                <w:szCs w:val="24"/>
                <w:lang w:eastAsia="en-AU"/>
              </w:rPr>
              <w:t>Payload</w:t>
            </w:r>
          </w:p>
        </w:tc>
      </w:tr>
      <w:tr w:rsidRPr="007E54E2" w:rsidR="00395B59" w:rsidTr="00866F1A" w14:paraId="02A9EDA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7E20F83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1DEBE0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92C0168"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583ED2D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D2B56B2" w14:textId="77777777">
            <w:pPr>
              <w:rPr>
                <w:b/>
                <w:bCs/>
                <w:sz w:val="24"/>
                <w:szCs w:val="24"/>
                <w:lang w:eastAsia="en-AU"/>
              </w:rPr>
            </w:pPr>
            <w:r w:rsidRPr="007E54E2">
              <w:rPr>
                <w:b/>
                <w:bCs/>
                <w:sz w:val="24"/>
                <w:szCs w:val="24"/>
                <w:lang w:eastAsia="en-AU"/>
              </w:rPr>
              <w:t>Description</w:t>
            </w:r>
          </w:p>
        </w:tc>
      </w:tr>
      <w:tr w:rsidRPr="007E54E2" w:rsidR="00395B59" w:rsidTr="00866F1A" w14:paraId="4A81380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4C0E7389"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1732922"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19FDF072"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3DFDF8E4" w14:textId="01B6A30A">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3421480" w14:textId="4A1BD3EE">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29194BE4" w14:textId="6AA85D43">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95B59" w:rsidTr="00866F1A" w14:paraId="5FB43C0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5A503CD6"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33AD015"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124D9684"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4593F41C" w14:textId="2292F6D6">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808ABD0" w14:textId="4A9DFF06">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5209B6F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06ECC5B"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5A2784E" w14:textId="2D1219C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4EE197B" w14:textId="3931BF94">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D547905" w14:textId="4E441F1B">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CB39FE4" w14:textId="554C6FF2">
            <w:pPr>
              <w:rPr>
                <w:sz w:val="24"/>
                <w:szCs w:val="24"/>
                <w:lang w:eastAsia="en-AU"/>
              </w:rPr>
            </w:pPr>
            <w:r w:rsidRPr="007E54E2">
              <w:rPr>
                <w:sz w:val="24"/>
                <w:szCs w:val="24"/>
                <w:lang w:eastAsia="en-AU"/>
              </w:rPr>
              <w:t>Index của request</w:t>
            </w:r>
          </w:p>
        </w:tc>
      </w:tr>
      <w:tr w:rsidRPr="007E54E2" w:rsidR="00D271EB" w:rsidTr="00866F1A" w14:paraId="69C6158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9BCB9A2"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82A5385"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AD2DCB9"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66A8305" w14:textId="02A9E795">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F311A2E"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6F33B194"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36943D2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2D30720E" w14:textId="77777777">
            <w:pPr>
              <w:rPr>
                <w:b/>
                <w:bCs/>
                <w:sz w:val="24"/>
                <w:szCs w:val="24"/>
                <w:lang w:eastAsia="en-AU"/>
              </w:rPr>
            </w:pPr>
            <w:r w:rsidRPr="007E54E2">
              <w:rPr>
                <w:b/>
                <w:bCs/>
                <w:sz w:val="24"/>
                <w:szCs w:val="24"/>
                <w:lang w:eastAsia="en-AU"/>
              </w:rPr>
              <w:t>data object</w:t>
            </w:r>
          </w:p>
        </w:tc>
      </w:tr>
      <w:tr w:rsidRPr="007E54E2" w:rsidR="00395B59" w:rsidTr="00866F1A" w14:paraId="57DFBA1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6FFAF89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A201A5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C9E5E5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3295B29B"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3F1A1FA" w14:textId="77777777">
            <w:pPr>
              <w:rPr>
                <w:b/>
                <w:bCs/>
                <w:sz w:val="24"/>
                <w:szCs w:val="24"/>
                <w:lang w:eastAsia="en-AU"/>
              </w:rPr>
            </w:pPr>
            <w:r w:rsidRPr="007E54E2">
              <w:rPr>
                <w:b/>
                <w:bCs/>
                <w:sz w:val="24"/>
                <w:szCs w:val="24"/>
                <w:lang w:eastAsia="en-AU"/>
              </w:rPr>
              <w:t>Description</w:t>
            </w:r>
          </w:p>
        </w:tc>
      </w:tr>
      <w:tr w:rsidRPr="007E54E2" w:rsidR="00395B59" w:rsidTr="00866F1A" w14:paraId="5AD4BA4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3CF35FD2"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FAFD61A"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77B582FA"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096EA15E" w14:textId="6F459476">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74314007" w14:textId="77777777">
            <w:pPr>
              <w:rPr>
                <w:sz w:val="24"/>
                <w:szCs w:val="24"/>
                <w:lang w:eastAsia="en-AU"/>
              </w:rPr>
            </w:pPr>
            <w:r w:rsidRPr="007E54E2">
              <w:rPr>
                <w:sz w:val="24"/>
                <w:szCs w:val="24"/>
                <w:lang w:eastAsia="en-AU"/>
              </w:rPr>
              <w:t>Hành động được yêu cầu</w:t>
            </w:r>
          </w:p>
          <w:p w:rsidRPr="007E54E2" w:rsidR="00395B59" w:rsidP="00866F1A" w:rsidRDefault="00395B59" w14:paraId="2072452E" w14:textId="77777777">
            <w:pPr>
              <w:rPr>
                <w:bCs/>
                <w:sz w:val="24"/>
                <w:szCs w:val="24"/>
                <w:lang w:eastAsia="en-AU"/>
              </w:rPr>
            </w:pPr>
            <w:r w:rsidRPr="007E54E2">
              <w:rPr>
                <w:bCs/>
                <w:sz w:val="24"/>
                <w:szCs w:val="24"/>
                <w:lang w:eastAsia="en-AU"/>
              </w:rPr>
              <w:t xml:space="preserve">action = </w:t>
            </w:r>
            <w:r w:rsidRPr="007E54E2">
              <w:rPr>
                <w:sz w:val="24"/>
                <w:szCs w:val="24"/>
              </w:rPr>
              <w:t>login</w:t>
            </w:r>
          </w:p>
        </w:tc>
      </w:tr>
      <w:tr w:rsidRPr="007E54E2" w:rsidR="00395B59" w:rsidTr="00866F1A" w14:paraId="1879B14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DFACAA0"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93C22A3"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630977C4"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D448F03"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A2F6D1C" w14:textId="77777777">
            <w:pPr>
              <w:rPr>
                <w:sz w:val="24"/>
                <w:szCs w:val="24"/>
                <w:lang w:eastAsia="en-AU"/>
              </w:rPr>
            </w:pPr>
          </w:p>
        </w:tc>
      </w:tr>
    </w:tbl>
    <w:p w:rsidRPr="00F0172A" w:rsidR="00395B59" w:rsidP="00395B59" w:rsidRDefault="00395B59" w14:paraId="0F93A08E"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1BD42DE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F938F2" w14:paraId="2D83294D" w14:textId="71F83C15">
            <w:pPr>
              <w:rPr>
                <w:b/>
                <w:bCs/>
                <w:sz w:val="24"/>
                <w:szCs w:val="24"/>
                <w:lang w:eastAsia="en-AU"/>
              </w:rPr>
            </w:pPr>
            <w:r w:rsidRPr="007E54E2">
              <w:rPr>
                <w:b/>
                <w:bCs/>
                <w:sz w:val="24"/>
                <w:szCs w:val="24"/>
                <w:lang w:eastAsia="en-AU"/>
              </w:rPr>
              <w:t>results object</w:t>
            </w:r>
          </w:p>
        </w:tc>
      </w:tr>
      <w:tr w:rsidRPr="007E54E2" w:rsidR="00395B59" w:rsidTr="00866F1A" w14:paraId="58ADAD2F"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35F233A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7B4C97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DA0AED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78616B0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C544A28" w14:textId="77777777">
            <w:pPr>
              <w:rPr>
                <w:b/>
                <w:bCs/>
                <w:sz w:val="24"/>
                <w:szCs w:val="24"/>
                <w:lang w:eastAsia="en-AU"/>
              </w:rPr>
            </w:pPr>
            <w:r w:rsidRPr="007E54E2">
              <w:rPr>
                <w:b/>
                <w:bCs/>
                <w:sz w:val="24"/>
                <w:szCs w:val="24"/>
                <w:lang w:eastAsia="en-AU"/>
              </w:rPr>
              <w:t>Description</w:t>
            </w:r>
          </w:p>
        </w:tc>
      </w:tr>
      <w:tr w:rsidRPr="007E54E2" w:rsidR="007908BF" w:rsidTr="00866F1A" w14:paraId="654E505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19D9B6F3" w14:textId="42C43187">
            <w:pPr>
              <w:rPr>
                <w:sz w:val="24"/>
                <w:szCs w:val="24"/>
                <w:lang w:eastAsia="en-AU"/>
              </w:rPr>
            </w:pPr>
            <w:r w:rsidRPr="007E54E2">
              <w:rPr>
                <w:color w:val="000000"/>
                <w:sz w:val="24"/>
                <w:szCs w:val="24"/>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504C37B5" w14:textId="0B8103D3">
            <w:pPr>
              <w:rPr>
                <w:bCs/>
                <w:sz w:val="24"/>
                <w:szCs w:val="24"/>
                <w:lang w:eastAsia="en-AU"/>
              </w:rPr>
            </w:pPr>
            <w:r w:rsidRPr="007E54E2">
              <w:rPr>
                <w:sz w:val="24"/>
                <w:szCs w:val="24"/>
              </w:rPr>
              <w:t>wanIndex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0E12A0" w14:paraId="1701F3C6" w14:textId="28EC52C3">
            <w:pPr>
              <w:rPr>
                <w:bCs/>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0E12A0" w14:paraId="40F19E50" w14:textId="7F75EF8C">
            <w:pPr>
              <w:jc w:val="center"/>
              <w:rPr>
                <w:sz w:val="24"/>
                <w:szCs w:val="24"/>
                <w:lang w:eastAsia="en-AU"/>
              </w:rPr>
            </w:pPr>
            <w:r w:rsidRPr="007E54E2">
              <w:rPr>
                <w:sz w:val="24"/>
                <w:szCs w:val="24"/>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6E35C62F" w14:textId="77777777">
            <w:pPr>
              <w:rPr>
                <w:sz w:val="24"/>
                <w:szCs w:val="24"/>
              </w:rPr>
            </w:pPr>
            <w:r w:rsidRPr="007E54E2">
              <w:rPr>
                <w:sz w:val="24"/>
                <w:szCs w:val="24"/>
              </w:rPr>
              <w:t>Index của WAN.</w:t>
            </w:r>
          </w:p>
          <w:p w:rsidRPr="007E54E2" w:rsidR="007908BF" w:rsidP="007908BF" w:rsidRDefault="000E12A0" w14:paraId="1053436C" w14:textId="47195335">
            <w:pPr>
              <w:rPr>
                <w:bCs/>
                <w:sz w:val="24"/>
                <w:szCs w:val="24"/>
                <w:lang w:eastAsia="en-AU"/>
              </w:rPr>
            </w:pPr>
            <w:r>
              <w:rPr>
                <w:sz w:val="24"/>
                <w:szCs w:val="24"/>
              </w:rPr>
              <w:t>Mobile App sử dụng để hiển thị network name. Index 0-3 tương ứng network name wan, wan1, wan2, wan3</w:t>
            </w:r>
          </w:p>
        </w:tc>
      </w:tr>
      <w:tr w:rsidRPr="007E54E2" w:rsidR="007908BF" w:rsidTr="00866F1A" w14:paraId="04C01FD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4A11FF2A" w14:textId="7BACEF24">
            <w:pPr>
              <w:rPr>
                <w:sz w:val="24"/>
                <w:szCs w:val="24"/>
                <w:lang w:eastAsia="en-AU"/>
              </w:rPr>
            </w:pPr>
            <w:r w:rsidRPr="007E54E2">
              <w:rPr>
                <w:color w:val="000000"/>
                <w:sz w:val="24"/>
                <w:szCs w:val="24"/>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2F76C39A" w14:textId="493E1331">
            <w:pPr>
              <w:rPr>
                <w:bCs/>
                <w:sz w:val="24"/>
                <w:szCs w:val="24"/>
                <w:lang w:eastAsia="en-AU"/>
              </w:rPr>
            </w:pPr>
            <w:r w:rsidRPr="007E54E2">
              <w:rPr>
                <w:sz w:val="24"/>
                <w:szCs w:val="24"/>
              </w:rPr>
              <w:t>wanType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7A3AC083" w14:textId="1D47D9E2">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3AF84C10" w14:textId="695B96A0">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628ADFFF" w14:textId="5BB84CB8">
            <w:pPr>
              <w:rPr>
                <w:bCs/>
                <w:sz w:val="24"/>
                <w:szCs w:val="24"/>
                <w:lang w:eastAsia="en-AU"/>
              </w:rPr>
            </w:pPr>
            <w:r w:rsidRPr="007E54E2">
              <w:rPr>
                <w:sz w:val="24"/>
                <w:szCs w:val="24"/>
              </w:rPr>
              <w:t>Loại WAN: PPPoE, IPoE Dynamic, IPoE Static, L2TP, PPTP, Bridge</w:t>
            </w:r>
          </w:p>
        </w:tc>
      </w:tr>
      <w:tr w:rsidRPr="007E54E2" w:rsidR="007908BF" w:rsidTr="00866F1A" w14:paraId="568C720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63A2CEF9" w14:textId="345F35E2">
            <w:pPr>
              <w:rPr>
                <w:sz w:val="24"/>
                <w:szCs w:val="24"/>
                <w:lang w:eastAsia="en-AU"/>
              </w:rPr>
            </w:pPr>
            <w:r w:rsidRPr="007E54E2">
              <w:rPr>
                <w:color w:val="000000"/>
                <w:sz w:val="24"/>
                <w:szCs w:val="24"/>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77EB0025" w14:textId="787C92B9">
            <w:pPr>
              <w:rPr>
                <w:bCs/>
                <w:sz w:val="24"/>
                <w:szCs w:val="24"/>
                <w:lang w:eastAsia="en-AU"/>
              </w:rPr>
            </w:pPr>
            <w:r w:rsidRPr="007E54E2">
              <w:rPr>
                <w:sz w:val="24"/>
                <w:szCs w:val="24"/>
              </w:rPr>
              <w:t>vlanId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863482" w14:paraId="0D71758B" w14:textId="037E5E89">
            <w:pPr>
              <w:rPr>
                <w:bCs/>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00863482" w:rsidP="007908BF" w:rsidRDefault="00863482" w14:paraId="0303A917" w14:textId="77777777">
            <w:pPr>
              <w:jc w:val="center"/>
              <w:rPr>
                <w:sz w:val="24"/>
                <w:szCs w:val="24"/>
              </w:rPr>
            </w:pPr>
            <w:r w:rsidRPr="007E54E2">
              <w:rPr>
                <w:sz w:val="24"/>
                <w:szCs w:val="24"/>
              </w:rPr>
              <w:t>3-4000</w:t>
            </w:r>
            <w:r>
              <w:rPr>
                <w:sz w:val="24"/>
                <w:szCs w:val="24"/>
              </w:rPr>
              <w:t>.</w:t>
            </w:r>
          </w:p>
          <w:p w:rsidRPr="007E54E2" w:rsidR="007908BF" w:rsidP="00863482" w:rsidRDefault="00863482" w14:paraId="54B710C3" w14:textId="2FEFFEF4">
            <w:pPr>
              <w:rPr>
                <w:sz w:val="24"/>
                <w:szCs w:val="24"/>
                <w:lang w:eastAsia="en-AU"/>
              </w:rPr>
            </w:pPr>
            <w:r w:rsidRPr="007E54E2">
              <w:rPr>
                <w:sz w:val="24"/>
                <w:szCs w:val="24"/>
              </w:rPr>
              <w:lastRenderedPageBreak/>
              <w:t>ngoại trừ 88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863482" w:rsidRDefault="007908BF" w14:paraId="0E0AFCAF" w14:textId="280BA4F2">
            <w:pPr>
              <w:rPr>
                <w:bCs/>
                <w:sz w:val="24"/>
                <w:szCs w:val="24"/>
                <w:lang w:eastAsia="en-AU"/>
              </w:rPr>
            </w:pPr>
            <w:r w:rsidRPr="007E54E2">
              <w:rPr>
                <w:sz w:val="24"/>
                <w:szCs w:val="24"/>
              </w:rPr>
              <w:lastRenderedPageBreak/>
              <w:t>VLAN ID.</w:t>
            </w:r>
          </w:p>
        </w:tc>
      </w:tr>
      <w:tr w:rsidRPr="007E54E2" w:rsidR="007908BF" w:rsidTr="00866F1A" w14:paraId="0DE4F1C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648B1B5B" w14:textId="43A2F80B">
            <w:pPr>
              <w:rPr>
                <w:sz w:val="24"/>
                <w:szCs w:val="24"/>
                <w:lang w:eastAsia="en-AU"/>
              </w:rPr>
            </w:pPr>
            <w:r w:rsidRPr="007E54E2">
              <w:rPr>
                <w:color w:val="000000"/>
                <w:sz w:val="24"/>
                <w:szCs w:val="24"/>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47A5502C" w14:textId="2B499DA6">
            <w:pPr>
              <w:rPr>
                <w:bCs/>
                <w:sz w:val="24"/>
                <w:szCs w:val="24"/>
                <w:lang w:eastAsia="en-AU"/>
              </w:rPr>
            </w:pPr>
            <w:r w:rsidRPr="007E54E2">
              <w:rPr>
                <w:sz w:val="24"/>
                <w:szCs w:val="24"/>
              </w:rPr>
              <w:t>ipVersion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2C0177DC" w14:textId="660A853F">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4F5FFE86" w14:textId="28D2F3B2">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53BB6849" w14:textId="162F20F0">
            <w:pPr>
              <w:rPr>
                <w:sz w:val="24"/>
                <w:szCs w:val="24"/>
              </w:rPr>
            </w:pPr>
            <w:r w:rsidRPr="007E54E2">
              <w:rPr>
                <w:sz w:val="24"/>
                <w:szCs w:val="24"/>
              </w:rPr>
              <w:t>IP version của WAN chỉ có đối với WANType= IPoE Dynamic/IPoE Static /PPPoE.</w:t>
            </w:r>
          </w:p>
          <w:p w:rsidRPr="007E54E2" w:rsidR="007908BF" w:rsidP="007908BF" w:rsidRDefault="007908BF" w14:paraId="30B43F16" w14:textId="65254642">
            <w:pPr>
              <w:pStyle w:val="ListParagraph"/>
              <w:ind w:left="0"/>
              <w:rPr>
                <w:sz w:val="24"/>
                <w:szCs w:val="24"/>
              </w:rPr>
            </w:pPr>
            <w:r w:rsidRPr="007E54E2">
              <w:rPr>
                <w:sz w:val="24"/>
                <w:szCs w:val="24"/>
              </w:rPr>
              <w:t>Chuỗi ký tự trong danh sách sau: IPv4/IPv6/Dualstack.</w:t>
            </w:r>
          </w:p>
        </w:tc>
      </w:tr>
      <w:tr w:rsidRPr="007E54E2" w:rsidR="007908BF" w:rsidTr="00866F1A" w14:paraId="53E24D7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6B78D488" w14:textId="5E1288C6">
            <w:pPr>
              <w:rPr>
                <w:sz w:val="24"/>
                <w:szCs w:val="24"/>
                <w:lang w:eastAsia="en-AU"/>
              </w:rPr>
            </w:pPr>
            <w:r w:rsidRPr="007E54E2">
              <w:rPr>
                <w:color w:val="000000"/>
                <w:sz w:val="24"/>
                <w:szCs w:val="24"/>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157E5A72" w14:textId="57DF972E">
            <w:pPr>
              <w:rPr>
                <w:bCs/>
                <w:sz w:val="24"/>
                <w:szCs w:val="24"/>
                <w:lang w:eastAsia="en-AU"/>
              </w:rPr>
            </w:pPr>
            <w:r w:rsidRPr="007E54E2">
              <w:rPr>
                <w:sz w:val="24"/>
                <w:szCs w:val="24"/>
              </w:rPr>
              <w:t>username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2B6096C4" w14:textId="5884C22D">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33849E64" w14:textId="348D25C3">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7908BF" w:rsidP="007908BF" w:rsidRDefault="007908BF" w14:paraId="0DE54E99" w14:textId="77777777">
            <w:pPr>
              <w:rPr>
                <w:sz w:val="24"/>
                <w:szCs w:val="24"/>
              </w:rPr>
            </w:pPr>
            <w:r w:rsidRPr="007E54E2">
              <w:rPr>
                <w:sz w:val="24"/>
                <w:szCs w:val="24"/>
              </w:rPr>
              <w:t>Username.</w:t>
            </w:r>
          </w:p>
          <w:p w:rsidRPr="007E54E2" w:rsidR="007908BF" w:rsidP="007908BF" w:rsidRDefault="007908BF" w14:paraId="1E1301BA" w14:textId="704F877B">
            <w:pPr>
              <w:rPr>
                <w:sz w:val="24"/>
                <w:szCs w:val="24"/>
              </w:rPr>
            </w:pPr>
            <w:r w:rsidRPr="007E54E2">
              <w:rPr>
                <w:sz w:val="24"/>
                <w:szCs w:val="24"/>
              </w:rPr>
              <w:t>Chỉ có trường này đối với wanType = PPPoE, L2TP hoặc PPTP.</w:t>
            </w:r>
          </w:p>
          <w:p w:rsidRPr="007E54E2" w:rsidR="007908BF" w:rsidP="007908BF" w:rsidRDefault="007908BF" w14:paraId="01BD3D38" w14:textId="468791D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cách, dấu '&amp;', dấu nháy đơn ', dấu nháy kép ", dấu gạch chéo \</w:t>
            </w:r>
          </w:p>
        </w:tc>
      </w:tr>
      <w:tr w:rsidRPr="007E54E2" w:rsidR="007908BF" w:rsidTr="00866F1A" w14:paraId="697024D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296013CA" w14:textId="0815F86A">
            <w:pPr>
              <w:rPr>
                <w:sz w:val="24"/>
                <w:szCs w:val="24"/>
                <w:lang w:eastAsia="en-AU"/>
              </w:rPr>
            </w:pPr>
            <w:r w:rsidRPr="007E54E2">
              <w:rPr>
                <w:color w:val="000000"/>
                <w:sz w:val="24"/>
                <w:szCs w:val="24"/>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65E3F98F" w14:textId="54CF616D">
            <w:pPr>
              <w:rPr>
                <w:bCs/>
                <w:sz w:val="24"/>
                <w:szCs w:val="24"/>
                <w:lang w:eastAsia="en-AU"/>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75E9C03B" w14:textId="781A193A">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23809D1C" w14:textId="6A46077F">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43130757" w14:textId="16751F6C">
            <w:pPr>
              <w:rPr>
                <w:sz w:val="24"/>
                <w:szCs w:val="24"/>
              </w:rPr>
            </w:pPr>
            <w:r w:rsidRPr="007E54E2">
              <w:rPr>
                <w:sz w:val="24"/>
                <w:szCs w:val="24"/>
              </w:rPr>
              <w:t>Password PPPoE.</w:t>
            </w:r>
          </w:p>
          <w:p w:rsidRPr="007E54E2" w:rsidR="007908BF" w:rsidP="007908BF" w:rsidRDefault="007908BF" w14:paraId="26432DF4" w14:textId="2895DD12">
            <w:pPr>
              <w:rPr>
                <w:sz w:val="24"/>
                <w:szCs w:val="24"/>
              </w:rPr>
            </w:pPr>
            <w:r w:rsidRPr="007E54E2">
              <w:rPr>
                <w:sz w:val="24"/>
                <w:szCs w:val="24"/>
              </w:rPr>
              <w:t>Chỉ có trường này đối với wanType = PPPoE, L2TP hoặc PPTP.</w:t>
            </w:r>
          </w:p>
          <w:p w:rsidRPr="007E54E2" w:rsidR="007908BF" w:rsidP="007908BF" w:rsidRDefault="007908BF" w14:paraId="1817F073" w14:textId="4C428F5A">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cách, dấu '&amp;', dấu nháy đơn ', dấu nháy kép ", dấu gạch chéo</w:t>
            </w:r>
          </w:p>
        </w:tc>
      </w:tr>
      <w:tr w:rsidRPr="007E54E2" w:rsidR="007908BF" w:rsidTr="00866F1A" w14:paraId="45097B7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0846DAD3" w14:textId="4DE79DE0">
            <w:pPr>
              <w:rPr>
                <w:sz w:val="24"/>
                <w:szCs w:val="24"/>
                <w:lang w:eastAsia="en-AU"/>
              </w:rPr>
            </w:pPr>
            <w:r w:rsidRPr="007E54E2">
              <w:rPr>
                <w:color w:val="000000"/>
                <w:sz w:val="24"/>
                <w:szCs w:val="24"/>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2145851B" w14:textId="6D08F8E4">
            <w:pPr>
              <w:rPr>
                <w:bCs/>
                <w:sz w:val="24"/>
                <w:szCs w:val="24"/>
                <w:lang w:eastAsia="en-AU"/>
              </w:rPr>
            </w:pPr>
            <w:r w:rsidRPr="007E54E2">
              <w:rPr>
                <w:sz w:val="24"/>
                <w:szCs w:val="24"/>
              </w:rPr>
              <w:t>defaultRoute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286488" w14:paraId="031015FC" w14:textId="6390D995">
            <w:pPr>
              <w:rPr>
                <w:bCs/>
                <w:sz w:val="24"/>
                <w:szCs w:val="24"/>
                <w:lang w:eastAsia="en-AU"/>
              </w:rPr>
            </w:pPr>
            <w:r w:rsidRPr="007E54E2">
              <w:rPr>
                <w:sz w:val="24"/>
                <w:szCs w:val="24"/>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1856FE" w14:paraId="1B28085D" w14:textId="1A3E81FB">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286488" w:rsidRDefault="007908BF" w14:paraId="69D5AAE1" w14:textId="2AE962A2">
            <w:pPr>
              <w:rPr>
                <w:bCs/>
                <w:sz w:val="24"/>
                <w:szCs w:val="24"/>
                <w:lang w:eastAsia="en-AU"/>
              </w:rPr>
            </w:pPr>
            <w:r w:rsidRPr="007E54E2">
              <w:rPr>
                <w:sz w:val="24"/>
                <w:szCs w:val="24"/>
              </w:rPr>
              <w:t>Enable Default Route trên interface nào thì interface đó sẽ được sử dụng làm default route cho ipv6. Chỉ được cấu hình Enable Deafault Route cho 1 interface network.</w:t>
            </w:r>
          </w:p>
        </w:tc>
      </w:tr>
      <w:tr w:rsidRPr="007E54E2" w:rsidR="007908BF" w:rsidTr="00866F1A" w14:paraId="1A30785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14C52554" w14:textId="49A06A06">
            <w:pPr>
              <w:rPr>
                <w:sz w:val="24"/>
                <w:szCs w:val="24"/>
                <w:lang w:eastAsia="en-AU"/>
              </w:rPr>
            </w:pPr>
            <w:r w:rsidRPr="007E54E2">
              <w:rPr>
                <w:color w:val="000000"/>
                <w:sz w:val="24"/>
                <w:szCs w:val="24"/>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6A35CF25" w14:textId="2C72DCFD">
            <w:pPr>
              <w:rPr>
                <w:bCs/>
                <w:sz w:val="24"/>
                <w:szCs w:val="24"/>
                <w:lang w:eastAsia="en-AU"/>
              </w:rPr>
            </w:pPr>
            <w:r w:rsidRPr="007E54E2">
              <w:rPr>
                <w:bCs/>
                <w:sz w:val="24"/>
                <w:szCs w:val="24"/>
                <w:lang w:eastAsia="en-AU"/>
              </w:rPr>
              <w:t>ipv4Address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2D58B128" w14:textId="61652648">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3E9128E4" w14:textId="4E129692">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7B498556" w14:textId="77777777">
            <w:pPr>
              <w:rPr>
                <w:color w:val="000000"/>
                <w:sz w:val="24"/>
                <w:szCs w:val="24"/>
              </w:rPr>
            </w:pPr>
            <w:r w:rsidRPr="007E54E2">
              <w:rPr>
                <w:color w:val="000000"/>
                <w:sz w:val="24"/>
                <w:szCs w:val="24"/>
              </w:rPr>
              <w:t>IPv4 Address.</w:t>
            </w:r>
          </w:p>
          <w:p w:rsidRPr="007E54E2" w:rsidR="007908BF" w:rsidP="007908BF" w:rsidRDefault="007908BF" w14:paraId="61DA991A" w14:textId="7826C17D">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7908BF" w:rsidTr="00866F1A" w14:paraId="0210403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02807B69" w14:textId="2A10453E">
            <w:pPr>
              <w:rPr>
                <w:sz w:val="24"/>
                <w:szCs w:val="24"/>
                <w:lang w:eastAsia="en-AU"/>
              </w:rPr>
            </w:pPr>
            <w:r w:rsidRPr="007E54E2">
              <w:rPr>
                <w:color w:val="000000"/>
                <w:sz w:val="24"/>
                <w:szCs w:val="24"/>
              </w:rPr>
              <w:t>9</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160B24C4" w14:textId="05D51E91">
            <w:pPr>
              <w:rPr>
                <w:bCs/>
                <w:sz w:val="24"/>
                <w:szCs w:val="24"/>
                <w:lang w:eastAsia="en-AU"/>
              </w:rPr>
            </w:pPr>
            <w:r w:rsidRPr="007E54E2">
              <w:rPr>
                <w:bCs/>
                <w:sz w:val="24"/>
                <w:szCs w:val="24"/>
                <w:lang w:eastAsia="en-AU"/>
              </w:rPr>
              <w:t>ipv4Netmask</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448E40D5" w14:textId="38EC70DF">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2059FCC1" w14:textId="448BA79A">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2ECA2BF2" w14:textId="699247EB">
            <w:pPr>
              <w:rPr>
                <w:color w:val="000000"/>
                <w:sz w:val="24"/>
                <w:szCs w:val="24"/>
              </w:rPr>
            </w:pPr>
            <w:r w:rsidRPr="007E54E2">
              <w:rPr>
                <w:color w:val="000000"/>
                <w:sz w:val="24"/>
                <w:szCs w:val="24"/>
              </w:rPr>
              <w:t>IPv4 Netmask.</w:t>
            </w:r>
          </w:p>
          <w:p w:rsidRPr="007E54E2" w:rsidR="007908BF" w:rsidP="007908BF" w:rsidRDefault="007908BF" w14:paraId="374235A1" w14:textId="67156100">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7908BF" w:rsidTr="00866F1A" w14:paraId="4566FAB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595044FE" w14:textId="4D3D25ED">
            <w:pPr>
              <w:rPr>
                <w:sz w:val="24"/>
                <w:szCs w:val="24"/>
                <w:lang w:eastAsia="en-AU"/>
              </w:rPr>
            </w:pPr>
            <w:r w:rsidRPr="007E54E2">
              <w:rPr>
                <w:color w:val="000000"/>
                <w:sz w:val="24"/>
                <w:szCs w:val="24"/>
              </w:rPr>
              <w:t>10</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77739711" w14:textId="6C4BE6D8">
            <w:pPr>
              <w:rPr>
                <w:bCs/>
                <w:sz w:val="24"/>
                <w:szCs w:val="24"/>
                <w:lang w:eastAsia="en-AU"/>
              </w:rPr>
            </w:pPr>
            <w:r w:rsidRPr="007E54E2">
              <w:rPr>
                <w:bCs/>
                <w:sz w:val="24"/>
                <w:szCs w:val="24"/>
                <w:lang w:eastAsia="en-AU"/>
              </w:rPr>
              <w:t>ipv4Gateway</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28775C5E" w14:textId="4A7E0D0D">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061F38ED" w14:textId="212B860F">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3E986777" w14:textId="4CDFD3A2">
            <w:pPr>
              <w:rPr>
                <w:color w:val="000000"/>
                <w:sz w:val="24"/>
                <w:szCs w:val="24"/>
              </w:rPr>
            </w:pPr>
            <w:r w:rsidRPr="007E54E2">
              <w:rPr>
                <w:color w:val="000000"/>
                <w:sz w:val="24"/>
                <w:szCs w:val="24"/>
              </w:rPr>
              <w:t>IPv4 Gateway.</w:t>
            </w:r>
          </w:p>
          <w:p w:rsidRPr="007E54E2" w:rsidR="007908BF" w:rsidP="007908BF" w:rsidRDefault="007908BF" w14:paraId="76D7871A" w14:textId="44530C18">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7908BF" w:rsidTr="00866F1A" w14:paraId="3E835BE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4F2951D4" w14:textId="3DE4DD19">
            <w:pPr>
              <w:rPr>
                <w:sz w:val="24"/>
                <w:szCs w:val="24"/>
                <w:lang w:eastAsia="en-AU"/>
              </w:rPr>
            </w:pPr>
            <w:r w:rsidRPr="007E54E2">
              <w:rPr>
                <w:color w:val="000000"/>
                <w:sz w:val="24"/>
                <w:szCs w:val="24"/>
              </w:rPr>
              <w:t>11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7F351ECF" w14:textId="06A67BE3">
            <w:pPr>
              <w:rPr>
                <w:bCs/>
                <w:sz w:val="24"/>
                <w:szCs w:val="24"/>
                <w:lang w:eastAsia="en-AU"/>
              </w:rPr>
            </w:pPr>
            <w:r w:rsidRPr="007E54E2">
              <w:rPr>
                <w:bCs/>
                <w:sz w:val="24"/>
                <w:szCs w:val="24"/>
                <w:lang w:eastAsia="en-AU"/>
              </w:rPr>
              <w:t>ipv6Address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33EBE183" w14:textId="25A8D58D">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7B37313C" w14:textId="3AFDF894">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7FEEF6F1" w14:textId="69D6CD7C">
            <w:pPr>
              <w:rPr>
                <w:color w:val="000000"/>
                <w:sz w:val="24"/>
                <w:szCs w:val="24"/>
              </w:rPr>
            </w:pPr>
            <w:r w:rsidRPr="007E54E2">
              <w:rPr>
                <w:color w:val="000000"/>
                <w:sz w:val="24"/>
                <w:szCs w:val="24"/>
              </w:rPr>
              <w:t>Ipv6 Address.</w:t>
            </w:r>
          </w:p>
          <w:p w:rsidRPr="007E54E2" w:rsidR="007908BF" w:rsidP="007908BF" w:rsidRDefault="007908BF" w14:paraId="0F68B20D" w14:textId="3E3288BD">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Pr="007E54E2" w:rsidR="007908BF" w:rsidTr="00866F1A" w14:paraId="6BD3C11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73B6FAAC" w14:textId="1002E66C">
            <w:pPr>
              <w:rPr>
                <w:sz w:val="24"/>
                <w:szCs w:val="24"/>
                <w:lang w:eastAsia="en-AU"/>
              </w:rPr>
            </w:pPr>
            <w:r w:rsidRPr="007E54E2">
              <w:rPr>
                <w:color w:val="000000"/>
                <w:sz w:val="24"/>
                <w:szCs w:val="24"/>
              </w:rPr>
              <w:t>12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4DBB958A" w14:textId="53681F83">
            <w:pPr>
              <w:rPr>
                <w:bCs/>
                <w:sz w:val="24"/>
                <w:szCs w:val="24"/>
                <w:lang w:eastAsia="en-AU"/>
              </w:rPr>
            </w:pPr>
            <w:r w:rsidRPr="007E54E2">
              <w:rPr>
                <w:bCs/>
                <w:sz w:val="24"/>
                <w:szCs w:val="24"/>
                <w:lang w:eastAsia="en-AU"/>
              </w:rPr>
              <w:t>ipv6Gateway</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3064AF1E" w14:textId="6DE245AD">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219EDF87" w14:textId="01C72A72">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6708D288" w14:textId="09D98FF4">
            <w:pPr>
              <w:rPr>
                <w:color w:val="000000"/>
                <w:sz w:val="24"/>
                <w:szCs w:val="24"/>
              </w:rPr>
            </w:pPr>
            <w:r w:rsidRPr="007E54E2">
              <w:rPr>
                <w:color w:val="000000"/>
                <w:sz w:val="24"/>
                <w:szCs w:val="24"/>
              </w:rPr>
              <w:t>Ipv6 Gateway.</w:t>
            </w:r>
          </w:p>
          <w:p w:rsidRPr="007E54E2" w:rsidR="007908BF" w:rsidP="007908BF" w:rsidRDefault="007908BF" w14:paraId="66F1F869" w14:textId="159B0267">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Pr="007E54E2" w:rsidR="007908BF" w:rsidTr="00866F1A" w14:paraId="5578B3A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1B48F921" w14:textId="5A4E64A5">
            <w:pPr>
              <w:rPr>
                <w:sz w:val="24"/>
                <w:szCs w:val="24"/>
                <w:lang w:eastAsia="en-AU"/>
              </w:rPr>
            </w:pPr>
            <w:r w:rsidRPr="007E54E2">
              <w:rPr>
                <w:color w:val="000000"/>
                <w:sz w:val="24"/>
                <w:szCs w:val="24"/>
              </w:rPr>
              <w:lastRenderedPageBreak/>
              <w:t>13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598A312B" w14:textId="771C816D">
            <w:pPr>
              <w:rPr>
                <w:bCs/>
                <w:sz w:val="24"/>
                <w:szCs w:val="24"/>
                <w:lang w:eastAsia="en-AU"/>
              </w:rPr>
            </w:pPr>
            <w:r w:rsidRPr="007E54E2">
              <w:rPr>
                <w:bCs/>
                <w:sz w:val="24"/>
                <w:szCs w:val="24"/>
                <w:lang w:eastAsia="en-AU"/>
              </w:rPr>
              <w:t>ipv6Type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258D11B8" w14:textId="314317C4">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2FED842E" w14:textId="716FBEEF">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44053AAE" w14:textId="7295771E">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Cơ chế lấy địa chỉ Ipv6: </w:t>
            </w:r>
            <w:r w:rsidRPr="007E54E2">
              <w:rPr>
                <w:rFonts w:eastAsia="Calibri"/>
                <w:color w:val="000000"/>
                <w:sz w:val="24"/>
                <w:szCs w:val="24"/>
              </w:rPr>
              <w:t>Auto, Stateful Only, Stateless Only</w:t>
            </w:r>
          </w:p>
          <w:p w:rsidRPr="007E54E2" w:rsidR="007908BF" w:rsidP="007908BF" w:rsidRDefault="007908BF" w14:paraId="45F4A55D" w14:textId="67C1A6C9">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Dynamic và </w:t>
            </w:r>
            <w:r w:rsidRPr="007E54E2">
              <w:rPr>
                <w:sz w:val="24"/>
                <w:szCs w:val="24"/>
              </w:rPr>
              <w:t>ipVersion</w:t>
            </w:r>
            <w:r w:rsidRPr="007E54E2">
              <w:rPr>
                <w:color w:val="000000"/>
                <w:sz w:val="24"/>
                <w:szCs w:val="24"/>
                <w:lang w:val="fr-FR"/>
              </w:rPr>
              <w:t xml:space="preserve"> là IPv6 hoặc Daul Stack.</w:t>
            </w:r>
          </w:p>
        </w:tc>
      </w:tr>
      <w:tr w:rsidRPr="007E54E2" w:rsidR="007908BF" w:rsidTr="00866F1A" w14:paraId="3E3725C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34679CA3" w14:textId="0C77FC9D">
            <w:pPr>
              <w:rPr>
                <w:sz w:val="24"/>
                <w:szCs w:val="24"/>
                <w:lang w:eastAsia="en-AU"/>
              </w:rPr>
            </w:pPr>
            <w:r w:rsidRPr="007E54E2">
              <w:rPr>
                <w:color w:val="000000"/>
                <w:sz w:val="24"/>
                <w:szCs w:val="24"/>
              </w:rPr>
              <w:t>14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05F0EAAA" w14:textId="1FA1C65E">
            <w:pPr>
              <w:rPr>
                <w:bCs/>
                <w:sz w:val="24"/>
                <w:szCs w:val="24"/>
                <w:lang w:eastAsia="en-AU"/>
              </w:rPr>
            </w:pPr>
            <w:r w:rsidRPr="007E54E2">
              <w:rPr>
                <w:bCs/>
                <w:sz w:val="24"/>
                <w:szCs w:val="24"/>
                <w:lang w:eastAsia="en-AU"/>
              </w:rPr>
              <w:t>networkServer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0667403F" w14:textId="5ACA728C">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4218651D" w14:textId="4A8A5DDC">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2C963344" w14:textId="77777777">
            <w:pPr>
              <w:rPr>
                <w:color w:val="000000"/>
                <w:sz w:val="24"/>
                <w:szCs w:val="24"/>
              </w:rPr>
            </w:pPr>
            <w:r w:rsidRPr="007E54E2">
              <w:rPr>
                <w:color w:val="000000"/>
                <w:sz w:val="24"/>
                <w:szCs w:val="24"/>
              </w:rPr>
              <w:t>Địa chỉ IP Address của Server.</w:t>
            </w:r>
          </w:p>
          <w:p w:rsidRPr="007E54E2" w:rsidR="007908BF" w:rsidP="007908BF" w:rsidRDefault="007908BF" w14:paraId="3CEBD42A" w14:textId="0D8DF3BD">
            <w:pPr>
              <w:rPr>
                <w:bCs/>
                <w:sz w:val="24"/>
                <w:szCs w:val="24"/>
                <w:lang w:eastAsia="en-AU"/>
              </w:rPr>
            </w:pPr>
            <w:r w:rsidRPr="007E54E2">
              <w:rPr>
                <w:color w:val="000000"/>
                <w:sz w:val="24"/>
                <w:szCs w:val="24"/>
              </w:rPr>
              <w:t>Chỉ có khi wanType là L2TP hoặc PPTP</w:t>
            </w:r>
          </w:p>
        </w:tc>
      </w:tr>
    </w:tbl>
    <w:p w:rsidR="00395B59" w:rsidP="00395B59" w:rsidRDefault="00395B59" w14:paraId="086CE5BD" w14:textId="77777777"/>
    <w:p w:rsidR="00395B59" w:rsidP="00395B59" w:rsidRDefault="00395B59" w14:paraId="54B625C0" w14:textId="77777777">
      <w:pPr>
        <w:pStyle w:val="Heading3"/>
      </w:pPr>
      <w:bookmarkStart w:name="_Toc113352640" w:id="70"/>
      <w:r>
        <w:t>Example</w:t>
      </w:r>
      <w:bookmarkEnd w:id="70"/>
    </w:p>
    <w:p w:rsidR="00395B59" w:rsidP="00395B59" w:rsidRDefault="00395B59" w14:paraId="6AD32963" w14:textId="77777777">
      <w:pPr>
        <w:rPr>
          <w:b/>
        </w:rPr>
      </w:pPr>
      <w:r>
        <w:rPr>
          <w:b/>
        </w:rPr>
        <w:t>Request:</w:t>
      </w:r>
    </w:p>
    <w:p w:rsidRPr="00960690" w:rsidR="00395B59" w:rsidP="00395B59" w:rsidRDefault="00395B59" w14:paraId="41E7B7B8" w14:textId="77777777">
      <w:pPr>
        <w:rPr>
          <w:i/>
          <w:u w:val="single"/>
        </w:rPr>
      </w:pPr>
      <w:r w:rsidRPr="00960690">
        <w:rPr>
          <w:u w:val="single"/>
        </w:rPr>
        <w:t>https://192.168.88.1:9000</w:t>
      </w:r>
      <w:r>
        <w:rPr>
          <w:u w:val="single"/>
        </w:rPr>
        <w:t>/onelinkagent</w:t>
      </w:r>
    </w:p>
    <w:p w:rsidR="005F3DA0" w:rsidP="005F3DA0" w:rsidRDefault="005F3DA0" w14:paraId="034C76F4" w14:textId="77777777">
      <w:r>
        <w:t>{</w:t>
      </w:r>
    </w:p>
    <w:p w:rsidR="005F3DA0" w:rsidP="005F3DA0" w:rsidRDefault="005F3DA0" w14:paraId="277C32AD" w14:textId="77777777">
      <w:r>
        <w:tab/>
      </w:r>
      <w:r>
        <w:t>"action": "wanViewConfig",</w:t>
      </w:r>
    </w:p>
    <w:p w:rsidR="005F3DA0" w:rsidP="005F3DA0" w:rsidRDefault="005F3DA0" w14:paraId="62B0EDFD" w14:textId="2ED3B167">
      <w:r>
        <w:tab/>
      </w:r>
      <w:r>
        <w:t xml:space="preserve">"requestId": </w:t>
      </w:r>
      <w:r w:rsidR="00FA141F">
        <w:t>&lt;requestId&gt;</w:t>
      </w:r>
    </w:p>
    <w:p w:rsidR="00395B59" w:rsidP="005F3DA0" w:rsidRDefault="005F3DA0" w14:paraId="717FF850" w14:textId="38A6FD45">
      <w:r>
        <w:t>}</w:t>
      </w:r>
    </w:p>
    <w:p w:rsidR="00395B59" w:rsidP="00395B59" w:rsidRDefault="00395B59" w14:paraId="55661989" w14:textId="77777777">
      <w:pPr>
        <w:rPr>
          <w:b/>
        </w:rPr>
      </w:pPr>
      <w:r>
        <w:rPr>
          <w:b/>
        </w:rPr>
        <w:t>Response:</w:t>
      </w:r>
    </w:p>
    <w:p w:rsidR="005F3DA0" w:rsidP="005F3DA0" w:rsidRDefault="005F3DA0" w14:paraId="4BFDF146" w14:textId="77777777">
      <w:r>
        <w:t>{</w:t>
      </w:r>
    </w:p>
    <w:p w:rsidR="005F3DA0" w:rsidP="005F3DA0" w:rsidRDefault="005F3DA0" w14:paraId="681DE8EA" w14:textId="77777777">
      <w:r>
        <w:tab/>
      </w:r>
      <w:r>
        <w:t>"status": 0,</w:t>
      </w:r>
    </w:p>
    <w:p w:rsidR="005F3DA0" w:rsidP="005F3DA0" w:rsidRDefault="005F3DA0" w14:paraId="5E7D34B8" w14:textId="77777777">
      <w:r>
        <w:tab/>
      </w:r>
      <w:r>
        <w:t>"message": "Success",</w:t>
      </w:r>
    </w:p>
    <w:p w:rsidR="005F3DA0" w:rsidP="005F3DA0" w:rsidRDefault="005F3DA0" w14:paraId="045C5D46" w14:textId="4144B41C">
      <w:r>
        <w:tab/>
      </w:r>
      <w:r>
        <w:t xml:space="preserve">"requestId": </w:t>
      </w:r>
      <w:r w:rsidR="00FA141F">
        <w:t>&lt;requestId&gt;</w:t>
      </w:r>
      <w:r>
        <w:t>,</w:t>
      </w:r>
    </w:p>
    <w:p w:rsidR="005F3DA0" w:rsidP="005F3DA0" w:rsidRDefault="005F3DA0" w14:paraId="66730584" w14:textId="77777777">
      <w:r>
        <w:tab/>
      </w:r>
      <w:r>
        <w:t>"data": {</w:t>
      </w:r>
    </w:p>
    <w:p w:rsidR="005F3DA0" w:rsidP="005F3DA0" w:rsidRDefault="005F3DA0" w14:paraId="65A796E8" w14:textId="77777777">
      <w:r>
        <w:tab/>
      </w:r>
      <w:r>
        <w:tab/>
      </w:r>
      <w:r>
        <w:t>"action": "wanViewConfig",</w:t>
      </w:r>
    </w:p>
    <w:p w:rsidR="005F3DA0" w:rsidP="005F3DA0" w:rsidRDefault="005F3DA0" w14:paraId="69552915" w14:textId="77777777">
      <w:r>
        <w:tab/>
      </w:r>
      <w:r>
        <w:tab/>
      </w:r>
      <w:r>
        <w:t>"results": [{</w:t>
      </w:r>
    </w:p>
    <w:p w:rsidR="005F3DA0" w:rsidP="005F3DA0" w:rsidRDefault="005F3DA0" w14:paraId="0315EC90" w14:textId="77777777">
      <w:r>
        <w:tab/>
      </w:r>
      <w:r>
        <w:tab/>
      </w:r>
      <w:r>
        <w:tab/>
      </w:r>
      <w:r>
        <w:tab/>
      </w:r>
      <w:r>
        <w:t>"wanIndex": "&lt;wanIndex&gt;",</w:t>
      </w:r>
    </w:p>
    <w:p w:rsidR="005F3DA0" w:rsidP="005F3DA0" w:rsidRDefault="005F3DA0" w14:paraId="7B21134C" w14:textId="77777777">
      <w:r>
        <w:tab/>
      </w:r>
      <w:r>
        <w:tab/>
      </w:r>
      <w:r>
        <w:tab/>
      </w:r>
      <w:r>
        <w:tab/>
      </w:r>
      <w:r>
        <w:t>"wanType": "&lt;wanType&gt;",</w:t>
      </w:r>
    </w:p>
    <w:p w:rsidR="005F3DA0" w:rsidP="005F3DA0" w:rsidRDefault="005F3DA0" w14:paraId="3EEE3349" w14:textId="77777777">
      <w:r>
        <w:tab/>
      </w:r>
      <w:r>
        <w:tab/>
      </w:r>
      <w:r>
        <w:tab/>
      </w:r>
      <w:r>
        <w:tab/>
      </w:r>
      <w:r>
        <w:t>"vlanId": "&lt;vlanId&gt;",</w:t>
      </w:r>
    </w:p>
    <w:p w:rsidR="005F3DA0" w:rsidP="005F3DA0" w:rsidRDefault="005F3DA0" w14:paraId="53325ED8" w14:textId="77777777">
      <w:r>
        <w:tab/>
      </w:r>
      <w:r>
        <w:tab/>
      </w:r>
      <w:r>
        <w:tab/>
      </w:r>
      <w:r>
        <w:tab/>
      </w:r>
      <w:r>
        <w:t>"ipVersion": "&lt;ipVersion&gt;",</w:t>
      </w:r>
    </w:p>
    <w:p w:rsidR="005F3DA0" w:rsidP="005F3DA0" w:rsidRDefault="005F3DA0" w14:paraId="4E6D70D1" w14:textId="77777777">
      <w:r>
        <w:tab/>
      </w:r>
      <w:r>
        <w:tab/>
      </w:r>
      <w:r>
        <w:tab/>
      </w:r>
      <w:r>
        <w:tab/>
      </w:r>
      <w:r>
        <w:t>"username": "&lt;username&gt;",</w:t>
      </w:r>
    </w:p>
    <w:p w:rsidR="005F3DA0" w:rsidP="005F3DA0" w:rsidRDefault="005F3DA0" w14:paraId="578DCE6D" w14:textId="77777777">
      <w:r>
        <w:tab/>
      </w:r>
      <w:r>
        <w:tab/>
      </w:r>
      <w:r>
        <w:tab/>
      </w:r>
      <w:r>
        <w:tab/>
      </w:r>
      <w:r>
        <w:t>"password": "&lt;password&gt;",</w:t>
      </w:r>
    </w:p>
    <w:p w:rsidR="005F3DA0" w:rsidP="005F3DA0" w:rsidRDefault="005F3DA0" w14:paraId="763516E4" w14:textId="77777777">
      <w:r>
        <w:tab/>
      </w:r>
      <w:r>
        <w:tab/>
      </w:r>
      <w:r>
        <w:tab/>
      </w:r>
      <w:r>
        <w:tab/>
      </w:r>
      <w:r>
        <w:t>"defaultRoute": "&lt;defaultRoute"&gt;,</w:t>
      </w:r>
    </w:p>
    <w:p w:rsidR="005F3DA0" w:rsidP="005F3DA0" w:rsidRDefault="005F3DA0" w14:paraId="6DBC2D39" w14:textId="77777777">
      <w:r>
        <w:tab/>
      </w:r>
      <w:r>
        <w:tab/>
      </w:r>
      <w:r>
        <w:tab/>
      </w:r>
      <w:r>
        <w:t>}</w:t>
      </w:r>
    </w:p>
    <w:p w:rsidR="005F3DA0" w:rsidP="005F3DA0" w:rsidRDefault="005F3DA0" w14:paraId="671FE269" w14:textId="77777777">
      <w:r>
        <w:tab/>
      </w:r>
      <w:r>
        <w:tab/>
      </w:r>
      <w:r>
        <w:t>]</w:t>
      </w:r>
    </w:p>
    <w:p w:rsidR="005F3DA0" w:rsidP="005F3DA0" w:rsidRDefault="005F3DA0" w14:paraId="4D3DB5FA" w14:textId="77777777">
      <w:r>
        <w:lastRenderedPageBreak/>
        <w:tab/>
      </w:r>
      <w:r>
        <w:t>}</w:t>
      </w:r>
    </w:p>
    <w:p w:rsidR="008358D0" w:rsidP="005F3DA0" w:rsidRDefault="005F3DA0" w14:paraId="04FF32B5" w14:textId="537B1DDF">
      <w:r>
        <w:t>}</w:t>
      </w:r>
    </w:p>
    <w:p w:rsidR="00395B59" w:rsidP="00395B59" w:rsidRDefault="00395B59" w14:paraId="302E9F03" w14:textId="77777777"/>
    <w:p w:rsidR="00395B59" w:rsidP="00395B59" w:rsidRDefault="005F3DA0" w14:paraId="0796F795" w14:textId="45E2300C">
      <w:pPr>
        <w:pStyle w:val="Heading2"/>
      </w:pPr>
      <w:bookmarkStart w:name="_Toc113352641" w:id="71"/>
      <w:r>
        <w:t>radio2.4GView</w:t>
      </w:r>
      <w:bookmarkEnd w:id="71"/>
    </w:p>
    <w:p w:rsidR="00395B59" w:rsidP="00395B59" w:rsidRDefault="00395B59" w14:paraId="45A4B92A" w14:textId="77777777">
      <w:pPr>
        <w:pStyle w:val="Heading3"/>
      </w:pPr>
      <w:bookmarkStart w:name="_Toc113352642" w:id="72"/>
      <w:r>
        <w:t>Mô tả API</w:t>
      </w:r>
      <w:bookmarkEnd w:id="7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749FA713" w14:textId="77777777">
        <w:trPr>
          <w:trHeight w:val="567"/>
        </w:trPr>
        <w:tc>
          <w:tcPr>
            <w:tcW w:w="996" w:type="pct"/>
            <w:shd w:val="clear" w:color="auto" w:fill="D9D9D9" w:themeFill="background1" w:themeFillShade="D9"/>
            <w:vAlign w:val="center"/>
          </w:tcPr>
          <w:p w:rsidRPr="007E54E2" w:rsidR="00395B59" w:rsidP="007908BF" w:rsidRDefault="00395B59" w14:paraId="5B605646"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19DAA95A"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615B45CA" w14:textId="77777777">
        <w:trPr>
          <w:trHeight w:val="362"/>
        </w:trPr>
        <w:tc>
          <w:tcPr>
            <w:tcW w:w="996" w:type="pct"/>
            <w:vAlign w:val="center"/>
          </w:tcPr>
          <w:p w:rsidRPr="007E54E2" w:rsidR="00395B59" w:rsidP="00866F1A" w:rsidRDefault="00FF6D19" w14:paraId="2BD98BC0" w14:textId="770CA321">
            <w:pPr>
              <w:rPr>
                <w:color w:val="000000"/>
                <w:sz w:val="24"/>
                <w:szCs w:val="24"/>
              </w:rPr>
            </w:pPr>
            <w:r w:rsidRPr="007E54E2">
              <w:rPr>
                <w:sz w:val="24"/>
                <w:szCs w:val="24"/>
              </w:rPr>
              <w:t>radio2.4GView</w:t>
            </w:r>
          </w:p>
        </w:tc>
        <w:tc>
          <w:tcPr>
            <w:tcW w:w="4004" w:type="pct"/>
            <w:vAlign w:val="center"/>
          </w:tcPr>
          <w:p w:rsidRPr="007E54E2" w:rsidR="00395B59" w:rsidP="00866F1A" w:rsidRDefault="00FF6D19" w14:paraId="53D3045D" w14:textId="7224D821">
            <w:pPr>
              <w:overflowPunct/>
              <w:autoSpaceDE/>
              <w:autoSpaceDN/>
              <w:adjustRightInd/>
              <w:spacing w:after="0"/>
              <w:jc w:val="left"/>
              <w:textAlignment w:val="auto"/>
              <w:rPr>
                <w:color w:val="000000"/>
                <w:sz w:val="24"/>
                <w:szCs w:val="24"/>
              </w:rPr>
            </w:pPr>
            <w:r w:rsidRPr="007E54E2">
              <w:rPr>
                <w:color w:val="000000"/>
                <w:sz w:val="24"/>
                <w:szCs w:val="24"/>
              </w:rPr>
              <w:t>Lấy thông tin cấu hình radio 2.4 GHz của thiết bị</w:t>
            </w:r>
          </w:p>
        </w:tc>
      </w:tr>
      <w:tr w:rsidRPr="007E54E2" w:rsidR="00395B59" w:rsidTr="00866F1A" w14:paraId="377895D4" w14:textId="77777777">
        <w:trPr>
          <w:trHeight w:val="362"/>
        </w:trPr>
        <w:tc>
          <w:tcPr>
            <w:tcW w:w="996" w:type="pct"/>
            <w:vAlign w:val="center"/>
          </w:tcPr>
          <w:p w:rsidRPr="007E54E2" w:rsidR="00395B59" w:rsidP="00866F1A" w:rsidRDefault="00395B59" w14:paraId="059146B4" w14:textId="77777777">
            <w:pPr>
              <w:rPr>
                <w:sz w:val="24"/>
                <w:szCs w:val="24"/>
              </w:rPr>
            </w:pPr>
            <w:r w:rsidRPr="007E54E2">
              <w:rPr>
                <w:sz w:val="24"/>
                <w:szCs w:val="24"/>
              </w:rPr>
              <w:t>Host</w:t>
            </w:r>
          </w:p>
        </w:tc>
        <w:tc>
          <w:tcPr>
            <w:tcW w:w="4004" w:type="pct"/>
            <w:vAlign w:val="center"/>
          </w:tcPr>
          <w:p w:rsidRPr="007E54E2" w:rsidR="00395B59" w:rsidP="007908BF" w:rsidRDefault="00395B59" w14:paraId="31522595"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3BC3DDB5" w14:textId="77777777">
        <w:tc>
          <w:tcPr>
            <w:tcW w:w="996" w:type="pct"/>
            <w:vAlign w:val="center"/>
          </w:tcPr>
          <w:p w:rsidRPr="007E54E2" w:rsidR="00395B59" w:rsidP="007908BF" w:rsidRDefault="00395B59" w14:paraId="2818B18C"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565FFEEE"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26B87B9F" w14:textId="77777777">
        <w:tc>
          <w:tcPr>
            <w:tcW w:w="996" w:type="pct"/>
            <w:vAlign w:val="center"/>
          </w:tcPr>
          <w:p w:rsidRPr="007E54E2" w:rsidR="00395B59" w:rsidP="007908BF" w:rsidRDefault="00395B59" w14:paraId="641D3C26"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50995E03"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124FC1C6" w14:textId="77777777">
        <w:tc>
          <w:tcPr>
            <w:tcW w:w="996" w:type="pct"/>
            <w:vAlign w:val="center"/>
          </w:tcPr>
          <w:p w:rsidRPr="007E54E2" w:rsidR="00395B59" w:rsidP="007908BF" w:rsidRDefault="00395B59" w14:paraId="0E6B5722"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27CE7FCE" w14:textId="692CBC55">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46FA7B0F" w14:textId="3809C08D">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7444B367" w14:textId="77777777">
        <w:tc>
          <w:tcPr>
            <w:tcW w:w="996" w:type="pct"/>
            <w:vAlign w:val="center"/>
          </w:tcPr>
          <w:p w:rsidRPr="007E54E2" w:rsidR="00395B59" w:rsidP="007908BF" w:rsidRDefault="00395B59" w14:paraId="18C97BCF"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049F747E"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0AA36803" w14:textId="77777777"/>
    <w:p w:rsidR="00395B59" w:rsidP="00395B59" w:rsidRDefault="00395B59" w14:paraId="39D9FCA7" w14:textId="77777777">
      <w:pPr>
        <w:pStyle w:val="Heading3"/>
      </w:pPr>
      <w:bookmarkStart w:name="_Toc113352643" w:id="73"/>
      <w:r>
        <w:t>Request</w:t>
      </w:r>
      <w:bookmarkEnd w:id="73"/>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75F6AD2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7ABE6A08" w14:textId="77777777">
            <w:pPr>
              <w:rPr>
                <w:b/>
                <w:bCs/>
                <w:sz w:val="24"/>
                <w:szCs w:val="24"/>
                <w:lang w:eastAsia="en-AU"/>
              </w:rPr>
            </w:pPr>
            <w:r w:rsidRPr="007E54E2">
              <w:rPr>
                <w:b/>
                <w:bCs/>
                <w:sz w:val="24"/>
                <w:szCs w:val="24"/>
                <w:lang w:eastAsia="en-AU"/>
              </w:rPr>
              <w:t>Payload</w:t>
            </w:r>
          </w:p>
        </w:tc>
      </w:tr>
      <w:tr w:rsidRPr="007E54E2" w:rsidR="00395B59" w:rsidTr="00866F1A" w14:paraId="640D01E2"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135E12A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AFD736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840B96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3615FB8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45FA36B" w14:textId="77777777">
            <w:pPr>
              <w:rPr>
                <w:b/>
                <w:bCs/>
                <w:sz w:val="24"/>
                <w:szCs w:val="24"/>
                <w:lang w:eastAsia="en-AU"/>
              </w:rPr>
            </w:pPr>
            <w:r w:rsidRPr="007E54E2">
              <w:rPr>
                <w:b/>
                <w:bCs/>
                <w:sz w:val="24"/>
                <w:szCs w:val="24"/>
                <w:lang w:eastAsia="en-AU"/>
              </w:rPr>
              <w:t>Description</w:t>
            </w:r>
          </w:p>
        </w:tc>
      </w:tr>
      <w:tr w:rsidRPr="007E54E2" w:rsidR="00395B59" w:rsidTr="00866F1A" w14:paraId="5D79A5C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620E15EA"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16B918A"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26BB4BAD"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A52FEF1"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D0B4E3F" w14:textId="77777777">
            <w:pPr>
              <w:rPr>
                <w:sz w:val="24"/>
                <w:szCs w:val="24"/>
                <w:lang w:eastAsia="en-AU"/>
              </w:rPr>
            </w:pPr>
            <w:r w:rsidRPr="007E54E2">
              <w:rPr>
                <w:sz w:val="24"/>
                <w:szCs w:val="24"/>
                <w:lang w:eastAsia="en-AU"/>
              </w:rPr>
              <w:t>Yêu cầu nghiệp vụ</w:t>
            </w:r>
          </w:p>
          <w:p w:rsidRPr="007E54E2" w:rsidR="00395B59" w:rsidP="00866F1A" w:rsidRDefault="00395B59" w14:paraId="15C5B9E8" w14:textId="63CF1348">
            <w:pPr>
              <w:rPr>
                <w:b/>
                <w:bCs/>
                <w:sz w:val="24"/>
                <w:szCs w:val="24"/>
                <w:lang w:eastAsia="en-AU"/>
              </w:rPr>
            </w:pPr>
            <w:r w:rsidRPr="007E54E2">
              <w:rPr>
                <w:sz w:val="24"/>
                <w:szCs w:val="24"/>
                <w:lang w:eastAsia="en-AU"/>
              </w:rPr>
              <w:t xml:space="preserve">action = </w:t>
            </w:r>
            <w:r w:rsidRPr="007E54E2" w:rsidR="005F3DA0">
              <w:rPr>
                <w:sz w:val="24"/>
                <w:szCs w:val="24"/>
              </w:rPr>
              <w:t>radio2.4GView</w:t>
            </w:r>
          </w:p>
        </w:tc>
      </w:tr>
      <w:tr w:rsidRPr="007E54E2" w:rsidR="00D271EB" w:rsidTr="00866F1A" w14:paraId="42FBDDC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EDA0C2E"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E11F35D" w14:textId="4DA80483">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1B20889" w14:textId="470E2C03">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5FE29C4" w14:textId="7F7346E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52CFD4" w14:textId="71586625">
            <w:pPr>
              <w:rPr>
                <w:sz w:val="24"/>
                <w:szCs w:val="24"/>
                <w:lang w:eastAsia="en-AU"/>
              </w:rPr>
            </w:pPr>
            <w:r w:rsidRPr="007E54E2">
              <w:rPr>
                <w:sz w:val="24"/>
                <w:szCs w:val="24"/>
                <w:lang w:eastAsia="en-AU"/>
              </w:rPr>
              <w:t>Index của request</w:t>
            </w:r>
          </w:p>
        </w:tc>
      </w:tr>
    </w:tbl>
    <w:p w:rsidR="00395B59" w:rsidP="00395B59" w:rsidRDefault="00395B59" w14:paraId="53779BAB" w14:textId="77777777"/>
    <w:p w:rsidR="00395B59" w:rsidP="00395B59" w:rsidRDefault="00395B59" w14:paraId="2E9BC571" w14:textId="77777777">
      <w:pPr>
        <w:pStyle w:val="Heading3"/>
      </w:pPr>
      <w:bookmarkStart w:name="_Toc113352644" w:id="74"/>
      <w:r>
        <w:t>Response</w:t>
      </w:r>
      <w:bookmarkEnd w:id="74"/>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701F832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28F23D1E" w14:textId="77777777">
            <w:pPr>
              <w:rPr>
                <w:b/>
                <w:bCs/>
                <w:sz w:val="24"/>
                <w:szCs w:val="24"/>
                <w:lang w:eastAsia="en-AU"/>
              </w:rPr>
            </w:pPr>
            <w:r w:rsidRPr="007E54E2">
              <w:rPr>
                <w:b/>
                <w:bCs/>
                <w:sz w:val="24"/>
                <w:szCs w:val="24"/>
                <w:lang w:eastAsia="en-AU"/>
              </w:rPr>
              <w:t>Payload</w:t>
            </w:r>
          </w:p>
        </w:tc>
      </w:tr>
      <w:tr w:rsidRPr="007E54E2" w:rsidR="00395B59" w:rsidTr="00866F1A" w14:paraId="64AC5E0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03F79EE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D96CF4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D9A400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1196AAE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C272467" w14:textId="77777777">
            <w:pPr>
              <w:rPr>
                <w:b/>
                <w:bCs/>
                <w:sz w:val="24"/>
                <w:szCs w:val="24"/>
                <w:lang w:eastAsia="en-AU"/>
              </w:rPr>
            </w:pPr>
            <w:r w:rsidRPr="007E54E2">
              <w:rPr>
                <w:b/>
                <w:bCs/>
                <w:sz w:val="24"/>
                <w:szCs w:val="24"/>
                <w:lang w:eastAsia="en-AU"/>
              </w:rPr>
              <w:t>Description</w:t>
            </w:r>
          </w:p>
        </w:tc>
      </w:tr>
      <w:tr w:rsidRPr="007E54E2" w:rsidR="00395B59" w:rsidTr="00866F1A" w14:paraId="6E77F30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439F3D5B"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F01A29A"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0CC7BFEC"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661A6945" w14:textId="1EDBB20F">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1E45602C" w14:textId="0F812388">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6687453C" w14:textId="4904CDA1">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95B59" w:rsidTr="00866F1A" w14:paraId="7E215D0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0AB414E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39930ABB"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590F8AD6"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444E2AF4" w14:textId="69ADAC89">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5D2AC1C" w14:textId="561EB336">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50A3E7E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0F9B6FE" w14:textId="77777777">
            <w:pPr>
              <w:rPr>
                <w:sz w:val="24"/>
                <w:szCs w:val="24"/>
                <w:lang w:eastAsia="en-AU"/>
              </w:rPr>
            </w:pPr>
            <w:r w:rsidRPr="007E54E2">
              <w:rPr>
                <w:sz w:val="24"/>
                <w:szCs w:val="24"/>
                <w:lang w:eastAsia="en-AU"/>
              </w:rPr>
              <w:lastRenderedPageBreak/>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6EE20FD" w14:textId="3AD94894">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8746745" w14:textId="7F672D76">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4AAA859" w14:textId="4A872AF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2090F7D" w14:textId="2FFAFFDF">
            <w:pPr>
              <w:rPr>
                <w:sz w:val="24"/>
                <w:szCs w:val="24"/>
                <w:lang w:eastAsia="en-AU"/>
              </w:rPr>
            </w:pPr>
            <w:r w:rsidRPr="007E54E2">
              <w:rPr>
                <w:sz w:val="24"/>
                <w:szCs w:val="24"/>
                <w:lang w:eastAsia="en-AU"/>
              </w:rPr>
              <w:t>Index của request</w:t>
            </w:r>
          </w:p>
        </w:tc>
      </w:tr>
      <w:tr w:rsidRPr="007E54E2" w:rsidR="00D271EB" w:rsidTr="00866F1A" w14:paraId="68C793E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B0388CB"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1A3965C"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BCC0D41"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E255B8A" w14:textId="3F961F24">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A35B0AD"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4B828B9E"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418BEEF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6A32FFCB" w14:textId="77777777">
            <w:pPr>
              <w:rPr>
                <w:b/>
                <w:bCs/>
                <w:sz w:val="24"/>
                <w:szCs w:val="24"/>
                <w:lang w:eastAsia="en-AU"/>
              </w:rPr>
            </w:pPr>
            <w:r w:rsidRPr="007E54E2">
              <w:rPr>
                <w:b/>
                <w:bCs/>
                <w:sz w:val="24"/>
                <w:szCs w:val="24"/>
                <w:lang w:eastAsia="en-AU"/>
              </w:rPr>
              <w:t>data object</w:t>
            </w:r>
          </w:p>
        </w:tc>
      </w:tr>
      <w:tr w:rsidRPr="007E54E2" w:rsidR="00395B59" w:rsidTr="00866F1A" w14:paraId="7B486C0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305AE92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AB0115B"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F9697C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0F490D8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098A6EC" w14:textId="77777777">
            <w:pPr>
              <w:rPr>
                <w:b/>
                <w:bCs/>
                <w:sz w:val="24"/>
                <w:szCs w:val="24"/>
                <w:lang w:eastAsia="en-AU"/>
              </w:rPr>
            </w:pPr>
            <w:r w:rsidRPr="007E54E2">
              <w:rPr>
                <w:b/>
                <w:bCs/>
                <w:sz w:val="24"/>
                <w:szCs w:val="24"/>
                <w:lang w:eastAsia="en-AU"/>
              </w:rPr>
              <w:t>Description</w:t>
            </w:r>
          </w:p>
        </w:tc>
      </w:tr>
      <w:tr w:rsidRPr="007E54E2" w:rsidR="00395B59" w:rsidTr="00866F1A" w14:paraId="08CC926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464F62D"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044F330"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0032664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288ABCF0" w14:textId="271E0224">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D7F026D" w14:textId="77777777">
            <w:pPr>
              <w:rPr>
                <w:sz w:val="24"/>
                <w:szCs w:val="24"/>
                <w:lang w:eastAsia="en-AU"/>
              </w:rPr>
            </w:pPr>
            <w:r w:rsidRPr="007E54E2">
              <w:rPr>
                <w:sz w:val="24"/>
                <w:szCs w:val="24"/>
                <w:lang w:eastAsia="en-AU"/>
              </w:rPr>
              <w:t>Hành động được yêu cầu</w:t>
            </w:r>
          </w:p>
          <w:p w:rsidRPr="007E54E2" w:rsidR="00395B59" w:rsidP="00866F1A" w:rsidRDefault="00395B59" w14:paraId="3C8D0383" w14:textId="6D739562">
            <w:pPr>
              <w:rPr>
                <w:bCs/>
                <w:sz w:val="24"/>
                <w:szCs w:val="24"/>
                <w:lang w:eastAsia="en-AU"/>
              </w:rPr>
            </w:pPr>
            <w:r w:rsidRPr="007E54E2">
              <w:rPr>
                <w:bCs/>
                <w:sz w:val="24"/>
                <w:szCs w:val="24"/>
                <w:lang w:eastAsia="en-AU"/>
              </w:rPr>
              <w:t xml:space="preserve">action = </w:t>
            </w:r>
            <w:r w:rsidRPr="007E54E2" w:rsidR="005F3DA0">
              <w:rPr>
                <w:sz w:val="24"/>
                <w:szCs w:val="24"/>
              </w:rPr>
              <w:t>radio2.4GView</w:t>
            </w:r>
          </w:p>
        </w:tc>
      </w:tr>
      <w:tr w:rsidRPr="007E54E2" w:rsidR="00395B59" w:rsidTr="00866F1A" w14:paraId="79ECB52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B1A57A2"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CA0BB3E"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2D3C07C0"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3021C80"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330C4CD7" w14:textId="77777777">
            <w:pPr>
              <w:rPr>
                <w:sz w:val="24"/>
                <w:szCs w:val="24"/>
                <w:lang w:eastAsia="en-AU"/>
              </w:rPr>
            </w:pPr>
          </w:p>
        </w:tc>
      </w:tr>
    </w:tbl>
    <w:p w:rsidRPr="00F0172A" w:rsidR="00395B59" w:rsidP="00395B59" w:rsidRDefault="00395B59" w14:paraId="08EDE22D"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12CB848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F938F2" w14:paraId="290A7F89" w14:textId="568AEEDA">
            <w:pPr>
              <w:rPr>
                <w:b/>
                <w:bCs/>
                <w:sz w:val="24"/>
                <w:szCs w:val="24"/>
                <w:lang w:eastAsia="en-AU"/>
              </w:rPr>
            </w:pPr>
            <w:r w:rsidRPr="007E54E2">
              <w:rPr>
                <w:b/>
                <w:bCs/>
                <w:sz w:val="24"/>
                <w:szCs w:val="24"/>
                <w:lang w:eastAsia="en-AU"/>
              </w:rPr>
              <w:t>results object</w:t>
            </w:r>
          </w:p>
        </w:tc>
      </w:tr>
      <w:tr w:rsidRPr="007E54E2" w:rsidR="00395B59" w:rsidTr="00866F1A" w14:paraId="1768FB5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24A8467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6A46D7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D086272"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55B57EB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ECA0685" w14:textId="77777777">
            <w:pPr>
              <w:rPr>
                <w:b/>
                <w:bCs/>
                <w:sz w:val="24"/>
                <w:szCs w:val="24"/>
                <w:lang w:eastAsia="en-AU"/>
              </w:rPr>
            </w:pPr>
            <w:r w:rsidRPr="007E54E2">
              <w:rPr>
                <w:b/>
                <w:bCs/>
                <w:sz w:val="24"/>
                <w:szCs w:val="24"/>
                <w:lang w:eastAsia="en-AU"/>
              </w:rPr>
              <w:t>Description</w:t>
            </w:r>
          </w:p>
        </w:tc>
      </w:tr>
      <w:tr w:rsidRPr="007E54E2" w:rsidR="00395B59" w:rsidTr="00866F1A" w14:paraId="2C735CD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F3DA0" w14:paraId="317E8548" w14:textId="4E130F29">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5F3DA0" w14:paraId="5DCBE4BC" w14:textId="4BAD861F">
            <w:pPr>
              <w:rPr>
                <w:bCs/>
                <w:sz w:val="24"/>
                <w:szCs w:val="24"/>
                <w:lang w:eastAsia="en-AU"/>
              </w:rPr>
            </w:pPr>
            <w:r w:rsidRPr="007E54E2">
              <w:rPr>
                <w:sz w:val="24"/>
                <w:szCs w:val="24"/>
              </w:rPr>
              <w:t>Enable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6F1670" w14:paraId="7212E85F" w14:textId="62FC4B65">
            <w:pPr>
              <w:rPr>
                <w:bCs/>
                <w:sz w:val="24"/>
                <w:szCs w:val="24"/>
                <w:lang w:eastAsia="en-AU"/>
              </w:rPr>
            </w:pPr>
            <w: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6F1670" w14:paraId="5A6969D0" w14:textId="6500CDFE">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5F3DA0" w14:paraId="7606C712" w14:textId="003CC193">
            <w:pPr>
              <w:rPr>
                <w:sz w:val="24"/>
                <w:szCs w:val="24"/>
              </w:rPr>
            </w:pPr>
            <w:r w:rsidRPr="007E54E2">
              <w:rPr>
                <w:bCs/>
                <w:sz w:val="24"/>
                <w:szCs w:val="24"/>
                <w:lang w:eastAsia="en-AU"/>
              </w:rPr>
              <w:t xml:space="preserve">Trạng thái </w:t>
            </w:r>
            <w:r w:rsidRPr="007E54E2">
              <w:rPr>
                <w:sz w:val="24"/>
                <w:szCs w:val="24"/>
              </w:rPr>
              <w:t>Bật/Tắt Wifi:</w:t>
            </w:r>
          </w:p>
          <w:p w:rsidRPr="007E54E2" w:rsidR="005F3DA0" w:rsidP="005F3DA0" w:rsidRDefault="006F1670" w14:paraId="18AC2796" w14:textId="33365FCB">
            <w:pPr>
              <w:pStyle w:val="ListParagraph"/>
              <w:ind w:left="0"/>
              <w:rPr>
                <w:sz w:val="24"/>
                <w:szCs w:val="24"/>
              </w:rPr>
            </w:pPr>
            <w:r>
              <w:rPr>
                <w:sz w:val="24"/>
                <w:szCs w:val="24"/>
              </w:rPr>
              <w:tab/>
            </w:r>
            <w:r>
              <w:rPr>
                <w:sz w:val="24"/>
                <w:szCs w:val="24"/>
              </w:rPr>
              <w:t>t</w:t>
            </w:r>
            <w:r w:rsidRPr="007E54E2" w:rsidR="005F3DA0">
              <w:rPr>
                <w:sz w:val="24"/>
                <w:szCs w:val="24"/>
              </w:rPr>
              <w:t>rue: Bật Wifi</w:t>
            </w:r>
          </w:p>
          <w:p w:rsidRPr="007E54E2" w:rsidR="005F3DA0" w:rsidP="006F1670" w:rsidRDefault="005F3DA0" w14:paraId="190D4095" w14:textId="7391A2C8">
            <w:pPr>
              <w:rPr>
                <w:sz w:val="24"/>
                <w:szCs w:val="24"/>
              </w:rPr>
            </w:pPr>
            <w:r w:rsidRPr="007E54E2">
              <w:rPr>
                <w:sz w:val="24"/>
                <w:szCs w:val="24"/>
              </w:rPr>
              <w:tab/>
            </w:r>
            <w:r w:rsidR="006F1670">
              <w:rPr>
                <w:sz w:val="24"/>
                <w:szCs w:val="24"/>
              </w:rPr>
              <w:t>f</w:t>
            </w:r>
            <w:r w:rsidRPr="007E54E2">
              <w:rPr>
                <w:sz w:val="24"/>
                <w:szCs w:val="24"/>
              </w:rPr>
              <w:t>alse: Tắt Wifi</w:t>
            </w:r>
          </w:p>
        </w:tc>
      </w:tr>
      <w:tr w:rsidRPr="007E54E2" w:rsidR="005F3DA0" w:rsidTr="00866F1A" w14:paraId="0BAA78B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3DA0" w:rsidP="00866F1A" w:rsidRDefault="005F3DA0" w14:paraId="39F219CF" w14:textId="0A900044">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3DA0" w:rsidP="00866F1A" w:rsidRDefault="006F1670" w14:paraId="17D4F7DD" w14:textId="6C848DCE">
            <w:pPr>
              <w:rPr>
                <w:sz w:val="24"/>
                <w:szCs w:val="24"/>
              </w:rPr>
            </w:pPr>
            <w:r>
              <w:rPr>
                <w:sz w:val="24"/>
                <w:szCs w:val="24"/>
              </w:rPr>
              <w:t>c</w:t>
            </w:r>
            <w:r w:rsidRPr="007E54E2" w:rsidR="005F3DA0">
              <w:rPr>
                <w:sz w:val="24"/>
                <w:szCs w:val="24"/>
              </w:rPr>
              <w:t>hannel</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3DA0" w:rsidP="00866F1A" w:rsidRDefault="005F3DA0" w14:paraId="60358EB5" w14:textId="7831F116">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3DA0" w:rsidP="00866F1A" w:rsidRDefault="005F3DA0" w14:paraId="01B0A327" w14:textId="20E8AA58">
            <w:pPr>
              <w:jc w:val="center"/>
              <w:rPr>
                <w:sz w:val="24"/>
                <w:szCs w:val="24"/>
                <w:lang w:eastAsia="en-AU"/>
              </w:rPr>
            </w:pPr>
            <w:r w:rsidRPr="007E54E2">
              <w:rPr>
                <w:sz w:val="24"/>
                <w:szCs w:val="24"/>
                <w:lang w:eastAsia="en-AU"/>
              </w:rPr>
              <w:t>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3DA0" w:rsidP="00866F1A" w:rsidRDefault="005F3DA0" w14:paraId="0511E4E6" w14:textId="77777777">
            <w:pPr>
              <w:rPr>
                <w:color w:val="000000"/>
                <w:sz w:val="24"/>
                <w:szCs w:val="24"/>
              </w:rPr>
            </w:pPr>
            <w:r w:rsidRPr="007E54E2">
              <w:rPr>
                <w:color w:val="000000"/>
                <w:sz w:val="24"/>
                <w:szCs w:val="24"/>
              </w:rPr>
              <w:t>Kênh phát của Radio 2.4 GHz.</w:t>
            </w:r>
          </w:p>
          <w:p w:rsidRPr="007E54E2" w:rsidR="005F3DA0" w:rsidP="005F3DA0" w:rsidRDefault="005F3DA0" w14:paraId="706FCA22" w14:textId="6AA167FB">
            <w:pPr>
              <w:overflowPunct/>
              <w:autoSpaceDE/>
              <w:autoSpaceDN/>
              <w:adjustRightInd/>
              <w:spacing w:after="200" w:line="276" w:lineRule="auto"/>
              <w:textAlignment w:val="auto"/>
              <w:rPr>
                <w:rFonts w:eastAsia="Calibri"/>
                <w:color w:val="000000"/>
                <w:sz w:val="24"/>
                <w:szCs w:val="24"/>
              </w:rPr>
            </w:pPr>
            <w:r w:rsidRPr="007E54E2">
              <w:rPr>
                <w:color w:val="000000"/>
                <w:sz w:val="24"/>
                <w:szCs w:val="24"/>
              </w:rPr>
              <w:t xml:space="preserve">Giá trị: </w:t>
            </w:r>
            <w:r w:rsidRPr="007E54E2">
              <w:rPr>
                <w:rFonts w:eastAsia="Calibri"/>
                <w:color w:val="000000"/>
                <w:sz w:val="24"/>
                <w:szCs w:val="24"/>
              </w:rPr>
              <w:t>auto, 1, 2, 3, 4, 5, 6, 7, 8, 9, 10, 11</w:t>
            </w:r>
            <w:r w:rsidRPr="007E54E2">
              <w:rPr>
                <w:color w:val="000000"/>
                <w:sz w:val="24"/>
                <w:szCs w:val="24"/>
              </w:rPr>
              <w:t>.</w:t>
            </w:r>
          </w:p>
        </w:tc>
      </w:tr>
      <w:tr w:rsidRPr="007E54E2" w:rsidR="005F3DA0" w:rsidTr="00866F1A" w14:paraId="18F285F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3DA0" w:rsidP="00866F1A" w:rsidRDefault="005F3DA0" w14:paraId="6EFE3A10" w14:textId="6FD241FE">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3DA0" w:rsidP="005F3DA0" w:rsidRDefault="006F1670" w14:paraId="2A065B8B" w14:textId="12BC7F60">
            <w:pPr>
              <w:rPr>
                <w:sz w:val="24"/>
                <w:szCs w:val="24"/>
              </w:rPr>
            </w:pPr>
            <w:r>
              <w:rPr>
                <w:sz w:val="24"/>
                <w:szCs w:val="24"/>
              </w:rPr>
              <w:t>b</w:t>
            </w:r>
            <w:r w:rsidRPr="007E54E2" w:rsidR="005F3DA0">
              <w:rPr>
                <w:sz w:val="24"/>
                <w:szCs w:val="24"/>
              </w:rPr>
              <w:t>andwidth</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3DA0" w:rsidP="00866F1A" w:rsidRDefault="005F3DA0" w14:paraId="50F2B458" w14:textId="7CE627B8">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3DA0" w:rsidP="00866F1A" w:rsidRDefault="005F3DA0" w14:paraId="09FD6D70" w14:textId="0B833C11">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3DA0" w:rsidP="00866F1A" w:rsidRDefault="005F3DA0" w14:paraId="1447BBEB" w14:textId="77777777">
            <w:pPr>
              <w:rPr>
                <w:bCs/>
                <w:sz w:val="24"/>
                <w:szCs w:val="24"/>
                <w:lang w:eastAsia="en-AU"/>
              </w:rPr>
            </w:pPr>
            <w:r w:rsidRPr="007E54E2">
              <w:rPr>
                <w:bCs/>
                <w:sz w:val="24"/>
                <w:szCs w:val="24"/>
                <w:lang w:eastAsia="en-AU"/>
              </w:rPr>
              <w:t>Độ rộng kênh của Radio 2.4 GHz.</w:t>
            </w:r>
          </w:p>
          <w:p w:rsidRPr="007E54E2" w:rsidR="005F3DA0" w:rsidP="005F3DA0" w:rsidRDefault="005F3DA0" w14:paraId="5A5C1084" w14:textId="4827F9CF">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Giá trị: </w:t>
            </w:r>
            <w:r w:rsidRPr="007E54E2">
              <w:rPr>
                <w:rFonts w:eastAsia="Calibri"/>
                <w:color w:val="000000"/>
                <w:sz w:val="24"/>
                <w:szCs w:val="24"/>
              </w:rPr>
              <w:t>20MHz, 40MHz, 20/40MHz.</w:t>
            </w:r>
          </w:p>
        </w:tc>
      </w:tr>
    </w:tbl>
    <w:p w:rsidR="00395B59" w:rsidP="00395B59" w:rsidRDefault="00395B59" w14:paraId="60BC5261" w14:textId="77777777"/>
    <w:p w:rsidR="00395B59" w:rsidP="00395B59" w:rsidRDefault="00395B59" w14:paraId="33B143A2" w14:textId="77777777">
      <w:pPr>
        <w:pStyle w:val="Heading3"/>
      </w:pPr>
      <w:bookmarkStart w:name="_Toc113352645" w:id="75"/>
      <w:r>
        <w:t>Example</w:t>
      </w:r>
      <w:bookmarkEnd w:id="75"/>
    </w:p>
    <w:p w:rsidR="00395B59" w:rsidP="00395B59" w:rsidRDefault="00395B59" w14:paraId="327C6303" w14:textId="77777777">
      <w:pPr>
        <w:rPr>
          <w:b/>
        </w:rPr>
      </w:pPr>
      <w:r>
        <w:rPr>
          <w:b/>
        </w:rPr>
        <w:t>Request:</w:t>
      </w:r>
    </w:p>
    <w:p w:rsidRPr="00960690" w:rsidR="00395B59" w:rsidP="00395B59" w:rsidRDefault="00395B59" w14:paraId="68EF36AA" w14:textId="77777777">
      <w:pPr>
        <w:rPr>
          <w:i/>
          <w:u w:val="single"/>
        </w:rPr>
      </w:pPr>
      <w:r w:rsidRPr="00960690">
        <w:rPr>
          <w:u w:val="single"/>
        </w:rPr>
        <w:t>https://192.168.88.1:9000</w:t>
      </w:r>
      <w:r>
        <w:rPr>
          <w:u w:val="single"/>
        </w:rPr>
        <w:t>/onelinkagent</w:t>
      </w:r>
    </w:p>
    <w:p w:rsidR="00EB22A0" w:rsidP="00EB22A0" w:rsidRDefault="00EB22A0" w14:paraId="3E3884E8" w14:textId="77777777">
      <w:r>
        <w:t>{</w:t>
      </w:r>
    </w:p>
    <w:p w:rsidR="00EB22A0" w:rsidP="00EB22A0" w:rsidRDefault="00EB22A0" w14:paraId="194F998A" w14:textId="77777777">
      <w:r>
        <w:tab/>
      </w:r>
      <w:r>
        <w:t>"action": "radio2.4GView",</w:t>
      </w:r>
    </w:p>
    <w:p w:rsidR="00EB22A0" w:rsidP="00EB22A0" w:rsidRDefault="00EB22A0" w14:paraId="1DC21422" w14:textId="3B9417FF">
      <w:r>
        <w:tab/>
      </w:r>
      <w:r>
        <w:t xml:space="preserve">"requestId": </w:t>
      </w:r>
      <w:r w:rsidR="00FA141F">
        <w:t>&lt;requestId&gt;</w:t>
      </w:r>
    </w:p>
    <w:p w:rsidR="00395B59" w:rsidP="00EB22A0" w:rsidRDefault="00EB22A0" w14:paraId="3C110A06" w14:textId="398B1D64">
      <w:r>
        <w:t>}</w:t>
      </w:r>
    </w:p>
    <w:p w:rsidR="00395B59" w:rsidP="00395B59" w:rsidRDefault="00395B59" w14:paraId="74BA6217" w14:textId="77777777">
      <w:pPr>
        <w:rPr>
          <w:b/>
        </w:rPr>
      </w:pPr>
      <w:r>
        <w:rPr>
          <w:b/>
        </w:rPr>
        <w:t>Response:</w:t>
      </w:r>
    </w:p>
    <w:p w:rsidR="00EB22A0" w:rsidP="00EB22A0" w:rsidRDefault="00EB22A0" w14:paraId="2260E437" w14:textId="77777777">
      <w:r>
        <w:lastRenderedPageBreak/>
        <w:t>{</w:t>
      </w:r>
    </w:p>
    <w:p w:rsidR="00EB22A0" w:rsidP="00EB22A0" w:rsidRDefault="00EB22A0" w14:paraId="7A1FCB26" w14:textId="77777777">
      <w:r>
        <w:tab/>
      </w:r>
      <w:r>
        <w:t>"status": 0,</w:t>
      </w:r>
    </w:p>
    <w:p w:rsidR="00EB22A0" w:rsidP="00EB22A0" w:rsidRDefault="00EB22A0" w14:paraId="30C16159" w14:textId="77777777">
      <w:r>
        <w:tab/>
      </w:r>
      <w:r>
        <w:t>"message": "Success",</w:t>
      </w:r>
    </w:p>
    <w:p w:rsidR="00EB22A0" w:rsidP="00EB22A0" w:rsidRDefault="00EB22A0" w14:paraId="05C06695" w14:textId="546CEE97">
      <w:r>
        <w:tab/>
      </w:r>
      <w:r>
        <w:t xml:space="preserve">"requestId": </w:t>
      </w:r>
      <w:r w:rsidR="00FA141F">
        <w:t>&lt;requestId&gt;</w:t>
      </w:r>
      <w:r>
        <w:t>,</w:t>
      </w:r>
    </w:p>
    <w:p w:rsidR="00EB22A0" w:rsidP="00EB22A0" w:rsidRDefault="00EB22A0" w14:paraId="412C0E0A" w14:textId="77777777">
      <w:r>
        <w:tab/>
      </w:r>
      <w:r>
        <w:t>"data": {</w:t>
      </w:r>
    </w:p>
    <w:p w:rsidR="00EB22A0" w:rsidP="00EB22A0" w:rsidRDefault="00EB22A0" w14:paraId="52235A0B" w14:textId="77777777">
      <w:r>
        <w:tab/>
      </w:r>
      <w:r>
        <w:tab/>
      </w:r>
      <w:r>
        <w:t>"action": "radio2.4GView",</w:t>
      </w:r>
    </w:p>
    <w:p w:rsidR="00EB22A0" w:rsidP="00EB22A0" w:rsidRDefault="00EB22A0" w14:paraId="31422B9E" w14:textId="77777777">
      <w:r>
        <w:tab/>
      </w:r>
      <w:r>
        <w:tab/>
      </w:r>
      <w:r>
        <w:t>"results": [{</w:t>
      </w:r>
    </w:p>
    <w:p w:rsidR="00EB22A0" w:rsidP="00EB22A0" w:rsidRDefault="00EB22A0" w14:paraId="52901B26" w14:textId="77777777">
      <w:r>
        <w:tab/>
      </w:r>
      <w:r>
        <w:tab/>
      </w:r>
      <w:r>
        <w:tab/>
      </w:r>
      <w:r>
        <w:tab/>
      </w:r>
      <w:r>
        <w:t>"enable": "&lt;enable&gt;",</w:t>
      </w:r>
    </w:p>
    <w:p w:rsidR="00EB22A0" w:rsidP="00EB22A0" w:rsidRDefault="00EB22A0" w14:paraId="7D6E56F8" w14:textId="7B1ECAAC">
      <w:r>
        <w:tab/>
      </w:r>
      <w:r>
        <w:tab/>
      </w:r>
      <w:r>
        <w:tab/>
      </w:r>
      <w:r>
        <w:tab/>
      </w:r>
      <w:r>
        <w:t>"</w:t>
      </w:r>
      <w:r w:rsidR="006F1670">
        <w:t>c</w:t>
      </w:r>
      <w:r>
        <w:t>hannel": "&lt;2.4GChannel&gt;",</w:t>
      </w:r>
    </w:p>
    <w:p w:rsidR="00EB22A0" w:rsidP="00EB22A0" w:rsidRDefault="00EB22A0" w14:paraId="0D0B63F4" w14:textId="3828B0C2">
      <w:r>
        <w:tab/>
      </w:r>
      <w:r>
        <w:tab/>
      </w:r>
      <w:r>
        <w:tab/>
      </w:r>
      <w:r>
        <w:tab/>
      </w:r>
      <w:r>
        <w:t>"</w:t>
      </w:r>
      <w:r w:rsidR="006F1670">
        <w:t>b</w:t>
      </w:r>
      <w:r>
        <w:t>andwidth": "&lt;2.4GBandwidth&gt;"</w:t>
      </w:r>
    </w:p>
    <w:p w:rsidR="00EB22A0" w:rsidP="00EB22A0" w:rsidRDefault="00EB22A0" w14:paraId="090644DC" w14:textId="77777777">
      <w:r>
        <w:tab/>
      </w:r>
      <w:r>
        <w:tab/>
      </w:r>
      <w:r>
        <w:tab/>
      </w:r>
      <w:r>
        <w:t>}</w:t>
      </w:r>
    </w:p>
    <w:p w:rsidR="00EB22A0" w:rsidP="00EB22A0" w:rsidRDefault="00EB22A0" w14:paraId="508C6EC2" w14:textId="77777777">
      <w:r>
        <w:tab/>
      </w:r>
      <w:r>
        <w:tab/>
      </w:r>
      <w:r>
        <w:t>]</w:t>
      </w:r>
    </w:p>
    <w:p w:rsidR="00EB22A0" w:rsidP="00EB22A0" w:rsidRDefault="00EB22A0" w14:paraId="3681E337" w14:textId="77777777">
      <w:r>
        <w:tab/>
      </w:r>
      <w:r>
        <w:t>}</w:t>
      </w:r>
    </w:p>
    <w:p w:rsidR="00395B59" w:rsidP="00EB22A0" w:rsidRDefault="00EB22A0" w14:paraId="2D520B5C" w14:textId="2FF68D8C">
      <w:r>
        <w:t>}</w:t>
      </w:r>
    </w:p>
    <w:p w:rsidR="00395B59" w:rsidP="00395B59" w:rsidRDefault="00395B59" w14:paraId="2B9E8F0F" w14:textId="77777777"/>
    <w:p w:rsidR="00395B59" w:rsidP="00EB22A0" w:rsidRDefault="00EB22A0" w14:paraId="7CE3034B" w14:textId="49B8EB60">
      <w:pPr>
        <w:pStyle w:val="Heading2"/>
      </w:pPr>
      <w:bookmarkStart w:name="_Toc113352646" w:id="76"/>
      <w:r w:rsidRPr="00EB22A0">
        <w:t>radio5GView</w:t>
      </w:r>
      <w:bookmarkEnd w:id="76"/>
    </w:p>
    <w:p w:rsidR="00395B59" w:rsidP="00395B59" w:rsidRDefault="00395B59" w14:paraId="2C025413" w14:textId="77777777">
      <w:pPr>
        <w:pStyle w:val="Heading3"/>
      </w:pPr>
      <w:bookmarkStart w:name="_Toc113352647" w:id="77"/>
      <w:r>
        <w:t>Mô tả API</w:t>
      </w:r>
      <w:bookmarkEnd w:id="7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4F0AFCC3" w14:textId="77777777">
        <w:trPr>
          <w:trHeight w:val="567"/>
        </w:trPr>
        <w:tc>
          <w:tcPr>
            <w:tcW w:w="996" w:type="pct"/>
            <w:shd w:val="clear" w:color="auto" w:fill="D9D9D9" w:themeFill="background1" w:themeFillShade="D9"/>
            <w:vAlign w:val="center"/>
          </w:tcPr>
          <w:p w:rsidRPr="007E54E2" w:rsidR="00395B59" w:rsidP="007908BF" w:rsidRDefault="00395B59" w14:paraId="7060323E"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35747075"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10671D00" w14:textId="77777777">
        <w:trPr>
          <w:trHeight w:val="362"/>
        </w:trPr>
        <w:tc>
          <w:tcPr>
            <w:tcW w:w="996" w:type="pct"/>
            <w:vAlign w:val="center"/>
          </w:tcPr>
          <w:p w:rsidRPr="007E54E2" w:rsidR="00395B59" w:rsidP="00866F1A" w:rsidRDefault="00FF6D19" w14:paraId="738FB0E2" w14:textId="28D4A871">
            <w:pPr>
              <w:rPr>
                <w:color w:val="000000"/>
                <w:sz w:val="24"/>
                <w:szCs w:val="24"/>
              </w:rPr>
            </w:pPr>
            <w:r w:rsidRPr="007E54E2">
              <w:rPr>
                <w:sz w:val="24"/>
                <w:szCs w:val="24"/>
              </w:rPr>
              <w:t>radio5GView</w:t>
            </w:r>
          </w:p>
        </w:tc>
        <w:tc>
          <w:tcPr>
            <w:tcW w:w="4004" w:type="pct"/>
            <w:vAlign w:val="center"/>
          </w:tcPr>
          <w:p w:rsidRPr="007E54E2" w:rsidR="00395B59" w:rsidP="00866F1A" w:rsidRDefault="00FF6D19" w14:paraId="6A81CB74" w14:textId="5A60B35C">
            <w:pPr>
              <w:overflowPunct/>
              <w:autoSpaceDE/>
              <w:autoSpaceDN/>
              <w:adjustRightInd/>
              <w:spacing w:after="0"/>
              <w:jc w:val="left"/>
              <w:textAlignment w:val="auto"/>
              <w:rPr>
                <w:color w:val="000000"/>
                <w:sz w:val="24"/>
                <w:szCs w:val="24"/>
              </w:rPr>
            </w:pPr>
            <w:r w:rsidRPr="007E54E2">
              <w:rPr>
                <w:color w:val="000000"/>
                <w:sz w:val="24"/>
                <w:szCs w:val="24"/>
              </w:rPr>
              <w:t>Lấy thông tin cấu hình radio 5 GHz của thiết bị</w:t>
            </w:r>
          </w:p>
        </w:tc>
      </w:tr>
      <w:tr w:rsidRPr="007E54E2" w:rsidR="00395B59" w:rsidTr="00866F1A" w14:paraId="167B7690" w14:textId="77777777">
        <w:trPr>
          <w:trHeight w:val="362"/>
        </w:trPr>
        <w:tc>
          <w:tcPr>
            <w:tcW w:w="996" w:type="pct"/>
            <w:vAlign w:val="center"/>
          </w:tcPr>
          <w:p w:rsidRPr="007E54E2" w:rsidR="00395B59" w:rsidP="00866F1A" w:rsidRDefault="00395B59" w14:paraId="5ED04624" w14:textId="77777777">
            <w:pPr>
              <w:rPr>
                <w:sz w:val="24"/>
                <w:szCs w:val="24"/>
              </w:rPr>
            </w:pPr>
            <w:r w:rsidRPr="007E54E2">
              <w:rPr>
                <w:sz w:val="24"/>
                <w:szCs w:val="24"/>
              </w:rPr>
              <w:t>Host</w:t>
            </w:r>
          </w:p>
        </w:tc>
        <w:tc>
          <w:tcPr>
            <w:tcW w:w="4004" w:type="pct"/>
            <w:vAlign w:val="center"/>
          </w:tcPr>
          <w:p w:rsidRPr="007E54E2" w:rsidR="00395B59" w:rsidP="007908BF" w:rsidRDefault="00395B59" w14:paraId="771FB54E"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7D8E14A9" w14:textId="77777777">
        <w:tc>
          <w:tcPr>
            <w:tcW w:w="996" w:type="pct"/>
            <w:vAlign w:val="center"/>
          </w:tcPr>
          <w:p w:rsidRPr="007E54E2" w:rsidR="00395B59" w:rsidP="007908BF" w:rsidRDefault="00395B59" w14:paraId="1980244B"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63FD0AA4"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660E0EE2" w14:textId="77777777">
        <w:tc>
          <w:tcPr>
            <w:tcW w:w="996" w:type="pct"/>
            <w:vAlign w:val="center"/>
          </w:tcPr>
          <w:p w:rsidRPr="007E54E2" w:rsidR="00395B59" w:rsidP="007908BF" w:rsidRDefault="00395B59" w14:paraId="4EBB847D"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0AD69B3C"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497D0482" w14:textId="77777777">
        <w:tc>
          <w:tcPr>
            <w:tcW w:w="996" w:type="pct"/>
            <w:vAlign w:val="center"/>
          </w:tcPr>
          <w:p w:rsidRPr="007E54E2" w:rsidR="00395B59" w:rsidP="007908BF" w:rsidRDefault="00395B59" w14:paraId="445DD5E2"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3C7838D0" w14:textId="03720E2D">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5EE31A83" w14:textId="6B28487F">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30964D34" w14:textId="77777777">
        <w:tc>
          <w:tcPr>
            <w:tcW w:w="996" w:type="pct"/>
            <w:vAlign w:val="center"/>
          </w:tcPr>
          <w:p w:rsidRPr="007E54E2" w:rsidR="00395B59" w:rsidP="007908BF" w:rsidRDefault="00395B59" w14:paraId="5C22BECD"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3BFE9491"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111C8528" w14:textId="77777777"/>
    <w:p w:rsidR="00395B59" w:rsidP="00395B59" w:rsidRDefault="00395B59" w14:paraId="0E2D0B07" w14:textId="77777777">
      <w:pPr>
        <w:pStyle w:val="Heading3"/>
      </w:pPr>
      <w:bookmarkStart w:name="_Toc113352648" w:id="78"/>
      <w:r>
        <w:t>Request</w:t>
      </w:r>
      <w:bookmarkEnd w:id="78"/>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1250A5C0"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710CC78F" w14:textId="77777777">
            <w:pPr>
              <w:rPr>
                <w:b/>
                <w:bCs/>
                <w:sz w:val="24"/>
                <w:szCs w:val="24"/>
                <w:lang w:eastAsia="en-AU"/>
              </w:rPr>
            </w:pPr>
            <w:r w:rsidRPr="007E54E2">
              <w:rPr>
                <w:b/>
                <w:bCs/>
                <w:sz w:val="24"/>
                <w:szCs w:val="24"/>
                <w:lang w:eastAsia="en-AU"/>
              </w:rPr>
              <w:t>Payload</w:t>
            </w:r>
          </w:p>
        </w:tc>
      </w:tr>
      <w:tr w:rsidRPr="007E54E2" w:rsidR="00395B59" w:rsidTr="00866F1A" w14:paraId="4B69650D"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3AF36056"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5C395D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B572CD8"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3A6043F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A1C5158" w14:textId="77777777">
            <w:pPr>
              <w:rPr>
                <w:b/>
                <w:bCs/>
                <w:sz w:val="24"/>
                <w:szCs w:val="24"/>
                <w:lang w:eastAsia="en-AU"/>
              </w:rPr>
            </w:pPr>
            <w:r w:rsidRPr="007E54E2">
              <w:rPr>
                <w:b/>
                <w:bCs/>
                <w:sz w:val="24"/>
                <w:szCs w:val="24"/>
                <w:lang w:eastAsia="en-AU"/>
              </w:rPr>
              <w:t>Description</w:t>
            </w:r>
          </w:p>
        </w:tc>
      </w:tr>
      <w:tr w:rsidRPr="007E54E2" w:rsidR="00395B59" w:rsidTr="00866F1A" w14:paraId="0E52FFE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5567386"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09AA051"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47050596"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6B4343F"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A451147" w14:textId="77777777">
            <w:pPr>
              <w:rPr>
                <w:sz w:val="24"/>
                <w:szCs w:val="24"/>
                <w:lang w:eastAsia="en-AU"/>
              </w:rPr>
            </w:pPr>
            <w:r w:rsidRPr="007E54E2">
              <w:rPr>
                <w:sz w:val="24"/>
                <w:szCs w:val="24"/>
                <w:lang w:eastAsia="en-AU"/>
              </w:rPr>
              <w:t>Yêu cầu nghiệp vụ</w:t>
            </w:r>
          </w:p>
          <w:p w:rsidRPr="007E54E2" w:rsidR="00395B59" w:rsidP="00866F1A" w:rsidRDefault="00395B59" w14:paraId="76B4BA10" w14:textId="0EC3A2F3">
            <w:pPr>
              <w:rPr>
                <w:b/>
                <w:bCs/>
                <w:sz w:val="24"/>
                <w:szCs w:val="24"/>
                <w:lang w:eastAsia="en-AU"/>
              </w:rPr>
            </w:pPr>
            <w:r w:rsidRPr="007E54E2">
              <w:rPr>
                <w:sz w:val="24"/>
                <w:szCs w:val="24"/>
                <w:lang w:eastAsia="en-AU"/>
              </w:rPr>
              <w:t xml:space="preserve">action = </w:t>
            </w:r>
            <w:r w:rsidRPr="007E54E2" w:rsidR="00EB22A0">
              <w:rPr>
                <w:sz w:val="24"/>
                <w:szCs w:val="24"/>
              </w:rPr>
              <w:t>radio5GView</w:t>
            </w:r>
          </w:p>
        </w:tc>
      </w:tr>
      <w:tr w:rsidRPr="007E54E2" w:rsidR="0050376D" w:rsidTr="00866F1A" w14:paraId="10B5AEA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0376D" w:rsidP="0050376D" w:rsidRDefault="0050376D" w14:paraId="212F558C"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0376D" w:rsidP="0050376D" w:rsidRDefault="0050376D" w14:paraId="2FF1AA89"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0376D" w:rsidP="0050376D" w:rsidRDefault="0050376D" w14:paraId="652818F7"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0376D" w:rsidP="0050376D" w:rsidRDefault="0050376D" w14:paraId="4E52BBB5" w14:textId="0E149DA6">
            <w:pPr>
              <w:jc w:val="center"/>
              <w:rPr>
                <w:sz w:val="24"/>
                <w:szCs w:val="24"/>
                <w:lang w:eastAsia="en-AU"/>
              </w:rPr>
            </w:pPr>
            <w:r w:rsidRPr="007E54E2">
              <w:rPr>
                <w:sz w:val="24"/>
                <w:szCs w:val="24"/>
                <w:lang w:eastAsia="en-AU"/>
              </w:rPr>
              <w:t>10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0376D" w:rsidP="0050376D" w:rsidRDefault="0050376D" w14:paraId="73B5E218" w14:textId="77777777">
            <w:pPr>
              <w:rPr>
                <w:sz w:val="24"/>
                <w:szCs w:val="24"/>
                <w:lang w:eastAsia="en-AU"/>
              </w:rPr>
            </w:pPr>
            <w:r w:rsidRPr="007E54E2">
              <w:rPr>
                <w:sz w:val="24"/>
                <w:szCs w:val="24"/>
                <w:lang w:eastAsia="en-AU"/>
              </w:rPr>
              <w:t>Index của request</w:t>
            </w:r>
          </w:p>
          <w:p w:rsidRPr="007E54E2" w:rsidR="0050376D" w:rsidP="0050376D" w:rsidRDefault="0050376D" w14:paraId="010750DC" w14:textId="23AFA9DB">
            <w:pPr>
              <w:rPr>
                <w:sz w:val="24"/>
                <w:szCs w:val="24"/>
                <w:lang w:eastAsia="en-AU"/>
              </w:rPr>
            </w:pPr>
            <w:r w:rsidRPr="007E54E2">
              <w:rPr>
                <w:sz w:val="24"/>
                <w:szCs w:val="24"/>
                <w:lang w:eastAsia="en-AU"/>
              </w:rPr>
              <w:t>Số nguyên từ 0 - 2147483647</w:t>
            </w:r>
          </w:p>
        </w:tc>
      </w:tr>
    </w:tbl>
    <w:p w:rsidR="00395B59" w:rsidP="00395B59" w:rsidRDefault="00395B59" w14:paraId="24FA5FB7" w14:textId="77777777"/>
    <w:p w:rsidR="00395B59" w:rsidP="00395B59" w:rsidRDefault="00395B59" w14:paraId="3436B80D" w14:textId="77777777">
      <w:pPr>
        <w:pStyle w:val="Heading3"/>
      </w:pPr>
      <w:bookmarkStart w:name="_Toc113352649" w:id="79"/>
      <w:r>
        <w:t>Response</w:t>
      </w:r>
      <w:bookmarkEnd w:id="79"/>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4B41D07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323F8E46" w14:textId="77777777">
            <w:pPr>
              <w:rPr>
                <w:b/>
                <w:bCs/>
                <w:sz w:val="24"/>
                <w:szCs w:val="24"/>
                <w:lang w:eastAsia="en-AU"/>
              </w:rPr>
            </w:pPr>
            <w:r w:rsidRPr="007E54E2">
              <w:rPr>
                <w:b/>
                <w:bCs/>
                <w:sz w:val="24"/>
                <w:szCs w:val="24"/>
                <w:lang w:eastAsia="en-AU"/>
              </w:rPr>
              <w:t>Payload</w:t>
            </w:r>
          </w:p>
        </w:tc>
      </w:tr>
      <w:tr w:rsidRPr="007E54E2" w:rsidR="00395B59" w:rsidTr="00866F1A" w14:paraId="76E93CE8"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36E7037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77CBE0D"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793E00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2F0718B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E4BA442" w14:textId="77777777">
            <w:pPr>
              <w:rPr>
                <w:b/>
                <w:bCs/>
                <w:sz w:val="24"/>
                <w:szCs w:val="24"/>
                <w:lang w:eastAsia="en-AU"/>
              </w:rPr>
            </w:pPr>
            <w:r w:rsidRPr="007E54E2">
              <w:rPr>
                <w:b/>
                <w:bCs/>
                <w:sz w:val="24"/>
                <w:szCs w:val="24"/>
                <w:lang w:eastAsia="en-AU"/>
              </w:rPr>
              <w:t>Description</w:t>
            </w:r>
          </w:p>
        </w:tc>
      </w:tr>
      <w:tr w:rsidRPr="007E54E2" w:rsidR="00395B59" w:rsidTr="00866F1A" w14:paraId="7DC5074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6CD294AD"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59EAF8D"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13C1940F"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0459C324" w14:textId="15728F8D">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29FFEB2" w14:textId="42C42F13">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4EFA9222" w14:textId="477A526C">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95B59" w:rsidTr="00866F1A" w14:paraId="13B1837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0AB5395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5656C89"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7F01AADE"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7E050473" w14:textId="209A1921">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188AF15" w14:textId="743B44C8">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6F4DB71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C0DF122"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DE86AF5" w14:textId="4E8635DC">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85C2F64" w14:textId="11E4F70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392E8DE" w14:textId="5C875FA3">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5FC68CF" w14:textId="7C9B1E32">
            <w:pPr>
              <w:rPr>
                <w:sz w:val="24"/>
                <w:szCs w:val="24"/>
                <w:lang w:eastAsia="en-AU"/>
              </w:rPr>
            </w:pPr>
            <w:r w:rsidRPr="007E54E2">
              <w:rPr>
                <w:sz w:val="24"/>
                <w:szCs w:val="24"/>
                <w:lang w:eastAsia="en-AU"/>
              </w:rPr>
              <w:t>Index của request</w:t>
            </w:r>
          </w:p>
        </w:tc>
      </w:tr>
      <w:tr w:rsidRPr="007E54E2" w:rsidR="00D271EB" w:rsidTr="00866F1A" w14:paraId="14B24A8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37520B5"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F747A47"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283A3F4"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F3576EC" w14:textId="36D4AEC8">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12006D1"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16E30022"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22D2834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1D88C3F6" w14:textId="77777777">
            <w:pPr>
              <w:rPr>
                <w:b/>
                <w:bCs/>
                <w:sz w:val="24"/>
                <w:szCs w:val="24"/>
                <w:lang w:eastAsia="en-AU"/>
              </w:rPr>
            </w:pPr>
            <w:r w:rsidRPr="007E54E2">
              <w:rPr>
                <w:b/>
                <w:bCs/>
                <w:sz w:val="24"/>
                <w:szCs w:val="24"/>
                <w:lang w:eastAsia="en-AU"/>
              </w:rPr>
              <w:t>data object</w:t>
            </w:r>
          </w:p>
        </w:tc>
      </w:tr>
      <w:tr w:rsidRPr="007E54E2" w:rsidR="00395B59" w:rsidTr="00866F1A" w14:paraId="79B6AE2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0102ABD0"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E85F173"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38CAD08"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56D6F28F"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F242BF2" w14:textId="77777777">
            <w:pPr>
              <w:rPr>
                <w:b/>
                <w:bCs/>
                <w:sz w:val="24"/>
                <w:szCs w:val="24"/>
                <w:lang w:eastAsia="en-AU"/>
              </w:rPr>
            </w:pPr>
            <w:r w:rsidRPr="007E54E2">
              <w:rPr>
                <w:b/>
                <w:bCs/>
                <w:sz w:val="24"/>
                <w:szCs w:val="24"/>
                <w:lang w:eastAsia="en-AU"/>
              </w:rPr>
              <w:t>Description</w:t>
            </w:r>
          </w:p>
        </w:tc>
      </w:tr>
      <w:tr w:rsidRPr="007E54E2" w:rsidR="00395B59" w:rsidTr="00866F1A" w14:paraId="25C67A6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0438300"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90594CD"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162A7BC7"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76DB4C12" w14:textId="322E1CD9">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6023304" w14:textId="77777777">
            <w:pPr>
              <w:rPr>
                <w:sz w:val="24"/>
                <w:szCs w:val="24"/>
                <w:lang w:eastAsia="en-AU"/>
              </w:rPr>
            </w:pPr>
            <w:r w:rsidRPr="007E54E2">
              <w:rPr>
                <w:sz w:val="24"/>
                <w:szCs w:val="24"/>
                <w:lang w:eastAsia="en-AU"/>
              </w:rPr>
              <w:t>Hành động được yêu cầu</w:t>
            </w:r>
          </w:p>
          <w:p w:rsidRPr="007E54E2" w:rsidR="00395B59" w:rsidP="00866F1A" w:rsidRDefault="00395B59" w14:paraId="2D6C109F" w14:textId="453E4428">
            <w:pPr>
              <w:rPr>
                <w:bCs/>
                <w:sz w:val="24"/>
                <w:szCs w:val="24"/>
                <w:lang w:eastAsia="en-AU"/>
              </w:rPr>
            </w:pPr>
            <w:r w:rsidRPr="007E54E2">
              <w:rPr>
                <w:bCs/>
                <w:sz w:val="24"/>
                <w:szCs w:val="24"/>
                <w:lang w:eastAsia="en-AU"/>
              </w:rPr>
              <w:t xml:space="preserve">action = </w:t>
            </w:r>
            <w:r w:rsidRPr="007E54E2" w:rsidR="00EB22A0">
              <w:rPr>
                <w:sz w:val="24"/>
                <w:szCs w:val="24"/>
              </w:rPr>
              <w:t>radio5GView</w:t>
            </w:r>
          </w:p>
        </w:tc>
      </w:tr>
      <w:tr w:rsidRPr="007E54E2" w:rsidR="00395B59" w:rsidTr="00866F1A" w14:paraId="6EC825A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4A51B42E"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3B7A137D"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554A86E3"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725A28F"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9DA1799" w14:textId="77777777">
            <w:pPr>
              <w:rPr>
                <w:sz w:val="24"/>
                <w:szCs w:val="24"/>
                <w:lang w:eastAsia="en-AU"/>
              </w:rPr>
            </w:pPr>
          </w:p>
        </w:tc>
      </w:tr>
    </w:tbl>
    <w:p w:rsidRPr="00F0172A" w:rsidR="00395B59" w:rsidP="00395B59" w:rsidRDefault="00395B59" w14:paraId="0F58F559"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57D2A04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F938F2" w14:paraId="62C9190B" w14:textId="5705CD10">
            <w:pPr>
              <w:rPr>
                <w:b/>
                <w:bCs/>
                <w:sz w:val="24"/>
                <w:szCs w:val="24"/>
                <w:lang w:eastAsia="en-AU"/>
              </w:rPr>
            </w:pPr>
            <w:r w:rsidRPr="007E54E2">
              <w:rPr>
                <w:b/>
                <w:bCs/>
                <w:sz w:val="24"/>
                <w:szCs w:val="24"/>
                <w:lang w:eastAsia="en-AU"/>
              </w:rPr>
              <w:t>results object</w:t>
            </w:r>
          </w:p>
        </w:tc>
      </w:tr>
      <w:tr w:rsidRPr="007E54E2" w:rsidR="00395B59" w:rsidTr="00866F1A" w14:paraId="42E648C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465C73A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3CCB02B"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E8F42C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1902A2D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52EE3CF" w14:textId="77777777">
            <w:pPr>
              <w:rPr>
                <w:b/>
                <w:bCs/>
                <w:sz w:val="24"/>
                <w:szCs w:val="24"/>
                <w:lang w:eastAsia="en-AU"/>
              </w:rPr>
            </w:pPr>
            <w:r w:rsidRPr="007E54E2">
              <w:rPr>
                <w:b/>
                <w:bCs/>
                <w:sz w:val="24"/>
                <w:szCs w:val="24"/>
                <w:lang w:eastAsia="en-AU"/>
              </w:rPr>
              <w:t>Description</w:t>
            </w:r>
          </w:p>
        </w:tc>
      </w:tr>
      <w:tr w:rsidRPr="007E54E2" w:rsidR="006F1670" w:rsidTr="00866F1A" w14:paraId="6C12B3E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6F1670" w:rsidP="006F1670" w:rsidRDefault="006F1670" w14:paraId="1782C633" w14:textId="4D7DCDB3">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6F1670" w:rsidP="006F1670" w:rsidRDefault="006F1670" w14:paraId="0EFA4615" w14:textId="5F241123">
            <w:pPr>
              <w:rPr>
                <w:bCs/>
                <w:sz w:val="24"/>
                <w:szCs w:val="24"/>
                <w:lang w:eastAsia="en-AU"/>
              </w:rPr>
            </w:pPr>
            <w:r w:rsidRPr="007E54E2">
              <w:rPr>
                <w:sz w:val="24"/>
                <w:szCs w:val="24"/>
              </w:rPr>
              <w:t>enable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6F1670" w:rsidP="006F1670" w:rsidRDefault="006F1670" w14:paraId="325F45E8" w14:textId="048A87A1">
            <w:pPr>
              <w:rPr>
                <w:bCs/>
                <w:sz w:val="24"/>
                <w:szCs w:val="24"/>
                <w:lang w:eastAsia="en-AU"/>
              </w:rPr>
            </w:pPr>
            <w: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6F1670" w:rsidP="006F1670" w:rsidRDefault="006F1670" w14:paraId="0C09AA8E" w14:textId="0064639C">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6F1670" w:rsidP="006F1670" w:rsidRDefault="006F1670" w14:paraId="1C5633BD" w14:textId="77777777">
            <w:pPr>
              <w:rPr>
                <w:sz w:val="24"/>
                <w:szCs w:val="24"/>
              </w:rPr>
            </w:pPr>
            <w:r w:rsidRPr="007E54E2">
              <w:rPr>
                <w:bCs/>
                <w:sz w:val="24"/>
                <w:szCs w:val="24"/>
                <w:lang w:eastAsia="en-AU"/>
              </w:rPr>
              <w:t xml:space="preserve">Trạng thái </w:t>
            </w:r>
            <w:r w:rsidRPr="007E54E2">
              <w:rPr>
                <w:sz w:val="24"/>
                <w:szCs w:val="24"/>
              </w:rPr>
              <w:t>Bật/Tắt Wifi:</w:t>
            </w:r>
          </w:p>
          <w:p w:rsidRPr="007E54E2" w:rsidR="006F1670" w:rsidP="006F1670" w:rsidRDefault="006F1670" w14:paraId="320B91A2" w14:textId="77777777">
            <w:pPr>
              <w:pStyle w:val="ListParagraph"/>
              <w:ind w:left="0"/>
              <w:rPr>
                <w:sz w:val="24"/>
                <w:szCs w:val="24"/>
              </w:rPr>
            </w:pPr>
            <w:r>
              <w:rPr>
                <w:sz w:val="24"/>
                <w:szCs w:val="24"/>
              </w:rPr>
              <w:tab/>
            </w:r>
            <w:r>
              <w:rPr>
                <w:sz w:val="24"/>
                <w:szCs w:val="24"/>
              </w:rPr>
              <w:t>t</w:t>
            </w:r>
            <w:r w:rsidRPr="007E54E2">
              <w:rPr>
                <w:sz w:val="24"/>
                <w:szCs w:val="24"/>
              </w:rPr>
              <w:t>rue: Bật Wifi</w:t>
            </w:r>
          </w:p>
          <w:p w:rsidRPr="007E54E2" w:rsidR="006F1670" w:rsidP="006F1670" w:rsidRDefault="006F1670" w14:paraId="69E0B1D2" w14:textId="00DEC1A2">
            <w:pPr>
              <w:rPr>
                <w:bCs/>
                <w:sz w:val="24"/>
                <w:szCs w:val="24"/>
                <w:lang w:eastAsia="en-AU"/>
              </w:rPr>
            </w:pPr>
            <w:r w:rsidRPr="007E54E2">
              <w:rPr>
                <w:sz w:val="24"/>
                <w:szCs w:val="24"/>
              </w:rPr>
              <w:tab/>
            </w:r>
            <w:r>
              <w:rPr>
                <w:sz w:val="24"/>
                <w:szCs w:val="24"/>
              </w:rPr>
              <w:t>f</w:t>
            </w:r>
            <w:r w:rsidRPr="007E54E2">
              <w:rPr>
                <w:sz w:val="24"/>
                <w:szCs w:val="24"/>
              </w:rPr>
              <w:t>alse: Tắt Wifi</w:t>
            </w:r>
          </w:p>
        </w:tc>
      </w:tr>
      <w:tr w:rsidRPr="007E54E2" w:rsidR="00EB22A0" w:rsidTr="00866F1A" w14:paraId="7E33E73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EB22A0" w:rsidP="00EB22A0" w:rsidRDefault="00EB22A0" w14:paraId="6B0B1275" w14:textId="283A35C6">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B22A0" w:rsidP="00EB22A0" w:rsidRDefault="006F1670" w14:paraId="22D00FF0" w14:textId="211003C2">
            <w:pPr>
              <w:rPr>
                <w:sz w:val="24"/>
                <w:szCs w:val="24"/>
              </w:rPr>
            </w:pPr>
            <w:r>
              <w:rPr>
                <w:sz w:val="24"/>
                <w:szCs w:val="24"/>
              </w:rPr>
              <w:t>c</w:t>
            </w:r>
            <w:r w:rsidRPr="007E54E2" w:rsidR="00EB22A0">
              <w:rPr>
                <w:sz w:val="24"/>
                <w:szCs w:val="24"/>
              </w:rPr>
              <w:t>hannel</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EB22A0" w:rsidP="00EB22A0" w:rsidRDefault="00EB22A0" w14:paraId="2300205D" w14:textId="5F2FF34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EB22A0" w:rsidP="00EB22A0" w:rsidRDefault="00EB22A0" w14:paraId="56E64FC6" w14:textId="4D94CD79">
            <w:pPr>
              <w:jc w:val="center"/>
              <w:rPr>
                <w:sz w:val="24"/>
                <w:szCs w:val="24"/>
                <w:lang w:eastAsia="en-AU"/>
              </w:rPr>
            </w:pPr>
            <w:r w:rsidRPr="007E54E2">
              <w:rPr>
                <w:sz w:val="24"/>
                <w:szCs w:val="24"/>
                <w:lang w:eastAsia="en-AU"/>
              </w:rPr>
              <w:t>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B22A0" w:rsidP="00EB22A0" w:rsidRDefault="00EB22A0" w14:paraId="609B7D43" w14:textId="4393D4D3">
            <w:pPr>
              <w:rPr>
                <w:color w:val="000000"/>
                <w:sz w:val="24"/>
                <w:szCs w:val="24"/>
              </w:rPr>
            </w:pPr>
            <w:r w:rsidRPr="007E54E2">
              <w:rPr>
                <w:color w:val="000000"/>
                <w:sz w:val="24"/>
                <w:szCs w:val="24"/>
              </w:rPr>
              <w:t>Kênh phát của R</w:t>
            </w:r>
            <w:r w:rsidRPr="007E54E2" w:rsidR="00271633">
              <w:rPr>
                <w:color w:val="000000"/>
                <w:sz w:val="24"/>
                <w:szCs w:val="24"/>
              </w:rPr>
              <w:t>adio 5</w:t>
            </w:r>
            <w:r w:rsidRPr="007E54E2">
              <w:rPr>
                <w:color w:val="000000"/>
                <w:sz w:val="24"/>
                <w:szCs w:val="24"/>
              </w:rPr>
              <w:t xml:space="preserve"> GHz.</w:t>
            </w:r>
          </w:p>
          <w:p w:rsidRPr="007E54E2" w:rsidR="00EB22A0" w:rsidP="00271633" w:rsidRDefault="00EB22A0" w14:paraId="5C8F3D6A" w14:textId="207B6D40">
            <w:pPr>
              <w:overflowPunct/>
              <w:autoSpaceDE/>
              <w:autoSpaceDN/>
              <w:adjustRightInd/>
              <w:spacing w:after="200" w:line="276" w:lineRule="auto"/>
              <w:textAlignment w:val="auto"/>
              <w:rPr>
                <w:sz w:val="24"/>
                <w:szCs w:val="24"/>
              </w:rPr>
            </w:pPr>
            <w:r w:rsidRPr="007E54E2">
              <w:rPr>
                <w:color w:val="000000"/>
                <w:sz w:val="24"/>
                <w:szCs w:val="24"/>
              </w:rPr>
              <w:t xml:space="preserve">Giá trị: </w:t>
            </w:r>
            <w:r w:rsidRPr="007E54E2" w:rsidR="00271633">
              <w:rPr>
                <w:rFonts w:eastAsia="Calibri"/>
                <w:color w:val="000000"/>
                <w:sz w:val="24"/>
                <w:szCs w:val="24"/>
              </w:rPr>
              <w:t>Auto,</w:t>
            </w:r>
            <w:r w:rsidRPr="007E54E2" w:rsidR="00271633">
              <w:rPr>
                <w:sz w:val="24"/>
                <w:szCs w:val="24"/>
              </w:rPr>
              <w:t xml:space="preserve"> 36, 40, 44, 48, 52, 56, 60, 64, 100, 104, 112, 116, 120, 124, 128, 132, 136, 140, 144, 149, 153, 157, 161, 165.</w:t>
            </w:r>
          </w:p>
        </w:tc>
      </w:tr>
      <w:tr w:rsidRPr="007E54E2" w:rsidR="00EB22A0" w:rsidTr="00866F1A" w14:paraId="62967F6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EB22A0" w:rsidP="00EB22A0" w:rsidRDefault="00EB22A0" w14:paraId="73A70A73" w14:textId="42A2AB1F">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B22A0" w:rsidP="006F1670" w:rsidRDefault="006F1670" w14:paraId="6A48C7F3" w14:textId="5AD44001">
            <w:pPr>
              <w:rPr>
                <w:sz w:val="24"/>
                <w:szCs w:val="24"/>
              </w:rPr>
            </w:pPr>
            <w:r>
              <w:rPr>
                <w:sz w:val="24"/>
                <w:szCs w:val="24"/>
              </w:rPr>
              <w:t>b</w:t>
            </w:r>
            <w:r w:rsidRPr="007E54E2" w:rsidR="00EB22A0">
              <w:rPr>
                <w:sz w:val="24"/>
                <w:szCs w:val="24"/>
              </w:rPr>
              <w:t>andwidth</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EB22A0" w:rsidP="00EB22A0" w:rsidRDefault="00EB22A0" w14:paraId="052B9DF5" w14:textId="094B50F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EB22A0" w:rsidP="00EB22A0" w:rsidRDefault="00EB22A0" w14:paraId="755769F6" w14:textId="296DC303">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EB22A0" w:rsidP="00EB22A0" w:rsidRDefault="00EB22A0" w14:paraId="72DF152A" w14:textId="3FC5ADF9">
            <w:pPr>
              <w:rPr>
                <w:bCs/>
                <w:sz w:val="24"/>
                <w:szCs w:val="24"/>
                <w:lang w:eastAsia="en-AU"/>
              </w:rPr>
            </w:pPr>
            <w:r w:rsidRPr="007E54E2">
              <w:rPr>
                <w:bCs/>
                <w:sz w:val="24"/>
                <w:szCs w:val="24"/>
                <w:lang w:eastAsia="en-AU"/>
              </w:rPr>
              <w:t>Độ rộng kênh của R</w:t>
            </w:r>
            <w:r w:rsidRPr="007E54E2" w:rsidR="00271633">
              <w:rPr>
                <w:bCs/>
                <w:sz w:val="24"/>
                <w:szCs w:val="24"/>
                <w:lang w:eastAsia="en-AU"/>
              </w:rPr>
              <w:t>adio 5</w:t>
            </w:r>
            <w:r w:rsidRPr="007E54E2">
              <w:rPr>
                <w:bCs/>
                <w:sz w:val="24"/>
                <w:szCs w:val="24"/>
                <w:lang w:eastAsia="en-AU"/>
              </w:rPr>
              <w:t xml:space="preserve"> GHz.</w:t>
            </w:r>
          </w:p>
          <w:p w:rsidRPr="007E54E2" w:rsidR="00EB22A0" w:rsidP="00271633" w:rsidRDefault="00EB22A0" w14:paraId="54B0201C" w14:textId="44CFFA2D">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Giá trị: </w:t>
            </w:r>
            <w:r w:rsidRPr="007E54E2">
              <w:rPr>
                <w:rFonts w:eastAsia="Calibri"/>
                <w:color w:val="000000"/>
                <w:sz w:val="24"/>
                <w:szCs w:val="24"/>
              </w:rPr>
              <w:t xml:space="preserve">20MHz, 40MHz, </w:t>
            </w:r>
            <w:r w:rsidRPr="007E54E2" w:rsidR="00271633">
              <w:rPr>
                <w:rFonts w:eastAsia="Calibri"/>
                <w:color w:val="000000"/>
                <w:sz w:val="24"/>
                <w:szCs w:val="24"/>
              </w:rPr>
              <w:t>80MHz</w:t>
            </w:r>
            <w:r w:rsidR="007B067B">
              <w:rPr>
                <w:rFonts w:eastAsia="Calibri"/>
                <w:color w:val="000000"/>
                <w:sz w:val="24"/>
                <w:szCs w:val="24"/>
              </w:rPr>
              <w:t>, 160MHz</w:t>
            </w:r>
          </w:p>
          <w:p w:rsidR="00271633" w:rsidP="00271633" w:rsidRDefault="00271633" w14:paraId="1D2DA691" w14:textId="77777777">
            <w:pPr>
              <w:overflowPunct/>
              <w:autoSpaceDE/>
              <w:autoSpaceDN/>
              <w:adjustRightInd/>
              <w:spacing w:after="200" w:line="276" w:lineRule="auto"/>
              <w:textAlignment w:val="auto"/>
              <w:rPr>
                <w:sz w:val="24"/>
                <w:szCs w:val="24"/>
              </w:rPr>
            </w:pPr>
            <w:r w:rsidRPr="007E54E2">
              <w:rPr>
                <w:rFonts w:eastAsia="Calibri"/>
                <w:color w:val="000000"/>
                <w:sz w:val="24"/>
                <w:szCs w:val="24"/>
              </w:rPr>
              <w:t xml:space="preserve">Chỉ có giá trị 20MHz khi </w:t>
            </w:r>
            <w:r w:rsidRPr="007E54E2">
              <w:rPr>
                <w:sz w:val="24"/>
                <w:szCs w:val="24"/>
              </w:rPr>
              <w:t>5GChannel là 165.</w:t>
            </w:r>
          </w:p>
          <w:p w:rsidRPr="007E54E2" w:rsidR="007B067B" w:rsidP="00271633" w:rsidRDefault="007B067B" w14:paraId="3588F7C8" w14:textId="0DC7AE50">
            <w:pPr>
              <w:overflowPunct/>
              <w:autoSpaceDE/>
              <w:autoSpaceDN/>
              <w:adjustRightInd/>
              <w:spacing w:after="200" w:line="276" w:lineRule="auto"/>
              <w:textAlignment w:val="auto"/>
              <w:rPr>
                <w:rFonts w:eastAsia="Calibri"/>
                <w:color w:val="000000"/>
                <w:sz w:val="24"/>
                <w:szCs w:val="24"/>
              </w:rPr>
            </w:pPr>
            <w:r>
              <w:rPr>
                <w:sz w:val="24"/>
                <w:szCs w:val="24"/>
              </w:rPr>
              <w:t>Chỉ có giá trị 160MHz với model EW30SX</w:t>
            </w:r>
          </w:p>
        </w:tc>
      </w:tr>
    </w:tbl>
    <w:p w:rsidR="00395B59" w:rsidP="00395B59" w:rsidRDefault="00395B59" w14:paraId="248BC2D7" w14:textId="77777777"/>
    <w:p w:rsidR="00395B59" w:rsidP="00395B59" w:rsidRDefault="00395B59" w14:paraId="20BE6E93" w14:textId="77777777">
      <w:pPr>
        <w:pStyle w:val="Heading3"/>
      </w:pPr>
      <w:bookmarkStart w:name="_Toc113352650" w:id="80"/>
      <w:r>
        <w:t>Example</w:t>
      </w:r>
      <w:bookmarkEnd w:id="80"/>
    </w:p>
    <w:p w:rsidR="00395B59" w:rsidP="00395B59" w:rsidRDefault="00395B59" w14:paraId="44A4C748" w14:textId="77777777">
      <w:pPr>
        <w:rPr>
          <w:b/>
        </w:rPr>
      </w:pPr>
      <w:r>
        <w:rPr>
          <w:b/>
        </w:rPr>
        <w:t>Request:</w:t>
      </w:r>
    </w:p>
    <w:p w:rsidRPr="00960690" w:rsidR="00395B59" w:rsidP="00395B59" w:rsidRDefault="00395B59" w14:paraId="007DF2BF" w14:textId="77777777">
      <w:pPr>
        <w:rPr>
          <w:i/>
          <w:u w:val="single"/>
        </w:rPr>
      </w:pPr>
      <w:r w:rsidRPr="00960690">
        <w:rPr>
          <w:u w:val="single"/>
        </w:rPr>
        <w:t>https://192.168.88.1:9000</w:t>
      </w:r>
      <w:r>
        <w:rPr>
          <w:u w:val="single"/>
        </w:rPr>
        <w:t>/onelinkagent</w:t>
      </w:r>
    </w:p>
    <w:p w:rsidR="00EB22A0" w:rsidP="00EB22A0" w:rsidRDefault="00EB22A0" w14:paraId="791A2217" w14:textId="77777777">
      <w:r>
        <w:t>{</w:t>
      </w:r>
    </w:p>
    <w:p w:rsidR="00EB22A0" w:rsidP="00EB22A0" w:rsidRDefault="00EB22A0" w14:paraId="7A9AB2A1" w14:textId="77777777">
      <w:r>
        <w:tab/>
      </w:r>
      <w:r>
        <w:t>"action": "radio5GView",</w:t>
      </w:r>
    </w:p>
    <w:p w:rsidR="00EB22A0" w:rsidP="00EB22A0" w:rsidRDefault="00EB22A0" w14:paraId="1BC3D6D5" w14:textId="01F95320">
      <w:r>
        <w:tab/>
      </w:r>
      <w:r>
        <w:t xml:space="preserve">"requestId": </w:t>
      </w:r>
      <w:r w:rsidR="00FA141F">
        <w:t>&lt;requestId&gt;</w:t>
      </w:r>
    </w:p>
    <w:p w:rsidR="00395B59" w:rsidP="00EB22A0" w:rsidRDefault="00EB22A0" w14:paraId="7AD637D7" w14:textId="43156519">
      <w:r>
        <w:t>}</w:t>
      </w:r>
    </w:p>
    <w:p w:rsidR="00395B59" w:rsidP="00395B59" w:rsidRDefault="00395B59" w14:paraId="072924A0" w14:textId="77777777">
      <w:pPr>
        <w:rPr>
          <w:b/>
        </w:rPr>
      </w:pPr>
      <w:r>
        <w:rPr>
          <w:b/>
        </w:rPr>
        <w:t>Response:</w:t>
      </w:r>
    </w:p>
    <w:p w:rsidR="00EB22A0" w:rsidP="00EB22A0" w:rsidRDefault="00EB22A0" w14:paraId="52E60145" w14:textId="77777777">
      <w:r>
        <w:t>{</w:t>
      </w:r>
    </w:p>
    <w:p w:rsidR="00EB22A0" w:rsidP="00EB22A0" w:rsidRDefault="00EB22A0" w14:paraId="5CCBA894" w14:textId="77777777">
      <w:r>
        <w:tab/>
      </w:r>
      <w:r>
        <w:t>"status": 0,</w:t>
      </w:r>
    </w:p>
    <w:p w:rsidR="00EB22A0" w:rsidP="00EB22A0" w:rsidRDefault="00EB22A0" w14:paraId="0C0F20EB" w14:textId="77777777">
      <w:r>
        <w:tab/>
      </w:r>
      <w:r>
        <w:t>"message": "Success",</w:t>
      </w:r>
    </w:p>
    <w:p w:rsidR="00EB22A0" w:rsidP="00EB22A0" w:rsidRDefault="00EB22A0" w14:paraId="3B6E811B" w14:textId="151B4773">
      <w:r>
        <w:tab/>
      </w:r>
      <w:r>
        <w:t xml:space="preserve">"requestId": </w:t>
      </w:r>
      <w:r w:rsidR="00FA141F">
        <w:t>&lt;requestId&gt;</w:t>
      </w:r>
      <w:r>
        <w:t>,</w:t>
      </w:r>
    </w:p>
    <w:p w:rsidR="00EB22A0" w:rsidP="00EB22A0" w:rsidRDefault="00EB22A0" w14:paraId="195BC952" w14:textId="77777777">
      <w:r>
        <w:tab/>
      </w:r>
      <w:r>
        <w:t>"data": {</w:t>
      </w:r>
    </w:p>
    <w:p w:rsidR="00EB22A0" w:rsidP="00EB22A0" w:rsidRDefault="00EB22A0" w14:paraId="71470077" w14:textId="6DB75E62">
      <w:r>
        <w:tab/>
      </w:r>
      <w:r>
        <w:tab/>
      </w:r>
      <w:r>
        <w:t>"action": "radio5GView",</w:t>
      </w:r>
    </w:p>
    <w:p w:rsidR="00EB22A0" w:rsidP="00EB22A0" w:rsidRDefault="00EB22A0" w14:paraId="4BE9BF7A" w14:textId="77777777">
      <w:r>
        <w:tab/>
      </w:r>
      <w:r>
        <w:tab/>
      </w:r>
      <w:r>
        <w:t>"results": [{</w:t>
      </w:r>
    </w:p>
    <w:p w:rsidR="00EB22A0" w:rsidP="00EB22A0" w:rsidRDefault="00EB22A0" w14:paraId="61639B09" w14:textId="77777777">
      <w:r>
        <w:tab/>
      </w:r>
      <w:r>
        <w:tab/>
      </w:r>
      <w:r>
        <w:tab/>
      </w:r>
      <w:r>
        <w:tab/>
      </w:r>
      <w:r>
        <w:t>"enable": "&lt;enable&gt;",</w:t>
      </w:r>
    </w:p>
    <w:p w:rsidR="00EB22A0" w:rsidP="00EB22A0" w:rsidRDefault="00EB22A0" w14:paraId="453FA1CE" w14:textId="1D17338A">
      <w:r>
        <w:tab/>
      </w:r>
      <w:r>
        <w:tab/>
      </w:r>
      <w:r>
        <w:tab/>
      </w:r>
      <w:r>
        <w:tab/>
      </w:r>
      <w:r>
        <w:t>"5GChannel": "&lt;5GChannel&gt;",</w:t>
      </w:r>
    </w:p>
    <w:p w:rsidR="00EB22A0" w:rsidP="00EB22A0" w:rsidRDefault="00EB22A0" w14:paraId="352F2724" w14:textId="35648996">
      <w:r>
        <w:tab/>
      </w:r>
      <w:r>
        <w:tab/>
      </w:r>
      <w:r>
        <w:tab/>
      </w:r>
      <w:r>
        <w:tab/>
      </w:r>
      <w:r>
        <w:t>"5GBandwidth": "&lt;5GBandwidth&gt;"</w:t>
      </w:r>
    </w:p>
    <w:p w:rsidR="00EB22A0" w:rsidP="00EB22A0" w:rsidRDefault="00EB22A0" w14:paraId="6CFD589B" w14:textId="77777777">
      <w:r>
        <w:tab/>
      </w:r>
      <w:r>
        <w:tab/>
      </w:r>
      <w:r>
        <w:tab/>
      </w:r>
      <w:r>
        <w:t>}</w:t>
      </w:r>
    </w:p>
    <w:p w:rsidR="00EB22A0" w:rsidP="00EB22A0" w:rsidRDefault="00EB22A0" w14:paraId="4E3D2BEB" w14:textId="77777777">
      <w:r>
        <w:tab/>
      </w:r>
      <w:r>
        <w:tab/>
      </w:r>
      <w:r>
        <w:t>]</w:t>
      </w:r>
    </w:p>
    <w:p w:rsidR="00EB22A0" w:rsidP="00EB22A0" w:rsidRDefault="00EB22A0" w14:paraId="1BCAA8B8" w14:textId="77777777">
      <w:r>
        <w:tab/>
      </w:r>
      <w:r>
        <w:t>}</w:t>
      </w:r>
    </w:p>
    <w:p w:rsidR="00EB22A0" w:rsidP="00EB22A0" w:rsidRDefault="00EB22A0" w14:paraId="48B76639" w14:textId="77777777">
      <w:r>
        <w:lastRenderedPageBreak/>
        <w:t>}</w:t>
      </w:r>
    </w:p>
    <w:p w:rsidR="00395B59" w:rsidP="003F1F07" w:rsidRDefault="008531FB" w14:paraId="515E2395" w14:textId="5E576124">
      <w:pPr>
        <w:pStyle w:val="Heading2"/>
      </w:pPr>
      <w:bookmarkStart w:name="_Toc113352651" w:id="81"/>
      <w:r>
        <w:t>ssid</w:t>
      </w:r>
      <w:r w:rsidRPr="003F1F07" w:rsidR="003F1F07">
        <w:t>2.4GView</w:t>
      </w:r>
      <w:bookmarkEnd w:id="81"/>
    </w:p>
    <w:p w:rsidR="00395B59" w:rsidP="00395B59" w:rsidRDefault="00395B59" w14:paraId="2387F933" w14:textId="77777777">
      <w:pPr>
        <w:pStyle w:val="Heading3"/>
      </w:pPr>
      <w:bookmarkStart w:name="_Toc113352652" w:id="82"/>
      <w:r>
        <w:t>Mô tả API</w:t>
      </w:r>
      <w:bookmarkEnd w:id="8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059B0B32" w14:textId="77777777">
        <w:trPr>
          <w:trHeight w:val="567"/>
        </w:trPr>
        <w:tc>
          <w:tcPr>
            <w:tcW w:w="996" w:type="pct"/>
            <w:shd w:val="clear" w:color="auto" w:fill="D9D9D9" w:themeFill="background1" w:themeFillShade="D9"/>
            <w:vAlign w:val="center"/>
          </w:tcPr>
          <w:p w:rsidRPr="007E54E2" w:rsidR="00395B59" w:rsidP="007908BF" w:rsidRDefault="00395B59" w14:paraId="326FECD9"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0ADE1A13"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72DC8E2A" w14:textId="77777777">
        <w:trPr>
          <w:trHeight w:val="362"/>
        </w:trPr>
        <w:tc>
          <w:tcPr>
            <w:tcW w:w="996" w:type="pct"/>
            <w:vAlign w:val="center"/>
          </w:tcPr>
          <w:p w:rsidRPr="007E54E2" w:rsidR="00395B59" w:rsidP="00866F1A" w:rsidRDefault="008531FB" w14:paraId="28092ACC" w14:textId="2423FBF3">
            <w:pPr>
              <w:rPr>
                <w:color w:val="000000"/>
                <w:sz w:val="24"/>
                <w:szCs w:val="24"/>
              </w:rPr>
            </w:pPr>
            <w:r w:rsidRPr="007E54E2">
              <w:rPr>
                <w:sz w:val="24"/>
                <w:szCs w:val="24"/>
              </w:rPr>
              <w:t>ssid2.4GView</w:t>
            </w:r>
          </w:p>
        </w:tc>
        <w:tc>
          <w:tcPr>
            <w:tcW w:w="4004" w:type="pct"/>
            <w:vAlign w:val="center"/>
          </w:tcPr>
          <w:p w:rsidRPr="007E54E2" w:rsidR="00395B59" w:rsidP="008531FB" w:rsidRDefault="003F1F07" w14:paraId="02BB9F57" w14:textId="51FDD605">
            <w:pPr>
              <w:overflowPunct/>
              <w:autoSpaceDE/>
              <w:autoSpaceDN/>
              <w:adjustRightInd/>
              <w:spacing w:after="0"/>
              <w:jc w:val="left"/>
              <w:textAlignment w:val="auto"/>
              <w:rPr>
                <w:color w:val="000000"/>
                <w:sz w:val="24"/>
                <w:szCs w:val="24"/>
              </w:rPr>
            </w:pPr>
            <w:r w:rsidRPr="007E54E2">
              <w:rPr>
                <w:color w:val="000000"/>
                <w:sz w:val="24"/>
                <w:szCs w:val="24"/>
              </w:rPr>
              <w:t>Lấy thông tin cấu hình SSID 2.4 GHz của thiết bị</w:t>
            </w:r>
          </w:p>
        </w:tc>
      </w:tr>
      <w:tr w:rsidRPr="007E54E2" w:rsidR="00395B59" w:rsidTr="00866F1A" w14:paraId="555B624C" w14:textId="77777777">
        <w:trPr>
          <w:trHeight w:val="362"/>
        </w:trPr>
        <w:tc>
          <w:tcPr>
            <w:tcW w:w="996" w:type="pct"/>
            <w:vAlign w:val="center"/>
          </w:tcPr>
          <w:p w:rsidRPr="007E54E2" w:rsidR="00395B59" w:rsidP="00866F1A" w:rsidRDefault="00395B59" w14:paraId="1246DEFE" w14:textId="77777777">
            <w:pPr>
              <w:rPr>
                <w:sz w:val="24"/>
                <w:szCs w:val="24"/>
              </w:rPr>
            </w:pPr>
            <w:r w:rsidRPr="007E54E2">
              <w:rPr>
                <w:sz w:val="24"/>
                <w:szCs w:val="24"/>
              </w:rPr>
              <w:t>Host</w:t>
            </w:r>
          </w:p>
        </w:tc>
        <w:tc>
          <w:tcPr>
            <w:tcW w:w="4004" w:type="pct"/>
            <w:vAlign w:val="center"/>
          </w:tcPr>
          <w:p w:rsidRPr="007E54E2" w:rsidR="00395B59" w:rsidP="007908BF" w:rsidRDefault="00395B59" w14:paraId="43E578E3"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2F15D4FC" w14:textId="77777777">
        <w:tc>
          <w:tcPr>
            <w:tcW w:w="996" w:type="pct"/>
            <w:vAlign w:val="center"/>
          </w:tcPr>
          <w:p w:rsidRPr="007E54E2" w:rsidR="00395B59" w:rsidP="007908BF" w:rsidRDefault="00395B59" w14:paraId="2DD6E28A"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27BD9550"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11C28CB3" w14:textId="77777777">
        <w:tc>
          <w:tcPr>
            <w:tcW w:w="996" w:type="pct"/>
            <w:vAlign w:val="center"/>
          </w:tcPr>
          <w:p w:rsidRPr="007E54E2" w:rsidR="00395B59" w:rsidP="007908BF" w:rsidRDefault="00395B59" w14:paraId="7398A6DA"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4245FB32"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74ED761A" w14:textId="77777777">
        <w:tc>
          <w:tcPr>
            <w:tcW w:w="996" w:type="pct"/>
            <w:vAlign w:val="center"/>
          </w:tcPr>
          <w:p w:rsidRPr="007E54E2" w:rsidR="00395B59" w:rsidP="007908BF" w:rsidRDefault="00395B59" w14:paraId="6F9C7934"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252EBE3E" w14:textId="2C7ABCE1">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60E2B959" w14:textId="0D45091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727D6348" w14:textId="77777777">
        <w:tc>
          <w:tcPr>
            <w:tcW w:w="996" w:type="pct"/>
            <w:vAlign w:val="center"/>
          </w:tcPr>
          <w:p w:rsidRPr="007E54E2" w:rsidR="00395B59" w:rsidP="007908BF" w:rsidRDefault="00395B59" w14:paraId="54D8BD6D"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19E7F3B7"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4F56BD03" w14:textId="77777777"/>
    <w:p w:rsidR="00395B59" w:rsidP="00395B59" w:rsidRDefault="00395B59" w14:paraId="4D9DFFAB" w14:textId="77777777">
      <w:pPr>
        <w:pStyle w:val="Heading3"/>
      </w:pPr>
      <w:bookmarkStart w:name="_Toc113352653" w:id="83"/>
      <w:r>
        <w:t>Request</w:t>
      </w:r>
      <w:bookmarkEnd w:id="83"/>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07BF208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41662C52" w14:textId="77777777">
            <w:pPr>
              <w:rPr>
                <w:b/>
                <w:bCs/>
                <w:sz w:val="24"/>
                <w:szCs w:val="24"/>
                <w:lang w:eastAsia="en-AU"/>
              </w:rPr>
            </w:pPr>
            <w:r w:rsidRPr="007E54E2">
              <w:rPr>
                <w:b/>
                <w:bCs/>
                <w:sz w:val="24"/>
                <w:szCs w:val="24"/>
                <w:lang w:eastAsia="en-AU"/>
              </w:rPr>
              <w:t>Payload</w:t>
            </w:r>
          </w:p>
        </w:tc>
      </w:tr>
      <w:tr w:rsidRPr="007E54E2" w:rsidR="00395B59" w:rsidTr="00866F1A" w14:paraId="36CDF0D3"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4A4FB39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EAA35F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2E5642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0541009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9BF9BEF" w14:textId="77777777">
            <w:pPr>
              <w:rPr>
                <w:b/>
                <w:bCs/>
                <w:sz w:val="24"/>
                <w:szCs w:val="24"/>
                <w:lang w:eastAsia="en-AU"/>
              </w:rPr>
            </w:pPr>
            <w:r w:rsidRPr="007E54E2">
              <w:rPr>
                <w:b/>
                <w:bCs/>
                <w:sz w:val="24"/>
                <w:szCs w:val="24"/>
                <w:lang w:eastAsia="en-AU"/>
              </w:rPr>
              <w:t>Description</w:t>
            </w:r>
          </w:p>
        </w:tc>
      </w:tr>
      <w:tr w:rsidRPr="007E54E2" w:rsidR="00395B59" w:rsidTr="00866F1A" w14:paraId="5EA7696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159C8FB1"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32414641"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0D30F3FF"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A0D42F2"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9CE186D" w14:textId="77777777">
            <w:pPr>
              <w:rPr>
                <w:sz w:val="24"/>
                <w:szCs w:val="24"/>
                <w:lang w:eastAsia="en-AU"/>
              </w:rPr>
            </w:pPr>
            <w:r w:rsidRPr="007E54E2">
              <w:rPr>
                <w:sz w:val="24"/>
                <w:szCs w:val="24"/>
                <w:lang w:eastAsia="en-AU"/>
              </w:rPr>
              <w:t>Yêu cầu nghiệp vụ</w:t>
            </w:r>
          </w:p>
          <w:p w:rsidRPr="007E54E2" w:rsidR="00395B59" w:rsidP="00866F1A" w:rsidRDefault="00395B59" w14:paraId="528BF79F" w14:textId="5E2842F1">
            <w:pPr>
              <w:rPr>
                <w:b/>
                <w:bCs/>
                <w:sz w:val="24"/>
                <w:szCs w:val="24"/>
                <w:lang w:eastAsia="en-AU"/>
              </w:rPr>
            </w:pPr>
            <w:r w:rsidRPr="007E54E2">
              <w:rPr>
                <w:sz w:val="24"/>
                <w:szCs w:val="24"/>
                <w:lang w:eastAsia="en-AU"/>
              </w:rPr>
              <w:t xml:space="preserve">action = </w:t>
            </w:r>
            <w:r w:rsidRPr="007E54E2" w:rsidR="008531FB">
              <w:rPr>
                <w:sz w:val="24"/>
                <w:szCs w:val="24"/>
              </w:rPr>
              <w:t>ssid2.4GView</w:t>
            </w:r>
          </w:p>
        </w:tc>
      </w:tr>
      <w:tr w:rsidRPr="007E54E2" w:rsidR="00D271EB" w:rsidTr="00866F1A" w14:paraId="779FB63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7844C32"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96BEC97" w14:textId="7DAE0930">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C6008D8" w14:textId="4EAFC9EB">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B3FEB7B" w14:textId="2519002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90FA0FC" w14:textId="6FD915CE">
            <w:pPr>
              <w:rPr>
                <w:sz w:val="24"/>
                <w:szCs w:val="24"/>
                <w:lang w:eastAsia="en-AU"/>
              </w:rPr>
            </w:pPr>
            <w:r w:rsidRPr="007E54E2">
              <w:rPr>
                <w:sz w:val="24"/>
                <w:szCs w:val="24"/>
                <w:lang w:eastAsia="en-AU"/>
              </w:rPr>
              <w:t>Index của request</w:t>
            </w:r>
          </w:p>
        </w:tc>
      </w:tr>
    </w:tbl>
    <w:p w:rsidR="00395B59" w:rsidP="00395B59" w:rsidRDefault="00395B59" w14:paraId="451D5D0D" w14:textId="77777777"/>
    <w:p w:rsidR="00395B59" w:rsidP="00395B59" w:rsidRDefault="00395B59" w14:paraId="1287A141" w14:textId="77777777">
      <w:pPr>
        <w:pStyle w:val="Heading3"/>
      </w:pPr>
      <w:bookmarkStart w:name="_Toc113352654" w:id="84"/>
      <w:r>
        <w:t>Response</w:t>
      </w:r>
      <w:bookmarkEnd w:id="84"/>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150CD1E2"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7841F2CE" w14:textId="77777777">
            <w:pPr>
              <w:rPr>
                <w:b/>
                <w:bCs/>
                <w:sz w:val="24"/>
                <w:szCs w:val="24"/>
                <w:lang w:eastAsia="en-AU"/>
              </w:rPr>
            </w:pPr>
            <w:r w:rsidRPr="007E54E2">
              <w:rPr>
                <w:b/>
                <w:bCs/>
                <w:sz w:val="24"/>
                <w:szCs w:val="24"/>
                <w:lang w:eastAsia="en-AU"/>
              </w:rPr>
              <w:t>Payload</w:t>
            </w:r>
          </w:p>
        </w:tc>
      </w:tr>
      <w:tr w:rsidRPr="007E54E2" w:rsidR="00395B59" w:rsidTr="00866F1A" w14:paraId="0B939F5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27DC871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23876B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B2E5A9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1C570B9C"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2651997" w14:textId="77777777">
            <w:pPr>
              <w:rPr>
                <w:b/>
                <w:bCs/>
                <w:sz w:val="24"/>
                <w:szCs w:val="24"/>
                <w:lang w:eastAsia="en-AU"/>
              </w:rPr>
            </w:pPr>
            <w:r w:rsidRPr="007E54E2">
              <w:rPr>
                <w:b/>
                <w:bCs/>
                <w:sz w:val="24"/>
                <w:szCs w:val="24"/>
                <w:lang w:eastAsia="en-AU"/>
              </w:rPr>
              <w:t>Description</w:t>
            </w:r>
          </w:p>
        </w:tc>
      </w:tr>
      <w:tr w:rsidRPr="007E54E2" w:rsidR="00395B59" w:rsidTr="00866F1A" w14:paraId="792F121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3955364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15113CC8"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51559474"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5B2D1123" w14:textId="57FAE785">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AF7543D" w14:textId="37F62A9F">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2D6790E9" w14:textId="5DA6472C">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95B59" w:rsidTr="00866F1A" w14:paraId="6126722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1DD5AEDC"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9A1F1E2"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44C93B46"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76F3D3E7" w14:textId="095ADE1D">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3153F34" w14:textId="77777777">
            <w:pPr>
              <w:rPr>
                <w:sz w:val="24"/>
                <w:szCs w:val="24"/>
                <w:lang w:eastAsia="en-AU"/>
              </w:rPr>
            </w:pPr>
            <w:r w:rsidRPr="007E54E2">
              <w:rPr>
                <w:sz w:val="24"/>
                <w:szCs w:val="24"/>
                <w:lang w:eastAsia="en-AU"/>
              </w:rPr>
              <w:t>Mô tả kết quả</w:t>
            </w:r>
          </w:p>
        </w:tc>
      </w:tr>
      <w:tr w:rsidRPr="007E54E2" w:rsidR="00D271EB" w:rsidTr="00866F1A" w14:paraId="68D5BD3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AF607DB" w14:textId="77777777">
            <w:pPr>
              <w:rPr>
                <w:sz w:val="24"/>
                <w:szCs w:val="24"/>
                <w:lang w:eastAsia="en-AU"/>
              </w:rPr>
            </w:pPr>
            <w:r w:rsidRPr="007E54E2">
              <w:rPr>
                <w:sz w:val="24"/>
                <w:szCs w:val="24"/>
                <w:lang w:eastAsia="en-AU"/>
              </w:rPr>
              <w:lastRenderedPageBreak/>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B982430" w14:textId="6A388183">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6B13827" w14:textId="2860FC1F">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7C40D9B" w14:textId="58A076D6">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74ABA31" w14:textId="3D657FCF">
            <w:pPr>
              <w:rPr>
                <w:sz w:val="24"/>
                <w:szCs w:val="24"/>
                <w:lang w:eastAsia="en-AU"/>
              </w:rPr>
            </w:pPr>
            <w:r w:rsidRPr="007E54E2">
              <w:rPr>
                <w:sz w:val="24"/>
                <w:szCs w:val="24"/>
                <w:lang w:eastAsia="en-AU"/>
              </w:rPr>
              <w:t>Index của request</w:t>
            </w:r>
          </w:p>
        </w:tc>
      </w:tr>
      <w:tr w:rsidRPr="007E54E2" w:rsidR="00D271EB" w:rsidTr="00866F1A" w14:paraId="1630262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AC8075F"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6CFAA0C"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7BB3C71"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50A89BA" w14:textId="64C9A24B">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05273C6"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503595D7"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60F24B0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32C23EDC" w14:textId="77777777">
            <w:pPr>
              <w:rPr>
                <w:b/>
                <w:bCs/>
                <w:sz w:val="24"/>
                <w:szCs w:val="24"/>
                <w:lang w:eastAsia="en-AU"/>
              </w:rPr>
            </w:pPr>
            <w:r w:rsidRPr="007E54E2">
              <w:rPr>
                <w:b/>
                <w:bCs/>
                <w:sz w:val="24"/>
                <w:szCs w:val="24"/>
                <w:lang w:eastAsia="en-AU"/>
              </w:rPr>
              <w:t>data object</w:t>
            </w:r>
          </w:p>
        </w:tc>
      </w:tr>
      <w:tr w:rsidRPr="007E54E2" w:rsidR="00395B59" w:rsidTr="00866F1A" w14:paraId="27E043D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4A34FB7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DA11A9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88507F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028E655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BD1BA2E" w14:textId="77777777">
            <w:pPr>
              <w:rPr>
                <w:b/>
                <w:bCs/>
                <w:sz w:val="24"/>
                <w:szCs w:val="24"/>
                <w:lang w:eastAsia="en-AU"/>
              </w:rPr>
            </w:pPr>
            <w:r w:rsidRPr="007E54E2">
              <w:rPr>
                <w:b/>
                <w:bCs/>
                <w:sz w:val="24"/>
                <w:szCs w:val="24"/>
                <w:lang w:eastAsia="en-AU"/>
              </w:rPr>
              <w:t>Description</w:t>
            </w:r>
          </w:p>
        </w:tc>
      </w:tr>
      <w:tr w:rsidRPr="007E54E2" w:rsidR="00395B59" w:rsidTr="00866F1A" w14:paraId="752BE69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61966FE2"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34F0B77"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6A77B05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0CB3F656" w14:textId="7A940DD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EFDEBB9" w14:textId="77777777">
            <w:pPr>
              <w:rPr>
                <w:sz w:val="24"/>
                <w:szCs w:val="24"/>
                <w:lang w:eastAsia="en-AU"/>
              </w:rPr>
            </w:pPr>
            <w:r w:rsidRPr="007E54E2">
              <w:rPr>
                <w:sz w:val="24"/>
                <w:szCs w:val="24"/>
                <w:lang w:eastAsia="en-AU"/>
              </w:rPr>
              <w:t>Hành động được yêu cầu</w:t>
            </w:r>
          </w:p>
          <w:p w:rsidRPr="007E54E2" w:rsidR="00395B59" w:rsidP="00866F1A" w:rsidRDefault="00395B59" w14:paraId="1E491809" w14:textId="327CE764">
            <w:pPr>
              <w:rPr>
                <w:bCs/>
                <w:sz w:val="24"/>
                <w:szCs w:val="24"/>
                <w:lang w:eastAsia="en-AU"/>
              </w:rPr>
            </w:pPr>
            <w:r w:rsidRPr="007E54E2">
              <w:rPr>
                <w:bCs/>
                <w:sz w:val="24"/>
                <w:szCs w:val="24"/>
                <w:lang w:eastAsia="en-AU"/>
              </w:rPr>
              <w:t xml:space="preserve">action = </w:t>
            </w:r>
            <w:r w:rsidRPr="007E54E2" w:rsidR="003F1F07">
              <w:rPr>
                <w:sz w:val="24"/>
                <w:szCs w:val="24"/>
              </w:rPr>
              <w:t>guest2.4GView</w:t>
            </w:r>
          </w:p>
        </w:tc>
      </w:tr>
      <w:tr w:rsidRPr="007E54E2" w:rsidR="00395B59" w:rsidTr="00866F1A" w14:paraId="7614637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303AEA9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F470091"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41EDA6B9"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5521DE33"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F561FF3" w14:textId="77777777">
            <w:pPr>
              <w:rPr>
                <w:sz w:val="24"/>
                <w:szCs w:val="24"/>
                <w:lang w:eastAsia="en-AU"/>
              </w:rPr>
            </w:pPr>
          </w:p>
        </w:tc>
      </w:tr>
    </w:tbl>
    <w:p w:rsidRPr="00F0172A" w:rsidR="00395B59" w:rsidP="00395B59" w:rsidRDefault="00395B59" w14:paraId="07381922"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51FDEE6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F938F2" w14:paraId="0E28E5A0" w14:textId="46DEA8DF">
            <w:pPr>
              <w:rPr>
                <w:b/>
                <w:bCs/>
                <w:sz w:val="24"/>
                <w:szCs w:val="24"/>
                <w:lang w:eastAsia="en-AU"/>
              </w:rPr>
            </w:pPr>
            <w:r w:rsidRPr="007E54E2">
              <w:rPr>
                <w:b/>
                <w:bCs/>
                <w:sz w:val="24"/>
                <w:szCs w:val="24"/>
                <w:lang w:eastAsia="en-AU"/>
              </w:rPr>
              <w:t>results object</w:t>
            </w:r>
          </w:p>
        </w:tc>
      </w:tr>
      <w:tr w:rsidRPr="007E54E2" w:rsidR="00395B59" w:rsidTr="00866F1A" w14:paraId="429745E0"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15B01055"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1E6F4CB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EDEFF6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3BF8834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7D146D5" w14:textId="77777777">
            <w:pPr>
              <w:rPr>
                <w:b/>
                <w:bCs/>
                <w:sz w:val="24"/>
                <w:szCs w:val="24"/>
                <w:lang w:eastAsia="en-AU"/>
              </w:rPr>
            </w:pPr>
            <w:r w:rsidRPr="007E54E2">
              <w:rPr>
                <w:b/>
                <w:bCs/>
                <w:sz w:val="24"/>
                <w:szCs w:val="24"/>
                <w:lang w:eastAsia="en-AU"/>
              </w:rPr>
              <w:t>Description</w:t>
            </w:r>
          </w:p>
        </w:tc>
      </w:tr>
      <w:tr w:rsidRPr="007E54E2" w:rsidR="00395B59" w:rsidTr="00866F1A" w14:paraId="797B6F2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F1F07" w14:paraId="40607CD0" w14:textId="14B85ADE">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8531FB" w14:paraId="50A11A9E" w14:textId="76E136D1">
            <w:pPr>
              <w:rPr>
                <w:bCs/>
                <w:sz w:val="24"/>
                <w:szCs w:val="24"/>
                <w:lang w:eastAsia="en-AU"/>
              </w:rPr>
            </w:pPr>
            <w:r w:rsidRPr="007E54E2">
              <w:rPr>
                <w:sz w:val="24"/>
                <w:szCs w:val="24"/>
              </w:rPr>
              <w:t>ssidIndex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C75C13" w14:paraId="4F86FE2F" w14:textId="015F5CD4">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C75C13" w14:paraId="08D2224D" w14:textId="44765964">
            <w:pPr>
              <w:jc w:val="center"/>
              <w:rPr>
                <w:sz w:val="24"/>
                <w:szCs w:val="24"/>
                <w:lang w:eastAsia="en-AU"/>
              </w:rPr>
            </w:pPr>
            <w:r w:rsidRPr="007E54E2">
              <w:rPr>
                <w:sz w:val="24"/>
                <w:szCs w:val="24"/>
                <w:lang w:eastAsia="en-AU"/>
              </w:rPr>
              <w:t>0-1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3F1F07" w:rsidRDefault="008531FB" w14:paraId="61F848B6" w14:textId="77777777">
            <w:pPr>
              <w:rPr>
                <w:sz w:val="24"/>
                <w:szCs w:val="24"/>
              </w:rPr>
            </w:pPr>
            <w:r w:rsidRPr="007E54E2">
              <w:rPr>
                <w:sz w:val="24"/>
                <w:szCs w:val="24"/>
              </w:rPr>
              <w:t>SSID Index</w:t>
            </w:r>
            <w:r w:rsidRPr="007E54E2" w:rsidR="00C75C13">
              <w:rPr>
                <w:sz w:val="24"/>
                <w:szCs w:val="24"/>
              </w:rPr>
              <w:t>:</w:t>
            </w:r>
          </w:p>
          <w:p w:rsidRPr="007E54E2" w:rsidR="00C75C13" w:rsidP="00C75C13" w:rsidRDefault="00C75C13" w14:paraId="691954E7" w14:textId="12F7910D">
            <w:pPr>
              <w:rPr>
                <w:sz w:val="24"/>
                <w:szCs w:val="24"/>
              </w:rPr>
            </w:pPr>
            <w:r w:rsidRPr="007E54E2">
              <w:rPr>
                <w:sz w:val="24"/>
                <w:szCs w:val="24"/>
              </w:rPr>
              <w:t>0: Main SSID</w:t>
            </w:r>
          </w:p>
          <w:p w:rsidRPr="007E54E2" w:rsidR="00C75C13" w:rsidP="00C75C13" w:rsidRDefault="00C75C13" w14:paraId="007A938E" w14:textId="71AB51C0">
            <w:pPr>
              <w:rPr>
                <w:sz w:val="24"/>
                <w:szCs w:val="24"/>
              </w:rPr>
            </w:pPr>
            <w:r w:rsidRPr="007E54E2">
              <w:rPr>
                <w:sz w:val="24"/>
                <w:szCs w:val="24"/>
              </w:rPr>
              <w:t>1: Guest SSID</w:t>
            </w:r>
          </w:p>
        </w:tc>
      </w:tr>
      <w:tr w:rsidRPr="007E54E2" w:rsidR="003F1F07" w:rsidTr="00866F1A" w14:paraId="76CFDAC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3F1F07" w:rsidRDefault="003F1F07" w14:paraId="70D4454D" w14:textId="0F3C3AFC">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3F1F07" w:rsidP="003F1F07" w:rsidRDefault="003F1F07" w14:paraId="1A738FA3" w14:textId="14AF9B4F">
            <w:pPr>
              <w:rPr>
                <w:bCs/>
                <w:sz w:val="24"/>
                <w:szCs w:val="24"/>
                <w:lang w:eastAsia="en-AU"/>
              </w:rPr>
            </w:pPr>
            <w:r w:rsidRPr="007E54E2">
              <w:rPr>
                <w:sz w:val="24"/>
                <w:szCs w:val="24"/>
              </w:rPr>
              <w:t>ssidName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3F1F07" w:rsidRDefault="003F1F07" w14:paraId="5E5A3302" w14:textId="2FE5DD4C">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3F1F07" w:rsidRDefault="003F1F07" w14:paraId="4563C8EA" w14:textId="20677DE9">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3F1F07" w:rsidRDefault="003F1F07" w14:paraId="3D560A31" w14:textId="77777777">
            <w:pPr>
              <w:rPr>
                <w:color w:val="000000"/>
                <w:sz w:val="24"/>
                <w:szCs w:val="24"/>
              </w:rPr>
            </w:pPr>
            <w:r w:rsidRPr="007E54E2">
              <w:rPr>
                <w:sz w:val="24"/>
                <w:szCs w:val="24"/>
              </w:rPr>
              <w:t>Tên SSID của mạng Wifi</w:t>
            </w:r>
            <w:r w:rsidRPr="007E54E2">
              <w:rPr>
                <w:color w:val="000000"/>
                <w:sz w:val="24"/>
                <w:szCs w:val="24"/>
              </w:rPr>
              <w:t>.</w:t>
            </w:r>
          </w:p>
          <w:p w:rsidRPr="007E54E2" w:rsidR="003F1F07" w:rsidP="003F1F07" w:rsidRDefault="003F1F07" w14:paraId="201F9625" w14:textId="28D1DCA2">
            <w:pPr>
              <w:rPr>
                <w:bCs/>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r>
            <w:r w:rsidRPr="007E54E2">
              <w:rPr>
                <w:rFonts w:eastAsia="Calibri"/>
                <w:color w:val="000000"/>
                <w:sz w:val="24"/>
                <w:szCs w:val="24"/>
              </w:rPr>
              <w:t>Không cho phép chuỗi chỉ chứa kí tự space.</w:t>
            </w:r>
          </w:p>
        </w:tc>
      </w:tr>
      <w:tr w:rsidRPr="007E54E2" w:rsidR="003F1F07" w:rsidTr="00866F1A" w14:paraId="632D828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3F1F07" w:rsidRDefault="003F1F07" w14:paraId="7A3405CB" w14:textId="63F4BA86">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3F1F07" w:rsidP="003F1F07" w:rsidRDefault="003F1F07" w14:paraId="38CF34A2" w14:textId="3EA485D7">
            <w:pPr>
              <w:rPr>
                <w:sz w:val="24"/>
                <w:szCs w:val="24"/>
              </w:rPr>
            </w:pPr>
            <w:r w:rsidRPr="007E54E2">
              <w:rPr>
                <w:sz w:val="24"/>
                <w:szCs w:val="24"/>
              </w:rPr>
              <w:t>authenMode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3F1F07" w:rsidRDefault="003F1F07" w14:paraId="0022F64F" w14:textId="48AF56CE">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3F1F07" w:rsidRDefault="003F1F07" w14:paraId="584FE4CD" w14:textId="09A2048A">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3F1F07" w:rsidP="003F1F07" w:rsidRDefault="003F1F07" w14:paraId="2794E499" w14:textId="008AD63F">
            <w:pPr>
              <w:rPr>
                <w:sz w:val="24"/>
                <w:szCs w:val="24"/>
              </w:rPr>
            </w:pPr>
            <w:r w:rsidRPr="007E54E2">
              <w:rPr>
                <w:sz w:val="24"/>
                <w:szCs w:val="24"/>
              </w:rPr>
              <w:t>Mode xác thực Wifi.</w:t>
            </w:r>
          </w:p>
          <w:p w:rsidR="007A460A" w:rsidP="003F1F07" w:rsidRDefault="007A460A" w14:paraId="6949D3E6" w14:textId="4DB143A8">
            <w:pPr>
              <w:rPr>
                <w:sz w:val="24"/>
                <w:szCs w:val="24"/>
              </w:rPr>
            </w:pPr>
            <w:r>
              <w:rPr>
                <w:sz w:val="24"/>
                <w:szCs w:val="24"/>
              </w:rPr>
              <w:t xml:space="preserve">Giá trị: open, </w:t>
            </w:r>
            <w:r w:rsidRPr="007A460A">
              <w:rPr>
                <w:sz w:val="24"/>
                <w:szCs w:val="24"/>
              </w:rPr>
              <w:t>password</w:t>
            </w:r>
            <w:r>
              <w:rPr>
                <w:sz w:val="24"/>
                <w:szCs w:val="24"/>
              </w:rPr>
              <w:t>.</w:t>
            </w:r>
          </w:p>
          <w:p w:rsidRPr="007E54E2" w:rsidR="007A460A" w:rsidP="003F1F07" w:rsidRDefault="007A460A" w14:paraId="247D64EA" w14:textId="7ECDE4F8">
            <w:pPr>
              <w:rPr>
                <w:sz w:val="24"/>
                <w:szCs w:val="24"/>
              </w:rPr>
            </w:pPr>
            <w:r w:rsidRPr="007A460A">
              <w:rPr>
                <w:sz w:val="24"/>
                <w:szCs w:val="24"/>
              </w:rPr>
              <w:t xml:space="preserve">Trường hợp trên thiết bị đang cấu hình kiểu </w:t>
            </w:r>
            <w:r w:rsidRPr="007E54E2">
              <w:rPr>
                <w:bCs/>
                <w:sz w:val="24"/>
                <w:szCs w:val="24"/>
                <w:lang w:eastAsia="en-AU"/>
              </w:rPr>
              <w:t>OPEN</w:t>
            </w:r>
            <w:r>
              <w:rPr>
                <w:sz w:val="24"/>
                <w:szCs w:val="24"/>
              </w:rPr>
              <w:t xml:space="preserve"> </w:t>
            </w:r>
            <w:r w:rsidRPr="007A460A">
              <w:rPr>
                <w:sz w:val="24"/>
                <w:szCs w:val="24"/>
              </w:rPr>
              <w:t xml:space="preserve">hay </w:t>
            </w:r>
            <w:r w:rsidRPr="000E01E8">
              <w:rPr>
                <w:bCs/>
                <w:sz w:val="24"/>
                <w:szCs w:val="24"/>
                <w:lang w:eastAsia="en-AU"/>
              </w:rPr>
              <w:t>WPA3-OWE</w:t>
            </w:r>
            <w:r w:rsidRPr="007A460A">
              <w:rPr>
                <w:sz w:val="24"/>
                <w:szCs w:val="24"/>
              </w:rPr>
              <w:t xml:space="preserve"> thì authentication mode gửi lên cho Mobile App đều là kiểu </w:t>
            </w:r>
            <w:r>
              <w:rPr>
                <w:sz w:val="24"/>
                <w:szCs w:val="24"/>
              </w:rPr>
              <w:t>open</w:t>
            </w:r>
            <w:r w:rsidRPr="007A460A">
              <w:rPr>
                <w:sz w:val="24"/>
                <w:szCs w:val="24"/>
              </w:rPr>
              <w:t>.</w:t>
            </w:r>
            <w:r>
              <w:rPr>
                <w:sz w:val="24"/>
                <w:szCs w:val="24"/>
              </w:rPr>
              <w:t xml:space="preserve"> Các kiểu (</w:t>
            </w:r>
            <w:r w:rsidRPr="007E54E2">
              <w:rPr>
                <w:bCs/>
                <w:sz w:val="24"/>
                <w:szCs w:val="24"/>
                <w:lang w:eastAsia="en-AU"/>
              </w:rPr>
              <w:t>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sz w:val="24"/>
                <w:szCs w:val="24"/>
              </w:rPr>
              <w:t>) còn lại thì gửi lên password.</w:t>
            </w:r>
          </w:p>
          <w:p w:rsidRPr="007A460A" w:rsidR="000E01E8" w:rsidP="007A460A" w:rsidRDefault="00C75C13" w14:paraId="0C097DD8" w14:textId="26911F04">
            <w:pPr>
              <w:rPr>
                <w:bCs/>
                <w:sz w:val="24"/>
                <w:szCs w:val="24"/>
                <w:lang w:eastAsia="en-AU"/>
              </w:rPr>
            </w:pPr>
            <w:r w:rsidRPr="007E54E2">
              <w:rPr>
                <w:bCs/>
                <w:sz w:val="24"/>
                <w:szCs w:val="24"/>
                <w:lang w:eastAsia="en-AU"/>
              </w:rPr>
              <w:t xml:space="preserve">Chỉ có giá trị </w:t>
            </w:r>
            <w:r w:rsidR="007A460A">
              <w:rPr>
                <w:bCs/>
                <w:sz w:val="24"/>
                <w:szCs w:val="24"/>
                <w:lang w:eastAsia="en-AU"/>
              </w:rPr>
              <w:t>open</w:t>
            </w:r>
            <w:r w:rsidRPr="007E54E2">
              <w:rPr>
                <w:bCs/>
                <w:sz w:val="24"/>
                <w:szCs w:val="24"/>
                <w:lang w:eastAsia="en-AU"/>
              </w:rPr>
              <w:t xml:space="preserve"> khi ssidIndex=1</w:t>
            </w:r>
          </w:p>
        </w:tc>
      </w:tr>
      <w:tr w:rsidRPr="007E54E2" w:rsidR="003F1F07" w:rsidTr="00866F1A" w14:paraId="304FD07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3F1F07" w:rsidRDefault="003F1F07" w14:paraId="754FEFD2" w14:textId="00FC6ACD">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3F1F07" w:rsidP="003F1F07" w:rsidRDefault="003F1F07" w14:paraId="16B0431A" w14:textId="6E99F597">
            <w:pPr>
              <w:rPr>
                <w:sz w:val="24"/>
                <w:szCs w:val="24"/>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3F1F07" w:rsidRDefault="003F1F07" w14:paraId="030B0102" w14:textId="236F87C3">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3F1F07" w:rsidRDefault="003F1F07" w14:paraId="583264EB" w14:textId="08B8040F">
            <w:pPr>
              <w:jc w:val="center"/>
              <w:rPr>
                <w:sz w:val="24"/>
                <w:szCs w:val="24"/>
                <w:lang w:eastAsia="en-AU"/>
              </w:rPr>
            </w:pPr>
            <w:r w:rsidRPr="007E54E2">
              <w:rPr>
                <w:sz w:val="24"/>
                <w:szCs w:val="24"/>
                <w:lang w:eastAsia="en-AU"/>
              </w:rPr>
              <w:t>8 - 63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3F1F07" w:rsidRDefault="003F1F07" w14:paraId="16805A1D" w14:textId="77777777">
            <w:pPr>
              <w:rPr>
                <w:sz w:val="24"/>
                <w:szCs w:val="24"/>
              </w:rPr>
            </w:pPr>
            <w:r w:rsidRPr="007E54E2">
              <w:rPr>
                <w:sz w:val="24"/>
                <w:szCs w:val="24"/>
              </w:rPr>
              <w:t>Mật khẩu xác thực Wifi.</w:t>
            </w:r>
          </w:p>
          <w:p w:rsidRPr="007E54E2" w:rsidR="003F1F07" w:rsidP="003F1F07" w:rsidRDefault="003F1F07" w14:paraId="550DD9E2"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lastRenderedPageBreak/>
              <w:t>Không chứa ký tự tiếng việt, dấu '&amp;', dấu nháy đơn ', dấu nháy kép ", dấu gạch chéo \.</w:t>
            </w:r>
          </w:p>
          <w:p w:rsidRPr="007E54E2" w:rsidR="003F1F07" w:rsidP="003F1F07" w:rsidRDefault="003F1F07" w14:paraId="2056783F" w14:textId="0F6C9AA8">
            <w:pPr>
              <w:rPr>
                <w:sz w:val="24"/>
                <w:szCs w:val="24"/>
              </w:rPr>
            </w:pPr>
            <w:r w:rsidRPr="007E54E2">
              <w:rPr>
                <w:rFonts w:eastAsia="Calibri"/>
                <w:color w:val="000000"/>
                <w:sz w:val="24"/>
                <w:szCs w:val="24"/>
              </w:rPr>
              <w:t>Không cho phép chuỗi chỉ chứa kí tự space.</w:t>
            </w:r>
          </w:p>
        </w:tc>
      </w:tr>
    </w:tbl>
    <w:p w:rsidR="00395B59" w:rsidP="00395B59" w:rsidRDefault="00395B59" w14:paraId="0F64DADB" w14:textId="77777777"/>
    <w:p w:rsidR="00395B59" w:rsidP="00395B59" w:rsidRDefault="00395B59" w14:paraId="2B2CC9EB" w14:textId="77777777">
      <w:pPr>
        <w:pStyle w:val="Heading3"/>
      </w:pPr>
      <w:bookmarkStart w:name="_Toc113352655" w:id="85"/>
      <w:r>
        <w:t>Example</w:t>
      </w:r>
      <w:bookmarkEnd w:id="85"/>
    </w:p>
    <w:p w:rsidR="00395B59" w:rsidP="00395B59" w:rsidRDefault="00395B59" w14:paraId="704B0559" w14:textId="77777777">
      <w:pPr>
        <w:rPr>
          <w:b/>
        </w:rPr>
      </w:pPr>
      <w:r>
        <w:rPr>
          <w:b/>
        </w:rPr>
        <w:t>Request:</w:t>
      </w:r>
    </w:p>
    <w:p w:rsidRPr="00960690" w:rsidR="00395B59" w:rsidP="00395B59" w:rsidRDefault="00395B59" w14:paraId="09192464" w14:textId="77777777">
      <w:pPr>
        <w:rPr>
          <w:i/>
          <w:u w:val="single"/>
        </w:rPr>
      </w:pPr>
      <w:r w:rsidRPr="00960690">
        <w:rPr>
          <w:u w:val="single"/>
        </w:rPr>
        <w:t>https://192.168.88.1:9000</w:t>
      </w:r>
      <w:r>
        <w:rPr>
          <w:u w:val="single"/>
        </w:rPr>
        <w:t>/onelinkagent</w:t>
      </w:r>
    </w:p>
    <w:p w:rsidR="00C400E9" w:rsidP="00C400E9" w:rsidRDefault="00C400E9" w14:paraId="39A4D7FA" w14:textId="77777777">
      <w:r>
        <w:t>{</w:t>
      </w:r>
    </w:p>
    <w:p w:rsidR="00C400E9" w:rsidP="00C400E9" w:rsidRDefault="00C400E9" w14:paraId="03FE52F0" w14:textId="066FFB84">
      <w:r>
        <w:tab/>
      </w:r>
      <w:r>
        <w:t>"action": "</w:t>
      </w:r>
      <w:r w:rsidRPr="00C400E9">
        <w:t>guest2.4G</w:t>
      </w:r>
      <w:r>
        <w:t>View",</w:t>
      </w:r>
    </w:p>
    <w:p w:rsidR="00C400E9" w:rsidP="00C400E9" w:rsidRDefault="00C400E9" w14:paraId="4EC06EBE" w14:textId="18459EC2">
      <w:r>
        <w:tab/>
      </w:r>
      <w:r>
        <w:t xml:space="preserve">"requestId": </w:t>
      </w:r>
      <w:r w:rsidR="00FA141F">
        <w:t>&lt;requestId&gt;</w:t>
      </w:r>
    </w:p>
    <w:p w:rsidR="00395B59" w:rsidP="00395B59" w:rsidRDefault="00C400E9" w14:paraId="2495C9F3" w14:textId="3B7BE346">
      <w:r>
        <w:t>}</w:t>
      </w:r>
    </w:p>
    <w:p w:rsidR="00395B59" w:rsidP="00395B59" w:rsidRDefault="00395B59" w14:paraId="21713CE8" w14:textId="77777777">
      <w:pPr>
        <w:rPr>
          <w:b/>
        </w:rPr>
      </w:pPr>
      <w:r>
        <w:rPr>
          <w:b/>
        </w:rPr>
        <w:t>Response:</w:t>
      </w:r>
    </w:p>
    <w:p w:rsidR="00C75C13" w:rsidP="00C75C13" w:rsidRDefault="00C75C13" w14:paraId="668B6B1C" w14:textId="77777777">
      <w:r>
        <w:t>{</w:t>
      </w:r>
    </w:p>
    <w:p w:rsidR="00C75C13" w:rsidP="00C75C13" w:rsidRDefault="00C75C13" w14:paraId="0D98F368" w14:textId="77777777">
      <w:r>
        <w:tab/>
      </w:r>
      <w:r>
        <w:t>"status": 0,</w:t>
      </w:r>
    </w:p>
    <w:p w:rsidR="00C75C13" w:rsidP="00C75C13" w:rsidRDefault="00C75C13" w14:paraId="3FBE9547" w14:textId="77777777">
      <w:r>
        <w:tab/>
      </w:r>
      <w:r>
        <w:t>"message": "Success",</w:t>
      </w:r>
    </w:p>
    <w:p w:rsidR="00C75C13" w:rsidP="00C75C13" w:rsidRDefault="00C75C13" w14:paraId="0D719CFD" w14:textId="77777777">
      <w:r>
        <w:tab/>
      </w:r>
      <w:r>
        <w:t>"requestId":  &lt; requestId &gt;,</w:t>
      </w:r>
    </w:p>
    <w:p w:rsidR="00C75C13" w:rsidP="00C75C13" w:rsidRDefault="00C75C13" w14:paraId="5AA0415E" w14:textId="77777777">
      <w:r>
        <w:tab/>
      </w:r>
      <w:r>
        <w:t>"data": {</w:t>
      </w:r>
    </w:p>
    <w:p w:rsidR="00C75C13" w:rsidP="00C75C13" w:rsidRDefault="00C75C13" w14:paraId="50F89A79" w14:textId="77777777">
      <w:r>
        <w:tab/>
      </w:r>
      <w:r>
        <w:tab/>
      </w:r>
      <w:r>
        <w:t>"action": "ssid2.4GView",</w:t>
      </w:r>
    </w:p>
    <w:p w:rsidR="00C75C13" w:rsidP="00C75C13" w:rsidRDefault="00C75C13" w14:paraId="6C4B004D" w14:textId="77777777">
      <w:r>
        <w:tab/>
      </w:r>
      <w:r>
        <w:tab/>
      </w:r>
      <w:r>
        <w:t>"results": [{</w:t>
      </w:r>
    </w:p>
    <w:p w:rsidR="00C75C13" w:rsidP="00C75C13" w:rsidRDefault="00C75C13" w14:paraId="14577CD7" w14:textId="77777777">
      <w:r>
        <w:tab/>
      </w:r>
      <w:r>
        <w:tab/>
      </w:r>
      <w:r>
        <w:tab/>
      </w:r>
      <w:r>
        <w:tab/>
      </w:r>
      <w:r>
        <w:t>"ssidIndex":  &lt; ssidIndex &gt;,</w:t>
      </w:r>
    </w:p>
    <w:p w:rsidR="00C75C13" w:rsidP="00C75C13" w:rsidRDefault="00C75C13" w14:paraId="7B5D091C" w14:textId="77777777">
      <w:r>
        <w:tab/>
      </w:r>
      <w:r>
        <w:tab/>
      </w:r>
      <w:r>
        <w:tab/>
      </w:r>
      <w:r>
        <w:tab/>
      </w:r>
      <w:r>
        <w:t>"enable":  &lt; enable &gt;,</w:t>
      </w:r>
    </w:p>
    <w:p w:rsidR="00C75C13" w:rsidP="00C75C13" w:rsidRDefault="00C75C13" w14:paraId="3B33828A" w14:textId="77777777">
      <w:r>
        <w:tab/>
      </w:r>
      <w:r>
        <w:tab/>
      </w:r>
      <w:r>
        <w:tab/>
      </w:r>
      <w:r>
        <w:tab/>
      </w:r>
      <w:r>
        <w:t>"ssidName": "&lt;ssidName&gt;",</w:t>
      </w:r>
    </w:p>
    <w:p w:rsidR="00C75C13" w:rsidP="00C75C13" w:rsidRDefault="00C75C13" w14:paraId="4223BC47" w14:textId="77777777">
      <w:r>
        <w:tab/>
      </w:r>
      <w:r>
        <w:tab/>
      </w:r>
      <w:r>
        <w:tab/>
      </w:r>
      <w:r>
        <w:tab/>
      </w:r>
      <w:r>
        <w:t>"authenMode": "&lt;authenMode&gt;",</w:t>
      </w:r>
    </w:p>
    <w:p w:rsidR="00C75C13" w:rsidP="00C75C13" w:rsidRDefault="00C75C13" w14:paraId="6FFAC8F4" w14:textId="77777777">
      <w:r>
        <w:tab/>
      </w:r>
      <w:r>
        <w:tab/>
      </w:r>
      <w:r>
        <w:tab/>
      </w:r>
      <w:r>
        <w:tab/>
      </w:r>
      <w:r>
        <w:t>"password": " &lt; password &gt; "</w:t>
      </w:r>
    </w:p>
    <w:p w:rsidR="00C75C13" w:rsidP="00C75C13" w:rsidRDefault="00C75C13" w14:paraId="02FC3EB1" w14:textId="77777777">
      <w:r>
        <w:tab/>
      </w:r>
      <w:r>
        <w:tab/>
      </w:r>
      <w:r>
        <w:tab/>
      </w:r>
      <w:r>
        <w:t>}</w:t>
      </w:r>
    </w:p>
    <w:p w:rsidR="00C75C13" w:rsidP="00C75C13" w:rsidRDefault="00C75C13" w14:paraId="21FDBE21" w14:textId="77777777">
      <w:r>
        <w:tab/>
      </w:r>
      <w:r>
        <w:tab/>
      </w:r>
      <w:r>
        <w:t>]</w:t>
      </w:r>
    </w:p>
    <w:p w:rsidR="00C75C13" w:rsidP="00C75C13" w:rsidRDefault="00C75C13" w14:paraId="1E73C9D1" w14:textId="77777777">
      <w:r>
        <w:tab/>
      </w:r>
      <w:r>
        <w:t>}</w:t>
      </w:r>
    </w:p>
    <w:p w:rsidR="00C75C13" w:rsidP="00C75C13" w:rsidRDefault="00C75C13" w14:paraId="5B120887" w14:textId="77777777">
      <w:r>
        <w:t>}</w:t>
      </w:r>
    </w:p>
    <w:p w:rsidR="00395B59" w:rsidP="00395B59" w:rsidRDefault="00395B59" w14:paraId="451DCEF8" w14:textId="77777777"/>
    <w:p w:rsidR="00395B59" w:rsidP="00337E83" w:rsidRDefault="00C75C13" w14:paraId="2399CBA0" w14:textId="66CB8FB5">
      <w:pPr>
        <w:pStyle w:val="Heading2"/>
      </w:pPr>
      <w:bookmarkStart w:name="_Toc113352656" w:id="86"/>
      <w:r>
        <w:lastRenderedPageBreak/>
        <w:t>ssid</w:t>
      </w:r>
      <w:r w:rsidRPr="00337E83" w:rsidR="00337E83">
        <w:t>5GView</w:t>
      </w:r>
      <w:bookmarkEnd w:id="86"/>
    </w:p>
    <w:p w:rsidR="00395B59" w:rsidP="00395B59" w:rsidRDefault="00395B59" w14:paraId="5E257032" w14:textId="77777777">
      <w:pPr>
        <w:pStyle w:val="Heading3"/>
      </w:pPr>
      <w:bookmarkStart w:name="_Toc113352657" w:id="87"/>
      <w:r>
        <w:t>Mô tả API</w:t>
      </w:r>
      <w:bookmarkEnd w:id="8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42FDB457" w14:textId="77777777">
        <w:trPr>
          <w:trHeight w:val="567"/>
        </w:trPr>
        <w:tc>
          <w:tcPr>
            <w:tcW w:w="996" w:type="pct"/>
            <w:shd w:val="clear" w:color="auto" w:fill="D9D9D9" w:themeFill="background1" w:themeFillShade="D9"/>
            <w:vAlign w:val="center"/>
          </w:tcPr>
          <w:p w:rsidRPr="007E54E2" w:rsidR="00395B59" w:rsidP="007908BF" w:rsidRDefault="00395B59" w14:paraId="5D4E1B68"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187E5E8B"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7D9DCAB2" w14:textId="77777777">
        <w:trPr>
          <w:trHeight w:val="362"/>
        </w:trPr>
        <w:tc>
          <w:tcPr>
            <w:tcW w:w="996" w:type="pct"/>
            <w:vAlign w:val="center"/>
          </w:tcPr>
          <w:p w:rsidRPr="007E54E2" w:rsidR="00395B59" w:rsidP="00866F1A" w:rsidRDefault="00C75C13" w14:paraId="19FC5024" w14:textId="6CF20164">
            <w:pPr>
              <w:rPr>
                <w:color w:val="000000"/>
                <w:sz w:val="24"/>
                <w:szCs w:val="24"/>
              </w:rPr>
            </w:pPr>
            <w:r w:rsidRPr="007E54E2">
              <w:rPr>
                <w:sz w:val="24"/>
                <w:szCs w:val="24"/>
              </w:rPr>
              <w:t>ssid5GView</w:t>
            </w:r>
          </w:p>
        </w:tc>
        <w:tc>
          <w:tcPr>
            <w:tcW w:w="4004" w:type="pct"/>
            <w:vAlign w:val="center"/>
          </w:tcPr>
          <w:p w:rsidRPr="007E54E2" w:rsidR="00395B59" w:rsidP="00866F1A" w:rsidRDefault="00337E83" w14:paraId="7F9B2315" w14:textId="0B8703C3">
            <w:pPr>
              <w:overflowPunct/>
              <w:autoSpaceDE/>
              <w:autoSpaceDN/>
              <w:adjustRightInd/>
              <w:spacing w:after="0"/>
              <w:jc w:val="left"/>
              <w:textAlignment w:val="auto"/>
              <w:rPr>
                <w:color w:val="000000"/>
                <w:sz w:val="24"/>
                <w:szCs w:val="24"/>
              </w:rPr>
            </w:pPr>
            <w:r w:rsidRPr="007E54E2">
              <w:rPr>
                <w:color w:val="000000"/>
                <w:sz w:val="24"/>
                <w:szCs w:val="24"/>
              </w:rPr>
              <w:t>Lấy thông tin cấu hình Guest SSID 5 GHz của thiết bị</w:t>
            </w:r>
          </w:p>
        </w:tc>
      </w:tr>
      <w:tr w:rsidRPr="007E54E2" w:rsidR="00395B59" w:rsidTr="00866F1A" w14:paraId="6E7D6C73" w14:textId="77777777">
        <w:trPr>
          <w:trHeight w:val="362"/>
        </w:trPr>
        <w:tc>
          <w:tcPr>
            <w:tcW w:w="996" w:type="pct"/>
            <w:vAlign w:val="center"/>
          </w:tcPr>
          <w:p w:rsidRPr="007E54E2" w:rsidR="00395B59" w:rsidP="00866F1A" w:rsidRDefault="00395B59" w14:paraId="2976086D" w14:textId="77777777">
            <w:pPr>
              <w:rPr>
                <w:sz w:val="24"/>
                <w:szCs w:val="24"/>
              </w:rPr>
            </w:pPr>
            <w:r w:rsidRPr="007E54E2">
              <w:rPr>
                <w:sz w:val="24"/>
                <w:szCs w:val="24"/>
              </w:rPr>
              <w:t>Host</w:t>
            </w:r>
          </w:p>
        </w:tc>
        <w:tc>
          <w:tcPr>
            <w:tcW w:w="4004" w:type="pct"/>
            <w:vAlign w:val="center"/>
          </w:tcPr>
          <w:p w:rsidRPr="007E54E2" w:rsidR="00395B59" w:rsidP="007908BF" w:rsidRDefault="00395B59" w14:paraId="302DF785"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1FBFFDD1" w14:textId="77777777">
        <w:tc>
          <w:tcPr>
            <w:tcW w:w="996" w:type="pct"/>
            <w:vAlign w:val="center"/>
          </w:tcPr>
          <w:p w:rsidRPr="007E54E2" w:rsidR="00395B59" w:rsidP="007908BF" w:rsidRDefault="00395B59" w14:paraId="5CB66E63"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5DB5BA7C"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4D7EBFB8" w14:textId="77777777">
        <w:tc>
          <w:tcPr>
            <w:tcW w:w="996" w:type="pct"/>
            <w:vAlign w:val="center"/>
          </w:tcPr>
          <w:p w:rsidRPr="007E54E2" w:rsidR="00395B59" w:rsidP="007908BF" w:rsidRDefault="00395B59" w14:paraId="2378FB71"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7352E096"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582E31F8" w14:textId="77777777">
        <w:tc>
          <w:tcPr>
            <w:tcW w:w="996" w:type="pct"/>
            <w:vAlign w:val="center"/>
          </w:tcPr>
          <w:p w:rsidRPr="007E54E2" w:rsidR="00395B59" w:rsidP="007908BF" w:rsidRDefault="00395B59" w14:paraId="128DDEF9"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44C14B56" w14:textId="6927B3FB">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67AFA3DD" w14:textId="4673F26A">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78990F01" w14:textId="77777777">
        <w:tc>
          <w:tcPr>
            <w:tcW w:w="996" w:type="pct"/>
            <w:vAlign w:val="center"/>
          </w:tcPr>
          <w:p w:rsidRPr="007E54E2" w:rsidR="00395B59" w:rsidP="007908BF" w:rsidRDefault="00395B59" w14:paraId="7F3FEB61"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5235E4D8"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22E17FB8" w14:textId="77777777"/>
    <w:p w:rsidR="00395B59" w:rsidP="00395B59" w:rsidRDefault="00395B59" w14:paraId="3FED6E1D" w14:textId="77777777">
      <w:pPr>
        <w:pStyle w:val="Heading3"/>
      </w:pPr>
      <w:bookmarkStart w:name="_Toc113352658" w:id="88"/>
      <w:r>
        <w:t>Request</w:t>
      </w:r>
      <w:bookmarkEnd w:id="88"/>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0DC64143"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12A63830" w14:textId="77777777">
            <w:pPr>
              <w:rPr>
                <w:b/>
                <w:bCs/>
                <w:sz w:val="24"/>
                <w:szCs w:val="24"/>
                <w:lang w:eastAsia="en-AU"/>
              </w:rPr>
            </w:pPr>
            <w:r w:rsidRPr="007E54E2">
              <w:rPr>
                <w:b/>
                <w:bCs/>
                <w:sz w:val="24"/>
                <w:szCs w:val="24"/>
                <w:lang w:eastAsia="en-AU"/>
              </w:rPr>
              <w:t>Payload</w:t>
            </w:r>
          </w:p>
        </w:tc>
      </w:tr>
      <w:tr w:rsidRPr="007E54E2" w:rsidR="00395B59" w:rsidTr="00866F1A" w14:paraId="19651C5B"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09C2672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1FD2043"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6CB67E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245EFB2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AD57136" w14:textId="77777777">
            <w:pPr>
              <w:rPr>
                <w:b/>
                <w:bCs/>
                <w:sz w:val="24"/>
                <w:szCs w:val="24"/>
                <w:lang w:eastAsia="en-AU"/>
              </w:rPr>
            </w:pPr>
            <w:r w:rsidRPr="007E54E2">
              <w:rPr>
                <w:b/>
                <w:bCs/>
                <w:sz w:val="24"/>
                <w:szCs w:val="24"/>
                <w:lang w:eastAsia="en-AU"/>
              </w:rPr>
              <w:t>Description</w:t>
            </w:r>
          </w:p>
        </w:tc>
      </w:tr>
      <w:tr w:rsidRPr="007E54E2" w:rsidR="00395B59" w:rsidTr="00866F1A" w14:paraId="04D72CA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56FD8CB9"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80C81DA"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72DE709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5A916BDA"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17E369BB" w14:textId="77777777">
            <w:pPr>
              <w:rPr>
                <w:sz w:val="24"/>
                <w:szCs w:val="24"/>
                <w:lang w:eastAsia="en-AU"/>
              </w:rPr>
            </w:pPr>
            <w:r w:rsidRPr="007E54E2">
              <w:rPr>
                <w:sz w:val="24"/>
                <w:szCs w:val="24"/>
                <w:lang w:eastAsia="en-AU"/>
              </w:rPr>
              <w:t>Yêu cầu nghiệp vụ</w:t>
            </w:r>
          </w:p>
          <w:p w:rsidRPr="007E54E2" w:rsidR="00395B59" w:rsidP="00866F1A" w:rsidRDefault="00395B59" w14:paraId="0A5BF51E" w14:textId="482D0393">
            <w:pPr>
              <w:rPr>
                <w:b/>
                <w:bCs/>
                <w:sz w:val="24"/>
                <w:szCs w:val="24"/>
                <w:lang w:eastAsia="en-AU"/>
              </w:rPr>
            </w:pPr>
            <w:r w:rsidRPr="007E54E2">
              <w:rPr>
                <w:sz w:val="24"/>
                <w:szCs w:val="24"/>
                <w:lang w:eastAsia="en-AU"/>
              </w:rPr>
              <w:t xml:space="preserve">action = </w:t>
            </w:r>
            <w:r w:rsidRPr="007E54E2" w:rsidR="00C75C13">
              <w:rPr>
                <w:sz w:val="24"/>
                <w:szCs w:val="24"/>
              </w:rPr>
              <w:t>ssid5GView</w:t>
            </w:r>
          </w:p>
        </w:tc>
      </w:tr>
      <w:tr w:rsidRPr="007E54E2" w:rsidR="00D271EB" w:rsidTr="00866F1A" w14:paraId="5B8D995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DD80730"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3988916" w14:textId="3F794179">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DD00A3A" w14:textId="6741AE6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1252903" w14:textId="0BDB7A64">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6B652A7" w14:textId="6DBE9756">
            <w:pPr>
              <w:rPr>
                <w:sz w:val="24"/>
                <w:szCs w:val="24"/>
                <w:lang w:eastAsia="en-AU"/>
              </w:rPr>
            </w:pPr>
            <w:r w:rsidRPr="007E54E2">
              <w:rPr>
                <w:sz w:val="24"/>
                <w:szCs w:val="24"/>
                <w:lang w:eastAsia="en-AU"/>
              </w:rPr>
              <w:t>Index của request</w:t>
            </w:r>
          </w:p>
        </w:tc>
      </w:tr>
    </w:tbl>
    <w:p w:rsidR="00395B59" w:rsidP="00395B59" w:rsidRDefault="00395B59" w14:paraId="6240CC83" w14:textId="77777777"/>
    <w:p w:rsidR="00395B59" w:rsidP="00395B59" w:rsidRDefault="00395B59" w14:paraId="6AF2ADFB" w14:textId="77777777">
      <w:pPr>
        <w:pStyle w:val="Heading3"/>
      </w:pPr>
      <w:bookmarkStart w:name="_Toc113352659" w:id="89"/>
      <w:r>
        <w:t>Response</w:t>
      </w:r>
      <w:bookmarkEnd w:id="89"/>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31F6296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7B0961B4" w14:textId="77777777">
            <w:pPr>
              <w:rPr>
                <w:b/>
                <w:bCs/>
                <w:sz w:val="24"/>
                <w:szCs w:val="24"/>
                <w:lang w:eastAsia="en-AU"/>
              </w:rPr>
            </w:pPr>
            <w:r w:rsidRPr="007E54E2">
              <w:rPr>
                <w:b/>
                <w:bCs/>
                <w:sz w:val="24"/>
                <w:szCs w:val="24"/>
                <w:lang w:eastAsia="en-AU"/>
              </w:rPr>
              <w:t>Payload</w:t>
            </w:r>
          </w:p>
        </w:tc>
      </w:tr>
      <w:tr w:rsidRPr="007E54E2" w:rsidR="00395B59" w:rsidTr="00866F1A" w14:paraId="405404D0"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4B9F4DB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975B55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3BA52C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4E06480D"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206F78F" w14:textId="77777777">
            <w:pPr>
              <w:rPr>
                <w:b/>
                <w:bCs/>
                <w:sz w:val="24"/>
                <w:szCs w:val="24"/>
                <w:lang w:eastAsia="en-AU"/>
              </w:rPr>
            </w:pPr>
            <w:r w:rsidRPr="007E54E2">
              <w:rPr>
                <w:b/>
                <w:bCs/>
                <w:sz w:val="24"/>
                <w:szCs w:val="24"/>
                <w:lang w:eastAsia="en-AU"/>
              </w:rPr>
              <w:t>Description</w:t>
            </w:r>
          </w:p>
        </w:tc>
      </w:tr>
      <w:tr w:rsidRPr="007E54E2" w:rsidR="00395B59" w:rsidTr="00866F1A" w14:paraId="3757FAE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2496D8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5FD0A87"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57898F05"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53409293" w14:textId="237BE778">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6F43F07C" w14:textId="2043E6BC">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1C6DB225" w14:textId="1690E11D">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95B59" w:rsidTr="00866F1A" w14:paraId="2A32DC6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45413201"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71283224"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2E1890DB"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7F79EC1C" w14:textId="4E08D139">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363E41D" w14:textId="77777777">
            <w:pPr>
              <w:rPr>
                <w:sz w:val="24"/>
                <w:szCs w:val="24"/>
                <w:lang w:eastAsia="en-AU"/>
              </w:rPr>
            </w:pPr>
            <w:r w:rsidRPr="007E54E2">
              <w:rPr>
                <w:sz w:val="24"/>
                <w:szCs w:val="24"/>
                <w:lang w:eastAsia="en-AU"/>
              </w:rPr>
              <w:t>Mô tả kết quả</w:t>
            </w:r>
          </w:p>
        </w:tc>
      </w:tr>
      <w:tr w:rsidRPr="007E54E2" w:rsidR="00D271EB" w:rsidTr="00866F1A" w14:paraId="55C4A15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C3EAAF7"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B31CB7B" w14:textId="393394BC">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057EA01" w14:textId="7AABC65B">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7B8E44F" w14:textId="43FFA94A">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B1B6A2A" w14:textId="3D9EED7D">
            <w:pPr>
              <w:rPr>
                <w:sz w:val="24"/>
                <w:szCs w:val="24"/>
                <w:lang w:eastAsia="en-AU"/>
              </w:rPr>
            </w:pPr>
            <w:r w:rsidRPr="007E54E2">
              <w:rPr>
                <w:sz w:val="24"/>
                <w:szCs w:val="24"/>
                <w:lang w:eastAsia="en-AU"/>
              </w:rPr>
              <w:t>Index của request</w:t>
            </w:r>
          </w:p>
        </w:tc>
      </w:tr>
      <w:tr w:rsidRPr="007E54E2" w:rsidR="00D271EB" w:rsidTr="00866F1A" w14:paraId="0A8ADDC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36DE5B6" w14:textId="77777777">
            <w:pPr>
              <w:rPr>
                <w:sz w:val="24"/>
                <w:szCs w:val="24"/>
                <w:lang w:eastAsia="en-AU"/>
              </w:rPr>
            </w:pPr>
            <w:r w:rsidRPr="007E54E2">
              <w:rPr>
                <w:sz w:val="24"/>
                <w:szCs w:val="24"/>
                <w:lang w:eastAsia="en-AU"/>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A125AEC"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D36E77B"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E5B01B3" w14:textId="21B27FDC">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45CE35A"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0C6B9662"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1B114347"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1674D4B8" w14:textId="77777777">
            <w:pPr>
              <w:rPr>
                <w:b/>
                <w:bCs/>
                <w:sz w:val="24"/>
                <w:szCs w:val="24"/>
                <w:lang w:eastAsia="en-AU"/>
              </w:rPr>
            </w:pPr>
            <w:r w:rsidRPr="007E54E2">
              <w:rPr>
                <w:b/>
                <w:bCs/>
                <w:sz w:val="24"/>
                <w:szCs w:val="24"/>
                <w:lang w:eastAsia="en-AU"/>
              </w:rPr>
              <w:t>data object</w:t>
            </w:r>
          </w:p>
        </w:tc>
      </w:tr>
      <w:tr w:rsidRPr="007E54E2" w:rsidR="00395B59" w:rsidTr="00866F1A" w14:paraId="54B0C6B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004EC99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9998F8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3244C2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6289F35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14950E2" w14:textId="77777777">
            <w:pPr>
              <w:rPr>
                <w:b/>
                <w:bCs/>
                <w:sz w:val="24"/>
                <w:szCs w:val="24"/>
                <w:lang w:eastAsia="en-AU"/>
              </w:rPr>
            </w:pPr>
            <w:r w:rsidRPr="007E54E2">
              <w:rPr>
                <w:b/>
                <w:bCs/>
                <w:sz w:val="24"/>
                <w:szCs w:val="24"/>
                <w:lang w:eastAsia="en-AU"/>
              </w:rPr>
              <w:t>Description</w:t>
            </w:r>
          </w:p>
        </w:tc>
      </w:tr>
      <w:tr w:rsidRPr="007E54E2" w:rsidR="00395B59" w:rsidTr="00866F1A" w14:paraId="28EF8E4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1CC53C4B"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55A6D7D8"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7CB3680F"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09AC0B8D" w14:textId="66340CF8">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843DCB1" w14:textId="77777777">
            <w:pPr>
              <w:rPr>
                <w:sz w:val="24"/>
                <w:szCs w:val="24"/>
                <w:lang w:eastAsia="en-AU"/>
              </w:rPr>
            </w:pPr>
            <w:r w:rsidRPr="007E54E2">
              <w:rPr>
                <w:sz w:val="24"/>
                <w:szCs w:val="24"/>
                <w:lang w:eastAsia="en-AU"/>
              </w:rPr>
              <w:t>Hành động được yêu cầu</w:t>
            </w:r>
          </w:p>
          <w:p w:rsidRPr="007E54E2" w:rsidR="00395B59" w:rsidP="00866F1A" w:rsidRDefault="00395B59" w14:paraId="4E763C2E" w14:textId="24662614">
            <w:pPr>
              <w:rPr>
                <w:bCs/>
                <w:sz w:val="24"/>
                <w:szCs w:val="24"/>
                <w:lang w:eastAsia="en-AU"/>
              </w:rPr>
            </w:pPr>
            <w:r w:rsidRPr="007E54E2">
              <w:rPr>
                <w:bCs/>
                <w:sz w:val="24"/>
                <w:szCs w:val="24"/>
                <w:lang w:eastAsia="en-AU"/>
              </w:rPr>
              <w:t xml:space="preserve">action = </w:t>
            </w:r>
            <w:r w:rsidRPr="007E54E2" w:rsidR="00337E83">
              <w:rPr>
                <w:sz w:val="24"/>
                <w:szCs w:val="24"/>
              </w:rPr>
              <w:t>guest5GView</w:t>
            </w:r>
          </w:p>
        </w:tc>
      </w:tr>
      <w:tr w:rsidRPr="007E54E2" w:rsidR="00395B59" w:rsidTr="00866F1A" w14:paraId="09A57B8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0932CE6F"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7D261D1C"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3A37C27E"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082D376A"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9B3969A" w14:textId="77777777">
            <w:pPr>
              <w:rPr>
                <w:sz w:val="24"/>
                <w:szCs w:val="24"/>
                <w:lang w:eastAsia="en-AU"/>
              </w:rPr>
            </w:pPr>
          </w:p>
        </w:tc>
      </w:tr>
    </w:tbl>
    <w:p w:rsidRPr="00F0172A" w:rsidR="00395B59" w:rsidP="00395B59" w:rsidRDefault="00395B59" w14:paraId="2C807489"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39E2291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F938F2" w14:paraId="57036FBA" w14:textId="38A8F076">
            <w:pPr>
              <w:rPr>
                <w:b/>
                <w:bCs/>
                <w:sz w:val="24"/>
                <w:szCs w:val="24"/>
                <w:lang w:eastAsia="en-AU"/>
              </w:rPr>
            </w:pPr>
            <w:r w:rsidRPr="007E54E2">
              <w:rPr>
                <w:b/>
                <w:bCs/>
                <w:sz w:val="24"/>
                <w:szCs w:val="24"/>
                <w:lang w:eastAsia="en-AU"/>
              </w:rPr>
              <w:t>results object</w:t>
            </w:r>
          </w:p>
        </w:tc>
      </w:tr>
      <w:tr w:rsidRPr="007E54E2" w:rsidR="00395B59" w:rsidTr="00866F1A" w14:paraId="2DDA738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344FD849"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6293C7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7007F5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5920E5D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E1D873F" w14:textId="77777777">
            <w:pPr>
              <w:rPr>
                <w:b/>
                <w:bCs/>
                <w:sz w:val="24"/>
                <w:szCs w:val="24"/>
                <w:lang w:eastAsia="en-AU"/>
              </w:rPr>
            </w:pPr>
            <w:r w:rsidRPr="007E54E2">
              <w:rPr>
                <w:b/>
                <w:bCs/>
                <w:sz w:val="24"/>
                <w:szCs w:val="24"/>
                <w:lang w:eastAsia="en-AU"/>
              </w:rPr>
              <w:t>Description</w:t>
            </w:r>
          </w:p>
        </w:tc>
      </w:tr>
      <w:tr w:rsidRPr="007E54E2" w:rsidR="00C75C13" w:rsidTr="00866F1A" w14:paraId="27B144E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75C13" w:rsidP="00C75C13" w:rsidRDefault="00C75C13" w14:paraId="308F9EC6" w14:textId="67A4528E">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75C13" w:rsidP="00C75C13" w:rsidRDefault="00C75C13" w14:paraId="10CACE66" w14:textId="6ACE6E87">
            <w:pPr>
              <w:rPr>
                <w:bCs/>
                <w:sz w:val="24"/>
                <w:szCs w:val="24"/>
                <w:lang w:eastAsia="en-AU"/>
              </w:rPr>
            </w:pPr>
            <w:r w:rsidRPr="007E54E2">
              <w:rPr>
                <w:sz w:val="24"/>
                <w:szCs w:val="24"/>
              </w:rPr>
              <w:t>ssidIndex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75C13" w:rsidP="00C75C13" w:rsidRDefault="00C75C13" w14:paraId="4F5CE8EF" w14:textId="386C041F">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75C13" w:rsidP="00C75C13" w:rsidRDefault="00C75C13" w14:paraId="3A60F669" w14:textId="116D9998">
            <w:pPr>
              <w:jc w:val="center"/>
              <w:rPr>
                <w:sz w:val="24"/>
                <w:szCs w:val="24"/>
                <w:lang w:eastAsia="en-AU"/>
              </w:rPr>
            </w:pPr>
            <w:r w:rsidRPr="007E54E2">
              <w:rPr>
                <w:sz w:val="24"/>
                <w:szCs w:val="24"/>
                <w:lang w:eastAsia="en-AU"/>
              </w:rPr>
              <w:t>0-1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75C13" w:rsidP="00C75C13" w:rsidRDefault="00C75C13" w14:paraId="7C794234" w14:textId="77777777">
            <w:pPr>
              <w:rPr>
                <w:sz w:val="24"/>
                <w:szCs w:val="24"/>
              </w:rPr>
            </w:pPr>
            <w:r w:rsidRPr="007E54E2">
              <w:rPr>
                <w:sz w:val="24"/>
                <w:szCs w:val="24"/>
              </w:rPr>
              <w:t>SSID Index:</w:t>
            </w:r>
          </w:p>
          <w:p w:rsidRPr="007E54E2" w:rsidR="00C75C13" w:rsidP="00C75C13" w:rsidRDefault="00C75C13" w14:paraId="52EDAED7" w14:textId="77777777">
            <w:pPr>
              <w:rPr>
                <w:sz w:val="24"/>
                <w:szCs w:val="24"/>
              </w:rPr>
            </w:pPr>
            <w:r w:rsidRPr="007E54E2">
              <w:rPr>
                <w:sz w:val="24"/>
                <w:szCs w:val="24"/>
              </w:rPr>
              <w:t>0: Main SSID</w:t>
            </w:r>
          </w:p>
          <w:p w:rsidRPr="007E54E2" w:rsidR="00C75C13" w:rsidP="00C75C13" w:rsidRDefault="00C75C13" w14:paraId="34D9EEF7" w14:textId="035941F4">
            <w:pPr>
              <w:rPr>
                <w:bCs/>
                <w:sz w:val="24"/>
                <w:szCs w:val="24"/>
                <w:lang w:eastAsia="en-AU"/>
              </w:rPr>
            </w:pPr>
            <w:r w:rsidRPr="007E54E2">
              <w:rPr>
                <w:sz w:val="24"/>
                <w:szCs w:val="24"/>
              </w:rPr>
              <w:t>1: Guest SSID</w:t>
            </w:r>
          </w:p>
        </w:tc>
      </w:tr>
      <w:tr w:rsidRPr="007E54E2" w:rsidR="00337E83" w:rsidTr="00866F1A" w14:paraId="72E0F4B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37E83" w:rsidP="00337E83" w:rsidRDefault="00337E83" w14:paraId="420F2CD5" w14:textId="3B18FA5B">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337E83" w:rsidP="00337E83" w:rsidRDefault="00337E83" w14:paraId="5B37B108" w14:textId="484941DC">
            <w:pPr>
              <w:rPr>
                <w:bCs/>
                <w:sz w:val="24"/>
                <w:szCs w:val="24"/>
                <w:lang w:eastAsia="en-AU"/>
              </w:rPr>
            </w:pPr>
            <w:r w:rsidRPr="007E54E2">
              <w:rPr>
                <w:sz w:val="24"/>
                <w:szCs w:val="24"/>
              </w:rPr>
              <w:t>ssidName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37E83" w:rsidP="00337E83" w:rsidRDefault="00337E83" w14:paraId="028F6EF4" w14:textId="3D7075BB">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37E83" w:rsidP="00337E83" w:rsidRDefault="00337E83" w14:paraId="53A04175" w14:textId="1E61547D">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37E83" w:rsidP="00337E83" w:rsidRDefault="00337E83" w14:paraId="16F2F2D0" w14:textId="77777777">
            <w:pPr>
              <w:rPr>
                <w:color w:val="000000"/>
                <w:sz w:val="24"/>
                <w:szCs w:val="24"/>
              </w:rPr>
            </w:pPr>
            <w:r w:rsidRPr="007E54E2">
              <w:rPr>
                <w:sz w:val="24"/>
                <w:szCs w:val="24"/>
              </w:rPr>
              <w:t>Tên SSID của mạng Wifi</w:t>
            </w:r>
            <w:r w:rsidRPr="007E54E2">
              <w:rPr>
                <w:color w:val="000000"/>
                <w:sz w:val="24"/>
                <w:szCs w:val="24"/>
              </w:rPr>
              <w:t>.</w:t>
            </w:r>
          </w:p>
          <w:p w:rsidRPr="007E54E2" w:rsidR="00337E83" w:rsidP="00337E83" w:rsidRDefault="00337E83" w14:paraId="45FC15E6" w14:textId="0159E045">
            <w:pPr>
              <w:rPr>
                <w:bCs/>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r>
            <w:r w:rsidRPr="007E54E2">
              <w:rPr>
                <w:rFonts w:eastAsia="Calibri"/>
                <w:color w:val="000000"/>
                <w:sz w:val="24"/>
                <w:szCs w:val="24"/>
              </w:rPr>
              <w:t>Không cho phép chuỗi chỉ chứa kí tự space.</w:t>
            </w:r>
          </w:p>
        </w:tc>
      </w:tr>
      <w:tr w:rsidRPr="007E54E2" w:rsidR="00337E83" w:rsidTr="00866F1A" w14:paraId="00B75DB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37E83" w:rsidP="00337E83" w:rsidRDefault="00337E83" w14:paraId="3577099C" w14:textId="159338D5">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337E83" w:rsidP="00337E83" w:rsidRDefault="00337E83" w14:paraId="32B86D74" w14:textId="4BF806D1">
            <w:pPr>
              <w:rPr>
                <w:sz w:val="24"/>
                <w:szCs w:val="24"/>
              </w:rPr>
            </w:pPr>
            <w:r w:rsidRPr="007E54E2">
              <w:rPr>
                <w:sz w:val="24"/>
                <w:szCs w:val="24"/>
              </w:rPr>
              <w:t>authenMode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37E83" w:rsidP="00337E83" w:rsidRDefault="00337E83" w14:paraId="684BD56D" w14:textId="052A5130">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37E83" w:rsidP="00337E83" w:rsidRDefault="00337E83" w14:paraId="4047B214" w14:textId="437964B8">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7A460A" w:rsidP="007A460A" w:rsidRDefault="007A460A" w14:paraId="4898949B" w14:textId="77777777">
            <w:pPr>
              <w:rPr>
                <w:sz w:val="24"/>
                <w:szCs w:val="24"/>
              </w:rPr>
            </w:pPr>
            <w:r w:rsidRPr="007E54E2">
              <w:rPr>
                <w:sz w:val="24"/>
                <w:szCs w:val="24"/>
              </w:rPr>
              <w:t>Mode xác thực Wifi.</w:t>
            </w:r>
          </w:p>
          <w:p w:rsidR="007A460A" w:rsidP="007A460A" w:rsidRDefault="007A460A" w14:paraId="2089E975" w14:textId="77777777">
            <w:pPr>
              <w:rPr>
                <w:sz w:val="24"/>
                <w:szCs w:val="24"/>
              </w:rPr>
            </w:pPr>
            <w:r>
              <w:rPr>
                <w:sz w:val="24"/>
                <w:szCs w:val="24"/>
              </w:rPr>
              <w:t xml:space="preserve">Giá trị: open, </w:t>
            </w:r>
            <w:r w:rsidRPr="007A460A">
              <w:rPr>
                <w:sz w:val="24"/>
                <w:szCs w:val="24"/>
              </w:rPr>
              <w:t>password</w:t>
            </w:r>
            <w:r>
              <w:rPr>
                <w:sz w:val="24"/>
                <w:szCs w:val="24"/>
              </w:rPr>
              <w:t>.</w:t>
            </w:r>
          </w:p>
          <w:p w:rsidRPr="007E54E2" w:rsidR="007A460A" w:rsidP="007A460A" w:rsidRDefault="007A460A" w14:paraId="65CDFD9A" w14:textId="77777777">
            <w:pPr>
              <w:rPr>
                <w:sz w:val="24"/>
                <w:szCs w:val="24"/>
              </w:rPr>
            </w:pPr>
            <w:r w:rsidRPr="007A460A">
              <w:rPr>
                <w:sz w:val="24"/>
                <w:szCs w:val="24"/>
              </w:rPr>
              <w:t xml:space="preserve">Trường hợp trên thiết bị đang cấu hình kiểu </w:t>
            </w:r>
            <w:r w:rsidRPr="007E54E2">
              <w:rPr>
                <w:bCs/>
                <w:sz w:val="24"/>
                <w:szCs w:val="24"/>
                <w:lang w:eastAsia="en-AU"/>
              </w:rPr>
              <w:t>OPEN</w:t>
            </w:r>
            <w:r>
              <w:rPr>
                <w:sz w:val="24"/>
                <w:szCs w:val="24"/>
              </w:rPr>
              <w:t xml:space="preserve"> </w:t>
            </w:r>
            <w:r w:rsidRPr="007A460A">
              <w:rPr>
                <w:sz w:val="24"/>
                <w:szCs w:val="24"/>
              </w:rPr>
              <w:t xml:space="preserve">hay </w:t>
            </w:r>
            <w:r w:rsidRPr="000E01E8">
              <w:rPr>
                <w:bCs/>
                <w:sz w:val="24"/>
                <w:szCs w:val="24"/>
                <w:lang w:eastAsia="en-AU"/>
              </w:rPr>
              <w:t>WPA3-OWE</w:t>
            </w:r>
            <w:r w:rsidRPr="007A460A">
              <w:rPr>
                <w:sz w:val="24"/>
                <w:szCs w:val="24"/>
              </w:rPr>
              <w:t xml:space="preserve"> thì authentication mode gửi lên cho Mobile App đều là kiểu </w:t>
            </w:r>
            <w:r>
              <w:rPr>
                <w:sz w:val="24"/>
                <w:szCs w:val="24"/>
              </w:rPr>
              <w:t>open</w:t>
            </w:r>
            <w:r w:rsidRPr="007A460A">
              <w:rPr>
                <w:sz w:val="24"/>
                <w:szCs w:val="24"/>
              </w:rPr>
              <w:t>.</w:t>
            </w:r>
            <w:r>
              <w:rPr>
                <w:sz w:val="24"/>
                <w:szCs w:val="24"/>
              </w:rPr>
              <w:t xml:space="preserve"> Các kiểu (</w:t>
            </w:r>
            <w:r w:rsidRPr="007E54E2">
              <w:rPr>
                <w:bCs/>
                <w:sz w:val="24"/>
                <w:szCs w:val="24"/>
                <w:lang w:eastAsia="en-AU"/>
              </w:rPr>
              <w:t>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sz w:val="24"/>
                <w:szCs w:val="24"/>
              </w:rPr>
              <w:t>) còn lại thì gửi lên password.</w:t>
            </w:r>
          </w:p>
          <w:p w:rsidRPr="007E54E2" w:rsidR="00C75C13" w:rsidP="007A460A" w:rsidRDefault="007A460A" w14:paraId="1987904B" w14:textId="5BA46A1B">
            <w:pPr>
              <w:rPr>
                <w:sz w:val="24"/>
                <w:szCs w:val="24"/>
              </w:rPr>
            </w:pPr>
            <w:r w:rsidRPr="007E54E2">
              <w:rPr>
                <w:bCs/>
                <w:sz w:val="24"/>
                <w:szCs w:val="24"/>
                <w:lang w:eastAsia="en-AU"/>
              </w:rPr>
              <w:t xml:space="preserve">Chỉ có giá trị </w:t>
            </w:r>
            <w:r>
              <w:rPr>
                <w:bCs/>
                <w:sz w:val="24"/>
                <w:szCs w:val="24"/>
                <w:lang w:eastAsia="en-AU"/>
              </w:rPr>
              <w:t>open</w:t>
            </w:r>
            <w:r w:rsidRPr="007E54E2">
              <w:rPr>
                <w:bCs/>
                <w:sz w:val="24"/>
                <w:szCs w:val="24"/>
                <w:lang w:eastAsia="en-AU"/>
              </w:rPr>
              <w:t xml:space="preserve"> khi ssidIndex=1</w:t>
            </w:r>
          </w:p>
        </w:tc>
      </w:tr>
      <w:tr w:rsidRPr="007E54E2" w:rsidR="00337E83" w:rsidTr="00866F1A" w14:paraId="2D0D826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37E83" w:rsidP="00337E83" w:rsidRDefault="00337E83" w14:paraId="6DE41638" w14:textId="7A4FB01B">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337E83" w:rsidP="00337E83" w:rsidRDefault="00337E83" w14:paraId="62354A6B" w14:textId="5E23F916">
            <w:pPr>
              <w:rPr>
                <w:sz w:val="24"/>
                <w:szCs w:val="24"/>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37E83" w:rsidP="00337E83" w:rsidRDefault="00337E83" w14:paraId="3174D040" w14:textId="2517B5CF">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37E83" w:rsidP="00337E83" w:rsidRDefault="00337E83" w14:paraId="6965F7DF" w14:textId="19A6807F">
            <w:pPr>
              <w:jc w:val="center"/>
              <w:rPr>
                <w:sz w:val="24"/>
                <w:szCs w:val="24"/>
                <w:lang w:eastAsia="en-AU"/>
              </w:rPr>
            </w:pPr>
            <w:r w:rsidRPr="007E54E2">
              <w:rPr>
                <w:sz w:val="24"/>
                <w:szCs w:val="24"/>
                <w:lang w:eastAsia="en-AU"/>
              </w:rPr>
              <w:t>8 - 63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37E83" w:rsidP="00337E83" w:rsidRDefault="00337E83" w14:paraId="239C47C1" w14:textId="77777777">
            <w:pPr>
              <w:rPr>
                <w:sz w:val="24"/>
                <w:szCs w:val="24"/>
              </w:rPr>
            </w:pPr>
            <w:r w:rsidRPr="007E54E2">
              <w:rPr>
                <w:sz w:val="24"/>
                <w:szCs w:val="24"/>
              </w:rPr>
              <w:t>Mật khẩu xác thực Wifi.</w:t>
            </w:r>
          </w:p>
          <w:p w:rsidRPr="007E54E2" w:rsidR="00337E83" w:rsidP="00337E83" w:rsidRDefault="00337E83" w14:paraId="3D7972C2"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rsidRPr="007E54E2" w:rsidR="00337E83" w:rsidP="00337E83" w:rsidRDefault="00337E83" w14:paraId="07E310F0" w14:textId="7734466E">
            <w:pPr>
              <w:rPr>
                <w:sz w:val="24"/>
                <w:szCs w:val="24"/>
              </w:rPr>
            </w:pPr>
            <w:r w:rsidRPr="007E54E2">
              <w:rPr>
                <w:rFonts w:eastAsia="Calibri"/>
                <w:color w:val="000000"/>
                <w:sz w:val="24"/>
                <w:szCs w:val="24"/>
              </w:rPr>
              <w:t>Không cho phép chuỗi chỉ chứa kí tự space.</w:t>
            </w:r>
          </w:p>
        </w:tc>
      </w:tr>
    </w:tbl>
    <w:p w:rsidR="00395B59" w:rsidP="00395B59" w:rsidRDefault="00395B59" w14:paraId="56AC730F" w14:textId="77777777"/>
    <w:p w:rsidR="00395B59" w:rsidP="00395B59" w:rsidRDefault="00395B59" w14:paraId="30C6E1F0" w14:textId="77777777">
      <w:pPr>
        <w:pStyle w:val="Heading3"/>
      </w:pPr>
      <w:bookmarkStart w:name="_Toc113352660" w:id="90"/>
      <w:r>
        <w:lastRenderedPageBreak/>
        <w:t>Example</w:t>
      </w:r>
      <w:bookmarkEnd w:id="90"/>
    </w:p>
    <w:p w:rsidR="00395B59" w:rsidP="00395B59" w:rsidRDefault="00395B59" w14:paraId="58D685B5" w14:textId="77777777">
      <w:pPr>
        <w:rPr>
          <w:b/>
        </w:rPr>
      </w:pPr>
      <w:r>
        <w:rPr>
          <w:b/>
        </w:rPr>
        <w:t>Request:</w:t>
      </w:r>
    </w:p>
    <w:p w:rsidRPr="00960690" w:rsidR="00395B59" w:rsidP="00395B59" w:rsidRDefault="00395B59" w14:paraId="38D46292" w14:textId="77777777">
      <w:pPr>
        <w:rPr>
          <w:i/>
          <w:u w:val="single"/>
        </w:rPr>
      </w:pPr>
      <w:r w:rsidRPr="00960690">
        <w:rPr>
          <w:u w:val="single"/>
        </w:rPr>
        <w:t>https://192.168.88.1:9000</w:t>
      </w:r>
      <w:r>
        <w:rPr>
          <w:u w:val="single"/>
        </w:rPr>
        <w:t>/onelinkagent</w:t>
      </w:r>
    </w:p>
    <w:p w:rsidR="00337E83" w:rsidP="00337E83" w:rsidRDefault="00337E83" w14:paraId="7D3BE3E1" w14:textId="77777777">
      <w:r>
        <w:t>{</w:t>
      </w:r>
    </w:p>
    <w:p w:rsidR="00337E83" w:rsidP="00337E83" w:rsidRDefault="00337E83" w14:paraId="7DA22220" w14:textId="388820C9">
      <w:r>
        <w:tab/>
      </w:r>
      <w:r>
        <w:t>"action": "guest5</w:t>
      </w:r>
      <w:r w:rsidRPr="00C400E9">
        <w:t>G</w:t>
      </w:r>
      <w:r>
        <w:t>View",</w:t>
      </w:r>
    </w:p>
    <w:p w:rsidR="00337E83" w:rsidP="00337E83" w:rsidRDefault="00337E83" w14:paraId="50041B56" w14:textId="04AE4D03">
      <w:r>
        <w:tab/>
      </w:r>
      <w:r>
        <w:t xml:space="preserve">"requestId": </w:t>
      </w:r>
      <w:r w:rsidR="00FA141F">
        <w:t>&lt;requestId&gt;</w:t>
      </w:r>
    </w:p>
    <w:p w:rsidR="00337E83" w:rsidP="00337E83" w:rsidRDefault="00337E83" w14:paraId="489999DE" w14:textId="77777777">
      <w:r>
        <w:t>}</w:t>
      </w:r>
    </w:p>
    <w:p w:rsidR="00337E83" w:rsidP="00337E83" w:rsidRDefault="00337E83" w14:paraId="47B0BB81" w14:textId="1A8AE7D1">
      <w:pPr>
        <w:rPr>
          <w:b/>
        </w:rPr>
      </w:pPr>
      <w:r>
        <w:rPr>
          <w:b/>
        </w:rPr>
        <w:t>Response:</w:t>
      </w:r>
    </w:p>
    <w:p w:rsidR="00C75C13" w:rsidP="00C75C13" w:rsidRDefault="00C75C13" w14:paraId="13A4FBA7" w14:textId="77777777">
      <w:r>
        <w:t>{</w:t>
      </w:r>
    </w:p>
    <w:p w:rsidR="00C75C13" w:rsidP="00C75C13" w:rsidRDefault="00C75C13" w14:paraId="3B56F821" w14:textId="77777777">
      <w:r>
        <w:tab/>
      </w:r>
      <w:r>
        <w:t>"status": 0,</w:t>
      </w:r>
    </w:p>
    <w:p w:rsidR="00C75C13" w:rsidP="00C75C13" w:rsidRDefault="00C75C13" w14:paraId="1279E840" w14:textId="77777777">
      <w:r>
        <w:tab/>
      </w:r>
      <w:r>
        <w:t>"message": "Success",</w:t>
      </w:r>
    </w:p>
    <w:p w:rsidR="00C75C13" w:rsidP="00C75C13" w:rsidRDefault="00C75C13" w14:paraId="69CFA60E" w14:textId="77777777">
      <w:r>
        <w:tab/>
      </w:r>
      <w:r>
        <w:t>"requestId":  &lt; requestId &gt;,</w:t>
      </w:r>
    </w:p>
    <w:p w:rsidR="00C75C13" w:rsidP="00C75C13" w:rsidRDefault="00C75C13" w14:paraId="5E2259E0" w14:textId="77777777">
      <w:r>
        <w:tab/>
      </w:r>
      <w:r>
        <w:t>"data": {</w:t>
      </w:r>
    </w:p>
    <w:p w:rsidR="00C75C13" w:rsidP="00C75C13" w:rsidRDefault="00C75C13" w14:paraId="66DECAB4" w14:textId="77777777">
      <w:r>
        <w:tab/>
      </w:r>
      <w:r>
        <w:tab/>
      </w:r>
      <w:r>
        <w:t>"action": "ssid5GView",</w:t>
      </w:r>
    </w:p>
    <w:p w:rsidR="00C75C13" w:rsidP="00C75C13" w:rsidRDefault="00C75C13" w14:paraId="0C133D8D" w14:textId="77777777">
      <w:r>
        <w:tab/>
      </w:r>
      <w:r>
        <w:tab/>
      </w:r>
      <w:r>
        <w:t>"results": [{</w:t>
      </w:r>
    </w:p>
    <w:p w:rsidR="00C75C13" w:rsidP="00C75C13" w:rsidRDefault="00C75C13" w14:paraId="592CFBC0" w14:textId="77777777">
      <w:r>
        <w:tab/>
      </w:r>
      <w:r>
        <w:tab/>
      </w:r>
      <w:r>
        <w:tab/>
      </w:r>
      <w:r>
        <w:tab/>
      </w:r>
      <w:r>
        <w:t>"ssidIndex":  &lt; ssidIndex &gt;,</w:t>
      </w:r>
    </w:p>
    <w:p w:rsidR="00C75C13" w:rsidP="00C75C13" w:rsidRDefault="00C75C13" w14:paraId="2DC2D110" w14:textId="77777777">
      <w:r>
        <w:tab/>
      </w:r>
      <w:r>
        <w:tab/>
      </w:r>
      <w:r>
        <w:tab/>
      </w:r>
      <w:r>
        <w:tab/>
      </w:r>
      <w:r>
        <w:t>"enable":  &lt; enable &gt;,</w:t>
      </w:r>
    </w:p>
    <w:p w:rsidR="00C75C13" w:rsidP="00C75C13" w:rsidRDefault="00C75C13" w14:paraId="25DB2443" w14:textId="77777777">
      <w:r>
        <w:tab/>
      </w:r>
      <w:r>
        <w:tab/>
      </w:r>
      <w:r>
        <w:tab/>
      </w:r>
      <w:r>
        <w:tab/>
      </w:r>
      <w:r>
        <w:t>"ssidName": " &lt; ssidName &gt; ",</w:t>
      </w:r>
    </w:p>
    <w:p w:rsidR="00C75C13" w:rsidP="00C75C13" w:rsidRDefault="00C75C13" w14:paraId="630AE2D3" w14:textId="77777777">
      <w:r>
        <w:tab/>
      </w:r>
      <w:r>
        <w:tab/>
      </w:r>
      <w:r>
        <w:tab/>
      </w:r>
      <w:r>
        <w:tab/>
      </w:r>
      <w:r>
        <w:t>"authenMode": " &lt; authenMode &gt; ",</w:t>
      </w:r>
    </w:p>
    <w:p w:rsidR="00C75C13" w:rsidP="00C75C13" w:rsidRDefault="00C75C13" w14:paraId="33AC933E" w14:textId="77777777">
      <w:r>
        <w:tab/>
      </w:r>
      <w:r>
        <w:tab/>
      </w:r>
      <w:r>
        <w:tab/>
      </w:r>
      <w:r>
        <w:tab/>
      </w:r>
      <w:r>
        <w:t>"password": "&lt; password &gt; "</w:t>
      </w:r>
    </w:p>
    <w:p w:rsidR="00C75C13" w:rsidP="00C75C13" w:rsidRDefault="00C75C13" w14:paraId="7E997C26" w14:textId="77777777">
      <w:r>
        <w:tab/>
      </w:r>
      <w:r>
        <w:tab/>
      </w:r>
      <w:r>
        <w:tab/>
      </w:r>
      <w:r>
        <w:t>}</w:t>
      </w:r>
    </w:p>
    <w:p w:rsidR="00C75C13" w:rsidP="00C75C13" w:rsidRDefault="00C75C13" w14:paraId="613CBAB5" w14:textId="77777777">
      <w:r>
        <w:tab/>
      </w:r>
      <w:r>
        <w:tab/>
      </w:r>
      <w:r>
        <w:t>]</w:t>
      </w:r>
    </w:p>
    <w:p w:rsidR="00C75C13" w:rsidP="00C75C13" w:rsidRDefault="00C75C13" w14:paraId="71D3AA29" w14:textId="77777777">
      <w:r>
        <w:tab/>
      </w:r>
      <w:r>
        <w:t>}</w:t>
      </w:r>
    </w:p>
    <w:p w:rsidRPr="00C75C13" w:rsidR="00C75C13" w:rsidP="00C75C13" w:rsidRDefault="00C75C13" w14:paraId="5DEBF532" w14:textId="6033E320">
      <w:r>
        <w:t>}</w:t>
      </w:r>
    </w:p>
    <w:p w:rsidR="00C75C13" w:rsidP="00337E83" w:rsidRDefault="00C75C13" w14:paraId="0815686B" w14:textId="77777777">
      <w:pPr>
        <w:rPr>
          <w:b/>
        </w:rPr>
      </w:pPr>
    </w:p>
    <w:p w:rsidRPr="00C75C13" w:rsidR="00395B59" w:rsidP="00866F1A" w:rsidRDefault="00866F1A" w14:paraId="23F77D82" w14:textId="64C2B2A6">
      <w:pPr>
        <w:pStyle w:val="Heading2"/>
      </w:pPr>
      <w:bookmarkStart w:name="_Toc113352661" w:id="91"/>
      <w:r w:rsidRPr="00C75C13">
        <w:t>portforwardView</w:t>
      </w:r>
      <w:bookmarkEnd w:id="91"/>
    </w:p>
    <w:p w:rsidR="00395B59" w:rsidP="00395B59" w:rsidRDefault="00395B59" w14:paraId="6896AEA1" w14:textId="77777777">
      <w:pPr>
        <w:pStyle w:val="Heading3"/>
      </w:pPr>
      <w:bookmarkStart w:name="_Toc113352662" w:id="92"/>
      <w:r>
        <w:t>Mô tả API</w:t>
      </w:r>
      <w:bookmarkEnd w:id="9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95B59" w:rsidTr="00866F1A" w14:paraId="7236B03C" w14:textId="77777777">
        <w:trPr>
          <w:trHeight w:val="567"/>
        </w:trPr>
        <w:tc>
          <w:tcPr>
            <w:tcW w:w="996" w:type="pct"/>
            <w:shd w:val="clear" w:color="auto" w:fill="D9D9D9" w:themeFill="background1" w:themeFillShade="D9"/>
            <w:vAlign w:val="center"/>
          </w:tcPr>
          <w:p w:rsidRPr="007E54E2" w:rsidR="00395B59" w:rsidP="007908BF" w:rsidRDefault="00395B59" w14:paraId="77B63E7C"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95B59" w:rsidP="007908BF" w:rsidRDefault="00395B59" w14:paraId="25881FBF" w14:textId="77777777">
            <w:pPr>
              <w:pStyle w:val="ANSVNormal"/>
              <w:rPr>
                <w:rFonts w:cs="Times New Roman"/>
                <w:sz w:val="24"/>
                <w:szCs w:val="24"/>
              </w:rPr>
            </w:pPr>
            <w:r w:rsidRPr="007E54E2">
              <w:rPr>
                <w:rFonts w:cs="Times New Roman"/>
                <w:sz w:val="24"/>
                <w:szCs w:val="24"/>
              </w:rPr>
              <w:t>Description</w:t>
            </w:r>
          </w:p>
        </w:tc>
      </w:tr>
      <w:tr w:rsidRPr="007E54E2" w:rsidR="00395B59" w:rsidTr="00866F1A" w14:paraId="206DD809" w14:textId="77777777">
        <w:trPr>
          <w:trHeight w:val="362"/>
        </w:trPr>
        <w:tc>
          <w:tcPr>
            <w:tcW w:w="996" w:type="pct"/>
            <w:vAlign w:val="center"/>
          </w:tcPr>
          <w:p w:rsidRPr="007E54E2" w:rsidR="00395B59" w:rsidP="00866F1A" w:rsidRDefault="00866F1A" w14:paraId="3713E36F" w14:textId="6224110D">
            <w:pPr>
              <w:rPr>
                <w:color w:val="000000"/>
                <w:sz w:val="24"/>
                <w:szCs w:val="24"/>
              </w:rPr>
            </w:pPr>
            <w:r w:rsidRPr="007E54E2">
              <w:rPr>
                <w:sz w:val="24"/>
                <w:szCs w:val="24"/>
              </w:rPr>
              <w:t>portforwardView</w:t>
            </w:r>
          </w:p>
        </w:tc>
        <w:tc>
          <w:tcPr>
            <w:tcW w:w="4004" w:type="pct"/>
            <w:vAlign w:val="center"/>
          </w:tcPr>
          <w:p w:rsidRPr="007E54E2" w:rsidR="00395B59" w:rsidP="00866F1A" w:rsidRDefault="00395B59" w14:paraId="1108FA0F" w14:textId="77777777">
            <w:pPr>
              <w:overflowPunct/>
              <w:autoSpaceDE/>
              <w:autoSpaceDN/>
              <w:adjustRightInd/>
              <w:spacing w:after="0"/>
              <w:jc w:val="left"/>
              <w:textAlignment w:val="auto"/>
              <w:rPr>
                <w:color w:val="000000"/>
                <w:sz w:val="24"/>
                <w:szCs w:val="24"/>
              </w:rPr>
            </w:pPr>
            <w:r w:rsidRPr="007E54E2">
              <w:rPr>
                <w:color w:val="000000"/>
                <w:sz w:val="24"/>
                <w:szCs w:val="24"/>
              </w:rPr>
              <w:t>Mobile App mở phiên kết nối</w:t>
            </w:r>
          </w:p>
        </w:tc>
      </w:tr>
      <w:tr w:rsidRPr="007E54E2" w:rsidR="00395B59" w:rsidTr="00866F1A" w14:paraId="6E861FEF" w14:textId="77777777">
        <w:trPr>
          <w:trHeight w:val="362"/>
        </w:trPr>
        <w:tc>
          <w:tcPr>
            <w:tcW w:w="996" w:type="pct"/>
            <w:vAlign w:val="center"/>
          </w:tcPr>
          <w:p w:rsidRPr="007E54E2" w:rsidR="00395B59" w:rsidP="00866F1A" w:rsidRDefault="00395B59" w14:paraId="310588CB" w14:textId="77777777">
            <w:pPr>
              <w:rPr>
                <w:sz w:val="24"/>
                <w:szCs w:val="24"/>
              </w:rPr>
            </w:pPr>
            <w:r w:rsidRPr="007E54E2">
              <w:rPr>
                <w:sz w:val="24"/>
                <w:szCs w:val="24"/>
              </w:rPr>
              <w:lastRenderedPageBreak/>
              <w:t>Host</w:t>
            </w:r>
          </w:p>
        </w:tc>
        <w:tc>
          <w:tcPr>
            <w:tcW w:w="4004" w:type="pct"/>
            <w:vAlign w:val="center"/>
          </w:tcPr>
          <w:p w:rsidRPr="007E54E2" w:rsidR="00395B59" w:rsidP="007908BF" w:rsidRDefault="00395B59" w14:paraId="3C5D9E13" w14:textId="77777777">
            <w:pPr>
              <w:pStyle w:val="ANSVNormal"/>
              <w:rPr>
                <w:rFonts w:cs="Times New Roman"/>
                <w:sz w:val="24"/>
                <w:szCs w:val="24"/>
              </w:rPr>
            </w:pPr>
            <w:r w:rsidRPr="007E54E2">
              <w:rPr>
                <w:rFonts w:cs="Times New Roman"/>
                <w:sz w:val="24"/>
                <w:szCs w:val="24"/>
              </w:rPr>
              <w:t>https://&lt;ip&gt;:9000/onelinkagent</w:t>
            </w:r>
          </w:p>
        </w:tc>
      </w:tr>
      <w:tr w:rsidRPr="007E54E2" w:rsidR="00395B59" w:rsidTr="00866F1A" w14:paraId="4B5DFA85" w14:textId="77777777">
        <w:tc>
          <w:tcPr>
            <w:tcW w:w="996" w:type="pct"/>
            <w:vAlign w:val="center"/>
          </w:tcPr>
          <w:p w:rsidRPr="007E54E2" w:rsidR="00395B59" w:rsidP="007908BF" w:rsidRDefault="00395B59" w14:paraId="2A83F648"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95B59" w:rsidP="007908BF" w:rsidRDefault="00395B59" w14:paraId="238BF5B6" w14:textId="77777777">
            <w:pPr>
              <w:pStyle w:val="ANSVNormal"/>
              <w:rPr>
                <w:rFonts w:cs="Times New Roman"/>
                <w:sz w:val="24"/>
                <w:szCs w:val="24"/>
              </w:rPr>
            </w:pPr>
            <w:r w:rsidRPr="007E54E2">
              <w:rPr>
                <w:rFonts w:cs="Times New Roman"/>
                <w:sz w:val="24"/>
                <w:szCs w:val="24"/>
              </w:rPr>
              <w:t>HTTP POST</w:t>
            </w:r>
          </w:p>
        </w:tc>
      </w:tr>
      <w:tr w:rsidRPr="007E54E2" w:rsidR="00395B59" w:rsidTr="00866F1A" w14:paraId="62C5905D" w14:textId="77777777">
        <w:tc>
          <w:tcPr>
            <w:tcW w:w="996" w:type="pct"/>
            <w:vAlign w:val="center"/>
          </w:tcPr>
          <w:p w:rsidRPr="007E54E2" w:rsidR="00395B59" w:rsidP="007908BF" w:rsidRDefault="00395B59" w14:paraId="6F608B04"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95B59" w:rsidP="007908BF" w:rsidRDefault="00395B59" w14:paraId="65C21C53" w14:textId="77777777">
            <w:pPr>
              <w:pStyle w:val="ANSVNormal"/>
              <w:rPr>
                <w:rFonts w:cs="Times New Roman"/>
                <w:sz w:val="24"/>
                <w:szCs w:val="24"/>
              </w:rPr>
            </w:pPr>
            <w:r w:rsidRPr="007E54E2">
              <w:rPr>
                <w:rFonts w:cs="Times New Roman"/>
                <w:sz w:val="24"/>
                <w:szCs w:val="24"/>
              </w:rPr>
              <w:t>application/json</w:t>
            </w:r>
          </w:p>
        </w:tc>
      </w:tr>
      <w:tr w:rsidRPr="007E54E2" w:rsidR="00395B59" w:rsidTr="00866F1A" w14:paraId="397F40F0" w14:textId="77777777">
        <w:tc>
          <w:tcPr>
            <w:tcW w:w="996" w:type="pct"/>
            <w:vAlign w:val="center"/>
          </w:tcPr>
          <w:p w:rsidRPr="007E54E2" w:rsidR="00395B59" w:rsidP="007908BF" w:rsidRDefault="00395B59" w14:paraId="5040356C"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95B59" w14:paraId="00AA8B23" w14:textId="3FD441E9">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95B59" w:rsidP="00316984" w:rsidRDefault="00316984" w14:paraId="4A4E50D1" w14:textId="29A87D1B">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95B59" w:rsidTr="00866F1A" w14:paraId="3278246C" w14:textId="77777777">
        <w:tc>
          <w:tcPr>
            <w:tcW w:w="996" w:type="pct"/>
            <w:vAlign w:val="center"/>
          </w:tcPr>
          <w:p w:rsidRPr="007E54E2" w:rsidR="00395B59" w:rsidP="007908BF" w:rsidRDefault="00395B59" w14:paraId="61EAF6F3"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95B59" w:rsidP="007908BF" w:rsidRDefault="00395B59" w14:paraId="0E10B839" w14:textId="77777777">
            <w:pPr>
              <w:pStyle w:val="ANSVNormal"/>
              <w:rPr>
                <w:rFonts w:cs="Times New Roman"/>
                <w:sz w:val="24"/>
                <w:szCs w:val="24"/>
              </w:rPr>
            </w:pPr>
            <w:r w:rsidRPr="007E54E2">
              <w:rPr>
                <w:rFonts w:cs="Times New Roman"/>
                <w:sz w:val="24"/>
                <w:szCs w:val="24"/>
              </w:rPr>
              <w:t>JSON object</w:t>
            </w:r>
          </w:p>
        </w:tc>
      </w:tr>
    </w:tbl>
    <w:p w:rsidR="00395B59" w:rsidP="00395B59" w:rsidRDefault="00395B59" w14:paraId="461A022D" w14:textId="77777777"/>
    <w:p w:rsidR="00395B59" w:rsidP="00395B59" w:rsidRDefault="00395B59" w14:paraId="6ED24200" w14:textId="77777777">
      <w:pPr>
        <w:pStyle w:val="Heading3"/>
      </w:pPr>
      <w:bookmarkStart w:name="_Toc113352663" w:id="93"/>
      <w:r>
        <w:t>Request</w:t>
      </w:r>
      <w:bookmarkEnd w:id="93"/>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560B2C5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133AE90C" w14:textId="77777777">
            <w:pPr>
              <w:rPr>
                <w:b/>
                <w:bCs/>
                <w:sz w:val="24"/>
                <w:szCs w:val="24"/>
                <w:lang w:eastAsia="en-AU"/>
              </w:rPr>
            </w:pPr>
            <w:r w:rsidRPr="007E54E2">
              <w:rPr>
                <w:b/>
                <w:bCs/>
                <w:sz w:val="24"/>
                <w:szCs w:val="24"/>
                <w:lang w:eastAsia="en-AU"/>
              </w:rPr>
              <w:t>Payload</w:t>
            </w:r>
          </w:p>
        </w:tc>
      </w:tr>
      <w:tr w:rsidRPr="007E54E2" w:rsidR="00395B59" w:rsidTr="00866F1A" w14:paraId="6020909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05B06A7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BF1D3F6"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75D780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07D39C5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5C2059C4" w14:textId="77777777">
            <w:pPr>
              <w:rPr>
                <w:b/>
                <w:bCs/>
                <w:sz w:val="24"/>
                <w:szCs w:val="24"/>
                <w:lang w:eastAsia="en-AU"/>
              </w:rPr>
            </w:pPr>
            <w:r w:rsidRPr="007E54E2">
              <w:rPr>
                <w:b/>
                <w:bCs/>
                <w:sz w:val="24"/>
                <w:szCs w:val="24"/>
                <w:lang w:eastAsia="en-AU"/>
              </w:rPr>
              <w:t>Description</w:t>
            </w:r>
          </w:p>
        </w:tc>
      </w:tr>
      <w:tr w:rsidRPr="007E54E2" w:rsidR="00395B59" w:rsidTr="00866F1A" w14:paraId="090630B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5C57C945"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ED142CB"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2CFC40B6"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644B4D39"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37DE6C02" w14:textId="77777777">
            <w:pPr>
              <w:rPr>
                <w:sz w:val="24"/>
                <w:szCs w:val="24"/>
                <w:lang w:eastAsia="en-AU"/>
              </w:rPr>
            </w:pPr>
            <w:r w:rsidRPr="007E54E2">
              <w:rPr>
                <w:sz w:val="24"/>
                <w:szCs w:val="24"/>
                <w:lang w:eastAsia="en-AU"/>
              </w:rPr>
              <w:t>Yêu cầu nghiệp vụ</w:t>
            </w:r>
          </w:p>
          <w:p w:rsidRPr="007E54E2" w:rsidR="00395B59" w:rsidP="00866F1A" w:rsidRDefault="00395B59" w14:paraId="6AE25C92" w14:textId="015B7FD1">
            <w:pPr>
              <w:rPr>
                <w:b/>
                <w:bCs/>
                <w:sz w:val="24"/>
                <w:szCs w:val="24"/>
                <w:lang w:eastAsia="en-AU"/>
              </w:rPr>
            </w:pPr>
            <w:r w:rsidRPr="007E54E2">
              <w:rPr>
                <w:sz w:val="24"/>
                <w:szCs w:val="24"/>
                <w:lang w:eastAsia="en-AU"/>
              </w:rPr>
              <w:t xml:space="preserve">action = </w:t>
            </w:r>
            <w:r w:rsidRPr="007E54E2" w:rsidR="00866F1A">
              <w:rPr>
                <w:sz w:val="24"/>
                <w:szCs w:val="24"/>
              </w:rPr>
              <w:t>portforwardView</w:t>
            </w:r>
          </w:p>
        </w:tc>
      </w:tr>
      <w:tr w:rsidRPr="007E54E2" w:rsidR="00D271EB" w:rsidTr="00866F1A" w14:paraId="561FCA1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D86E69E"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4A1FF4" w14:textId="02E0CF6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5B8A456" w14:textId="4C3C55B6">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7856922" w14:textId="40DCB160">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8537E45" w14:textId="6B72D16F">
            <w:pPr>
              <w:rPr>
                <w:sz w:val="24"/>
                <w:szCs w:val="24"/>
                <w:lang w:eastAsia="en-AU"/>
              </w:rPr>
            </w:pPr>
            <w:r w:rsidRPr="007E54E2">
              <w:rPr>
                <w:sz w:val="24"/>
                <w:szCs w:val="24"/>
                <w:lang w:eastAsia="en-AU"/>
              </w:rPr>
              <w:t>Index của request</w:t>
            </w:r>
          </w:p>
        </w:tc>
      </w:tr>
    </w:tbl>
    <w:p w:rsidR="00395B59" w:rsidP="00395B59" w:rsidRDefault="00395B59" w14:paraId="1C99014B" w14:textId="77777777"/>
    <w:p w:rsidR="00395B59" w:rsidP="00395B59" w:rsidRDefault="00395B59" w14:paraId="34D3566A" w14:textId="77777777">
      <w:pPr>
        <w:pStyle w:val="Heading3"/>
      </w:pPr>
      <w:bookmarkStart w:name="_Toc113352664" w:id="94"/>
      <w:r>
        <w:t>Response</w:t>
      </w:r>
      <w:bookmarkEnd w:id="94"/>
    </w:p>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620D237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95B59" w:rsidP="00866F1A" w:rsidRDefault="00395B59" w14:paraId="2AA6F4E1" w14:textId="77777777">
            <w:pPr>
              <w:rPr>
                <w:b/>
                <w:bCs/>
                <w:sz w:val="24"/>
                <w:szCs w:val="24"/>
                <w:lang w:eastAsia="en-AU"/>
              </w:rPr>
            </w:pPr>
            <w:r w:rsidRPr="007E54E2">
              <w:rPr>
                <w:b/>
                <w:bCs/>
                <w:sz w:val="24"/>
                <w:szCs w:val="24"/>
                <w:lang w:eastAsia="en-AU"/>
              </w:rPr>
              <w:t>Payload</w:t>
            </w:r>
          </w:p>
        </w:tc>
      </w:tr>
      <w:tr w:rsidRPr="007E54E2" w:rsidR="00395B59" w:rsidTr="00866F1A" w14:paraId="66EBDE5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2D159FB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19DC88A"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0D23166D"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1620013B"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4DBFFA9" w14:textId="77777777">
            <w:pPr>
              <w:rPr>
                <w:b/>
                <w:bCs/>
                <w:sz w:val="24"/>
                <w:szCs w:val="24"/>
                <w:lang w:eastAsia="en-AU"/>
              </w:rPr>
            </w:pPr>
            <w:r w:rsidRPr="007E54E2">
              <w:rPr>
                <w:b/>
                <w:bCs/>
                <w:sz w:val="24"/>
                <w:szCs w:val="24"/>
                <w:lang w:eastAsia="en-AU"/>
              </w:rPr>
              <w:t>Description</w:t>
            </w:r>
          </w:p>
        </w:tc>
      </w:tr>
      <w:tr w:rsidRPr="007E54E2" w:rsidR="00395B59" w:rsidTr="00866F1A" w14:paraId="3B1EC5E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01BCC729"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2311B6E"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70F612E4"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2B3FB40F" w14:textId="509EF037">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5EB6769" w14:textId="0A715AEF">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95B59" w:rsidP="00866F1A" w:rsidRDefault="00395B59" w14:paraId="72EAF751" w14:textId="04ADAC39">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95B59" w:rsidTr="00866F1A" w14:paraId="1C0525E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269B02E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3CB963D"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544F63B9"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04B18794" w14:textId="4481118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29AAE44D" w14:textId="3A3CA1AF">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6AA5808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C8BF726"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0951351" w14:textId="6C9A7D66">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212F234" w14:textId="3AF40050">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BE27E65" w14:textId="11F19D8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17C9CC" w14:textId="201DBF42">
            <w:pPr>
              <w:rPr>
                <w:sz w:val="24"/>
                <w:szCs w:val="24"/>
                <w:lang w:eastAsia="en-AU"/>
              </w:rPr>
            </w:pPr>
            <w:r w:rsidRPr="007E54E2">
              <w:rPr>
                <w:sz w:val="24"/>
                <w:szCs w:val="24"/>
                <w:lang w:eastAsia="en-AU"/>
              </w:rPr>
              <w:t>Index của request</w:t>
            </w:r>
          </w:p>
        </w:tc>
      </w:tr>
      <w:tr w:rsidRPr="007E54E2" w:rsidR="00D271EB" w:rsidTr="00866F1A" w14:paraId="54DBA01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A40D10C"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3A0ABED"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5F07285"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46646D7" w14:textId="16047646">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2B85682" w14:textId="77777777">
            <w:pPr>
              <w:pStyle w:val="FirstLevelBullet"/>
              <w:numPr>
                <w:ilvl w:val="0"/>
                <w:numId w:val="0"/>
              </w:numPr>
              <w:rPr>
                <w:sz w:val="24"/>
                <w:szCs w:val="24"/>
                <w:lang w:eastAsia="en-AU"/>
              </w:rPr>
            </w:pPr>
            <w:r w:rsidRPr="007E54E2">
              <w:rPr>
                <w:sz w:val="24"/>
                <w:szCs w:val="24"/>
                <w:lang w:eastAsia="en-AU"/>
              </w:rPr>
              <w:t xml:space="preserve"> </w:t>
            </w:r>
          </w:p>
        </w:tc>
      </w:tr>
    </w:tbl>
    <w:p w:rsidR="00395B59" w:rsidP="00395B59" w:rsidRDefault="00395B59" w14:paraId="0899EE59"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4A3DE637"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395B59" w14:paraId="14598B33" w14:textId="77777777">
            <w:pPr>
              <w:rPr>
                <w:b/>
                <w:bCs/>
                <w:sz w:val="24"/>
                <w:szCs w:val="24"/>
                <w:lang w:eastAsia="en-AU"/>
              </w:rPr>
            </w:pPr>
            <w:r w:rsidRPr="007E54E2">
              <w:rPr>
                <w:b/>
                <w:bCs/>
                <w:sz w:val="24"/>
                <w:szCs w:val="24"/>
                <w:lang w:eastAsia="en-AU"/>
              </w:rPr>
              <w:t>data object</w:t>
            </w:r>
          </w:p>
        </w:tc>
      </w:tr>
      <w:tr w:rsidRPr="007E54E2" w:rsidR="00395B59" w:rsidTr="00866F1A" w14:paraId="438CF67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43B598C8"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8B3117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78B1CFC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587D056B"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4F45CB16" w14:textId="77777777">
            <w:pPr>
              <w:rPr>
                <w:b/>
                <w:bCs/>
                <w:sz w:val="24"/>
                <w:szCs w:val="24"/>
                <w:lang w:eastAsia="en-AU"/>
              </w:rPr>
            </w:pPr>
            <w:r w:rsidRPr="007E54E2">
              <w:rPr>
                <w:b/>
                <w:bCs/>
                <w:sz w:val="24"/>
                <w:szCs w:val="24"/>
                <w:lang w:eastAsia="en-AU"/>
              </w:rPr>
              <w:t>Description</w:t>
            </w:r>
          </w:p>
        </w:tc>
      </w:tr>
      <w:tr w:rsidRPr="007E54E2" w:rsidR="00395B59" w:rsidTr="00866F1A" w14:paraId="0C71675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11D712AA"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02F3AD6C"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5950BB6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5610AE" w14:paraId="09328750" w14:textId="6F983109">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727DBC36" w14:textId="77777777">
            <w:pPr>
              <w:rPr>
                <w:sz w:val="24"/>
                <w:szCs w:val="24"/>
                <w:lang w:eastAsia="en-AU"/>
              </w:rPr>
            </w:pPr>
            <w:r w:rsidRPr="007E54E2">
              <w:rPr>
                <w:sz w:val="24"/>
                <w:szCs w:val="24"/>
                <w:lang w:eastAsia="en-AU"/>
              </w:rPr>
              <w:t>Hành động được yêu cầu</w:t>
            </w:r>
          </w:p>
          <w:p w:rsidRPr="007E54E2" w:rsidR="00395B59" w:rsidP="00866F1A" w:rsidRDefault="00395B59" w14:paraId="5CAA4DA4" w14:textId="5BF0E1A3">
            <w:pPr>
              <w:rPr>
                <w:bCs/>
                <w:sz w:val="24"/>
                <w:szCs w:val="24"/>
                <w:lang w:eastAsia="en-AU"/>
              </w:rPr>
            </w:pPr>
            <w:r w:rsidRPr="007E54E2">
              <w:rPr>
                <w:bCs/>
                <w:sz w:val="24"/>
                <w:szCs w:val="24"/>
                <w:lang w:eastAsia="en-AU"/>
              </w:rPr>
              <w:t xml:space="preserve">action = </w:t>
            </w:r>
            <w:r w:rsidRPr="007E54E2" w:rsidR="00866F1A">
              <w:rPr>
                <w:sz w:val="24"/>
                <w:szCs w:val="24"/>
              </w:rPr>
              <w:t>portforwardView</w:t>
            </w:r>
          </w:p>
        </w:tc>
      </w:tr>
      <w:tr w:rsidRPr="007E54E2" w:rsidR="00395B59" w:rsidTr="00866F1A" w14:paraId="363FB4A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395B59" w14:paraId="759566F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7F9CEC92"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95B59" w:rsidP="00866F1A" w:rsidRDefault="00395B59" w14:paraId="422C9633"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95B59" w:rsidP="00866F1A" w:rsidRDefault="00FA2839" w14:paraId="438AF16D" w14:textId="5ED83241">
            <w:pPr>
              <w:jc w:val="center"/>
              <w:rPr>
                <w:sz w:val="24"/>
                <w:szCs w:val="24"/>
                <w:lang w:eastAsia="en-AU"/>
              </w:rPr>
            </w:pPr>
            <w:r w:rsidRPr="007E54E2">
              <w:rPr>
                <w:sz w:val="24"/>
                <w:szCs w:val="24"/>
                <w:lang w:eastAsia="en-AU"/>
              </w:rPr>
              <w:t>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95B59" w:rsidP="00866F1A" w:rsidRDefault="00395B59" w14:paraId="445CC6B4" w14:textId="77777777">
            <w:pPr>
              <w:rPr>
                <w:sz w:val="24"/>
                <w:szCs w:val="24"/>
                <w:lang w:eastAsia="en-AU"/>
              </w:rPr>
            </w:pPr>
          </w:p>
        </w:tc>
      </w:tr>
    </w:tbl>
    <w:p w:rsidRPr="00F0172A" w:rsidR="00395B59" w:rsidP="00395B59" w:rsidRDefault="00395B59" w14:paraId="4501DBD5"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95B59" w:rsidTr="00866F1A" w14:paraId="11EE77B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95B59" w:rsidP="00866F1A" w:rsidRDefault="00F938F2" w14:paraId="735B5590" w14:textId="19BDA94B">
            <w:pPr>
              <w:rPr>
                <w:b/>
                <w:bCs/>
                <w:sz w:val="24"/>
                <w:szCs w:val="24"/>
                <w:lang w:eastAsia="en-AU"/>
              </w:rPr>
            </w:pPr>
            <w:r w:rsidRPr="007E54E2">
              <w:rPr>
                <w:b/>
                <w:bCs/>
                <w:sz w:val="24"/>
                <w:szCs w:val="24"/>
                <w:lang w:eastAsia="en-AU"/>
              </w:rPr>
              <w:t>results object</w:t>
            </w:r>
          </w:p>
        </w:tc>
      </w:tr>
      <w:tr w:rsidRPr="007E54E2" w:rsidR="00395B59" w:rsidTr="00866F1A" w14:paraId="5A85869D"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95B59" w:rsidP="00866F1A" w:rsidRDefault="00395B59" w14:paraId="047276E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3647445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6715BD0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95B59" w:rsidP="00866F1A" w:rsidRDefault="00395B59" w14:paraId="4802C12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95B59" w:rsidP="00866F1A" w:rsidRDefault="00395B59" w14:paraId="2CB9447F" w14:textId="77777777">
            <w:pPr>
              <w:rPr>
                <w:b/>
                <w:bCs/>
                <w:sz w:val="24"/>
                <w:szCs w:val="24"/>
                <w:lang w:eastAsia="en-AU"/>
              </w:rPr>
            </w:pPr>
            <w:r w:rsidRPr="007E54E2">
              <w:rPr>
                <w:b/>
                <w:bCs/>
                <w:sz w:val="24"/>
                <w:szCs w:val="24"/>
                <w:lang w:eastAsia="en-AU"/>
              </w:rPr>
              <w:t>Description</w:t>
            </w:r>
          </w:p>
        </w:tc>
      </w:tr>
      <w:tr w:rsidRPr="007E54E2" w:rsidR="00866F1A" w:rsidTr="00866F1A" w14:paraId="72BBD71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6F1A" w:rsidP="00866F1A" w:rsidRDefault="00FA2839" w14:paraId="20974B0F" w14:textId="749D9FB3">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866F1A" w:rsidP="00866F1A" w:rsidRDefault="00866F1A" w14:paraId="67274A46" w14:textId="0DA59E40">
            <w:pPr>
              <w:rPr>
                <w:bCs/>
                <w:sz w:val="24"/>
                <w:szCs w:val="24"/>
                <w:lang w:eastAsia="en-AU"/>
              </w:rPr>
            </w:pPr>
            <w:r w:rsidRPr="007E54E2">
              <w:rPr>
                <w:sz w:val="24"/>
                <w:szCs w:val="24"/>
              </w:rPr>
              <w:t>ruleIndex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866F1A" w:rsidP="00866F1A" w:rsidRDefault="006F1670" w14:paraId="695958BD" w14:textId="00D0842D">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6F1A" w:rsidP="00866F1A" w:rsidRDefault="006F1670" w14:paraId="23AE276C" w14:textId="478502D2">
            <w:pPr>
              <w:jc w:val="center"/>
              <w:rPr>
                <w:sz w:val="24"/>
                <w:szCs w:val="24"/>
                <w:lang w:eastAsia="en-AU"/>
              </w:rPr>
            </w:pPr>
            <w:r w:rsidRPr="007E54E2">
              <w:rPr>
                <w:sz w:val="24"/>
                <w:szCs w:val="24"/>
              </w:rPr>
              <w:t>0 - 7</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E71EE7" w:rsidP="006F1670" w:rsidRDefault="00866F1A" w14:paraId="6B2B2F20" w14:textId="69E48B3A">
            <w:pPr>
              <w:rPr>
                <w:bCs/>
                <w:sz w:val="24"/>
                <w:szCs w:val="24"/>
                <w:lang w:eastAsia="en-AU"/>
              </w:rPr>
            </w:pPr>
            <w:r w:rsidRPr="007E54E2">
              <w:rPr>
                <w:sz w:val="24"/>
                <w:szCs w:val="24"/>
              </w:rPr>
              <w:t>Rule Index</w:t>
            </w:r>
            <w:r w:rsidRPr="007E54E2" w:rsidR="00E71EE7">
              <w:rPr>
                <w:sz w:val="24"/>
                <w:szCs w:val="24"/>
              </w:rPr>
              <w:t>.</w:t>
            </w:r>
          </w:p>
        </w:tc>
      </w:tr>
      <w:tr w:rsidRPr="007E54E2" w:rsidR="00EB593C" w:rsidTr="00866F1A" w14:paraId="37F8A17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EB593C" w:rsidP="00EB593C" w:rsidRDefault="00EB593C" w14:paraId="785364B0" w14:textId="490002AF">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EB593C" w:rsidP="00EB593C" w:rsidRDefault="00EB593C" w14:paraId="324AACDF" w14:textId="04824299">
            <w:pPr>
              <w:rPr>
                <w:sz w:val="24"/>
                <w:szCs w:val="24"/>
              </w:rPr>
            </w:pPr>
            <w:r>
              <w:t>wanIndex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EB593C" w:rsidP="00EB593C" w:rsidRDefault="00EB593C" w14:paraId="75D6C771" w14:textId="33EC1FDD">
            <w:pPr>
              <w:rPr>
                <w:sz w:val="24"/>
                <w:szCs w:val="24"/>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EB593C" w:rsidP="00EB593C" w:rsidRDefault="00EB593C" w14:paraId="4BAE317C" w14:textId="048E9B4D">
            <w:pPr>
              <w:jc w:val="center"/>
              <w:rPr>
                <w:sz w:val="24"/>
                <w:szCs w:val="24"/>
                <w:lang w:eastAsia="en-AU"/>
              </w:rPr>
            </w:pPr>
            <w:r>
              <w:rPr>
                <w:sz w:val="24"/>
                <w:szCs w:val="24"/>
                <w:lang w:eastAsia="en-AU"/>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EB593C" w:rsidP="00EB593C" w:rsidRDefault="00EB593C" w14:paraId="74AD5090" w14:textId="59166917">
            <w:pPr>
              <w:rPr>
                <w:sz w:val="24"/>
                <w:szCs w:val="24"/>
              </w:rPr>
            </w:pPr>
            <w:r>
              <w:rPr>
                <w:sz w:val="24"/>
                <w:szCs w:val="24"/>
              </w:rPr>
              <w:t>Index</w:t>
            </w:r>
            <w:r w:rsidRPr="007E54E2">
              <w:rPr>
                <w:sz w:val="24"/>
                <w:szCs w:val="24"/>
              </w:rPr>
              <w:t xml:space="preserve"> WAN được </w:t>
            </w:r>
            <w:r>
              <w:rPr>
                <w:sz w:val="24"/>
                <w:szCs w:val="24"/>
              </w:rPr>
              <w:t>cấu hình Port Forwarding.</w:t>
            </w:r>
          </w:p>
        </w:tc>
      </w:tr>
      <w:tr w:rsidRPr="007E54E2" w:rsidR="00FA2839" w:rsidTr="00866F1A" w14:paraId="4A645B9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A2839" w:rsidP="00FA2839" w:rsidRDefault="00FA2839" w14:paraId="0131036B" w14:textId="6888AE6F">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A2839" w:rsidP="00FA2839" w:rsidRDefault="00463B1E" w14:paraId="505CC5EF" w14:textId="09DFD66D">
            <w:pPr>
              <w:rPr>
                <w:sz w:val="24"/>
                <w:szCs w:val="24"/>
              </w:rPr>
            </w:pPr>
            <w:r w:rsidRPr="007E54E2">
              <w:rPr>
                <w:sz w:val="24"/>
                <w:szCs w:val="24"/>
              </w:rPr>
              <w:t>p</w:t>
            </w:r>
            <w:r w:rsidRPr="007E54E2" w:rsidR="00FA2839">
              <w:rPr>
                <w:sz w:val="24"/>
                <w:szCs w:val="24"/>
              </w:rPr>
              <w:t>rotocol</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FA2839" w:rsidP="00FA2839" w:rsidRDefault="00FA2839" w14:paraId="12224628" w14:textId="457769A3">
            <w:pPr>
              <w:rPr>
                <w:sz w:val="24"/>
                <w:szCs w:val="24"/>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A2839" w:rsidP="00FA2839" w:rsidRDefault="00FA2839" w14:paraId="47EA33CA" w14:textId="5537976A">
            <w:pPr>
              <w:jc w:val="center"/>
              <w:rPr>
                <w:sz w:val="24"/>
                <w:szCs w:val="24"/>
                <w:lang w:eastAsia="en-AU"/>
              </w:rPr>
            </w:pPr>
            <w:r w:rsidRPr="007E54E2">
              <w:rPr>
                <w:sz w:val="24"/>
                <w:szCs w:val="24"/>
                <w:lang w:eastAsia="en-AU"/>
              </w:rPr>
              <w:t>3</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FA2839" w:rsidP="00FA2839" w:rsidRDefault="00FA2839" w14:paraId="0104DAC9" w14:textId="77777777">
            <w:pPr>
              <w:rPr>
                <w:sz w:val="24"/>
                <w:szCs w:val="24"/>
              </w:rPr>
            </w:pPr>
            <w:r w:rsidRPr="007E54E2">
              <w:rPr>
                <w:sz w:val="24"/>
                <w:szCs w:val="24"/>
              </w:rPr>
              <w:t>Protocal của một rule.</w:t>
            </w:r>
          </w:p>
          <w:p w:rsidRPr="007E54E2" w:rsidR="00FA2839" w:rsidP="00FA2839" w:rsidRDefault="00FA2839" w14:paraId="7ED19C41" w14:textId="16330749">
            <w:pPr>
              <w:rPr>
                <w:sz w:val="24"/>
                <w:szCs w:val="24"/>
              </w:rPr>
            </w:pPr>
            <w:r w:rsidRPr="007E54E2">
              <w:rPr>
                <w:sz w:val="24"/>
                <w:szCs w:val="24"/>
              </w:rPr>
              <w:t>Giá trị: TCP/UDP/ALL</w:t>
            </w:r>
          </w:p>
        </w:tc>
      </w:tr>
      <w:tr w:rsidRPr="007E54E2" w:rsidR="00FA2839" w:rsidTr="00866F1A" w14:paraId="26FE365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A2839" w:rsidP="00FA2839" w:rsidRDefault="00FA2839" w14:paraId="4FE5436C" w14:textId="01BE3D9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A2839" w:rsidP="00FA2839" w:rsidRDefault="00FA2839" w14:paraId="29585CDA" w14:textId="796BCE4D">
            <w:pPr>
              <w:rPr>
                <w:bCs/>
                <w:sz w:val="24"/>
                <w:szCs w:val="24"/>
                <w:lang w:eastAsia="en-AU"/>
              </w:rPr>
            </w:pPr>
            <w:r w:rsidRPr="007E54E2">
              <w:rPr>
                <w:sz w:val="24"/>
                <w:szCs w:val="24"/>
              </w:rPr>
              <w:t>startRemotePort</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FA2839" w:rsidP="00FA2839" w:rsidRDefault="006F1670" w14:paraId="3DEEF023" w14:textId="4E799806">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A2839" w:rsidP="00FA2839" w:rsidRDefault="006F1670" w14:paraId="127F397F" w14:textId="16B7F632">
            <w:pPr>
              <w:jc w:val="center"/>
              <w:rPr>
                <w:sz w:val="24"/>
                <w:szCs w:val="24"/>
                <w:lang w:eastAsia="en-AU"/>
              </w:rPr>
            </w:pPr>
            <w:r w:rsidRPr="007E54E2">
              <w:rPr>
                <w:rFonts w:eastAsia="Calibri"/>
                <w:color w:val="000000"/>
                <w:sz w:val="24"/>
                <w:szCs w:val="24"/>
              </w:rPr>
              <w:t>1 - 65535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FA2839" w:rsidP="006F1670" w:rsidRDefault="00FA2839" w14:paraId="35CD7B41" w14:textId="19F4C172">
            <w:pPr>
              <w:rPr>
                <w:bCs/>
                <w:sz w:val="24"/>
                <w:szCs w:val="24"/>
                <w:lang w:eastAsia="en-AU"/>
              </w:rPr>
            </w:pPr>
            <w:r w:rsidRPr="007E54E2">
              <w:rPr>
                <w:sz w:val="24"/>
                <w:szCs w:val="24"/>
              </w:rPr>
              <w:t>Start Remote Port của một rule.</w:t>
            </w:r>
          </w:p>
        </w:tc>
      </w:tr>
      <w:tr w:rsidRPr="007E54E2" w:rsidR="00FA2839" w:rsidTr="00866F1A" w14:paraId="13DBFF0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A2839" w:rsidP="00FA2839" w:rsidRDefault="00FA2839" w14:paraId="1994F8A7" w14:textId="397264BE">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A2839" w:rsidP="00FA2839" w:rsidRDefault="00FA2839" w14:paraId="0313F0F1" w14:textId="32B95830">
            <w:pPr>
              <w:rPr>
                <w:bCs/>
                <w:sz w:val="24"/>
                <w:szCs w:val="24"/>
                <w:lang w:eastAsia="en-AU"/>
              </w:rPr>
            </w:pPr>
            <w:r w:rsidRPr="007E54E2">
              <w:rPr>
                <w:sz w:val="24"/>
                <w:szCs w:val="24"/>
              </w:rPr>
              <w:t>ipAddr</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FA2839" w:rsidP="00FA2839" w:rsidRDefault="00FA2839" w14:paraId="2F0F11F6" w14:textId="78B8B6E3">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A2839" w:rsidP="00FA2839" w:rsidRDefault="00FA2839" w14:paraId="7030DDFD" w14:textId="3441063B">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FA2839" w:rsidP="00FA2839" w:rsidRDefault="00FA2839" w14:paraId="08F2764F" w14:textId="77777777">
            <w:pPr>
              <w:rPr>
                <w:sz w:val="24"/>
                <w:szCs w:val="24"/>
              </w:rPr>
            </w:pPr>
            <w:r w:rsidRPr="007E54E2">
              <w:rPr>
                <w:sz w:val="24"/>
                <w:szCs w:val="24"/>
              </w:rPr>
              <w:t>Địa chỉ IP Local của một rule.</w:t>
            </w:r>
          </w:p>
          <w:p w:rsidRPr="007E54E2" w:rsidR="00FA2839" w:rsidP="00FA2839" w:rsidRDefault="00FA2839" w14:paraId="1DC118AA" w14:textId="2F31B604">
            <w:pPr>
              <w:rPr>
                <w:bCs/>
                <w:sz w:val="24"/>
                <w:szCs w:val="24"/>
                <w:lang w:eastAsia="en-AU"/>
              </w:rPr>
            </w:pPr>
            <w:r w:rsidRPr="007E54E2">
              <w:rPr>
                <w:sz w:val="24"/>
                <w:szCs w:val="24"/>
              </w:rPr>
              <w:t>Định dạng string của IP.</w:t>
            </w:r>
          </w:p>
        </w:tc>
      </w:tr>
      <w:tr w:rsidRPr="007E54E2" w:rsidR="00FA2839" w:rsidTr="00866F1A" w14:paraId="2557299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A2839" w:rsidP="00FA2839" w:rsidRDefault="00FA2839" w14:paraId="4FE0075A" w14:textId="5A899049">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A2839" w:rsidP="00FA2839" w:rsidRDefault="00FA2839" w14:paraId="6086ED85" w14:textId="0B78EEF9">
            <w:pPr>
              <w:rPr>
                <w:bCs/>
                <w:sz w:val="24"/>
                <w:szCs w:val="24"/>
                <w:lang w:eastAsia="en-AU"/>
              </w:rPr>
            </w:pPr>
            <w:r w:rsidRPr="007E54E2">
              <w:rPr>
                <w:sz w:val="24"/>
                <w:szCs w:val="24"/>
              </w:rPr>
              <w:t>startLocalPort</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FA2839" w:rsidP="00FA2839" w:rsidRDefault="006F1670" w14:paraId="335301C0" w14:textId="5D4EC64E">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A2839" w:rsidP="00FA2839" w:rsidRDefault="006F1670" w14:paraId="1276F4F3" w14:textId="6F0DD660">
            <w:pPr>
              <w:jc w:val="center"/>
              <w:rPr>
                <w:sz w:val="24"/>
                <w:szCs w:val="24"/>
                <w:lang w:eastAsia="en-AU"/>
              </w:rPr>
            </w:pPr>
            <w:r w:rsidRPr="007E54E2">
              <w:rPr>
                <w:rFonts w:eastAsia="Calibri"/>
                <w:color w:val="000000"/>
                <w:sz w:val="24"/>
                <w:szCs w:val="24"/>
              </w:rPr>
              <w:t>1 - 65535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FA2839" w:rsidP="006F1670" w:rsidRDefault="00FA2839" w14:paraId="789FCBB7" w14:textId="32AEFE03">
            <w:pPr>
              <w:rPr>
                <w:bCs/>
                <w:sz w:val="24"/>
                <w:szCs w:val="24"/>
                <w:lang w:eastAsia="en-AU"/>
              </w:rPr>
            </w:pPr>
            <w:r w:rsidRPr="007E54E2">
              <w:rPr>
                <w:sz w:val="24"/>
                <w:szCs w:val="24"/>
              </w:rPr>
              <w:t>Start Local Port của một rule.</w:t>
            </w:r>
          </w:p>
        </w:tc>
      </w:tr>
    </w:tbl>
    <w:p w:rsidR="00395B59" w:rsidP="00395B59" w:rsidRDefault="00395B59" w14:paraId="0AD8A5E6" w14:textId="77777777"/>
    <w:p w:rsidR="00395B59" w:rsidP="00395B59" w:rsidRDefault="00395B59" w14:paraId="34611939" w14:textId="77777777">
      <w:pPr>
        <w:pStyle w:val="Heading3"/>
      </w:pPr>
      <w:bookmarkStart w:name="_Toc113352665" w:id="95"/>
      <w:r>
        <w:t>Example</w:t>
      </w:r>
      <w:bookmarkEnd w:id="95"/>
    </w:p>
    <w:p w:rsidR="00395B59" w:rsidP="00395B59" w:rsidRDefault="00395B59" w14:paraId="0C11656E" w14:textId="77777777">
      <w:pPr>
        <w:rPr>
          <w:b/>
        </w:rPr>
      </w:pPr>
      <w:r>
        <w:rPr>
          <w:b/>
        </w:rPr>
        <w:t>Request:</w:t>
      </w:r>
    </w:p>
    <w:p w:rsidRPr="00960690" w:rsidR="00395B59" w:rsidP="00395B59" w:rsidRDefault="00395B59" w14:paraId="126CF442" w14:textId="77777777">
      <w:pPr>
        <w:rPr>
          <w:i/>
          <w:u w:val="single"/>
        </w:rPr>
      </w:pPr>
      <w:r w:rsidRPr="00960690">
        <w:rPr>
          <w:u w:val="single"/>
        </w:rPr>
        <w:t>https://192.168.88.1:9000</w:t>
      </w:r>
      <w:r>
        <w:rPr>
          <w:u w:val="single"/>
        </w:rPr>
        <w:t>/onelinkagent</w:t>
      </w:r>
    </w:p>
    <w:p w:rsidR="001978CA" w:rsidP="001978CA" w:rsidRDefault="001978CA" w14:paraId="274F81D1" w14:textId="77777777">
      <w:r>
        <w:t>{</w:t>
      </w:r>
    </w:p>
    <w:p w:rsidR="001978CA" w:rsidP="001978CA" w:rsidRDefault="001978CA" w14:paraId="303405D8" w14:textId="77777777">
      <w:r>
        <w:tab/>
      </w:r>
      <w:r>
        <w:t>"action": "portforwardView",</w:t>
      </w:r>
    </w:p>
    <w:p w:rsidR="001978CA" w:rsidP="001978CA" w:rsidRDefault="001978CA" w14:paraId="56D0FDEB" w14:textId="31F5E734">
      <w:r>
        <w:tab/>
      </w:r>
      <w:r>
        <w:t xml:space="preserve">"requestId": </w:t>
      </w:r>
      <w:r w:rsidR="00FA141F">
        <w:t>&lt;requestId&gt;</w:t>
      </w:r>
    </w:p>
    <w:p w:rsidR="00395B59" w:rsidP="001978CA" w:rsidRDefault="001978CA" w14:paraId="78E34826" w14:textId="2AAA0108">
      <w:r>
        <w:t>}</w:t>
      </w:r>
    </w:p>
    <w:p w:rsidR="00395B59" w:rsidP="00395B59" w:rsidRDefault="00395B59" w14:paraId="4253DCE4" w14:textId="77777777">
      <w:pPr>
        <w:rPr>
          <w:b/>
        </w:rPr>
      </w:pPr>
      <w:r>
        <w:rPr>
          <w:b/>
        </w:rPr>
        <w:t>Response:</w:t>
      </w:r>
    </w:p>
    <w:p w:rsidR="001978CA" w:rsidP="001978CA" w:rsidRDefault="001978CA" w14:paraId="51083B16" w14:textId="77777777">
      <w:r>
        <w:t>{</w:t>
      </w:r>
    </w:p>
    <w:p w:rsidR="001978CA" w:rsidP="001978CA" w:rsidRDefault="001978CA" w14:paraId="43CF8F49" w14:textId="77777777">
      <w:r>
        <w:tab/>
      </w:r>
      <w:r>
        <w:t>"status": 0,</w:t>
      </w:r>
    </w:p>
    <w:p w:rsidR="001978CA" w:rsidP="001978CA" w:rsidRDefault="001978CA" w14:paraId="0CB8CAA0" w14:textId="77777777">
      <w:r>
        <w:tab/>
      </w:r>
      <w:r>
        <w:t>"message": "Success",</w:t>
      </w:r>
    </w:p>
    <w:p w:rsidR="001978CA" w:rsidP="001978CA" w:rsidRDefault="001978CA" w14:paraId="28420D34" w14:textId="1C22DE35">
      <w:r>
        <w:tab/>
      </w:r>
      <w:r>
        <w:t xml:space="preserve">"requestId": </w:t>
      </w:r>
      <w:r w:rsidR="00FA141F">
        <w:t>&lt;requestId&gt;</w:t>
      </w:r>
      <w:r>
        <w:t>,</w:t>
      </w:r>
    </w:p>
    <w:p w:rsidR="001978CA" w:rsidP="001978CA" w:rsidRDefault="001978CA" w14:paraId="09015CC2" w14:textId="77777777">
      <w:r>
        <w:lastRenderedPageBreak/>
        <w:tab/>
      </w:r>
      <w:r>
        <w:t>"data": {</w:t>
      </w:r>
    </w:p>
    <w:p w:rsidR="001978CA" w:rsidP="001978CA" w:rsidRDefault="001978CA" w14:paraId="1450424A" w14:textId="77777777">
      <w:r>
        <w:tab/>
      </w:r>
      <w:r>
        <w:tab/>
      </w:r>
      <w:r>
        <w:t>"action": "portforwardView",</w:t>
      </w:r>
    </w:p>
    <w:p w:rsidR="001978CA" w:rsidP="001978CA" w:rsidRDefault="001978CA" w14:paraId="660BD31E" w14:textId="77777777">
      <w:r>
        <w:tab/>
      </w:r>
      <w:r>
        <w:tab/>
      </w:r>
      <w:r>
        <w:t>"results": [{</w:t>
      </w:r>
    </w:p>
    <w:p w:rsidR="001978CA" w:rsidP="001978CA" w:rsidRDefault="001978CA" w14:paraId="6EAF159D" w14:textId="77777777">
      <w:r>
        <w:tab/>
      </w:r>
      <w:r>
        <w:tab/>
      </w:r>
      <w:r>
        <w:tab/>
      </w:r>
      <w:r>
        <w:tab/>
      </w:r>
      <w:r>
        <w:t>"wanName": "&lt;wanName&gt;",</w:t>
      </w:r>
    </w:p>
    <w:p w:rsidR="001978CA" w:rsidP="001978CA" w:rsidRDefault="001978CA" w14:paraId="4DDD2191" w14:textId="77777777">
      <w:r>
        <w:tab/>
      </w:r>
      <w:r>
        <w:tab/>
      </w:r>
      <w:r>
        <w:tab/>
      </w:r>
      <w:r>
        <w:tab/>
      </w:r>
      <w:r>
        <w:t>"ruleIndex": "&lt;ruleIndex&gt;",</w:t>
      </w:r>
    </w:p>
    <w:p w:rsidR="001978CA" w:rsidP="001978CA" w:rsidRDefault="001978CA" w14:paraId="375DA97E" w14:textId="77777777">
      <w:r>
        <w:tab/>
      </w:r>
      <w:r>
        <w:tab/>
      </w:r>
      <w:r>
        <w:tab/>
      </w:r>
      <w:r>
        <w:tab/>
      </w:r>
      <w:r>
        <w:t>"protocol": "&lt;protocol&gt;",</w:t>
      </w:r>
    </w:p>
    <w:p w:rsidR="001978CA" w:rsidP="001978CA" w:rsidRDefault="001978CA" w14:paraId="1F3C1D3E" w14:textId="77777777">
      <w:r>
        <w:tab/>
      </w:r>
      <w:r>
        <w:tab/>
      </w:r>
      <w:r>
        <w:tab/>
      </w:r>
      <w:r>
        <w:tab/>
      </w:r>
      <w:r>
        <w:t>"startRemotePort": "&lt;startRemotePort&gt;",</w:t>
      </w:r>
    </w:p>
    <w:p w:rsidR="001978CA" w:rsidP="001978CA" w:rsidRDefault="001978CA" w14:paraId="603A9E86" w14:textId="77777777">
      <w:r>
        <w:tab/>
      </w:r>
      <w:r>
        <w:tab/>
      </w:r>
      <w:r>
        <w:tab/>
      </w:r>
      <w:r>
        <w:tab/>
      </w:r>
      <w:r>
        <w:t>"endRemotePort": "&lt;endRemotePort&gt;",</w:t>
      </w:r>
    </w:p>
    <w:p w:rsidR="001978CA" w:rsidP="001978CA" w:rsidRDefault="001978CA" w14:paraId="43E07410" w14:textId="77777777">
      <w:r>
        <w:tab/>
      </w:r>
      <w:r>
        <w:tab/>
      </w:r>
      <w:r>
        <w:tab/>
      </w:r>
      <w:r>
        <w:tab/>
      </w:r>
      <w:r>
        <w:t>"ipAddr": "&lt;ipAddr&gt;",</w:t>
      </w:r>
    </w:p>
    <w:p w:rsidR="001978CA" w:rsidP="001978CA" w:rsidRDefault="001978CA" w14:paraId="14D16D8C" w14:textId="77777777">
      <w:r>
        <w:tab/>
      </w:r>
      <w:r>
        <w:tab/>
      </w:r>
      <w:r>
        <w:tab/>
      </w:r>
      <w:r>
        <w:tab/>
      </w:r>
      <w:r>
        <w:t>"startLocalPort": "&lt;startLocalPort&gt;",</w:t>
      </w:r>
    </w:p>
    <w:p w:rsidR="001978CA" w:rsidP="001978CA" w:rsidRDefault="001978CA" w14:paraId="41643E45" w14:textId="77777777">
      <w:r>
        <w:tab/>
      </w:r>
      <w:r>
        <w:tab/>
      </w:r>
      <w:r>
        <w:tab/>
      </w:r>
      <w:r>
        <w:t>}, {</w:t>
      </w:r>
    </w:p>
    <w:p w:rsidR="001978CA" w:rsidP="001978CA" w:rsidRDefault="001978CA" w14:paraId="3DB5AF90" w14:textId="77777777">
      <w:r>
        <w:tab/>
      </w:r>
      <w:r>
        <w:tab/>
      </w:r>
      <w:r>
        <w:tab/>
      </w:r>
      <w:r>
        <w:tab/>
      </w:r>
      <w:r>
        <w:t>"wanName": "&lt;wanName&gt;",</w:t>
      </w:r>
    </w:p>
    <w:p w:rsidR="001978CA" w:rsidP="001978CA" w:rsidRDefault="001978CA" w14:paraId="7E1D00A0" w14:textId="77777777">
      <w:r>
        <w:tab/>
      </w:r>
      <w:r>
        <w:tab/>
      </w:r>
      <w:r>
        <w:tab/>
      </w:r>
      <w:r>
        <w:tab/>
      </w:r>
      <w:r>
        <w:t>"ruleIndex": "&lt;ruleIndex&gt;",</w:t>
      </w:r>
    </w:p>
    <w:p w:rsidR="001978CA" w:rsidP="001978CA" w:rsidRDefault="001978CA" w14:paraId="39ADE7BF" w14:textId="77777777">
      <w:r>
        <w:tab/>
      </w:r>
      <w:r>
        <w:tab/>
      </w:r>
      <w:r>
        <w:tab/>
      </w:r>
      <w:r>
        <w:tab/>
      </w:r>
      <w:r>
        <w:t>"protocol": "&lt;protocol&gt;",</w:t>
      </w:r>
    </w:p>
    <w:p w:rsidR="001978CA" w:rsidP="001978CA" w:rsidRDefault="001978CA" w14:paraId="5FA05A55" w14:textId="77777777">
      <w:r>
        <w:tab/>
      </w:r>
      <w:r>
        <w:tab/>
      </w:r>
      <w:r>
        <w:tab/>
      </w:r>
      <w:r>
        <w:tab/>
      </w:r>
      <w:r>
        <w:t>"startRemotePort": "&lt;startRemotePort&gt;",</w:t>
      </w:r>
    </w:p>
    <w:p w:rsidR="001978CA" w:rsidP="001978CA" w:rsidRDefault="001978CA" w14:paraId="25B667D1" w14:textId="77777777">
      <w:r>
        <w:tab/>
      </w:r>
      <w:r>
        <w:tab/>
      </w:r>
      <w:r>
        <w:tab/>
      </w:r>
      <w:r>
        <w:tab/>
      </w:r>
      <w:r>
        <w:t>"endRemotePort": "&lt;endRemotePort&gt;",</w:t>
      </w:r>
    </w:p>
    <w:p w:rsidR="001978CA" w:rsidP="001978CA" w:rsidRDefault="001978CA" w14:paraId="61B976D8" w14:textId="77777777">
      <w:r>
        <w:tab/>
      </w:r>
      <w:r>
        <w:tab/>
      </w:r>
      <w:r>
        <w:tab/>
      </w:r>
      <w:r>
        <w:tab/>
      </w:r>
      <w:r>
        <w:t>"ipAddr": "&lt;ipAddr&gt;",</w:t>
      </w:r>
    </w:p>
    <w:p w:rsidR="001978CA" w:rsidP="001978CA" w:rsidRDefault="001978CA" w14:paraId="231125F8" w14:textId="77777777">
      <w:r>
        <w:tab/>
      </w:r>
      <w:r>
        <w:tab/>
      </w:r>
      <w:r>
        <w:tab/>
      </w:r>
      <w:r>
        <w:tab/>
      </w:r>
      <w:r>
        <w:t>"startLocalPort": "&lt;startLocalPort&gt;",</w:t>
      </w:r>
    </w:p>
    <w:p w:rsidR="001978CA" w:rsidP="001978CA" w:rsidRDefault="001978CA" w14:paraId="63EA6B57" w14:textId="77777777">
      <w:r>
        <w:tab/>
      </w:r>
      <w:r>
        <w:tab/>
      </w:r>
      <w:r>
        <w:tab/>
      </w:r>
      <w:r>
        <w:t>}</w:t>
      </w:r>
    </w:p>
    <w:p w:rsidR="001978CA" w:rsidP="001978CA" w:rsidRDefault="001978CA" w14:paraId="3324D70D" w14:textId="77777777">
      <w:r>
        <w:tab/>
      </w:r>
      <w:r>
        <w:tab/>
      </w:r>
      <w:r>
        <w:t>]</w:t>
      </w:r>
    </w:p>
    <w:p w:rsidR="001978CA" w:rsidP="001978CA" w:rsidRDefault="001978CA" w14:paraId="275ADD86" w14:textId="77777777">
      <w:r>
        <w:tab/>
      </w:r>
      <w:r>
        <w:t>}</w:t>
      </w:r>
    </w:p>
    <w:p w:rsidR="003F1F07" w:rsidP="001978CA" w:rsidRDefault="001978CA" w14:paraId="201FBA0F" w14:textId="7B628964">
      <w:r>
        <w:t>}</w:t>
      </w:r>
    </w:p>
    <w:p w:rsidR="001978CA" w:rsidP="001978CA" w:rsidRDefault="001978CA" w14:paraId="0E3DBBFD" w14:textId="77777777"/>
    <w:p w:rsidR="003F1F07" w:rsidP="00FA2839" w:rsidRDefault="00FA2839" w14:paraId="7C318299" w14:textId="659F8379">
      <w:pPr>
        <w:pStyle w:val="Heading2"/>
      </w:pPr>
      <w:bookmarkStart w:name="_Toc113352666" w:id="96"/>
      <w:r w:rsidRPr="00FA2839">
        <w:t>ddnsView</w:t>
      </w:r>
      <w:bookmarkEnd w:id="96"/>
    </w:p>
    <w:p w:rsidR="003F1F07" w:rsidP="003F1F07" w:rsidRDefault="003F1F07" w14:paraId="126C2DC8" w14:textId="77777777">
      <w:pPr>
        <w:pStyle w:val="Heading3"/>
      </w:pPr>
      <w:bookmarkStart w:name="_Toc113352667" w:id="97"/>
      <w:r>
        <w:t>Mô tả API</w:t>
      </w:r>
      <w:bookmarkEnd w:id="9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F1F07" w:rsidTr="00866F1A" w14:paraId="5E2984A3" w14:textId="77777777">
        <w:trPr>
          <w:trHeight w:val="567"/>
        </w:trPr>
        <w:tc>
          <w:tcPr>
            <w:tcW w:w="996" w:type="pct"/>
            <w:shd w:val="clear" w:color="auto" w:fill="D9D9D9" w:themeFill="background1" w:themeFillShade="D9"/>
            <w:vAlign w:val="center"/>
          </w:tcPr>
          <w:p w:rsidRPr="007E54E2" w:rsidR="003F1F07" w:rsidP="007908BF" w:rsidRDefault="003F1F07" w14:paraId="5B25116B"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F1F07" w:rsidP="007908BF" w:rsidRDefault="003F1F07" w14:paraId="381A25D1" w14:textId="77777777">
            <w:pPr>
              <w:pStyle w:val="ANSVNormal"/>
              <w:rPr>
                <w:rFonts w:cs="Times New Roman"/>
                <w:sz w:val="24"/>
                <w:szCs w:val="24"/>
              </w:rPr>
            </w:pPr>
            <w:r w:rsidRPr="007E54E2">
              <w:rPr>
                <w:rFonts w:cs="Times New Roman"/>
                <w:sz w:val="24"/>
                <w:szCs w:val="24"/>
              </w:rPr>
              <w:t>Description</w:t>
            </w:r>
          </w:p>
        </w:tc>
      </w:tr>
      <w:tr w:rsidRPr="007E54E2" w:rsidR="003F1F07" w:rsidTr="00866F1A" w14:paraId="6F058A36" w14:textId="77777777">
        <w:trPr>
          <w:trHeight w:val="362"/>
        </w:trPr>
        <w:tc>
          <w:tcPr>
            <w:tcW w:w="996" w:type="pct"/>
            <w:vAlign w:val="center"/>
          </w:tcPr>
          <w:p w:rsidRPr="007E54E2" w:rsidR="003F1F07" w:rsidP="00866F1A" w:rsidRDefault="00FA2839" w14:paraId="79D24684" w14:textId="738AAE9F">
            <w:pPr>
              <w:rPr>
                <w:color w:val="000000"/>
                <w:sz w:val="24"/>
                <w:szCs w:val="24"/>
              </w:rPr>
            </w:pPr>
            <w:r w:rsidRPr="007E54E2">
              <w:rPr>
                <w:sz w:val="24"/>
                <w:szCs w:val="24"/>
              </w:rPr>
              <w:t>ddnsView</w:t>
            </w:r>
          </w:p>
        </w:tc>
        <w:tc>
          <w:tcPr>
            <w:tcW w:w="4004" w:type="pct"/>
            <w:vAlign w:val="center"/>
          </w:tcPr>
          <w:p w:rsidRPr="007E54E2" w:rsidR="003F1F07" w:rsidP="00866F1A" w:rsidRDefault="00FA2839" w14:paraId="12E825F9" w14:textId="7A77BF9A">
            <w:pPr>
              <w:overflowPunct/>
              <w:autoSpaceDE/>
              <w:autoSpaceDN/>
              <w:adjustRightInd/>
              <w:spacing w:after="0"/>
              <w:jc w:val="left"/>
              <w:textAlignment w:val="auto"/>
              <w:rPr>
                <w:color w:val="000000"/>
                <w:sz w:val="24"/>
                <w:szCs w:val="24"/>
              </w:rPr>
            </w:pPr>
            <w:r w:rsidRPr="007E54E2">
              <w:rPr>
                <w:color w:val="000000"/>
                <w:sz w:val="24"/>
                <w:szCs w:val="24"/>
              </w:rPr>
              <w:t>Lấy thông tin cấu hình DDNS của thiết bị</w:t>
            </w:r>
          </w:p>
        </w:tc>
      </w:tr>
      <w:tr w:rsidRPr="007E54E2" w:rsidR="003F1F07" w:rsidTr="00866F1A" w14:paraId="024EF599" w14:textId="77777777">
        <w:trPr>
          <w:trHeight w:val="362"/>
        </w:trPr>
        <w:tc>
          <w:tcPr>
            <w:tcW w:w="996" w:type="pct"/>
            <w:vAlign w:val="center"/>
          </w:tcPr>
          <w:p w:rsidRPr="007E54E2" w:rsidR="003F1F07" w:rsidP="00866F1A" w:rsidRDefault="003F1F07" w14:paraId="429421C5" w14:textId="77777777">
            <w:pPr>
              <w:rPr>
                <w:sz w:val="24"/>
                <w:szCs w:val="24"/>
              </w:rPr>
            </w:pPr>
            <w:r w:rsidRPr="007E54E2">
              <w:rPr>
                <w:sz w:val="24"/>
                <w:szCs w:val="24"/>
              </w:rPr>
              <w:t>Host</w:t>
            </w:r>
          </w:p>
        </w:tc>
        <w:tc>
          <w:tcPr>
            <w:tcW w:w="4004" w:type="pct"/>
            <w:vAlign w:val="center"/>
          </w:tcPr>
          <w:p w:rsidRPr="007E54E2" w:rsidR="003F1F07" w:rsidP="007908BF" w:rsidRDefault="003F1F07" w14:paraId="47E048A0" w14:textId="77777777">
            <w:pPr>
              <w:pStyle w:val="ANSVNormal"/>
              <w:rPr>
                <w:rFonts w:cs="Times New Roman"/>
                <w:sz w:val="24"/>
                <w:szCs w:val="24"/>
              </w:rPr>
            </w:pPr>
            <w:r w:rsidRPr="007E54E2">
              <w:rPr>
                <w:rFonts w:cs="Times New Roman"/>
                <w:sz w:val="24"/>
                <w:szCs w:val="24"/>
              </w:rPr>
              <w:t>https://&lt;ip&gt;:9000/onelinkagent</w:t>
            </w:r>
          </w:p>
        </w:tc>
      </w:tr>
      <w:tr w:rsidRPr="007E54E2" w:rsidR="003F1F07" w:rsidTr="00866F1A" w14:paraId="3ECF9531" w14:textId="77777777">
        <w:tc>
          <w:tcPr>
            <w:tcW w:w="996" w:type="pct"/>
            <w:vAlign w:val="center"/>
          </w:tcPr>
          <w:p w:rsidRPr="007E54E2" w:rsidR="003F1F07" w:rsidP="007908BF" w:rsidRDefault="003F1F07" w14:paraId="2A30AF66"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F1F07" w:rsidP="007908BF" w:rsidRDefault="003F1F07" w14:paraId="28C5941B" w14:textId="77777777">
            <w:pPr>
              <w:pStyle w:val="ANSVNormal"/>
              <w:rPr>
                <w:rFonts w:cs="Times New Roman"/>
                <w:sz w:val="24"/>
                <w:szCs w:val="24"/>
              </w:rPr>
            </w:pPr>
            <w:r w:rsidRPr="007E54E2">
              <w:rPr>
                <w:rFonts w:cs="Times New Roman"/>
                <w:sz w:val="24"/>
                <w:szCs w:val="24"/>
              </w:rPr>
              <w:t>HTTP POST</w:t>
            </w:r>
          </w:p>
        </w:tc>
      </w:tr>
      <w:tr w:rsidRPr="007E54E2" w:rsidR="003F1F07" w:rsidTr="00866F1A" w14:paraId="6435B47C" w14:textId="77777777">
        <w:tc>
          <w:tcPr>
            <w:tcW w:w="996" w:type="pct"/>
            <w:vAlign w:val="center"/>
          </w:tcPr>
          <w:p w:rsidRPr="007E54E2" w:rsidR="003F1F07" w:rsidP="007908BF" w:rsidRDefault="003F1F07" w14:paraId="3C9B5A48" w14:textId="77777777">
            <w:pPr>
              <w:pStyle w:val="ANSVNormal"/>
              <w:rPr>
                <w:rFonts w:cs="Times New Roman"/>
                <w:sz w:val="24"/>
                <w:szCs w:val="24"/>
              </w:rPr>
            </w:pPr>
            <w:r w:rsidRPr="007E54E2">
              <w:rPr>
                <w:rFonts w:cs="Times New Roman"/>
                <w:sz w:val="24"/>
                <w:szCs w:val="24"/>
              </w:rPr>
              <w:lastRenderedPageBreak/>
              <w:t>Content Type</w:t>
            </w:r>
          </w:p>
        </w:tc>
        <w:tc>
          <w:tcPr>
            <w:tcW w:w="4004" w:type="pct"/>
            <w:vAlign w:val="center"/>
          </w:tcPr>
          <w:p w:rsidRPr="007E54E2" w:rsidR="003F1F07" w:rsidP="007908BF" w:rsidRDefault="003F1F07" w14:paraId="2EE3620F" w14:textId="77777777">
            <w:pPr>
              <w:pStyle w:val="ANSVNormal"/>
              <w:rPr>
                <w:rFonts w:cs="Times New Roman"/>
                <w:sz w:val="24"/>
                <w:szCs w:val="24"/>
              </w:rPr>
            </w:pPr>
            <w:r w:rsidRPr="007E54E2">
              <w:rPr>
                <w:rFonts w:cs="Times New Roman"/>
                <w:sz w:val="24"/>
                <w:szCs w:val="24"/>
              </w:rPr>
              <w:t>application/json</w:t>
            </w:r>
          </w:p>
        </w:tc>
      </w:tr>
      <w:tr w:rsidRPr="007E54E2" w:rsidR="003F1F07" w:rsidTr="00866F1A" w14:paraId="320E8F5E" w14:textId="77777777">
        <w:tc>
          <w:tcPr>
            <w:tcW w:w="996" w:type="pct"/>
            <w:vAlign w:val="center"/>
          </w:tcPr>
          <w:p w:rsidRPr="007E54E2" w:rsidR="003F1F07" w:rsidP="007908BF" w:rsidRDefault="003F1F07" w14:paraId="7B59ED7B"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F1F07" w14:paraId="15D37E0B" w14:textId="5DAA0812">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F1F07" w:rsidP="00316984" w:rsidRDefault="00316984" w14:paraId="43F8923A" w14:textId="6D973A72">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F1F07" w:rsidTr="00866F1A" w14:paraId="68C7FD38" w14:textId="77777777">
        <w:tc>
          <w:tcPr>
            <w:tcW w:w="996" w:type="pct"/>
            <w:vAlign w:val="center"/>
          </w:tcPr>
          <w:p w:rsidRPr="007E54E2" w:rsidR="003F1F07" w:rsidP="007908BF" w:rsidRDefault="003F1F07" w14:paraId="739EC9E2"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F1F07" w:rsidP="007908BF" w:rsidRDefault="003F1F07" w14:paraId="2DB3E0E8" w14:textId="77777777">
            <w:pPr>
              <w:pStyle w:val="ANSVNormal"/>
              <w:rPr>
                <w:rFonts w:cs="Times New Roman"/>
                <w:sz w:val="24"/>
                <w:szCs w:val="24"/>
              </w:rPr>
            </w:pPr>
            <w:r w:rsidRPr="007E54E2">
              <w:rPr>
                <w:rFonts w:cs="Times New Roman"/>
                <w:sz w:val="24"/>
                <w:szCs w:val="24"/>
              </w:rPr>
              <w:t>JSON object</w:t>
            </w:r>
          </w:p>
        </w:tc>
      </w:tr>
    </w:tbl>
    <w:p w:rsidR="003F1F07" w:rsidP="003F1F07" w:rsidRDefault="003F1F07" w14:paraId="5B4A3E7C" w14:textId="77777777"/>
    <w:p w:rsidR="003F1F07" w:rsidP="003F1F07" w:rsidRDefault="003F1F07" w14:paraId="4A4BFF87" w14:textId="77777777">
      <w:pPr>
        <w:pStyle w:val="Heading3"/>
      </w:pPr>
      <w:bookmarkStart w:name="_Toc113352668" w:id="98"/>
      <w:r>
        <w:t>Request</w:t>
      </w:r>
      <w:bookmarkEnd w:id="98"/>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0EAF269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6096A7C5" w14:textId="77777777">
            <w:pPr>
              <w:rPr>
                <w:b/>
                <w:bCs/>
                <w:sz w:val="24"/>
                <w:szCs w:val="24"/>
                <w:lang w:eastAsia="en-AU"/>
              </w:rPr>
            </w:pPr>
            <w:r w:rsidRPr="007E54E2">
              <w:rPr>
                <w:b/>
                <w:bCs/>
                <w:sz w:val="24"/>
                <w:szCs w:val="24"/>
                <w:lang w:eastAsia="en-AU"/>
              </w:rPr>
              <w:t>Payload</w:t>
            </w:r>
          </w:p>
        </w:tc>
      </w:tr>
      <w:tr w:rsidRPr="007E54E2" w:rsidR="003F1F07" w:rsidTr="00866F1A" w14:paraId="652E16A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7067D8D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5AF6076B"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2B877BF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07AAD83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4035A600" w14:textId="77777777">
            <w:pPr>
              <w:rPr>
                <w:b/>
                <w:bCs/>
                <w:sz w:val="24"/>
                <w:szCs w:val="24"/>
                <w:lang w:eastAsia="en-AU"/>
              </w:rPr>
            </w:pPr>
            <w:r w:rsidRPr="007E54E2">
              <w:rPr>
                <w:b/>
                <w:bCs/>
                <w:sz w:val="24"/>
                <w:szCs w:val="24"/>
                <w:lang w:eastAsia="en-AU"/>
              </w:rPr>
              <w:t>Description</w:t>
            </w:r>
          </w:p>
        </w:tc>
      </w:tr>
      <w:tr w:rsidRPr="007E54E2" w:rsidR="003F1F07" w:rsidTr="00866F1A" w14:paraId="1A81FB8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3428F265"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21E7D6B9"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56253C5D"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6D89AEB9"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5600E179" w14:textId="77777777">
            <w:pPr>
              <w:rPr>
                <w:sz w:val="24"/>
                <w:szCs w:val="24"/>
                <w:lang w:eastAsia="en-AU"/>
              </w:rPr>
            </w:pPr>
            <w:r w:rsidRPr="007E54E2">
              <w:rPr>
                <w:sz w:val="24"/>
                <w:szCs w:val="24"/>
                <w:lang w:eastAsia="en-AU"/>
              </w:rPr>
              <w:t>Yêu cầu nghiệp vụ</w:t>
            </w:r>
          </w:p>
          <w:p w:rsidRPr="007E54E2" w:rsidR="003F1F07" w:rsidP="00866F1A" w:rsidRDefault="003F1F07" w14:paraId="7AD6B8F1" w14:textId="5876A3AD">
            <w:pPr>
              <w:rPr>
                <w:b/>
                <w:bCs/>
                <w:sz w:val="24"/>
                <w:szCs w:val="24"/>
                <w:lang w:eastAsia="en-AU"/>
              </w:rPr>
            </w:pPr>
            <w:r w:rsidRPr="007E54E2">
              <w:rPr>
                <w:sz w:val="24"/>
                <w:szCs w:val="24"/>
                <w:lang w:eastAsia="en-AU"/>
              </w:rPr>
              <w:t xml:space="preserve">action = </w:t>
            </w:r>
            <w:r w:rsidRPr="007E54E2" w:rsidR="00FA2839">
              <w:rPr>
                <w:sz w:val="24"/>
                <w:szCs w:val="24"/>
              </w:rPr>
              <w:t>ddnsView</w:t>
            </w:r>
          </w:p>
        </w:tc>
      </w:tr>
      <w:tr w:rsidRPr="007E54E2" w:rsidR="00D271EB" w:rsidTr="00866F1A" w14:paraId="7EA6E85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79B14D5"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37AD7FD" w14:textId="704852EC">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ABCEFFB" w14:textId="604E28B3">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D4F5FAD" w14:textId="05021A74">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8B3A3FC" w14:textId="4E9563BC">
            <w:pPr>
              <w:rPr>
                <w:sz w:val="24"/>
                <w:szCs w:val="24"/>
                <w:lang w:eastAsia="en-AU"/>
              </w:rPr>
            </w:pPr>
            <w:r w:rsidRPr="007E54E2">
              <w:rPr>
                <w:sz w:val="24"/>
                <w:szCs w:val="24"/>
                <w:lang w:eastAsia="en-AU"/>
              </w:rPr>
              <w:t>Index của request</w:t>
            </w:r>
          </w:p>
        </w:tc>
      </w:tr>
    </w:tbl>
    <w:p w:rsidR="003F1F07" w:rsidP="003F1F07" w:rsidRDefault="003F1F07" w14:paraId="642B493C" w14:textId="77777777"/>
    <w:p w:rsidR="003F1F07" w:rsidP="003F1F07" w:rsidRDefault="003F1F07" w14:paraId="6BA56C85" w14:textId="77777777">
      <w:pPr>
        <w:pStyle w:val="Heading3"/>
      </w:pPr>
      <w:bookmarkStart w:name="_Toc113352669" w:id="99"/>
      <w:r>
        <w:t>Response</w:t>
      </w:r>
      <w:bookmarkEnd w:id="99"/>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0EFB50D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44410F78" w14:textId="77777777">
            <w:pPr>
              <w:rPr>
                <w:b/>
                <w:bCs/>
                <w:sz w:val="24"/>
                <w:szCs w:val="24"/>
                <w:lang w:eastAsia="en-AU"/>
              </w:rPr>
            </w:pPr>
            <w:r w:rsidRPr="007E54E2">
              <w:rPr>
                <w:b/>
                <w:bCs/>
                <w:sz w:val="24"/>
                <w:szCs w:val="24"/>
                <w:lang w:eastAsia="en-AU"/>
              </w:rPr>
              <w:t>Payload</w:t>
            </w:r>
          </w:p>
        </w:tc>
      </w:tr>
      <w:tr w:rsidRPr="007E54E2" w:rsidR="003F1F07" w:rsidTr="00866F1A" w14:paraId="3BF65C63"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5A588D8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1239B2C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4A8C747A"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095D53A6"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5C5ECD49" w14:textId="77777777">
            <w:pPr>
              <w:rPr>
                <w:b/>
                <w:bCs/>
                <w:sz w:val="24"/>
                <w:szCs w:val="24"/>
                <w:lang w:eastAsia="en-AU"/>
              </w:rPr>
            </w:pPr>
            <w:r w:rsidRPr="007E54E2">
              <w:rPr>
                <w:b/>
                <w:bCs/>
                <w:sz w:val="24"/>
                <w:szCs w:val="24"/>
                <w:lang w:eastAsia="en-AU"/>
              </w:rPr>
              <w:t>Description</w:t>
            </w:r>
          </w:p>
        </w:tc>
      </w:tr>
      <w:tr w:rsidRPr="007E54E2" w:rsidR="003F1F07" w:rsidTr="00866F1A" w14:paraId="23018BA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754306E5"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276C8397"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09011033"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08D72DED" w14:textId="15E893E9">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420995D2" w14:textId="209B6B8F">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F1F07" w:rsidP="00866F1A" w:rsidRDefault="003F1F07" w14:paraId="04C56006" w14:textId="51828CCE">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F1F07" w:rsidTr="00866F1A" w14:paraId="418C8EB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0D56D4A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57295F8A"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69430C8B"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4C45216A" w14:textId="2BA0764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131FAF16" w14:textId="0D3AD21B">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77D94E3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84C1DBB"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B1D7690" w14:textId="0147FE12">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45A2DCF" w14:textId="64DE2FB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29C1A38" w14:textId="441E3898">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9A69CC7" w14:textId="519161CC">
            <w:pPr>
              <w:rPr>
                <w:sz w:val="24"/>
                <w:szCs w:val="24"/>
                <w:lang w:eastAsia="en-AU"/>
              </w:rPr>
            </w:pPr>
            <w:r w:rsidRPr="007E54E2">
              <w:rPr>
                <w:sz w:val="24"/>
                <w:szCs w:val="24"/>
                <w:lang w:eastAsia="en-AU"/>
              </w:rPr>
              <w:t>Index của request</w:t>
            </w:r>
          </w:p>
        </w:tc>
      </w:tr>
      <w:tr w:rsidRPr="007E54E2" w:rsidR="00D271EB" w:rsidTr="00866F1A" w14:paraId="4C6DC8B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69B7318"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49B4026"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2F8E93F"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218B7AE" w14:textId="06C12FDC">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94B64FB" w14:textId="77777777">
            <w:pPr>
              <w:pStyle w:val="FirstLevelBullet"/>
              <w:numPr>
                <w:ilvl w:val="0"/>
                <w:numId w:val="0"/>
              </w:numPr>
              <w:rPr>
                <w:sz w:val="24"/>
                <w:szCs w:val="24"/>
                <w:lang w:eastAsia="en-AU"/>
              </w:rPr>
            </w:pPr>
            <w:r w:rsidRPr="007E54E2">
              <w:rPr>
                <w:sz w:val="24"/>
                <w:szCs w:val="24"/>
                <w:lang w:eastAsia="en-AU"/>
              </w:rPr>
              <w:t xml:space="preserve"> </w:t>
            </w:r>
          </w:p>
        </w:tc>
      </w:tr>
    </w:tbl>
    <w:p w:rsidR="003F1F07" w:rsidP="003F1F07" w:rsidRDefault="003F1F07" w14:paraId="2AB95ADD"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52A32C6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F1F07" w:rsidP="00866F1A" w:rsidRDefault="003F1F07" w14:paraId="23DF8FFA" w14:textId="77777777">
            <w:pPr>
              <w:rPr>
                <w:b/>
                <w:bCs/>
                <w:sz w:val="24"/>
                <w:szCs w:val="24"/>
                <w:lang w:eastAsia="en-AU"/>
              </w:rPr>
            </w:pPr>
            <w:r w:rsidRPr="007E54E2">
              <w:rPr>
                <w:b/>
                <w:bCs/>
                <w:sz w:val="24"/>
                <w:szCs w:val="24"/>
                <w:lang w:eastAsia="en-AU"/>
              </w:rPr>
              <w:t>data object</w:t>
            </w:r>
          </w:p>
        </w:tc>
      </w:tr>
      <w:tr w:rsidRPr="007E54E2" w:rsidR="003F1F07" w:rsidTr="00866F1A" w14:paraId="08F717A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58EC6428"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7FCB377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321B770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62B2BE6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7E406F34" w14:textId="77777777">
            <w:pPr>
              <w:rPr>
                <w:b/>
                <w:bCs/>
                <w:sz w:val="24"/>
                <w:szCs w:val="24"/>
                <w:lang w:eastAsia="en-AU"/>
              </w:rPr>
            </w:pPr>
            <w:r w:rsidRPr="007E54E2">
              <w:rPr>
                <w:b/>
                <w:bCs/>
                <w:sz w:val="24"/>
                <w:szCs w:val="24"/>
                <w:lang w:eastAsia="en-AU"/>
              </w:rPr>
              <w:t>Description</w:t>
            </w:r>
          </w:p>
        </w:tc>
      </w:tr>
      <w:tr w:rsidRPr="007E54E2" w:rsidR="003F1F07" w:rsidTr="00866F1A" w14:paraId="004FB62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0A531B9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315632FE"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52EF0A85"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37737EC3" w14:textId="70BCCA0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64D2CEA3" w14:textId="77777777">
            <w:pPr>
              <w:rPr>
                <w:sz w:val="24"/>
                <w:szCs w:val="24"/>
                <w:lang w:eastAsia="en-AU"/>
              </w:rPr>
            </w:pPr>
            <w:r w:rsidRPr="007E54E2">
              <w:rPr>
                <w:sz w:val="24"/>
                <w:szCs w:val="24"/>
                <w:lang w:eastAsia="en-AU"/>
              </w:rPr>
              <w:t>Hành động được yêu cầu</w:t>
            </w:r>
          </w:p>
          <w:p w:rsidRPr="007E54E2" w:rsidR="003F1F07" w:rsidP="00866F1A" w:rsidRDefault="003F1F07" w14:paraId="064E2E37" w14:textId="0A46303F">
            <w:pPr>
              <w:rPr>
                <w:bCs/>
                <w:sz w:val="24"/>
                <w:szCs w:val="24"/>
                <w:lang w:eastAsia="en-AU"/>
              </w:rPr>
            </w:pPr>
            <w:r w:rsidRPr="007E54E2">
              <w:rPr>
                <w:bCs/>
                <w:sz w:val="24"/>
                <w:szCs w:val="24"/>
                <w:lang w:eastAsia="en-AU"/>
              </w:rPr>
              <w:t xml:space="preserve">action = </w:t>
            </w:r>
            <w:r w:rsidRPr="007E54E2" w:rsidR="00FA2839">
              <w:rPr>
                <w:sz w:val="24"/>
                <w:szCs w:val="24"/>
              </w:rPr>
              <w:t>ddnsView</w:t>
            </w:r>
          </w:p>
        </w:tc>
      </w:tr>
      <w:tr w:rsidRPr="007E54E2" w:rsidR="003F1F07" w:rsidTr="00866F1A" w14:paraId="0C2889D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0D0B6BD5" w14:textId="77777777">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A347B50"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1A6B5F02"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D12B99" w14:paraId="242887BA" w14:textId="14B16955">
            <w:pPr>
              <w:jc w:val="center"/>
              <w:rPr>
                <w:sz w:val="24"/>
                <w:szCs w:val="24"/>
                <w:lang w:eastAsia="en-AU"/>
              </w:rPr>
            </w:pPr>
            <w:r w:rsidRPr="007E54E2">
              <w:rPr>
                <w:sz w:val="24"/>
                <w:szCs w:val="24"/>
                <w:lang w:eastAsia="en-AU"/>
              </w:rPr>
              <w:t>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41EBBFC4" w14:textId="77777777">
            <w:pPr>
              <w:rPr>
                <w:sz w:val="24"/>
                <w:szCs w:val="24"/>
                <w:lang w:eastAsia="en-AU"/>
              </w:rPr>
            </w:pPr>
          </w:p>
        </w:tc>
      </w:tr>
    </w:tbl>
    <w:p w:rsidRPr="00F0172A" w:rsidR="003F1F07" w:rsidP="003F1F07" w:rsidRDefault="003F1F07" w14:paraId="0A3CA319"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4C81BE8B"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3F1F07" w:rsidP="00866F1A" w:rsidRDefault="00F938F2" w14:paraId="5349AD14" w14:textId="550F3606">
            <w:pPr>
              <w:rPr>
                <w:b/>
                <w:bCs/>
                <w:sz w:val="24"/>
                <w:szCs w:val="24"/>
                <w:lang w:eastAsia="en-AU"/>
              </w:rPr>
            </w:pPr>
            <w:r w:rsidRPr="007E54E2">
              <w:rPr>
                <w:b/>
                <w:bCs/>
                <w:sz w:val="24"/>
                <w:szCs w:val="24"/>
                <w:lang w:eastAsia="en-AU"/>
              </w:rPr>
              <w:t>results object</w:t>
            </w:r>
          </w:p>
        </w:tc>
      </w:tr>
      <w:tr w:rsidRPr="007E54E2" w:rsidR="003F1F07" w:rsidTr="00866F1A" w14:paraId="60AEF68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2877B20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12F4FCED"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5B97CFC9"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6A0B3AF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4BE30E78" w14:textId="77777777">
            <w:pPr>
              <w:rPr>
                <w:b/>
                <w:bCs/>
                <w:sz w:val="24"/>
                <w:szCs w:val="24"/>
                <w:lang w:eastAsia="en-AU"/>
              </w:rPr>
            </w:pPr>
            <w:r w:rsidRPr="007E54E2">
              <w:rPr>
                <w:b/>
                <w:bCs/>
                <w:sz w:val="24"/>
                <w:szCs w:val="24"/>
                <w:lang w:eastAsia="en-AU"/>
              </w:rPr>
              <w:t>Description</w:t>
            </w:r>
          </w:p>
        </w:tc>
      </w:tr>
      <w:tr w:rsidRPr="007E54E2" w:rsidR="00D12B99" w:rsidTr="008531FB" w14:paraId="28DC4CF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33343FDB" w14:textId="732F9398">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12B99" w:rsidP="00D12B99" w:rsidRDefault="00D12B99" w14:paraId="768291D7" w14:textId="49E701FF">
            <w:pPr>
              <w:rPr>
                <w:bCs/>
                <w:sz w:val="24"/>
                <w:szCs w:val="24"/>
                <w:lang w:eastAsia="en-AU"/>
              </w:rPr>
            </w:pPr>
            <w:r w:rsidRPr="007E54E2">
              <w:rPr>
                <w:bCs/>
                <w:sz w:val="24"/>
                <w:szCs w:val="24"/>
                <w:lang w:eastAsia="en-AU"/>
              </w:rPr>
              <w:t>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12B99" w:rsidP="00D12B99" w:rsidRDefault="006F1670" w14:paraId="0A21EAC8" w14:textId="6745639B">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6F1670" w14:paraId="5238AFEE" w14:textId="36698CE8">
            <w:pPr>
              <w:jc w:val="center"/>
              <w:rPr>
                <w:sz w:val="24"/>
                <w:szCs w:val="24"/>
                <w:lang w:eastAsia="en-AU"/>
              </w:rPr>
            </w:pPr>
            <w:r w:rsidRPr="007E54E2">
              <w:rPr>
                <w:sz w:val="24"/>
                <w:szCs w:val="24"/>
              </w:rPr>
              <w:t>0 - 3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12B99" w:rsidP="006F1670" w:rsidRDefault="00D12B99" w14:paraId="63C21CEB" w14:textId="516A1CE2">
            <w:pPr>
              <w:rPr>
                <w:bCs/>
                <w:sz w:val="24"/>
                <w:szCs w:val="24"/>
                <w:lang w:eastAsia="en-AU"/>
              </w:rPr>
            </w:pPr>
            <w:r w:rsidRPr="007E54E2">
              <w:rPr>
                <w:sz w:val="24"/>
                <w:szCs w:val="24"/>
              </w:rPr>
              <w:t>Index.</w:t>
            </w:r>
          </w:p>
        </w:tc>
      </w:tr>
      <w:tr w:rsidRPr="007E54E2" w:rsidR="00D12B99" w:rsidTr="008531FB" w14:paraId="4ED1CB4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3811EB0D" w14:textId="3A71D2F4">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12B99" w:rsidP="00D12B99" w:rsidRDefault="00D12B99" w14:paraId="22732CFD" w14:textId="19F71606">
            <w:pPr>
              <w:rPr>
                <w:bCs/>
                <w:sz w:val="24"/>
                <w:szCs w:val="24"/>
                <w:lang w:eastAsia="en-AU"/>
              </w:rPr>
            </w:pPr>
            <w:r w:rsidRPr="007E54E2">
              <w:rPr>
                <w:sz w:val="24"/>
                <w:szCs w:val="24"/>
              </w:rPr>
              <w:t>serviceProvider</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12B99" w:rsidP="00D12B99" w:rsidRDefault="00D12B99" w14:paraId="3791A287" w14:textId="6D2B9069">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6914ECDB" w14:textId="523794BB">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12B99" w:rsidP="00D12B99" w:rsidRDefault="00D12B99" w14:paraId="1749EF88" w14:textId="77777777">
            <w:pPr>
              <w:rPr>
                <w:bCs/>
                <w:sz w:val="24"/>
                <w:szCs w:val="24"/>
                <w:lang w:eastAsia="en-AU"/>
              </w:rPr>
            </w:pPr>
            <w:r w:rsidRPr="007E54E2">
              <w:rPr>
                <w:bCs/>
                <w:sz w:val="24"/>
                <w:szCs w:val="24"/>
                <w:lang w:eastAsia="en-AU"/>
              </w:rPr>
              <w:t>Nhà cung cấp dịch vụ DDNS.</w:t>
            </w:r>
          </w:p>
          <w:p w:rsidRPr="007E54E2" w:rsidR="00D12B99" w:rsidP="00D12B99" w:rsidRDefault="00D12B99" w14:paraId="5E7764D5" w14:textId="77777777">
            <w:pPr>
              <w:rPr>
                <w:bCs/>
                <w:sz w:val="24"/>
                <w:szCs w:val="24"/>
                <w:lang w:eastAsia="en-AU"/>
              </w:rPr>
            </w:pPr>
            <w:r w:rsidRPr="007E54E2">
              <w:rPr>
                <w:bCs/>
                <w:sz w:val="24"/>
                <w:szCs w:val="24"/>
                <w:lang w:eastAsia="en-AU"/>
              </w:rPr>
              <w:t>Giá trị:</w:t>
            </w:r>
          </w:p>
          <w:p w:rsidRPr="007E54E2" w:rsidR="00D12B99" w:rsidP="00D12B99" w:rsidRDefault="00D12B99" w14:paraId="261D32F5"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dyndns.org</w:t>
            </w:r>
          </w:p>
          <w:p w:rsidRPr="007E54E2" w:rsidR="00D12B99" w:rsidP="00D12B99" w:rsidRDefault="00D12B99" w14:paraId="4938A437"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changeip.com</w:t>
            </w:r>
          </w:p>
          <w:p w:rsidRPr="007E54E2" w:rsidR="00D12B99" w:rsidP="00D12B99" w:rsidRDefault="00D12B99" w14:paraId="1D00A933"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zoneedit.com</w:t>
            </w:r>
          </w:p>
          <w:p w:rsidRPr="007E54E2" w:rsidR="00D12B99" w:rsidP="00D12B99" w:rsidRDefault="00D12B99" w14:paraId="3D67CD7D"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free.editdns.net</w:t>
            </w:r>
          </w:p>
          <w:p w:rsidRPr="007E54E2" w:rsidR="00D12B99" w:rsidP="00D12B99" w:rsidRDefault="00D12B99" w14:paraId="52430495"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no-ip.com</w:t>
            </w:r>
          </w:p>
          <w:p w:rsidRPr="007E54E2" w:rsidR="00D12B99" w:rsidP="00D12B99" w:rsidRDefault="00D12B99" w14:paraId="7013AF9A"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dnsmax.com</w:t>
            </w:r>
          </w:p>
          <w:p w:rsidRPr="007E54E2" w:rsidR="00D12B99" w:rsidP="00D12B99" w:rsidRDefault="00D12B99" w14:paraId="3E44A13B"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thatip.com</w:t>
            </w:r>
          </w:p>
          <w:p w:rsidRPr="007E54E2" w:rsidR="00D12B99" w:rsidP="00D12B99" w:rsidRDefault="00D12B99" w14:paraId="69EA18B1"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he.ne</w:t>
            </w:r>
          </w:p>
          <w:p w:rsidRPr="007E54E2" w:rsidR="00D12B99" w:rsidP="00D12B99" w:rsidRDefault="00D12B99" w14:paraId="54C22A59"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dnsdynamic.org</w:t>
            </w:r>
          </w:p>
          <w:p w:rsidRPr="007E54E2" w:rsidR="00D12B99" w:rsidP="00D12B99" w:rsidRDefault="00D12B99" w14:paraId="37DF6F53"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dnsexit.com</w:t>
            </w:r>
          </w:p>
          <w:p w:rsidRPr="007E54E2" w:rsidR="00D12B99" w:rsidP="00D12B99" w:rsidRDefault="00D12B99" w14:paraId="11BE9893"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ovh.com</w:t>
            </w:r>
          </w:p>
          <w:p w:rsidRPr="007E54E2" w:rsidR="00D12B99" w:rsidP="00D12B99" w:rsidRDefault="00D12B99" w14:paraId="62CF8943" w14:textId="57EFF593">
            <w:pPr>
              <w:rPr>
                <w:bCs/>
                <w:sz w:val="24"/>
                <w:szCs w:val="24"/>
                <w:lang w:eastAsia="en-AU"/>
              </w:rPr>
            </w:pPr>
            <w:r w:rsidRPr="007E54E2">
              <w:rPr>
                <w:rFonts w:eastAsia="Calibri"/>
                <w:color w:val="000000"/>
                <w:sz w:val="24"/>
                <w:szCs w:val="24"/>
              </w:rPr>
              <w:t>namecheap.com</w:t>
            </w:r>
          </w:p>
        </w:tc>
      </w:tr>
      <w:tr w:rsidRPr="007E54E2" w:rsidR="00D12B99" w:rsidTr="008531FB" w14:paraId="46D414F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61625DC1" w14:textId="2E60A72F">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12B99" w:rsidP="00D12B99" w:rsidRDefault="00D12B99" w14:paraId="15B3ABCD" w14:textId="3714AF09">
            <w:pPr>
              <w:rPr>
                <w:bCs/>
                <w:sz w:val="24"/>
                <w:szCs w:val="24"/>
                <w:lang w:eastAsia="en-AU"/>
              </w:rPr>
            </w:pPr>
            <w:r w:rsidRPr="007E54E2">
              <w:rPr>
                <w:sz w:val="24"/>
                <w:szCs w:val="24"/>
              </w:rPr>
              <w:t>hostname</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12B99" w:rsidP="00D12B99" w:rsidRDefault="00D12B99" w14:paraId="28D2A686" w14:textId="3B4FECF4">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344B2E5C" w14:textId="457D9F0E">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12B99" w:rsidP="00D12B99" w:rsidRDefault="00D12B99" w14:paraId="4D6FEAAD" w14:textId="77777777">
            <w:pPr>
              <w:rPr>
                <w:sz w:val="24"/>
                <w:szCs w:val="24"/>
              </w:rPr>
            </w:pPr>
            <w:r w:rsidRPr="007E54E2">
              <w:rPr>
                <w:sz w:val="24"/>
                <w:szCs w:val="24"/>
              </w:rPr>
              <w:t>Domain của người sử dụng.</w:t>
            </w:r>
          </w:p>
          <w:p w:rsidRPr="007E54E2" w:rsidR="00D12B99" w:rsidP="00D12B99" w:rsidRDefault="00D12B99" w14:paraId="433E446E" w14:textId="5908E6E4">
            <w:pPr>
              <w:rPr>
                <w:bCs/>
                <w:sz w:val="24"/>
                <w:szCs w:val="24"/>
                <w:lang w:eastAsia="en-AU"/>
              </w:rPr>
            </w:pPr>
            <w:r w:rsidRPr="007E54E2">
              <w:rPr>
                <w:sz w:val="24"/>
                <w:szCs w:val="24"/>
              </w:rPr>
              <w:t>Định dạng domain.</w:t>
            </w:r>
          </w:p>
        </w:tc>
      </w:tr>
      <w:tr w:rsidRPr="007E54E2" w:rsidR="00D12B99" w:rsidTr="008531FB" w14:paraId="595EA6A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21DF27B1" w14:textId="50F68706">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12B99" w:rsidP="00D12B99" w:rsidRDefault="00D12B99" w14:paraId="09026E39" w14:textId="2F8BB15B">
            <w:pPr>
              <w:rPr>
                <w:bCs/>
                <w:sz w:val="24"/>
                <w:szCs w:val="24"/>
                <w:lang w:eastAsia="en-AU"/>
              </w:rPr>
            </w:pPr>
            <w:r w:rsidRPr="007E54E2">
              <w:rPr>
                <w:sz w:val="24"/>
                <w:szCs w:val="24"/>
              </w:rPr>
              <w:t>username</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12B99" w:rsidP="00D12B99" w:rsidRDefault="00D12B99" w14:paraId="3D4B27AC" w14:textId="04421A32">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073DB659" w14:textId="44784FB5">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12B99" w:rsidP="00D12B99" w:rsidRDefault="00D12B99" w14:paraId="3AC48F64" w14:textId="77777777">
            <w:pPr>
              <w:rPr>
                <w:sz w:val="24"/>
                <w:szCs w:val="24"/>
              </w:rPr>
            </w:pPr>
            <w:r w:rsidRPr="007E54E2">
              <w:rPr>
                <w:sz w:val="24"/>
                <w:szCs w:val="24"/>
              </w:rPr>
              <w:t>Username của người sử dụng.</w:t>
            </w:r>
          </w:p>
          <w:p w:rsidRPr="007E54E2" w:rsidR="00D12B99" w:rsidP="00D12B99" w:rsidRDefault="00D12B99" w14:paraId="65892509" w14:textId="6D645886">
            <w:pPr>
              <w:rPr>
                <w:bCs/>
                <w:sz w:val="24"/>
                <w:szCs w:val="24"/>
                <w:lang w:eastAsia="en-AU"/>
              </w:rPr>
            </w:pPr>
            <w:r w:rsidRPr="007E54E2">
              <w:rPr>
                <w:sz w:val="24"/>
                <w:szCs w:val="24"/>
              </w:rPr>
              <w:t>Không chứa ký tự tiếng việt, dấu cách, dấu '&amp;', dấu nháy đơn ', dấu nháy kép ", dấu gạch chéo \.</w:t>
            </w:r>
          </w:p>
        </w:tc>
      </w:tr>
      <w:tr w:rsidRPr="007E54E2" w:rsidR="00D12B99" w:rsidTr="008531FB" w14:paraId="3B72CAA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69E1EECB" w14:textId="620F543A">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12B99" w:rsidP="00D12B99" w:rsidRDefault="00D12B99" w14:paraId="1B92C674" w14:textId="1D1FB5AB">
            <w:pPr>
              <w:rPr>
                <w:bCs/>
                <w:sz w:val="24"/>
                <w:szCs w:val="24"/>
                <w:lang w:eastAsia="en-AU"/>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12B99" w:rsidP="00D12B99" w:rsidRDefault="00D12B99" w14:paraId="68D40869" w14:textId="292B96D2">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12B99" w:rsidP="00D12B99" w:rsidRDefault="00D12B99" w14:paraId="29538DCC" w14:textId="0AD46CB3">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12B99" w:rsidP="00D12B99" w:rsidRDefault="00D12B99" w14:paraId="20CD5451" w14:textId="77777777">
            <w:pPr>
              <w:rPr>
                <w:sz w:val="24"/>
                <w:szCs w:val="24"/>
              </w:rPr>
            </w:pPr>
            <w:r w:rsidRPr="007E54E2">
              <w:rPr>
                <w:sz w:val="24"/>
                <w:szCs w:val="24"/>
              </w:rPr>
              <w:t>Password của người sử dụng.</w:t>
            </w:r>
          </w:p>
          <w:p w:rsidRPr="007E54E2" w:rsidR="00D12B99" w:rsidP="00D12B99" w:rsidRDefault="00D12B99" w14:paraId="057382EF" w14:textId="337AF750">
            <w:pPr>
              <w:rPr>
                <w:bCs/>
                <w:sz w:val="24"/>
                <w:szCs w:val="24"/>
                <w:lang w:eastAsia="en-AU"/>
              </w:rPr>
            </w:pPr>
            <w:r w:rsidRPr="007E54E2">
              <w:rPr>
                <w:sz w:val="24"/>
                <w:szCs w:val="24"/>
              </w:rPr>
              <w:lastRenderedPageBreak/>
              <w:t>Không chứa ký tự tiếng việt, dấu cách, dấu '&amp;', dấu nháy đơn ', dấu nháy kép ", dấu gạch chéo \.</w:t>
            </w:r>
          </w:p>
        </w:tc>
      </w:tr>
    </w:tbl>
    <w:p w:rsidR="003F1F07" w:rsidP="003F1F07" w:rsidRDefault="003F1F07" w14:paraId="2680B722" w14:textId="77777777"/>
    <w:p w:rsidR="003F1F07" w:rsidP="003F1F07" w:rsidRDefault="003F1F07" w14:paraId="32FE5750" w14:textId="77777777">
      <w:pPr>
        <w:pStyle w:val="Heading3"/>
      </w:pPr>
      <w:bookmarkStart w:name="_Toc113352670" w:id="100"/>
      <w:r>
        <w:t>Example</w:t>
      </w:r>
      <w:bookmarkEnd w:id="100"/>
    </w:p>
    <w:p w:rsidR="003F1F07" w:rsidP="003F1F07" w:rsidRDefault="003F1F07" w14:paraId="6268683C" w14:textId="77777777">
      <w:pPr>
        <w:rPr>
          <w:b/>
        </w:rPr>
      </w:pPr>
      <w:r>
        <w:rPr>
          <w:b/>
        </w:rPr>
        <w:t>Request:</w:t>
      </w:r>
    </w:p>
    <w:p w:rsidRPr="00960690" w:rsidR="003F1F07" w:rsidP="003F1F07" w:rsidRDefault="003F1F07" w14:paraId="5A73AD46" w14:textId="77777777">
      <w:pPr>
        <w:rPr>
          <w:i/>
          <w:u w:val="single"/>
        </w:rPr>
      </w:pPr>
      <w:r w:rsidRPr="00960690">
        <w:rPr>
          <w:u w:val="single"/>
        </w:rPr>
        <w:t>https://192.168.88.1:9000</w:t>
      </w:r>
      <w:r>
        <w:rPr>
          <w:u w:val="single"/>
        </w:rPr>
        <w:t>/onelinkagent</w:t>
      </w:r>
    </w:p>
    <w:p w:rsidR="00D12B99" w:rsidP="00D12B99" w:rsidRDefault="00D12B99" w14:paraId="375A526F" w14:textId="77777777">
      <w:r>
        <w:t>{</w:t>
      </w:r>
    </w:p>
    <w:p w:rsidR="00D12B99" w:rsidP="00D12B99" w:rsidRDefault="00D12B99" w14:paraId="1F19324F" w14:textId="77777777">
      <w:r>
        <w:tab/>
      </w:r>
      <w:r>
        <w:t>"action": "ddnsView",</w:t>
      </w:r>
    </w:p>
    <w:p w:rsidR="00D12B99" w:rsidP="00D12B99" w:rsidRDefault="00D12B99" w14:paraId="24ABCD34" w14:textId="7E292158">
      <w:r>
        <w:tab/>
      </w:r>
      <w:r>
        <w:t xml:space="preserve">"requestId": </w:t>
      </w:r>
      <w:r w:rsidR="00FA141F">
        <w:t>&lt;requestId&gt;</w:t>
      </w:r>
    </w:p>
    <w:p w:rsidR="003F1F07" w:rsidP="00D12B99" w:rsidRDefault="00D12B99" w14:paraId="22CB2A5A" w14:textId="6DEC08D2">
      <w:r>
        <w:t>}</w:t>
      </w:r>
    </w:p>
    <w:p w:rsidR="003F1F07" w:rsidP="003F1F07" w:rsidRDefault="003F1F07" w14:paraId="672482F4" w14:textId="77777777">
      <w:pPr>
        <w:rPr>
          <w:b/>
        </w:rPr>
      </w:pPr>
      <w:r>
        <w:rPr>
          <w:b/>
        </w:rPr>
        <w:t>Response:</w:t>
      </w:r>
    </w:p>
    <w:p w:rsidR="00D12B99" w:rsidP="00D12B99" w:rsidRDefault="00D12B99" w14:paraId="0C4E7119" w14:textId="77777777">
      <w:r>
        <w:t>{</w:t>
      </w:r>
    </w:p>
    <w:p w:rsidR="00D12B99" w:rsidP="00D12B99" w:rsidRDefault="00D12B99" w14:paraId="38559570" w14:textId="77777777">
      <w:r>
        <w:tab/>
      </w:r>
      <w:r>
        <w:t>"status": 0,</w:t>
      </w:r>
    </w:p>
    <w:p w:rsidR="00D12B99" w:rsidP="00D12B99" w:rsidRDefault="00D12B99" w14:paraId="4652BCDC" w14:textId="77777777">
      <w:r>
        <w:tab/>
      </w:r>
      <w:r>
        <w:t>"message": "Success",</w:t>
      </w:r>
    </w:p>
    <w:p w:rsidR="00D12B99" w:rsidP="00D12B99" w:rsidRDefault="00D12B99" w14:paraId="6F240F39" w14:textId="62DD1CFE">
      <w:r>
        <w:tab/>
      </w:r>
      <w:r>
        <w:t xml:space="preserve">"requestId": </w:t>
      </w:r>
      <w:r w:rsidR="00FA141F">
        <w:t>&lt;requestId&gt;</w:t>
      </w:r>
      <w:r>
        <w:t>,</w:t>
      </w:r>
    </w:p>
    <w:p w:rsidR="00D12B99" w:rsidP="00D12B99" w:rsidRDefault="00D12B99" w14:paraId="5568EC9A" w14:textId="77777777">
      <w:r>
        <w:tab/>
      </w:r>
      <w:r>
        <w:t>"data": {</w:t>
      </w:r>
    </w:p>
    <w:p w:rsidR="00D12B99" w:rsidP="00D12B99" w:rsidRDefault="00D12B99" w14:paraId="3549A331" w14:textId="77777777">
      <w:r>
        <w:tab/>
      </w:r>
      <w:r>
        <w:tab/>
      </w:r>
      <w:r>
        <w:t>"action": "ddnsView",</w:t>
      </w:r>
    </w:p>
    <w:p w:rsidR="00D12B99" w:rsidP="00D12B99" w:rsidRDefault="00D12B99" w14:paraId="65066112" w14:textId="77777777">
      <w:r>
        <w:tab/>
      </w:r>
      <w:r>
        <w:tab/>
      </w:r>
      <w:r>
        <w:t>"results": [{</w:t>
      </w:r>
    </w:p>
    <w:p w:rsidR="00D12B99" w:rsidP="00D12B99" w:rsidRDefault="00D12B99" w14:paraId="40C6DA50" w14:textId="77777777">
      <w:r>
        <w:tab/>
      </w:r>
      <w:r>
        <w:tab/>
      </w:r>
      <w:r>
        <w:tab/>
      </w:r>
      <w:r>
        <w:tab/>
      </w:r>
      <w:r>
        <w:t>"index": "&lt;index&gt;",</w:t>
      </w:r>
    </w:p>
    <w:p w:rsidR="00D12B99" w:rsidP="00D12B99" w:rsidRDefault="00D12B99" w14:paraId="27B202AF" w14:textId="77777777">
      <w:r>
        <w:tab/>
      </w:r>
      <w:r>
        <w:tab/>
      </w:r>
      <w:r>
        <w:tab/>
      </w:r>
      <w:r>
        <w:tab/>
      </w:r>
      <w:r>
        <w:t>"serviceProvider": "&lt;serviceProvider&gt;",</w:t>
      </w:r>
    </w:p>
    <w:p w:rsidR="00D12B99" w:rsidP="00D12B99" w:rsidRDefault="00D12B99" w14:paraId="731DC252" w14:textId="77777777">
      <w:r>
        <w:tab/>
      </w:r>
      <w:r>
        <w:tab/>
      </w:r>
      <w:r>
        <w:tab/>
      </w:r>
      <w:r>
        <w:tab/>
      </w:r>
      <w:r>
        <w:t>"hostname": "&lt;hostname&gt;",</w:t>
      </w:r>
    </w:p>
    <w:p w:rsidR="00D12B99" w:rsidP="00D12B99" w:rsidRDefault="00D12B99" w14:paraId="57B4C052" w14:textId="77777777">
      <w:r>
        <w:tab/>
      </w:r>
      <w:r>
        <w:tab/>
      </w:r>
      <w:r>
        <w:tab/>
      </w:r>
      <w:r>
        <w:tab/>
      </w:r>
      <w:r>
        <w:t>"username": "&lt;username&gt;",</w:t>
      </w:r>
    </w:p>
    <w:p w:rsidR="00D12B99" w:rsidP="00D12B99" w:rsidRDefault="00D12B99" w14:paraId="4C42DF6F" w14:textId="77777777">
      <w:r>
        <w:tab/>
      </w:r>
      <w:r>
        <w:tab/>
      </w:r>
      <w:r>
        <w:tab/>
      </w:r>
      <w:r>
        <w:tab/>
      </w:r>
      <w:r>
        <w:t>"password": "&lt;password&gt;"</w:t>
      </w:r>
    </w:p>
    <w:p w:rsidR="00D12B99" w:rsidP="00D12B99" w:rsidRDefault="00D12B99" w14:paraId="3C827067" w14:textId="77777777">
      <w:r>
        <w:tab/>
      </w:r>
      <w:r>
        <w:tab/>
      </w:r>
      <w:r>
        <w:tab/>
      </w:r>
      <w:r>
        <w:t>}</w:t>
      </w:r>
    </w:p>
    <w:p w:rsidR="00D12B99" w:rsidP="00D12B99" w:rsidRDefault="00D12B99" w14:paraId="731EF967" w14:textId="77777777">
      <w:r>
        <w:tab/>
      </w:r>
      <w:r>
        <w:tab/>
      </w:r>
      <w:r>
        <w:t>]</w:t>
      </w:r>
    </w:p>
    <w:p w:rsidR="00D12B99" w:rsidP="00D12B99" w:rsidRDefault="00D12B99" w14:paraId="0652EA65" w14:textId="77777777">
      <w:r>
        <w:tab/>
      </w:r>
      <w:r>
        <w:t>}</w:t>
      </w:r>
    </w:p>
    <w:p w:rsidR="003F1F07" w:rsidP="00D12B99" w:rsidRDefault="00D12B99" w14:paraId="46C99B05" w14:textId="35F6CF7A">
      <w:r>
        <w:t>}</w:t>
      </w:r>
    </w:p>
    <w:p w:rsidR="003F1F07" w:rsidP="00D12B99" w:rsidRDefault="00D12B99" w14:paraId="3F4CEBA7" w14:textId="45C1C8DD">
      <w:pPr>
        <w:pStyle w:val="Heading2"/>
      </w:pPr>
      <w:bookmarkStart w:name="_Toc113352671" w:id="101"/>
      <w:r w:rsidRPr="00D12B99">
        <w:t>lanEdit</w:t>
      </w:r>
      <w:bookmarkEnd w:id="101"/>
    </w:p>
    <w:p w:rsidR="003F1F07" w:rsidP="003F1F07" w:rsidRDefault="003F1F07" w14:paraId="04F94189" w14:textId="77777777">
      <w:pPr>
        <w:pStyle w:val="Heading3"/>
      </w:pPr>
      <w:bookmarkStart w:name="_Toc113352672" w:id="102"/>
      <w:r>
        <w:t>Mô tả API</w:t>
      </w:r>
      <w:bookmarkEnd w:id="10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F1F07" w:rsidTr="00866F1A" w14:paraId="71DB7E9C" w14:textId="77777777">
        <w:trPr>
          <w:trHeight w:val="567"/>
        </w:trPr>
        <w:tc>
          <w:tcPr>
            <w:tcW w:w="996" w:type="pct"/>
            <w:shd w:val="clear" w:color="auto" w:fill="D9D9D9" w:themeFill="background1" w:themeFillShade="D9"/>
            <w:vAlign w:val="center"/>
          </w:tcPr>
          <w:p w:rsidRPr="007E54E2" w:rsidR="003F1F07" w:rsidP="007908BF" w:rsidRDefault="003F1F07" w14:paraId="6953CC68"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F1F07" w:rsidP="007908BF" w:rsidRDefault="003F1F07" w14:paraId="4ED58EFE" w14:textId="77777777">
            <w:pPr>
              <w:pStyle w:val="ANSVNormal"/>
              <w:rPr>
                <w:rFonts w:cs="Times New Roman"/>
                <w:sz w:val="24"/>
                <w:szCs w:val="24"/>
              </w:rPr>
            </w:pPr>
            <w:r w:rsidRPr="007E54E2">
              <w:rPr>
                <w:rFonts w:cs="Times New Roman"/>
                <w:sz w:val="24"/>
                <w:szCs w:val="24"/>
              </w:rPr>
              <w:t>Description</w:t>
            </w:r>
          </w:p>
        </w:tc>
      </w:tr>
      <w:tr w:rsidRPr="007E54E2" w:rsidR="003F1F07" w:rsidTr="00866F1A" w14:paraId="3D83DFDA" w14:textId="77777777">
        <w:trPr>
          <w:trHeight w:val="362"/>
        </w:trPr>
        <w:tc>
          <w:tcPr>
            <w:tcW w:w="996" w:type="pct"/>
            <w:vAlign w:val="center"/>
          </w:tcPr>
          <w:p w:rsidRPr="007E54E2" w:rsidR="003F1F07" w:rsidP="00866F1A" w:rsidRDefault="00D12B99" w14:paraId="0C952CCC" w14:textId="5DFA9DF7">
            <w:pPr>
              <w:rPr>
                <w:color w:val="000000"/>
                <w:sz w:val="24"/>
                <w:szCs w:val="24"/>
              </w:rPr>
            </w:pPr>
            <w:r w:rsidRPr="007E54E2">
              <w:rPr>
                <w:sz w:val="24"/>
                <w:szCs w:val="24"/>
              </w:rPr>
              <w:lastRenderedPageBreak/>
              <w:t>lanEdit</w:t>
            </w:r>
          </w:p>
        </w:tc>
        <w:tc>
          <w:tcPr>
            <w:tcW w:w="4004" w:type="pct"/>
            <w:vAlign w:val="center"/>
          </w:tcPr>
          <w:p w:rsidRPr="007E54E2" w:rsidR="003F1F07" w:rsidP="00866F1A" w:rsidRDefault="00D12B99" w14:paraId="51E446FB" w14:textId="7CE787E4">
            <w:pPr>
              <w:overflowPunct/>
              <w:autoSpaceDE/>
              <w:autoSpaceDN/>
              <w:adjustRightInd/>
              <w:spacing w:after="0"/>
              <w:jc w:val="left"/>
              <w:textAlignment w:val="auto"/>
              <w:rPr>
                <w:color w:val="000000"/>
                <w:sz w:val="24"/>
                <w:szCs w:val="24"/>
              </w:rPr>
            </w:pPr>
            <w:r w:rsidRPr="007E54E2">
              <w:rPr>
                <w:color w:val="000000"/>
                <w:sz w:val="24"/>
                <w:szCs w:val="24"/>
              </w:rPr>
              <w:t>Sửa cấu hình LAN</w:t>
            </w:r>
          </w:p>
        </w:tc>
      </w:tr>
      <w:tr w:rsidRPr="007E54E2" w:rsidR="003F1F07" w:rsidTr="00866F1A" w14:paraId="3D0DC6BA" w14:textId="77777777">
        <w:trPr>
          <w:trHeight w:val="362"/>
        </w:trPr>
        <w:tc>
          <w:tcPr>
            <w:tcW w:w="996" w:type="pct"/>
            <w:vAlign w:val="center"/>
          </w:tcPr>
          <w:p w:rsidRPr="007E54E2" w:rsidR="003F1F07" w:rsidP="00866F1A" w:rsidRDefault="003F1F07" w14:paraId="072F91C7" w14:textId="77777777">
            <w:pPr>
              <w:rPr>
                <w:sz w:val="24"/>
                <w:szCs w:val="24"/>
              </w:rPr>
            </w:pPr>
            <w:r w:rsidRPr="007E54E2">
              <w:rPr>
                <w:sz w:val="24"/>
                <w:szCs w:val="24"/>
              </w:rPr>
              <w:t>Host</w:t>
            </w:r>
          </w:p>
        </w:tc>
        <w:tc>
          <w:tcPr>
            <w:tcW w:w="4004" w:type="pct"/>
            <w:vAlign w:val="center"/>
          </w:tcPr>
          <w:p w:rsidRPr="007E54E2" w:rsidR="003F1F07" w:rsidP="007908BF" w:rsidRDefault="003F1F07" w14:paraId="46F84221" w14:textId="77777777">
            <w:pPr>
              <w:pStyle w:val="ANSVNormal"/>
              <w:rPr>
                <w:rFonts w:cs="Times New Roman"/>
                <w:sz w:val="24"/>
                <w:szCs w:val="24"/>
              </w:rPr>
            </w:pPr>
            <w:r w:rsidRPr="007E54E2">
              <w:rPr>
                <w:rFonts w:cs="Times New Roman"/>
                <w:sz w:val="24"/>
                <w:szCs w:val="24"/>
              </w:rPr>
              <w:t>https://&lt;ip&gt;:9000/onelinkagent</w:t>
            </w:r>
          </w:p>
        </w:tc>
      </w:tr>
      <w:tr w:rsidRPr="007E54E2" w:rsidR="003F1F07" w:rsidTr="00866F1A" w14:paraId="6F4F7B2C" w14:textId="77777777">
        <w:tc>
          <w:tcPr>
            <w:tcW w:w="996" w:type="pct"/>
            <w:vAlign w:val="center"/>
          </w:tcPr>
          <w:p w:rsidRPr="007E54E2" w:rsidR="003F1F07" w:rsidP="007908BF" w:rsidRDefault="003F1F07" w14:paraId="548DA622"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F1F07" w:rsidP="007908BF" w:rsidRDefault="003F1F07" w14:paraId="592B5B04" w14:textId="77777777">
            <w:pPr>
              <w:pStyle w:val="ANSVNormal"/>
              <w:rPr>
                <w:rFonts w:cs="Times New Roman"/>
                <w:sz w:val="24"/>
                <w:szCs w:val="24"/>
              </w:rPr>
            </w:pPr>
            <w:r w:rsidRPr="007E54E2">
              <w:rPr>
                <w:rFonts w:cs="Times New Roman"/>
                <w:sz w:val="24"/>
                <w:szCs w:val="24"/>
              </w:rPr>
              <w:t>HTTP POST</w:t>
            </w:r>
          </w:p>
        </w:tc>
      </w:tr>
      <w:tr w:rsidRPr="007E54E2" w:rsidR="003F1F07" w:rsidTr="00866F1A" w14:paraId="4F077BAC" w14:textId="77777777">
        <w:tc>
          <w:tcPr>
            <w:tcW w:w="996" w:type="pct"/>
            <w:vAlign w:val="center"/>
          </w:tcPr>
          <w:p w:rsidRPr="007E54E2" w:rsidR="003F1F07" w:rsidP="007908BF" w:rsidRDefault="003F1F07" w14:paraId="57353534"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F1F07" w:rsidP="007908BF" w:rsidRDefault="003F1F07" w14:paraId="2F46ED39" w14:textId="77777777">
            <w:pPr>
              <w:pStyle w:val="ANSVNormal"/>
              <w:rPr>
                <w:rFonts w:cs="Times New Roman"/>
                <w:sz w:val="24"/>
                <w:szCs w:val="24"/>
              </w:rPr>
            </w:pPr>
            <w:r w:rsidRPr="007E54E2">
              <w:rPr>
                <w:rFonts w:cs="Times New Roman"/>
                <w:sz w:val="24"/>
                <w:szCs w:val="24"/>
              </w:rPr>
              <w:t>application/json</w:t>
            </w:r>
          </w:p>
        </w:tc>
      </w:tr>
      <w:tr w:rsidRPr="007E54E2" w:rsidR="003F1F07" w:rsidTr="00866F1A" w14:paraId="73583A43" w14:textId="77777777">
        <w:tc>
          <w:tcPr>
            <w:tcW w:w="996" w:type="pct"/>
            <w:vAlign w:val="center"/>
          </w:tcPr>
          <w:p w:rsidRPr="007E54E2" w:rsidR="003F1F07" w:rsidP="007908BF" w:rsidRDefault="003F1F07" w14:paraId="6D2058C3"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F1F07" w14:paraId="65B60FB8" w14:textId="7097FA96">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F1F07" w:rsidP="00316984" w:rsidRDefault="00316984" w14:paraId="0CFA2488" w14:textId="1485EB13">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F1F07" w:rsidTr="00866F1A" w14:paraId="3E4B06CC" w14:textId="77777777">
        <w:tc>
          <w:tcPr>
            <w:tcW w:w="996" w:type="pct"/>
            <w:vAlign w:val="center"/>
          </w:tcPr>
          <w:p w:rsidRPr="007E54E2" w:rsidR="003F1F07" w:rsidP="007908BF" w:rsidRDefault="003F1F07" w14:paraId="1AC019C6"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F1F07" w:rsidP="007908BF" w:rsidRDefault="003F1F07" w14:paraId="56A9771A" w14:textId="77777777">
            <w:pPr>
              <w:pStyle w:val="ANSVNormal"/>
              <w:rPr>
                <w:rFonts w:cs="Times New Roman"/>
                <w:sz w:val="24"/>
                <w:szCs w:val="24"/>
              </w:rPr>
            </w:pPr>
            <w:r w:rsidRPr="007E54E2">
              <w:rPr>
                <w:rFonts w:cs="Times New Roman"/>
                <w:sz w:val="24"/>
                <w:szCs w:val="24"/>
              </w:rPr>
              <w:t>JSON object</w:t>
            </w:r>
          </w:p>
        </w:tc>
      </w:tr>
    </w:tbl>
    <w:p w:rsidR="003F1F07" w:rsidP="003F1F07" w:rsidRDefault="003F1F07" w14:paraId="5F509E98" w14:textId="77777777"/>
    <w:p w:rsidR="003F1F07" w:rsidP="003F1F07" w:rsidRDefault="003F1F07" w14:paraId="32E108EF" w14:textId="77777777">
      <w:pPr>
        <w:pStyle w:val="Heading3"/>
      </w:pPr>
      <w:bookmarkStart w:name="_Toc113352673" w:id="103"/>
      <w:r>
        <w:t>Request</w:t>
      </w:r>
      <w:bookmarkEnd w:id="103"/>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3ECA81EB"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7E2078E2" w14:textId="77777777">
            <w:pPr>
              <w:rPr>
                <w:b/>
                <w:bCs/>
                <w:sz w:val="24"/>
                <w:szCs w:val="24"/>
                <w:lang w:eastAsia="en-AU"/>
              </w:rPr>
            </w:pPr>
            <w:r w:rsidRPr="007E54E2">
              <w:rPr>
                <w:b/>
                <w:bCs/>
                <w:sz w:val="24"/>
                <w:szCs w:val="24"/>
                <w:lang w:eastAsia="en-AU"/>
              </w:rPr>
              <w:t>Payload</w:t>
            </w:r>
          </w:p>
        </w:tc>
      </w:tr>
      <w:tr w:rsidRPr="007E54E2" w:rsidR="003F1F07" w:rsidTr="00866F1A" w14:paraId="0933740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79E6EC1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2AFCE2E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4299DE7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23F90CB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2469C83C" w14:textId="77777777">
            <w:pPr>
              <w:rPr>
                <w:b/>
                <w:bCs/>
                <w:sz w:val="24"/>
                <w:szCs w:val="24"/>
                <w:lang w:eastAsia="en-AU"/>
              </w:rPr>
            </w:pPr>
            <w:r w:rsidRPr="007E54E2">
              <w:rPr>
                <w:b/>
                <w:bCs/>
                <w:sz w:val="24"/>
                <w:szCs w:val="24"/>
                <w:lang w:eastAsia="en-AU"/>
              </w:rPr>
              <w:t>Description</w:t>
            </w:r>
          </w:p>
        </w:tc>
      </w:tr>
      <w:tr w:rsidRPr="007E54E2" w:rsidR="003F1F07" w:rsidTr="00866F1A" w14:paraId="798F3FB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15F6D5E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3979FDCD"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180A825C"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6637B193"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1A4506A" w14:textId="77777777">
            <w:pPr>
              <w:rPr>
                <w:sz w:val="24"/>
                <w:szCs w:val="24"/>
                <w:lang w:eastAsia="en-AU"/>
              </w:rPr>
            </w:pPr>
            <w:r w:rsidRPr="007E54E2">
              <w:rPr>
                <w:sz w:val="24"/>
                <w:szCs w:val="24"/>
                <w:lang w:eastAsia="en-AU"/>
              </w:rPr>
              <w:t>Yêu cầu nghiệp vụ</w:t>
            </w:r>
          </w:p>
          <w:p w:rsidRPr="007E54E2" w:rsidR="003F1F07" w:rsidP="00866F1A" w:rsidRDefault="003F1F07" w14:paraId="17AD973A" w14:textId="6E885BA8">
            <w:pPr>
              <w:rPr>
                <w:b/>
                <w:bCs/>
                <w:sz w:val="24"/>
                <w:szCs w:val="24"/>
                <w:lang w:eastAsia="en-AU"/>
              </w:rPr>
            </w:pPr>
            <w:r w:rsidRPr="007E54E2">
              <w:rPr>
                <w:sz w:val="24"/>
                <w:szCs w:val="24"/>
                <w:lang w:eastAsia="en-AU"/>
              </w:rPr>
              <w:t xml:space="preserve">action = </w:t>
            </w:r>
            <w:r w:rsidRPr="007E54E2" w:rsidR="00D12B99">
              <w:rPr>
                <w:sz w:val="24"/>
                <w:szCs w:val="24"/>
              </w:rPr>
              <w:t>lanEdit</w:t>
            </w:r>
          </w:p>
        </w:tc>
      </w:tr>
      <w:tr w:rsidRPr="007E54E2" w:rsidR="00D271EB" w:rsidTr="00866F1A" w14:paraId="40904AE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78B7AC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CF1DDC4" w14:textId="03A7590E">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5D567E5" w14:textId="75BBCDC6">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6FF7ECD" w14:textId="5549C4B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4F9070C" w14:textId="429A0DDD">
            <w:pPr>
              <w:rPr>
                <w:sz w:val="24"/>
                <w:szCs w:val="24"/>
                <w:lang w:eastAsia="en-AU"/>
              </w:rPr>
            </w:pPr>
            <w:r w:rsidRPr="007E54E2">
              <w:rPr>
                <w:sz w:val="24"/>
                <w:szCs w:val="24"/>
                <w:lang w:eastAsia="en-AU"/>
              </w:rPr>
              <w:t>Index của request</w:t>
            </w:r>
          </w:p>
        </w:tc>
      </w:tr>
      <w:tr w:rsidRPr="007E54E2" w:rsidR="00D271EB" w:rsidTr="00866F1A" w14:paraId="6B9D0E5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6D4CB3A" w14:textId="12BF9BAE">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C8528F0" w14:textId="29BC4029">
            <w:pPr>
              <w:rPr>
                <w:sz w:val="24"/>
                <w:szCs w:val="24"/>
              </w:rPr>
            </w:pPr>
            <w:r w:rsidRPr="007E54E2">
              <w:rPr>
                <w:sz w:val="24"/>
                <w:szCs w:val="24"/>
              </w:rPr>
              <w:t>ipAddr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B807A39" w14:textId="193D12E3">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ADD9A13" w14:textId="32EE3DF5">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84DAE48" w14:textId="77777777">
            <w:pPr>
              <w:pStyle w:val="FirstLevelBullet"/>
              <w:numPr>
                <w:ilvl w:val="0"/>
                <w:numId w:val="0"/>
              </w:numPr>
              <w:rPr>
                <w:sz w:val="24"/>
                <w:szCs w:val="24"/>
              </w:rPr>
            </w:pPr>
            <w:r w:rsidRPr="007E54E2">
              <w:rPr>
                <w:sz w:val="24"/>
                <w:szCs w:val="24"/>
              </w:rPr>
              <w:t>Địa chỉ IP của network LAN.</w:t>
            </w:r>
          </w:p>
          <w:p w:rsidRPr="007E54E2" w:rsidR="00D271EB" w:rsidP="009D56C0" w:rsidRDefault="00D271EB" w14:paraId="126C9BAE" w14:textId="0E416C78">
            <w:pPr>
              <w:pStyle w:val="FirstLevelBullet"/>
              <w:numPr>
                <w:ilvl w:val="0"/>
                <w:numId w:val="0"/>
              </w:numPr>
              <w:rPr>
                <w:sz w:val="24"/>
                <w:szCs w:val="24"/>
                <w:lang w:eastAsia="en-AU"/>
              </w:rPr>
            </w:pPr>
            <w:r w:rsidRPr="007E54E2">
              <w:rPr>
                <w:sz w:val="24"/>
                <w:szCs w:val="24"/>
              </w:rPr>
              <w:t>Định dạng string của I</w:t>
            </w:r>
            <w:r w:rsidR="009D56C0">
              <w:rPr>
                <w:sz w:val="24"/>
                <w:szCs w:val="24"/>
              </w:rPr>
              <w:t>Pv4</w:t>
            </w:r>
            <w:r w:rsidRPr="007E54E2">
              <w:rPr>
                <w:sz w:val="24"/>
                <w:szCs w:val="24"/>
              </w:rPr>
              <w:t>.</w:t>
            </w:r>
          </w:p>
        </w:tc>
      </w:tr>
      <w:tr w:rsidRPr="007E54E2" w:rsidR="00D271EB" w:rsidTr="00866F1A" w14:paraId="18F93DA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59B4E86" w14:textId="3D26BF19">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220609E" w14:textId="7E167665">
            <w:pPr>
              <w:rPr>
                <w:sz w:val="24"/>
                <w:szCs w:val="24"/>
              </w:rPr>
            </w:pPr>
            <w:r w:rsidRPr="007E54E2">
              <w:rPr>
                <w:sz w:val="24"/>
                <w:szCs w:val="24"/>
              </w:rPr>
              <w:t>subnetMask</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F27637D" w14:textId="570A3E1E">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520A74C" w14:textId="07374261">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5CCD60B" w14:textId="77777777">
            <w:pPr>
              <w:pStyle w:val="FirstLevelBullet"/>
              <w:numPr>
                <w:ilvl w:val="0"/>
                <w:numId w:val="0"/>
              </w:numPr>
              <w:rPr>
                <w:sz w:val="24"/>
                <w:szCs w:val="24"/>
              </w:rPr>
            </w:pPr>
            <w:r w:rsidRPr="007E54E2">
              <w:rPr>
                <w:sz w:val="24"/>
                <w:szCs w:val="24"/>
              </w:rPr>
              <w:t>Subnet Mask của network LAN.</w:t>
            </w:r>
          </w:p>
          <w:p w:rsidRPr="007E54E2" w:rsidR="00D271EB" w:rsidP="00D271EB" w:rsidRDefault="00D271EB" w14:paraId="60BEF63C" w14:textId="62B88275">
            <w:pPr>
              <w:pStyle w:val="FirstLevelBullet"/>
              <w:numPr>
                <w:ilvl w:val="0"/>
                <w:numId w:val="0"/>
              </w:numPr>
              <w:rPr>
                <w:sz w:val="24"/>
                <w:szCs w:val="24"/>
                <w:lang w:eastAsia="en-AU"/>
              </w:rPr>
            </w:pPr>
            <w:r w:rsidRPr="007E54E2">
              <w:rPr>
                <w:sz w:val="24"/>
                <w:szCs w:val="24"/>
              </w:rPr>
              <w:t>Định dạng string của IP</w:t>
            </w:r>
            <w:r w:rsidR="009D56C0">
              <w:rPr>
                <w:sz w:val="24"/>
                <w:szCs w:val="24"/>
              </w:rPr>
              <w:t>v4</w:t>
            </w:r>
            <w:r w:rsidRPr="007E54E2">
              <w:rPr>
                <w:sz w:val="24"/>
                <w:szCs w:val="24"/>
              </w:rPr>
              <w:t>.</w:t>
            </w:r>
          </w:p>
        </w:tc>
      </w:tr>
    </w:tbl>
    <w:p w:rsidR="003F1F07" w:rsidP="003F1F07" w:rsidRDefault="003F1F07" w14:paraId="7A9636D6" w14:textId="77777777"/>
    <w:p w:rsidR="003F1F07" w:rsidP="003F1F07" w:rsidRDefault="003F1F07" w14:paraId="6FC2B569" w14:textId="77777777">
      <w:pPr>
        <w:pStyle w:val="Heading3"/>
      </w:pPr>
      <w:bookmarkStart w:name="_Toc113352674" w:id="104"/>
      <w:r>
        <w:t>Response</w:t>
      </w:r>
      <w:bookmarkEnd w:id="104"/>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43388DF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1BB67F26" w14:textId="77777777">
            <w:pPr>
              <w:rPr>
                <w:b/>
                <w:bCs/>
                <w:sz w:val="24"/>
                <w:szCs w:val="24"/>
                <w:lang w:eastAsia="en-AU"/>
              </w:rPr>
            </w:pPr>
            <w:r w:rsidRPr="007E54E2">
              <w:rPr>
                <w:b/>
                <w:bCs/>
                <w:sz w:val="24"/>
                <w:szCs w:val="24"/>
                <w:lang w:eastAsia="en-AU"/>
              </w:rPr>
              <w:t>Payload</w:t>
            </w:r>
          </w:p>
        </w:tc>
      </w:tr>
      <w:tr w:rsidRPr="007E54E2" w:rsidR="003F1F07" w:rsidTr="00866F1A" w14:paraId="65F0333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6BAB79F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2C74251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7EBFF47D"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2513596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72594670" w14:textId="77777777">
            <w:pPr>
              <w:rPr>
                <w:b/>
                <w:bCs/>
                <w:sz w:val="24"/>
                <w:szCs w:val="24"/>
                <w:lang w:eastAsia="en-AU"/>
              </w:rPr>
            </w:pPr>
            <w:r w:rsidRPr="007E54E2">
              <w:rPr>
                <w:b/>
                <w:bCs/>
                <w:sz w:val="24"/>
                <w:szCs w:val="24"/>
                <w:lang w:eastAsia="en-AU"/>
              </w:rPr>
              <w:t>Description</w:t>
            </w:r>
          </w:p>
        </w:tc>
      </w:tr>
      <w:tr w:rsidRPr="007E54E2" w:rsidR="003F1F07" w:rsidTr="00866F1A" w14:paraId="65C1510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4AE9C0FD"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49D74FE"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279DE7E7"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6FD64229" w14:textId="217791EF">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9B51669" w14:textId="05C44B2B">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F1F07" w:rsidP="00866F1A" w:rsidRDefault="003F1F07" w14:paraId="032962D6" w14:textId="4E5F498F">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F1F07" w:rsidTr="00866F1A" w14:paraId="65BB3DC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444F7176"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36C09183"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149B19AC"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1D348F1D" w14:textId="6BC401AA">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46304C9" w14:textId="1EC3ABD9">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52F808E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B3ED6CF"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4C3AE46" w14:textId="4EC43395">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2017C90" w14:textId="71E0F728">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E145E93" w14:textId="077BE431">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E7D2B6E" w14:textId="5E8D191C">
            <w:pPr>
              <w:rPr>
                <w:sz w:val="24"/>
                <w:szCs w:val="24"/>
                <w:lang w:eastAsia="en-AU"/>
              </w:rPr>
            </w:pPr>
            <w:r w:rsidRPr="007E54E2">
              <w:rPr>
                <w:sz w:val="24"/>
                <w:szCs w:val="24"/>
                <w:lang w:eastAsia="en-AU"/>
              </w:rPr>
              <w:t>Index của request</w:t>
            </w:r>
          </w:p>
        </w:tc>
      </w:tr>
      <w:tr w:rsidRPr="007E54E2" w:rsidR="00D271EB" w:rsidTr="00866F1A" w14:paraId="6990EC9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0798B90" w14:textId="77777777">
            <w:pPr>
              <w:rPr>
                <w:sz w:val="24"/>
                <w:szCs w:val="24"/>
                <w:lang w:eastAsia="en-AU"/>
              </w:rPr>
            </w:pPr>
            <w:r w:rsidRPr="007E54E2">
              <w:rPr>
                <w:sz w:val="24"/>
                <w:szCs w:val="24"/>
                <w:lang w:eastAsia="en-AU"/>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1EBD567"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F668BD5"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C0F6C27" w14:textId="65E675BE">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6B50517" w14:textId="77777777">
            <w:pPr>
              <w:pStyle w:val="FirstLevelBullet"/>
              <w:numPr>
                <w:ilvl w:val="0"/>
                <w:numId w:val="0"/>
              </w:numPr>
              <w:rPr>
                <w:sz w:val="24"/>
                <w:szCs w:val="24"/>
                <w:lang w:eastAsia="en-AU"/>
              </w:rPr>
            </w:pPr>
            <w:r w:rsidRPr="007E54E2">
              <w:rPr>
                <w:sz w:val="24"/>
                <w:szCs w:val="24"/>
                <w:lang w:eastAsia="en-AU"/>
              </w:rPr>
              <w:t xml:space="preserve"> </w:t>
            </w:r>
          </w:p>
        </w:tc>
      </w:tr>
    </w:tbl>
    <w:p w:rsidR="003F1F07" w:rsidP="003F1F07" w:rsidRDefault="003F1F07" w14:paraId="0D5948CC" w14:textId="3FD3B88D"/>
    <w:p w:rsidR="003F1F07" w:rsidP="003F1F07" w:rsidRDefault="003F1F07" w14:paraId="354A747B" w14:textId="77777777">
      <w:pPr>
        <w:pStyle w:val="Heading3"/>
      </w:pPr>
      <w:bookmarkStart w:name="_Toc113352675" w:id="105"/>
      <w:r>
        <w:t>Example</w:t>
      </w:r>
      <w:bookmarkEnd w:id="105"/>
    </w:p>
    <w:p w:rsidR="003F1F07" w:rsidP="003F1F07" w:rsidRDefault="003F1F07" w14:paraId="04635945" w14:textId="77777777">
      <w:pPr>
        <w:rPr>
          <w:b/>
        </w:rPr>
      </w:pPr>
      <w:r>
        <w:rPr>
          <w:b/>
        </w:rPr>
        <w:t>Request:</w:t>
      </w:r>
    </w:p>
    <w:p w:rsidRPr="00960690" w:rsidR="003F1F07" w:rsidP="003F1F07" w:rsidRDefault="003F1F07" w14:paraId="72646396" w14:textId="77777777">
      <w:pPr>
        <w:rPr>
          <w:i/>
          <w:u w:val="single"/>
        </w:rPr>
      </w:pPr>
      <w:r w:rsidRPr="00960690">
        <w:rPr>
          <w:u w:val="single"/>
        </w:rPr>
        <w:t>https://192.168.88.1:9000</w:t>
      </w:r>
      <w:r>
        <w:rPr>
          <w:u w:val="single"/>
        </w:rPr>
        <w:t>/onelinkagent</w:t>
      </w:r>
    </w:p>
    <w:p w:rsidR="00D12B99" w:rsidP="00D12B99" w:rsidRDefault="00D12B99" w14:paraId="31459CE4" w14:textId="77777777">
      <w:r>
        <w:t>{</w:t>
      </w:r>
    </w:p>
    <w:p w:rsidR="00D12B99" w:rsidP="00D12B99" w:rsidRDefault="00D12B99" w14:paraId="56A09791" w14:textId="77777777">
      <w:r>
        <w:tab/>
      </w:r>
      <w:r>
        <w:t>"action": "lanEdit",</w:t>
      </w:r>
    </w:p>
    <w:p w:rsidR="00D12B99" w:rsidP="00D12B99" w:rsidRDefault="00D12B99" w14:paraId="69E36D1D" w14:textId="77777777">
      <w:r>
        <w:tab/>
      </w:r>
      <w:r>
        <w:t>"ipAddr": "&lt;ipAddr&gt;",</w:t>
      </w:r>
    </w:p>
    <w:p w:rsidR="00D12B99" w:rsidP="00D12B99" w:rsidRDefault="00D12B99" w14:paraId="54DDF0C3" w14:textId="77777777">
      <w:r>
        <w:tab/>
      </w:r>
      <w:r>
        <w:t>"subnetMask": "&lt;subnetMask&gt;",</w:t>
      </w:r>
    </w:p>
    <w:p w:rsidR="00D12B99" w:rsidP="00D12B99" w:rsidRDefault="00D12B99" w14:paraId="616A5303" w14:textId="5072DB97">
      <w:r>
        <w:tab/>
      </w:r>
      <w:r>
        <w:t xml:space="preserve">"requestId": </w:t>
      </w:r>
      <w:r w:rsidR="00FA141F">
        <w:t>&lt;requestId&gt;</w:t>
      </w:r>
    </w:p>
    <w:p w:rsidR="003F1F07" w:rsidP="00D12B99" w:rsidRDefault="00D12B99" w14:paraId="104D6230" w14:textId="46FF82B1">
      <w:r>
        <w:t>}</w:t>
      </w:r>
    </w:p>
    <w:p w:rsidR="003F1F07" w:rsidP="003F1F07" w:rsidRDefault="003F1F07" w14:paraId="03BC861C" w14:textId="77777777">
      <w:pPr>
        <w:rPr>
          <w:b/>
        </w:rPr>
      </w:pPr>
      <w:r>
        <w:rPr>
          <w:b/>
        </w:rPr>
        <w:t>Response:</w:t>
      </w:r>
    </w:p>
    <w:p w:rsidR="00D12B99" w:rsidP="00D12B99" w:rsidRDefault="00D12B99" w14:paraId="66478F2C" w14:textId="77777777">
      <w:r>
        <w:t>{</w:t>
      </w:r>
    </w:p>
    <w:p w:rsidR="00D12B99" w:rsidP="00D12B99" w:rsidRDefault="00D12B99" w14:paraId="624C81E5" w14:textId="77777777">
      <w:r>
        <w:tab/>
      </w:r>
      <w:r>
        <w:t>"status": 0,</w:t>
      </w:r>
    </w:p>
    <w:p w:rsidR="00D12B99" w:rsidP="00D12B99" w:rsidRDefault="00D12B99" w14:paraId="2C201226" w14:textId="77777777">
      <w:r>
        <w:tab/>
      </w:r>
      <w:r>
        <w:t>"message": "Success",</w:t>
      </w:r>
    </w:p>
    <w:p w:rsidR="00D12B99" w:rsidP="00D12B99" w:rsidRDefault="00D12B99" w14:paraId="6564FB1E" w14:textId="15996820">
      <w:r>
        <w:tab/>
      </w:r>
      <w:r>
        <w:t xml:space="preserve">"requestId": </w:t>
      </w:r>
      <w:r w:rsidR="00FA141F">
        <w:t>&lt;requestId&gt;</w:t>
      </w:r>
      <w:r>
        <w:t>,</w:t>
      </w:r>
    </w:p>
    <w:p w:rsidR="00D12B99" w:rsidP="00D12B99" w:rsidRDefault="00D12B99" w14:paraId="6E029A64" w14:textId="77777777">
      <w:r>
        <w:tab/>
      </w:r>
      <w:r>
        <w:t>"data": {}</w:t>
      </w:r>
    </w:p>
    <w:p w:rsidR="003F1F07" w:rsidP="00D12B99" w:rsidRDefault="00D12B99" w14:paraId="216C83AC" w14:textId="74E9EF21">
      <w:r>
        <w:t>}</w:t>
      </w:r>
    </w:p>
    <w:p w:rsidRPr="00755D58" w:rsidR="003F1F07" w:rsidP="00D12B99" w:rsidRDefault="00D12B99" w14:paraId="5B0412AF" w14:textId="0EB6EFCF">
      <w:pPr>
        <w:pStyle w:val="Heading2"/>
      </w:pPr>
      <w:bookmarkStart w:name="_Toc113352676" w:id="106"/>
      <w:r w:rsidRPr="00755D58">
        <w:t>wanCreate</w:t>
      </w:r>
      <w:bookmarkEnd w:id="106"/>
    </w:p>
    <w:p w:rsidR="003F1F07" w:rsidP="003F1F07" w:rsidRDefault="003F1F07" w14:paraId="464D9C11" w14:textId="77777777">
      <w:pPr>
        <w:pStyle w:val="Heading3"/>
      </w:pPr>
      <w:bookmarkStart w:name="_Toc113352677" w:id="107"/>
      <w:r>
        <w:t>Mô tả API</w:t>
      </w:r>
      <w:bookmarkEnd w:id="10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F1F07" w:rsidTr="00866F1A" w14:paraId="53AC7B05" w14:textId="77777777">
        <w:trPr>
          <w:trHeight w:val="567"/>
        </w:trPr>
        <w:tc>
          <w:tcPr>
            <w:tcW w:w="996" w:type="pct"/>
            <w:shd w:val="clear" w:color="auto" w:fill="D9D9D9" w:themeFill="background1" w:themeFillShade="D9"/>
            <w:vAlign w:val="center"/>
          </w:tcPr>
          <w:p w:rsidRPr="007E54E2" w:rsidR="003F1F07" w:rsidP="007908BF" w:rsidRDefault="003F1F07" w14:paraId="2A68FF82"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F1F07" w:rsidP="007908BF" w:rsidRDefault="003F1F07" w14:paraId="191EF512" w14:textId="77777777">
            <w:pPr>
              <w:pStyle w:val="ANSVNormal"/>
              <w:rPr>
                <w:rFonts w:cs="Times New Roman"/>
                <w:sz w:val="24"/>
                <w:szCs w:val="24"/>
              </w:rPr>
            </w:pPr>
            <w:r w:rsidRPr="007E54E2">
              <w:rPr>
                <w:rFonts w:cs="Times New Roman"/>
                <w:sz w:val="24"/>
                <w:szCs w:val="24"/>
              </w:rPr>
              <w:t>Description</w:t>
            </w:r>
          </w:p>
        </w:tc>
      </w:tr>
      <w:tr w:rsidRPr="007E54E2" w:rsidR="003F1F07" w:rsidTr="00866F1A" w14:paraId="31EA04D1" w14:textId="77777777">
        <w:trPr>
          <w:trHeight w:val="362"/>
        </w:trPr>
        <w:tc>
          <w:tcPr>
            <w:tcW w:w="996" w:type="pct"/>
            <w:vAlign w:val="center"/>
          </w:tcPr>
          <w:p w:rsidRPr="007E54E2" w:rsidR="003F1F07" w:rsidP="00866F1A" w:rsidRDefault="00D12B99" w14:paraId="1AF85399" w14:textId="6E7AB4CB">
            <w:pPr>
              <w:rPr>
                <w:color w:val="000000"/>
                <w:sz w:val="24"/>
                <w:szCs w:val="24"/>
              </w:rPr>
            </w:pPr>
            <w:r w:rsidRPr="007E54E2">
              <w:rPr>
                <w:sz w:val="24"/>
                <w:szCs w:val="24"/>
              </w:rPr>
              <w:t>wanCreate</w:t>
            </w:r>
          </w:p>
        </w:tc>
        <w:tc>
          <w:tcPr>
            <w:tcW w:w="4004" w:type="pct"/>
            <w:vAlign w:val="center"/>
          </w:tcPr>
          <w:p w:rsidRPr="007E54E2" w:rsidR="003F1F07" w:rsidP="00866F1A" w:rsidRDefault="00D12B99" w14:paraId="43ABD3D2" w14:textId="44A51066">
            <w:pPr>
              <w:overflowPunct/>
              <w:autoSpaceDE/>
              <w:autoSpaceDN/>
              <w:adjustRightInd/>
              <w:spacing w:after="0"/>
              <w:jc w:val="left"/>
              <w:textAlignment w:val="auto"/>
              <w:rPr>
                <w:color w:val="000000"/>
                <w:sz w:val="24"/>
                <w:szCs w:val="24"/>
              </w:rPr>
            </w:pPr>
            <w:r w:rsidRPr="007E54E2">
              <w:rPr>
                <w:color w:val="000000"/>
                <w:sz w:val="24"/>
                <w:szCs w:val="24"/>
              </w:rPr>
              <w:t>Tạo mới cấu hình WAN</w:t>
            </w:r>
          </w:p>
        </w:tc>
      </w:tr>
      <w:tr w:rsidRPr="007E54E2" w:rsidR="003F1F07" w:rsidTr="00866F1A" w14:paraId="7F14C0F3" w14:textId="77777777">
        <w:trPr>
          <w:trHeight w:val="362"/>
        </w:trPr>
        <w:tc>
          <w:tcPr>
            <w:tcW w:w="996" w:type="pct"/>
            <w:vAlign w:val="center"/>
          </w:tcPr>
          <w:p w:rsidRPr="007E54E2" w:rsidR="003F1F07" w:rsidP="00866F1A" w:rsidRDefault="003F1F07" w14:paraId="79C7A47B" w14:textId="77777777">
            <w:pPr>
              <w:rPr>
                <w:sz w:val="24"/>
                <w:szCs w:val="24"/>
              </w:rPr>
            </w:pPr>
            <w:r w:rsidRPr="007E54E2">
              <w:rPr>
                <w:sz w:val="24"/>
                <w:szCs w:val="24"/>
              </w:rPr>
              <w:t>Host</w:t>
            </w:r>
          </w:p>
        </w:tc>
        <w:tc>
          <w:tcPr>
            <w:tcW w:w="4004" w:type="pct"/>
            <w:vAlign w:val="center"/>
          </w:tcPr>
          <w:p w:rsidRPr="007E54E2" w:rsidR="003F1F07" w:rsidP="007908BF" w:rsidRDefault="003F1F07" w14:paraId="7AFE0BB9" w14:textId="77777777">
            <w:pPr>
              <w:pStyle w:val="ANSVNormal"/>
              <w:rPr>
                <w:rFonts w:cs="Times New Roman"/>
                <w:sz w:val="24"/>
                <w:szCs w:val="24"/>
              </w:rPr>
            </w:pPr>
            <w:r w:rsidRPr="007E54E2">
              <w:rPr>
                <w:rFonts w:cs="Times New Roman"/>
                <w:sz w:val="24"/>
                <w:szCs w:val="24"/>
              </w:rPr>
              <w:t>https://&lt;ip&gt;:9000/onelinkagent</w:t>
            </w:r>
          </w:p>
        </w:tc>
      </w:tr>
      <w:tr w:rsidRPr="007E54E2" w:rsidR="003F1F07" w:rsidTr="00866F1A" w14:paraId="5276DE87" w14:textId="77777777">
        <w:tc>
          <w:tcPr>
            <w:tcW w:w="996" w:type="pct"/>
            <w:vAlign w:val="center"/>
          </w:tcPr>
          <w:p w:rsidRPr="007E54E2" w:rsidR="003F1F07" w:rsidP="007908BF" w:rsidRDefault="003F1F07" w14:paraId="5A3B1726"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F1F07" w:rsidP="007908BF" w:rsidRDefault="003F1F07" w14:paraId="27F3E3CC" w14:textId="77777777">
            <w:pPr>
              <w:pStyle w:val="ANSVNormal"/>
              <w:rPr>
                <w:rFonts w:cs="Times New Roman"/>
                <w:sz w:val="24"/>
                <w:szCs w:val="24"/>
              </w:rPr>
            </w:pPr>
            <w:r w:rsidRPr="007E54E2">
              <w:rPr>
                <w:rFonts w:cs="Times New Roman"/>
                <w:sz w:val="24"/>
                <w:szCs w:val="24"/>
              </w:rPr>
              <w:t>HTTP POST</w:t>
            </w:r>
          </w:p>
        </w:tc>
      </w:tr>
      <w:tr w:rsidRPr="007E54E2" w:rsidR="003F1F07" w:rsidTr="00866F1A" w14:paraId="03800663" w14:textId="77777777">
        <w:tc>
          <w:tcPr>
            <w:tcW w:w="996" w:type="pct"/>
            <w:vAlign w:val="center"/>
          </w:tcPr>
          <w:p w:rsidRPr="007E54E2" w:rsidR="003F1F07" w:rsidP="007908BF" w:rsidRDefault="003F1F07" w14:paraId="3543BD95"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F1F07" w:rsidP="007908BF" w:rsidRDefault="003F1F07" w14:paraId="02CCBD1F" w14:textId="77777777">
            <w:pPr>
              <w:pStyle w:val="ANSVNormal"/>
              <w:rPr>
                <w:rFonts w:cs="Times New Roman"/>
                <w:sz w:val="24"/>
                <w:szCs w:val="24"/>
              </w:rPr>
            </w:pPr>
            <w:r w:rsidRPr="007E54E2">
              <w:rPr>
                <w:rFonts w:cs="Times New Roman"/>
                <w:sz w:val="24"/>
                <w:szCs w:val="24"/>
              </w:rPr>
              <w:t>application/json</w:t>
            </w:r>
          </w:p>
        </w:tc>
      </w:tr>
      <w:tr w:rsidRPr="007E54E2" w:rsidR="003F1F07" w:rsidTr="00866F1A" w14:paraId="03BD7527" w14:textId="77777777">
        <w:tc>
          <w:tcPr>
            <w:tcW w:w="996" w:type="pct"/>
            <w:vAlign w:val="center"/>
          </w:tcPr>
          <w:p w:rsidRPr="007E54E2" w:rsidR="003F1F07" w:rsidP="007908BF" w:rsidRDefault="003F1F07" w14:paraId="6181B950"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F1F07" w14:paraId="0AE92B68" w14:textId="6FCBD741">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F1F07" w:rsidP="00316984" w:rsidRDefault="00316984" w14:paraId="48AF2F7C" w14:textId="2E32D96C">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F1F07" w:rsidTr="00866F1A" w14:paraId="77C5DA8F" w14:textId="77777777">
        <w:tc>
          <w:tcPr>
            <w:tcW w:w="996" w:type="pct"/>
            <w:vAlign w:val="center"/>
          </w:tcPr>
          <w:p w:rsidRPr="007E54E2" w:rsidR="003F1F07" w:rsidP="007908BF" w:rsidRDefault="003F1F07" w14:paraId="16440920"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F1F07" w:rsidP="007908BF" w:rsidRDefault="003F1F07" w14:paraId="4B1ECDB1" w14:textId="77777777">
            <w:pPr>
              <w:pStyle w:val="ANSVNormal"/>
              <w:rPr>
                <w:rFonts w:cs="Times New Roman"/>
                <w:sz w:val="24"/>
                <w:szCs w:val="24"/>
              </w:rPr>
            </w:pPr>
            <w:r w:rsidRPr="007E54E2">
              <w:rPr>
                <w:rFonts w:cs="Times New Roman"/>
                <w:sz w:val="24"/>
                <w:szCs w:val="24"/>
              </w:rPr>
              <w:t>JSON object</w:t>
            </w:r>
          </w:p>
        </w:tc>
      </w:tr>
    </w:tbl>
    <w:p w:rsidR="003F1F07" w:rsidP="003F1F07" w:rsidRDefault="003F1F07" w14:paraId="7C5EA94A" w14:textId="77777777"/>
    <w:p w:rsidR="003F1F07" w:rsidP="003F1F07" w:rsidRDefault="003F1F07" w14:paraId="56917A23" w14:textId="77777777">
      <w:pPr>
        <w:pStyle w:val="Heading3"/>
      </w:pPr>
      <w:bookmarkStart w:name="_Toc113352678" w:id="108"/>
      <w:r>
        <w:lastRenderedPageBreak/>
        <w:t>Request</w:t>
      </w:r>
      <w:bookmarkEnd w:id="108"/>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05F156D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26076D1A" w14:textId="77777777">
            <w:pPr>
              <w:rPr>
                <w:b/>
                <w:bCs/>
                <w:sz w:val="24"/>
                <w:szCs w:val="24"/>
                <w:lang w:eastAsia="en-AU"/>
              </w:rPr>
            </w:pPr>
            <w:r w:rsidRPr="007E54E2">
              <w:rPr>
                <w:b/>
                <w:bCs/>
                <w:sz w:val="24"/>
                <w:szCs w:val="24"/>
                <w:lang w:eastAsia="en-AU"/>
              </w:rPr>
              <w:t>Payload</w:t>
            </w:r>
          </w:p>
        </w:tc>
      </w:tr>
      <w:tr w:rsidRPr="007E54E2" w:rsidR="003F1F07" w:rsidTr="00866F1A" w14:paraId="3F82B47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169E1CA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4ABDE74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725E092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1C92C54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45A7555D" w14:textId="77777777">
            <w:pPr>
              <w:rPr>
                <w:b/>
                <w:bCs/>
                <w:sz w:val="24"/>
                <w:szCs w:val="24"/>
                <w:lang w:eastAsia="en-AU"/>
              </w:rPr>
            </w:pPr>
            <w:r w:rsidRPr="007E54E2">
              <w:rPr>
                <w:b/>
                <w:bCs/>
                <w:sz w:val="24"/>
                <w:szCs w:val="24"/>
                <w:lang w:eastAsia="en-AU"/>
              </w:rPr>
              <w:t>Description</w:t>
            </w:r>
          </w:p>
        </w:tc>
      </w:tr>
      <w:tr w:rsidRPr="007E54E2" w:rsidR="007908BF" w:rsidTr="00866F1A" w14:paraId="17E1DD3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14511CDC" w14:textId="24BF2888">
            <w:pPr>
              <w:rPr>
                <w:sz w:val="24"/>
                <w:szCs w:val="24"/>
                <w:lang w:eastAsia="en-AU"/>
              </w:rPr>
            </w:pPr>
            <w:r w:rsidRPr="007E54E2">
              <w:rPr>
                <w:color w:val="000000"/>
                <w:sz w:val="24"/>
                <w:szCs w:val="24"/>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06CCD42E"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7AF49B4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14F630AA"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43B5A806" w14:textId="77777777">
            <w:pPr>
              <w:rPr>
                <w:sz w:val="24"/>
                <w:szCs w:val="24"/>
                <w:lang w:eastAsia="en-AU"/>
              </w:rPr>
            </w:pPr>
            <w:r w:rsidRPr="007E54E2">
              <w:rPr>
                <w:sz w:val="24"/>
                <w:szCs w:val="24"/>
                <w:lang w:eastAsia="en-AU"/>
              </w:rPr>
              <w:t>Yêu cầu nghiệp vụ</w:t>
            </w:r>
          </w:p>
          <w:p w:rsidRPr="007E54E2" w:rsidR="007908BF" w:rsidP="007908BF" w:rsidRDefault="007908BF" w14:paraId="2AFBC5D9" w14:textId="6C3BB957">
            <w:pPr>
              <w:rPr>
                <w:b/>
                <w:bCs/>
                <w:sz w:val="24"/>
                <w:szCs w:val="24"/>
                <w:lang w:eastAsia="en-AU"/>
              </w:rPr>
            </w:pPr>
            <w:r w:rsidRPr="007E54E2">
              <w:rPr>
                <w:sz w:val="24"/>
                <w:szCs w:val="24"/>
                <w:lang w:eastAsia="en-AU"/>
              </w:rPr>
              <w:t xml:space="preserve">action = </w:t>
            </w:r>
            <w:r w:rsidRPr="007E54E2">
              <w:rPr>
                <w:sz w:val="24"/>
                <w:szCs w:val="24"/>
              </w:rPr>
              <w:t>wanCreate</w:t>
            </w:r>
          </w:p>
        </w:tc>
      </w:tr>
      <w:tr w:rsidRPr="007E54E2" w:rsidR="00D271EB" w:rsidTr="00866F1A" w14:paraId="495EBF6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EF14AF8" w14:textId="3638C8B1">
            <w:pPr>
              <w:rPr>
                <w:sz w:val="24"/>
                <w:szCs w:val="24"/>
                <w:lang w:eastAsia="en-AU"/>
              </w:rPr>
            </w:pPr>
            <w:r w:rsidRPr="007E54E2">
              <w:rPr>
                <w:color w:val="000000"/>
                <w:sz w:val="24"/>
                <w:szCs w:val="24"/>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9D5F5D2" w14:textId="288AF064">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0443814" w14:textId="0C042AC6">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428395A" w14:textId="1CC21A5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20A8A0B" w14:textId="38CF1273">
            <w:pPr>
              <w:rPr>
                <w:sz w:val="24"/>
                <w:szCs w:val="24"/>
                <w:lang w:eastAsia="en-AU"/>
              </w:rPr>
            </w:pPr>
            <w:r w:rsidRPr="007E54E2">
              <w:rPr>
                <w:sz w:val="24"/>
                <w:szCs w:val="24"/>
                <w:lang w:eastAsia="en-AU"/>
              </w:rPr>
              <w:t>Index của request</w:t>
            </w:r>
          </w:p>
        </w:tc>
      </w:tr>
      <w:tr w:rsidRPr="007E54E2" w:rsidR="00D271EB" w:rsidTr="00866F1A" w14:paraId="3E81A1F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55FCF85" w14:textId="3B77F722">
            <w:pPr>
              <w:rPr>
                <w:sz w:val="24"/>
                <w:szCs w:val="24"/>
                <w:lang w:eastAsia="en-AU"/>
              </w:rPr>
            </w:pPr>
            <w:r w:rsidRPr="007E54E2">
              <w:rPr>
                <w:color w:val="000000"/>
                <w:sz w:val="24"/>
                <w:szCs w:val="24"/>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7A8E55A" w14:textId="2279C44F">
            <w:pPr>
              <w:rPr>
                <w:sz w:val="24"/>
                <w:szCs w:val="24"/>
              </w:rPr>
            </w:pPr>
            <w:r w:rsidRPr="007E54E2">
              <w:rPr>
                <w:sz w:val="24"/>
                <w:szCs w:val="24"/>
              </w:rPr>
              <w:t>wanIndex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285F1C" w14:paraId="657384D6" w14:textId="2ABB1343">
            <w:pPr>
              <w:rPr>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285F1C" w14:paraId="1BBBE91A" w14:textId="3DE5EA46">
            <w:pPr>
              <w:jc w:val="center"/>
              <w:rPr>
                <w:sz w:val="24"/>
                <w:szCs w:val="24"/>
                <w:lang w:eastAsia="en-AU"/>
              </w:rPr>
            </w:pPr>
            <w:r w:rsidRPr="007E54E2">
              <w:rPr>
                <w:sz w:val="24"/>
                <w:szCs w:val="24"/>
              </w:rPr>
              <w:t>1-3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285F1C" w:rsidRDefault="00D271EB" w14:paraId="12EA3861" w14:textId="7E255602">
            <w:pPr>
              <w:rPr>
                <w:sz w:val="24"/>
                <w:szCs w:val="24"/>
                <w:lang w:eastAsia="en-AU"/>
              </w:rPr>
            </w:pPr>
            <w:r w:rsidRPr="007E54E2">
              <w:rPr>
                <w:sz w:val="24"/>
                <w:szCs w:val="24"/>
              </w:rPr>
              <w:t>Index của WAN.</w:t>
            </w:r>
          </w:p>
        </w:tc>
      </w:tr>
      <w:tr w:rsidRPr="007E54E2" w:rsidR="00D271EB" w:rsidTr="00866F1A" w14:paraId="67F73D4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7BBA4D2" w14:textId="04509C1C">
            <w:pPr>
              <w:rPr>
                <w:sz w:val="24"/>
                <w:szCs w:val="24"/>
                <w:lang w:eastAsia="en-AU"/>
              </w:rPr>
            </w:pPr>
            <w:r w:rsidRPr="007E54E2">
              <w:rPr>
                <w:color w:val="000000"/>
                <w:sz w:val="24"/>
                <w:szCs w:val="24"/>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4AEDDBD" w14:textId="28B2A630">
            <w:pPr>
              <w:rPr>
                <w:sz w:val="24"/>
                <w:szCs w:val="24"/>
              </w:rPr>
            </w:pPr>
            <w:r w:rsidRPr="007E54E2">
              <w:rPr>
                <w:sz w:val="24"/>
                <w:szCs w:val="24"/>
              </w:rPr>
              <w:t>wanType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37D6026" w14:textId="689E40D9">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BDE4608" w14:textId="1A2AB4A1">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9316B89" w14:textId="73603843">
            <w:pPr>
              <w:pStyle w:val="FirstLevelBullet"/>
              <w:numPr>
                <w:ilvl w:val="0"/>
                <w:numId w:val="0"/>
              </w:numPr>
              <w:rPr>
                <w:sz w:val="24"/>
                <w:szCs w:val="24"/>
                <w:lang w:eastAsia="en-AU"/>
              </w:rPr>
            </w:pPr>
            <w:r w:rsidRPr="007E54E2">
              <w:rPr>
                <w:sz w:val="24"/>
                <w:szCs w:val="24"/>
              </w:rPr>
              <w:t>Loại WAN: PPPoE, IPoE Dynamic, IPoE Static, L2TP, PPTP, Bridge</w:t>
            </w:r>
          </w:p>
        </w:tc>
      </w:tr>
      <w:tr w:rsidRPr="007E54E2" w:rsidR="00D271EB" w:rsidTr="00866F1A" w14:paraId="7A6B732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545C090" w14:textId="23819FF6">
            <w:pPr>
              <w:rPr>
                <w:sz w:val="24"/>
                <w:szCs w:val="24"/>
                <w:lang w:eastAsia="en-AU"/>
              </w:rPr>
            </w:pPr>
            <w:r w:rsidRPr="007E54E2">
              <w:rPr>
                <w:color w:val="000000"/>
                <w:sz w:val="24"/>
                <w:szCs w:val="24"/>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FF90D67" w14:textId="4D5B4FE2">
            <w:pPr>
              <w:rPr>
                <w:sz w:val="24"/>
                <w:szCs w:val="24"/>
              </w:rPr>
            </w:pPr>
            <w:r w:rsidRPr="007E54E2">
              <w:rPr>
                <w:sz w:val="24"/>
                <w:szCs w:val="24"/>
              </w:rPr>
              <w:t>vlanId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6F1670" w14:paraId="1084385C" w14:textId="796A483C">
            <w:pPr>
              <w:rPr>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6F1670" w14:paraId="3B72D25A" w14:textId="1EC07399">
            <w:pPr>
              <w:jc w:val="center"/>
              <w:rPr>
                <w:sz w:val="24"/>
                <w:szCs w:val="24"/>
                <w:lang w:eastAsia="en-AU"/>
              </w:rPr>
            </w:pPr>
            <w:r w:rsidRPr="007E54E2">
              <w:rPr>
                <w:sz w:val="24"/>
                <w:szCs w:val="24"/>
              </w:rPr>
              <w:t>3-4000, ngoại trừ 88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6F1670" w:rsidRDefault="00D271EB" w14:paraId="3EFC91A0" w14:textId="2BC94491">
            <w:pPr>
              <w:rPr>
                <w:sz w:val="24"/>
                <w:szCs w:val="24"/>
                <w:lang w:eastAsia="en-AU"/>
              </w:rPr>
            </w:pPr>
            <w:r w:rsidRPr="007E54E2">
              <w:rPr>
                <w:sz w:val="24"/>
                <w:szCs w:val="24"/>
              </w:rPr>
              <w:t>VLAN ID.</w:t>
            </w:r>
          </w:p>
        </w:tc>
      </w:tr>
      <w:tr w:rsidRPr="007E54E2" w:rsidR="00D271EB" w:rsidTr="00866F1A" w14:paraId="7153569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AAAE4E4" w14:textId="3EE26647">
            <w:pPr>
              <w:rPr>
                <w:sz w:val="24"/>
                <w:szCs w:val="24"/>
                <w:lang w:eastAsia="en-AU"/>
              </w:rPr>
            </w:pPr>
            <w:r w:rsidRPr="007E54E2">
              <w:rPr>
                <w:color w:val="000000"/>
                <w:sz w:val="24"/>
                <w:szCs w:val="24"/>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91BAFE8" w14:textId="7E98DEB8">
            <w:pPr>
              <w:rPr>
                <w:sz w:val="24"/>
                <w:szCs w:val="24"/>
              </w:rPr>
            </w:pPr>
            <w:r w:rsidRPr="007E54E2">
              <w:rPr>
                <w:sz w:val="24"/>
                <w:szCs w:val="24"/>
              </w:rPr>
              <w:t>ipVersion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6383026" w14:textId="49A5372C">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49BE59E" w14:textId="6242766A">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AC59BC6" w14:textId="77777777">
            <w:pPr>
              <w:rPr>
                <w:sz w:val="24"/>
                <w:szCs w:val="24"/>
              </w:rPr>
            </w:pPr>
            <w:r w:rsidRPr="007E54E2">
              <w:rPr>
                <w:sz w:val="24"/>
                <w:szCs w:val="24"/>
              </w:rPr>
              <w:t>IP version của WAN chỉ có đối với WANType= IPoE Dynamic/IPoE Static /PPPoE.</w:t>
            </w:r>
          </w:p>
          <w:p w:rsidRPr="007E54E2" w:rsidR="00D271EB" w:rsidP="00D271EB" w:rsidRDefault="00D271EB" w14:paraId="6BC4A0A2" w14:textId="79F5B78B">
            <w:pPr>
              <w:pStyle w:val="FirstLevelBullet"/>
              <w:numPr>
                <w:ilvl w:val="0"/>
                <w:numId w:val="0"/>
              </w:numPr>
              <w:rPr>
                <w:sz w:val="24"/>
                <w:szCs w:val="24"/>
                <w:lang w:eastAsia="en-AU"/>
              </w:rPr>
            </w:pPr>
            <w:r w:rsidRPr="007E54E2">
              <w:rPr>
                <w:sz w:val="24"/>
                <w:szCs w:val="24"/>
              </w:rPr>
              <w:t>Chuỗi ký tự trong danh sách sau: IPv4/IPv6/Dualstack.</w:t>
            </w:r>
          </w:p>
        </w:tc>
      </w:tr>
      <w:tr w:rsidRPr="007E54E2" w:rsidR="00D271EB" w:rsidTr="008531FB" w14:paraId="4D86870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8C58C01" w14:textId="0E7A7754">
            <w:pPr>
              <w:rPr>
                <w:sz w:val="24"/>
                <w:szCs w:val="24"/>
                <w:lang w:eastAsia="en-AU"/>
              </w:rPr>
            </w:pPr>
            <w:r w:rsidRPr="007E54E2">
              <w:rPr>
                <w:color w:val="000000"/>
                <w:sz w:val="24"/>
                <w:szCs w:val="24"/>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D98D7B5" w14:textId="628F4DAC">
            <w:pPr>
              <w:rPr>
                <w:sz w:val="24"/>
                <w:szCs w:val="24"/>
              </w:rPr>
            </w:pPr>
            <w:r w:rsidRPr="007E54E2">
              <w:rPr>
                <w:sz w:val="24"/>
                <w:szCs w:val="24"/>
              </w:rPr>
              <w:t>username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B981052" w14:textId="2EA3BB31">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3B70442" w14:textId="5A511C5E">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74BA2C9E" w14:textId="77777777">
            <w:pPr>
              <w:rPr>
                <w:sz w:val="24"/>
                <w:szCs w:val="24"/>
              </w:rPr>
            </w:pPr>
            <w:r w:rsidRPr="007E54E2">
              <w:rPr>
                <w:sz w:val="24"/>
                <w:szCs w:val="24"/>
              </w:rPr>
              <w:t>Username.</w:t>
            </w:r>
          </w:p>
          <w:p w:rsidRPr="007E54E2" w:rsidR="00D271EB" w:rsidP="00D271EB" w:rsidRDefault="00D271EB" w14:paraId="254EADE0" w14:textId="77777777">
            <w:pPr>
              <w:rPr>
                <w:sz w:val="24"/>
                <w:szCs w:val="24"/>
              </w:rPr>
            </w:pPr>
            <w:r w:rsidRPr="007E54E2">
              <w:rPr>
                <w:sz w:val="24"/>
                <w:szCs w:val="24"/>
              </w:rPr>
              <w:t>Chỉ có trường này đối với wanType = PPPoE, L2TP hoặc PPTP.</w:t>
            </w:r>
          </w:p>
          <w:p w:rsidRPr="007E54E2" w:rsidR="00D271EB" w:rsidP="00D271EB" w:rsidRDefault="00D271EB" w14:paraId="4F2B5C73" w14:textId="5671233F">
            <w:pPr>
              <w:pStyle w:val="FirstLevelBullet"/>
              <w:numPr>
                <w:ilvl w:val="0"/>
                <w:numId w:val="0"/>
              </w:numPr>
              <w:rPr>
                <w:sz w:val="24"/>
                <w:szCs w:val="24"/>
                <w:lang w:eastAsia="en-AU"/>
              </w:rPr>
            </w:pPr>
            <w:r w:rsidRPr="007E54E2">
              <w:rPr>
                <w:rFonts w:eastAsia="Calibri"/>
                <w:color w:val="000000"/>
                <w:sz w:val="24"/>
                <w:szCs w:val="24"/>
              </w:rPr>
              <w:t>Không chứa ký tự tiếng việt, dấu cách, dấu '&amp;', dấu nháy đơn ', dấu nháy kép ", dấu gạch chéo \</w:t>
            </w:r>
          </w:p>
        </w:tc>
      </w:tr>
      <w:tr w:rsidRPr="007E54E2" w:rsidR="00D271EB" w:rsidTr="00866F1A" w14:paraId="5B46ACA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8C8DEAC" w14:textId="0B409A93">
            <w:pPr>
              <w:rPr>
                <w:sz w:val="24"/>
                <w:szCs w:val="24"/>
                <w:lang w:eastAsia="en-AU"/>
              </w:rPr>
            </w:pPr>
            <w:r w:rsidRPr="007E54E2">
              <w:rPr>
                <w:color w:val="000000"/>
                <w:sz w:val="24"/>
                <w:szCs w:val="24"/>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D13250F" w14:textId="4D61FC8E">
            <w:pPr>
              <w:rPr>
                <w:sz w:val="24"/>
                <w:szCs w:val="24"/>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2816940" w14:textId="4322B72A">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9AF6397" w14:textId="25D9AF76">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B2CF63E" w14:textId="77777777">
            <w:pPr>
              <w:rPr>
                <w:sz w:val="24"/>
                <w:szCs w:val="24"/>
              </w:rPr>
            </w:pPr>
            <w:r w:rsidRPr="007E54E2">
              <w:rPr>
                <w:sz w:val="24"/>
                <w:szCs w:val="24"/>
              </w:rPr>
              <w:t>Password PPPoE.</w:t>
            </w:r>
          </w:p>
          <w:p w:rsidRPr="007E54E2" w:rsidR="00D271EB" w:rsidP="00D271EB" w:rsidRDefault="00D271EB" w14:paraId="76EF8116" w14:textId="77777777">
            <w:pPr>
              <w:rPr>
                <w:sz w:val="24"/>
                <w:szCs w:val="24"/>
              </w:rPr>
            </w:pPr>
            <w:r w:rsidRPr="007E54E2">
              <w:rPr>
                <w:sz w:val="24"/>
                <w:szCs w:val="24"/>
              </w:rPr>
              <w:t>Chỉ có trường này đối với wanType = PPPoE, L2TP hoặc PPTP.</w:t>
            </w:r>
          </w:p>
          <w:p w:rsidRPr="007E54E2" w:rsidR="00D271EB" w:rsidP="00D271EB" w:rsidRDefault="00D271EB" w14:paraId="188C5933" w14:textId="5D381DA7">
            <w:pPr>
              <w:pStyle w:val="FirstLevelBullet"/>
              <w:numPr>
                <w:ilvl w:val="0"/>
                <w:numId w:val="0"/>
              </w:numPr>
              <w:rPr>
                <w:sz w:val="24"/>
                <w:szCs w:val="24"/>
                <w:lang w:eastAsia="en-AU"/>
              </w:rPr>
            </w:pPr>
            <w:r w:rsidRPr="007E54E2">
              <w:rPr>
                <w:rFonts w:eastAsia="Calibri"/>
                <w:color w:val="000000"/>
                <w:sz w:val="24"/>
                <w:szCs w:val="24"/>
              </w:rPr>
              <w:t>Không chứa ký tự tiếng việt, dấu cách, dấu '&amp;', dấu nháy đơn ', dấu nháy kép ", dấu gạch chéo</w:t>
            </w:r>
          </w:p>
        </w:tc>
      </w:tr>
      <w:tr w:rsidRPr="007E54E2" w:rsidR="00D271EB" w:rsidTr="00866F1A" w14:paraId="791B444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3637855" w14:textId="4876B0B3">
            <w:pPr>
              <w:rPr>
                <w:sz w:val="24"/>
                <w:szCs w:val="24"/>
                <w:lang w:eastAsia="en-AU"/>
              </w:rPr>
            </w:pPr>
            <w:r w:rsidRPr="007E54E2">
              <w:rPr>
                <w:color w:val="000000"/>
                <w:sz w:val="24"/>
                <w:szCs w:val="24"/>
              </w:rPr>
              <w:t>9</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A0C5A40" w14:textId="4CD688D4">
            <w:pPr>
              <w:rPr>
                <w:sz w:val="24"/>
                <w:szCs w:val="24"/>
              </w:rPr>
            </w:pPr>
            <w:r w:rsidRPr="007E54E2">
              <w:rPr>
                <w:sz w:val="24"/>
                <w:szCs w:val="24"/>
              </w:rPr>
              <w:t>defaultRoute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6EF2F60" w14:textId="617C618D">
            <w:pPr>
              <w:rPr>
                <w:sz w:val="24"/>
                <w:szCs w:val="24"/>
                <w:lang w:eastAsia="en-AU"/>
              </w:rPr>
            </w:pPr>
            <w:r w:rsidRPr="007E54E2">
              <w:rPr>
                <w:sz w:val="24"/>
                <w:szCs w:val="24"/>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0F965D2" w14:textId="03D544B4">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AC3EB00" w14:textId="04971012">
            <w:pPr>
              <w:pStyle w:val="FirstLevelBullet"/>
              <w:numPr>
                <w:ilvl w:val="0"/>
                <w:numId w:val="0"/>
              </w:numPr>
              <w:rPr>
                <w:sz w:val="24"/>
                <w:szCs w:val="24"/>
                <w:lang w:eastAsia="en-AU"/>
              </w:rPr>
            </w:pPr>
            <w:r w:rsidRPr="007E54E2">
              <w:rPr>
                <w:sz w:val="24"/>
                <w:szCs w:val="24"/>
              </w:rPr>
              <w:t>Enable Default Route trên interface nào thì interface đó sẽ được sử dụng làm default route cho ipv6. Chỉ được cấu hình Enable Deafault Route cho 1 interface network.</w:t>
            </w:r>
          </w:p>
        </w:tc>
      </w:tr>
      <w:tr w:rsidRPr="007E54E2" w:rsidR="00D271EB" w:rsidTr="00866F1A" w14:paraId="35D0715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EED77B0" w14:textId="0C659ED1">
            <w:pPr>
              <w:rPr>
                <w:sz w:val="24"/>
                <w:szCs w:val="24"/>
                <w:lang w:eastAsia="en-AU"/>
              </w:rPr>
            </w:pPr>
            <w:r w:rsidRPr="007E54E2">
              <w:rPr>
                <w:color w:val="000000"/>
                <w:sz w:val="24"/>
                <w:szCs w:val="24"/>
              </w:rPr>
              <w:t>10</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7157A19" w14:textId="498BCFE5">
            <w:pPr>
              <w:rPr>
                <w:sz w:val="24"/>
                <w:szCs w:val="24"/>
              </w:rPr>
            </w:pPr>
            <w:r w:rsidRPr="007E54E2">
              <w:rPr>
                <w:bCs/>
                <w:sz w:val="24"/>
                <w:szCs w:val="24"/>
                <w:lang w:eastAsia="en-AU"/>
              </w:rPr>
              <w:t>ipv4Address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DF9DEC8" w14:textId="13B36813">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5E4865C" w14:textId="329A7172">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4AC593F" w14:textId="77777777">
            <w:pPr>
              <w:rPr>
                <w:color w:val="000000"/>
                <w:sz w:val="24"/>
                <w:szCs w:val="24"/>
              </w:rPr>
            </w:pPr>
            <w:r w:rsidRPr="007E54E2">
              <w:rPr>
                <w:color w:val="000000"/>
                <w:sz w:val="24"/>
                <w:szCs w:val="24"/>
              </w:rPr>
              <w:t>IPv4 Address.</w:t>
            </w:r>
          </w:p>
          <w:p w:rsidRPr="007E54E2" w:rsidR="00D271EB" w:rsidP="00D271EB" w:rsidRDefault="00D271EB" w14:paraId="2B0339E3" w14:textId="42E8B681">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D271EB" w:rsidTr="00866F1A" w14:paraId="527111F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6639FE9" w14:textId="318A7EF6">
            <w:pPr>
              <w:rPr>
                <w:sz w:val="24"/>
                <w:szCs w:val="24"/>
                <w:lang w:eastAsia="en-AU"/>
              </w:rPr>
            </w:pPr>
            <w:r w:rsidRPr="007E54E2">
              <w:rPr>
                <w:color w:val="000000"/>
                <w:sz w:val="24"/>
                <w:szCs w:val="24"/>
              </w:rPr>
              <w:lastRenderedPageBreak/>
              <w:t>11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6FAAE13" w14:textId="74AE4CED">
            <w:pPr>
              <w:rPr>
                <w:sz w:val="24"/>
                <w:szCs w:val="24"/>
              </w:rPr>
            </w:pPr>
            <w:r w:rsidRPr="007E54E2">
              <w:rPr>
                <w:bCs/>
                <w:sz w:val="24"/>
                <w:szCs w:val="24"/>
                <w:lang w:eastAsia="en-AU"/>
              </w:rPr>
              <w:t>ipv4Netmask</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9F4CF1E" w14:textId="5DCA06AC">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FBA7EED" w14:textId="340EAAAD">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A6EE7F3" w14:textId="77777777">
            <w:pPr>
              <w:rPr>
                <w:color w:val="000000"/>
                <w:sz w:val="24"/>
                <w:szCs w:val="24"/>
              </w:rPr>
            </w:pPr>
            <w:r w:rsidRPr="007E54E2">
              <w:rPr>
                <w:color w:val="000000"/>
                <w:sz w:val="24"/>
                <w:szCs w:val="24"/>
              </w:rPr>
              <w:t>IPv4 Netmask.</w:t>
            </w:r>
          </w:p>
          <w:p w:rsidRPr="007E54E2" w:rsidR="00D271EB" w:rsidP="00D271EB" w:rsidRDefault="00D271EB" w14:paraId="20A41973" w14:textId="7BC52B97">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D271EB" w:rsidTr="00866F1A" w14:paraId="36CB3C4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BD58C9B" w14:textId="29355E56">
            <w:pPr>
              <w:rPr>
                <w:sz w:val="24"/>
                <w:szCs w:val="24"/>
                <w:lang w:eastAsia="en-AU"/>
              </w:rPr>
            </w:pPr>
            <w:r w:rsidRPr="007E54E2">
              <w:rPr>
                <w:color w:val="000000"/>
                <w:sz w:val="24"/>
                <w:szCs w:val="24"/>
              </w:rPr>
              <w:t>12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A7FCE5C" w14:textId="562649A6">
            <w:pPr>
              <w:rPr>
                <w:sz w:val="24"/>
                <w:szCs w:val="24"/>
              </w:rPr>
            </w:pPr>
            <w:r w:rsidRPr="007E54E2">
              <w:rPr>
                <w:bCs/>
                <w:sz w:val="24"/>
                <w:szCs w:val="24"/>
                <w:lang w:eastAsia="en-AU"/>
              </w:rPr>
              <w:t>ipv4Gateway</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41C4DCE" w14:textId="15E440A5">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CE19C05" w14:textId="0EE28877">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090BD86" w14:textId="77777777">
            <w:pPr>
              <w:rPr>
                <w:color w:val="000000"/>
                <w:sz w:val="24"/>
                <w:szCs w:val="24"/>
              </w:rPr>
            </w:pPr>
            <w:r w:rsidRPr="007E54E2">
              <w:rPr>
                <w:color w:val="000000"/>
                <w:sz w:val="24"/>
                <w:szCs w:val="24"/>
              </w:rPr>
              <w:t>IPv4 Gateway.</w:t>
            </w:r>
          </w:p>
          <w:p w:rsidRPr="007E54E2" w:rsidR="00D271EB" w:rsidP="00D271EB" w:rsidRDefault="00D271EB" w14:paraId="362B50E5" w14:textId="7BC3B7BC">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D271EB" w:rsidTr="00866F1A" w14:paraId="5771742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4729E65" w14:textId="7F70E134">
            <w:pPr>
              <w:rPr>
                <w:sz w:val="24"/>
                <w:szCs w:val="24"/>
                <w:lang w:eastAsia="en-AU"/>
              </w:rPr>
            </w:pPr>
            <w:r w:rsidRPr="007E54E2">
              <w:rPr>
                <w:color w:val="000000"/>
                <w:sz w:val="24"/>
                <w:szCs w:val="24"/>
              </w:rPr>
              <w:t>13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C3368AD" w14:textId="1E6CA375">
            <w:pPr>
              <w:rPr>
                <w:sz w:val="24"/>
                <w:szCs w:val="24"/>
              </w:rPr>
            </w:pPr>
            <w:r w:rsidRPr="007E54E2">
              <w:rPr>
                <w:bCs/>
                <w:sz w:val="24"/>
                <w:szCs w:val="24"/>
                <w:lang w:eastAsia="en-AU"/>
              </w:rPr>
              <w:t>ipv6Address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B438279" w14:textId="2969A734">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7F13CB0" w14:textId="36A810FF">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8C7723B" w14:textId="77777777">
            <w:pPr>
              <w:rPr>
                <w:color w:val="000000"/>
                <w:sz w:val="24"/>
                <w:szCs w:val="24"/>
              </w:rPr>
            </w:pPr>
            <w:r w:rsidRPr="007E54E2">
              <w:rPr>
                <w:color w:val="000000"/>
                <w:sz w:val="24"/>
                <w:szCs w:val="24"/>
              </w:rPr>
              <w:t>Ipv6 Address.</w:t>
            </w:r>
          </w:p>
          <w:p w:rsidRPr="007E54E2" w:rsidR="00D271EB" w:rsidP="00D271EB" w:rsidRDefault="00D271EB" w14:paraId="7CB218E1" w14:textId="26761A27">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Pr="007E54E2" w:rsidR="00D271EB" w:rsidTr="00866F1A" w14:paraId="6E10A73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B49E819" w14:textId="287C9189">
            <w:pPr>
              <w:rPr>
                <w:sz w:val="24"/>
                <w:szCs w:val="24"/>
                <w:lang w:eastAsia="en-AU"/>
              </w:rPr>
            </w:pPr>
            <w:r w:rsidRPr="007E54E2">
              <w:rPr>
                <w:color w:val="000000"/>
                <w:sz w:val="24"/>
                <w:szCs w:val="24"/>
              </w:rPr>
              <w:t>14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D59BF50" w14:textId="1BD6000B">
            <w:pPr>
              <w:rPr>
                <w:sz w:val="24"/>
                <w:szCs w:val="24"/>
              </w:rPr>
            </w:pPr>
            <w:r w:rsidRPr="007E54E2">
              <w:rPr>
                <w:bCs/>
                <w:sz w:val="24"/>
                <w:szCs w:val="24"/>
                <w:lang w:eastAsia="en-AU"/>
              </w:rPr>
              <w:t>ipv6Gateway</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70D5968" w14:textId="7BCC7079">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62BDE3F" w14:textId="4566BF08">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D03C0EC" w14:textId="77777777">
            <w:pPr>
              <w:rPr>
                <w:color w:val="000000"/>
                <w:sz w:val="24"/>
                <w:szCs w:val="24"/>
              </w:rPr>
            </w:pPr>
            <w:r w:rsidRPr="007E54E2">
              <w:rPr>
                <w:color w:val="000000"/>
                <w:sz w:val="24"/>
                <w:szCs w:val="24"/>
              </w:rPr>
              <w:t>Ipv6 Gateway.</w:t>
            </w:r>
          </w:p>
          <w:p w:rsidRPr="007E54E2" w:rsidR="00D271EB" w:rsidP="00D271EB" w:rsidRDefault="00D271EB" w14:paraId="6BF9ED47" w14:textId="440D1E63">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Pr="007E54E2" w:rsidR="00D271EB" w:rsidTr="00866F1A" w14:paraId="4133476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200B883" w14:textId="4DE8022C">
            <w:pPr>
              <w:rPr>
                <w:sz w:val="24"/>
                <w:szCs w:val="24"/>
                <w:lang w:eastAsia="en-AU"/>
              </w:rPr>
            </w:pPr>
            <w:r w:rsidRPr="007E54E2">
              <w:rPr>
                <w:color w:val="000000"/>
                <w:sz w:val="24"/>
                <w:szCs w:val="24"/>
              </w:rPr>
              <w:t>15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0B37FCA" w14:textId="674618A5">
            <w:pPr>
              <w:rPr>
                <w:bCs/>
                <w:sz w:val="24"/>
                <w:szCs w:val="24"/>
                <w:lang w:eastAsia="en-AU"/>
              </w:rPr>
            </w:pPr>
            <w:r w:rsidRPr="007E54E2">
              <w:rPr>
                <w:bCs/>
                <w:sz w:val="24"/>
                <w:szCs w:val="24"/>
                <w:lang w:eastAsia="en-AU"/>
              </w:rPr>
              <w:t>ipv6Type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13A33B0" w14:textId="072C6BEE">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0DDAF78" w14:textId="3E787671">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E3531D9" w14:textId="77777777">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Cơ chế lấy địa chỉ Ipv6: </w:t>
            </w:r>
            <w:r w:rsidRPr="007E54E2">
              <w:rPr>
                <w:rFonts w:eastAsia="Calibri"/>
                <w:color w:val="000000"/>
                <w:sz w:val="24"/>
                <w:szCs w:val="24"/>
              </w:rPr>
              <w:t>Auto, Stateful Only, Stateless Only</w:t>
            </w:r>
          </w:p>
          <w:p w:rsidRPr="007E54E2" w:rsidR="00D271EB" w:rsidP="00D271EB" w:rsidRDefault="00D271EB" w14:paraId="63A161D6" w14:textId="69C627FF">
            <w:pPr>
              <w:rPr>
                <w:color w:val="000000"/>
                <w:sz w:val="24"/>
                <w:szCs w:val="24"/>
              </w:rPr>
            </w:pPr>
            <w:r w:rsidRPr="007E54E2">
              <w:rPr>
                <w:bCs/>
                <w:sz w:val="24"/>
                <w:szCs w:val="24"/>
                <w:lang w:eastAsia="en-AU"/>
              </w:rPr>
              <w:t xml:space="preserve">Chỉ có khi wanType là IPoE </w:t>
            </w:r>
            <w:r w:rsidRPr="007E54E2">
              <w:rPr>
                <w:color w:val="000000"/>
                <w:sz w:val="24"/>
                <w:szCs w:val="24"/>
                <w:lang w:val="fr-FR"/>
              </w:rPr>
              <w:t xml:space="preserve">Dynamic và </w:t>
            </w:r>
            <w:r w:rsidRPr="007E54E2">
              <w:rPr>
                <w:sz w:val="24"/>
                <w:szCs w:val="24"/>
              </w:rPr>
              <w:t>ipVersion</w:t>
            </w:r>
            <w:r w:rsidRPr="007E54E2">
              <w:rPr>
                <w:color w:val="000000"/>
                <w:sz w:val="24"/>
                <w:szCs w:val="24"/>
                <w:lang w:val="fr-FR"/>
              </w:rPr>
              <w:t xml:space="preserve"> là IPv6 hoặc Daul Stack.</w:t>
            </w:r>
          </w:p>
        </w:tc>
      </w:tr>
      <w:tr w:rsidRPr="007E54E2" w:rsidR="00D271EB" w:rsidTr="00866F1A" w14:paraId="3AD1622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50C447A" w14:textId="58A81DD0">
            <w:pPr>
              <w:rPr>
                <w:sz w:val="24"/>
                <w:szCs w:val="24"/>
                <w:lang w:eastAsia="en-AU"/>
              </w:rPr>
            </w:pPr>
            <w:r w:rsidRPr="007E54E2">
              <w:rPr>
                <w:color w:val="000000"/>
                <w:sz w:val="24"/>
                <w:szCs w:val="24"/>
              </w:rPr>
              <w:t>16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2ABBD49" w14:textId="0DAFCC36">
            <w:pPr>
              <w:rPr>
                <w:bCs/>
                <w:sz w:val="24"/>
                <w:szCs w:val="24"/>
                <w:lang w:eastAsia="en-AU"/>
              </w:rPr>
            </w:pPr>
            <w:r w:rsidRPr="007E54E2">
              <w:rPr>
                <w:bCs/>
                <w:sz w:val="24"/>
                <w:szCs w:val="24"/>
                <w:lang w:eastAsia="en-AU"/>
              </w:rPr>
              <w:t>networkServer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1895F82" w14:textId="2C39FD20">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E21A45E" w14:textId="1AA4205C">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7B06F5E" w14:textId="77777777">
            <w:pPr>
              <w:rPr>
                <w:color w:val="000000"/>
                <w:sz w:val="24"/>
                <w:szCs w:val="24"/>
              </w:rPr>
            </w:pPr>
            <w:r w:rsidRPr="007E54E2">
              <w:rPr>
                <w:color w:val="000000"/>
                <w:sz w:val="24"/>
                <w:szCs w:val="24"/>
              </w:rPr>
              <w:t>Địa chỉ IP Address của Server.</w:t>
            </w:r>
          </w:p>
          <w:p w:rsidRPr="007E54E2" w:rsidR="00D271EB" w:rsidP="00D271EB" w:rsidRDefault="00D271EB" w14:paraId="3BAB6F16" w14:textId="56AD5292">
            <w:pPr>
              <w:overflowPunct/>
              <w:autoSpaceDE/>
              <w:autoSpaceDN/>
              <w:adjustRightInd/>
              <w:spacing w:after="200" w:line="276" w:lineRule="auto"/>
              <w:textAlignment w:val="auto"/>
              <w:rPr>
                <w:bCs/>
                <w:sz w:val="24"/>
                <w:szCs w:val="24"/>
                <w:lang w:eastAsia="en-AU"/>
              </w:rPr>
            </w:pPr>
            <w:r w:rsidRPr="007E54E2">
              <w:rPr>
                <w:color w:val="000000"/>
                <w:sz w:val="24"/>
                <w:szCs w:val="24"/>
              </w:rPr>
              <w:t>Chỉ có khi wanType là L2TP hoặc PPTP</w:t>
            </w:r>
          </w:p>
        </w:tc>
      </w:tr>
    </w:tbl>
    <w:p w:rsidR="003F1F07" w:rsidP="003F1F07" w:rsidRDefault="003F1F07" w14:paraId="52E2CD54" w14:textId="77777777"/>
    <w:p w:rsidR="003F1F07" w:rsidP="003F1F07" w:rsidRDefault="003F1F07" w14:paraId="61EBFEB5" w14:textId="77777777">
      <w:pPr>
        <w:pStyle w:val="Heading3"/>
      </w:pPr>
      <w:bookmarkStart w:name="_Toc113352679" w:id="109"/>
      <w:r>
        <w:t>Response</w:t>
      </w:r>
      <w:bookmarkEnd w:id="109"/>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099FD72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359754E0" w14:textId="77777777">
            <w:pPr>
              <w:rPr>
                <w:b/>
                <w:bCs/>
                <w:sz w:val="24"/>
                <w:szCs w:val="24"/>
                <w:lang w:eastAsia="en-AU"/>
              </w:rPr>
            </w:pPr>
            <w:r w:rsidRPr="007E54E2">
              <w:rPr>
                <w:b/>
                <w:bCs/>
                <w:sz w:val="24"/>
                <w:szCs w:val="24"/>
                <w:lang w:eastAsia="en-AU"/>
              </w:rPr>
              <w:t>Payload</w:t>
            </w:r>
          </w:p>
        </w:tc>
      </w:tr>
      <w:tr w:rsidRPr="007E54E2" w:rsidR="003F1F07" w:rsidTr="00866F1A" w14:paraId="555C230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540E2C2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3EC1332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14D44E9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2FD7AE2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0040E9F6" w14:textId="77777777">
            <w:pPr>
              <w:rPr>
                <w:b/>
                <w:bCs/>
                <w:sz w:val="24"/>
                <w:szCs w:val="24"/>
                <w:lang w:eastAsia="en-AU"/>
              </w:rPr>
            </w:pPr>
            <w:r w:rsidRPr="007E54E2">
              <w:rPr>
                <w:b/>
                <w:bCs/>
                <w:sz w:val="24"/>
                <w:szCs w:val="24"/>
                <w:lang w:eastAsia="en-AU"/>
              </w:rPr>
              <w:t>Description</w:t>
            </w:r>
          </w:p>
        </w:tc>
      </w:tr>
      <w:tr w:rsidRPr="007E54E2" w:rsidR="003F1F07" w:rsidTr="00866F1A" w14:paraId="0771E27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4AB8F19A"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3419874C"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52684D18"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06626D6F" w14:textId="4498A39F">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90CFB64" w14:textId="0E1344C0">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F1F07" w:rsidP="00866F1A" w:rsidRDefault="003F1F07" w14:paraId="5214EA6B" w14:textId="6756C21C">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F1F07" w:rsidTr="00866F1A" w14:paraId="5DE5B96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3709AFA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9A5150E"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1D257D13"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423C0437" w14:textId="2AF11E0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137A824F" w14:textId="50808081">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125CAA6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105D6A4"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8083CF3" w14:textId="5EF868DB">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F171B48" w14:textId="532B5C18">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47E6D4D" w14:textId="53723778">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133FC24" w14:textId="68231069">
            <w:pPr>
              <w:rPr>
                <w:sz w:val="24"/>
                <w:szCs w:val="24"/>
                <w:lang w:eastAsia="en-AU"/>
              </w:rPr>
            </w:pPr>
            <w:r w:rsidRPr="007E54E2">
              <w:rPr>
                <w:sz w:val="24"/>
                <w:szCs w:val="24"/>
                <w:lang w:eastAsia="en-AU"/>
              </w:rPr>
              <w:t>Index của request</w:t>
            </w:r>
          </w:p>
        </w:tc>
      </w:tr>
      <w:tr w:rsidRPr="007E54E2" w:rsidR="00D271EB" w:rsidTr="00866F1A" w14:paraId="62AB062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801E32D"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74D9D6"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CD5D230"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1ED676A" w14:textId="7F224B08">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BA4F72B" w14:textId="77777777">
            <w:pPr>
              <w:pStyle w:val="FirstLevelBullet"/>
              <w:numPr>
                <w:ilvl w:val="0"/>
                <w:numId w:val="0"/>
              </w:numPr>
              <w:rPr>
                <w:sz w:val="24"/>
                <w:szCs w:val="24"/>
                <w:lang w:eastAsia="en-AU"/>
              </w:rPr>
            </w:pPr>
            <w:r w:rsidRPr="007E54E2">
              <w:rPr>
                <w:sz w:val="24"/>
                <w:szCs w:val="24"/>
                <w:lang w:eastAsia="en-AU"/>
              </w:rPr>
              <w:t xml:space="preserve"> </w:t>
            </w:r>
          </w:p>
        </w:tc>
      </w:tr>
    </w:tbl>
    <w:p w:rsidR="003F1F07" w:rsidP="003F1F07" w:rsidRDefault="003F1F07" w14:paraId="65C33326" w14:textId="77777777"/>
    <w:p w:rsidR="003F1F07" w:rsidP="003F1F07" w:rsidRDefault="003F1F07" w14:paraId="0C8E23E1" w14:textId="77777777">
      <w:pPr>
        <w:pStyle w:val="Heading3"/>
      </w:pPr>
      <w:bookmarkStart w:name="_Toc113352680" w:id="110"/>
      <w:r>
        <w:t>Example</w:t>
      </w:r>
      <w:bookmarkEnd w:id="110"/>
    </w:p>
    <w:p w:rsidR="003F1F07" w:rsidP="003F1F07" w:rsidRDefault="003F1F07" w14:paraId="440337DE" w14:textId="77777777">
      <w:pPr>
        <w:rPr>
          <w:b/>
        </w:rPr>
      </w:pPr>
      <w:r>
        <w:rPr>
          <w:b/>
        </w:rPr>
        <w:t>Request:</w:t>
      </w:r>
    </w:p>
    <w:p w:rsidRPr="00960690" w:rsidR="003F1F07" w:rsidP="003F1F07" w:rsidRDefault="003F1F07" w14:paraId="4A832447" w14:textId="77777777">
      <w:pPr>
        <w:rPr>
          <w:i/>
          <w:u w:val="single"/>
        </w:rPr>
      </w:pPr>
      <w:r w:rsidRPr="00960690">
        <w:rPr>
          <w:u w:val="single"/>
        </w:rPr>
        <w:lastRenderedPageBreak/>
        <w:t>https://192.168.88.1:9000</w:t>
      </w:r>
      <w:r>
        <w:rPr>
          <w:u w:val="single"/>
        </w:rPr>
        <w:t>/onelinkagent</w:t>
      </w:r>
    </w:p>
    <w:p w:rsidR="00961994" w:rsidP="00961994" w:rsidRDefault="00961994" w14:paraId="30A8C983" w14:textId="77777777">
      <w:r>
        <w:t>{</w:t>
      </w:r>
    </w:p>
    <w:p w:rsidR="00961994" w:rsidP="00961994" w:rsidRDefault="00961994" w14:paraId="56476E12" w14:textId="77777777">
      <w:r>
        <w:tab/>
      </w:r>
      <w:r>
        <w:t>"action": "wanCreate",</w:t>
      </w:r>
    </w:p>
    <w:p w:rsidR="00961994" w:rsidP="00961994" w:rsidRDefault="00961994" w14:paraId="0D568D52" w14:textId="77777777">
      <w:r>
        <w:tab/>
      </w:r>
      <w:r>
        <w:t>"wanIndex": "&lt;wanIndex&gt;",</w:t>
      </w:r>
    </w:p>
    <w:p w:rsidR="00961994" w:rsidP="00961994" w:rsidRDefault="00961994" w14:paraId="4C784207" w14:textId="77777777">
      <w:r>
        <w:tab/>
      </w:r>
      <w:r>
        <w:t>"wanType": "IPoE Dynamic",</w:t>
      </w:r>
    </w:p>
    <w:p w:rsidR="00961994" w:rsidP="00961994" w:rsidRDefault="00961994" w14:paraId="3C89EC12" w14:textId="77777777">
      <w:r>
        <w:tab/>
      </w:r>
      <w:r>
        <w:t>"vlanId": "&lt;vlanId&gt;",</w:t>
      </w:r>
    </w:p>
    <w:p w:rsidR="00961994" w:rsidP="00961994" w:rsidRDefault="00961994" w14:paraId="12324D1A" w14:textId="77777777">
      <w:r>
        <w:tab/>
      </w:r>
      <w:r>
        <w:t>"ipVersion": "&lt;ipVersion&gt;",</w:t>
      </w:r>
    </w:p>
    <w:p w:rsidR="00961994" w:rsidP="00961994" w:rsidRDefault="00961994" w14:paraId="2EC49AC4" w14:textId="5849E493">
      <w:r>
        <w:tab/>
      </w:r>
      <w:r>
        <w:t xml:space="preserve">"requestId": </w:t>
      </w:r>
      <w:r w:rsidR="00FA141F">
        <w:t>&lt;requestId&gt;</w:t>
      </w:r>
    </w:p>
    <w:p w:rsidR="003F1F07" w:rsidP="00961994" w:rsidRDefault="00961994" w14:paraId="24138F76" w14:textId="47720D25">
      <w:r>
        <w:t>}</w:t>
      </w:r>
    </w:p>
    <w:p w:rsidR="003F1F07" w:rsidP="003F1F07" w:rsidRDefault="003F1F07" w14:paraId="1D736947" w14:textId="77777777">
      <w:pPr>
        <w:rPr>
          <w:b/>
        </w:rPr>
      </w:pPr>
      <w:r>
        <w:rPr>
          <w:b/>
        </w:rPr>
        <w:t>Response:</w:t>
      </w:r>
    </w:p>
    <w:p w:rsidR="00961994" w:rsidP="00961994" w:rsidRDefault="00961994" w14:paraId="6501D57E" w14:textId="77777777">
      <w:r>
        <w:t>{</w:t>
      </w:r>
    </w:p>
    <w:p w:rsidR="00961994" w:rsidP="00961994" w:rsidRDefault="00961994" w14:paraId="1268266E" w14:textId="77777777">
      <w:r>
        <w:tab/>
      </w:r>
      <w:r>
        <w:t>"status": 0,</w:t>
      </w:r>
    </w:p>
    <w:p w:rsidR="00961994" w:rsidP="00961994" w:rsidRDefault="00961994" w14:paraId="409713C4" w14:textId="77777777">
      <w:r>
        <w:tab/>
      </w:r>
      <w:r>
        <w:t>"message": "Success",</w:t>
      </w:r>
    </w:p>
    <w:p w:rsidR="00961994" w:rsidP="00961994" w:rsidRDefault="00961994" w14:paraId="7EDE1CD1" w14:textId="1FAAFB42">
      <w:r>
        <w:tab/>
      </w:r>
      <w:r>
        <w:t xml:space="preserve">"requestId": </w:t>
      </w:r>
      <w:r w:rsidR="00FA141F">
        <w:t>&lt;requestId&gt;</w:t>
      </w:r>
      <w:r>
        <w:t>,</w:t>
      </w:r>
    </w:p>
    <w:p w:rsidR="00961994" w:rsidP="00961994" w:rsidRDefault="00961994" w14:paraId="2A047D3B" w14:textId="77777777">
      <w:r>
        <w:tab/>
      </w:r>
      <w:r>
        <w:t>"data": {}</w:t>
      </w:r>
    </w:p>
    <w:p w:rsidR="003F1F07" w:rsidP="00961994" w:rsidRDefault="00961994" w14:paraId="1E806701" w14:textId="09450B4A">
      <w:r>
        <w:t>}</w:t>
      </w:r>
    </w:p>
    <w:p w:rsidRPr="00755D58" w:rsidR="003F1F07" w:rsidP="00961994" w:rsidRDefault="00961994" w14:paraId="3EFC58EC" w14:textId="05484D16">
      <w:pPr>
        <w:pStyle w:val="Heading2"/>
      </w:pPr>
      <w:bookmarkStart w:name="_Toc113352681" w:id="111"/>
      <w:r w:rsidRPr="00755D58">
        <w:t>wanEdit</w:t>
      </w:r>
      <w:bookmarkEnd w:id="111"/>
    </w:p>
    <w:p w:rsidR="003F1F07" w:rsidP="003F1F07" w:rsidRDefault="003F1F07" w14:paraId="71EC1B1E" w14:textId="77777777">
      <w:pPr>
        <w:pStyle w:val="Heading3"/>
      </w:pPr>
      <w:bookmarkStart w:name="_Toc113352682" w:id="112"/>
      <w:r>
        <w:t>Mô tả API</w:t>
      </w:r>
      <w:bookmarkEnd w:id="11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F1F07" w:rsidTr="00866F1A" w14:paraId="2ABF59FD" w14:textId="77777777">
        <w:trPr>
          <w:trHeight w:val="567"/>
        </w:trPr>
        <w:tc>
          <w:tcPr>
            <w:tcW w:w="996" w:type="pct"/>
            <w:shd w:val="clear" w:color="auto" w:fill="D9D9D9" w:themeFill="background1" w:themeFillShade="D9"/>
            <w:vAlign w:val="center"/>
          </w:tcPr>
          <w:p w:rsidRPr="007E54E2" w:rsidR="003F1F07" w:rsidP="007908BF" w:rsidRDefault="003F1F07" w14:paraId="09D92F62"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F1F07" w:rsidP="007908BF" w:rsidRDefault="003F1F07" w14:paraId="6BFB8237" w14:textId="77777777">
            <w:pPr>
              <w:pStyle w:val="ANSVNormal"/>
              <w:rPr>
                <w:rFonts w:cs="Times New Roman"/>
                <w:sz w:val="24"/>
                <w:szCs w:val="24"/>
              </w:rPr>
            </w:pPr>
            <w:r w:rsidRPr="007E54E2">
              <w:rPr>
                <w:rFonts w:cs="Times New Roman"/>
                <w:sz w:val="24"/>
                <w:szCs w:val="24"/>
              </w:rPr>
              <w:t>Description</w:t>
            </w:r>
          </w:p>
        </w:tc>
      </w:tr>
      <w:tr w:rsidRPr="007E54E2" w:rsidR="003F1F07" w:rsidTr="00866F1A" w14:paraId="536A0ACD" w14:textId="77777777">
        <w:trPr>
          <w:trHeight w:val="362"/>
        </w:trPr>
        <w:tc>
          <w:tcPr>
            <w:tcW w:w="996" w:type="pct"/>
            <w:vAlign w:val="center"/>
          </w:tcPr>
          <w:p w:rsidRPr="007E54E2" w:rsidR="003F1F07" w:rsidP="00866F1A" w:rsidRDefault="00961994" w14:paraId="09EC08DE" w14:textId="6EB1CBC0">
            <w:pPr>
              <w:rPr>
                <w:color w:val="000000"/>
                <w:sz w:val="24"/>
                <w:szCs w:val="24"/>
              </w:rPr>
            </w:pPr>
            <w:r w:rsidRPr="007E54E2">
              <w:rPr>
                <w:sz w:val="24"/>
                <w:szCs w:val="24"/>
              </w:rPr>
              <w:t>wanEdit</w:t>
            </w:r>
          </w:p>
        </w:tc>
        <w:tc>
          <w:tcPr>
            <w:tcW w:w="4004" w:type="pct"/>
            <w:vAlign w:val="center"/>
          </w:tcPr>
          <w:p w:rsidRPr="007E54E2" w:rsidR="003F1F07" w:rsidP="00866F1A" w:rsidRDefault="00961994" w14:paraId="3F1CEAD7" w14:textId="60F2430C">
            <w:pPr>
              <w:overflowPunct/>
              <w:autoSpaceDE/>
              <w:autoSpaceDN/>
              <w:adjustRightInd/>
              <w:spacing w:after="0"/>
              <w:jc w:val="left"/>
              <w:textAlignment w:val="auto"/>
              <w:rPr>
                <w:color w:val="000000"/>
                <w:sz w:val="24"/>
                <w:szCs w:val="24"/>
              </w:rPr>
            </w:pPr>
            <w:r w:rsidRPr="007E54E2">
              <w:rPr>
                <w:color w:val="000000"/>
                <w:sz w:val="24"/>
                <w:szCs w:val="24"/>
              </w:rPr>
              <w:t>Sửa cấu hình WAN</w:t>
            </w:r>
          </w:p>
        </w:tc>
      </w:tr>
      <w:tr w:rsidRPr="007E54E2" w:rsidR="003F1F07" w:rsidTr="00866F1A" w14:paraId="0CEC7698" w14:textId="77777777">
        <w:trPr>
          <w:trHeight w:val="362"/>
        </w:trPr>
        <w:tc>
          <w:tcPr>
            <w:tcW w:w="996" w:type="pct"/>
            <w:vAlign w:val="center"/>
          </w:tcPr>
          <w:p w:rsidRPr="007E54E2" w:rsidR="003F1F07" w:rsidP="00866F1A" w:rsidRDefault="003F1F07" w14:paraId="262D4C5E" w14:textId="77777777">
            <w:pPr>
              <w:rPr>
                <w:sz w:val="24"/>
                <w:szCs w:val="24"/>
              </w:rPr>
            </w:pPr>
            <w:r w:rsidRPr="007E54E2">
              <w:rPr>
                <w:sz w:val="24"/>
                <w:szCs w:val="24"/>
              </w:rPr>
              <w:t>Host</w:t>
            </w:r>
          </w:p>
        </w:tc>
        <w:tc>
          <w:tcPr>
            <w:tcW w:w="4004" w:type="pct"/>
            <w:vAlign w:val="center"/>
          </w:tcPr>
          <w:p w:rsidRPr="007E54E2" w:rsidR="003F1F07" w:rsidP="007908BF" w:rsidRDefault="003F1F07" w14:paraId="32D76939" w14:textId="77777777">
            <w:pPr>
              <w:pStyle w:val="ANSVNormal"/>
              <w:rPr>
                <w:rFonts w:cs="Times New Roman"/>
                <w:sz w:val="24"/>
                <w:szCs w:val="24"/>
              </w:rPr>
            </w:pPr>
            <w:r w:rsidRPr="007E54E2">
              <w:rPr>
                <w:rFonts w:cs="Times New Roman"/>
                <w:sz w:val="24"/>
                <w:szCs w:val="24"/>
              </w:rPr>
              <w:t>https://&lt;ip&gt;:9000/onelinkagent</w:t>
            </w:r>
          </w:p>
        </w:tc>
      </w:tr>
      <w:tr w:rsidRPr="007E54E2" w:rsidR="003F1F07" w:rsidTr="00866F1A" w14:paraId="0E3A080A" w14:textId="77777777">
        <w:tc>
          <w:tcPr>
            <w:tcW w:w="996" w:type="pct"/>
            <w:vAlign w:val="center"/>
          </w:tcPr>
          <w:p w:rsidRPr="007E54E2" w:rsidR="003F1F07" w:rsidP="007908BF" w:rsidRDefault="003F1F07" w14:paraId="668E5240"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F1F07" w:rsidP="007908BF" w:rsidRDefault="003F1F07" w14:paraId="7CF64174" w14:textId="77777777">
            <w:pPr>
              <w:pStyle w:val="ANSVNormal"/>
              <w:rPr>
                <w:rFonts w:cs="Times New Roman"/>
                <w:sz w:val="24"/>
                <w:szCs w:val="24"/>
              </w:rPr>
            </w:pPr>
            <w:r w:rsidRPr="007E54E2">
              <w:rPr>
                <w:rFonts w:cs="Times New Roman"/>
                <w:sz w:val="24"/>
                <w:szCs w:val="24"/>
              </w:rPr>
              <w:t>HTTP POST</w:t>
            </w:r>
          </w:p>
        </w:tc>
      </w:tr>
      <w:tr w:rsidRPr="007E54E2" w:rsidR="003F1F07" w:rsidTr="00866F1A" w14:paraId="6F2EB9BA" w14:textId="77777777">
        <w:tc>
          <w:tcPr>
            <w:tcW w:w="996" w:type="pct"/>
            <w:vAlign w:val="center"/>
          </w:tcPr>
          <w:p w:rsidRPr="007E54E2" w:rsidR="003F1F07" w:rsidP="007908BF" w:rsidRDefault="003F1F07" w14:paraId="635315B6"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F1F07" w:rsidP="007908BF" w:rsidRDefault="003F1F07" w14:paraId="0574DC29" w14:textId="77777777">
            <w:pPr>
              <w:pStyle w:val="ANSVNormal"/>
              <w:rPr>
                <w:rFonts w:cs="Times New Roman"/>
                <w:sz w:val="24"/>
                <w:szCs w:val="24"/>
              </w:rPr>
            </w:pPr>
            <w:r w:rsidRPr="007E54E2">
              <w:rPr>
                <w:rFonts w:cs="Times New Roman"/>
                <w:sz w:val="24"/>
                <w:szCs w:val="24"/>
              </w:rPr>
              <w:t>application/json</w:t>
            </w:r>
          </w:p>
        </w:tc>
      </w:tr>
      <w:tr w:rsidRPr="007E54E2" w:rsidR="003F1F07" w:rsidTr="00866F1A" w14:paraId="0579CCBE" w14:textId="77777777">
        <w:tc>
          <w:tcPr>
            <w:tcW w:w="996" w:type="pct"/>
            <w:vAlign w:val="center"/>
          </w:tcPr>
          <w:p w:rsidRPr="007E54E2" w:rsidR="003F1F07" w:rsidP="007908BF" w:rsidRDefault="003F1F07" w14:paraId="6E98148C"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F1F07" w14:paraId="20A8507C" w14:textId="31A13BA3">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F1F07" w:rsidP="00316984" w:rsidRDefault="00316984" w14:paraId="5B5921FD" w14:textId="74245A18">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F1F07" w:rsidTr="00866F1A" w14:paraId="7E161FCA" w14:textId="77777777">
        <w:tc>
          <w:tcPr>
            <w:tcW w:w="996" w:type="pct"/>
            <w:vAlign w:val="center"/>
          </w:tcPr>
          <w:p w:rsidRPr="007E54E2" w:rsidR="003F1F07" w:rsidP="007908BF" w:rsidRDefault="003F1F07" w14:paraId="2CB042BB"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F1F07" w:rsidP="007908BF" w:rsidRDefault="003F1F07" w14:paraId="00FCD222" w14:textId="77777777">
            <w:pPr>
              <w:pStyle w:val="ANSVNormal"/>
              <w:rPr>
                <w:rFonts w:cs="Times New Roman"/>
                <w:sz w:val="24"/>
                <w:szCs w:val="24"/>
              </w:rPr>
            </w:pPr>
            <w:r w:rsidRPr="007E54E2">
              <w:rPr>
                <w:rFonts w:cs="Times New Roman"/>
                <w:sz w:val="24"/>
                <w:szCs w:val="24"/>
              </w:rPr>
              <w:t>JSON object</w:t>
            </w:r>
          </w:p>
        </w:tc>
      </w:tr>
    </w:tbl>
    <w:p w:rsidR="003F1F07" w:rsidP="003F1F07" w:rsidRDefault="003F1F07" w14:paraId="31CE867D" w14:textId="77777777"/>
    <w:p w:rsidR="003F1F07" w:rsidP="003F1F07" w:rsidRDefault="003F1F07" w14:paraId="5B0A4366" w14:textId="77777777">
      <w:pPr>
        <w:pStyle w:val="Heading3"/>
      </w:pPr>
      <w:bookmarkStart w:name="_Toc113352683" w:id="113"/>
      <w:r>
        <w:t>Request</w:t>
      </w:r>
      <w:bookmarkEnd w:id="113"/>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50817AA3"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2DFFFC5E" w14:textId="77777777">
            <w:pPr>
              <w:rPr>
                <w:b/>
                <w:bCs/>
                <w:sz w:val="24"/>
                <w:szCs w:val="24"/>
                <w:lang w:eastAsia="en-AU"/>
              </w:rPr>
            </w:pPr>
            <w:r w:rsidRPr="007E54E2">
              <w:rPr>
                <w:b/>
                <w:bCs/>
                <w:sz w:val="24"/>
                <w:szCs w:val="24"/>
                <w:lang w:eastAsia="en-AU"/>
              </w:rPr>
              <w:t>Payload</w:t>
            </w:r>
          </w:p>
        </w:tc>
      </w:tr>
      <w:tr w:rsidRPr="007E54E2" w:rsidR="00961994" w:rsidTr="008531FB" w14:paraId="1C31312D"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124AACEA"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55D83D7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63BBABE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31BE2E9C"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680ED5E9" w14:textId="77777777">
            <w:pPr>
              <w:rPr>
                <w:b/>
                <w:bCs/>
                <w:sz w:val="24"/>
                <w:szCs w:val="24"/>
                <w:lang w:eastAsia="en-AU"/>
              </w:rPr>
            </w:pPr>
            <w:r w:rsidRPr="007E54E2">
              <w:rPr>
                <w:b/>
                <w:bCs/>
                <w:sz w:val="24"/>
                <w:szCs w:val="24"/>
                <w:lang w:eastAsia="en-AU"/>
              </w:rPr>
              <w:t>Description</w:t>
            </w:r>
          </w:p>
        </w:tc>
      </w:tr>
      <w:tr w:rsidRPr="007E54E2" w:rsidR="007908BF" w:rsidTr="008531FB" w14:paraId="2E3E58C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2638438C" w14:textId="5F68C754">
            <w:pPr>
              <w:rPr>
                <w:sz w:val="24"/>
                <w:szCs w:val="24"/>
                <w:lang w:eastAsia="en-AU"/>
              </w:rPr>
            </w:pPr>
            <w:r w:rsidRPr="007E54E2">
              <w:rPr>
                <w:color w:val="000000"/>
                <w:sz w:val="24"/>
                <w:szCs w:val="24"/>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57840E2D"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908BF" w:rsidP="007908BF" w:rsidRDefault="007908BF" w14:paraId="0020B6A8"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908BF" w:rsidP="007908BF" w:rsidRDefault="007908BF" w14:paraId="020C0A80"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908BF" w:rsidP="007908BF" w:rsidRDefault="007908BF" w14:paraId="22FB7E36" w14:textId="77777777">
            <w:pPr>
              <w:rPr>
                <w:sz w:val="24"/>
                <w:szCs w:val="24"/>
                <w:lang w:eastAsia="en-AU"/>
              </w:rPr>
            </w:pPr>
            <w:r w:rsidRPr="007E54E2">
              <w:rPr>
                <w:sz w:val="24"/>
                <w:szCs w:val="24"/>
                <w:lang w:eastAsia="en-AU"/>
              </w:rPr>
              <w:t>Yêu cầu nghiệp vụ</w:t>
            </w:r>
          </w:p>
          <w:p w:rsidRPr="007E54E2" w:rsidR="007908BF" w:rsidP="007908BF" w:rsidRDefault="007908BF" w14:paraId="252597D4" w14:textId="0E74EC34">
            <w:pPr>
              <w:rPr>
                <w:b/>
                <w:bCs/>
                <w:sz w:val="24"/>
                <w:szCs w:val="24"/>
                <w:lang w:eastAsia="en-AU"/>
              </w:rPr>
            </w:pPr>
            <w:r w:rsidRPr="007E54E2">
              <w:rPr>
                <w:sz w:val="24"/>
                <w:szCs w:val="24"/>
                <w:lang w:eastAsia="en-AU"/>
              </w:rPr>
              <w:t xml:space="preserve">action = </w:t>
            </w:r>
            <w:r w:rsidRPr="007E54E2">
              <w:rPr>
                <w:sz w:val="24"/>
                <w:szCs w:val="24"/>
              </w:rPr>
              <w:t>wanEdit</w:t>
            </w:r>
          </w:p>
        </w:tc>
      </w:tr>
      <w:tr w:rsidRPr="007E54E2" w:rsidR="00D271EB" w:rsidTr="008531FB" w14:paraId="7B482FE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8E08154" w14:textId="788613F3">
            <w:pPr>
              <w:rPr>
                <w:sz w:val="24"/>
                <w:szCs w:val="24"/>
                <w:lang w:eastAsia="en-AU"/>
              </w:rPr>
            </w:pPr>
            <w:r w:rsidRPr="007E54E2">
              <w:rPr>
                <w:color w:val="000000"/>
                <w:sz w:val="24"/>
                <w:szCs w:val="24"/>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7CE4A18" w14:textId="78973B85">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FFD635B" w14:textId="32199BB0">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6D97A1E" w14:textId="2B5643E4">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88FAF63" w14:textId="283869FA">
            <w:pPr>
              <w:rPr>
                <w:sz w:val="24"/>
                <w:szCs w:val="24"/>
                <w:lang w:eastAsia="en-AU"/>
              </w:rPr>
            </w:pPr>
            <w:r w:rsidRPr="007E54E2">
              <w:rPr>
                <w:sz w:val="24"/>
                <w:szCs w:val="24"/>
                <w:lang w:eastAsia="en-AU"/>
              </w:rPr>
              <w:t>Index của request</w:t>
            </w:r>
          </w:p>
        </w:tc>
      </w:tr>
      <w:tr w:rsidRPr="007E54E2" w:rsidR="00D271EB" w:rsidTr="008531FB" w14:paraId="55D9877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B634B1A" w14:textId="4AB84CFC">
            <w:pPr>
              <w:rPr>
                <w:sz w:val="24"/>
                <w:szCs w:val="24"/>
                <w:lang w:eastAsia="en-AU"/>
              </w:rPr>
            </w:pPr>
            <w:r w:rsidRPr="007E54E2">
              <w:rPr>
                <w:color w:val="000000"/>
                <w:sz w:val="24"/>
                <w:szCs w:val="24"/>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44DA52" w14:textId="77777777">
            <w:pPr>
              <w:rPr>
                <w:sz w:val="24"/>
                <w:szCs w:val="24"/>
              </w:rPr>
            </w:pPr>
            <w:r w:rsidRPr="007E54E2">
              <w:rPr>
                <w:sz w:val="24"/>
                <w:szCs w:val="24"/>
              </w:rPr>
              <w:t>wanIndex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285F1C" w14:paraId="2B784645" w14:textId="10DA9975">
            <w:pPr>
              <w:rPr>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285F1C" w14:paraId="402C8DAC" w14:textId="01FD1AE0">
            <w:pPr>
              <w:jc w:val="center"/>
              <w:rPr>
                <w:sz w:val="24"/>
                <w:szCs w:val="24"/>
                <w:lang w:eastAsia="en-AU"/>
              </w:rPr>
            </w:pPr>
            <w:r w:rsidRPr="007E54E2">
              <w:rPr>
                <w:sz w:val="24"/>
                <w:szCs w:val="24"/>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285F1C" w:rsidRDefault="00D271EB" w14:paraId="2E03762E" w14:textId="698C88FD">
            <w:pPr>
              <w:rPr>
                <w:sz w:val="24"/>
                <w:szCs w:val="24"/>
                <w:lang w:eastAsia="en-AU"/>
              </w:rPr>
            </w:pPr>
            <w:r w:rsidRPr="007E54E2">
              <w:rPr>
                <w:sz w:val="24"/>
                <w:szCs w:val="24"/>
              </w:rPr>
              <w:t>Index của WAN.</w:t>
            </w:r>
          </w:p>
        </w:tc>
      </w:tr>
      <w:tr w:rsidRPr="007E54E2" w:rsidR="00D271EB" w:rsidTr="008531FB" w14:paraId="74BFF69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52FE33D" w14:textId="1B6E3531">
            <w:pPr>
              <w:rPr>
                <w:sz w:val="24"/>
                <w:szCs w:val="24"/>
                <w:lang w:eastAsia="en-AU"/>
              </w:rPr>
            </w:pPr>
            <w:r w:rsidRPr="007E54E2">
              <w:rPr>
                <w:color w:val="000000"/>
                <w:sz w:val="24"/>
                <w:szCs w:val="24"/>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92D554D" w14:textId="77777777">
            <w:pPr>
              <w:rPr>
                <w:sz w:val="24"/>
                <w:szCs w:val="24"/>
              </w:rPr>
            </w:pPr>
            <w:r w:rsidRPr="007E54E2">
              <w:rPr>
                <w:sz w:val="24"/>
                <w:szCs w:val="24"/>
              </w:rPr>
              <w:t>wanType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B2E6961"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E8D7220" w14:textId="77777777">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35FFED4" w14:textId="77777777">
            <w:pPr>
              <w:pStyle w:val="FirstLevelBullet"/>
              <w:numPr>
                <w:ilvl w:val="0"/>
                <w:numId w:val="0"/>
              </w:numPr>
              <w:rPr>
                <w:sz w:val="24"/>
                <w:szCs w:val="24"/>
                <w:lang w:eastAsia="en-AU"/>
              </w:rPr>
            </w:pPr>
            <w:r w:rsidRPr="007E54E2">
              <w:rPr>
                <w:sz w:val="24"/>
                <w:szCs w:val="24"/>
              </w:rPr>
              <w:t>Loại WAN: PPPoE, IPoE Dynamic, IPoE Static, L2TP, PPTP, Bridge</w:t>
            </w:r>
          </w:p>
        </w:tc>
      </w:tr>
      <w:tr w:rsidRPr="007E54E2" w:rsidR="00D271EB" w:rsidTr="008531FB" w14:paraId="59FD4BF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364B896" w14:textId="6DFB63E0">
            <w:pPr>
              <w:rPr>
                <w:sz w:val="24"/>
                <w:szCs w:val="24"/>
                <w:lang w:eastAsia="en-AU"/>
              </w:rPr>
            </w:pPr>
            <w:r w:rsidRPr="007E54E2">
              <w:rPr>
                <w:color w:val="000000"/>
                <w:sz w:val="24"/>
                <w:szCs w:val="24"/>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A09F3FC" w14:textId="77777777">
            <w:pPr>
              <w:rPr>
                <w:sz w:val="24"/>
                <w:szCs w:val="24"/>
              </w:rPr>
            </w:pPr>
            <w:r w:rsidRPr="007E54E2">
              <w:rPr>
                <w:sz w:val="24"/>
                <w:szCs w:val="24"/>
              </w:rPr>
              <w:t>vlanId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6F1670" w14:paraId="7AE1EBCD" w14:textId="0336F2CB">
            <w:pPr>
              <w:rPr>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6F1670" w14:paraId="48200ED5" w14:textId="6AB7047D">
            <w:pPr>
              <w:jc w:val="center"/>
              <w:rPr>
                <w:sz w:val="24"/>
                <w:szCs w:val="24"/>
                <w:lang w:eastAsia="en-AU"/>
              </w:rPr>
            </w:pPr>
            <w:r w:rsidRPr="007E54E2">
              <w:rPr>
                <w:sz w:val="24"/>
                <w:szCs w:val="24"/>
              </w:rPr>
              <w:t>3-4000, ngoại trừ 88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6F1670" w:rsidRDefault="00D271EB" w14:paraId="5F22ED7A" w14:textId="01FB1187">
            <w:pPr>
              <w:rPr>
                <w:sz w:val="24"/>
                <w:szCs w:val="24"/>
                <w:lang w:eastAsia="en-AU"/>
              </w:rPr>
            </w:pPr>
            <w:r w:rsidRPr="007E54E2">
              <w:rPr>
                <w:sz w:val="24"/>
                <w:szCs w:val="24"/>
              </w:rPr>
              <w:t>VLAN ID.</w:t>
            </w:r>
          </w:p>
        </w:tc>
      </w:tr>
      <w:tr w:rsidRPr="007E54E2" w:rsidR="00D271EB" w:rsidTr="008531FB" w14:paraId="2275677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5574898" w14:textId="603388BA">
            <w:pPr>
              <w:rPr>
                <w:sz w:val="24"/>
                <w:szCs w:val="24"/>
                <w:lang w:eastAsia="en-AU"/>
              </w:rPr>
            </w:pPr>
            <w:r w:rsidRPr="007E54E2">
              <w:rPr>
                <w:color w:val="000000"/>
                <w:sz w:val="24"/>
                <w:szCs w:val="24"/>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088EC92" w14:textId="77777777">
            <w:pPr>
              <w:rPr>
                <w:sz w:val="24"/>
                <w:szCs w:val="24"/>
              </w:rPr>
            </w:pPr>
            <w:r w:rsidRPr="007E54E2">
              <w:rPr>
                <w:sz w:val="24"/>
                <w:szCs w:val="24"/>
              </w:rPr>
              <w:t>ipVersion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FE898D1"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93B8CD4" w14:textId="77777777">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C966115" w14:textId="77777777">
            <w:pPr>
              <w:rPr>
                <w:sz w:val="24"/>
                <w:szCs w:val="24"/>
              </w:rPr>
            </w:pPr>
            <w:r w:rsidRPr="007E54E2">
              <w:rPr>
                <w:sz w:val="24"/>
                <w:szCs w:val="24"/>
              </w:rPr>
              <w:t>IP version của WAN chỉ có đối với WANType= IPoE Dynamic/IPoE Static /PPPoE.</w:t>
            </w:r>
          </w:p>
          <w:p w:rsidRPr="007E54E2" w:rsidR="00D271EB" w:rsidP="00D271EB" w:rsidRDefault="00D271EB" w14:paraId="501721B8" w14:textId="77777777">
            <w:pPr>
              <w:pStyle w:val="FirstLevelBullet"/>
              <w:numPr>
                <w:ilvl w:val="0"/>
                <w:numId w:val="0"/>
              </w:numPr>
              <w:rPr>
                <w:sz w:val="24"/>
                <w:szCs w:val="24"/>
                <w:lang w:eastAsia="en-AU"/>
              </w:rPr>
            </w:pPr>
            <w:r w:rsidRPr="007E54E2">
              <w:rPr>
                <w:sz w:val="24"/>
                <w:szCs w:val="24"/>
              </w:rPr>
              <w:t>Chuỗi ký tự trong danh sách sau: IPv4/IPv6/Dualstack.</w:t>
            </w:r>
          </w:p>
        </w:tc>
      </w:tr>
      <w:tr w:rsidRPr="007E54E2" w:rsidR="00D271EB" w:rsidTr="008531FB" w14:paraId="4C43A44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D0DF421" w14:textId="34112741">
            <w:pPr>
              <w:rPr>
                <w:sz w:val="24"/>
                <w:szCs w:val="24"/>
                <w:lang w:eastAsia="en-AU"/>
              </w:rPr>
            </w:pPr>
            <w:r w:rsidRPr="007E54E2">
              <w:rPr>
                <w:color w:val="000000"/>
                <w:sz w:val="24"/>
                <w:szCs w:val="24"/>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B5B518E" w14:textId="77777777">
            <w:pPr>
              <w:rPr>
                <w:sz w:val="24"/>
                <w:szCs w:val="24"/>
              </w:rPr>
            </w:pPr>
            <w:r w:rsidRPr="007E54E2">
              <w:rPr>
                <w:sz w:val="24"/>
                <w:szCs w:val="24"/>
              </w:rPr>
              <w:t>username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9549DF0"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E3BC2A6"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45A73891" w14:textId="77777777">
            <w:pPr>
              <w:rPr>
                <w:sz w:val="24"/>
                <w:szCs w:val="24"/>
              </w:rPr>
            </w:pPr>
            <w:r w:rsidRPr="007E54E2">
              <w:rPr>
                <w:sz w:val="24"/>
                <w:szCs w:val="24"/>
              </w:rPr>
              <w:t>Username.</w:t>
            </w:r>
          </w:p>
          <w:p w:rsidRPr="007E54E2" w:rsidR="00D271EB" w:rsidP="00D271EB" w:rsidRDefault="00D271EB" w14:paraId="3B31D97C" w14:textId="77777777">
            <w:pPr>
              <w:rPr>
                <w:sz w:val="24"/>
                <w:szCs w:val="24"/>
              </w:rPr>
            </w:pPr>
            <w:r w:rsidRPr="007E54E2">
              <w:rPr>
                <w:sz w:val="24"/>
                <w:szCs w:val="24"/>
              </w:rPr>
              <w:t>Chỉ có trường này đối với wanType = PPPoE, L2TP hoặc PPTP.</w:t>
            </w:r>
          </w:p>
          <w:p w:rsidRPr="007E54E2" w:rsidR="00D271EB" w:rsidP="00D271EB" w:rsidRDefault="00D271EB" w14:paraId="0271367A" w14:textId="77777777">
            <w:pPr>
              <w:pStyle w:val="FirstLevelBullet"/>
              <w:numPr>
                <w:ilvl w:val="0"/>
                <w:numId w:val="0"/>
              </w:numPr>
              <w:rPr>
                <w:sz w:val="24"/>
                <w:szCs w:val="24"/>
                <w:lang w:eastAsia="en-AU"/>
              </w:rPr>
            </w:pPr>
            <w:r w:rsidRPr="007E54E2">
              <w:rPr>
                <w:rFonts w:eastAsia="Calibri"/>
                <w:color w:val="000000"/>
                <w:sz w:val="24"/>
                <w:szCs w:val="24"/>
              </w:rPr>
              <w:t>Không chứa ký tự tiếng việt, dấu cách, dấu '&amp;', dấu nháy đơn ', dấu nháy kép ", dấu gạch chéo \</w:t>
            </w:r>
          </w:p>
        </w:tc>
      </w:tr>
      <w:tr w:rsidRPr="007E54E2" w:rsidR="00D271EB" w:rsidTr="008531FB" w14:paraId="06EEB8D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A0266AD" w14:textId="111BC0BB">
            <w:pPr>
              <w:rPr>
                <w:sz w:val="24"/>
                <w:szCs w:val="24"/>
                <w:lang w:eastAsia="en-AU"/>
              </w:rPr>
            </w:pPr>
            <w:r w:rsidRPr="007E54E2">
              <w:rPr>
                <w:color w:val="000000"/>
                <w:sz w:val="24"/>
                <w:szCs w:val="24"/>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929E9BE" w14:textId="77777777">
            <w:pPr>
              <w:rPr>
                <w:sz w:val="24"/>
                <w:szCs w:val="24"/>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7F8F145"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44CB657"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DFBEC03" w14:textId="77777777">
            <w:pPr>
              <w:rPr>
                <w:sz w:val="24"/>
                <w:szCs w:val="24"/>
              </w:rPr>
            </w:pPr>
            <w:r w:rsidRPr="007E54E2">
              <w:rPr>
                <w:sz w:val="24"/>
                <w:szCs w:val="24"/>
              </w:rPr>
              <w:t>Password PPPoE.</w:t>
            </w:r>
          </w:p>
          <w:p w:rsidRPr="007E54E2" w:rsidR="00D271EB" w:rsidP="00D271EB" w:rsidRDefault="00D271EB" w14:paraId="449A2913" w14:textId="77777777">
            <w:pPr>
              <w:rPr>
                <w:sz w:val="24"/>
                <w:szCs w:val="24"/>
              </w:rPr>
            </w:pPr>
            <w:r w:rsidRPr="007E54E2">
              <w:rPr>
                <w:sz w:val="24"/>
                <w:szCs w:val="24"/>
              </w:rPr>
              <w:t>Chỉ có trường này đối với wanType = PPPoE, L2TP hoặc PPTP.</w:t>
            </w:r>
          </w:p>
          <w:p w:rsidRPr="007E54E2" w:rsidR="00D271EB" w:rsidP="00D271EB" w:rsidRDefault="00D271EB" w14:paraId="69268CA6" w14:textId="77777777">
            <w:pPr>
              <w:pStyle w:val="FirstLevelBullet"/>
              <w:numPr>
                <w:ilvl w:val="0"/>
                <w:numId w:val="0"/>
              </w:numPr>
              <w:rPr>
                <w:sz w:val="24"/>
                <w:szCs w:val="24"/>
                <w:lang w:eastAsia="en-AU"/>
              </w:rPr>
            </w:pPr>
            <w:r w:rsidRPr="007E54E2">
              <w:rPr>
                <w:rFonts w:eastAsia="Calibri"/>
                <w:color w:val="000000"/>
                <w:sz w:val="24"/>
                <w:szCs w:val="24"/>
              </w:rPr>
              <w:t>Không chứa ký tự tiếng việt, dấu cách, dấu '&amp;', dấu nháy đơn ', dấu nháy kép ", dấu gạch chéo</w:t>
            </w:r>
          </w:p>
        </w:tc>
      </w:tr>
      <w:tr w:rsidRPr="007E54E2" w:rsidR="00D271EB" w:rsidTr="008531FB" w14:paraId="4ADE495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F35BF3D" w14:textId="70BD90C9">
            <w:pPr>
              <w:rPr>
                <w:sz w:val="24"/>
                <w:szCs w:val="24"/>
                <w:lang w:eastAsia="en-AU"/>
              </w:rPr>
            </w:pPr>
            <w:r w:rsidRPr="007E54E2">
              <w:rPr>
                <w:color w:val="000000"/>
                <w:sz w:val="24"/>
                <w:szCs w:val="24"/>
              </w:rPr>
              <w:t>9</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BF6444E" w14:textId="77777777">
            <w:pPr>
              <w:rPr>
                <w:sz w:val="24"/>
                <w:szCs w:val="24"/>
              </w:rPr>
            </w:pPr>
            <w:r w:rsidRPr="007E54E2">
              <w:rPr>
                <w:sz w:val="24"/>
                <w:szCs w:val="24"/>
              </w:rPr>
              <w:t>defaultRoute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1A72034" w14:textId="6DC2DE76">
            <w:pPr>
              <w:rPr>
                <w:sz w:val="24"/>
                <w:szCs w:val="24"/>
                <w:lang w:eastAsia="en-AU"/>
              </w:rPr>
            </w:pPr>
            <w:r w:rsidRPr="007E54E2">
              <w:rPr>
                <w:sz w:val="24"/>
                <w:szCs w:val="24"/>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38B49C1" w14:textId="13357D54">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19922F0" w14:textId="104ECBD9">
            <w:pPr>
              <w:pStyle w:val="FirstLevelBullet"/>
              <w:numPr>
                <w:ilvl w:val="0"/>
                <w:numId w:val="0"/>
              </w:numPr>
              <w:rPr>
                <w:sz w:val="24"/>
                <w:szCs w:val="24"/>
                <w:lang w:eastAsia="en-AU"/>
              </w:rPr>
            </w:pPr>
            <w:r w:rsidRPr="007E54E2">
              <w:rPr>
                <w:sz w:val="24"/>
                <w:szCs w:val="24"/>
              </w:rPr>
              <w:t>Enable Default Route trên interface nào thì interface đó sẽ được sử dụng làm default route cho ipv6. Chỉ được cấu hình Enable Deafault Route cho 1 interface network.</w:t>
            </w:r>
          </w:p>
        </w:tc>
      </w:tr>
      <w:tr w:rsidRPr="007E54E2" w:rsidR="00D271EB" w:rsidTr="008531FB" w14:paraId="6FBD6FD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CB1A8D6" w14:textId="33685A78">
            <w:pPr>
              <w:rPr>
                <w:sz w:val="24"/>
                <w:szCs w:val="24"/>
                <w:lang w:eastAsia="en-AU"/>
              </w:rPr>
            </w:pPr>
            <w:r w:rsidRPr="007E54E2">
              <w:rPr>
                <w:color w:val="000000"/>
                <w:sz w:val="24"/>
                <w:szCs w:val="24"/>
              </w:rPr>
              <w:t>10</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6A70616" w14:textId="77777777">
            <w:pPr>
              <w:rPr>
                <w:sz w:val="24"/>
                <w:szCs w:val="24"/>
              </w:rPr>
            </w:pPr>
            <w:r w:rsidRPr="007E54E2">
              <w:rPr>
                <w:bCs/>
                <w:sz w:val="24"/>
                <w:szCs w:val="24"/>
                <w:lang w:eastAsia="en-AU"/>
              </w:rPr>
              <w:t>ipv4Address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0A16CDB"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BD9F8DC" w14:textId="07BA20EC">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42CC797" w14:textId="77777777">
            <w:pPr>
              <w:rPr>
                <w:color w:val="000000"/>
                <w:sz w:val="24"/>
                <w:szCs w:val="24"/>
              </w:rPr>
            </w:pPr>
            <w:r w:rsidRPr="007E54E2">
              <w:rPr>
                <w:color w:val="000000"/>
                <w:sz w:val="24"/>
                <w:szCs w:val="24"/>
              </w:rPr>
              <w:t>IPv4 Address.</w:t>
            </w:r>
          </w:p>
          <w:p w:rsidRPr="007E54E2" w:rsidR="00D271EB" w:rsidP="00D271EB" w:rsidRDefault="00D271EB" w14:paraId="24F1EA7C" w14:textId="77777777">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D271EB" w:rsidTr="008531FB" w14:paraId="2BF5081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17847F2" w14:textId="4563735A">
            <w:pPr>
              <w:rPr>
                <w:sz w:val="24"/>
                <w:szCs w:val="24"/>
                <w:lang w:eastAsia="en-AU"/>
              </w:rPr>
            </w:pPr>
            <w:r w:rsidRPr="007E54E2">
              <w:rPr>
                <w:color w:val="000000"/>
                <w:sz w:val="24"/>
                <w:szCs w:val="24"/>
              </w:rPr>
              <w:t>11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E6CFBA3" w14:textId="77777777">
            <w:pPr>
              <w:rPr>
                <w:sz w:val="24"/>
                <w:szCs w:val="24"/>
              </w:rPr>
            </w:pPr>
            <w:r w:rsidRPr="007E54E2">
              <w:rPr>
                <w:bCs/>
                <w:sz w:val="24"/>
                <w:szCs w:val="24"/>
                <w:lang w:eastAsia="en-AU"/>
              </w:rPr>
              <w:t>ipv4Netmask</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5FE6533"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B7D05DC" w14:textId="1D6AAA1E">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6568277" w14:textId="77777777">
            <w:pPr>
              <w:rPr>
                <w:color w:val="000000"/>
                <w:sz w:val="24"/>
                <w:szCs w:val="24"/>
              </w:rPr>
            </w:pPr>
            <w:r w:rsidRPr="007E54E2">
              <w:rPr>
                <w:color w:val="000000"/>
                <w:sz w:val="24"/>
                <w:szCs w:val="24"/>
              </w:rPr>
              <w:t>IPv4 Netmask.</w:t>
            </w:r>
          </w:p>
          <w:p w:rsidRPr="007E54E2" w:rsidR="00D271EB" w:rsidP="00D271EB" w:rsidRDefault="00D271EB" w14:paraId="4FD7FC40" w14:textId="77777777">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D271EB" w:rsidTr="008531FB" w14:paraId="63A354F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244BA03" w14:textId="134D21A9">
            <w:pPr>
              <w:rPr>
                <w:sz w:val="24"/>
                <w:szCs w:val="24"/>
                <w:lang w:eastAsia="en-AU"/>
              </w:rPr>
            </w:pPr>
            <w:r w:rsidRPr="007E54E2">
              <w:rPr>
                <w:color w:val="000000"/>
                <w:sz w:val="24"/>
                <w:szCs w:val="24"/>
              </w:rPr>
              <w:lastRenderedPageBreak/>
              <w:t>12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1A10CDC" w14:textId="77777777">
            <w:pPr>
              <w:rPr>
                <w:sz w:val="24"/>
                <w:szCs w:val="24"/>
              </w:rPr>
            </w:pPr>
            <w:r w:rsidRPr="007E54E2">
              <w:rPr>
                <w:bCs/>
                <w:sz w:val="24"/>
                <w:szCs w:val="24"/>
                <w:lang w:eastAsia="en-AU"/>
              </w:rPr>
              <w:t>ipv4Gateway</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A7732DC"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9E6DAB8" w14:textId="577541C3">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861928B" w14:textId="77777777">
            <w:pPr>
              <w:rPr>
                <w:color w:val="000000"/>
                <w:sz w:val="24"/>
                <w:szCs w:val="24"/>
              </w:rPr>
            </w:pPr>
            <w:r w:rsidRPr="007E54E2">
              <w:rPr>
                <w:color w:val="000000"/>
                <w:sz w:val="24"/>
                <w:szCs w:val="24"/>
              </w:rPr>
              <w:t>IPv4 Gateway.</w:t>
            </w:r>
          </w:p>
          <w:p w:rsidRPr="007E54E2" w:rsidR="00D271EB" w:rsidP="00D271EB" w:rsidRDefault="00D271EB" w14:paraId="023FC633" w14:textId="77777777">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Pr="007E54E2" w:rsidR="00D271EB" w:rsidTr="008531FB" w14:paraId="47C18BD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C004C2D" w14:textId="1110FB55">
            <w:pPr>
              <w:rPr>
                <w:sz w:val="24"/>
                <w:szCs w:val="24"/>
                <w:lang w:eastAsia="en-AU"/>
              </w:rPr>
            </w:pPr>
            <w:r w:rsidRPr="007E54E2">
              <w:rPr>
                <w:color w:val="000000"/>
                <w:sz w:val="24"/>
                <w:szCs w:val="24"/>
              </w:rPr>
              <w:t>13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27711CC" w14:textId="77777777">
            <w:pPr>
              <w:rPr>
                <w:sz w:val="24"/>
                <w:szCs w:val="24"/>
              </w:rPr>
            </w:pPr>
            <w:r w:rsidRPr="007E54E2">
              <w:rPr>
                <w:bCs/>
                <w:sz w:val="24"/>
                <w:szCs w:val="24"/>
                <w:lang w:eastAsia="en-AU"/>
              </w:rPr>
              <w:t>ipv6Address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CF28279" w14:textId="527FE4D9">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E841ABF" w14:textId="3700AEF2">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D030A78" w14:textId="77777777">
            <w:pPr>
              <w:rPr>
                <w:color w:val="000000"/>
                <w:sz w:val="24"/>
                <w:szCs w:val="24"/>
              </w:rPr>
            </w:pPr>
            <w:r w:rsidRPr="007E54E2">
              <w:rPr>
                <w:color w:val="000000"/>
                <w:sz w:val="24"/>
                <w:szCs w:val="24"/>
              </w:rPr>
              <w:t>Ipv6 Address.</w:t>
            </w:r>
          </w:p>
          <w:p w:rsidRPr="007E54E2" w:rsidR="00D271EB" w:rsidP="00D271EB" w:rsidRDefault="00D271EB" w14:paraId="58B58BD0" w14:textId="77777777">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Pr="007E54E2" w:rsidR="00D271EB" w:rsidTr="008531FB" w14:paraId="3188027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71DC849" w14:textId="5386A26D">
            <w:pPr>
              <w:rPr>
                <w:sz w:val="24"/>
                <w:szCs w:val="24"/>
                <w:lang w:eastAsia="en-AU"/>
              </w:rPr>
            </w:pPr>
            <w:r w:rsidRPr="007E54E2">
              <w:rPr>
                <w:color w:val="000000"/>
                <w:sz w:val="24"/>
                <w:szCs w:val="24"/>
              </w:rPr>
              <w:t>14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C997FEB" w14:textId="77777777">
            <w:pPr>
              <w:rPr>
                <w:sz w:val="24"/>
                <w:szCs w:val="24"/>
              </w:rPr>
            </w:pPr>
            <w:r w:rsidRPr="007E54E2">
              <w:rPr>
                <w:bCs/>
                <w:sz w:val="24"/>
                <w:szCs w:val="24"/>
                <w:lang w:eastAsia="en-AU"/>
              </w:rPr>
              <w:t>ipv6Gateway</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7CD4DB0"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A2A2166" w14:textId="434C416D">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D4FEBF9" w14:textId="77777777">
            <w:pPr>
              <w:rPr>
                <w:color w:val="000000"/>
                <w:sz w:val="24"/>
                <w:szCs w:val="24"/>
              </w:rPr>
            </w:pPr>
            <w:r w:rsidRPr="007E54E2">
              <w:rPr>
                <w:color w:val="000000"/>
                <w:sz w:val="24"/>
                <w:szCs w:val="24"/>
              </w:rPr>
              <w:t>Ipv6 Gateway.</w:t>
            </w:r>
          </w:p>
          <w:p w:rsidRPr="007E54E2" w:rsidR="00D271EB" w:rsidP="00D271EB" w:rsidRDefault="00D271EB" w14:paraId="4E1C5F7C" w14:textId="77777777">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Pr="007E54E2" w:rsidR="00D271EB" w:rsidTr="008531FB" w14:paraId="76C739E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9D2A68E" w14:textId="6F12126D">
            <w:pPr>
              <w:rPr>
                <w:sz w:val="24"/>
                <w:szCs w:val="24"/>
                <w:lang w:eastAsia="en-AU"/>
              </w:rPr>
            </w:pPr>
            <w:r w:rsidRPr="007E54E2">
              <w:rPr>
                <w:color w:val="000000"/>
                <w:sz w:val="24"/>
                <w:szCs w:val="24"/>
              </w:rPr>
              <w:t>15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14C78F1" w14:textId="77777777">
            <w:pPr>
              <w:rPr>
                <w:bCs/>
                <w:sz w:val="24"/>
                <w:szCs w:val="24"/>
                <w:lang w:eastAsia="en-AU"/>
              </w:rPr>
            </w:pPr>
            <w:r w:rsidRPr="007E54E2">
              <w:rPr>
                <w:bCs/>
                <w:sz w:val="24"/>
                <w:szCs w:val="24"/>
                <w:lang w:eastAsia="en-AU"/>
              </w:rPr>
              <w:t>ipv6Type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DC889D8"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15D0A91" w14:textId="30D4424E">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96B5A7C" w14:textId="77777777">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Cơ chế lấy địa chỉ Ipv6: </w:t>
            </w:r>
            <w:r w:rsidRPr="007E54E2">
              <w:rPr>
                <w:rFonts w:eastAsia="Calibri"/>
                <w:color w:val="000000"/>
                <w:sz w:val="24"/>
                <w:szCs w:val="24"/>
              </w:rPr>
              <w:t>Auto, Stateful Only, Stateless Only</w:t>
            </w:r>
          </w:p>
          <w:p w:rsidRPr="007E54E2" w:rsidR="00D271EB" w:rsidP="00D271EB" w:rsidRDefault="00D271EB" w14:paraId="467AF9A0" w14:textId="77777777">
            <w:pPr>
              <w:rPr>
                <w:color w:val="000000"/>
                <w:sz w:val="24"/>
                <w:szCs w:val="24"/>
              </w:rPr>
            </w:pPr>
            <w:r w:rsidRPr="007E54E2">
              <w:rPr>
                <w:bCs/>
                <w:sz w:val="24"/>
                <w:szCs w:val="24"/>
                <w:lang w:eastAsia="en-AU"/>
              </w:rPr>
              <w:t xml:space="preserve">Chỉ có khi wanType là IPoE </w:t>
            </w:r>
            <w:r w:rsidRPr="007E54E2">
              <w:rPr>
                <w:color w:val="000000"/>
                <w:sz w:val="24"/>
                <w:szCs w:val="24"/>
                <w:lang w:val="fr-FR"/>
              </w:rPr>
              <w:t xml:space="preserve">Dynamic và </w:t>
            </w:r>
            <w:r w:rsidRPr="007E54E2">
              <w:rPr>
                <w:sz w:val="24"/>
                <w:szCs w:val="24"/>
              </w:rPr>
              <w:t>ipVersion</w:t>
            </w:r>
            <w:r w:rsidRPr="007E54E2">
              <w:rPr>
                <w:color w:val="000000"/>
                <w:sz w:val="24"/>
                <w:szCs w:val="24"/>
                <w:lang w:val="fr-FR"/>
              </w:rPr>
              <w:t xml:space="preserve"> là IPv6 hoặc Daul Stack.</w:t>
            </w:r>
          </w:p>
        </w:tc>
      </w:tr>
      <w:tr w:rsidRPr="007E54E2" w:rsidR="00D271EB" w:rsidTr="008531FB" w14:paraId="69AB49E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4053765" w14:textId="2359CFD8">
            <w:pPr>
              <w:rPr>
                <w:sz w:val="24"/>
                <w:szCs w:val="24"/>
                <w:lang w:eastAsia="en-AU"/>
              </w:rPr>
            </w:pPr>
            <w:r w:rsidRPr="007E54E2">
              <w:rPr>
                <w:color w:val="000000"/>
                <w:sz w:val="24"/>
                <w:szCs w:val="24"/>
              </w:rPr>
              <w:t>16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72B0DDB" w14:textId="77777777">
            <w:pPr>
              <w:rPr>
                <w:bCs/>
                <w:sz w:val="24"/>
                <w:szCs w:val="24"/>
                <w:lang w:eastAsia="en-AU"/>
              </w:rPr>
            </w:pPr>
            <w:r w:rsidRPr="007E54E2">
              <w:rPr>
                <w:bCs/>
                <w:sz w:val="24"/>
                <w:szCs w:val="24"/>
                <w:lang w:eastAsia="en-AU"/>
              </w:rPr>
              <w:t>networkServer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9BF8789"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3BF9213" w14:textId="7DCCA43A">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753ADC2" w14:textId="77777777">
            <w:pPr>
              <w:rPr>
                <w:color w:val="000000"/>
                <w:sz w:val="24"/>
                <w:szCs w:val="24"/>
              </w:rPr>
            </w:pPr>
            <w:r w:rsidRPr="007E54E2">
              <w:rPr>
                <w:color w:val="000000"/>
                <w:sz w:val="24"/>
                <w:szCs w:val="24"/>
              </w:rPr>
              <w:t>Địa chỉ IP Address của Server.</w:t>
            </w:r>
          </w:p>
          <w:p w:rsidRPr="007E54E2" w:rsidR="00D271EB" w:rsidP="00D271EB" w:rsidRDefault="00D271EB" w14:paraId="503DB08F" w14:textId="77777777">
            <w:pPr>
              <w:overflowPunct/>
              <w:autoSpaceDE/>
              <w:autoSpaceDN/>
              <w:adjustRightInd/>
              <w:spacing w:after="200" w:line="276" w:lineRule="auto"/>
              <w:textAlignment w:val="auto"/>
              <w:rPr>
                <w:bCs/>
                <w:sz w:val="24"/>
                <w:szCs w:val="24"/>
                <w:lang w:eastAsia="en-AU"/>
              </w:rPr>
            </w:pPr>
            <w:r w:rsidRPr="007E54E2">
              <w:rPr>
                <w:color w:val="000000"/>
                <w:sz w:val="24"/>
                <w:szCs w:val="24"/>
              </w:rPr>
              <w:t>Chỉ có khi wanType là L2TP hoặc PPTP</w:t>
            </w:r>
          </w:p>
        </w:tc>
      </w:tr>
    </w:tbl>
    <w:p w:rsidR="003F1F07" w:rsidP="003F1F07" w:rsidRDefault="003F1F07" w14:paraId="0FCD66AF" w14:textId="77777777"/>
    <w:p w:rsidR="003F1F07" w:rsidP="003F1F07" w:rsidRDefault="003F1F07" w14:paraId="55E90A8F" w14:textId="77777777">
      <w:pPr>
        <w:pStyle w:val="Heading3"/>
      </w:pPr>
      <w:bookmarkStart w:name="_Toc113352684" w:id="114"/>
      <w:r>
        <w:t>Response</w:t>
      </w:r>
      <w:bookmarkEnd w:id="114"/>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05BCE27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6846F89F" w14:textId="77777777">
            <w:pPr>
              <w:rPr>
                <w:b/>
                <w:bCs/>
                <w:sz w:val="24"/>
                <w:szCs w:val="24"/>
                <w:lang w:eastAsia="en-AU"/>
              </w:rPr>
            </w:pPr>
            <w:r w:rsidRPr="007E54E2">
              <w:rPr>
                <w:b/>
                <w:bCs/>
                <w:sz w:val="24"/>
                <w:szCs w:val="24"/>
                <w:lang w:eastAsia="en-AU"/>
              </w:rPr>
              <w:t>Payload</w:t>
            </w:r>
          </w:p>
        </w:tc>
      </w:tr>
      <w:tr w:rsidRPr="007E54E2" w:rsidR="003F1F07" w:rsidTr="00866F1A" w14:paraId="054FB98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3A4824D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7CB9A4B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78F005A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2B167C9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18B57B81" w14:textId="77777777">
            <w:pPr>
              <w:rPr>
                <w:b/>
                <w:bCs/>
                <w:sz w:val="24"/>
                <w:szCs w:val="24"/>
                <w:lang w:eastAsia="en-AU"/>
              </w:rPr>
            </w:pPr>
            <w:r w:rsidRPr="007E54E2">
              <w:rPr>
                <w:b/>
                <w:bCs/>
                <w:sz w:val="24"/>
                <w:szCs w:val="24"/>
                <w:lang w:eastAsia="en-AU"/>
              </w:rPr>
              <w:t>Description</w:t>
            </w:r>
          </w:p>
        </w:tc>
      </w:tr>
      <w:tr w:rsidRPr="007E54E2" w:rsidR="003F1F07" w:rsidTr="00866F1A" w14:paraId="7E54A74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5E8CB286"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56A9BA03"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4851DE2E"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07C5636E" w14:textId="753EDC1F">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3A8428D6" w14:textId="20441B18">
            <w:pPr>
              <w:rPr>
                <w:bCs/>
                <w:sz w:val="24"/>
                <w:szCs w:val="24"/>
                <w:lang w:eastAsia="en-AU"/>
              </w:rPr>
            </w:pPr>
            <w:r w:rsidRPr="007E54E2">
              <w:rPr>
                <w:bCs/>
                <w:sz w:val="24"/>
                <w:szCs w:val="24"/>
                <w:lang w:eastAsia="en-AU"/>
              </w:rPr>
              <w:t>- Mã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p w:rsidRPr="007E54E2" w:rsidR="003F1F07" w:rsidP="00866F1A" w:rsidRDefault="003F1F07" w14:paraId="7B1F6438" w14:textId="6BA3161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F1F07" w:rsidTr="00866F1A" w14:paraId="032944A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10A3825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6BCC8BE3"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211F7176"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5610AE" w14:paraId="4E508838" w14:textId="6D11D36C">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286A9B5" w14:textId="13ED1E19">
            <w:pPr>
              <w:rPr>
                <w:sz w:val="24"/>
                <w:szCs w:val="24"/>
                <w:lang w:eastAsia="en-AU"/>
              </w:rPr>
            </w:pPr>
            <w:r w:rsidRPr="007E54E2">
              <w:rPr>
                <w:sz w:val="24"/>
                <w:szCs w:val="24"/>
                <w:lang w:eastAsia="en-AU"/>
              </w:rPr>
              <w:t>Mô tả kết quả</w:t>
            </w:r>
            <w:r w:rsidRPr="007E54E2" w:rsidR="005610AE">
              <w:rPr>
                <w:bCs/>
                <w:sz w:val="24"/>
                <w:szCs w:val="24"/>
                <w:lang w:eastAsia="en-AU"/>
              </w:rPr>
              <w:t xml:space="preserve"> chi tiết trong mục </w:t>
            </w:r>
            <w:r w:rsidRPr="007E54E2" w:rsidR="005610AE">
              <w:rPr>
                <w:bCs/>
                <w:sz w:val="24"/>
                <w:szCs w:val="24"/>
                <w:lang w:eastAsia="en-AU"/>
              </w:rPr>
              <w:fldChar w:fldCharType="begin"/>
            </w:r>
            <w:r w:rsidRPr="007E54E2" w:rsidR="005610AE">
              <w:rPr>
                <w:bCs/>
                <w:sz w:val="24"/>
                <w:szCs w:val="24"/>
                <w:lang w:eastAsia="en-AU"/>
              </w:rPr>
              <w:instrText xml:space="preserve"> REF _Ref111454193 \n \h </w:instrText>
            </w:r>
            <w:r w:rsidRPr="007E54E2" w:rsidR="005610AE">
              <w:rPr>
                <w:bCs/>
                <w:sz w:val="24"/>
                <w:szCs w:val="24"/>
                <w:lang w:eastAsia="en-AU"/>
              </w:rPr>
            </w:r>
            <w:r w:rsidRPr="007E54E2" w:rsidR="005610AE">
              <w:rPr>
                <w:bCs/>
                <w:sz w:val="24"/>
                <w:szCs w:val="24"/>
                <w:lang w:eastAsia="en-AU"/>
              </w:rPr>
              <w:fldChar w:fldCharType="separate"/>
            </w:r>
            <w:r w:rsidRPr="007E54E2" w:rsidR="005610AE">
              <w:rPr>
                <w:bCs/>
                <w:sz w:val="24"/>
                <w:szCs w:val="24"/>
                <w:lang w:eastAsia="en-AU"/>
              </w:rPr>
              <w:t>9.1</w:t>
            </w:r>
            <w:r w:rsidRPr="007E54E2" w:rsidR="005610AE">
              <w:rPr>
                <w:bCs/>
                <w:sz w:val="24"/>
                <w:szCs w:val="24"/>
                <w:lang w:eastAsia="en-AU"/>
              </w:rPr>
              <w:fldChar w:fldCharType="end"/>
            </w:r>
          </w:p>
        </w:tc>
      </w:tr>
      <w:tr w:rsidRPr="007E54E2" w:rsidR="00D271EB" w:rsidTr="00866F1A" w14:paraId="0C7EF98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13C2BA3"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C63030C" w14:textId="4D1D58F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D78B8B4" w14:textId="4642F7D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B52A6F5" w14:textId="04FB6535">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CDBEF7A" w14:textId="6016370D">
            <w:pPr>
              <w:rPr>
                <w:sz w:val="24"/>
                <w:szCs w:val="24"/>
                <w:lang w:eastAsia="en-AU"/>
              </w:rPr>
            </w:pPr>
            <w:r w:rsidRPr="007E54E2">
              <w:rPr>
                <w:sz w:val="24"/>
                <w:szCs w:val="24"/>
                <w:lang w:eastAsia="en-AU"/>
              </w:rPr>
              <w:t>Index của request</w:t>
            </w:r>
          </w:p>
        </w:tc>
      </w:tr>
      <w:tr w:rsidRPr="007E54E2" w:rsidR="00D271EB" w:rsidTr="00866F1A" w14:paraId="7BB730D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E36B010"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30D4CBA"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045393E"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AB19F71" w14:textId="26DAFB32">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B3E9A6E" w14:textId="77777777">
            <w:pPr>
              <w:pStyle w:val="FirstLevelBullet"/>
              <w:numPr>
                <w:ilvl w:val="0"/>
                <w:numId w:val="0"/>
              </w:numPr>
              <w:rPr>
                <w:sz w:val="24"/>
                <w:szCs w:val="24"/>
                <w:lang w:eastAsia="en-AU"/>
              </w:rPr>
            </w:pPr>
            <w:r w:rsidRPr="007E54E2">
              <w:rPr>
                <w:sz w:val="24"/>
                <w:szCs w:val="24"/>
                <w:lang w:eastAsia="en-AU"/>
              </w:rPr>
              <w:t xml:space="preserve"> </w:t>
            </w:r>
          </w:p>
        </w:tc>
      </w:tr>
    </w:tbl>
    <w:p w:rsidR="003F1F07" w:rsidP="003F1F07" w:rsidRDefault="003F1F07" w14:paraId="3DDABCB8" w14:textId="77777777"/>
    <w:p w:rsidRPr="00F0172A" w:rsidR="003F1F07" w:rsidP="003F1F07" w:rsidRDefault="003F1F07" w14:paraId="13795B37" w14:textId="77777777"/>
    <w:p w:rsidR="003F1F07" w:rsidP="003F1F07" w:rsidRDefault="003F1F07" w14:paraId="427F0E2A" w14:textId="77777777"/>
    <w:p w:rsidR="003F1F07" w:rsidP="003F1F07" w:rsidRDefault="003F1F07" w14:paraId="1F4F4417" w14:textId="77777777">
      <w:pPr>
        <w:pStyle w:val="Heading3"/>
      </w:pPr>
      <w:bookmarkStart w:name="_Toc113352685" w:id="115"/>
      <w:r>
        <w:t>Example</w:t>
      </w:r>
      <w:bookmarkEnd w:id="115"/>
    </w:p>
    <w:p w:rsidR="003F1F07" w:rsidP="003F1F07" w:rsidRDefault="003F1F07" w14:paraId="3EF3F03C" w14:textId="77777777">
      <w:pPr>
        <w:rPr>
          <w:b/>
        </w:rPr>
      </w:pPr>
      <w:r>
        <w:rPr>
          <w:b/>
        </w:rPr>
        <w:t>Request:</w:t>
      </w:r>
    </w:p>
    <w:p w:rsidRPr="00960690" w:rsidR="003F1F07" w:rsidP="003F1F07" w:rsidRDefault="003F1F07" w14:paraId="2F540B62" w14:textId="77777777">
      <w:pPr>
        <w:rPr>
          <w:i/>
          <w:u w:val="single"/>
        </w:rPr>
      </w:pPr>
      <w:r w:rsidRPr="00960690">
        <w:rPr>
          <w:u w:val="single"/>
        </w:rPr>
        <w:t>https://192.168.88.1:9000</w:t>
      </w:r>
      <w:r>
        <w:rPr>
          <w:u w:val="single"/>
        </w:rPr>
        <w:t>/onelinkagent</w:t>
      </w:r>
    </w:p>
    <w:p w:rsidR="00961994" w:rsidP="00961994" w:rsidRDefault="00961994" w14:paraId="36C7A4CF" w14:textId="77777777">
      <w:r>
        <w:lastRenderedPageBreak/>
        <w:t>{</w:t>
      </w:r>
    </w:p>
    <w:p w:rsidR="00961994" w:rsidP="00961994" w:rsidRDefault="00961994" w14:paraId="240A79DC" w14:textId="7763E131">
      <w:r>
        <w:tab/>
      </w:r>
      <w:r>
        <w:t>"action": "wanEdit",</w:t>
      </w:r>
    </w:p>
    <w:p w:rsidR="00961994" w:rsidP="00961994" w:rsidRDefault="00961994" w14:paraId="40F1AC89" w14:textId="77777777">
      <w:r>
        <w:tab/>
      </w:r>
      <w:r>
        <w:t>"wanIndex": "&lt;wanIndex&gt;",</w:t>
      </w:r>
    </w:p>
    <w:p w:rsidR="00961994" w:rsidP="00961994" w:rsidRDefault="00961994" w14:paraId="1274E5C7" w14:textId="77777777">
      <w:r>
        <w:tab/>
      </w:r>
      <w:r>
        <w:t>"wanType": "IPoE Dynamic",</w:t>
      </w:r>
    </w:p>
    <w:p w:rsidR="00961994" w:rsidP="00961994" w:rsidRDefault="00961994" w14:paraId="299FCD40" w14:textId="77777777">
      <w:r>
        <w:tab/>
      </w:r>
      <w:r>
        <w:t>"vlanId": "&lt;vlanId&gt;",</w:t>
      </w:r>
    </w:p>
    <w:p w:rsidR="00961994" w:rsidP="00961994" w:rsidRDefault="00961994" w14:paraId="7291CE70" w14:textId="77777777">
      <w:r>
        <w:tab/>
      </w:r>
      <w:r>
        <w:t>"ipVersion": "&lt;ipVersion&gt;",</w:t>
      </w:r>
    </w:p>
    <w:p w:rsidR="00961994" w:rsidP="00961994" w:rsidRDefault="00961994" w14:paraId="5EA995BF" w14:textId="2C75E8DB">
      <w:r>
        <w:tab/>
      </w:r>
      <w:r>
        <w:t xml:space="preserve">"requestId": </w:t>
      </w:r>
      <w:r w:rsidR="00FA141F">
        <w:t>&lt;requestId&gt;</w:t>
      </w:r>
    </w:p>
    <w:p w:rsidR="00961994" w:rsidP="00961994" w:rsidRDefault="00961994" w14:paraId="2AE2B25B" w14:textId="77777777">
      <w:r>
        <w:t>}</w:t>
      </w:r>
    </w:p>
    <w:p w:rsidR="00961994" w:rsidP="00961994" w:rsidRDefault="00961994" w14:paraId="55E10B19" w14:textId="77777777">
      <w:pPr>
        <w:rPr>
          <w:b/>
        </w:rPr>
      </w:pPr>
      <w:r>
        <w:rPr>
          <w:b/>
        </w:rPr>
        <w:t>Response:</w:t>
      </w:r>
    </w:p>
    <w:p w:rsidR="00961994" w:rsidP="00961994" w:rsidRDefault="00961994" w14:paraId="3573A735" w14:textId="77777777">
      <w:r>
        <w:t>{</w:t>
      </w:r>
    </w:p>
    <w:p w:rsidR="00961994" w:rsidP="00961994" w:rsidRDefault="00961994" w14:paraId="30E27006" w14:textId="77777777">
      <w:r>
        <w:tab/>
      </w:r>
      <w:r>
        <w:t>"status": 0,</w:t>
      </w:r>
    </w:p>
    <w:p w:rsidR="00961994" w:rsidP="00961994" w:rsidRDefault="00961994" w14:paraId="79F072DD" w14:textId="77777777">
      <w:r>
        <w:tab/>
      </w:r>
      <w:r>
        <w:t>"message": "Success",</w:t>
      </w:r>
    </w:p>
    <w:p w:rsidR="00961994" w:rsidP="00961994" w:rsidRDefault="00961994" w14:paraId="18737C94" w14:textId="4AAC12DF">
      <w:r>
        <w:tab/>
      </w:r>
      <w:r>
        <w:t xml:space="preserve">"requestId": </w:t>
      </w:r>
      <w:r w:rsidR="00FA141F">
        <w:t>&lt;requestId&gt;</w:t>
      </w:r>
      <w:r>
        <w:t>,</w:t>
      </w:r>
    </w:p>
    <w:p w:rsidR="00961994" w:rsidP="00961994" w:rsidRDefault="00961994" w14:paraId="217EE9A6" w14:textId="77777777">
      <w:r>
        <w:tab/>
      </w:r>
      <w:r>
        <w:t>"data": {}</w:t>
      </w:r>
    </w:p>
    <w:p w:rsidR="00961994" w:rsidP="00961994" w:rsidRDefault="00961994" w14:paraId="1CD63B68" w14:textId="77777777">
      <w:r>
        <w:t>}</w:t>
      </w:r>
    </w:p>
    <w:p w:rsidR="003F1F07" w:rsidP="003F1F07" w:rsidRDefault="003F1F07" w14:paraId="268853B9" w14:textId="77777777"/>
    <w:p w:rsidR="003F1F07" w:rsidP="00961994" w:rsidRDefault="00961994" w14:paraId="570097A7" w14:textId="6CA1505C">
      <w:pPr>
        <w:pStyle w:val="Heading2"/>
      </w:pPr>
      <w:bookmarkStart w:name="_Toc113352686" w:id="116"/>
      <w:r w:rsidRPr="00961994">
        <w:t>wanRemove</w:t>
      </w:r>
      <w:bookmarkEnd w:id="116"/>
    </w:p>
    <w:p w:rsidR="003F1F07" w:rsidP="003F1F07" w:rsidRDefault="003F1F07" w14:paraId="4CC6CB64" w14:textId="77777777">
      <w:pPr>
        <w:pStyle w:val="Heading3"/>
      </w:pPr>
      <w:bookmarkStart w:name="_Toc113352687" w:id="117"/>
      <w:r>
        <w:t>Mô tả API</w:t>
      </w:r>
      <w:bookmarkEnd w:id="11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F1F07" w:rsidTr="00866F1A" w14:paraId="77E4E020" w14:textId="77777777">
        <w:trPr>
          <w:trHeight w:val="567"/>
        </w:trPr>
        <w:tc>
          <w:tcPr>
            <w:tcW w:w="996" w:type="pct"/>
            <w:shd w:val="clear" w:color="auto" w:fill="D9D9D9" w:themeFill="background1" w:themeFillShade="D9"/>
            <w:vAlign w:val="center"/>
          </w:tcPr>
          <w:p w:rsidRPr="007E54E2" w:rsidR="003F1F07" w:rsidP="007908BF" w:rsidRDefault="003F1F07" w14:paraId="0175A07C"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F1F07" w:rsidP="007908BF" w:rsidRDefault="003F1F07" w14:paraId="189A70C4" w14:textId="77777777">
            <w:pPr>
              <w:pStyle w:val="ANSVNormal"/>
              <w:rPr>
                <w:rFonts w:cs="Times New Roman"/>
                <w:sz w:val="24"/>
                <w:szCs w:val="24"/>
              </w:rPr>
            </w:pPr>
            <w:r w:rsidRPr="007E54E2">
              <w:rPr>
                <w:rFonts w:cs="Times New Roman"/>
                <w:sz w:val="24"/>
                <w:szCs w:val="24"/>
              </w:rPr>
              <w:t>Description</w:t>
            </w:r>
          </w:p>
        </w:tc>
      </w:tr>
      <w:tr w:rsidRPr="007E54E2" w:rsidR="003F1F07" w:rsidTr="00866F1A" w14:paraId="328AE6B6" w14:textId="77777777">
        <w:trPr>
          <w:trHeight w:val="362"/>
        </w:trPr>
        <w:tc>
          <w:tcPr>
            <w:tcW w:w="996" w:type="pct"/>
            <w:vAlign w:val="center"/>
          </w:tcPr>
          <w:p w:rsidRPr="007E54E2" w:rsidR="003F1F07" w:rsidP="00866F1A" w:rsidRDefault="00961994" w14:paraId="22771790" w14:textId="1B8A00A7">
            <w:pPr>
              <w:rPr>
                <w:color w:val="000000"/>
                <w:sz w:val="24"/>
                <w:szCs w:val="24"/>
              </w:rPr>
            </w:pPr>
            <w:r w:rsidRPr="007E54E2">
              <w:rPr>
                <w:sz w:val="24"/>
                <w:szCs w:val="24"/>
              </w:rPr>
              <w:t>wanRemove</w:t>
            </w:r>
          </w:p>
        </w:tc>
        <w:tc>
          <w:tcPr>
            <w:tcW w:w="4004" w:type="pct"/>
            <w:vAlign w:val="center"/>
          </w:tcPr>
          <w:p w:rsidRPr="007E54E2" w:rsidR="003F1F07" w:rsidP="00866F1A" w:rsidRDefault="00501D96" w14:paraId="4DCFA8C8" w14:textId="635D4DF6">
            <w:pPr>
              <w:overflowPunct/>
              <w:autoSpaceDE/>
              <w:autoSpaceDN/>
              <w:adjustRightInd/>
              <w:spacing w:after="0"/>
              <w:jc w:val="left"/>
              <w:textAlignment w:val="auto"/>
              <w:rPr>
                <w:color w:val="000000"/>
                <w:sz w:val="24"/>
                <w:szCs w:val="24"/>
              </w:rPr>
            </w:pPr>
            <w:r w:rsidRPr="007E54E2">
              <w:rPr>
                <w:color w:val="000000"/>
                <w:sz w:val="24"/>
                <w:szCs w:val="24"/>
              </w:rPr>
              <w:t>Xóa WAN</w:t>
            </w:r>
          </w:p>
        </w:tc>
      </w:tr>
      <w:tr w:rsidRPr="007E54E2" w:rsidR="003F1F07" w:rsidTr="00866F1A" w14:paraId="71DAC921" w14:textId="77777777">
        <w:trPr>
          <w:trHeight w:val="362"/>
        </w:trPr>
        <w:tc>
          <w:tcPr>
            <w:tcW w:w="996" w:type="pct"/>
            <w:vAlign w:val="center"/>
          </w:tcPr>
          <w:p w:rsidRPr="007E54E2" w:rsidR="003F1F07" w:rsidP="00866F1A" w:rsidRDefault="003F1F07" w14:paraId="15C196BB" w14:textId="77777777">
            <w:pPr>
              <w:rPr>
                <w:sz w:val="24"/>
                <w:szCs w:val="24"/>
              </w:rPr>
            </w:pPr>
            <w:r w:rsidRPr="007E54E2">
              <w:rPr>
                <w:sz w:val="24"/>
                <w:szCs w:val="24"/>
              </w:rPr>
              <w:t>Host</w:t>
            </w:r>
          </w:p>
        </w:tc>
        <w:tc>
          <w:tcPr>
            <w:tcW w:w="4004" w:type="pct"/>
            <w:vAlign w:val="center"/>
          </w:tcPr>
          <w:p w:rsidRPr="007E54E2" w:rsidR="003F1F07" w:rsidP="007908BF" w:rsidRDefault="003F1F07" w14:paraId="3EC049C4" w14:textId="77777777">
            <w:pPr>
              <w:pStyle w:val="ANSVNormal"/>
              <w:rPr>
                <w:rFonts w:cs="Times New Roman"/>
                <w:sz w:val="24"/>
                <w:szCs w:val="24"/>
              </w:rPr>
            </w:pPr>
            <w:r w:rsidRPr="007E54E2">
              <w:rPr>
                <w:rFonts w:cs="Times New Roman"/>
                <w:sz w:val="24"/>
                <w:szCs w:val="24"/>
              </w:rPr>
              <w:t>https://&lt;ip&gt;:9000/onelinkagent</w:t>
            </w:r>
          </w:p>
        </w:tc>
      </w:tr>
      <w:tr w:rsidRPr="007E54E2" w:rsidR="003F1F07" w:rsidTr="00866F1A" w14:paraId="0320A7A5" w14:textId="77777777">
        <w:tc>
          <w:tcPr>
            <w:tcW w:w="996" w:type="pct"/>
            <w:vAlign w:val="center"/>
          </w:tcPr>
          <w:p w:rsidRPr="007E54E2" w:rsidR="003F1F07" w:rsidP="007908BF" w:rsidRDefault="003F1F07" w14:paraId="7162EA86"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F1F07" w:rsidP="007908BF" w:rsidRDefault="003F1F07" w14:paraId="7ACC1A7A" w14:textId="77777777">
            <w:pPr>
              <w:pStyle w:val="ANSVNormal"/>
              <w:rPr>
                <w:rFonts w:cs="Times New Roman"/>
                <w:sz w:val="24"/>
                <w:szCs w:val="24"/>
              </w:rPr>
            </w:pPr>
            <w:r w:rsidRPr="007E54E2">
              <w:rPr>
                <w:rFonts w:cs="Times New Roman"/>
                <w:sz w:val="24"/>
                <w:szCs w:val="24"/>
              </w:rPr>
              <w:t>HTTP POST</w:t>
            </w:r>
          </w:p>
        </w:tc>
      </w:tr>
      <w:tr w:rsidRPr="007E54E2" w:rsidR="003F1F07" w:rsidTr="00866F1A" w14:paraId="2B231E04" w14:textId="77777777">
        <w:tc>
          <w:tcPr>
            <w:tcW w:w="996" w:type="pct"/>
            <w:vAlign w:val="center"/>
          </w:tcPr>
          <w:p w:rsidRPr="007E54E2" w:rsidR="003F1F07" w:rsidP="007908BF" w:rsidRDefault="003F1F07" w14:paraId="16CC1905"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F1F07" w:rsidP="007908BF" w:rsidRDefault="003F1F07" w14:paraId="2EE89183" w14:textId="77777777">
            <w:pPr>
              <w:pStyle w:val="ANSVNormal"/>
              <w:rPr>
                <w:rFonts w:cs="Times New Roman"/>
                <w:sz w:val="24"/>
                <w:szCs w:val="24"/>
              </w:rPr>
            </w:pPr>
            <w:r w:rsidRPr="007E54E2">
              <w:rPr>
                <w:rFonts w:cs="Times New Roman"/>
                <w:sz w:val="24"/>
                <w:szCs w:val="24"/>
              </w:rPr>
              <w:t>application/json</w:t>
            </w:r>
          </w:p>
        </w:tc>
      </w:tr>
      <w:tr w:rsidRPr="007E54E2" w:rsidR="003F1F07" w:rsidTr="00866F1A" w14:paraId="55AD69B7" w14:textId="77777777">
        <w:tc>
          <w:tcPr>
            <w:tcW w:w="996" w:type="pct"/>
            <w:vAlign w:val="center"/>
          </w:tcPr>
          <w:p w:rsidRPr="007E54E2" w:rsidR="003F1F07" w:rsidP="007908BF" w:rsidRDefault="003F1F07" w14:paraId="7D43479B"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F1F07" w14:paraId="58F4C1A2" w14:textId="05992F21">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F1F07" w:rsidP="00316984" w:rsidRDefault="00316984" w14:paraId="191F0271" w14:textId="40B54808">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F1F07" w:rsidTr="00866F1A" w14:paraId="4E95A600" w14:textId="77777777">
        <w:tc>
          <w:tcPr>
            <w:tcW w:w="996" w:type="pct"/>
            <w:vAlign w:val="center"/>
          </w:tcPr>
          <w:p w:rsidRPr="007E54E2" w:rsidR="003F1F07" w:rsidP="007908BF" w:rsidRDefault="003F1F07" w14:paraId="78BD61F3"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F1F07" w:rsidP="007908BF" w:rsidRDefault="003F1F07" w14:paraId="1463AAA1" w14:textId="77777777">
            <w:pPr>
              <w:pStyle w:val="ANSVNormal"/>
              <w:rPr>
                <w:rFonts w:cs="Times New Roman"/>
                <w:sz w:val="24"/>
                <w:szCs w:val="24"/>
              </w:rPr>
            </w:pPr>
            <w:r w:rsidRPr="007E54E2">
              <w:rPr>
                <w:rFonts w:cs="Times New Roman"/>
                <w:sz w:val="24"/>
                <w:szCs w:val="24"/>
              </w:rPr>
              <w:t>JSON object</w:t>
            </w:r>
          </w:p>
        </w:tc>
      </w:tr>
    </w:tbl>
    <w:p w:rsidR="003F1F07" w:rsidP="003F1F07" w:rsidRDefault="003F1F07" w14:paraId="5E0E1ABA" w14:textId="77777777"/>
    <w:p w:rsidR="003F1F07" w:rsidP="003F1F07" w:rsidRDefault="003F1F07" w14:paraId="5E242B68" w14:textId="77777777">
      <w:pPr>
        <w:pStyle w:val="Heading3"/>
      </w:pPr>
      <w:bookmarkStart w:name="_Toc113352688" w:id="118"/>
      <w:r>
        <w:t>Request</w:t>
      </w:r>
      <w:bookmarkEnd w:id="118"/>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649E2750"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2CA22CD1" w14:textId="77777777">
            <w:pPr>
              <w:rPr>
                <w:b/>
                <w:bCs/>
                <w:sz w:val="24"/>
                <w:szCs w:val="24"/>
                <w:lang w:eastAsia="en-AU"/>
              </w:rPr>
            </w:pPr>
            <w:r w:rsidRPr="007E54E2">
              <w:rPr>
                <w:b/>
                <w:bCs/>
                <w:sz w:val="24"/>
                <w:szCs w:val="24"/>
                <w:lang w:eastAsia="en-AU"/>
              </w:rPr>
              <w:t>Payload</w:t>
            </w:r>
          </w:p>
        </w:tc>
      </w:tr>
      <w:tr w:rsidRPr="007E54E2" w:rsidR="003F1F07" w:rsidTr="00866F1A" w14:paraId="795E21D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22571CA7"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02F2FE6D"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3F17413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7A2D958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41CD3B06" w14:textId="77777777">
            <w:pPr>
              <w:rPr>
                <w:b/>
                <w:bCs/>
                <w:sz w:val="24"/>
                <w:szCs w:val="24"/>
                <w:lang w:eastAsia="en-AU"/>
              </w:rPr>
            </w:pPr>
            <w:r w:rsidRPr="007E54E2">
              <w:rPr>
                <w:b/>
                <w:bCs/>
                <w:sz w:val="24"/>
                <w:szCs w:val="24"/>
                <w:lang w:eastAsia="en-AU"/>
              </w:rPr>
              <w:t>Description</w:t>
            </w:r>
          </w:p>
        </w:tc>
      </w:tr>
      <w:tr w:rsidRPr="007E54E2" w:rsidR="003F1F07" w:rsidTr="00866F1A" w14:paraId="2824AF7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2B44BB40"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6D05C32"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026DAAC2"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443C779E"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5EC5C982" w14:textId="77777777">
            <w:pPr>
              <w:rPr>
                <w:sz w:val="24"/>
                <w:szCs w:val="24"/>
                <w:lang w:eastAsia="en-AU"/>
              </w:rPr>
            </w:pPr>
            <w:r w:rsidRPr="007E54E2">
              <w:rPr>
                <w:sz w:val="24"/>
                <w:szCs w:val="24"/>
                <w:lang w:eastAsia="en-AU"/>
              </w:rPr>
              <w:t>Yêu cầu nghiệp vụ</w:t>
            </w:r>
          </w:p>
          <w:p w:rsidRPr="007E54E2" w:rsidR="003F1F07" w:rsidP="00866F1A" w:rsidRDefault="003F1F07" w14:paraId="64D05A4A" w14:textId="1587934F">
            <w:pPr>
              <w:rPr>
                <w:b/>
                <w:bCs/>
                <w:sz w:val="24"/>
                <w:szCs w:val="24"/>
                <w:lang w:eastAsia="en-AU"/>
              </w:rPr>
            </w:pPr>
            <w:r w:rsidRPr="007E54E2">
              <w:rPr>
                <w:sz w:val="24"/>
                <w:szCs w:val="24"/>
                <w:lang w:eastAsia="en-AU"/>
              </w:rPr>
              <w:t xml:space="preserve">action = </w:t>
            </w:r>
            <w:r w:rsidRPr="007E54E2" w:rsidR="00961994">
              <w:rPr>
                <w:sz w:val="24"/>
                <w:szCs w:val="24"/>
              </w:rPr>
              <w:t>wanRemove</w:t>
            </w:r>
          </w:p>
        </w:tc>
      </w:tr>
      <w:tr w:rsidRPr="007E54E2" w:rsidR="00D271EB" w:rsidTr="00866F1A" w14:paraId="4911728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26C0EE5"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684368B" w14:textId="71D67286">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92D33AF" w14:textId="20417B06">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6249B77" w14:textId="66B427CB">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D81D693" w14:textId="2525C758">
            <w:pPr>
              <w:rPr>
                <w:sz w:val="24"/>
                <w:szCs w:val="24"/>
                <w:lang w:eastAsia="en-AU"/>
              </w:rPr>
            </w:pPr>
            <w:r w:rsidRPr="007E54E2">
              <w:rPr>
                <w:sz w:val="24"/>
                <w:szCs w:val="24"/>
                <w:lang w:eastAsia="en-AU"/>
              </w:rPr>
              <w:t>Index của request</w:t>
            </w:r>
          </w:p>
        </w:tc>
      </w:tr>
      <w:tr w:rsidRPr="007E54E2" w:rsidR="00D271EB" w:rsidTr="00866F1A" w14:paraId="42C4823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2CB9838" w14:textId="69174AF4">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79B6181" w14:textId="3E4413A0">
            <w:pPr>
              <w:rPr>
                <w:sz w:val="24"/>
                <w:szCs w:val="24"/>
              </w:rPr>
            </w:pPr>
            <w:r w:rsidRPr="007E54E2">
              <w:rPr>
                <w:sz w:val="24"/>
                <w:szCs w:val="24"/>
              </w:rPr>
              <w:t>wanIndex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285F1C" w14:paraId="2EF85E71" w14:textId="7E090442">
            <w:pPr>
              <w:rPr>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285F1C" w14:paraId="094BE0F5" w14:textId="66424C19">
            <w:pPr>
              <w:jc w:val="center"/>
              <w:rPr>
                <w:sz w:val="24"/>
                <w:szCs w:val="24"/>
                <w:lang w:eastAsia="en-AU"/>
              </w:rPr>
            </w:pPr>
            <w:r>
              <w:rPr>
                <w:sz w:val="24"/>
                <w:szCs w:val="24"/>
              </w:rPr>
              <w:t>1</w:t>
            </w:r>
            <w:r w:rsidRPr="007E54E2">
              <w:rPr>
                <w:sz w:val="24"/>
                <w:szCs w:val="24"/>
              </w:rPr>
              <w:t>-3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285F1C" w:rsidRDefault="00D271EB" w14:paraId="3F01CA8E" w14:textId="3DBF1116">
            <w:pPr>
              <w:rPr>
                <w:sz w:val="24"/>
                <w:szCs w:val="24"/>
                <w:lang w:eastAsia="en-AU"/>
              </w:rPr>
            </w:pPr>
            <w:r w:rsidRPr="007E54E2">
              <w:rPr>
                <w:sz w:val="24"/>
                <w:szCs w:val="24"/>
              </w:rPr>
              <w:t>Index của WAN.</w:t>
            </w:r>
          </w:p>
        </w:tc>
      </w:tr>
    </w:tbl>
    <w:p w:rsidR="003F1F07" w:rsidP="003F1F07" w:rsidRDefault="003F1F07" w14:paraId="3D62CC67" w14:textId="77777777"/>
    <w:p w:rsidR="003F1F07" w:rsidP="003F1F07" w:rsidRDefault="003F1F07" w14:paraId="124869D5" w14:textId="77777777">
      <w:pPr>
        <w:pStyle w:val="Heading3"/>
      </w:pPr>
      <w:bookmarkStart w:name="_Toc113352689" w:id="119"/>
      <w:r>
        <w:t>Response</w:t>
      </w:r>
      <w:bookmarkEnd w:id="119"/>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40730306"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7F10BEC2" w14:textId="77777777">
            <w:pPr>
              <w:rPr>
                <w:b/>
                <w:bCs/>
                <w:sz w:val="24"/>
                <w:szCs w:val="24"/>
                <w:lang w:eastAsia="en-AU"/>
              </w:rPr>
            </w:pPr>
            <w:r w:rsidRPr="007E54E2">
              <w:rPr>
                <w:b/>
                <w:bCs/>
                <w:sz w:val="24"/>
                <w:szCs w:val="24"/>
                <w:lang w:eastAsia="en-AU"/>
              </w:rPr>
              <w:t>Payload</w:t>
            </w:r>
          </w:p>
        </w:tc>
      </w:tr>
      <w:tr w:rsidRPr="007E54E2" w:rsidR="003F1F07" w:rsidTr="00866F1A" w14:paraId="13E36A6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1747E269"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3BC598D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2684F02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54FEF58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541DBCDE" w14:textId="77777777">
            <w:pPr>
              <w:rPr>
                <w:b/>
                <w:bCs/>
                <w:sz w:val="24"/>
                <w:szCs w:val="24"/>
                <w:lang w:eastAsia="en-AU"/>
              </w:rPr>
            </w:pPr>
            <w:r w:rsidRPr="007E54E2">
              <w:rPr>
                <w:b/>
                <w:bCs/>
                <w:sz w:val="24"/>
                <w:szCs w:val="24"/>
                <w:lang w:eastAsia="en-AU"/>
              </w:rPr>
              <w:t>Description</w:t>
            </w:r>
          </w:p>
        </w:tc>
      </w:tr>
      <w:tr w:rsidRPr="007E54E2" w:rsidR="003F1F07" w:rsidTr="00866F1A" w14:paraId="2557480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16762F3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4EFE0821"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028AA7D8"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BE2C70" w14:paraId="1C55B262" w14:textId="74207E50">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1EA913D3" w14:textId="587C2987">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3F1F07" w:rsidP="00866F1A" w:rsidRDefault="003F1F07" w14:paraId="576A554D" w14:textId="4A0F20E8">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3F1F07" w:rsidTr="00866F1A" w14:paraId="69407F7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20734BA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022AED7D"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43E58C62"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BE2C70" w14:paraId="58475961" w14:textId="2DA5616A">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443CBD8C" w14:textId="10A91640">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66F1A" w14:paraId="5531C29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A680A98"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46B52CB" w14:textId="244CD3F6">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4540CF7" w14:textId="7DC3BE5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78223B0" w14:textId="4B7616E4">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6A00D79" w14:textId="50EA27B6">
            <w:pPr>
              <w:rPr>
                <w:sz w:val="24"/>
                <w:szCs w:val="24"/>
                <w:lang w:eastAsia="en-AU"/>
              </w:rPr>
            </w:pPr>
            <w:r w:rsidRPr="007E54E2">
              <w:rPr>
                <w:sz w:val="24"/>
                <w:szCs w:val="24"/>
                <w:lang w:eastAsia="en-AU"/>
              </w:rPr>
              <w:t>Index của request</w:t>
            </w:r>
          </w:p>
        </w:tc>
      </w:tr>
      <w:tr w:rsidRPr="007E54E2" w:rsidR="00D271EB" w:rsidTr="00866F1A" w14:paraId="58C5DCC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102AFFC"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F2638EE"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862C8F8"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0C4A904" w14:textId="1CAFB1AF">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394A68A"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3F1F07" w:rsidP="003F1F07" w:rsidRDefault="003F1F07" w14:paraId="72B02931" w14:textId="7FA0C4F3"/>
    <w:p w:rsidR="003F1F07" w:rsidP="003F1F07" w:rsidRDefault="003F1F07" w14:paraId="6848A646" w14:textId="77777777"/>
    <w:p w:rsidR="003F1F07" w:rsidP="003F1F07" w:rsidRDefault="003F1F07" w14:paraId="461FAFE9" w14:textId="77777777">
      <w:pPr>
        <w:pStyle w:val="Heading3"/>
      </w:pPr>
      <w:bookmarkStart w:name="_Toc113352690" w:id="120"/>
      <w:r>
        <w:t>Example</w:t>
      </w:r>
      <w:bookmarkEnd w:id="120"/>
    </w:p>
    <w:p w:rsidR="003F1F07" w:rsidP="003F1F07" w:rsidRDefault="003F1F07" w14:paraId="48AC4760" w14:textId="77777777">
      <w:pPr>
        <w:rPr>
          <w:b/>
        </w:rPr>
      </w:pPr>
      <w:r>
        <w:rPr>
          <w:b/>
        </w:rPr>
        <w:t>Request:</w:t>
      </w:r>
    </w:p>
    <w:p w:rsidRPr="00960690" w:rsidR="003F1F07" w:rsidP="003F1F07" w:rsidRDefault="003F1F07" w14:paraId="143AFD87" w14:textId="77777777">
      <w:pPr>
        <w:rPr>
          <w:i/>
          <w:u w:val="single"/>
        </w:rPr>
      </w:pPr>
      <w:r w:rsidRPr="00960690">
        <w:rPr>
          <w:u w:val="single"/>
        </w:rPr>
        <w:t>https://192.168.88.1:9000</w:t>
      </w:r>
      <w:r>
        <w:rPr>
          <w:u w:val="single"/>
        </w:rPr>
        <w:t>/onelinkagent</w:t>
      </w:r>
    </w:p>
    <w:p w:rsidR="00961994" w:rsidP="00961994" w:rsidRDefault="00961994" w14:paraId="149FB844" w14:textId="77777777">
      <w:r>
        <w:t>{</w:t>
      </w:r>
    </w:p>
    <w:p w:rsidR="00961994" w:rsidP="00961994" w:rsidRDefault="00961994" w14:paraId="4E6CD129" w14:textId="77777777">
      <w:r>
        <w:tab/>
      </w:r>
      <w:r>
        <w:t>"action": "wanRemove",</w:t>
      </w:r>
    </w:p>
    <w:p w:rsidR="00961994" w:rsidP="00961994" w:rsidRDefault="00961994" w14:paraId="3FA0DE2C" w14:textId="77777777">
      <w:r>
        <w:tab/>
      </w:r>
      <w:r>
        <w:t>"wanIndex": "&lt;wanIndex&gt;",</w:t>
      </w:r>
    </w:p>
    <w:p w:rsidR="00961994" w:rsidP="00961994" w:rsidRDefault="00961994" w14:paraId="19781461" w14:textId="705E9F8A">
      <w:r>
        <w:tab/>
      </w:r>
      <w:r>
        <w:t xml:space="preserve">"requestId": </w:t>
      </w:r>
      <w:r w:rsidR="00FA141F">
        <w:t>&lt;requestId&gt;</w:t>
      </w:r>
    </w:p>
    <w:p w:rsidR="003F1F07" w:rsidP="00961994" w:rsidRDefault="00961994" w14:paraId="361CDABE" w14:textId="2EB29146">
      <w:r>
        <w:t>}</w:t>
      </w:r>
    </w:p>
    <w:p w:rsidR="003F1F07" w:rsidP="003F1F07" w:rsidRDefault="003F1F07" w14:paraId="0C00756E" w14:textId="77777777">
      <w:pPr>
        <w:rPr>
          <w:b/>
        </w:rPr>
      </w:pPr>
      <w:r>
        <w:rPr>
          <w:b/>
        </w:rPr>
        <w:t>Response:</w:t>
      </w:r>
    </w:p>
    <w:p w:rsidR="00961994" w:rsidP="00961994" w:rsidRDefault="00961994" w14:paraId="5B8401E2" w14:textId="77777777">
      <w:r>
        <w:t>{</w:t>
      </w:r>
    </w:p>
    <w:p w:rsidR="00961994" w:rsidP="00961994" w:rsidRDefault="00961994" w14:paraId="72491576" w14:textId="77777777">
      <w:r>
        <w:tab/>
      </w:r>
      <w:r>
        <w:t>"status": 0,</w:t>
      </w:r>
    </w:p>
    <w:p w:rsidR="00961994" w:rsidP="00961994" w:rsidRDefault="00961994" w14:paraId="78C95250" w14:textId="77777777">
      <w:r>
        <w:lastRenderedPageBreak/>
        <w:tab/>
      </w:r>
      <w:r>
        <w:t>"message": "Success",</w:t>
      </w:r>
    </w:p>
    <w:p w:rsidR="00961994" w:rsidP="00961994" w:rsidRDefault="00961994" w14:paraId="5E67D068" w14:textId="2A0EE210">
      <w:r>
        <w:tab/>
      </w:r>
      <w:r>
        <w:t xml:space="preserve">"requestId": </w:t>
      </w:r>
      <w:r w:rsidR="00FA141F">
        <w:t>&lt;requestId&gt;</w:t>
      </w:r>
      <w:r>
        <w:t>,</w:t>
      </w:r>
    </w:p>
    <w:p w:rsidR="00961994" w:rsidP="00961994" w:rsidRDefault="00961994" w14:paraId="4FB2FDAC" w14:textId="77777777">
      <w:r>
        <w:tab/>
      </w:r>
      <w:r>
        <w:t>"data": {}</w:t>
      </w:r>
    </w:p>
    <w:p w:rsidR="00961994" w:rsidP="00961994" w:rsidRDefault="00961994" w14:paraId="20BA8BCC" w14:textId="77777777">
      <w:r>
        <w:t>}</w:t>
      </w:r>
    </w:p>
    <w:p w:rsidR="003F1F07" w:rsidP="003F1F07" w:rsidRDefault="003F1F07" w14:paraId="1DD19CC4" w14:textId="77777777"/>
    <w:p w:rsidR="003F1F07" w:rsidP="00961994" w:rsidRDefault="00961994" w14:paraId="0D77D8C2" w14:textId="0B044BEF">
      <w:pPr>
        <w:pStyle w:val="Heading2"/>
      </w:pPr>
      <w:bookmarkStart w:name="_Toc113352691" w:id="121"/>
      <w:r w:rsidRPr="00961994">
        <w:t>radio2.4GEdit</w:t>
      </w:r>
      <w:bookmarkEnd w:id="121"/>
    </w:p>
    <w:p w:rsidR="003F1F07" w:rsidP="003F1F07" w:rsidRDefault="003F1F07" w14:paraId="49C33DE1" w14:textId="77777777">
      <w:pPr>
        <w:pStyle w:val="Heading3"/>
      </w:pPr>
      <w:bookmarkStart w:name="_Toc113352692" w:id="122"/>
      <w:r>
        <w:t>Mô tả API</w:t>
      </w:r>
      <w:bookmarkEnd w:id="12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3F1F07" w:rsidTr="00866F1A" w14:paraId="4C33C12A" w14:textId="77777777">
        <w:trPr>
          <w:trHeight w:val="567"/>
        </w:trPr>
        <w:tc>
          <w:tcPr>
            <w:tcW w:w="996" w:type="pct"/>
            <w:shd w:val="clear" w:color="auto" w:fill="D9D9D9" w:themeFill="background1" w:themeFillShade="D9"/>
            <w:vAlign w:val="center"/>
          </w:tcPr>
          <w:p w:rsidRPr="007E54E2" w:rsidR="003F1F07" w:rsidP="007908BF" w:rsidRDefault="003F1F07" w14:paraId="6229AB71"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3F1F07" w:rsidP="007908BF" w:rsidRDefault="003F1F07" w14:paraId="73A2EB8F" w14:textId="77777777">
            <w:pPr>
              <w:pStyle w:val="ANSVNormal"/>
              <w:rPr>
                <w:rFonts w:cs="Times New Roman"/>
                <w:sz w:val="24"/>
                <w:szCs w:val="24"/>
              </w:rPr>
            </w:pPr>
            <w:r w:rsidRPr="007E54E2">
              <w:rPr>
                <w:rFonts w:cs="Times New Roman"/>
                <w:sz w:val="24"/>
                <w:szCs w:val="24"/>
              </w:rPr>
              <w:t>Description</w:t>
            </w:r>
          </w:p>
        </w:tc>
      </w:tr>
      <w:tr w:rsidRPr="007E54E2" w:rsidR="003F1F07" w:rsidTr="00866F1A" w14:paraId="152FFEF6" w14:textId="77777777">
        <w:trPr>
          <w:trHeight w:val="362"/>
        </w:trPr>
        <w:tc>
          <w:tcPr>
            <w:tcW w:w="996" w:type="pct"/>
            <w:vAlign w:val="center"/>
          </w:tcPr>
          <w:p w:rsidRPr="007E54E2" w:rsidR="003F1F07" w:rsidP="00866F1A" w:rsidRDefault="00961994" w14:paraId="7886379B" w14:textId="4E93401E">
            <w:pPr>
              <w:rPr>
                <w:color w:val="000000"/>
                <w:sz w:val="24"/>
                <w:szCs w:val="24"/>
              </w:rPr>
            </w:pPr>
            <w:r w:rsidRPr="007E54E2">
              <w:rPr>
                <w:sz w:val="24"/>
                <w:szCs w:val="24"/>
              </w:rPr>
              <w:t>radio2.4GEdit</w:t>
            </w:r>
          </w:p>
        </w:tc>
        <w:tc>
          <w:tcPr>
            <w:tcW w:w="4004" w:type="pct"/>
            <w:vAlign w:val="center"/>
          </w:tcPr>
          <w:p w:rsidRPr="007E54E2" w:rsidR="003F1F07" w:rsidP="00866F1A" w:rsidRDefault="00501D96" w14:paraId="50101CDC" w14:textId="088DF94B">
            <w:pPr>
              <w:overflowPunct/>
              <w:autoSpaceDE/>
              <w:autoSpaceDN/>
              <w:adjustRightInd/>
              <w:spacing w:after="0"/>
              <w:jc w:val="left"/>
              <w:textAlignment w:val="auto"/>
              <w:rPr>
                <w:color w:val="000000"/>
                <w:sz w:val="24"/>
                <w:szCs w:val="24"/>
              </w:rPr>
            </w:pPr>
            <w:r w:rsidRPr="007E54E2">
              <w:rPr>
                <w:color w:val="000000"/>
                <w:sz w:val="24"/>
                <w:szCs w:val="24"/>
              </w:rPr>
              <w:t>Sửa cấu hình Radio 5 GHz</w:t>
            </w:r>
          </w:p>
        </w:tc>
      </w:tr>
      <w:tr w:rsidRPr="007E54E2" w:rsidR="003F1F07" w:rsidTr="00866F1A" w14:paraId="3EDB8BBA" w14:textId="77777777">
        <w:trPr>
          <w:trHeight w:val="362"/>
        </w:trPr>
        <w:tc>
          <w:tcPr>
            <w:tcW w:w="996" w:type="pct"/>
            <w:vAlign w:val="center"/>
          </w:tcPr>
          <w:p w:rsidRPr="007E54E2" w:rsidR="003F1F07" w:rsidP="00866F1A" w:rsidRDefault="003F1F07" w14:paraId="6D54F171" w14:textId="77777777">
            <w:pPr>
              <w:rPr>
                <w:sz w:val="24"/>
                <w:szCs w:val="24"/>
              </w:rPr>
            </w:pPr>
            <w:r w:rsidRPr="007E54E2">
              <w:rPr>
                <w:sz w:val="24"/>
                <w:szCs w:val="24"/>
              </w:rPr>
              <w:t>Host</w:t>
            </w:r>
          </w:p>
        </w:tc>
        <w:tc>
          <w:tcPr>
            <w:tcW w:w="4004" w:type="pct"/>
            <w:vAlign w:val="center"/>
          </w:tcPr>
          <w:p w:rsidRPr="007E54E2" w:rsidR="003F1F07" w:rsidP="007908BF" w:rsidRDefault="003F1F07" w14:paraId="6EBF603A" w14:textId="77777777">
            <w:pPr>
              <w:pStyle w:val="ANSVNormal"/>
              <w:rPr>
                <w:rFonts w:cs="Times New Roman"/>
                <w:sz w:val="24"/>
                <w:szCs w:val="24"/>
              </w:rPr>
            </w:pPr>
            <w:r w:rsidRPr="007E54E2">
              <w:rPr>
                <w:rFonts w:cs="Times New Roman"/>
                <w:sz w:val="24"/>
                <w:szCs w:val="24"/>
              </w:rPr>
              <w:t>https://&lt;ip&gt;:9000/onelinkagent</w:t>
            </w:r>
          </w:p>
        </w:tc>
      </w:tr>
      <w:tr w:rsidRPr="007E54E2" w:rsidR="003F1F07" w:rsidTr="00866F1A" w14:paraId="18DEFCDB" w14:textId="77777777">
        <w:tc>
          <w:tcPr>
            <w:tcW w:w="996" w:type="pct"/>
            <w:vAlign w:val="center"/>
          </w:tcPr>
          <w:p w:rsidRPr="007E54E2" w:rsidR="003F1F07" w:rsidP="007908BF" w:rsidRDefault="003F1F07" w14:paraId="078C45C0"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3F1F07" w:rsidP="007908BF" w:rsidRDefault="003F1F07" w14:paraId="2B5C8ECC" w14:textId="77777777">
            <w:pPr>
              <w:pStyle w:val="ANSVNormal"/>
              <w:rPr>
                <w:rFonts w:cs="Times New Roman"/>
                <w:sz w:val="24"/>
                <w:szCs w:val="24"/>
              </w:rPr>
            </w:pPr>
            <w:r w:rsidRPr="007E54E2">
              <w:rPr>
                <w:rFonts w:cs="Times New Roman"/>
                <w:sz w:val="24"/>
                <w:szCs w:val="24"/>
              </w:rPr>
              <w:t>HTTP POST</w:t>
            </w:r>
          </w:p>
        </w:tc>
      </w:tr>
      <w:tr w:rsidRPr="007E54E2" w:rsidR="003F1F07" w:rsidTr="00866F1A" w14:paraId="2B11CF8F" w14:textId="77777777">
        <w:tc>
          <w:tcPr>
            <w:tcW w:w="996" w:type="pct"/>
            <w:vAlign w:val="center"/>
          </w:tcPr>
          <w:p w:rsidRPr="007E54E2" w:rsidR="003F1F07" w:rsidP="007908BF" w:rsidRDefault="003F1F07" w14:paraId="3D9721BE"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3F1F07" w:rsidP="007908BF" w:rsidRDefault="003F1F07" w14:paraId="69F65B19" w14:textId="77777777">
            <w:pPr>
              <w:pStyle w:val="ANSVNormal"/>
              <w:rPr>
                <w:rFonts w:cs="Times New Roman"/>
                <w:sz w:val="24"/>
                <w:szCs w:val="24"/>
              </w:rPr>
            </w:pPr>
            <w:r w:rsidRPr="007E54E2">
              <w:rPr>
                <w:rFonts w:cs="Times New Roman"/>
                <w:sz w:val="24"/>
                <w:szCs w:val="24"/>
              </w:rPr>
              <w:t>application/json</w:t>
            </w:r>
          </w:p>
        </w:tc>
      </w:tr>
      <w:tr w:rsidRPr="007E54E2" w:rsidR="003F1F07" w:rsidTr="00866F1A" w14:paraId="40EB9E79" w14:textId="77777777">
        <w:tc>
          <w:tcPr>
            <w:tcW w:w="996" w:type="pct"/>
            <w:vAlign w:val="center"/>
          </w:tcPr>
          <w:p w:rsidRPr="007E54E2" w:rsidR="003F1F07" w:rsidP="007908BF" w:rsidRDefault="003F1F07" w14:paraId="655475FE"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3F1F07" w14:paraId="38550C81" w14:textId="347A36A2">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3F1F07" w:rsidP="00316984" w:rsidRDefault="00316984" w14:paraId="743F7154" w14:textId="31CD852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3F1F07" w:rsidTr="00866F1A" w14:paraId="4ABFA9E4" w14:textId="77777777">
        <w:tc>
          <w:tcPr>
            <w:tcW w:w="996" w:type="pct"/>
            <w:vAlign w:val="center"/>
          </w:tcPr>
          <w:p w:rsidRPr="007E54E2" w:rsidR="003F1F07" w:rsidP="007908BF" w:rsidRDefault="003F1F07" w14:paraId="2A2B64A5"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3F1F07" w:rsidP="007908BF" w:rsidRDefault="003F1F07" w14:paraId="5DC0DBDE" w14:textId="77777777">
            <w:pPr>
              <w:pStyle w:val="ANSVNormal"/>
              <w:rPr>
                <w:rFonts w:cs="Times New Roman"/>
                <w:sz w:val="24"/>
                <w:szCs w:val="24"/>
              </w:rPr>
            </w:pPr>
            <w:r w:rsidRPr="007E54E2">
              <w:rPr>
                <w:rFonts w:cs="Times New Roman"/>
                <w:sz w:val="24"/>
                <w:szCs w:val="24"/>
              </w:rPr>
              <w:t>JSON object</w:t>
            </w:r>
          </w:p>
        </w:tc>
      </w:tr>
    </w:tbl>
    <w:p w:rsidR="003F1F07" w:rsidP="003F1F07" w:rsidRDefault="003F1F07" w14:paraId="35E56C4A" w14:textId="77777777"/>
    <w:p w:rsidR="003F1F07" w:rsidP="003F1F07" w:rsidRDefault="003F1F07" w14:paraId="3D783244" w14:textId="77777777">
      <w:pPr>
        <w:pStyle w:val="Heading3"/>
      </w:pPr>
      <w:bookmarkStart w:name="_Toc113352693" w:id="123"/>
      <w:r>
        <w:t>Request</w:t>
      </w:r>
      <w:bookmarkEnd w:id="123"/>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2D95DB0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472D3D4F" w14:textId="77777777">
            <w:pPr>
              <w:rPr>
                <w:b/>
                <w:bCs/>
                <w:sz w:val="24"/>
                <w:szCs w:val="24"/>
                <w:lang w:eastAsia="en-AU"/>
              </w:rPr>
            </w:pPr>
            <w:r w:rsidRPr="007E54E2">
              <w:rPr>
                <w:b/>
                <w:bCs/>
                <w:sz w:val="24"/>
                <w:szCs w:val="24"/>
                <w:lang w:eastAsia="en-AU"/>
              </w:rPr>
              <w:t>Payload</w:t>
            </w:r>
          </w:p>
        </w:tc>
      </w:tr>
      <w:tr w:rsidRPr="007E54E2" w:rsidR="003F1F07" w:rsidTr="00866F1A" w14:paraId="7A8669CF"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6900D23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5F8D820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52C28F5A"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0D0241BF"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2AA0EBE5" w14:textId="77777777">
            <w:pPr>
              <w:rPr>
                <w:b/>
                <w:bCs/>
                <w:sz w:val="24"/>
                <w:szCs w:val="24"/>
                <w:lang w:eastAsia="en-AU"/>
              </w:rPr>
            </w:pPr>
            <w:r w:rsidRPr="007E54E2">
              <w:rPr>
                <w:b/>
                <w:bCs/>
                <w:sz w:val="24"/>
                <w:szCs w:val="24"/>
                <w:lang w:eastAsia="en-AU"/>
              </w:rPr>
              <w:t>Description</w:t>
            </w:r>
          </w:p>
        </w:tc>
      </w:tr>
      <w:tr w:rsidRPr="007E54E2" w:rsidR="003F1F07" w:rsidTr="00866F1A" w14:paraId="1183ED0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11961E31"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4710F82B"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710D7690"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2C8A7690"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56F33CB7" w14:textId="77777777">
            <w:pPr>
              <w:rPr>
                <w:sz w:val="24"/>
                <w:szCs w:val="24"/>
                <w:lang w:eastAsia="en-AU"/>
              </w:rPr>
            </w:pPr>
            <w:r w:rsidRPr="007E54E2">
              <w:rPr>
                <w:sz w:val="24"/>
                <w:szCs w:val="24"/>
                <w:lang w:eastAsia="en-AU"/>
              </w:rPr>
              <w:t>Yêu cầu nghiệp vụ</w:t>
            </w:r>
          </w:p>
          <w:p w:rsidRPr="007E54E2" w:rsidR="003F1F07" w:rsidP="00866F1A" w:rsidRDefault="003F1F07" w14:paraId="4C6D207B" w14:textId="678B9BFF">
            <w:pPr>
              <w:rPr>
                <w:b/>
                <w:bCs/>
                <w:sz w:val="24"/>
                <w:szCs w:val="24"/>
                <w:lang w:eastAsia="en-AU"/>
              </w:rPr>
            </w:pPr>
            <w:r w:rsidRPr="007E54E2">
              <w:rPr>
                <w:sz w:val="24"/>
                <w:szCs w:val="24"/>
                <w:lang w:eastAsia="en-AU"/>
              </w:rPr>
              <w:t xml:space="preserve">action = </w:t>
            </w:r>
            <w:r w:rsidRPr="007E54E2" w:rsidR="00961994">
              <w:rPr>
                <w:sz w:val="24"/>
                <w:szCs w:val="24"/>
              </w:rPr>
              <w:t>radio2.4GEdit</w:t>
            </w:r>
          </w:p>
        </w:tc>
      </w:tr>
      <w:tr w:rsidRPr="007E54E2" w:rsidR="00D271EB" w:rsidTr="00866F1A" w14:paraId="3D796B9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D28A698"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B8BDD86" w14:textId="2815A1A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FBE4261" w14:textId="2BA9BFF9">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105883C" w14:textId="053443B2">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D1F868B" w14:textId="7B27FA57">
            <w:pPr>
              <w:rPr>
                <w:sz w:val="24"/>
                <w:szCs w:val="24"/>
                <w:lang w:eastAsia="en-AU"/>
              </w:rPr>
            </w:pPr>
            <w:r w:rsidRPr="007E54E2">
              <w:rPr>
                <w:sz w:val="24"/>
                <w:szCs w:val="24"/>
                <w:lang w:eastAsia="en-AU"/>
              </w:rPr>
              <w:t>Index của request</w:t>
            </w:r>
          </w:p>
        </w:tc>
      </w:tr>
      <w:tr w:rsidRPr="007E54E2" w:rsidR="00D271EB" w:rsidTr="00866F1A" w14:paraId="61DD948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A2A743E" w14:textId="6966C080">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EB593C" w14:paraId="39BA44B1" w14:textId="3EB20F36">
            <w:pPr>
              <w:rPr>
                <w:sz w:val="24"/>
                <w:szCs w:val="24"/>
              </w:rPr>
            </w:pPr>
            <w:r>
              <w:rPr>
                <w:sz w:val="24"/>
                <w:szCs w:val="24"/>
              </w:rPr>
              <w:t>c</w:t>
            </w:r>
            <w:r w:rsidRPr="007E54E2" w:rsidR="00D271EB">
              <w:rPr>
                <w:sz w:val="24"/>
                <w:szCs w:val="24"/>
              </w:rPr>
              <w:t>hannel</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9EA0FCB" w14:textId="08FCECC9">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36CC240" w14:textId="6A147E15">
            <w:pPr>
              <w:jc w:val="center"/>
              <w:rPr>
                <w:sz w:val="24"/>
                <w:szCs w:val="24"/>
                <w:lang w:eastAsia="en-AU"/>
              </w:rPr>
            </w:pPr>
            <w:r w:rsidRPr="007E54E2">
              <w:rPr>
                <w:sz w:val="24"/>
                <w:szCs w:val="24"/>
                <w:lang w:eastAsia="en-AU"/>
              </w:rPr>
              <w:t>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F35EC22" w14:textId="77777777">
            <w:pPr>
              <w:rPr>
                <w:color w:val="000000"/>
                <w:sz w:val="24"/>
                <w:szCs w:val="24"/>
              </w:rPr>
            </w:pPr>
            <w:r w:rsidRPr="007E54E2">
              <w:rPr>
                <w:color w:val="000000"/>
                <w:sz w:val="24"/>
                <w:szCs w:val="24"/>
              </w:rPr>
              <w:t>Kênh phát của Radio 2.4 GHz.</w:t>
            </w:r>
          </w:p>
          <w:p w:rsidRPr="007E54E2" w:rsidR="00D271EB" w:rsidP="00D271EB" w:rsidRDefault="00D271EB" w14:paraId="5E64F37B" w14:textId="42B09B89">
            <w:pPr>
              <w:pStyle w:val="FirstLevelBullet"/>
              <w:numPr>
                <w:ilvl w:val="0"/>
                <w:numId w:val="0"/>
              </w:numPr>
              <w:rPr>
                <w:sz w:val="24"/>
                <w:szCs w:val="24"/>
                <w:lang w:eastAsia="en-AU"/>
              </w:rPr>
            </w:pPr>
            <w:r w:rsidRPr="007E54E2">
              <w:rPr>
                <w:color w:val="000000"/>
                <w:sz w:val="24"/>
                <w:szCs w:val="24"/>
              </w:rPr>
              <w:t xml:space="preserve">Giá trị: </w:t>
            </w:r>
            <w:r w:rsidRPr="007E54E2">
              <w:rPr>
                <w:rFonts w:eastAsia="Calibri"/>
                <w:color w:val="000000"/>
                <w:sz w:val="24"/>
                <w:szCs w:val="24"/>
              </w:rPr>
              <w:t>auto, 1, 2, 3, 4, 5, 6, 7, 8, 9, 10, 11</w:t>
            </w:r>
            <w:r w:rsidRPr="007E54E2">
              <w:rPr>
                <w:color w:val="000000"/>
                <w:sz w:val="24"/>
                <w:szCs w:val="24"/>
              </w:rPr>
              <w:t>.</w:t>
            </w:r>
          </w:p>
        </w:tc>
      </w:tr>
      <w:tr w:rsidRPr="007E54E2" w:rsidR="00D271EB" w:rsidTr="00866F1A" w14:paraId="6C6216A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5DC8E15" w14:textId="482D58C3">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EB593C" w14:paraId="09439DCA" w14:textId="6719F4DD">
            <w:pPr>
              <w:rPr>
                <w:sz w:val="24"/>
                <w:szCs w:val="24"/>
              </w:rPr>
            </w:pPr>
            <w:r>
              <w:rPr>
                <w:sz w:val="24"/>
                <w:szCs w:val="24"/>
              </w:rPr>
              <w:t>b</w:t>
            </w:r>
            <w:r w:rsidRPr="007E54E2" w:rsidR="00D271EB">
              <w:rPr>
                <w:sz w:val="24"/>
                <w:szCs w:val="24"/>
              </w:rPr>
              <w:t>andwidth</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208FFEA" w14:textId="54DFE811">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E4E69F5" w14:textId="2CD6C0D3">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5B020AA" w14:textId="77777777">
            <w:pPr>
              <w:rPr>
                <w:bCs/>
                <w:sz w:val="24"/>
                <w:szCs w:val="24"/>
                <w:lang w:eastAsia="en-AU"/>
              </w:rPr>
            </w:pPr>
            <w:r w:rsidRPr="007E54E2">
              <w:rPr>
                <w:bCs/>
                <w:sz w:val="24"/>
                <w:szCs w:val="24"/>
                <w:lang w:eastAsia="en-AU"/>
              </w:rPr>
              <w:t>Độ rộng kênh của Radio 2.4 GHz.</w:t>
            </w:r>
          </w:p>
          <w:p w:rsidRPr="007E54E2" w:rsidR="00D271EB" w:rsidP="00D271EB" w:rsidRDefault="00D271EB" w14:paraId="1143AD75" w14:textId="10E1F493">
            <w:pPr>
              <w:pStyle w:val="FirstLevelBullet"/>
              <w:numPr>
                <w:ilvl w:val="0"/>
                <w:numId w:val="0"/>
              </w:numPr>
              <w:rPr>
                <w:sz w:val="24"/>
                <w:szCs w:val="24"/>
                <w:lang w:eastAsia="en-AU"/>
              </w:rPr>
            </w:pPr>
            <w:r w:rsidRPr="007E54E2">
              <w:rPr>
                <w:bCs/>
                <w:sz w:val="24"/>
                <w:szCs w:val="24"/>
                <w:lang w:eastAsia="en-AU"/>
              </w:rPr>
              <w:t xml:space="preserve">Giá trị: </w:t>
            </w:r>
            <w:r w:rsidRPr="007E54E2">
              <w:rPr>
                <w:rFonts w:eastAsia="Calibri"/>
                <w:color w:val="000000"/>
                <w:sz w:val="24"/>
                <w:szCs w:val="24"/>
              </w:rPr>
              <w:t>20MHz, 40MHz, 20/40MHz.</w:t>
            </w:r>
          </w:p>
        </w:tc>
      </w:tr>
    </w:tbl>
    <w:p w:rsidR="003F1F07" w:rsidP="003F1F07" w:rsidRDefault="003F1F07" w14:paraId="7622869A" w14:textId="77777777"/>
    <w:p w:rsidR="003F1F07" w:rsidP="003F1F07" w:rsidRDefault="003F1F07" w14:paraId="2592CBF7" w14:textId="77777777">
      <w:pPr>
        <w:pStyle w:val="Heading3"/>
      </w:pPr>
      <w:bookmarkStart w:name="_Toc113352694" w:id="124"/>
      <w:r>
        <w:lastRenderedPageBreak/>
        <w:t>Response</w:t>
      </w:r>
      <w:bookmarkEnd w:id="124"/>
    </w:p>
    <w:tbl>
      <w:tblPr>
        <w:tblW w:w="9175" w:type="dxa"/>
        <w:tblLayout w:type="fixed"/>
        <w:tblLook w:val="0000" w:firstRow="0" w:lastRow="0" w:firstColumn="0" w:lastColumn="0" w:noHBand="0" w:noVBand="0"/>
      </w:tblPr>
      <w:tblGrid>
        <w:gridCol w:w="625"/>
        <w:gridCol w:w="1780"/>
        <w:gridCol w:w="992"/>
        <w:gridCol w:w="993"/>
        <w:gridCol w:w="4785"/>
      </w:tblGrid>
      <w:tr w:rsidRPr="007E54E2" w:rsidR="003F1F07" w:rsidTr="00866F1A" w14:paraId="35CCFA2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3F1F07" w:rsidP="00866F1A" w:rsidRDefault="003F1F07" w14:paraId="0BA78CB0" w14:textId="77777777">
            <w:pPr>
              <w:rPr>
                <w:b/>
                <w:bCs/>
                <w:sz w:val="24"/>
                <w:szCs w:val="24"/>
                <w:lang w:eastAsia="en-AU"/>
              </w:rPr>
            </w:pPr>
            <w:r w:rsidRPr="007E54E2">
              <w:rPr>
                <w:b/>
                <w:bCs/>
                <w:sz w:val="24"/>
                <w:szCs w:val="24"/>
                <w:lang w:eastAsia="en-AU"/>
              </w:rPr>
              <w:t>Payload</w:t>
            </w:r>
          </w:p>
        </w:tc>
      </w:tr>
      <w:tr w:rsidRPr="007E54E2" w:rsidR="003F1F07" w:rsidTr="00866F1A" w14:paraId="0A05DFB0"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3F1F07" w:rsidP="00866F1A" w:rsidRDefault="003F1F07" w14:paraId="13A494B0"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2BE8EF7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223785A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3F1F07" w:rsidP="00866F1A" w:rsidRDefault="003F1F07" w14:paraId="470FB80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3F1F07" w:rsidP="00866F1A" w:rsidRDefault="003F1F07" w14:paraId="4112D1C2" w14:textId="77777777">
            <w:pPr>
              <w:rPr>
                <w:b/>
                <w:bCs/>
                <w:sz w:val="24"/>
                <w:szCs w:val="24"/>
                <w:lang w:eastAsia="en-AU"/>
              </w:rPr>
            </w:pPr>
            <w:r w:rsidRPr="007E54E2">
              <w:rPr>
                <w:b/>
                <w:bCs/>
                <w:sz w:val="24"/>
                <w:szCs w:val="24"/>
                <w:lang w:eastAsia="en-AU"/>
              </w:rPr>
              <w:t>Description</w:t>
            </w:r>
          </w:p>
        </w:tc>
      </w:tr>
      <w:tr w:rsidRPr="007E54E2" w:rsidR="003F1F07" w:rsidTr="00866F1A" w14:paraId="082F6A8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1E631F1B"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5BAD232D"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1C2B636B"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BE2C70" w14:paraId="4791D331" w14:textId="174444BF">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405FD80A" w14:textId="00EC6FEB">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3F1F07" w:rsidP="00866F1A" w:rsidRDefault="003F1F07" w14:paraId="37EFDE49" w14:textId="3CFEA0AF">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3F1F07" w:rsidTr="00866F1A" w14:paraId="333C150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3F1F07" w:rsidP="00866F1A" w:rsidRDefault="003F1F07" w14:paraId="1E16152F"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50376DA3"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3F1F07" w:rsidP="00866F1A" w:rsidRDefault="003F1F07" w14:paraId="7975DD94"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3F1F07" w:rsidP="00BE2C70" w:rsidRDefault="003F1F07" w14:paraId="39C26F07" w14:textId="43E7A365">
            <w:pPr>
              <w:jc w:val="center"/>
              <w:rPr>
                <w:sz w:val="24"/>
                <w:szCs w:val="24"/>
                <w:lang w:eastAsia="en-AU"/>
              </w:rPr>
            </w:pPr>
            <w:r w:rsidRPr="007E54E2">
              <w:rPr>
                <w:sz w:val="24"/>
                <w:szCs w:val="24"/>
                <w:lang w:eastAsia="en-AU"/>
              </w:rPr>
              <w:t>1</w:t>
            </w:r>
            <w:r w:rsidRPr="007E54E2" w:rsidR="00BE2C70">
              <w:rPr>
                <w:sz w:val="24"/>
                <w:szCs w:val="24"/>
                <w:lang w:eastAsia="en-AU"/>
              </w:rPr>
              <w:t>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3F1F07" w:rsidP="00866F1A" w:rsidRDefault="003F1F07" w14:paraId="732A278C" w14:textId="77777777">
            <w:pPr>
              <w:rPr>
                <w:sz w:val="24"/>
                <w:szCs w:val="24"/>
                <w:lang w:eastAsia="en-AU"/>
              </w:rPr>
            </w:pPr>
            <w:r w:rsidRPr="007E54E2">
              <w:rPr>
                <w:sz w:val="24"/>
                <w:szCs w:val="24"/>
                <w:lang w:eastAsia="en-AU"/>
              </w:rPr>
              <w:t>Mô tả kết quả</w:t>
            </w:r>
          </w:p>
        </w:tc>
      </w:tr>
      <w:tr w:rsidRPr="007E54E2" w:rsidR="00D271EB" w:rsidTr="00866F1A" w14:paraId="6E895CB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30082D8"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5A85A41" w14:textId="4A8167A5">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69B5BE3" w14:textId="706A0C3E">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120D900" w14:textId="4376DE14">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4319E0E" w14:textId="26629F0F">
            <w:pPr>
              <w:rPr>
                <w:sz w:val="24"/>
                <w:szCs w:val="24"/>
                <w:lang w:eastAsia="en-AU"/>
              </w:rPr>
            </w:pPr>
            <w:r w:rsidRPr="007E54E2">
              <w:rPr>
                <w:sz w:val="24"/>
                <w:szCs w:val="24"/>
                <w:lang w:eastAsia="en-AU"/>
              </w:rPr>
              <w:t>Index của request</w:t>
            </w:r>
          </w:p>
        </w:tc>
      </w:tr>
      <w:tr w:rsidRPr="007E54E2" w:rsidR="00D271EB" w:rsidTr="00866F1A" w14:paraId="2A6166A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6B7E72D"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82C7074"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BE2FA70"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DAE94E6" w14:textId="2AE2A055">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D92F8D9" w14:textId="77777777">
            <w:pPr>
              <w:pStyle w:val="FirstLevelBullet"/>
              <w:numPr>
                <w:ilvl w:val="0"/>
                <w:numId w:val="0"/>
              </w:numPr>
              <w:rPr>
                <w:sz w:val="24"/>
                <w:szCs w:val="24"/>
                <w:lang w:eastAsia="en-AU"/>
              </w:rPr>
            </w:pPr>
            <w:r w:rsidRPr="007E54E2">
              <w:rPr>
                <w:sz w:val="24"/>
                <w:szCs w:val="24"/>
                <w:lang w:eastAsia="en-AU"/>
              </w:rPr>
              <w:t xml:space="preserve"> </w:t>
            </w:r>
          </w:p>
        </w:tc>
      </w:tr>
    </w:tbl>
    <w:p w:rsidR="003F1F07" w:rsidP="003F1F07" w:rsidRDefault="003F1F07" w14:paraId="4DF4DA20" w14:textId="55901342"/>
    <w:p w:rsidR="003F1F07" w:rsidP="003F1F07" w:rsidRDefault="003F1F07" w14:paraId="4560DECF" w14:textId="77777777">
      <w:pPr>
        <w:pStyle w:val="Heading3"/>
      </w:pPr>
      <w:bookmarkStart w:name="_Toc113352695" w:id="125"/>
      <w:r>
        <w:t>Example</w:t>
      </w:r>
      <w:bookmarkEnd w:id="125"/>
    </w:p>
    <w:p w:rsidR="003F1F07" w:rsidP="003F1F07" w:rsidRDefault="003F1F07" w14:paraId="3050753B" w14:textId="77777777">
      <w:pPr>
        <w:rPr>
          <w:b/>
        </w:rPr>
      </w:pPr>
      <w:r>
        <w:rPr>
          <w:b/>
        </w:rPr>
        <w:t>Request:</w:t>
      </w:r>
    </w:p>
    <w:p w:rsidRPr="00960690" w:rsidR="003F1F07" w:rsidP="003F1F07" w:rsidRDefault="003F1F07" w14:paraId="19AE1D98" w14:textId="77777777">
      <w:pPr>
        <w:rPr>
          <w:i/>
          <w:u w:val="single"/>
        </w:rPr>
      </w:pPr>
      <w:r w:rsidRPr="00960690">
        <w:rPr>
          <w:u w:val="single"/>
        </w:rPr>
        <w:t>https://192.168.88.1:9000</w:t>
      </w:r>
      <w:r>
        <w:rPr>
          <w:u w:val="single"/>
        </w:rPr>
        <w:t>/onelinkagent</w:t>
      </w:r>
    </w:p>
    <w:p w:rsidR="00961994" w:rsidP="00961994" w:rsidRDefault="00961994" w14:paraId="0F90EB25" w14:textId="77777777">
      <w:r>
        <w:t>{</w:t>
      </w:r>
    </w:p>
    <w:p w:rsidR="00961994" w:rsidP="00961994" w:rsidRDefault="00961994" w14:paraId="45999154" w14:textId="527F39C1">
      <w:r>
        <w:tab/>
      </w:r>
      <w:r>
        <w:t xml:space="preserve">"requestId": </w:t>
      </w:r>
      <w:r w:rsidR="00FA141F">
        <w:t>&lt;requestId&gt;</w:t>
      </w:r>
      <w:r>
        <w:t>,</w:t>
      </w:r>
    </w:p>
    <w:p w:rsidR="00961994" w:rsidP="00961994" w:rsidRDefault="00961994" w14:paraId="2F6927C5" w14:textId="77777777">
      <w:r>
        <w:tab/>
      </w:r>
      <w:r>
        <w:t>"action": "radio2.4GEdit",</w:t>
      </w:r>
    </w:p>
    <w:p w:rsidR="00961994" w:rsidP="00961994" w:rsidRDefault="00961994" w14:paraId="70278BC0" w14:textId="6F86040A">
      <w:r>
        <w:tab/>
      </w:r>
      <w:r>
        <w:t>"</w:t>
      </w:r>
      <w:r w:rsidR="00EB593C">
        <w:t>c</w:t>
      </w:r>
      <w:r>
        <w:t>hannel": "&lt;2.4GChannel&gt;"</w:t>
      </w:r>
    </w:p>
    <w:p w:rsidR="00961994" w:rsidP="00961994" w:rsidRDefault="00961994" w14:paraId="38294720" w14:textId="46236CAF">
      <w:r>
        <w:tab/>
      </w:r>
      <w:r>
        <w:t>"</w:t>
      </w:r>
      <w:r w:rsidR="00EB593C">
        <w:t>b</w:t>
      </w:r>
      <w:r>
        <w:t>andwidth": "&lt;2.4GBandwidth&gt;"</w:t>
      </w:r>
    </w:p>
    <w:p w:rsidR="003F1F07" w:rsidP="00961994" w:rsidRDefault="00961994" w14:paraId="47B21CCC" w14:textId="229A7290">
      <w:r>
        <w:t>}</w:t>
      </w:r>
    </w:p>
    <w:p w:rsidRPr="00961994" w:rsidR="00395B59" w:rsidP="00395B59" w:rsidRDefault="00961994" w14:paraId="264DFB75" w14:textId="60CB0660">
      <w:pPr>
        <w:rPr>
          <w:b/>
        </w:rPr>
      </w:pPr>
      <w:r>
        <w:rPr>
          <w:b/>
        </w:rPr>
        <w:t>Response:</w:t>
      </w:r>
    </w:p>
    <w:p w:rsidR="00961994" w:rsidP="00961994" w:rsidRDefault="00961994" w14:paraId="46A97A4E" w14:textId="77777777">
      <w:r>
        <w:t>{</w:t>
      </w:r>
    </w:p>
    <w:p w:rsidR="00961994" w:rsidP="00961994" w:rsidRDefault="00961994" w14:paraId="6EC5CE50" w14:textId="77777777">
      <w:r>
        <w:tab/>
      </w:r>
      <w:r>
        <w:t>"status": 0,</w:t>
      </w:r>
    </w:p>
    <w:p w:rsidR="00961994" w:rsidP="00961994" w:rsidRDefault="00961994" w14:paraId="3588B3F2" w14:textId="77777777">
      <w:r>
        <w:tab/>
      </w:r>
      <w:r>
        <w:t>"message": "Success",</w:t>
      </w:r>
    </w:p>
    <w:p w:rsidR="00961994" w:rsidP="00961994" w:rsidRDefault="00961994" w14:paraId="586C1F82" w14:textId="684F6065">
      <w:r>
        <w:tab/>
      </w:r>
      <w:r>
        <w:t xml:space="preserve">"requestId": </w:t>
      </w:r>
      <w:r w:rsidR="00FA141F">
        <w:t>&lt;requestId&gt;</w:t>
      </w:r>
      <w:r>
        <w:t>,</w:t>
      </w:r>
    </w:p>
    <w:p w:rsidR="00961994" w:rsidP="00961994" w:rsidRDefault="00961994" w14:paraId="47019AD6" w14:textId="77777777">
      <w:r>
        <w:tab/>
      </w:r>
      <w:r>
        <w:t>"data": {}</w:t>
      </w:r>
    </w:p>
    <w:p w:rsidR="00961994" w:rsidP="00961994" w:rsidRDefault="00961994" w14:paraId="239DF111" w14:textId="77777777">
      <w:r>
        <w:t>}</w:t>
      </w:r>
    </w:p>
    <w:p w:rsidR="00961994" w:rsidP="00961994" w:rsidRDefault="00961994" w14:paraId="21B9D3A4" w14:textId="77777777"/>
    <w:p w:rsidR="00961994" w:rsidP="00961994" w:rsidRDefault="00961994" w14:paraId="70F8FC10" w14:textId="1E8D8DD3">
      <w:pPr>
        <w:pStyle w:val="Heading2"/>
      </w:pPr>
      <w:bookmarkStart w:name="_Toc113352696" w:id="126"/>
      <w:r>
        <w:lastRenderedPageBreak/>
        <w:t>radio5</w:t>
      </w:r>
      <w:r w:rsidRPr="00961994">
        <w:t>GEdit</w:t>
      </w:r>
      <w:bookmarkEnd w:id="126"/>
    </w:p>
    <w:p w:rsidR="00961994" w:rsidP="00961994" w:rsidRDefault="00961994" w14:paraId="1AEAE894" w14:textId="77777777">
      <w:pPr>
        <w:pStyle w:val="Heading3"/>
      </w:pPr>
      <w:bookmarkStart w:name="_Toc113352697" w:id="127"/>
      <w:r>
        <w:t>Mô tả API</w:t>
      </w:r>
      <w:bookmarkEnd w:id="12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961994" w:rsidTr="008531FB" w14:paraId="61DA0605" w14:textId="77777777">
        <w:trPr>
          <w:trHeight w:val="567"/>
        </w:trPr>
        <w:tc>
          <w:tcPr>
            <w:tcW w:w="996" w:type="pct"/>
            <w:shd w:val="clear" w:color="auto" w:fill="D9D9D9" w:themeFill="background1" w:themeFillShade="D9"/>
            <w:vAlign w:val="center"/>
          </w:tcPr>
          <w:p w:rsidRPr="007E54E2" w:rsidR="00961994" w:rsidP="007908BF" w:rsidRDefault="00961994" w14:paraId="40E9257F"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961994" w:rsidP="007908BF" w:rsidRDefault="00961994" w14:paraId="4B5047A9" w14:textId="77777777">
            <w:pPr>
              <w:pStyle w:val="ANSVNormal"/>
              <w:rPr>
                <w:rFonts w:cs="Times New Roman"/>
                <w:sz w:val="24"/>
                <w:szCs w:val="24"/>
              </w:rPr>
            </w:pPr>
            <w:r w:rsidRPr="007E54E2">
              <w:rPr>
                <w:rFonts w:cs="Times New Roman"/>
                <w:sz w:val="24"/>
                <w:szCs w:val="24"/>
              </w:rPr>
              <w:t>Description</w:t>
            </w:r>
          </w:p>
        </w:tc>
      </w:tr>
      <w:tr w:rsidRPr="007E54E2" w:rsidR="00961994" w:rsidTr="008531FB" w14:paraId="51AB9A15" w14:textId="77777777">
        <w:trPr>
          <w:trHeight w:val="362"/>
        </w:trPr>
        <w:tc>
          <w:tcPr>
            <w:tcW w:w="996" w:type="pct"/>
            <w:vAlign w:val="center"/>
          </w:tcPr>
          <w:p w:rsidRPr="007E54E2" w:rsidR="00961994" w:rsidP="008531FB" w:rsidRDefault="00961994" w14:paraId="0425CFAD" w14:textId="7F975FE5">
            <w:pPr>
              <w:rPr>
                <w:color w:val="000000"/>
                <w:sz w:val="24"/>
                <w:szCs w:val="24"/>
              </w:rPr>
            </w:pPr>
            <w:r w:rsidRPr="007E54E2">
              <w:rPr>
                <w:sz w:val="24"/>
                <w:szCs w:val="24"/>
              </w:rPr>
              <w:t>radio5GEdit</w:t>
            </w:r>
          </w:p>
        </w:tc>
        <w:tc>
          <w:tcPr>
            <w:tcW w:w="4004" w:type="pct"/>
            <w:vAlign w:val="center"/>
          </w:tcPr>
          <w:p w:rsidRPr="007E54E2" w:rsidR="00961994" w:rsidP="008531FB" w:rsidRDefault="00501D96" w14:paraId="399CDBDE" w14:textId="3520A013">
            <w:pPr>
              <w:overflowPunct/>
              <w:autoSpaceDE/>
              <w:autoSpaceDN/>
              <w:adjustRightInd/>
              <w:spacing w:after="0"/>
              <w:jc w:val="left"/>
              <w:textAlignment w:val="auto"/>
              <w:rPr>
                <w:color w:val="000000"/>
                <w:sz w:val="24"/>
                <w:szCs w:val="24"/>
              </w:rPr>
            </w:pPr>
            <w:r w:rsidRPr="007E54E2">
              <w:rPr>
                <w:color w:val="000000"/>
                <w:sz w:val="24"/>
                <w:szCs w:val="24"/>
              </w:rPr>
              <w:t>Sửa cấu hình Radio 5 GHz</w:t>
            </w:r>
          </w:p>
        </w:tc>
      </w:tr>
      <w:tr w:rsidRPr="007E54E2" w:rsidR="00961994" w:rsidTr="008531FB" w14:paraId="11E32287" w14:textId="77777777">
        <w:trPr>
          <w:trHeight w:val="362"/>
        </w:trPr>
        <w:tc>
          <w:tcPr>
            <w:tcW w:w="996" w:type="pct"/>
            <w:vAlign w:val="center"/>
          </w:tcPr>
          <w:p w:rsidRPr="007E54E2" w:rsidR="00961994" w:rsidP="008531FB" w:rsidRDefault="00961994" w14:paraId="3F42E794" w14:textId="77777777">
            <w:pPr>
              <w:rPr>
                <w:sz w:val="24"/>
                <w:szCs w:val="24"/>
              </w:rPr>
            </w:pPr>
            <w:r w:rsidRPr="007E54E2">
              <w:rPr>
                <w:sz w:val="24"/>
                <w:szCs w:val="24"/>
              </w:rPr>
              <w:t>Host</w:t>
            </w:r>
          </w:p>
        </w:tc>
        <w:tc>
          <w:tcPr>
            <w:tcW w:w="4004" w:type="pct"/>
            <w:vAlign w:val="center"/>
          </w:tcPr>
          <w:p w:rsidRPr="007E54E2" w:rsidR="00961994" w:rsidP="007908BF" w:rsidRDefault="00961994" w14:paraId="04BAEB57" w14:textId="77777777">
            <w:pPr>
              <w:pStyle w:val="ANSVNormal"/>
              <w:rPr>
                <w:rFonts w:cs="Times New Roman"/>
                <w:sz w:val="24"/>
                <w:szCs w:val="24"/>
              </w:rPr>
            </w:pPr>
            <w:r w:rsidRPr="007E54E2">
              <w:rPr>
                <w:rFonts w:cs="Times New Roman"/>
                <w:sz w:val="24"/>
                <w:szCs w:val="24"/>
              </w:rPr>
              <w:t>https://&lt;ip&gt;:9000/onelinkagent</w:t>
            </w:r>
          </w:p>
        </w:tc>
      </w:tr>
      <w:tr w:rsidRPr="007E54E2" w:rsidR="00961994" w:rsidTr="008531FB" w14:paraId="5A7F2172" w14:textId="77777777">
        <w:tc>
          <w:tcPr>
            <w:tcW w:w="996" w:type="pct"/>
            <w:vAlign w:val="center"/>
          </w:tcPr>
          <w:p w:rsidRPr="007E54E2" w:rsidR="00961994" w:rsidP="007908BF" w:rsidRDefault="00961994" w14:paraId="51B0582E"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961994" w:rsidP="007908BF" w:rsidRDefault="00961994" w14:paraId="7533ACF5" w14:textId="77777777">
            <w:pPr>
              <w:pStyle w:val="ANSVNormal"/>
              <w:rPr>
                <w:rFonts w:cs="Times New Roman"/>
                <w:sz w:val="24"/>
                <w:szCs w:val="24"/>
              </w:rPr>
            </w:pPr>
            <w:r w:rsidRPr="007E54E2">
              <w:rPr>
                <w:rFonts w:cs="Times New Roman"/>
                <w:sz w:val="24"/>
                <w:szCs w:val="24"/>
              </w:rPr>
              <w:t>HTTP POST</w:t>
            </w:r>
          </w:p>
        </w:tc>
      </w:tr>
      <w:tr w:rsidRPr="007E54E2" w:rsidR="00961994" w:rsidTr="008531FB" w14:paraId="7A40375C" w14:textId="77777777">
        <w:tc>
          <w:tcPr>
            <w:tcW w:w="996" w:type="pct"/>
            <w:vAlign w:val="center"/>
          </w:tcPr>
          <w:p w:rsidRPr="007E54E2" w:rsidR="00961994" w:rsidP="007908BF" w:rsidRDefault="00961994" w14:paraId="5A3308B9"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961994" w:rsidP="007908BF" w:rsidRDefault="00961994" w14:paraId="72E29A23" w14:textId="77777777">
            <w:pPr>
              <w:pStyle w:val="ANSVNormal"/>
              <w:rPr>
                <w:rFonts w:cs="Times New Roman"/>
                <w:sz w:val="24"/>
                <w:szCs w:val="24"/>
              </w:rPr>
            </w:pPr>
            <w:r w:rsidRPr="007E54E2">
              <w:rPr>
                <w:rFonts w:cs="Times New Roman"/>
                <w:sz w:val="24"/>
                <w:szCs w:val="24"/>
              </w:rPr>
              <w:t>application/json</w:t>
            </w:r>
          </w:p>
        </w:tc>
      </w:tr>
      <w:tr w:rsidRPr="007E54E2" w:rsidR="00961994" w:rsidTr="008531FB" w14:paraId="3F430364" w14:textId="77777777">
        <w:tc>
          <w:tcPr>
            <w:tcW w:w="996" w:type="pct"/>
            <w:vAlign w:val="center"/>
          </w:tcPr>
          <w:p w:rsidRPr="007E54E2" w:rsidR="00961994" w:rsidP="007908BF" w:rsidRDefault="00961994" w14:paraId="0C98AE00"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961994" w14:paraId="44DF5595" w14:textId="0F29B8A0">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961994" w:rsidP="00316984" w:rsidRDefault="00316984" w14:paraId="5857E6ED" w14:textId="46E30AFF">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961994" w:rsidTr="008531FB" w14:paraId="19ED66C2" w14:textId="77777777">
        <w:tc>
          <w:tcPr>
            <w:tcW w:w="996" w:type="pct"/>
            <w:vAlign w:val="center"/>
          </w:tcPr>
          <w:p w:rsidRPr="007E54E2" w:rsidR="00961994" w:rsidP="007908BF" w:rsidRDefault="00961994" w14:paraId="08E5DF62"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961994" w:rsidP="007908BF" w:rsidRDefault="00961994" w14:paraId="75B77416" w14:textId="77777777">
            <w:pPr>
              <w:pStyle w:val="ANSVNormal"/>
              <w:rPr>
                <w:rFonts w:cs="Times New Roman"/>
                <w:sz w:val="24"/>
                <w:szCs w:val="24"/>
              </w:rPr>
            </w:pPr>
            <w:r w:rsidRPr="007E54E2">
              <w:rPr>
                <w:rFonts w:cs="Times New Roman"/>
                <w:sz w:val="24"/>
                <w:szCs w:val="24"/>
              </w:rPr>
              <w:t>JSON object</w:t>
            </w:r>
          </w:p>
        </w:tc>
      </w:tr>
    </w:tbl>
    <w:p w:rsidR="00961994" w:rsidP="00961994" w:rsidRDefault="00961994" w14:paraId="438BD035" w14:textId="77777777"/>
    <w:p w:rsidR="00961994" w:rsidP="00961994" w:rsidRDefault="00961994" w14:paraId="65BF4FC7" w14:textId="77777777">
      <w:pPr>
        <w:pStyle w:val="Heading3"/>
      </w:pPr>
      <w:bookmarkStart w:name="_Toc113352698" w:id="128"/>
      <w:r>
        <w:t>Request</w:t>
      </w:r>
      <w:bookmarkEnd w:id="128"/>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62B3553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77646CEA" w14:textId="77777777">
            <w:pPr>
              <w:rPr>
                <w:b/>
                <w:bCs/>
                <w:sz w:val="24"/>
                <w:szCs w:val="24"/>
                <w:lang w:eastAsia="en-AU"/>
              </w:rPr>
            </w:pPr>
            <w:r w:rsidRPr="007E54E2">
              <w:rPr>
                <w:b/>
                <w:bCs/>
                <w:sz w:val="24"/>
                <w:szCs w:val="24"/>
                <w:lang w:eastAsia="en-AU"/>
              </w:rPr>
              <w:t>Payload</w:t>
            </w:r>
          </w:p>
        </w:tc>
      </w:tr>
      <w:tr w:rsidRPr="007E54E2" w:rsidR="00961994" w:rsidTr="008531FB" w14:paraId="13DEB2C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14D9749B"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755B0C5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40F44722"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7659B6B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6AC49D98" w14:textId="77777777">
            <w:pPr>
              <w:rPr>
                <w:b/>
                <w:bCs/>
                <w:sz w:val="24"/>
                <w:szCs w:val="24"/>
                <w:lang w:eastAsia="en-AU"/>
              </w:rPr>
            </w:pPr>
            <w:r w:rsidRPr="007E54E2">
              <w:rPr>
                <w:b/>
                <w:bCs/>
                <w:sz w:val="24"/>
                <w:szCs w:val="24"/>
                <w:lang w:eastAsia="en-AU"/>
              </w:rPr>
              <w:t>Description</w:t>
            </w:r>
          </w:p>
        </w:tc>
      </w:tr>
      <w:tr w:rsidRPr="007E54E2" w:rsidR="00961994" w:rsidTr="008531FB" w14:paraId="0FF096F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617C4431"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775100D6"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799A074D"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25171507"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018E715B" w14:textId="77777777">
            <w:pPr>
              <w:rPr>
                <w:sz w:val="24"/>
                <w:szCs w:val="24"/>
                <w:lang w:eastAsia="en-AU"/>
              </w:rPr>
            </w:pPr>
            <w:r w:rsidRPr="007E54E2">
              <w:rPr>
                <w:sz w:val="24"/>
                <w:szCs w:val="24"/>
                <w:lang w:eastAsia="en-AU"/>
              </w:rPr>
              <w:t>Yêu cầu nghiệp vụ</w:t>
            </w:r>
          </w:p>
          <w:p w:rsidRPr="007E54E2" w:rsidR="00961994" w:rsidP="008531FB" w:rsidRDefault="00961994" w14:paraId="509F724B" w14:textId="4432801C">
            <w:pPr>
              <w:rPr>
                <w:b/>
                <w:bCs/>
                <w:sz w:val="24"/>
                <w:szCs w:val="24"/>
                <w:lang w:eastAsia="en-AU"/>
              </w:rPr>
            </w:pPr>
            <w:r w:rsidRPr="007E54E2">
              <w:rPr>
                <w:sz w:val="24"/>
                <w:szCs w:val="24"/>
                <w:lang w:eastAsia="en-AU"/>
              </w:rPr>
              <w:t xml:space="preserve">action = </w:t>
            </w:r>
            <w:r w:rsidRPr="007E54E2">
              <w:rPr>
                <w:sz w:val="24"/>
                <w:szCs w:val="24"/>
              </w:rPr>
              <w:t>radio5GEdit</w:t>
            </w:r>
          </w:p>
        </w:tc>
      </w:tr>
      <w:tr w:rsidRPr="007E54E2" w:rsidR="00D271EB" w:rsidTr="008531FB" w14:paraId="2214F39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BDC605E"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069B96E" w14:textId="74B3623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2FBB583" w14:textId="491CDEC8">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D6F2281" w14:textId="2E5092F9">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2AF1712" w14:textId="355ADC21">
            <w:pPr>
              <w:rPr>
                <w:sz w:val="24"/>
                <w:szCs w:val="24"/>
                <w:lang w:eastAsia="en-AU"/>
              </w:rPr>
            </w:pPr>
            <w:r w:rsidRPr="007E54E2">
              <w:rPr>
                <w:sz w:val="24"/>
                <w:szCs w:val="24"/>
                <w:lang w:eastAsia="en-AU"/>
              </w:rPr>
              <w:t>Index của request</w:t>
            </w:r>
          </w:p>
        </w:tc>
      </w:tr>
      <w:tr w:rsidRPr="007E54E2" w:rsidR="00D271EB" w:rsidTr="008531FB" w14:paraId="71CD9A1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42282F5" w14:textId="3F9D8794">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EB593C" w14:paraId="5B06B1F7" w14:textId="4009B9B0">
            <w:pPr>
              <w:rPr>
                <w:sz w:val="24"/>
                <w:szCs w:val="24"/>
              </w:rPr>
            </w:pPr>
            <w:r>
              <w:rPr>
                <w:sz w:val="24"/>
                <w:szCs w:val="24"/>
              </w:rPr>
              <w:t>c</w:t>
            </w:r>
            <w:r w:rsidRPr="007E54E2" w:rsidR="00D271EB">
              <w:rPr>
                <w:sz w:val="24"/>
                <w:szCs w:val="24"/>
              </w:rPr>
              <w:t>hannel</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AE63D14" w14:textId="7777777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DC1F4C4" w14:textId="77777777">
            <w:pPr>
              <w:jc w:val="center"/>
              <w:rPr>
                <w:sz w:val="24"/>
                <w:szCs w:val="24"/>
                <w:lang w:eastAsia="en-AU"/>
              </w:rPr>
            </w:pPr>
            <w:r w:rsidRPr="007E54E2">
              <w:rPr>
                <w:sz w:val="24"/>
                <w:szCs w:val="24"/>
                <w:lang w:eastAsia="en-AU"/>
              </w:rPr>
              <w:t>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4D7EE7F" w14:textId="77777777">
            <w:pPr>
              <w:rPr>
                <w:color w:val="000000"/>
                <w:sz w:val="24"/>
                <w:szCs w:val="24"/>
              </w:rPr>
            </w:pPr>
            <w:r w:rsidRPr="007E54E2">
              <w:rPr>
                <w:color w:val="000000"/>
                <w:sz w:val="24"/>
                <w:szCs w:val="24"/>
              </w:rPr>
              <w:t>Kênh phát của Radio 5 GHz.</w:t>
            </w:r>
          </w:p>
          <w:p w:rsidRPr="007E54E2" w:rsidR="00D271EB" w:rsidP="00D271EB" w:rsidRDefault="00D271EB" w14:paraId="1AE5828A" w14:textId="77777777">
            <w:pPr>
              <w:overflowPunct/>
              <w:autoSpaceDE/>
              <w:autoSpaceDN/>
              <w:adjustRightInd/>
              <w:spacing w:after="200" w:line="276" w:lineRule="auto"/>
              <w:textAlignment w:val="auto"/>
              <w:rPr>
                <w:sz w:val="24"/>
                <w:szCs w:val="24"/>
              </w:rPr>
            </w:pPr>
            <w:r w:rsidRPr="007E54E2">
              <w:rPr>
                <w:color w:val="000000"/>
                <w:sz w:val="24"/>
                <w:szCs w:val="24"/>
              </w:rPr>
              <w:t xml:space="preserve">Giá trị: </w:t>
            </w:r>
            <w:r w:rsidRPr="007E54E2">
              <w:rPr>
                <w:rFonts w:eastAsia="Calibri"/>
                <w:color w:val="000000"/>
                <w:sz w:val="24"/>
                <w:szCs w:val="24"/>
              </w:rPr>
              <w:t>Auto,</w:t>
            </w:r>
            <w:r w:rsidRPr="007E54E2">
              <w:rPr>
                <w:sz w:val="24"/>
                <w:szCs w:val="24"/>
              </w:rPr>
              <w:t xml:space="preserve"> 36, 40, 44, 48, 52, 56, 60, 64, 100, 104, 112, 116, 120, 124, 128, 132, 136, 140, 144, 149, 153, 157, 161, 165.</w:t>
            </w:r>
          </w:p>
        </w:tc>
      </w:tr>
      <w:tr w:rsidRPr="007E54E2" w:rsidR="00D271EB" w:rsidTr="008531FB" w14:paraId="7344E5B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79E03ED" w14:textId="0E0E24AB">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EB593C" w14:paraId="0409A0B3" w14:textId="6176199A">
            <w:pPr>
              <w:rPr>
                <w:sz w:val="24"/>
                <w:szCs w:val="24"/>
              </w:rPr>
            </w:pPr>
            <w:r>
              <w:rPr>
                <w:sz w:val="24"/>
                <w:szCs w:val="24"/>
              </w:rPr>
              <w:t>b</w:t>
            </w:r>
            <w:r w:rsidRPr="007E54E2" w:rsidR="00D271EB">
              <w:rPr>
                <w:sz w:val="24"/>
                <w:szCs w:val="24"/>
              </w:rPr>
              <w:t>andwidth</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066A16A" w14:textId="7777777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C4AFD53" w14:textId="77777777">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3E56498" w14:textId="77777777">
            <w:pPr>
              <w:rPr>
                <w:bCs/>
                <w:sz w:val="24"/>
                <w:szCs w:val="24"/>
                <w:lang w:eastAsia="en-AU"/>
              </w:rPr>
            </w:pPr>
            <w:r w:rsidRPr="007E54E2">
              <w:rPr>
                <w:bCs/>
                <w:sz w:val="24"/>
                <w:szCs w:val="24"/>
                <w:lang w:eastAsia="en-AU"/>
              </w:rPr>
              <w:t>Độ rộng kênh của Radio 5 GHz.</w:t>
            </w:r>
          </w:p>
          <w:p w:rsidRPr="007E54E2" w:rsidR="00D271EB" w:rsidP="00D271EB" w:rsidRDefault="00D271EB" w14:paraId="725104CA" w14:textId="77777777">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Giá trị: </w:t>
            </w:r>
            <w:r w:rsidRPr="007E54E2">
              <w:rPr>
                <w:rFonts w:eastAsia="Calibri"/>
                <w:color w:val="000000"/>
                <w:sz w:val="24"/>
                <w:szCs w:val="24"/>
              </w:rPr>
              <w:t>20MHz, 40MHz, 80MHz.</w:t>
            </w:r>
          </w:p>
          <w:p w:rsidRPr="007E54E2" w:rsidR="00D271EB" w:rsidP="00D271EB" w:rsidRDefault="00D271EB" w14:paraId="2931B6F7"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 xml:space="preserve">Chỉ có giá trị 20MHz khi </w:t>
            </w:r>
            <w:r w:rsidRPr="007E54E2">
              <w:rPr>
                <w:sz w:val="24"/>
                <w:szCs w:val="24"/>
              </w:rPr>
              <w:t>5GChannel là 165.</w:t>
            </w:r>
          </w:p>
        </w:tc>
      </w:tr>
    </w:tbl>
    <w:p w:rsidR="00961994" w:rsidP="00961994" w:rsidRDefault="00961994" w14:paraId="3559247A" w14:textId="77777777"/>
    <w:p w:rsidR="00961994" w:rsidP="00961994" w:rsidRDefault="00961994" w14:paraId="37D91DE2" w14:textId="77777777">
      <w:pPr>
        <w:pStyle w:val="Heading3"/>
      </w:pPr>
      <w:bookmarkStart w:name="_Toc113352699" w:id="129"/>
      <w:r>
        <w:t>Response</w:t>
      </w:r>
      <w:bookmarkEnd w:id="129"/>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30D5537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1F5C3E78" w14:textId="77777777">
            <w:pPr>
              <w:rPr>
                <w:b/>
                <w:bCs/>
                <w:sz w:val="24"/>
                <w:szCs w:val="24"/>
                <w:lang w:eastAsia="en-AU"/>
              </w:rPr>
            </w:pPr>
            <w:r w:rsidRPr="007E54E2">
              <w:rPr>
                <w:b/>
                <w:bCs/>
                <w:sz w:val="24"/>
                <w:szCs w:val="24"/>
                <w:lang w:eastAsia="en-AU"/>
              </w:rPr>
              <w:t>Payload</w:t>
            </w:r>
          </w:p>
        </w:tc>
      </w:tr>
      <w:tr w:rsidRPr="007E54E2" w:rsidR="00961994" w:rsidTr="008531FB" w14:paraId="75BDFC0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02F0D0B5"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6B83719D"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2CAA874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2514874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1F96C2DB" w14:textId="77777777">
            <w:pPr>
              <w:rPr>
                <w:b/>
                <w:bCs/>
                <w:sz w:val="24"/>
                <w:szCs w:val="24"/>
                <w:lang w:eastAsia="en-AU"/>
              </w:rPr>
            </w:pPr>
            <w:r w:rsidRPr="007E54E2">
              <w:rPr>
                <w:b/>
                <w:bCs/>
                <w:sz w:val="24"/>
                <w:szCs w:val="24"/>
                <w:lang w:eastAsia="en-AU"/>
              </w:rPr>
              <w:t>Description</w:t>
            </w:r>
          </w:p>
        </w:tc>
      </w:tr>
      <w:tr w:rsidRPr="007E54E2" w:rsidR="00961994" w:rsidTr="008531FB" w14:paraId="7013610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147AD31E"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4701E477"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2EA67668"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43195111" w14:textId="05E335F1">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3D47D87C" w14:textId="3D5186FB">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961994" w:rsidP="008531FB" w:rsidRDefault="00961994" w14:paraId="0848E8B0" w14:textId="05C49454">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961994" w:rsidTr="008531FB" w14:paraId="63C7186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327E597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343B9AFA"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6DB533BF"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5B8F18CD" w14:textId="2AB42C89">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1BB75867" w14:textId="65C9E056">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35B15D6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800B921"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ECB1547" w14:textId="45C5A334">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FFC5362" w14:textId="4FC3CF4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E17A38E" w14:textId="065DA0AC">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BEA46F8" w14:textId="2B853265">
            <w:pPr>
              <w:rPr>
                <w:sz w:val="24"/>
                <w:szCs w:val="24"/>
                <w:lang w:eastAsia="en-AU"/>
              </w:rPr>
            </w:pPr>
            <w:r w:rsidRPr="007E54E2">
              <w:rPr>
                <w:sz w:val="24"/>
                <w:szCs w:val="24"/>
                <w:lang w:eastAsia="en-AU"/>
              </w:rPr>
              <w:t>Index của request</w:t>
            </w:r>
          </w:p>
        </w:tc>
      </w:tr>
      <w:tr w:rsidRPr="007E54E2" w:rsidR="00D271EB" w:rsidTr="008531FB" w14:paraId="02FAFE7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05912EE"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4381E7D"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7F655CA"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045D895"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292C0CA" w14:textId="77777777">
            <w:pPr>
              <w:pStyle w:val="FirstLevelBullet"/>
              <w:numPr>
                <w:ilvl w:val="0"/>
                <w:numId w:val="0"/>
              </w:numPr>
              <w:rPr>
                <w:sz w:val="24"/>
                <w:szCs w:val="24"/>
                <w:lang w:eastAsia="en-AU"/>
              </w:rPr>
            </w:pPr>
            <w:r w:rsidRPr="007E54E2">
              <w:rPr>
                <w:sz w:val="24"/>
                <w:szCs w:val="24"/>
                <w:lang w:eastAsia="en-AU"/>
              </w:rPr>
              <w:t xml:space="preserve"> </w:t>
            </w:r>
          </w:p>
        </w:tc>
      </w:tr>
    </w:tbl>
    <w:p w:rsidR="00961994" w:rsidP="00961994" w:rsidRDefault="00961994" w14:paraId="224943B2" w14:textId="503B3691"/>
    <w:p w:rsidR="00961994" w:rsidP="00961994" w:rsidRDefault="00961994" w14:paraId="6FB6D5B5" w14:textId="77777777">
      <w:pPr>
        <w:pStyle w:val="Heading3"/>
      </w:pPr>
      <w:bookmarkStart w:name="_Toc113352700" w:id="130"/>
      <w:r>
        <w:t>Example</w:t>
      </w:r>
      <w:bookmarkEnd w:id="130"/>
    </w:p>
    <w:p w:rsidR="00961994" w:rsidP="00961994" w:rsidRDefault="00961994" w14:paraId="54317CFC" w14:textId="77777777">
      <w:pPr>
        <w:rPr>
          <w:b/>
        </w:rPr>
      </w:pPr>
      <w:r>
        <w:rPr>
          <w:b/>
        </w:rPr>
        <w:t>Request:</w:t>
      </w:r>
    </w:p>
    <w:p w:rsidRPr="00960690" w:rsidR="00961994" w:rsidP="00961994" w:rsidRDefault="00961994" w14:paraId="0994AFAF" w14:textId="77777777">
      <w:pPr>
        <w:rPr>
          <w:i/>
          <w:u w:val="single"/>
        </w:rPr>
      </w:pPr>
      <w:r w:rsidRPr="00960690">
        <w:rPr>
          <w:u w:val="single"/>
        </w:rPr>
        <w:t>https://192.168.88.1:9000</w:t>
      </w:r>
      <w:r>
        <w:rPr>
          <w:u w:val="single"/>
        </w:rPr>
        <w:t>/onelinkagent</w:t>
      </w:r>
    </w:p>
    <w:p w:rsidR="00961994" w:rsidP="00961994" w:rsidRDefault="00961994" w14:paraId="282481C6" w14:textId="77777777">
      <w:r>
        <w:t>{</w:t>
      </w:r>
    </w:p>
    <w:p w:rsidR="00961994" w:rsidP="00961994" w:rsidRDefault="00961994" w14:paraId="1B93616C" w14:textId="3E758198">
      <w:r>
        <w:tab/>
      </w:r>
      <w:r>
        <w:t xml:space="preserve">"requestId": </w:t>
      </w:r>
      <w:r w:rsidR="00FA141F">
        <w:t>&lt;requestId&gt;</w:t>
      </w:r>
      <w:r>
        <w:t>,</w:t>
      </w:r>
    </w:p>
    <w:p w:rsidR="00961994" w:rsidP="00961994" w:rsidRDefault="00961994" w14:paraId="000D3392" w14:textId="2EF601ED">
      <w:r>
        <w:tab/>
      </w:r>
      <w:r>
        <w:t>"action": "radio5GEdit",</w:t>
      </w:r>
    </w:p>
    <w:p w:rsidR="00961994" w:rsidP="00961994" w:rsidRDefault="00961994" w14:paraId="15801885" w14:textId="489D5FAA">
      <w:r>
        <w:tab/>
      </w:r>
      <w:r>
        <w:t>"</w:t>
      </w:r>
      <w:r w:rsidR="00EB593C">
        <w:t>c</w:t>
      </w:r>
      <w:r>
        <w:t>hannel": "&lt;5GChannel&gt;",</w:t>
      </w:r>
    </w:p>
    <w:p w:rsidR="00961994" w:rsidP="00961994" w:rsidRDefault="00961994" w14:paraId="6E396DCC" w14:textId="4A37DAEC">
      <w:r>
        <w:tab/>
      </w:r>
      <w:r>
        <w:t>"</w:t>
      </w:r>
      <w:r w:rsidR="00EB593C">
        <w:t>b</w:t>
      </w:r>
      <w:r>
        <w:t>andwidth": "&lt;5GBandwidth&gt;",</w:t>
      </w:r>
    </w:p>
    <w:p w:rsidR="00961994" w:rsidP="00961994" w:rsidRDefault="00961994" w14:paraId="2C361D8C" w14:textId="77777777">
      <w:r>
        <w:t>}</w:t>
      </w:r>
    </w:p>
    <w:p w:rsidRPr="00961994" w:rsidR="00961994" w:rsidP="00961994" w:rsidRDefault="00961994" w14:paraId="33183DA1" w14:textId="77777777">
      <w:pPr>
        <w:rPr>
          <w:b/>
        </w:rPr>
      </w:pPr>
      <w:r>
        <w:rPr>
          <w:b/>
        </w:rPr>
        <w:t>Response:</w:t>
      </w:r>
    </w:p>
    <w:p w:rsidR="00961994" w:rsidP="00961994" w:rsidRDefault="00961994" w14:paraId="4401250D" w14:textId="77777777">
      <w:r>
        <w:t>{</w:t>
      </w:r>
    </w:p>
    <w:p w:rsidR="00961994" w:rsidP="00961994" w:rsidRDefault="00961994" w14:paraId="7AF73C36" w14:textId="77777777">
      <w:r>
        <w:tab/>
      </w:r>
      <w:r>
        <w:t>"status": 0,</w:t>
      </w:r>
    </w:p>
    <w:p w:rsidR="00961994" w:rsidP="00961994" w:rsidRDefault="00961994" w14:paraId="79CDD14F" w14:textId="77777777">
      <w:r>
        <w:tab/>
      </w:r>
      <w:r>
        <w:t>"message": "Success",</w:t>
      </w:r>
    </w:p>
    <w:p w:rsidR="00961994" w:rsidP="00961994" w:rsidRDefault="00961994" w14:paraId="67E3C0E7" w14:textId="4780387D">
      <w:r>
        <w:tab/>
      </w:r>
      <w:r>
        <w:t xml:space="preserve">"requestId": </w:t>
      </w:r>
      <w:r w:rsidR="00FA141F">
        <w:t>&lt;requestId&gt;</w:t>
      </w:r>
      <w:r>
        <w:t>,</w:t>
      </w:r>
    </w:p>
    <w:p w:rsidR="00961994" w:rsidP="00961994" w:rsidRDefault="00961994" w14:paraId="276C4BD7" w14:textId="77777777">
      <w:r>
        <w:tab/>
      </w:r>
      <w:r>
        <w:t>"data": {}</w:t>
      </w:r>
    </w:p>
    <w:p w:rsidR="00961994" w:rsidP="00961994" w:rsidRDefault="00961994" w14:paraId="00A63C7E" w14:textId="77777777">
      <w:r>
        <w:t>}</w:t>
      </w:r>
    </w:p>
    <w:p w:rsidR="00961994" w:rsidP="00961994" w:rsidRDefault="00961994" w14:paraId="48A92751" w14:textId="2BDA4C19"/>
    <w:p w:rsidR="00961994" w:rsidP="00961994" w:rsidRDefault="00D65985" w14:paraId="1C563D3F" w14:textId="2472E0DE">
      <w:pPr>
        <w:pStyle w:val="Heading2"/>
      </w:pPr>
      <w:bookmarkStart w:name="_Toc113352701" w:id="131"/>
      <w:r>
        <w:t>ssid2.4GEdit</w:t>
      </w:r>
      <w:bookmarkEnd w:id="131"/>
    </w:p>
    <w:p w:rsidR="00961994" w:rsidP="00961994" w:rsidRDefault="00961994" w14:paraId="3378662A" w14:textId="77777777">
      <w:pPr>
        <w:pStyle w:val="Heading3"/>
      </w:pPr>
      <w:bookmarkStart w:name="_Toc113352702" w:id="132"/>
      <w:r>
        <w:t>Mô tả API</w:t>
      </w:r>
      <w:bookmarkEnd w:id="13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961994" w:rsidTr="008531FB" w14:paraId="374A1988" w14:textId="77777777">
        <w:trPr>
          <w:trHeight w:val="567"/>
        </w:trPr>
        <w:tc>
          <w:tcPr>
            <w:tcW w:w="996" w:type="pct"/>
            <w:shd w:val="clear" w:color="auto" w:fill="D9D9D9" w:themeFill="background1" w:themeFillShade="D9"/>
            <w:vAlign w:val="center"/>
          </w:tcPr>
          <w:p w:rsidRPr="007E54E2" w:rsidR="00961994" w:rsidP="007908BF" w:rsidRDefault="00961994" w14:paraId="2CF42FA7"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961994" w:rsidP="007908BF" w:rsidRDefault="00961994" w14:paraId="2ED4DDB4" w14:textId="77777777">
            <w:pPr>
              <w:pStyle w:val="ANSVNormal"/>
              <w:rPr>
                <w:rFonts w:cs="Times New Roman"/>
                <w:sz w:val="24"/>
                <w:szCs w:val="24"/>
              </w:rPr>
            </w:pPr>
            <w:r w:rsidRPr="007E54E2">
              <w:rPr>
                <w:rFonts w:cs="Times New Roman"/>
                <w:sz w:val="24"/>
                <w:szCs w:val="24"/>
              </w:rPr>
              <w:t>Description</w:t>
            </w:r>
          </w:p>
        </w:tc>
      </w:tr>
      <w:tr w:rsidRPr="007E54E2" w:rsidR="00961994" w:rsidTr="008531FB" w14:paraId="62939973" w14:textId="77777777">
        <w:trPr>
          <w:trHeight w:val="362"/>
        </w:trPr>
        <w:tc>
          <w:tcPr>
            <w:tcW w:w="996" w:type="pct"/>
            <w:vAlign w:val="center"/>
          </w:tcPr>
          <w:p w:rsidRPr="007E54E2" w:rsidR="00961994" w:rsidP="008531FB" w:rsidRDefault="00D65985" w14:paraId="30C259C3" w14:textId="5B818346">
            <w:pPr>
              <w:rPr>
                <w:color w:val="000000"/>
                <w:sz w:val="24"/>
                <w:szCs w:val="24"/>
              </w:rPr>
            </w:pPr>
            <w:r w:rsidRPr="007E54E2">
              <w:rPr>
                <w:sz w:val="24"/>
                <w:szCs w:val="24"/>
              </w:rPr>
              <w:t>ssid2.4GEdit</w:t>
            </w:r>
          </w:p>
        </w:tc>
        <w:tc>
          <w:tcPr>
            <w:tcW w:w="4004" w:type="pct"/>
            <w:vAlign w:val="center"/>
          </w:tcPr>
          <w:p w:rsidRPr="007E54E2" w:rsidR="00961994" w:rsidP="00D65985" w:rsidRDefault="00501D96" w14:paraId="2AFA6223" w14:textId="52F14E09">
            <w:pPr>
              <w:overflowPunct/>
              <w:autoSpaceDE/>
              <w:autoSpaceDN/>
              <w:adjustRightInd/>
              <w:spacing w:after="0"/>
              <w:jc w:val="left"/>
              <w:textAlignment w:val="auto"/>
              <w:rPr>
                <w:color w:val="000000"/>
                <w:sz w:val="24"/>
                <w:szCs w:val="24"/>
              </w:rPr>
            </w:pPr>
            <w:r w:rsidRPr="007E54E2">
              <w:rPr>
                <w:color w:val="000000"/>
                <w:sz w:val="24"/>
                <w:szCs w:val="24"/>
              </w:rPr>
              <w:t>Sửa cấu hình SSID 2.4 GHz</w:t>
            </w:r>
          </w:p>
        </w:tc>
      </w:tr>
      <w:tr w:rsidRPr="007E54E2" w:rsidR="00961994" w:rsidTr="008531FB" w14:paraId="28BBB473" w14:textId="77777777">
        <w:trPr>
          <w:trHeight w:val="362"/>
        </w:trPr>
        <w:tc>
          <w:tcPr>
            <w:tcW w:w="996" w:type="pct"/>
            <w:vAlign w:val="center"/>
          </w:tcPr>
          <w:p w:rsidRPr="007E54E2" w:rsidR="00961994" w:rsidP="008531FB" w:rsidRDefault="00961994" w14:paraId="5372CE95" w14:textId="77777777">
            <w:pPr>
              <w:rPr>
                <w:sz w:val="24"/>
                <w:szCs w:val="24"/>
              </w:rPr>
            </w:pPr>
            <w:r w:rsidRPr="007E54E2">
              <w:rPr>
                <w:sz w:val="24"/>
                <w:szCs w:val="24"/>
              </w:rPr>
              <w:lastRenderedPageBreak/>
              <w:t>Host</w:t>
            </w:r>
          </w:p>
        </w:tc>
        <w:tc>
          <w:tcPr>
            <w:tcW w:w="4004" w:type="pct"/>
            <w:vAlign w:val="center"/>
          </w:tcPr>
          <w:p w:rsidRPr="007E54E2" w:rsidR="00961994" w:rsidP="007908BF" w:rsidRDefault="00961994" w14:paraId="766C02FE" w14:textId="77777777">
            <w:pPr>
              <w:pStyle w:val="ANSVNormal"/>
              <w:rPr>
                <w:rFonts w:cs="Times New Roman"/>
                <w:sz w:val="24"/>
                <w:szCs w:val="24"/>
              </w:rPr>
            </w:pPr>
            <w:r w:rsidRPr="007E54E2">
              <w:rPr>
                <w:rFonts w:cs="Times New Roman"/>
                <w:sz w:val="24"/>
                <w:szCs w:val="24"/>
              </w:rPr>
              <w:t>https://&lt;ip&gt;:9000/onelinkagent</w:t>
            </w:r>
          </w:p>
        </w:tc>
      </w:tr>
      <w:tr w:rsidRPr="007E54E2" w:rsidR="00961994" w:rsidTr="008531FB" w14:paraId="1737CE43" w14:textId="77777777">
        <w:tc>
          <w:tcPr>
            <w:tcW w:w="996" w:type="pct"/>
            <w:vAlign w:val="center"/>
          </w:tcPr>
          <w:p w:rsidRPr="007E54E2" w:rsidR="00961994" w:rsidP="007908BF" w:rsidRDefault="00961994" w14:paraId="44066217"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961994" w:rsidP="007908BF" w:rsidRDefault="00961994" w14:paraId="43EDDCAE" w14:textId="77777777">
            <w:pPr>
              <w:pStyle w:val="ANSVNormal"/>
              <w:rPr>
                <w:rFonts w:cs="Times New Roman"/>
                <w:sz w:val="24"/>
                <w:szCs w:val="24"/>
              </w:rPr>
            </w:pPr>
            <w:r w:rsidRPr="007E54E2">
              <w:rPr>
                <w:rFonts w:cs="Times New Roman"/>
                <w:sz w:val="24"/>
                <w:szCs w:val="24"/>
              </w:rPr>
              <w:t>HTTP POST</w:t>
            </w:r>
          </w:p>
        </w:tc>
      </w:tr>
      <w:tr w:rsidRPr="007E54E2" w:rsidR="00961994" w:rsidTr="008531FB" w14:paraId="12A083A9" w14:textId="77777777">
        <w:tc>
          <w:tcPr>
            <w:tcW w:w="996" w:type="pct"/>
            <w:vAlign w:val="center"/>
          </w:tcPr>
          <w:p w:rsidRPr="007E54E2" w:rsidR="00961994" w:rsidP="007908BF" w:rsidRDefault="00961994" w14:paraId="52F0AC04"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961994" w:rsidP="007908BF" w:rsidRDefault="00961994" w14:paraId="760400D3" w14:textId="77777777">
            <w:pPr>
              <w:pStyle w:val="ANSVNormal"/>
              <w:rPr>
                <w:rFonts w:cs="Times New Roman"/>
                <w:sz w:val="24"/>
                <w:szCs w:val="24"/>
              </w:rPr>
            </w:pPr>
            <w:r w:rsidRPr="007E54E2">
              <w:rPr>
                <w:rFonts w:cs="Times New Roman"/>
                <w:sz w:val="24"/>
                <w:szCs w:val="24"/>
              </w:rPr>
              <w:t>application/json</w:t>
            </w:r>
          </w:p>
        </w:tc>
      </w:tr>
      <w:tr w:rsidRPr="007E54E2" w:rsidR="00961994" w:rsidTr="008531FB" w14:paraId="34B6B446" w14:textId="77777777">
        <w:tc>
          <w:tcPr>
            <w:tcW w:w="996" w:type="pct"/>
            <w:vAlign w:val="center"/>
          </w:tcPr>
          <w:p w:rsidRPr="007E54E2" w:rsidR="00961994" w:rsidP="007908BF" w:rsidRDefault="00961994" w14:paraId="32E7982D"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961994" w14:paraId="4AB56B9A" w14:textId="3A4EC743">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961994" w:rsidP="00316984" w:rsidRDefault="00316984" w14:paraId="79C5CF82" w14:textId="2CEDCFEF">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961994" w:rsidTr="008531FB" w14:paraId="72356D74" w14:textId="77777777">
        <w:tc>
          <w:tcPr>
            <w:tcW w:w="996" w:type="pct"/>
            <w:vAlign w:val="center"/>
          </w:tcPr>
          <w:p w:rsidRPr="007E54E2" w:rsidR="00961994" w:rsidP="007908BF" w:rsidRDefault="00961994" w14:paraId="602EB99E"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961994" w:rsidP="007908BF" w:rsidRDefault="00961994" w14:paraId="7B93DA95" w14:textId="77777777">
            <w:pPr>
              <w:pStyle w:val="ANSVNormal"/>
              <w:rPr>
                <w:rFonts w:cs="Times New Roman"/>
                <w:sz w:val="24"/>
                <w:szCs w:val="24"/>
              </w:rPr>
            </w:pPr>
            <w:r w:rsidRPr="007E54E2">
              <w:rPr>
                <w:rFonts w:cs="Times New Roman"/>
                <w:sz w:val="24"/>
                <w:szCs w:val="24"/>
              </w:rPr>
              <w:t>JSON object</w:t>
            </w:r>
          </w:p>
        </w:tc>
      </w:tr>
    </w:tbl>
    <w:p w:rsidR="00961994" w:rsidP="00961994" w:rsidRDefault="00961994" w14:paraId="06B4E791" w14:textId="77777777"/>
    <w:p w:rsidR="00961994" w:rsidP="00961994" w:rsidRDefault="00961994" w14:paraId="652452DB" w14:textId="77777777">
      <w:pPr>
        <w:pStyle w:val="Heading3"/>
      </w:pPr>
      <w:bookmarkStart w:name="_Toc113352703" w:id="133"/>
      <w:r>
        <w:t>Request</w:t>
      </w:r>
      <w:bookmarkEnd w:id="133"/>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2D2E98A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3D8B89B4" w14:textId="77777777">
            <w:pPr>
              <w:rPr>
                <w:b/>
                <w:bCs/>
                <w:sz w:val="24"/>
                <w:szCs w:val="24"/>
                <w:lang w:eastAsia="en-AU"/>
              </w:rPr>
            </w:pPr>
            <w:r w:rsidRPr="007E54E2">
              <w:rPr>
                <w:b/>
                <w:bCs/>
                <w:sz w:val="24"/>
                <w:szCs w:val="24"/>
                <w:lang w:eastAsia="en-AU"/>
              </w:rPr>
              <w:t>Payload</w:t>
            </w:r>
          </w:p>
        </w:tc>
      </w:tr>
      <w:tr w:rsidRPr="007E54E2" w:rsidR="00961994" w:rsidTr="008531FB" w14:paraId="718566E0"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6FA4205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06791D8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6F6F2E0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17463FF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7D10331A" w14:textId="77777777">
            <w:pPr>
              <w:rPr>
                <w:b/>
                <w:bCs/>
                <w:sz w:val="24"/>
                <w:szCs w:val="24"/>
                <w:lang w:eastAsia="en-AU"/>
              </w:rPr>
            </w:pPr>
            <w:r w:rsidRPr="007E54E2">
              <w:rPr>
                <w:b/>
                <w:bCs/>
                <w:sz w:val="24"/>
                <w:szCs w:val="24"/>
                <w:lang w:eastAsia="en-AU"/>
              </w:rPr>
              <w:t>Description</w:t>
            </w:r>
          </w:p>
        </w:tc>
      </w:tr>
      <w:tr w:rsidRPr="007E54E2" w:rsidR="00961994" w:rsidTr="008531FB" w14:paraId="588B5AE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25C89816"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1B7F4F73"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7E179EE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6B370F1A"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3A4B51E8" w14:textId="77777777">
            <w:pPr>
              <w:rPr>
                <w:sz w:val="24"/>
                <w:szCs w:val="24"/>
                <w:lang w:eastAsia="en-AU"/>
              </w:rPr>
            </w:pPr>
            <w:r w:rsidRPr="007E54E2">
              <w:rPr>
                <w:sz w:val="24"/>
                <w:szCs w:val="24"/>
                <w:lang w:eastAsia="en-AU"/>
              </w:rPr>
              <w:t>Yêu cầu nghiệp vụ</w:t>
            </w:r>
          </w:p>
          <w:p w:rsidRPr="007E54E2" w:rsidR="00961994" w:rsidP="008531FB" w:rsidRDefault="00961994" w14:paraId="7691F5B0" w14:textId="3D739939">
            <w:pPr>
              <w:rPr>
                <w:b/>
                <w:bCs/>
                <w:sz w:val="24"/>
                <w:szCs w:val="24"/>
                <w:lang w:eastAsia="en-AU"/>
              </w:rPr>
            </w:pPr>
            <w:r w:rsidRPr="007E54E2">
              <w:rPr>
                <w:sz w:val="24"/>
                <w:szCs w:val="24"/>
                <w:lang w:eastAsia="en-AU"/>
              </w:rPr>
              <w:t xml:space="preserve">action = </w:t>
            </w:r>
            <w:r w:rsidRPr="007E54E2" w:rsidR="00D65985">
              <w:rPr>
                <w:sz w:val="24"/>
                <w:szCs w:val="24"/>
              </w:rPr>
              <w:t>ssid2.4GEdit</w:t>
            </w:r>
          </w:p>
        </w:tc>
      </w:tr>
      <w:tr w:rsidRPr="007E54E2" w:rsidR="00D271EB" w:rsidTr="008531FB" w14:paraId="2D88BF5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52BDE7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F031137" w14:textId="46152D9A">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3B840A0" w14:textId="09D78C5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E940533" w14:textId="090A2253">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6EF186C" w14:textId="1E3735CE">
            <w:pPr>
              <w:rPr>
                <w:sz w:val="24"/>
                <w:szCs w:val="24"/>
                <w:lang w:eastAsia="en-AU"/>
              </w:rPr>
            </w:pPr>
            <w:r w:rsidRPr="007E54E2">
              <w:rPr>
                <w:sz w:val="24"/>
                <w:szCs w:val="24"/>
                <w:lang w:eastAsia="en-AU"/>
              </w:rPr>
              <w:t>Index của request</w:t>
            </w:r>
          </w:p>
        </w:tc>
      </w:tr>
      <w:tr w:rsidRPr="007E54E2" w:rsidR="00D271EB" w:rsidTr="008531FB" w14:paraId="555AC88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C5CAA8F" w14:textId="0C8FDCEB">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A07E0F4" w14:textId="0B602F60">
            <w:pPr>
              <w:rPr>
                <w:bCs/>
                <w:sz w:val="24"/>
                <w:szCs w:val="24"/>
                <w:lang w:eastAsia="en-AU"/>
              </w:rPr>
            </w:pPr>
            <w:r w:rsidRPr="007E54E2">
              <w:rPr>
                <w:sz w:val="24"/>
                <w:szCs w:val="24"/>
              </w:rPr>
              <w:t>ssidIndex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B4DC28A" w14:textId="7D16B738">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12CF010" w14:textId="208EE7A7">
            <w:pPr>
              <w:jc w:val="center"/>
              <w:rPr>
                <w:sz w:val="24"/>
                <w:szCs w:val="24"/>
                <w:lang w:eastAsia="en-AU"/>
              </w:rPr>
            </w:pPr>
            <w:r w:rsidRPr="007E54E2">
              <w:rPr>
                <w:sz w:val="24"/>
                <w:szCs w:val="24"/>
                <w:lang w:eastAsia="en-AU"/>
              </w:rPr>
              <w:t>0-1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BD945D5" w14:textId="77777777">
            <w:pPr>
              <w:rPr>
                <w:sz w:val="24"/>
                <w:szCs w:val="24"/>
              </w:rPr>
            </w:pPr>
            <w:r w:rsidRPr="007E54E2">
              <w:rPr>
                <w:sz w:val="24"/>
                <w:szCs w:val="24"/>
              </w:rPr>
              <w:t>SSID Index:</w:t>
            </w:r>
          </w:p>
          <w:p w:rsidRPr="007E54E2" w:rsidR="00D271EB" w:rsidP="00D271EB" w:rsidRDefault="00D271EB" w14:paraId="595900ED" w14:textId="77777777">
            <w:pPr>
              <w:rPr>
                <w:sz w:val="24"/>
                <w:szCs w:val="24"/>
              </w:rPr>
            </w:pPr>
            <w:r w:rsidRPr="007E54E2">
              <w:rPr>
                <w:sz w:val="24"/>
                <w:szCs w:val="24"/>
              </w:rPr>
              <w:t>0: Main SSID</w:t>
            </w:r>
          </w:p>
          <w:p w:rsidRPr="007E54E2" w:rsidR="00D271EB" w:rsidP="00D271EB" w:rsidRDefault="00D271EB" w14:paraId="646E8686" w14:textId="77777777">
            <w:pPr>
              <w:rPr>
                <w:sz w:val="24"/>
                <w:szCs w:val="24"/>
              </w:rPr>
            </w:pPr>
            <w:r w:rsidRPr="007E54E2">
              <w:rPr>
                <w:sz w:val="24"/>
                <w:szCs w:val="24"/>
              </w:rPr>
              <w:t>1: Guest SSID</w:t>
            </w:r>
          </w:p>
          <w:p w:rsidRPr="007E54E2" w:rsidR="00D271EB" w:rsidP="00D271EB" w:rsidRDefault="00D271EB" w14:paraId="7D94ED26" w14:textId="5B60C686">
            <w:pPr>
              <w:rPr>
                <w:bCs/>
                <w:sz w:val="24"/>
                <w:szCs w:val="24"/>
                <w:lang w:eastAsia="en-AU"/>
              </w:rPr>
            </w:pPr>
            <w:r w:rsidRPr="007E54E2">
              <w:rPr>
                <w:sz w:val="24"/>
                <w:szCs w:val="24"/>
              </w:rPr>
              <w:t>Với Main SSID sẽ thực hiện cấu hình cho cả 2 band</w:t>
            </w:r>
          </w:p>
        </w:tc>
      </w:tr>
      <w:tr w:rsidRPr="007E54E2" w:rsidR="00D271EB" w:rsidTr="008531FB" w14:paraId="7B2CA86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6CC01D2" w14:textId="43989EE1">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2B6E84CC" w14:textId="77777777">
            <w:pPr>
              <w:rPr>
                <w:bCs/>
                <w:sz w:val="24"/>
                <w:szCs w:val="24"/>
                <w:lang w:eastAsia="en-AU"/>
              </w:rPr>
            </w:pPr>
            <w:r w:rsidRPr="007E54E2">
              <w:rPr>
                <w:sz w:val="24"/>
                <w:szCs w:val="24"/>
              </w:rPr>
              <w:t>ssidName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9E93FBB" w14:textId="7777777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43EB690"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4EE6CAF" w14:textId="77777777">
            <w:pPr>
              <w:rPr>
                <w:color w:val="000000"/>
                <w:sz w:val="24"/>
                <w:szCs w:val="24"/>
              </w:rPr>
            </w:pPr>
            <w:r w:rsidRPr="007E54E2">
              <w:rPr>
                <w:sz w:val="24"/>
                <w:szCs w:val="24"/>
              </w:rPr>
              <w:t>Tên SSID của mạng Wifi</w:t>
            </w:r>
            <w:r w:rsidRPr="007E54E2">
              <w:rPr>
                <w:color w:val="000000"/>
                <w:sz w:val="24"/>
                <w:szCs w:val="24"/>
              </w:rPr>
              <w:t>.</w:t>
            </w:r>
          </w:p>
          <w:p w:rsidRPr="007E54E2" w:rsidR="00D271EB" w:rsidP="00D271EB" w:rsidRDefault="00D271EB" w14:paraId="09CC3C29" w14:textId="77777777">
            <w:pPr>
              <w:rPr>
                <w:bCs/>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r>
            <w:r w:rsidRPr="007E54E2">
              <w:rPr>
                <w:rFonts w:eastAsia="Calibri"/>
                <w:color w:val="000000"/>
                <w:sz w:val="24"/>
                <w:szCs w:val="24"/>
              </w:rPr>
              <w:t>Không cho phép chuỗi chỉ chứa kí tự space.</w:t>
            </w:r>
          </w:p>
        </w:tc>
      </w:tr>
      <w:tr w:rsidRPr="007E54E2" w:rsidR="00D271EB" w:rsidTr="008531FB" w14:paraId="7DC24B6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B45DB32" w14:textId="40FF35E5">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41F7148F" w14:textId="77777777">
            <w:pPr>
              <w:rPr>
                <w:sz w:val="24"/>
                <w:szCs w:val="24"/>
              </w:rPr>
            </w:pPr>
            <w:r w:rsidRPr="007E54E2">
              <w:rPr>
                <w:sz w:val="24"/>
                <w:szCs w:val="24"/>
              </w:rPr>
              <w:t>authenMode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EDC947B" w14:textId="7777777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7A460A" w14:paraId="2F39070E" w14:textId="78A11502">
            <w:pPr>
              <w:jc w:val="center"/>
              <w:rPr>
                <w:sz w:val="24"/>
                <w:szCs w:val="24"/>
                <w:lang w:eastAsia="en-AU"/>
              </w:rPr>
            </w:pPr>
            <w:r>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7A460A" w:rsidP="007A460A" w:rsidRDefault="007A460A" w14:paraId="57B438D6" w14:textId="77777777">
            <w:pPr>
              <w:rPr>
                <w:sz w:val="24"/>
                <w:szCs w:val="24"/>
              </w:rPr>
            </w:pPr>
            <w:r w:rsidRPr="007E54E2">
              <w:rPr>
                <w:sz w:val="24"/>
                <w:szCs w:val="24"/>
              </w:rPr>
              <w:t>Mode xác thực Wifi.</w:t>
            </w:r>
          </w:p>
          <w:p w:rsidR="007A460A" w:rsidP="007A460A" w:rsidRDefault="007A460A" w14:paraId="37F544C8" w14:textId="6248541C">
            <w:pPr>
              <w:rPr>
                <w:sz w:val="24"/>
                <w:szCs w:val="24"/>
              </w:rPr>
            </w:pPr>
            <w:r>
              <w:rPr>
                <w:sz w:val="24"/>
                <w:szCs w:val="24"/>
              </w:rPr>
              <w:t xml:space="preserve">Giá trị: open, </w:t>
            </w:r>
            <w:r w:rsidRPr="007A460A">
              <w:rPr>
                <w:sz w:val="24"/>
                <w:szCs w:val="24"/>
              </w:rPr>
              <w:t>password</w:t>
            </w:r>
            <w:r>
              <w:rPr>
                <w:sz w:val="24"/>
                <w:szCs w:val="24"/>
              </w:rPr>
              <w:t>.</w:t>
            </w:r>
          </w:p>
          <w:p w:rsidR="007A460A" w:rsidP="007A460A" w:rsidRDefault="007A460A" w14:paraId="0BCFAD93" w14:textId="5FA0177C">
            <w:pPr>
              <w:rPr>
                <w:sz w:val="24"/>
                <w:szCs w:val="24"/>
              </w:rPr>
            </w:pPr>
            <w:r w:rsidRPr="007A460A">
              <w:rPr>
                <w:sz w:val="24"/>
                <w:szCs w:val="24"/>
              </w:rPr>
              <w:t xml:space="preserve">Mobile App cấu hình </w:t>
            </w:r>
            <w:r w:rsidRPr="007E54E2">
              <w:rPr>
                <w:sz w:val="24"/>
                <w:szCs w:val="24"/>
              </w:rPr>
              <w:t>authenMode</w:t>
            </w:r>
            <w:r w:rsidRPr="007A460A">
              <w:rPr>
                <w:sz w:val="24"/>
                <w:szCs w:val="24"/>
              </w:rPr>
              <w:t xml:space="preserve"> là password thì dưới thiết bị sẽ cấu hình kiểu xác thực </w:t>
            </w:r>
            <w:r w:rsidRPr="007E54E2">
              <w:rPr>
                <w:bCs/>
                <w:sz w:val="24"/>
                <w:szCs w:val="24"/>
                <w:lang w:eastAsia="en-AU"/>
              </w:rPr>
              <w:t>WPA-PSK/WPA2-PSK Mixed Mode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với model EW30SX)</w:t>
            </w:r>
            <w:r w:rsidRPr="007A460A">
              <w:rPr>
                <w:sz w:val="24"/>
                <w:szCs w:val="24"/>
              </w:rPr>
              <w:t>.</w:t>
            </w:r>
          </w:p>
          <w:p w:rsidR="007A460A" w:rsidP="007A460A" w:rsidRDefault="007A460A" w14:paraId="6174D260" w14:textId="676840BE">
            <w:pPr>
              <w:rPr>
                <w:sz w:val="24"/>
                <w:szCs w:val="24"/>
              </w:rPr>
            </w:pPr>
            <w:r w:rsidRPr="007A460A">
              <w:rPr>
                <w:sz w:val="24"/>
                <w:szCs w:val="24"/>
              </w:rPr>
              <w:t xml:space="preserve">Mobile App cấu hình </w:t>
            </w:r>
            <w:r w:rsidRPr="007E54E2">
              <w:rPr>
                <w:sz w:val="24"/>
                <w:szCs w:val="24"/>
              </w:rPr>
              <w:t>authenMode</w:t>
            </w:r>
            <w:r w:rsidRPr="007A460A">
              <w:rPr>
                <w:sz w:val="24"/>
                <w:szCs w:val="24"/>
              </w:rPr>
              <w:t xml:space="preserve"> là </w:t>
            </w:r>
            <w:r>
              <w:rPr>
                <w:sz w:val="24"/>
                <w:szCs w:val="24"/>
              </w:rPr>
              <w:t>open</w:t>
            </w:r>
            <w:r w:rsidRPr="007A460A">
              <w:rPr>
                <w:sz w:val="24"/>
                <w:szCs w:val="24"/>
              </w:rPr>
              <w:t xml:space="preserve"> thì dưới thiết bị sẽ cấu hình kiểu xác thực </w:t>
            </w:r>
            <w:r>
              <w:rPr>
                <w:bCs/>
                <w:sz w:val="24"/>
                <w:szCs w:val="24"/>
                <w:lang w:eastAsia="en-AU"/>
              </w:rPr>
              <w:t>OPEN.</w:t>
            </w:r>
          </w:p>
          <w:p w:rsidRPr="007E54E2" w:rsidR="00D271EB" w:rsidP="007A460A" w:rsidRDefault="007A460A" w14:paraId="0BC41E12" w14:textId="11DD3C1E">
            <w:pPr>
              <w:rPr>
                <w:sz w:val="24"/>
                <w:szCs w:val="24"/>
              </w:rPr>
            </w:pPr>
            <w:r w:rsidRPr="007E54E2">
              <w:rPr>
                <w:bCs/>
                <w:sz w:val="24"/>
                <w:szCs w:val="24"/>
                <w:lang w:eastAsia="en-AU"/>
              </w:rPr>
              <w:lastRenderedPageBreak/>
              <w:t xml:space="preserve">Chỉ có giá trị </w:t>
            </w:r>
            <w:r>
              <w:rPr>
                <w:bCs/>
                <w:sz w:val="24"/>
                <w:szCs w:val="24"/>
                <w:lang w:eastAsia="en-AU"/>
              </w:rPr>
              <w:t>open</w:t>
            </w:r>
            <w:r w:rsidRPr="007E54E2">
              <w:rPr>
                <w:bCs/>
                <w:sz w:val="24"/>
                <w:szCs w:val="24"/>
                <w:lang w:eastAsia="en-AU"/>
              </w:rPr>
              <w:t xml:space="preserve"> khi ssidIndex=1</w:t>
            </w:r>
          </w:p>
        </w:tc>
      </w:tr>
      <w:tr w:rsidRPr="007E54E2" w:rsidR="00D271EB" w:rsidTr="008531FB" w14:paraId="1578BD2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1D40829" w14:textId="673C8E52">
            <w:pPr>
              <w:rPr>
                <w:sz w:val="24"/>
                <w:szCs w:val="24"/>
                <w:lang w:eastAsia="en-AU"/>
              </w:rPr>
            </w:pPr>
            <w:r w:rsidRPr="007E54E2">
              <w:rPr>
                <w:sz w:val="24"/>
                <w:szCs w:val="24"/>
                <w:lang w:eastAsia="en-AU"/>
              </w:rPr>
              <w:lastRenderedPageBreak/>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5E49E10A" w14:textId="77777777">
            <w:pPr>
              <w:rPr>
                <w:sz w:val="24"/>
                <w:szCs w:val="24"/>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34B15CC" w14:textId="7777777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29012CC" w14:textId="77777777">
            <w:pPr>
              <w:jc w:val="center"/>
              <w:rPr>
                <w:sz w:val="24"/>
                <w:szCs w:val="24"/>
                <w:lang w:eastAsia="en-AU"/>
              </w:rPr>
            </w:pPr>
            <w:r w:rsidRPr="007E54E2">
              <w:rPr>
                <w:sz w:val="24"/>
                <w:szCs w:val="24"/>
                <w:lang w:eastAsia="en-AU"/>
              </w:rPr>
              <w:t>8 - 63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C2DCDDC" w14:textId="77777777">
            <w:pPr>
              <w:rPr>
                <w:sz w:val="24"/>
                <w:szCs w:val="24"/>
              </w:rPr>
            </w:pPr>
            <w:r w:rsidRPr="007E54E2">
              <w:rPr>
                <w:sz w:val="24"/>
                <w:szCs w:val="24"/>
              </w:rPr>
              <w:t>Mật khẩu xác thực Wifi.</w:t>
            </w:r>
          </w:p>
          <w:p w:rsidRPr="007E54E2" w:rsidR="00D271EB" w:rsidP="00D271EB" w:rsidRDefault="00D271EB" w14:paraId="343F6224"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rsidRPr="007E54E2" w:rsidR="00D271EB" w:rsidP="00D271EB" w:rsidRDefault="00D271EB" w14:paraId="7EA4DB29" w14:textId="77777777">
            <w:pPr>
              <w:rPr>
                <w:sz w:val="24"/>
                <w:szCs w:val="24"/>
              </w:rPr>
            </w:pPr>
            <w:r w:rsidRPr="007E54E2">
              <w:rPr>
                <w:rFonts w:eastAsia="Calibri"/>
                <w:color w:val="000000"/>
                <w:sz w:val="24"/>
                <w:szCs w:val="24"/>
              </w:rPr>
              <w:t>Không cho phép chuỗi chỉ chứa kí tự space.</w:t>
            </w:r>
          </w:p>
        </w:tc>
      </w:tr>
    </w:tbl>
    <w:p w:rsidR="00961994" w:rsidP="00961994" w:rsidRDefault="00961994" w14:paraId="470DAE85" w14:textId="77777777"/>
    <w:p w:rsidR="00961994" w:rsidP="00961994" w:rsidRDefault="00961994" w14:paraId="72ECFADB" w14:textId="77777777">
      <w:pPr>
        <w:pStyle w:val="Heading3"/>
      </w:pPr>
      <w:bookmarkStart w:name="_Toc113352704" w:id="134"/>
      <w:r>
        <w:t>Response</w:t>
      </w:r>
      <w:bookmarkEnd w:id="134"/>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7D496F3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08609BE6" w14:textId="77777777">
            <w:pPr>
              <w:rPr>
                <w:b/>
                <w:bCs/>
                <w:sz w:val="24"/>
                <w:szCs w:val="24"/>
                <w:lang w:eastAsia="en-AU"/>
              </w:rPr>
            </w:pPr>
            <w:r w:rsidRPr="007E54E2">
              <w:rPr>
                <w:b/>
                <w:bCs/>
                <w:sz w:val="24"/>
                <w:szCs w:val="24"/>
                <w:lang w:eastAsia="en-AU"/>
              </w:rPr>
              <w:t>Payload</w:t>
            </w:r>
          </w:p>
        </w:tc>
      </w:tr>
      <w:tr w:rsidRPr="007E54E2" w:rsidR="00961994" w:rsidTr="008531FB" w14:paraId="32E40B8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053D693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1FF9B50D"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49A3804D"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207DD5E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1682CC4B" w14:textId="77777777">
            <w:pPr>
              <w:rPr>
                <w:b/>
                <w:bCs/>
                <w:sz w:val="24"/>
                <w:szCs w:val="24"/>
                <w:lang w:eastAsia="en-AU"/>
              </w:rPr>
            </w:pPr>
            <w:r w:rsidRPr="007E54E2">
              <w:rPr>
                <w:b/>
                <w:bCs/>
                <w:sz w:val="24"/>
                <w:szCs w:val="24"/>
                <w:lang w:eastAsia="en-AU"/>
              </w:rPr>
              <w:t>Description</w:t>
            </w:r>
          </w:p>
        </w:tc>
      </w:tr>
      <w:tr w:rsidRPr="007E54E2" w:rsidR="00961994" w:rsidTr="008531FB" w14:paraId="39B8585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719AE8F2"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5EE780E0"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7248000B"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4F368AB3" w14:textId="7F654453">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7A73D3A9" w14:textId="5EFA0B36">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961994" w:rsidP="008531FB" w:rsidRDefault="00961994" w14:paraId="488BE40B" w14:textId="4A86A76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961994" w:rsidTr="008531FB" w14:paraId="054871B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702182A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509E2F56"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5F8ADB05"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6D01346B" w14:textId="6A141ECB">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6244D266" w14:textId="0C1E74CB">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5C88C47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73E5696"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D8C96AD" w14:textId="6CCF6A45">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57D510D" w14:textId="0C95A07A">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39B3045" w14:textId="470FB55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397AB06" w14:textId="6334E287">
            <w:pPr>
              <w:rPr>
                <w:sz w:val="24"/>
                <w:szCs w:val="24"/>
                <w:lang w:eastAsia="en-AU"/>
              </w:rPr>
            </w:pPr>
            <w:r w:rsidRPr="007E54E2">
              <w:rPr>
                <w:sz w:val="24"/>
                <w:szCs w:val="24"/>
                <w:lang w:eastAsia="en-AU"/>
              </w:rPr>
              <w:t>Index của request</w:t>
            </w:r>
          </w:p>
        </w:tc>
      </w:tr>
      <w:tr w:rsidRPr="007E54E2" w:rsidR="00D271EB" w:rsidTr="008531FB" w14:paraId="114C290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5E70246"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A4EEB82"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0AD96EC"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E839427"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8D793C1" w14:textId="77777777">
            <w:pPr>
              <w:pStyle w:val="FirstLevelBullet"/>
              <w:numPr>
                <w:ilvl w:val="0"/>
                <w:numId w:val="0"/>
              </w:numPr>
              <w:rPr>
                <w:sz w:val="24"/>
                <w:szCs w:val="24"/>
                <w:lang w:eastAsia="en-AU"/>
              </w:rPr>
            </w:pPr>
            <w:r w:rsidRPr="007E54E2">
              <w:rPr>
                <w:sz w:val="24"/>
                <w:szCs w:val="24"/>
                <w:lang w:eastAsia="en-AU"/>
              </w:rPr>
              <w:t xml:space="preserve"> </w:t>
            </w:r>
          </w:p>
        </w:tc>
      </w:tr>
    </w:tbl>
    <w:p w:rsidR="00961994" w:rsidP="00961994" w:rsidRDefault="00961994" w14:paraId="4D1FD0A1" w14:textId="29AA7C1E"/>
    <w:p w:rsidR="00961994" w:rsidP="00961994" w:rsidRDefault="00961994" w14:paraId="58939DA8" w14:textId="77777777">
      <w:pPr>
        <w:pStyle w:val="Heading3"/>
      </w:pPr>
      <w:bookmarkStart w:name="_Toc113352705" w:id="135"/>
      <w:r>
        <w:t>Example</w:t>
      </w:r>
      <w:bookmarkEnd w:id="135"/>
    </w:p>
    <w:p w:rsidR="00961994" w:rsidP="00961994" w:rsidRDefault="00961994" w14:paraId="321428D3" w14:textId="77777777">
      <w:pPr>
        <w:rPr>
          <w:b/>
        </w:rPr>
      </w:pPr>
      <w:r>
        <w:rPr>
          <w:b/>
        </w:rPr>
        <w:t>Request:</w:t>
      </w:r>
    </w:p>
    <w:p w:rsidRPr="00960690" w:rsidR="00961994" w:rsidP="00961994" w:rsidRDefault="00961994" w14:paraId="4A6EE49E" w14:textId="77777777">
      <w:pPr>
        <w:rPr>
          <w:i/>
          <w:u w:val="single"/>
        </w:rPr>
      </w:pPr>
      <w:r w:rsidRPr="00960690">
        <w:rPr>
          <w:u w:val="single"/>
        </w:rPr>
        <w:t>https://192.168.88.1:9000</w:t>
      </w:r>
      <w:r>
        <w:rPr>
          <w:u w:val="single"/>
        </w:rPr>
        <w:t>/onelinkagent</w:t>
      </w:r>
    </w:p>
    <w:p w:rsidR="00D65985" w:rsidP="00D65985" w:rsidRDefault="00D65985" w14:paraId="38EADBC0" w14:textId="77777777">
      <w:r>
        <w:t>{</w:t>
      </w:r>
    </w:p>
    <w:p w:rsidR="00D65985" w:rsidP="00D65985" w:rsidRDefault="00D65985" w14:paraId="24FD3748" w14:textId="77777777">
      <w:r>
        <w:tab/>
      </w:r>
      <w:r>
        <w:t>"action": "ssid2.4GEdit",</w:t>
      </w:r>
    </w:p>
    <w:p w:rsidR="00D65985" w:rsidP="00D65985" w:rsidRDefault="00D65985" w14:paraId="213E9987" w14:textId="77777777">
      <w:r>
        <w:tab/>
      </w:r>
      <w:r>
        <w:t>"ssidIndex": "&lt;ssidIndex&gt;",</w:t>
      </w:r>
    </w:p>
    <w:p w:rsidR="00D65985" w:rsidP="00D65985" w:rsidRDefault="00D65985" w14:paraId="799497BF" w14:textId="77777777">
      <w:r>
        <w:tab/>
      </w:r>
      <w:r>
        <w:t>"enable": "&lt;enable&gt;",</w:t>
      </w:r>
    </w:p>
    <w:p w:rsidR="00D65985" w:rsidP="00D65985" w:rsidRDefault="00D65985" w14:paraId="548E7412" w14:textId="77777777">
      <w:r>
        <w:tab/>
      </w:r>
      <w:r>
        <w:t>"ssid": "&lt;ssid&gt;",</w:t>
      </w:r>
    </w:p>
    <w:p w:rsidR="00D65985" w:rsidP="00D65985" w:rsidRDefault="00D65985" w14:paraId="7807AFC7" w14:textId="77777777">
      <w:r>
        <w:tab/>
      </w:r>
      <w:r>
        <w:t>"authenMode": "&lt;authenMode&gt;",</w:t>
      </w:r>
    </w:p>
    <w:p w:rsidR="00D65985" w:rsidP="00D65985" w:rsidRDefault="00D65985" w14:paraId="59EF4BF2" w14:textId="77777777">
      <w:r>
        <w:tab/>
      </w:r>
      <w:r>
        <w:t>"password": "&lt;password&gt;",</w:t>
      </w:r>
    </w:p>
    <w:p w:rsidR="00D65985" w:rsidP="00D65985" w:rsidRDefault="00D65985" w14:paraId="4C41570F" w14:textId="77777777">
      <w:r>
        <w:tab/>
      </w:r>
      <w:r>
        <w:t>"requestId":  &lt; requestId &gt;</w:t>
      </w:r>
    </w:p>
    <w:p w:rsidR="00D65985" w:rsidP="00D65985" w:rsidRDefault="00D65985" w14:paraId="7123EE67" w14:textId="77777777">
      <w:r>
        <w:t>}</w:t>
      </w:r>
    </w:p>
    <w:p w:rsidRPr="00961994" w:rsidR="00961994" w:rsidP="00D65985" w:rsidRDefault="00961994" w14:paraId="106AD25A" w14:textId="5D3FBC34">
      <w:pPr>
        <w:rPr>
          <w:b/>
        </w:rPr>
      </w:pPr>
      <w:r>
        <w:rPr>
          <w:b/>
        </w:rPr>
        <w:t>Response:</w:t>
      </w:r>
    </w:p>
    <w:p w:rsidR="00961994" w:rsidP="00961994" w:rsidRDefault="00961994" w14:paraId="6D1476DF" w14:textId="77777777">
      <w:r>
        <w:lastRenderedPageBreak/>
        <w:t>{</w:t>
      </w:r>
    </w:p>
    <w:p w:rsidR="00961994" w:rsidP="00961994" w:rsidRDefault="00961994" w14:paraId="45214159" w14:textId="77777777">
      <w:r>
        <w:tab/>
      </w:r>
      <w:r>
        <w:t>"status": 0,</w:t>
      </w:r>
    </w:p>
    <w:p w:rsidR="00961994" w:rsidP="00961994" w:rsidRDefault="00961994" w14:paraId="27D4C262" w14:textId="77777777">
      <w:r>
        <w:tab/>
      </w:r>
      <w:r>
        <w:t>"message": "Success",</w:t>
      </w:r>
    </w:p>
    <w:p w:rsidR="00961994" w:rsidP="00961994" w:rsidRDefault="00961994" w14:paraId="2831F548" w14:textId="38FC9595">
      <w:r>
        <w:tab/>
      </w:r>
      <w:r>
        <w:t xml:space="preserve">"requestId": </w:t>
      </w:r>
      <w:r w:rsidR="00FA141F">
        <w:t>&lt;requestId&gt;</w:t>
      </w:r>
      <w:r>
        <w:t>,</w:t>
      </w:r>
    </w:p>
    <w:p w:rsidR="00961994" w:rsidP="00961994" w:rsidRDefault="00961994" w14:paraId="1F9B902B" w14:textId="77777777">
      <w:r>
        <w:tab/>
      </w:r>
      <w:r>
        <w:t>"data": {}</w:t>
      </w:r>
    </w:p>
    <w:p w:rsidR="00961994" w:rsidP="00961994" w:rsidRDefault="00961994" w14:paraId="2DF68043" w14:textId="77777777">
      <w:r>
        <w:t>}</w:t>
      </w:r>
    </w:p>
    <w:p w:rsidR="00961994" w:rsidP="00961994" w:rsidRDefault="00961994" w14:paraId="1C9187E7" w14:textId="77777777"/>
    <w:p w:rsidR="00961994" w:rsidP="00501D96" w:rsidRDefault="00D65985" w14:paraId="16175714" w14:textId="345260CD">
      <w:pPr>
        <w:pStyle w:val="Heading2"/>
      </w:pPr>
      <w:bookmarkStart w:name="_Toc113352706" w:id="136"/>
      <w:r>
        <w:t>ssid5GEdit</w:t>
      </w:r>
      <w:bookmarkEnd w:id="136"/>
    </w:p>
    <w:p w:rsidR="00961994" w:rsidP="00961994" w:rsidRDefault="00961994" w14:paraId="1874498C" w14:textId="77777777">
      <w:pPr>
        <w:pStyle w:val="Heading3"/>
      </w:pPr>
      <w:bookmarkStart w:name="_Toc113352707" w:id="137"/>
      <w:r>
        <w:t>Mô tả API</w:t>
      </w:r>
      <w:bookmarkEnd w:id="13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961994" w:rsidTr="008531FB" w14:paraId="7017A4F4" w14:textId="77777777">
        <w:trPr>
          <w:trHeight w:val="567"/>
        </w:trPr>
        <w:tc>
          <w:tcPr>
            <w:tcW w:w="996" w:type="pct"/>
            <w:shd w:val="clear" w:color="auto" w:fill="D9D9D9" w:themeFill="background1" w:themeFillShade="D9"/>
            <w:vAlign w:val="center"/>
          </w:tcPr>
          <w:p w:rsidRPr="007E54E2" w:rsidR="00961994" w:rsidP="007908BF" w:rsidRDefault="00961994" w14:paraId="40364AF0"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961994" w:rsidP="007908BF" w:rsidRDefault="00961994" w14:paraId="7DE5B32C" w14:textId="77777777">
            <w:pPr>
              <w:pStyle w:val="ANSVNormal"/>
              <w:rPr>
                <w:rFonts w:cs="Times New Roman"/>
                <w:sz w:val="24"/>
                <w:szCs w:val="24"/>
              </w:rPr>
            </w:pPr>
            <w:r w:rsidRPr="007E54E2">
              <w:rPr>
                <w:rFonts w:cs="Times New Roman"/>
                <w:sz w:val="24"/>
                <w:szCs w:val="24"/>
              </w:rPr>
              <w:t>Description</w:t>
            </w:r>
          </w:p>
        </w:tc>
      </w:tr>
      <w:tr w:rsidRPr="007E54E2" w:rsidR="00961994" w:rsidTr="008531FB" w14:paraId="6D87D705" w14:textId="77777777">
        <w:trPr>
          <w:trHeight w:val="362"/>
        </w:trPr>
        <w:tc>
          <w:tcPr>
            <w:tcW w:w="996" w:type="pct"/>
            <w:vAlign w:val="center"/>
          </w:tcPr>
          <w:p w:rsidRPr="007E54E2" w:rsidR="00961994" w:rsidP="008531FB" w:rsidRDefault="00D65985" w14:paraId="56201C26" w14:textId="3C412ED3">
            <w:pPr>
              <w:rPr>
                <w:color w:val="000000"/>
                <w:sz w:val="24"/>
                <w:szCs w:val="24"/>
              </w:rPr>
            </w:pPr>
            <w:r w:rsidRPr="007E54E2">
              <w:rPr>
                <w:sz w:val="24"/>
                <w:szCs w:val="24"/>
              </w:rPr>
              <w:t>ssid5GEdit</w:t>
            </w:r>
          </w:p>
        </w:tc>
        <w:tc>
          <w:tcPr>
            <w:tcW w:w="4004" w:type="pct"/>
            <w:vAlign w:val="center"/>
          </w:tcPr>
          <w:p w:rsidRPr="007E54E2" w:rsidR="00961994" w:rsidP="00D65985" w:rsidRDefault="00501D96" w14:paraId="28E4D338" w14:textId="13CB7878">
            <w:pPr>
              <w:overflowPunct/>
              <w:autoSpaceDE/>
              <w:autoSpaceDN/>
              <w:adjustRightInd/>
              <w:spacing w:after="0"/>
              <w:jc w:val="left"/>
              <w:textAlignment w:val="auto"/>
              <w:rPr>
                <w:color w:val="000000"/>
                <w:sz w:val="24"/>
                <w:szCs w:val="24"/>
              </w:rPr>
            </w:pPr>
            <w:r w:rsidRPr="007E54E2">
              <w:rPr>
                <w:color w:val="000000"/>
                <w:sz w:val="24"/>
                <w:szCs w:val="24"/>
              </w:rPr>
              <w:t>Sửa cấu hình SSID 5 GHz</w:t>
            </w:r>
          </w:p>
        </w:tc>
      </w:tr>
      <w:tr w:rsidRPr="007E54E2" w:rsidR="00961994" w:rsidTr="008531FB" w14:paraId="4F4A1711" w14:textId="77777777">
        <w:trPr>
          <w:trHeight w:val="362"/>
        </w:trPr>
        <w:tc>
          <w:tcPr>
            <w:tcW w:w="996" w:type="pct"/>
            <w:vAlign w:val="center"/>
          </w:tcPr>
          <w:p w:rsidRPr="007E54E2" w:rsidR="00961994" w:rsidP="008531FB" w:rsidRDefault="00961994" w14:paraId="0F50C631" w14:textId="77777777">
            <w:pPr>
              <w:rPr>
                <w:sz w:val="24"/>
                <w:szCs w:val="24"/>
              </w:rPr>
            </w:pPr>
            <w:r w:rsidRPr="007E54E2">
              <w:rPr>
                <w:sz w:val="24"/>
                <w:szCs w:val="24"/>
              </w:rPr>
              <w:t>Host</w:t>
            </w:r>
          </w:p>
        </w:tc>
        <w:tc>
          <w:tcPr>
            <w:tcW w:w="4004" w:type="pct"/>
            <w:vAlign w:val="center"/>
          </w:tcPr>
          <w:p w:rsidRPr="007E54E2" w:rsidR="00961994" w:rsidP="007908BF" w:rsidRDefault="00961994" w14:paraId="28D00484" w14:textId="77777777">
            <w:pPr>
              <w:pStyle w:val="ANSVNormal"/>
              <w:rPr>
                <w:rFonts w:cs="Times New Roman"/>
                <w:sz w:val="24"/>
                <w:szCs w:val="24"/>
              </w:rPr>
            </w:pPr>
            <w:r w:rsidRPr="007E54E2">
              <w:rPr>
                <w:rFonts w:cs="Times New Roman"/>
                <w:sz w:val="24"/>
                <w:szCs w:val="24"/>
              </w:rPr>
              <w:t>https://&lt;ip&gt;:9000/onelinkagent</w:t>
            </w:r>
          </w:p>
        </w:tc>
      </w:tr>
      <w:tr w:rsidRPr="007E54E2" w:rsidR="00961994" w:rsidTr="008531FB" w14:paraId="76089402" w14:textId="77777777">
        <w:tc>
          <w:tcPr>
            <w:tcW w:w="996" w:type="pct"/>
            <w:vAlign w:val="center"/>
          </w:tcPr>
          <w:p w:rsidRPr="007E54E2" w:rsidR="00961994" w:rsidP="007908BF" w:rsidRDefault="00961994" w14:paraId="6863BC38"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961994" w:rsidP="007908BF" w:rsidRDefault="00961994" w14:paraId="55389067" w14:textId="77777777">
            <w:pPr>
              <w:pStyle w:val="ANSVNormal"/>
              <w:rPr>
                <w:rFonts w:cs="Times New Roman"/>
                <w:sz w:val="24"/>
                <w:szCs w:val="24"/>
              </w:rPr>
            </w:pPr>
            <w:r w:rsidRPr="007E54E2">
              <w:rPr>
                <w:rFonts w:cs="Times New Roman"/>
                <w:sz w:val="24"/>
                <w:szCs w:val="24"/>
              </w:rPr>
              <w:t>HTTP POST</w:t>
            </w:r>
          </w:p>
        </w:tc>
      </w:tr>
      <w:tr w:rsidRPr="007E54E2" w:rsidR="00961994" w:rsidTr="008531FB" w14:paraId="5E9BDBB2" w14:textId="77777777">
        <w:tc>
          <w:tcPr>
            <w:tcW w:w="996" w:type="pct"/>
            <w:vAlign w:val="center"/>
          </w:tcPr>
          <w:p w:rsidRPr="007E54E2" w:rsidR="00961994" w:rsidP="007908BF" w:rsidRDefault="00961994" w14:paraId="422313B4"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961994" w:rsidP="007908BF" w:rsidRDefault="00961994" w14:paraId="56B7A759" w14:textId="77777777">
            <w:pPr>
              <w:pStyle w:val="ANSVNormal"/>
              <w:rPr>
                <w:rFonts w:cs="Times New Roman"/>
                <w:sz w:val="24"/>
                <w:szCs w:val="24"/>
              </w:rPr>
            </w:pPr>
            <w:r w:rsidRPr="007E54E2">
              <w:rPr>
                <w:rFonts w:cs="Times New Roman"/>
                <w:sz w:val="24"/>
                <w:szCs w:val="24"/>
              </w:rPr>
              <w:t>application/json</w:t>
            </w:r>
          </w:p>
        </w:tc>
      </w:tr>
      <w:tr w:rsidRPr="007E54E2" w:rsidR="00961994" w:rsidTr="008531FB" w14:paraId="3ECD14E1" w14:textId="77777777">
        <w:tc>
          <w:tcPr>
            <w:tcW w:w="996" w:type="pct"/>
            <w:vAlign w:val="center"/>
          </w:tcPr>
          <w:p w:rsidRPr="007E54E2" w:rsidR="00961994" w:rsidP="007908BF" w:rsidRDefault="00961994" w14:paraId="1C4817C1"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961994" w14:paraId="14E36575" w14:textId="1436746E">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961994" w:rsidP="00316984" w:rsidRDefault="00316984" w14:paraId="14C403A9" w14:textId="72B7E76F">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961994" w:rsidTr="008531FB" w14:paraId="568C709F" w14:textId="77777777">
        <w:tc>
          <w:tcPr>
            <w:tcW w:w="996" w:type="pct"/>
            <w:vAlign w:val="center"/>
          </w:tcPr>
          <w:p w:rsidRPr="007E54E2" w:rsidR="00961994" w:rsidP="007908BF" w:rsidRDefault="00961994" w14:paraId="5CA6D534"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961994" w:rsidP="007908BF" w:rsidRDefault="00961994" w14:paraId="074E0116" w14:textId="77777777">
            <w:pPr>
              <w:pStyle w:val="ANSVNormal"/>
              <w:rPr>
                <w:rFonts w:cs="Times New Roman"/>
                <w:sz w:val="24"/>
                <w:szCs w:val="24"/>
              </w:rPr>
            </w:pPr>
            <w:r w:rsidRPr="007E54E2">
              <w:rPr>
                <w:rFonts w:cs="Times New Roman"/>
                <w:sz w:val="24"/>
                <w:szCs w:val="24"/>
              </w:rPr>
              <w:t>JSON object</w:t>
            </w:r>
          </w:p>
        </w:tc>
      </w:tr>
    </w:tbl>
    <w:p w:rsidR="00961994" w:rsidP="00961994" w:rsidRDefault="00961994" w14:paraId="64C9767A" w14:textId="77777777"/>
    <w:p w:rsidR="00961994" w:rsidP="00961994" w:rsidRDefault="00961994" w14:paraId="1FD303AF" w14:textId="77777777">
      <w:pPr>
        <w:pStyle w:val="Heading3"/>
      </w:pPr>
      <w:bookmarkStart w:name="_Toc113352708" w:id="138"/>
      <w:r>
        <w:t>Request</w:t>
      </w:r>
      <w:bookmarkEnd w:id="138"/>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442262E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7D41107C" w14:textId="77777777">
            <w:pPr>
              <w:rPr>
                <w:b/>
                <w:bCs/>
                <w:sz w:val="24"/>
                <w:szCs w:val="24"/>
                <w:lang w:eastAsia="en-AU"/>
              </w:rPr>
            </w:pPr>
            <w:r w:rsidRPr="007E54E2">
              <w:rPr>
                <w:b/>
                <w:bCs/>
                <w:sz w:val="24"/>
                <w:szCs w:val="24"/>
                <w:lang w:eastAsia="en-AU"/>
              </w:rPr>
              <w:t>Payload</w:t>
            </w:r>
          </w:p>
        </w:tc>
      </w:tr>
      <w:tr w:rsidRPr="007E54E2" w:rsidR="00961994" w:rsidTr="008531FB" w14:paraId="7EC8471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7639FDEE"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29CF798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17757FB8"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11B1634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5D396AEF" w14:textId="77777777">
            <w:pPr>
              <w:rPr>
                <w:b/>
                <w:bCs/>
                <w:sz w:val="24"/>
                <w:szCs w:val="24"/>
                <w:lang w:eastAsia="en-AU"/>
              </w:rPr>
            </w:pPr>
            <w:r w:rsidRPr="007E54E2">
              <w:rPr>
                <w:b/>
                <w:bCs/>
                <w:sz w:val="24"/>
                <w:szCs w:val="24"/>
                <w:lang w:eastAsia="en-AU"/>
              </w:rPr>
              <w:t>Description</w:t>
            </w:r>
          </w:p>
        </w:tc>
      </w:tr>
      <w:tr w:rsidRPr="007E54E2" w:rsidR="00961994" w:rsidTr="008531FB" w14:paraId="5E28021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645CF9C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5DE723D4"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0756625F"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18088EA3"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1B54B891" w14:textId="77777777">
            <w:pPr>
              <w:rPr>
                <w:sz w:val="24"/>
                <w:szCs w:val="24"/>
                <w:lang w:eastAsia="en-AU"/>
              </w:rPr>
            </w:pPr>
            <w:r w:rsidRPr="007E54E2">
              <w:rPr>
                <w:sz w:val="24"/>
                <w:szCs w:val="24"/>
                <w:lang w:eastAsia="en-AU"/>
              </w:rPr>
              <w:t>Yêu cầu nghiệp vụ</w:t>
            </w:r>
          </w:p>
          <w:p w:rsidRPr="007E54E2" w:rsidR="00961994" w:rsidP="008531FB" w:rsidRDefault="00961994" w14:paraId="1C3952BE" w14:textId="4872F741">
            <w:pPr>
              <w:rPr>
                <w:b/>
                <w:bCs/>
                <w:sz w:val="24"/>
                <w:szCs w:val="24"/>
                <w:lang w:eastAsia="en-AU"/>
              </w:rPr>
            </w:pPr>
            <w:r w:rsidRPr="007E54E2">
              <w:rPr>
                <w:sz w:val="24"/>
                <w:szCs w:val="24"/>
                <w:lang w:eastAsia="en-AU"/>
              </w:rPr>
              <w:t xml:space="preserve">action = </w:t>
            </w:r>
            <w:r w:rsidRPr="007E54E2" w:rsidR="00D65985">
              <w:rPr>
                <w:sz w:val="24"/>
                <w:szCs w:val="24"/>
              </w:rPr>
              <w:t>ssid5GEdit</w:t>
            </w:r>
          </w:p>
        </w:tc>
      </w:tr>
      <w:tr w:rsidRPr="007E54E2" w:rsidR="00D271EB" w:rsidTr="008531FB" w14:paraId="1E12E93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FE5EA20"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253B46D" w14:textId="40E5DFAF">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03D9B88" w14:textId="4D1DB643">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6847378" w14:textId="1DB2131A">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A58DC93" w14:textId="5E06A23D">
            <w:pPr>
              <w:rPr>
                <w:sz w:val="24"/>
                <w:szCs w:val="24"/>
                <w:lang w:eastAsia="en-AU"/>
              </w:rPr>
            </w:pPr>
            <w:r w:rsidRPr="007E54E2">
              <w:rPr>
                <w:sz w:val="24"/>
                <w:szCs w:val="24"/>
                <w:lang w:eastAsia="en-AU"/>
              </w:rPr>
              <w:t>Index của request</w:t>
            </w:r>
          </w:p>
        </w:tc>
      </w:tr>
      <w:tr w:rsidRPr="007E54E2" w:rsidR="00D271EB" w:rsidTr="008531FB" w14:paraId="56834AE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B29454A" w14:textId="11C75BAA">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9540565" w14:textId="6C627C14">
            <w:pPr>
              <w:rPr>
                <w:bCs/>
                <w:sz w:val="24"/>
                <w:szCs w:val="24"/>
                <w:lang w:eastAsia="en-AU"/>
              </w:rPr>
            </w:pPr>
            <w:r w:rsidRPr="007E54E2">
              <w:rPr>
                <w:sz w:val="24"/>
                <w:szCs w:val="24"/>
              </w:rPr>
              <w:t>ssidIndex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75FC18B" w14:textId="215D3B24">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F90C0C5" w14:textId="2DFE2DA1">
            <w:pPr>
              <w:jc w:val="center"/>
              <w:rPr>
                <w:sz w:val="24"/>
                <w:szCs w:val="24"/>
                <w:lang w:eastAsia="en-AU"/>
              </w:rPr>
            </w:pPr>
            <w:r w:rsidRPr="007E54E2">
              <w:rPr>
                <w:sz w:val="24"/>
                <w:szCs w:val="24"/>
                <w:lang w:eastAsia="en-AU"/>
              </w:rPr>
              <w:t>0-1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6C5A4DC" w14:textId="77777777">
            <w:pPr>
              <w:rPr>
                <w:sz w:val="24"/>
                <w:szCs w:val="24"/>
              </w:rPr>
            </w:pPr>
            <w:r w:rsidRPr="007E54E2">
              <w:rPr>
                <w:sz w:val="24"/>
                <w:szCs w:val="24"/>
              </w:rPr>
              <w:t>SSID Index:</w:t>
            </w:r>
          </w:p>
          <w:p w:rsidRPr="007E54E2" w:rsidR="00D271EB" w:rsidP="00D271EB" w:rsidRDefault="00D271EB" w14:paraId="27525534" w14:textId="77777777">
            <w:pPr>
              <w:rPr>
                <w:sz w:val="24"/>
                <w:szCs w:val="24"/>
              </w:rPr>
            </w:pPr>
            <w:r w:rsidRPr="007E54E2">
              <w:rPr>
                <w:sz w:val="24"/>
                <w:szCs w:val="24"/>
              </w:rPr>
              <w:t>0: Main SSID</w:t>
            </w:r>
          </w:p>
          <w:p w:rsidRPr="007E54E2" w:rsidR="00D271EB" w:rsidP="00D271EB" w:rsidRDefault="00D271EB" w14:paraId="57E36213" w14:textId="77777777">
            <w:pPr>
              <w:rPr>
                <w:sz w:val="24"/>
                <w:szCs w:val="24"/>
              </w:rPr>
            </w:pPr>
            <w:r w:rsidRPr="007E54E2">
              <w:rPr>
                <w:sz w:val="24"/>
                <w:szCs w:val="24"/>
              </w:rPr>
              <w:t>1: Guest SSID</w:t>
            </w:r>
          </w:p>
          <w:p w:rsidRPr="007E54E2" w:rsidR="00D271EB" w:rsidP="00D271EB" w:rsidRDefault="00D271EB" w14:paraId="51B637B0" w14:textId="7801D5D0">
            <w:pPr>
              <w:rPr>
                <w:bCs/>
                <w:sz w:val="24"/>
                <w:szCs w:val="24"/>
                <w:lang w:eastAsia="en-AU"/>
              </w:rPr>
            </w:pPr>
            <w:r w:rsidRPr="007E54E2">
              <w:rPr>
                <w:sz w:val="24"/>
                <w:szCs w:val="24"/>
              </w:rPr>
              <w:lastRenderedPageBreak/>
              <w:t>Với Main SSID sẽ thực hiện cấu hình cho cả 2 band</w:t>
            </w:r>
          </w:p>
        </w:tc>
      </w:tr>
      <w:tr w:rsidRPr="007E54E2" w:rsidR="00D271EB" w:rsidTr="008531FB" w14:paraId="34D97F4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5DC81D1" w14:textId="682691D5">
            <w:pPr>
              <w:rPr>
                <w:sz w:val="24"/>
                <w:szCs w:val="24"/>
                <w:lang w:eastAsia="en-AU"/>
              </w:rPr>
            </w:pPr>
            <w:r w:rsidRPr="007E54E2">
              <w:rPr>
                <w:sz w:val="24"/>
                <w:szCs w:val="24"/>
                <w:lang w:eastAsia="en-AU"/>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776CEDDD" w14:textId="77777777">
            <w:pPr>
              <w:rPr>
                <w:bCs/>
                <w:sz w:val="24"/>
                <w:szCs w:val="24"/>
                <w:lang w:eastAsia="en-AU"/>
              </w:rPr>
            </w:pPr>
            <w:r w:rsidRPr="007E54E2">
              <w:rPr>
                <w:sz w:val="24"/>
                <w:szCs w:val="24"/>
              </w:rPr>
              <w:t>ssidName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8EE274E" w14:textId="7777777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366A417"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3B1EE82" w14:textId="77777777">
            <w:pPr>
              <w:rPr>
                <w:color w:val="000000"/>
                <w:sz w:val="24"/>
                <w:szCs w:val="24"/>
              </w:rPr>
            </w:pPr>
            <w:r w:rsidRPr="007E54E2">
              <w:rPr>
                <w:sz w:val="24"/>
                <w:szCs w:val="24"/>
              </w:rPr>
              <w:t>Tên SSID của mạng Wifi</w:t>
            </w:r>
            <w:r w:rsidRPr="007E54E2">
              <w:rPr>
                <w:color w:val="000000"/>
                <w:sz w:val="24"/>
                <w:szCs w:val="24"/>
              </w:rPr>
              <w:t>.</w:t>
            </w:r>
          </w:p>
          <w:p w:rsidRPr="007E54E2" w:rsidR="00D271EB" w:rsidP="00D271EB" w:rsidRDefault="00D271EB" w14:paraId="7C17B722" w14:textId="77777777">
            <w:pPr>
              <w:rPr>
                <w:bCs/>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r>
            <w:r w:rsidRPr="007E54E2">
              <w:rPr>
                <w:rFonts w:eastAsia="Calibri"/>
                <w:color w:val="000000"/>
                <w:sz w:val="24"/>
                <w:szCs w:val="24"/>
              </w:rPr>
              <w:t>Không cho phép chuỗi chỉ chứa kí tự space.</w:t>
            </w:r>
          </w:p>
        </w:tc>
      </w:tr>
      <w:tr w:rsidRPr="007E54E2" w:rsidR="007A460A" w:rsidTr="008531FB" w14:paraId="63BA0BE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A460A" w:rsidP="007A460A" w:rsidRDefault="007A460A" w14:paraId="16F3834F" w14:textId="5D66F506">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7A460A" w:rsidP="007A460A" w:rsidRDefault="007A460A" w14:paraId="17012500" w14:textId="77777777">
            <w:pPr>
              <w:rPr>
                <w:sz w:val="24"/>
                <w:szCs w:val="24"/>
              </w:rPr>
            </w:pPr>
            <w:r w:rsidRPr="007E54E2">
              <w:rPr>
                <w:sz w:val="24"/>
                <w:szCs w:val="24"/>
              </w:rPr>
              <w:t>authenMode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A460A" w:rsidP="007A460A" w:rsidRDefault="007A460A" w14:paraId="21F5266D" w14:textId="7777777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A460A" w:rsidP="007A460A" w:rsidRDefault="007A460A" w14:paraId="54CFEAA1" w14:textId="59F5664D">
            <w:pPr>
              <w:jc w:val="center"/>
              <w:rPr>
                <w:sz w:val="24"/>
                <w:szCs w:val="24"/>
                <w:lang w:eastAsia="en-AU"/>
              </w:rPr>
            </w:pPr>
            <w:r>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7A460A" w:rsidP="007A460A" w:rsidRDefault="007A460A" w14:paraId="7E9193F6" w14:textId="77777777">
            <w:pPr>
              <w:rPr>
                <w:sz w:val="24"/>
                <w:szCs w:val="24"/>
              </w:rPr>
            </w:pPr>
            <w:r w:rsidRPr="007E54E2">
              <w:rPr>
                <w:sz w:val="24"/>
                <w:szCs w:val="24"/>
              </w:rPr>
              <w:t>Mode xác thực Wifi.</w:t>
            </w:r>
          </w:p>
          <w:p w:rsidR="007A460A" w:rsidP="007A460A" w:rsidRDefault="007A460A" w14:paraId="31E6403A" w14:textId="77777777">
            <w:pPr>
              <w:rPr>
                <w:sz w:val="24"/>
                <w:szCs w:val="24"/>
              </w:rPr>
            </w:pPr>
            <w:r>
              <w:rPr>
                <w:sz w:val="24"/>
                <w:szCs w:val="24"/>
              </w:rPr>
              <w:t xml:space="preserve">Giá trị: open, </w:t>
            </w:r>
            <w:r w:rsidRPr="007A460A">
              <w:rPr>
                <w:sz w:val="24"/>
                <w:szCs w:val="24"/>
              </w:rPr>
              <w:t>password</w:t>
            </w:r>
            <w:r>
              <w:rPr>
                <w:sz w:val="24"/>
                <w:szCs w:val="24"/>
              </w:rPr>
              <w:t>.</w:t>
            </w:r>
          </w:p>
          <w:p w:rsidR="007A460A" w:rsidP="007A460A" w:rsidRDefault="007A460A" w14:paraId="693AAE49" w14:textId="77777777">
            <w:pPr>
              <w:rPr>
                <w:sz w:val="24"/>
                <w:szCs w:val="24"/>
              </w:rPr>
            </w:pPr>
            <w:r w:rsidRPr="007A460A">
              <w:rPr>
                <w:sz w:val="24"/>
                <w:szCs w:val="24"/>
              </w:rPr>
              <w:t xml:space="preserve">Mobile App cấu hình </w:t>
            </w:r>
            <w:r w:rsidRPr="007E54E2">
              <w:rPr>
                <w:sz w:val="24"/>
                <w:szCs w:val="24"/>
              </w:rPr>
              <w:t>authenMode</w:t>
            </w:r>
            <w:r w:rsidRPr="007A460A">
              <w:rPr>
                <w:sz w:val="24"/>
                <w:szCs w:val="24"/>
              </w:rPr>
              <w:t xml:space="preserve"> là password thì dưới thiết bị sẽ cấu hình kiểu xác thực </w:t>
            </w:r>
            <w:r w:rsidRPr="007E54E2">
              <w:rPr>
                <w:bCs/>
                <w:sz w:val="24"/>
                <w:szCs w:val="24"/>
                <w:lang w:eastAsia="en-AU"/>
              </w:rPr>
              <w:t>WPA-PSK/WPA2-PSK Mixed Mode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với model EW30SX)</w:t>
            </w:r>
            <w:r w:rsidRPr="007A460A">
              <w:rPr>
                <w:sz w:val="24"/>
                <w:szCs w:val="24"/>
              </w:rPr>
              <w:t>.</w:t>
            </w:r>
          </w:p>
          <w:p w:rsidR="007A460A" w:rsidP="007A460A" w:rsidRDefault="007A460A" w14:paraId="0B3D0FB9" w14:textId="77777777">
            <w:pPr>
              <w:rPr>
                <w:sz w:val="24"/>
                <w:szCs w:val="24"/>
              </w:rPr>
            </w:pPr>
            <w:r w:rsidRPr="007A460A">
              <w:rPr>
                <w:sz w:val="24"/>
                <w:szCs w:val="24"/>
              </w:rPr>
              <w:t xml:space="preserve">Mobile App cấu hình </w:t>
            </w:r>
            <w:r w:rsidRPr="007E54E2">
              <w:rPr>
                <w:sz w:val="24"/>
                <w:szCs w:val="24"/>
              </w:rPr>
              <w:t>authenMode</w:t>
            </w:r>
            <w:r w:rsidRPr="007A460A">
              <w:rPr>
                <w:sz w:val="24"/>
                <w:szCs w:val="24"/>
              </w:rPr>
              <w:t xml:space="preserve"> là </w:t>
            </w:r>
            <w:r>
              <w:rPr>
                <w:sz w:val="24"/>
                <w:szCs w:val="24"/>
              </w:rPr>
              <w:t>open</w:t>
            </w:r>
            <w:r w:rsidRPr="007A460A">
              <w:rPr>
                <w:sz w:val="24"/>
                <w:szCs w:val="24"/>
              </w:rPr>
              <w:t xml:space="preserve"> thì dưới thiết bị sẽ cấu hình kiểu xác thực </w:t>
            </w:r>
            <w:r>
              <w:rPr>
                <w:bCs/>
                <w:sz w:val="24"/>
                <w:szCs w:val="24"/>
                <w:lang w:eastAsia="en-AU"/>
              </w:rPr>
              <w:t>OPEN.</w:t>
            </w:r>
          </w:p>
          <w:p w:rsidRPr="007E54E2" w:rsidR="007A460A" w:rsidP="007A460A" w:rsidRDefault="007A460A" w14:paraId="22C46742" w14:textId="4090E095">
            <w:pPr>
              <w:rPr>
                <w:sz w:val="24"/>
                <w:szCs w:val="24"/>
              </w:rPr>
            </w:pPr>
            <w:r w:rsidRPr="007E54E2">
              <w:rPr>
                <w:bCs/>
                <w:sz w:val="24"/>
                <w:szCs w:val="24"/>
                <w:lang w:eastAsia="en-AU"/>
              </w:rPr>
              <w:t xml:space="preserve">Chỉ có giá trị </w:t>
            </w:r>
            <w:r>
              <w:rPr>
                <w:bCs/>
                <w:sz w:val="24"/>
                <w:szCs w:val="24"/>
                <w:lang w:eastAsia="en-AU"/>
              </w:rPr>
              <w:t>open</w:t>
            </w:r>
            <w:r w:rsidRPr="007E54E2">
              <w:rPr>
                <w:bCs/>
                <w:sz w:val="24"/>
                <w:szCs w:val="24"/>
                <w:lang w:eastAsia="en-AU"/>
              </w:rPr>
              <w:t xml:space="preserve"> khi ssidIndex=1</w:t>
            </w:r>
          </w:p>
        </w:tc>
      </w:tr>
      <w:tr w:rsidRPr="007E54E2" w:rsidR="007A460A" w:rsidTr="008531FB" w14:paraId="448B8CC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7A460A" w:rsidP="007A460A" w:rsidRDefault="007A460A" w14:paraId="73671D84" w14:textId="351E4A8B">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7A460A" w:rsidP="007A460A" w:rsidRDefault="007A460A" w14:paraId="55E43C2D" w14:textId="77777777">
            <w:pPr>
              <w:rPr>
                <w:sz w:val="24"/>
                <w:szCs w:val="24"/>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7A460A" w:rsidP="007A460A" w:rsidRDefault="007A460A" w14:paraId="2FE5617E" w14:textId="7777777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7A460A" w:rsidP="007A460A" w:rsidRDefault="007A460A" w14:paraId="0DD9DBC5" w14:textId="77777777">
            <w:pPr>
              <w:jc w:val="center"/>
              <w:rPr>
                <w:sz w:val="24"/>
                <w:szCs w:val="24"/>
                <w:lang w:eastAsia="en-AU"/>
              </w:rPr>
            </w:pPr>
            <w:r w:rsidRPr="007E54E2">
              <w:rPr>
                <w:sz w:val="24"/>
                <w:szCs w:val="24"/>
                <w:lang w:eastAsia="en-AU"/>
              </w:rPr>
              <w:t>8 - 63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7A460A" w:rsidP="007A460A" w:rsidRDefault="007A460A" w14:paraId="79D0C27F" w14:textId="77777777">
            <w:pPr>
              <w:rPr>
                <w:sz w:val="24"/>
                <w:szCs w:val="24"/>
              </w:rPr>
            </w:pPr>
            <w:r w:rsidRPr="007E54E2">
              <w:rPr>
                <w:sz w:val="24"/>
                <w:szCs w:val="24"/>
              </w:rPr>
              <w:t>Mật khẩu xác thực Wifi.</w:t>
            </w:r>
          </w:p>
          <w:p w:rsidRPr="007E54E2" w:rsidR="007A460A" w:rsidP="007A460A" w:rsidRDefault="007A460A" w14:paraId="58C2693D"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rsidRPr="007E54E2" w:rsidR="007A460A" w:rsidP="007A460A" w:rsidRDefault="007A460A" w14:paraId="354C209A" w14:textId="77777777">
            <w:pPr>
              <w:rPr>
                <w:sz w:val="24"/>
                <w:szCs w:val="24"/>
              </w:rPr>
            </w:pPr>
            <w:r w:rsidRPr="007E54E2">
              <w:rPr>
                <w:rFonts w:eastAsia="Calibri"/>
                <w:color w:val="000000"/>
                <w:sz w:val="24"/>
                <w:szCs w:val="24"/>
              </w:rPr>
              <w:t>Không cho phép chuỗi chỉ chứa kí tự space.</w:t>
            </w:r>
          </w:p>
        </w:tc>
      </w:tr>
    </w:tbl>
    <w:p w:rsidR="00961994" w:rsidP="00961994" w:rsidRDefault="00961994" w14:paraId="3EBAE6A0" w14:textId="77777777"/>
    <w:p w:rsidR="00961994" w:rsidP="00961994" w:rsidRDefault="00961994" w14:paraId="232E62CA" w14:textId="77777777">
      <w:pPr>
        <w:pStyle w:val="Heading3"/>
      </w:pPr>
      <w:bookmarkStart w:name="_Toc113352709" w:id="139"/>
      <w:r>
        <w:t>Response</w:t>
      </w:r>
      <w:bookmarkEnd w:id="139"/>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5AE25F9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4590B0FB" w14:textId="77777777">
            <w:pPr>
              <w:rPr>
                <w:b/>
                <w:bCs/>
                <w:sz w:val="24"/>
                <w:szCs w:val="24"/>
                <w:lang w:eastAsia="en-AU"/>
              </w:rPr>
            </w:pPr>
            <w:r w:rsidRPr="007E54E2">
              <w:rPr>
                <w:b/>
                <w:bCs/>
                <w:sz w:val="24"/>
                <w:szCs w:val="24"/>
                <w:lang w:eastAsia="en-AU"/>
              </w:rPr>
              <w:t>Payload</w:t>
            </w:r>
          </w:p>
        </w:tc>
      </w:tr>
      <w:tr w:rsidRPr="007E54E2" w:rsidR="00961994" w:rsidTr="008531FB" w14:paraId="34BBA88B"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397A8FA8"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2DE5EB6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6884EAA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4E2A8B1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5125DDD2" w14:textId="77777777">
            <w:pPr>
              <w:rPr>
                <w:b/>
                <w:bCs/>
                <w:sz w:val="24"/>
                <w:szCs w:val="24"/>
                <w:lang w:eastAsia="en-AU"/>
              </w:rPr>
            </w:pPr>
            <w:r w:rsidRPr="007E54E2">
              <w:rPr>
                <w:b/>
                <w:bCs/>
                <w:sz w:val="24"/>
                <w:szCs w:val="24"/>
                <w:lang w:eastAsia="en-AU"/>
              </w:rPr>
              <w:t>Description</w:t>
            </w:r>
          </w:p>
        </w:tc>
      </w:tr>
      <w:tr w:rsidRPr="007E54E2" w:rsidR="00961994" w:rsidTr="008531FB" w14:paraId="67A8FF5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1E3D9B8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3C83C137"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25981F8B"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57FED2B0" w14:textId="267D8EDB">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65E596CE" w14:textId="3E9B521C">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961994" w:rsidP="008531FB" w:rsidRDefault="00961994" w14:paraId="33D75A1E" w14:textId="42E0402E">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961994" w:rsidTr="008531FB" w14:paraId="3FED8D3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5958D9F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40AFA4E3"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2D557A79"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BE2C70" w:rsidRDefault="00961994" w14:paraId="43483DE9" w14:textId="5708494D">
            <w:pPr>
              <w:jc w:val="center"/>
              <w:rPr>
                <w:sz w:val="24"/>
                <w:szCs w:val="24"/>
                <w:lang w:eastAsia="en-AU"/>
              </w:rPr>
            </w:pPr>
            <w:r w:rsidRPr="007E54E2">
              <w:rPr>
                <w:sz w:val="24"/>
                <w:szCs w:val="24"/>
                <w:lang w:eastAsia="en-AU"/>
              </w:rPr>
              <w:t>1</w:t>
            </w:r>
            <w:r w:rsidRPr="007E54E2" w:rsidR="00BE2C70">
              <w:rPr>
                <w:sz w:val="24"/>
                <w:szCs w:val="24"/>
                <w:lang w:eastAsia="en-AU"/>
              </w:rPr>
              <w:t>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457BF833" w14:textId="2FC09347">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5328647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74FB59A"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7F68C04" w14:textId="4A56707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86662B2" w14:textId="49964CD0">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AE5406D" w14:textId="7366048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7E54F85" w14:textId="7187308C">
            <w:pPr>
              <w:rPr>
                <w:sz w:val="24"/>
                <w:szCs w:val="24"/>
                <w:lang w:eastAsia="en-AU"/>
              </w:rPr>
            </w:pPr>
            <w:r w:rsidRPr="007E54E2">
              <w:rPr>
                <w:sz w:val="24"/>
                <w:szCs w:val="24"/>
                <w:lang w:eastAsia="en-AU"/>
              </w:rPr>
              <w:t>Index của request</w:t>
            </w:r>
          </w:p>
        </w:tc>
      </w:tr>
      <w:tr w:rsidRPr="007E54E2" w:rsidR="00D271EB" w:rsidTr="008531FB" w14:paraId="5D10205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FA28663"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90A7269"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0D3F5F2"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E8F098D"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06E2862" w14:textId="77777777">
            <w:pPr>
              <w:pStyle w:val="FirstLevelBullet"/>
              <w:numPr>
                <w:ilvl w:val="0"/>
                <w:numId w:val="0"/>
              </w:numPr>
              <w:rPr>
                <w:sz w:val="24"/>
                <w:szCs w:val="24"/>
                <w:lang w:eastAsia="en-AU"/>
              </w:rPr>
            </w:pPr>
            <w:r w:rsidRPr="007E54E2">
              <w:rPr>
                <w:sz w:val="24"/>
                <w:szCs w:val="24"/>
                <w:lang w:eastAsia="en-AU"/>
              </w:rPr>
              <w:t xml:space="preserve"> </w:t>
            </w:r>
          </w:p>
        </w:tc>
      </w:tr>
    </w:tbl>
    <w:p w:rsidR="00961994" w:rsidP="00961994" w:rsidRDefault="00961994" w14:paraId="2AA8B64F" w14:textId="77777777"/>
    <w:p w:rsidR="00961994" w:rsidP="00961994" w:rsidRDefault="00961994" w14:paraId="2566AB53" w14:textId="77777777">
      <w:pPr>
        <w:pStyle w:val="Heading3"/>
      </w:pPr>
      <w:bookmarkStart w:name="_Toc113352710" w:id="140"/>
      <w:r>
        <w:t>Example</w:t>
      </w:r>
      <w:bookmarkEnd w:id="140"/>
    </w:p>
    <w:p w:rsidR="00961994" w:rsidP="00961994" w:rsidRDefault="00961994" w14:paraId="6EC75296" w14:textId="77777777">
      <w:pPr>
        <w:rPr>
          <w:b/>
        </w:rPr>
      </w:pPr>
      <w:r>
        <w:rPr>
          <w:b/>
        </w:rPr>
        <w:t>Request:</w:t>
      </w:r>
    </w:p>
    <w:p w:rsidRPr="00960690" w:rsidR="00961994" w:rsidP="00961994" w:rsidRDefault="00961994" w14:paraId="6FB8309C" w14:textId="77777777">
      <w:pPr>
        <w:rPr>
          <w:i/>
          <w:u w:val="single"/>
        </w:rPr>
      </w:pPr>
      <w:r w:rsidRPr="00960690">
        <w:rPr>
          <w:u w:val="single"/>
        </w:rPr>
        <w:lastRenderedPageBreak/>
        <w:t>https://192.168.88.1:9000</w:t>
      </w:r>
      <w:r>
        <w:rPr>
          <w:u w:val="single"/>
        </w:rPr>
        <w:t>/onelinkagent</w:t>
      </w:r>
    </w:p>
    <w:p w:rsidR="00D65985" w:rsidP="00D65985" w:rsidRDefault="00D65985" w14:paraId="1A30D1A2" w14:textId="77777777">
      <w:r>
        <w:t>{</w:t>
      </w:r>
    </w:p>
    <w:p w:rsidR="00D65985" w:rsidP="00D65985" w:rsidRDefault="00D65985" w14:paraId="5DE6EFA5" w14:textId="77777777">
      <w:r>
        <w:tab/>
      </w:r>
      <w:r>
        <w:t>"action": "ssid5GEdit",</w:t>
      </w:r>
    </w:p>
    <w:p w:rsidR="00D65985" w:rsidP="00D65985" w:rsidRDefault="00D65985" w14:paraId="7F8464D4" w14:textId="77777777">
      <w:r>
        <w:tab/>
      </w:r>
      <w:r>
        <w:t>"ssidIndex": "&lt;ssidIndex&gt;",</w:t>
      </w:r>
    </w:p>
    <w:p w:rsidR="00D65985" w:rsidP="00D65985" w:rsidRDefault="00D65985" w14:paraId="151D1BB2" w14:textId="77777777">
      <w:r>
        <w:tab/>
      </w:r>
      <w:r>
        <w:t>"enable": "&lt;enable&gt;",</w:t>
      </w:r>
    </w:p>
    <w:p w:rsidR="00D65985" w:rsidP="00D65985" w:rsidRDefault="00D65985" w14:paraId="18BC26C0" w14:textId="77777777">
      <w:r>
        <w:tab/>
      </w:r>
      <w:r>
        <w:t>"ssid": "&lt;ssid&gt;",</w:t>
      </w:r>
    </w:p>
    <w:p w:rsidR="00D65985" w:rsidP="00D65985" w:rsidRDefault="00D65985" w14:paraId="0527583D" w14:textId="77777777">
      <w:r>
        <w:tab/>
      </w:r>
      <w:r>
        <w:t>"authenMode": "&lt;authenMode&gt;",</w:t>
      </w:r>
    </w:p>
    <w:p w:rsidR="00D65985" w:rsidP="00D65985" w:rsidRDefault="00D65985" w14:paraId="5170D062" w14:textId="77777777">
      <w:r>
        <w:tab/>
      </w:r>
      <w:r>
        <w:t>"password": "&lt;password&gt;",</w:t>
      </w:r>
    </w:p>
    <w:p w:rsidR="00D65985" w:rsidP="00D65985" w:rsidRDefault="00D65985" w14:paraId="6FF73097" w14:textId="77777777">
      <w:r>
        <w:tab/>
      </w:r>
      <w:r>
        <w:t>"requestId":  &lt; requestId &gt;</w:t>
      </w:r>
    </w:p>
    <w:p w:rsidR="00D65985" w:rsidP="00D65985" w:rsidRDefault="00D65985" w14:paraId="73F14D95" w14:textId="77777777">
      <w:r>
        <w:t>}</w:t>
      </w:r>
    </w:p>
    <w:p w:rsidRPr="00961994" w:rsidR="00961994" w:rsidP="00D65985" w:rsidRDefault="00961994" w14:paraId="59992391" w14:textId="50875C6B">
      <w:pPr>
        <w:rPr>
          <w:b/>
        </w:rPr>
      </w:pPr>
      <w:r>
        <w:rPr>
          <w:b/>
        </w:rPr>
        <w:t>Response:</w:t>
      </w:r>
    </w:p>
    <w:p w:rsidR="00961994" w:rsidP="00961994" w:rsidRDefault="00961994" w14:paraId="62F653D4" w14:textId="77777777">
      <w:r>
        <w:t>{</w:t>
      </w:r>
    </w:p>
    <w:p w:rsidR="00961994" w:rsidP="00961994" w:rsidRDefault="00961994" w14:paraId="1EFAEA46" w14:textId="77777777">
      <w:r>
        <w:tab/>
      </w:r>
      <w:r>
        <w:t>"status": 0,</w:t>
      </w:r>
    </w:p>
    <w:p w:rsidR="00961994" w:rsidP="00961994" w:rsidRDefault="00961994" w14:paraId="1AFA3561" w14:textId="77777777">
      <w:r>
        <w:tab/>
      </w:r>
      <w:r>
        <w:t>"message": "Success",</w:t>
      </w:r>
    </w:p>
    <w:p w:rsidR="00961994" w:rsidP="00961994" w:rsidRDefault="00961994" w14:paraId="0BDE9BB0" w14:textId="0F0B3F08">
      <w:r>
        <w:tab/>
      </w:r>
      <w:r>
        <w:t xml:space="preserve">"requestId": </w:t>
      </w:r>
      <w:r w:rsidR="00FA141F">
        <w:t>&lt;requestId&gt;</w:t>
      </w:r>
      <w:r>
        <w:t>,</w:t>
      </w:r>
    </w:p>
    <w:p w:rsidR="00961994" w:rsidP="00961994" w:rsidRDefault="00961994" w14:paraId="7607736B" w14:textId="77777777">
      <w:r>
        <w:tab/>
      </w:r>
      <w:r>
        <w:t>"data": {}</w:t>
      </w:r>
    </w:p>
    <w:p w:rsidR="00961994" w:rsidP="00961994" w:rsidRDefault="00961994" w14:paraId="16E3D0D3" w14:textId="16374986">
      <w:r>
        <w:t>}</w:t>
      </w:r>
    </w:p>
    <w:p w:rsidR="008531FB" w:rsidP="00961994" w:rsidRDefault="008531FB" w14:paraId="620C4B5B" w14:textId="77777777"/>
    <w:p w:rsidR="00961994" w:rsidP="00803C43" w:rsidRDefault="00803C43" w14:paraId="04840C5F" w14:textId="1879C7E7">
      <w:pPr>
        <w:pStyle w:val="Heading2"/>
      </w:pPr>
      <w:bookmarkStart w:name="_Toc113352711" w:id="141"/>
      <w:r w:rsidRPr="00803C43">
        <w:t>portforwardCreate</w:t>
      </w:r>
      <w:bookmarkEnd w:id="141"/>
    </w:p>
    <w:p w:rsidR="00961994" w:rsidP="00961994" w:rsidRDefault="00961994" w14:paraId="58DB4D2F" w14:textId="77777777">
      <w:pPr>
        <w:pStyle w:val="Heading3"/>
      </w:pPr>
      <w:bookmarkStart w:name="_Toc113352712" w:id="142"/>
      <w:r>
        <w:t>Mô tả API</w:t>
      </w:r>
      <w:bookmarkEnd w:id="14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961994" w:rsidTr="008531FB" w14:paraId="181F62DD" w14:textId="77777777">
        <w:trPr>
          <w:trHeight w:val="567"/>
        </w:trPr>
        <w:tc>
          <w:tcPr>
            <w:tcW w:w="996" w:type="pct"/>
            <w:shd w:val="clear" w:color="auto" w:fill="D9D9D9" w:themeFill="background1" w:themeFillShade="D9"/>
            <w:vAlign w:val="center"/>
          </w:tcPr>
          <w:p w:rsidRPr="007E54E2" w:rsidR="00961994" w:rsidP="007908BF" w:rsidRDefault="00961994" w14:paraId="702CF883"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961994" w:rsidP="007908BF" w:rsidRDefault="00961994" w14:paraId="08469DC6" w14:textId="77777777">
            <w:pPr>
              <w:pStyle w:val="ANSVNormal"/>
              <w:rPr>
                <w:rFonts w:cs="Times New Roman"/>
                <w:sz w:val="24"/>
                <w:szCs w:val="24"/>
              </w:rPr>
            </w:pPr>
            <w:r w:rsidRPr="007E54E2">
              <w:rPr>
                <w:rFonts w:cs="Times New Roman"/>
                <w:sz w:val="24"/>
                <w:szCs w:val="24"/>
              </w:rPr>
              <w:t>Description</w:t>
            </w:r>
          </w:p>
        </w:tc>
      </w:tr>
      <w:tr w:rsidRPr="007E54E2" w:rsidR="00961994" w:rsidTr="008531FB" w14:paraId="520456A0" w14:textId="77777777">
        <w:trPr>
          <w:trHeight w:val="362"/>
        </w:trPr>
        <w:tc>
          <w:tcPr>
            <w:tcW w:w="996" w:type="pct"/>
            <w:vAlign w:val="center"/>
          </w:tcPr>
          <w:p w:rsidRPr="007E54E2" w:rsidR="00961994" w:rsidP="008531FB" w:rsidRDefault="00803C43" w14:paraId="07207907" w14:textId="6057B98D">
            <w:pPr>
              <w:rPr>
                <w:color w:val="000000"/>
                <w:sz w:val="24"/>
                <w:szCs w:val="24"/>
              </w:rPr>
            </w:pPr>
            <w:r w:rsidRPr="007E54E2">
              <w:rPr>
                <w:sz w:val="24"/>
                <w:szCs w:val="24"/>
              </w:rPr>
              <w:t>portforwardCreate</w:t>
            </w:r>
          </w:p>
        </w:tc>
        <w:tc>
          <w:tcPr>
            <w:tcW w:w="4004" w:type="pct"/>
            <w:vAlign w:val="center"/>
          </w:tcPr>
          <w:p w:rsidRPr="007E54E2" w:rsidR="00961994" w:rsidP="008531FB" w:rsidRDefault="00961994" w14:paraId="03CFB2A0" w14:textId="77777777">
            <w:pPr>
              <w:overflowPunct/>
              <w:autoSpaceDE/>
              <w:autoSpaceDN/>
              <w:adjustRightInd/>
              <w:spacing w:after="0"/>
              <w:jc w:val="left"/>
              <w:textAlignment w:val="auto"/>
              <w:rPr>
                <w:color w:val="000000"/>
                <w:sz w:val="24"/>
                <w:szCs w:val="24"/>
              </w:rPr>
            </w:pPr>
            <w:r w:rsidRPr="007E54E2">
              <w:rPr>
                <w:color w:val="000000"/>
                <w:sz w:val="24"/>
                <w:szCs w:val="24"/>
              </w:rPr>
              <w:t>Mobile App mở phiên kết nối</w:t>
            </w:r>
          </w:p>
        </w:tc>
      </w:tr>
      <w:tr w:rsidRPr="007E54E2" w:rsidR="00961994" w:rsidTr="008531FB" w14:paraId="15C12EFA" w14:textId="77777777">
        <w:trPr>
          <w:trHeight w:val="362"/>
        </w:trPr>
        <w:tc>
          <w:tcPr>
            <w:tcW w:w="996" w:type="pct"/>
            <w:vAlign w:val="center"/>
          </w:tcPr>
          <w:p w:rsidRPr="007E54E2" w:rsidR="00961994" w:rsidP="008531FB" w:rsidRDefault="00961994" w14:paraId="0B7C224D" w14:textId="77777777">
            <w:pPr>
              <w:rPr>
                <w:sz w:val="24"/>
                <w:szCs w:val="24"/>
              </w:rPr>
            </w:pPr>
            <w:r w:rsidRPr="007E54E2">
              <w:rPr>
                <w:sz w:val="24"/>
                <w:szCs w:val="24"/>
              </w:rPr>
              <w:t>Host</w:t>
            </w:r>
          </w:p>
        </w:tc>
        <w:tc>
          <w:tcPr>
            <w:tcW w:w="4004" w:type="pct"/>
            <w:vAlign w:val="center"/>
          </w:tcPr>
          <w:p w:rsidRPr="007E54E2" w:rsidR="00961994" w:rsidP="007908BF" w:rsidRDefault="00961994" w14:paraId="343CA636" w14:textId="77777777">
            <w:pPr>
              <w:pStyle w:val="ANSVNormal"/>
              <w:rPr>
                <w:rFonts w:cs="Times New Roman"/>
                <w:sz w:val="24"/>
                <w:szCs w:val="24"/>
              </w:rPr>
            </w:pPr>
            <w:r w:rsidRPr="007E54E2">
              <w:rPr>
                <w:rFonts w:cs="Times New Roman"/>
                <w:sz w:val="24"/>
                <w:szCs w:val="24"/>
              </w:rPr>
              <w:t>https://&lt;ip&gt;:9000/onelinkagent</w:t>
            </w:r>
          </w:p>
        </w:tc>
      </w:tr>
      <w:tr w:rsidRPr="007E54E2" w:rsidR="00961994" w:rsidTr="008531FB" w14:paraId="3060F447" w14:textId="77777777">
        <w:tc>
          <w:tcPr>
            <w:tcW w:w="996" w:type="pct"/>
            <w:vAlign w:val="center"/>
          </w:tcPr>
          <w:p w:rsidRPr="007E54E2" w:rsidR="00961994" w:rsidP="007908BF" w:rsidRDefault="00961994" w14:paraId="2F33D9A1"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961994" w:rsidP="007908BF" w:rsidRDefault="00961994" w14:paraId="7330C0CA" w14:textId="77777777">
            <w:pPr>
              <w:pStyle w:val="ANSVNormal"/>
              <w:rPr>
                <w:rFonts w:cs="Times New Roman"/>
                <w:sz w:val="24"/>
                <w:szCs w:val="24"/>
              </w:rPr>
            </w:pPr>
            <w:r w:rsidRPr="007E54E2">
              <w:rPr>
                <w:rFonts w:cs="Times New Roman"/>
                <w:sz w:val="24"/>
                <w:szCs w:val="24"/>
              </w:rPr>
              <w:t>HTTP POST</w:t>
            </w:r>
          </w:p>
        </w:tc>
      </w:tr>
      <w:tr w:rsidRPr="007E54E2" w:rsidR="00961994" w:rsidTr="008531FB" w14:paraId="3D3528B1" w14:textId="77777777">
        <w:tc>
          <w:tcPr>
            <w:tcW w:w="996" w:type="pct"/>
            <w:vAlign w:val="center"/>
          </w:tcPr>
          <w:p w:rsidRPr="007E54E2" w:rsidR="00961994" w:rsidP="007908BF" w:rsidRDefault="00961994" w14:paraId="12881B0B"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961994" w:rsidP="007908BF" w:rsidRDefault="00961994" w14:paraId="0A8220E8" w14:textId="77777777">
            <w:pPr>
              <w:pStyle w:val="ANSVNormal"/>
              <w:rPr>
                <w:rFonts w:cs="Times New Roman"/>
                <w:sz w:val="24"/>
                <w:szCs w:val="24"/>
              </w:rPr>
            </w:pPr>
            <w:r w:rsidRPr="007E54E2">
              <w:rPr>
                <w:rFonts w:cs="Times New Roman"/>
                <w:sz w:val="24"/>
                <w:szCs w:val="24"/>
              </w:rPr>
              <w:t>application/json</w:t>
            </w:r>
          </w:p>
        </w:tc>
      </w:tr>
      <w:tr w:rsidRPr="007E54E2" w:rsidR="00961994" w:rsidTr="008531FB" w14:paraId="190B1038" w14:textId="77777777">
        <w:tc>
          <w:tcPr>
            <w:tcW w:w="996" w:type="pct"/>
            <w:vAlign w:val="center"/>
          </w:tcPr>
          <w:p w:rsidRPr="007E54E2" w:rsidR="00961994" w:rsidP="007908BF" w:rsidRDefault="00961994" w14:paraId="3B66E1EC"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961994" w14:paraId="5A712D6B" w14:textId="65864169">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961994" w:rsidP="00316984" w:rsidRDefault="00316984" w14:paraId="74F5E97B" w14:textId="42E8515D">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961994" w:rsidTr="008531FB" w14:paraId="3DF870E1" w14:textId="77777777">
        <w:tc>
          <w:tcPr>
            <w:tcW w:w="996" w:type="pct"/>
            <w:vAlign w:val="center"/>
          </w:tcPr>
          <w:p w:rsidRPr="007E54E2" w:rsidR="00961994" w:rsidP="007908BF" w:rsidRDefault="00961994" w14:paraId="5879E39F"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961994" w:rsidP="007908BF" w:rsidRDefault="00961994" w14:paraId="571E3C34" w14:textId="77777777">
            <w:pPr>
              <w:pStyle w:val="ANSVNormal"/>
              <w:rPr>
                <w:rFonts w:cs="Times New Roman"/>
                <w:sz w:val="24"/>
                <w:szCs w:val="24"/>
              </w:rPr>
            </w:pPr>
            <w:r w:rsidRPr="007E54E2">
              <w:rPr>
                <w:rFonts w:cs="Times New Roman"/>
                <w:sz w:val="24"/>
                <w:szCs w:val="24"/>
              </w:rPr>
              <w:t>JSON object</w:t>
            </w:r>
          </w:p>
        </w:tc>
      </w:tr>
    </w:tbl>
    <w:p w:rsidR="00961994" w:rsidP="00961994" w:rsidRDefault="00961994" w14:paraId="7F0F4758" w14:textId="77777777"/>
    <w:p w:rsidR="00961994" w:rsidP="00961994" w:rsidRDefault="00961994" w14:paraId="0830F27C" w14:textId="77777777">
      <w:pPr>
        <w:pStyle w:val="Heading3"/>
      </w:pPr>
      <w:bookmarkStart w:name="_Toc113352713" w:id="143"/>
      <w:r>
        <w:lastRenderedPageBreak/>
        <w:t>Request</w:t>
      </w:r>
      <w:bookmarkEnd w:id="143"/>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37A822F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58D327BB" w14:textId="77777777">
            <w:pPr>
              <w:rPr>
                <w:b/>
                <w:bCs/>
                <w:sz w:val="24"/>
                <w:szCs w:val="24"/>
                <w:lang w:eastAsia="en-AU"/>
              </w:rPr>
            </w:pPr>
            <w:r w:rsidRPr="007E54E2">
              <w:rPr>
                <w:b/>
                <w:bCs/>
                <w:sz w:val="24"/>
                <w:szCs w:val="24"/>
                <w:lang w:eastAsia="en-AU"/>
              </w:rPr>
              <w:t>Payload</w:t>
            </w:r>
          </w:p>
        </w:tc>
      </w:tr>
      <w:tr w:rsidRPr="007E54E2" w:rsidR="00961994" w:rsidTr="008531FB" w14:paraId="50096778"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485295D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234ACB0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075B52F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558A808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3D71C117" w14:textId="77777777">
            <w:pPr>
              <w:rPr>
                <w:b/>
                <w:bCs/>
                <w:sz w:val="24"/>
                <w:szCs w:val="24"/>
                <w:lang w:eastAsia="en-AU"/>
              </w:rPr>
            </w:pPr>
            <w:r w:rsidRPr="007E54E2">
              <w:rPr>
                <w:b/>
                <w:bCs/>
                <w:sz w:val="24"/>
                <w:szCs w:val="24"/>
                <w:lang w:eastAsia="en-AU"/>
              </w:rPr>
              <w:t>Description</w:t>
            </w:r>
          </w:p>
        </w:tc>
      </w:tr>
      <w:tr w:rsidRPr="007E54E2" w:rsidR="00961994" w:rsidTr="008531FB" w14:paraId="307CEF6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13D357D0"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2DDC8BA6"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00E624EB"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1822F509"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101F0D73" w14:textId="77777777">
            <w:pPr>
              <w:rPr>
                <w:sz w:val="24"/>
                <w:szCs w:val="24"/>
                <w:lang w:eastAsia="en-AU"/>
              </w:rPr>
            </w:pPr>
            <w:r w:rsidRPr="007E54E2">
              <w:rPr>
                <w:sz w:val="24"/>
                <w:szCs w:val="24"/>
                <w:lang w:eastAsia="en-AU"/>
              </w:rPr>
              <w:t>Yêu cầu nghiệp vụ</w:t>
            </w:r>
          </w:p>
          <w:p w:rsidRPr="007E54E2" w:rsidR="00961994" w:rsidP="008531FB" w:rsidRDefault="00961994" w14:paraId="1253B615" w14:textId="26029C3E">
            <w:pPr>
              <w:rPr>
                <w:b/>
                <w:bCs/>
                <w:sz w:val="24"/>
                <w:szCs w:val="24"/>
                <w:lang w:eastAsia="en-AU"/>
              </w:rPr>
            </w:pPr>
            <w:r w:rsidRPr="007E54E2">
              <w:rPr>
                <w:sz w:val="24"/>
                <w:szCs w:val="24"/>
                <w:lang w:eastAsia="en-AU"/>
              </w:rPr>
              <w:t xml:space="preserve">action = </w:t>
            </w:r>
            <w:r w:rsidRPr="007E54E2" w:rsidR="00803C43">
              <w:rPr>
                <w:sz w:val="24"/>
                <w:szCs w:val="24"/>
              </w:rPr>
              <w:t>portforwardCreate</w:t>
            </w:r>
          </w:p>
        </w:tc>
      </w:tr>
      <w:tr w:rsidRPr="007E54E2" w:rsidR="00D271EB" w:rsidTr="008531FB" w14:paraId="7A7B76A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3F9F5B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7551A47" w14:textId="6C2C66E1">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6DE0A62" w14:textId="3A1604F4">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F411D5A" w14:textId="2A4563C5">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FAB5227" w14:textId="0A46AFCE">
            <w:pPr>
              <w:rPr>
                <w:sz w:val="24"/>
                <w:szCs w:val="24"/>
                <w:lang w:eastAsia="en-AU"/>
              </w:rPr>
            </w:pPr>
            <w:r w:rsidRPr="007E54E2">
              <w:rPr>
                <w:sz w:val="24"/>
                <w:szCs w:val="24"/>
                <w:lang w:eastAsia="en-AU"/>
              </w:rPr>
              <w:t>Index của request</w:t>
            </w:r>
          </w:p>
        </w:tc>
      </w:tr>
      <w:tr w:rsidRPr="007E54E2" w:rsidR="00D271EB" w:rsidTr="008531FB" w14:paraId="3EBDE27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3689CBA" w14:textId="1F1AC215">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4F514D0F" w14:textId="77777777">
            <w:pPr>
              <w:rPr>
                <w:bCs/>
                <w:sz w:val="24"/>
                <w:szCs w:val="24"/>
                <w:lang w:eastAsia="en-AU"/>
              </w:rPr>
            </w:pPr>
            <w:r w:rsidRPr="007E54E2">
              <w:rPr>
                <w:sz w:val="24"/>
                <w:szCs w:val="24"/>
              </w:rPr>
              <w:t>ruleIndex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7D0608D8" w14:textId="6334AC60">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6B8E42D9" w14:textId="2CEC9529">
            <w:pPr>
              <w:jc w:val="center"/>
              <w:rPr>
                <w:sz w:val="24"/>
                <w:szCs w:val="24"/>
                <w:lang w:eastAsia="en-AU"/>
              </w:rPr>
            </w:pPr>
            <w:r w:rsidRPr="007E54E2">
              <w:rPr>
                <w:sz w:val="24"/>
                <w:szCs w:val="24"/>
              </w:rPr>
              <w:t>0 - 7</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EB593C" w:rsidRDefault="00D271EB" w14:paraId="7103ED92" w14:textId="04A47482">
            <w:pPr>
              <w:rPr>
                <w:bCs/>
                <w:sz w:val="24"/>
                <w:szCs w:val="24"/>
                <w:lang w:eastAsia="en-AU"/>
              </w:rPr>
            </w:pPr>
            <w:r w:rsidRPr="007E54E2">
              <w:rPr>
                <w:sz w:val="24"/>
                <w:szCs w:val="24"/>
              </w:rPr>
              <w:t>Rule Index.</w:t>
            </w:r>
          </w:p>
        </w:tc>
      </w:tr>
      <w:tr w:rsidRPr="007E54E2" w:rsidR="00D271EB" w:rsidTr="008531FB" w14:paraId="3A036D2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5A6B758" w14:textId="361126CD">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EB593C" w14:paraId="37D46DF5" w14:textId="3A2D47C8">
            <w:pPr>
              <w:rPr>
                <w:sz w:val="24"/>
                <w:szCs w:val="24"/>
              </w:rPr>
            </w:pPr>
            <w:r>
              <w:t>wanIndex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6B8B1250" w14:textId="5CA62E1A">
            <w:pPr>
              <w:rPr>
                <w:sz w:val="24"/>
                <w:szCs w:val="24"/>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514A7DC0" w14:textId="49BDF9C9">
            <w:pPr>
              <w:jc w:val="center"/>
              <w:rPr>
                <w:sz w:val="24"/>
                <w:szCs w:val="24"/>
                <w:lang w:eastAsia="en-AU"/>
              </w:rPr>
            </w:pPr>
            <w:r>
              <w:rPr>
                <w:sz w:val="24"/>
                <w:szCs w:val="24"/>
                <w:lang w:eastAsia="en-AU"/>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EB593C" w:rsidRDefault="00EB593C" w14:paraId="31C6FDCD" w14:textId="6FD51DD2">
            <w:pPr>
              <w:rPr>
                <w:sz w:val="24"/>
                <w:szCs w:val="24"/>
              </w:rPr>
            </w:pPr>
            <w:r>
              <w:rPr>
                <w:sz w:val="24"/>
                <w:szCs w:val="24"/>
              </w:rPr>
              <w:t>Index</w:t>
            </w:r>
            <w:r w:rsidRPr="007E54E2" w:rsidR="00D271EB">
              <w:rPr>
                <w:sz w:val="24"/>
                <w:szCs w:val="24"/>
              </w:rPr>
              <w:t xml:space="preserve"> WAN được cấu hình Port Forwarding. </w:t>
            </w:r>
          </w:p>
        </w:tc>
      </w:tr>
      <w:tr w:rsidRPr="007E54E2" w:rsidR="00D271EB" w:rsidTr="008531FB" w14:paraId="3CB4508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07F362E" w14:textId="66A51FAD">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1B4E415B" w14:textId="688476E4">
            <w:pPr>
              <w:rPr>
                <w:sz w:val="24"/>
                <w:szCs w:val="24"/>
              </w:rPr>
            </w:pPr>
            <w:r w:rsidRPr="007E54E2">
              <w:rPr>
                <w:sz w:val="24"/>
                <w:szCs w:val="24"/>
              </w:rPr>
              <w:t>protocol</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D271EB" w14:paraId="242DEDD8" w14:textId="77777777">
            <w:pPr>
              <w:rPr>
                <w:sz w:val="24"/>
                <w:szCs w:val="24"/>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10A2A46" w14:textId="77777777">
            <w:pPr>
              <w:jc w:val="center"/>
              <w:rPr>
                <w:sz w:val="24"/>
                <w:szCs w:val="24"/>
                <w:lang w:eastAsia="en-AU"/>
              </w:rPr>
            </w:pPr>
            <w:r w:rsidRPr="007E54E2">
              <w:rPr>
                <w:sz w:val="24"/>
                <w:szCs w:val="24"/>
                <w:lang w:eastAsia="en-AU"/>
              </w:rPr>
              <w:t>3</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4E0478C0" w14:textId="77777777">
            <w:pPr>
              <w:rPr>
                <w:sz w:val="24"/>
                <w:szCs w:val="24"/>
              </w:rPr>
            </w:pPr>
            <w:r w:rsidRPr="007E54E2">
              <w:rPr>
                <w:sz w:val="24"/>
                <w:szCs w:val="24"/>
              </w:rPr>
              <w:t>Protocal của một rule.</w:t>
            </w:r>
          </w:p>
          <w:p w:rsidRPr="007E54E2" w:rsidR="00D271EB" w:rsidP="00D271EB" w:rsidRDefault="00D271EB" w14:paraId="1C9935DE" w14:textId="77777777">
            <w:pPr>
              <w:rPr>
                <w:sz w:val="24"/>
                <w:szCs w:val="24"/>
              </w:rPr>
            </w:pPr>
            <w:r w:rsidRPr="007E54E2">
              <w:rPr>
                <w:sz w:val="24"/>
                <w:szCs w:val="24"/>
              </w:rPr>
              <w:t>Giá trị: TCP/UDP/ALL</w:t>
            </w:r>
          </w:p>
        </w:tc>
      </w:tr>
      <w:tr w:rsidRPr="007E54E2" w:rsidR="00D271EB" w:rsidTr="008531FB" w14:paraId="2418344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C8129F2" w14:textId="5A829299">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323314E3" w14:textId="77777777">
            <w:pPr>
              <w:rPr>
                <w:bCs/>
                <w:sz w:val="24"/>
                <w:szCs w:val="24"/>
                <w:lang w:eastAsia="en-AU"/>
              </w:rPr>
            </w:pPr>
            <w:r w:rsidRPr="007E54E2">
              <w:rPr>
                <w:sz w:val="24"/>
                <w:szCs w:val="24"/>
              </w:rPr>
              <w:t>startRemotePort</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6CB51890" w14:textId="17047B4B">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7A7C2CD1" w14:textId="1B3E94BD">
            <w:pPr>
              <w:jc w:val="center"/>
              <w:rPr>
                <w:sz w:val="24"/>
                <w:szCs w:val="24"/>
                <w:lang w:eastAsia="en-AU"/>
              </w:rPr>
            </w:pPr>
            <w:r w:rsidRPr="007E54E2">
              <w:rPr>
                <w:rFonts w:eastAsia="Calibri"/>
                <w:color w:val="000000"/>
                <w:sz w:val="24"/>
                <w:szCs w:val="24"/>
              </w:rPr>
              <w:t>1 - 65535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EB593C" w:rsidRDefault="00D271EB" w14:paraId="3A0D1CD7" w14:textId="7BC19EC9">
            <w:pPr>
              <w:rPr>
                <w:bCs/>
                <w:sz w:val="24"/>
                <w:szCs w:val="24"/>
                <w:lang w:eastAsia="en-AU"/>
              </w:rPr>
            </w:pPr>
            <w:r w:rsidRPr="007E54E2">
              <w:rPr>
                <w:sz w:val="24"/>
                <w:szCs w:val="24"/>
              </w:rPr>
              <w:t>Start Remote Port của một rule.</w:t>
            </w:r>
          </w:p>
        </w:tc>
      </w:tr>
      <w:tr w:rsidRPr="007E54E2" w:rsidR="00D271EB" w:rsidTr="008531FB" w14:paraId="36711D6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F9A6F45" w14:textId="2EBDA253">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72AB7DFC" w14:textId="77777777">
            <w:pPr>
              <w:rPr>
                <w:bCs/>
                <w:sz w:val="24"/>
                <w:szCs w:val="24"/>
                <w:lang w:eastAsia="en-AU"/>
              </w:rPr>
            </w:pPr>
            <w:r w:rsidRPr="007E54E2">
              <w:rPr>
                <w:sz w:val="24"/>
                <w:szCs w:val="24"/>
              </w:rPr>
              <w:t>ipAddr</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D271EB" w14:paraId="380D172C"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93EB8BE" w14:textId="77777777">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26422EFC" w14:textId="77777777">
            <w:pPr>
              <w:rPr>
                <w:sz w:val="24"/>
                <w:szCs w:val="24"/>
              </w:rPr>
            </w:pPr>
            <w:r w:rsidRPr="007E54E2">
              <w:rPr>
                <w:sz w:val="24"/>
                <w:szCs w:val="24"/>
              </w:rPr>
              <w:t>Địa chỉ IP Local của một rule.</w:t>
            </w:r>
          </w:p>
          <w:p w:rsidRPr="007E54E2" w:rsidR="00D271EB" w:rsidP="00D271EB" w:rsidRDefault="00D271EB" w14:paraId="54114AD8" w14:textId="77777777">
            <w:pPr>
              <w:rPr>
                <w:bCs/>
                <w:sz w:val="24"/>
                <w:szCs w:val="24"/>
                <w:lang w:eastAsia="en-AU"/>
              </w:rPr>
            </w:pPr>
            <w:r w:rsidRPr="007E54E2">
              <w:rPr>
                <w:sz w:val="24"/>
                <w:szCs w:val="24"/>
              </w:rPr>
              <w:t>Định dạng string của IP.</w:t>
            </w:r>
          </w:p>
        </w:tc>
      </w:tr>
      <w:tr w:rsidRPr="007E54E2" w:rsidR="00D271EB" w:rsidTr="008531FB" w14:paraId="0C5B489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C80F512" w14:textId="37FB7A82">
            <w:pPr>
              <w:rPr>
                <w:sz w:val="24"/>
                <w:szCs w:val="24"/>
                <w:lang w:eastAsia="en-AU"/>
              </w:rPr>
            </w:pPr>
            <w:r w:rsidRPr="007E54E2">
              <w:rPr>
                <w:sz w:val="24"/>
                <w:szCs w:val="24"/>
                <w:lang w:eastAsia="en-AU"/>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6A467D6B" w14:textId="77777777">
            <w:pPr>
              <w:rPr>
                <w:bCs/>
                <w:sz w:val="24"/>
                <w:szCs w:val="24"/>
                <w:lang w:eastAsia="en-AU"/>
              </w:rPr>
            </w:pPr>
            <w:r w:rsidRPr="007E54E2">
              <w:rPr>
                <w:sz w:val="24"/>
                <w:szCs w:val="24"/>
              </w:rPr>
              <w:t>startLocalPort</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2D464F75" w14:textId="45EA7550">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7D631052" w14:textId="3EDF78E7">
            <w:pPr>
              <w:jc w:val="center"/>
              <w:rPr>
                <w:sz w:val="24"/>
                <w:szCs w:val="24"/>
                <w:lang w:eastAsia="en-AU"/>
              </w:rPr>
            </w:pPr>
            <w:r w:rsidRPr="007E54E2">
              <w:rPr>
                <w:rFonts w:eastAsia="Calibri"/>
                <w:color w:val="000000"/>
                <w:sz w:val="24"/>
                <w:szCs w:val="24"/>
              </w:rPr>
              <w:t>1 - 65535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EB593C" w:rsidRDefault="00D271EB" w14:paraId="379C905E" w14:textId="072990D4">
            <w:pPr>
              <w:rPr>
                <w:bCs/>
                <w:sz w:val="24"/>
                <w:szCs w:val="24"/>
                <w:lang w:eastAsia="en-AU"/>
              </w:rPr>
            </w:pPr>
            <w:r w:rsidRPr="007E54E2">
              <w:rPr>
                <w:sz w:val="24"/>
                <w:szCs w:val="24"/>
              </w:rPr>
              <w:t>Start Local Port của một rule.</w:t>
            </w:r>
          </w:p>
        </w:tc>
      </w:tr>
    </w:tbl>
    <w:p w:rsidR="00961994" w:rsidP="00961994" w:rsidRDefault="00961994" w14:paraId="1B92A075" w14:textId="77777777"/>
    <w:p w:rsidR="00961994" w:rsidP="00961994" w:rsidRDefault="00961994" w14:paraId="63226CFD" w14:textId="77777777">
      <w:pPr>
        <w:pStyle w:val="Heading3"/>
      </w:pPr>
      <w:bookmarkStart w:name="_Toc113352714" w:id="144"/>
      <w:r>
        <w:t>Response</w:t>
      </w:r>
      <w:bookmarkEnd w:id="144"/>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596BF92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3ABC0080" w14:textId="77777777">
            <w:pPr>
              <w:rPr>
                <w:b/>
                <w:bCs/>
                <w:sz w:val="24"/>
                <w:szCs w:val="24"/>
                <w:lang w:eastAsia="en-AU"/>
              </w:rPr>
            </w:pPr>
            <w:r w:rsidRPr="007E54E2">
              <w:rPr>
                <w:b/>
                <w:bCs/>
                <w:sz w:val="24"/>
                <w:szCs w:val="24"/>
                <w:lang w:eastAsia="en-AU"/>
              </w:rPr>
              <w:t>Payload</w:t>
            </w:r>
          </w:p>
        </w:tc>
      </w:tr>
      <w:tr w:rsidRPr="007E54E2" w:rsidR="00961994" w:rsidTr="008531FB" w14:paraId="3DE52963"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1E413D88"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47E25C6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51FEC42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35B756D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558A838A" w14:textId="77777777">
            <w:pPr>
              <w:rPr>
                <w:b/>
                <w:bCs/>
                <w:sz w:val="24"/>
                <w:szCs w:val="24"/>
                <w:lang w:eastAsia="en-AU"/>
              </w:rPr>
            </w:pPr>
            <w:r w:rsidRPr="007E54E2">
              <w:rPr>
                <w:b/>
                <w:bCs/>
                <w:sz w:val="24"/>
                <w:szCs w:val="24"/>
                <w:lang w:eastAsia="en-AU"/>
              </w:rPr>
              <w:t>Description</w:t>
            </w:r>
          </w:p>
        </w:tc>
      </w:tr>
      <w:tr w:rsidRPr="007E54E2" w:rsidR="00961994" w:rsidTr="008531FB" w14:paraId="4499C35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1B719628"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6F9A322D"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0983EAA7"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24CDB75A" w14:textId="2C3DB12C">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02FFB165" w14:textId="012E02EA">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961994" w:rsidP="008531FB" w:rsidRDefault="00961994" w14:paraId="26451DED" w14:textId="2F83E807">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961994" w:rsidTr="008531FB" w14:paraId="184F489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59E80B4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36060D8B"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21426A69"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0BF8FA9D" w14:textId="4A59B045">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69B322EA" w14:textId="7CCABB7B">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2E4B992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4A0C40A"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68D7ECA" w14:textId="26599B8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D45C5FA" w14:textId="4B615F54">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8C8E350" w14:textId="2ED94CDC">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DC51F39" w14:textId="2F76FB91">
            <w:pPr>
              <w:rPr>
                <w:sz w:val="24"/>
                <w:szCs w:val="24"/>
                <w:lang w:eastAsia="en-AU"/>
              </w:rPr>
            </w:pPr>
            <w:r w:rsidRPr="007E54E2">
              <w:rPr>
                <w:sz w:val="24"/>
                <w:szCs w:val="24"/>
                <w:lang w:eastAsia="en-AU"/>
              </w:rPr>
              <w:t>Index của request</w:t>
            </w:r>
          </w:p>
        </w:tc>
      </w:tr>
      <w:tr w:rsidRPr="007E54E2" w:rsidR="00D271EB" w:rsidTr="008531FB" w14:paraId="7584074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53F905D"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2920ACB"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7B4BA68"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B5FE526"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8E6B393" w14:textId="77777777">
            <w:pPr>
              <w:pStyle w:val="FirstLevelBullet"/>
              <w:numPr>
                <w:ilvl w:val="0"/>
                <w:numId w:val="0"/>
              </w:numPr>
              <w:rPr>
                <w:sz w:val="24"/>
                <w:szCs w:val="24"/>
                <w:lang w:eastAsia="en-AU"/>
              </w:rPr>
            </w:pPr>
            <w:r w:rsidRPr="007E54E2">
              <w:rPr>
                <w:sz w:val="24"/>
                <w:szCs w:val="24"/>
                <w:lang w:eastAsia="en-AU"/>
              </w:rPr>
              <w:t xml:space="preserve"> </w:t>
            </w:r>
          </w:p>
        </w:tc>
      </w:tr>
    </w:tbl>
    <w:p w:rsidR="00961994" w:rsidP="00961994" w:rsidRDefault="00961994" w14:paraId="191A93D2" w14:textId="77777777"/>
    <w:p w:rsidR="00961994" w:rsidP="00961994" w:rsidRDefault="00961994" w14:paraId="2BA5A859" w14:textId="77777777">
      <w:pPr>
        <w:pStyle w:val="Heading3"/>
      </w:pPr>
      <w:bookmarkStart w:name="_Toc113352715" w:id="145"/>
      <w:r>
        <w:lastRenderedPageBreak/>
        <w:t>Example</w:t>
      </w:r>
      <w:bookmarkEnd w:id="145"/>
    </w:p>
    <w:p w:rsidR="00961994" w:rsidP="00961994" w:rsidRDefault="00961994" w14:paraId="0D3815A2" w14:textId="77777777">
      <w:pPr>
        <w:rPr>
          <w:b/>
        </w:rPr>
      </w:pPr>
      <w:r>
        <w:rPr>
          <w:b/>
        </w:rPr>
        <w:t>Request:</w:t>
      </w:r>
    </w:p>
    <w:p w:rsidRPr="00960690" w:rsidR="00961994" w:rsidP="00961994" w:rsidRDefault="00961994" w14:paraId="3BA29D47" w14:textId="77777777">
      <w:pPr>
        <w:rPr>
          <w:i/>
          <w:u w:val="single"/>
        </w:rPr>
      </w:pPr>
      <w:r w:rsidRPr="00960690">
        <w:rPr>
          <w:u w:val="single"/>
        </w:rPr>
        <w:t>https://192.168.88.1:9000</w:t>
      </w:r>
      <w:r>
        <w:rPr>
          <w:u w:val="single"/>
        </w:rPr>
        <w:t>/onelinkagent</w:t>
      </w:r>
    </w:p>
    <w:p w:rsidR="00463B1E" w:rsidP="00463B1E" w:rsidRDefault="00463B1E" w14:paraId="2552671C" w14:textId="77777777">
      <w:r>
        <w:t>{</w:t>
      </w:r>
    </w:p>
    <w:p w:rsidR="00463B1E" w:rsidP="00463B1E" w:rsidRDefault="00463B1E" w14:paraId="654A59F0" w14:textId="2101DF7A">
      <w:r>
        <w:tab/>
      </w:r>
      <w:r>
        <w:t xml:space="preserve">"requestId": </w:t>
      </w:r>
      <w:r w:rsidR="00FA141F">
        <w:t>&lt;requestId&gt;</w:t>
      </w:r>
      <w:r>
        <w:t>,</w:t>
      </w:r>
    </w:p>
    <w:p w:rsidR="00463B1E" w:rsidP="00463B1E" w:rsidRDefault="00463B1E" w14:paraId="706931F0" w14:textId="77777777">
      <w:r>
        <w:tab/>
      </w:r>
      <w:r>
        <w:t>"action": "portforwardCreate",</w:t>
      </w:r>
    </w:p>
    <w:p w:rsidR="00463B1E" w:rsidP="00463B1E" w:rsidRDefault="00463B1E" w14:paraId="0EADB7A8" w14:textId="77777777">
      <w:r>
        <w:tab/>
      </w:r>
      <w:r>
        <w:t>"ruleIndex": "&lt;ruleIndex&gt;",</w:t>
      </w:r>
    </w:p>
    <w:p w:rsidR="00463B1E" w:rsidP="00463B1E" w:rsidRDefault="00463B1E" w14:paraId="396B5810" w14:textId="77777777">
      <w:r>
        <w:tab/>
      </w:r>
      <w:r>
        <w:t>"wanName": "&lt;wanName&gt;",</w:t>
      </w:r>
    </w:p>
    <w:p w:rsidR="00463B1E" w:rsidP="00463B1E" w:rsidRDefault="00463B1E" w14:paraId="661E21D8" w14:textId="77777777">
      <w:r>
        <w:tab/>
      </w:r>
      <w:r>
        <w:t>"protocol": "&lt;protocol&gt;",</w:t>
      </w:r>
    </w:p>
    <w:p w:rsidR="00463B1E" w:rsidP="00463B1E" w:rsidRDefault="00463B1E" w14:paraId="2D0558FA" w14:textId="77777777">
      <w:r>
        <w:tab/>
      </w:r>
      <w:r>
        <w:t>"startRemotePort": "&lt;startRemotePort&gt;",</w:t>
      </w:r>
    </w:p>
    <w:p w:rsidR="00463B1E" w:rsidP="00463B1E" w:rsidRDefault="00463B1E" w14:paraId="41332BD0" w14:textId="77777777">
      <w:r>
        <w:tab/>
      </w:r>
      <w:r>
        <w:t>"ipAddr": "&lt;ipAddr&gt;",</w:t>
      </w:r>
    </w:p>
    <w:p w:rsidR="00463B1E" w:rsidP="00463B1E" w:rsidRDefault="00463B1E" w14:paraId="63249EDB" w14:textId="77777777">
      <w:r>
        <w:tab/>
      </w:r>
      <w:r>
        <w:t>"startLocalPort": "&lt;startLocalPort&gt;"</w:t>
      </w:r>
    </w:p>
    <w:p w:rsidR="00463B1E" w:rsidP="00463B1E" w:rsidRDefault="00463B1E" w14:paraId="418E4816" w14:textId="77777777">
      <w:r>
        <w:t>}</w:t>
      </w:r>
    </w:p>
    <w:p w:rsidRPr="00961994" w:rsidR="00961994" w:rsidP="00463B1E" w:rsidRDefault="00961994" w14:paraId="306607B4" w14:textId="24E35DB2">
      <w:pPr>
        <w:rPr>
          <w:b/>
        </w:rPr>
      </w:pPr>
      <w:r>
        <w:rPr>
          <w:b/>
        </w:rPr>
        <w:t>Response:</w:t>
      </w:r>
    </w:p>
    <w:p w:rsidR="00961994" w:rsidP="00961994" w:rsidRDefault="00961994" w14:paraId="554259BC" w14:textId="77777777">
      <w:r>
        <w:t>{</w:t>
      </w:r>
    </w:p>
    <w:p w:rsidR="00961994" w:rsidP="00961994" w:rsidRDefault="00961994" w14:paraId="6D7956DD" w14:textId="77777777">
      <w:r>
        <w:tab/>
      </w:r>
      <w:r>
        <w:t>"status": 0,</w:t>
      </w:r>
    </w:p>
    <w:p w:rsidR="00961994" w:rsidP="00961994" w:rsidRDefault="00961994" w14:paraId="630646C2" w14:textId="77777777">
      <w:r>
        <w:tab/>
      </w:r>
      <w:r>
        <w:t>"message": "Success",</w:t>
      </w:r>
    </w:p>
    <w:p w:rsidR="00961994" w:rsidP="00961994" w:rsidRDefault="00961994" w14:paraId="02D55EAA" w14:textId="402AB758">
      <w:r>
        <w:tab/>
      </w:r>
      <w:r>
        <w:t xml:space="preserve">"requestId": </w:t>
      </w:r>
      <w:r w:rsidR="00FA141F">
        <w:t>&lt;requestId&gt;</w:t>
      </w:r>
      <w:r>
        <w:t>,</w:t>
      </w:r>
    </w:p>
    <w:p w:rsidR="00961994" w:rsidP="00961994" w:rsidRDefault="00961994" w14:paraId="4E9D5F99" w14:textId="77777777">
      <w:r>
        <w:tab/>
      </w:r>
      <w:r>
        <w:t>"data": {}</w:t>
      </w:r>
    </w:p>
    <w:p w:rsidR="00961994" w:rsidP="00961994" w:rsidRDefault="00961994" w14:paraId="06694123" w14:textId="77777777">
      <w:r>
        <w:t>}</w:t>
      </w:r>
    </w:p>
    <w:p w:rsidR="00961994" w:rsidP="00961994" w:rsidRDefault="00961994" w14:paraId="0C136F21" w14:textId="77777777"/>
    <w:p w:rsidR="00961994" w:rsidP="00463B1E" w:rsidRDefault="00463B1E" w14:paraId="609AF1F2" w14:textId="08230EDC">
      <w:pPr>
        <w:pStyle w:val="Heading2"/>
      </w:pPr>
      <w:bookmarkStart w:name="_Toc113352716" w:id="146"/>
      <w:r w:rsidRPr="00463B1E">
        <w:t>portforwardEdit</w:t>
      </w:r>
      <w:bookmarkEnd w:id="146"/>
    </w:p>
    <w:p w:rsidR="00961994" w:rsidP="00961994" w:rsidRDefault="00961994" w14:paraId="3340AA28" w14:textId="77777777">
      <w:pPr>
        <w:pStyle w:val="Heading3"/>
      </w:pPr>
      <w:bookmarkStart w:name="_Toc113352717" w:id="147"/>
      <w:r>
        <w:t>Mô tả API</w:t>
      </w:r>
      <w:bookmarkEnd w:id="14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961994" w:rsidTr="008531FB" w14:paraId="0A87D7C0" w14:textId="77777777">
        <w:trPr>
          <w:trHeight w:val="567"/>
        </w:trPr>
        <w:tc>
          <w:tcPr>
            <w:tcW w:w="996" w:type="pct"/>
            <w:shd w:val="clear" w:color="auto" w:fill="D9D9D9" w:themeFill="background1" w:themeFillShade="D9"/>
            <w:vAlign w:val="center"/>
          </w:tcPr>
          <w:p w:rsidRPr="007E54E2" w:rsidR="00961994" w:rsidP="007908BF" w:rsidRDefault="00961994" w14:paraId="52CC80D2"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961994" w:rsidP="007908BF" w:rsidRDefault="00961994" w14:paraId="0A76CC4A" w14:textId="77777777">
            <w:pPr>
              <w:pStyle w:val="ANSVNormal"/>
              <w:rPr>
                <w:rFonts w:cs="Times New Roman"/>
                <w:sz w:val="24"/>
                <w:szCs w:val="24"/>
              </w:rPr>
            </w:pPr>
            <w:r w:rsidRPr="007E54E2">
              <w:rPr>
                <w:rFonts w:cs="Times New Roman"/>
                <w:sz w:val="24"/>
                <w:szCs w:val="24"/>
              </w:rPr>
              <w:t>Description</w:t>
            </w:r>
          </w:p>
        </w:tc>
      </w:tr>
      <w:tr w:rsidRPr="007E54E2" w:rsidR="00961994" w:rsidTr="008531FB" w14:paraId="617F83DB" w14:textId="77777777">
        <w:trPr>
          <w:trHeight w:val="362"/>
        </w:trPr>
        <w:tc>
          <w:tcPr>
            <w:tcW w:w="996" w:type="pct"/>
            <w:vAlign w:val="center"/>
          </w:tcPr>
          <w:p w:rsidRPr="007E54E2" w:rsidR="00961994" w:rsidP="008531FB" w:rsidRDefault="00463B1E" w14:paraId="186CA251" w14:textId="244BA40A">
            <w:pPr>
              <w:rPr>
                <w:color w:val="000000"/>
                <w:sz w:val="24"/>
                <w:szCs w:val="24"/>
              </w:rPr>
            </w:pPr>
            <w:r w:rsidRPr="007E54E2">
              <w:rPr>
                <w:sz w:val="24"/>
                <w:szCs w:val="24"/>
              </w:rPr>
              <w:t>portforwardEdit</w:t>
            </w:r>
          </w:p>
        </w:tc>
        <w:tc>
          <w:tcPr>
            <w:tcW w:w="4004" w:type="pct"/>
            <w:vAlign w:val="center"/>
          </w:tcPr>
          <w:p w:rsidRPr="007E54E2" w:rsidR="00961994" w:rsidP="008531FB" w:rsidRDefault="00463B1E" w14:paraId="1A9BAE6E" w14:textId="636931BC">
            <w:pPr>
              <w:overflowPunct/>
              <w:autoSpaceDE/>
              <w:autoSpaceDN/>
              <w:adjustRightInd/>
              <w:spacing w:after="0"/>
              <w:jc w:val="left"/>
              <w:textAlignment w:val="auto"/>
              <w:rPr>
                <w:color w:val="000000"/>
                <w:sz w:val="24"/>
                <w:szCs w:val="24"/>
              </w:rPr>
            </w:pPr>
            <w:r w:rsidRPr="007E54E2">
              <w:rPr>
                <w:color w:val="000000"/>
                <w:sz w:val="24"/>
                <w:szCs w:val="24"/>
              </w:rPr>
              <w:t>Sửa cấu hình Port Forwarding</w:t>
            </w:r>
          </w:p>
        </w:tc>
      </w:tr>
      <w:tr w:rsidRPr="007E54E2" w:rsidR="00961994" w:rsidTr="008531FB" w14:paraId="5B40E92F" w14:textId="77777777">
        <w:trPr>
          <w:trHeight w:val="362"/>
        </w:trPr>
        <w:tc>
          <w:tcPr>
            <w:tcW w:w="996" w:type="pct"/>
            <w:vAlign w:val="center"/>
          </w:tcPr>
          <w:p w:rsidRPr="007E54E2" w:rsidR="00961994" w:rsidP="008531FB" w:rsidRDefault="00961994" w14:paraId="73F256DA" w14:textId="77777777">
            <w:pPr>
              <w:rPr>
                <w:sz w:val="24"/>
                <w:szCs w:val="24"/>
              </w:rPr>
            </w:pPr>
            <w:r w:rsidRPr="007E54E2">
              <w:rPr>
                <w:sz w:val="24"/>
                <w:szCs w:val="24"/>
              </w:rPr>
              <w:t>Host</w:t>
            </w:r>
          </w:p>
        </w:tc>
        <w:tc>
          <w:tcPr>
            <w:tcW w:w="4004" w:type="pct"/>
            <w:vAlign w:val="center"/>
          </w:tcPr>
          <w:p w:rsidRPr="007E54E2" w:rsidR="00961994" w:rsidP="007908BF" w:rsidRDefault="00961994" w14:paraId="32FAD16C" w14:textId="77777777">
            <w:pPr>
              <w:pStyle w:val="ANSVNormal"/>
              <w:rPr>
                <w:rFonts w:cs="Times New Roman"/>
                <w:sz w:val="24"/>
                <w:szCs w:val="24"/>
              </w:rPr>
            </w:pPr>
            <w:r w:rsidRPr="007E54E2">
              <w:rPr>
                <w:rFonts w:cs="Times New Roman"/>
                <w:sz w:val="24"/>
                <w:szCs w:val="24"/>
              </w:rPr>
              <w:t>https://&lt;ip&gt;:9000/onelinkagent</w:t>
            </w:r>
          </w:p>
        </w:tc>
      </w:tr>
      <w:tr w:rsidRPr="007E54E2" w:rsidR="00961994" w:rsidTr="008531FB" w14:paraId="5D13FF18" w14:textId="77777777">
        <w:tc>
          <w:tcPr>
            <w:tcW w:w="996" w:type="pct"/>
            <w:vAlign w:val="center"/>
          </w:tcPr>
          <w:p w:rsidRPr="007E54E2" w:rsidR="00961994" w:rsidP="007908BF" w:rsidRDefault="00961994" w14:paraId="643E9ED1"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961994" w:rsidP="007908BF" w:rsidRDefault="00961994" w14:paraId="515FA399" w14:textId="77777777">
            <w:pPr>
              <w:pStyle w:val="ANSVNormal"/>
              <w:rPr>
                <w:rFonts w:cs="Times New Roman"/>
                <w:sz w:val="24"/>
                <w:szCs w:val="24"/>
              </w:rPr>
            </w:pPr>
            <w:r w:rsidRPr="007E54E2">
              <w:rPr>
                <w:rFonts w:cs="Times New Roman"/>
                <w:sz w:val="24"/>
                <w:szCs w:val="24"/>
              </w:rPr>
              <w:t>HTTP POST</w:t>
            </w:r>
          </w:p>
        </w:tc>
      </w:tr>
      <w:tr w:rsidRPr="007E54E2" w:rsidR="00961994" w:rsidTr="008531FB" w14:paraId="27086589" w14:textId="77777777">
        <w:tc>
          <w:tcPr>
            <w:tcW w:w="996" w:type="pct"/>
            <w:vAlign w:val="center"/>
          </w:tcPr>
          <w:p w:rsidRPr="007E54E2" w:rsidR="00961994" w:rsidP="007908BF" w:rsidRDefault="00961994" w14:paraId="632E25BE"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961994" w:rsidP="007908BF" w:rsidRDefault="00961994" w14:paraId="7C6AC4AF" w14:textId="77777777">
            <w:pPr>
              <w:pStyle w:val="ANSVNormal"/>
              <w:rPr>
                <w:rFonts w:cs="Times New Roman"/>
                <w:sz w:val="24"/>
                <w:szCs w:val="24"/>
              </w:rPr>
            </w:pPr>
            <w:r w:rsidRPr="007E54E2">
              <w:rPr>
                <w:rFonts w:cs="Times New Roman"/>
                <w:sz w:val="24"/>
                <w:szCs w:val="24"/>
              </w:rPr>
              <w:t>application/json</w:t>
            </w:r>
          </w:p>
        </w:tc>
      </w:tr>
      <w:tr w:rsidRPr="007E54E2" w:rsidR="00961994" w:rsidTr="008531FB" w14:paraId="019BCC14" w14:textId="77777777">
        <w:tc>
          <w:tcPr>
            <w:tcW w:w="996" w:type="pct"/>
            <w:vAlign w:val="center"/>
          </w:tcPr>
          <w:p w:rsidRPr="007E54E2" w:rsidR="00961994" w:rsidP="007908BF" w:rsidRDefault="00961994" w14:paraId="082C0B45"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961994" w14:paraId="56DD7375" w14:textId="76256A42">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961994" w:rsidP="00316984" w:rsidRDefault="00316984" w14:paraId="1CB90905" w14:textId="08A32740">
            <w:pPr>
              <w:pStyle w:val="ANSVNormal"/>
              <w:rPr>
                <w:rFonts w:cs="Times New Roman"/>
                <w:sz w:val="24"/>
                <w:szCs w:val="24"/>
              </w:rPr>
            </w:pPr>
            <w:r>
              <w:rPr>
                <w:rFonts w:cs="Times New Roman"/>
                <w:sz w:val="24"/>
                <w:szCs w:val="24"/>
              </w:rPr>
              <w:lastRenderedPageBreak/>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961994" w:rsidTr="008531FB" w14:paraId="56B62E0F" w14:textId="77777777">
        <w:tc>
          <w:tcPr>
            <w:tcW w:w="996" w:type="pct"/>
            <w:vAlign w:val="center"/>
          </w:tcPr>
          <w:p w:rsidRPr="007E54E2" w:rsidR="00961994" w:rsidP="007908BF" w:rsidRDefault="00961994" w14:paraId="50F0C4C6" w14:textId="77777777">
            <w:pPr>
              <w:pStyle w:val="ANSVNormal"/>
              <w:rPr>
                <w:rFonts w:cs="Times New Roman"/>
                <w:sz w:val="24"/>
                <w:szCs w:val="24"/>
              </w:rPr>
            </w:pPr>
            <w:r w:rsidRPr="007E54E2">
              <w:rPr>
                <w:rFonts w:cs="Times New Roman"/>
                <w:sz w:val="24"/>
                <w:szCs w:val="24"/>
              </w:rPr>
              <w:lastRenderedPageBreak/>
              <w:t>Response</w:t>
            </w:r>
          </w:p>
        </w:tc>
        <w:tc>
          <w:tcPr>
            <w:tcW w:w="4004" w:type="pct"/>
            <w:vAlign w:val="center"/>
          </w:tcPr>
          <w:p w:rsidRPr="007E54E2" w:rsidR="00961994" w:rsidP="007908BF" w:rsidRDefault="00961994" w14:paraId="3FB9D1E6" w14:textId="77777777">
            <w:pPr>
              <w:pStyle w:val="ANSVNormal"/>
              <w:rPr>
                <w:rFonts w:cs="Times New Roman"/>
                <w:sz w:val="24"/>
                <w:szCs w:val="24"/>
              </w:rPr>
            </w:pPr>
            <w:r w:rsidRPr="007E54E2">
              <w:rPr>
                <w:rFonts w:cs="Times New Roman"/>
                <w:sz w:val="24"/>
                <w:szCs w:val="24"/>
              </w:rPr>
              <w:t>JSON object</w:t>
            </w:r>
          </w:p>
        </w:tc>
      </w:tr>
    </w:tbl>
    <w:p w:rsidR="00961994" w:rsidP="00961994" w:rsidRDefault="00961994" w14:paraId="2611D68F" w14:textId="77777777"/>
    <w:p w:rsidR="00961994" w:rsidP="00961994" w:rsidRDefault="00961994" w14:paraId="1560EF03" w14:textId="77777777">
      <w:pPr>
        <w:pStyle w:val="Heading3"/>
      </w:pPr>
      <w:bookmarkStart w:name="_Toc113352718" w:id="148"/>
      <w:r>
        <w:t>Request</w:t>
      </w:r>
      <w:bookmarkEnd w:id="148"/>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10607BB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42BE0F5F" w14:textId="77777777">
            <w:pPr>
              <w:rPr>
                <w:b/>
                <w:bCs/>
                <w:sz w:val="24"/>
                <w:szCs w:val="24"/>
                <w:lang w:eastAsia="en-AU"/>
              </w:rPr>
            </w:pPr>
            <w:r w:rsidRPr="007E54E2">
              <w:rPr>
                <w:b/>
                <w:bCs/>
                <w:sz w:val="24"/>
                <w:szCs w:val="24"/>
                <w:lang w:eastAsia="en-AU"/>
              </w:rPr>
              <w:t>Payload</w:t>
            </w:r>
          </w:p>
        </w:tc>
      </w:tr>
      <w:tr w:rsidRPr="007E54E2" w:rsidR="00961994" w:rsidTr="008531FB" w14:paraId="47DAF5E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6076EAE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4D1E8E7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284B357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684E8A0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2811A45B" w14:textId="77777777">
            <w:pPr>
              <w:rPr>
                <w:b/>
                <w:bCs/>
                <w:sz w:val="24"/>
                <w:szCs w:val="24"/>
                <w:lang w:eastAsia="en-AU"/>
              </w:rPr>
            </w:pPr>
            <w:r w:rsidRPr="007E54E2">
              <w:rPr>
                <w:b/>
                <w:bCs/>
                <w:sz w:val="24"/>
                <w:szCs w:val="24"/>
                <w:lang w:eastAsia="en-AU"/>
              </w:rPr>
              <w:t>Description</w:t>
            </w:r>
          </w:p>
        </w:tc>
      </w:tr>
      <w:tr w:rsidRPr="007E54E2" w:rsidR="00961994" w:rsidTr="008531FB" w14:paraId="52855A6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361947C9"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02E3B6D3"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74E97718"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3B8AC7A3"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5619829E" w14:textId="77777777">
            <w:pPr>
              <w:rPr>
                <w:sz w:val="24"/>
                <w:szCs w:val="24"/>
                <w:lang w:eastAsia="en-AU"/>
              </w:rPr>
            </w:pPr>
            <w:r w:rsidRPr="007E54E2">
              <w:rPr>
                <w:sz w:val="24"/>
                <w:szCs w:val="24"/>
                <w:lang w:eastAsia="en-AU"/>
              </w:rPr>
              <w:t>Yêu cầu nghiệp vụ</w:t>
            </w:r>
          </w:p>
          <w:p w:rsidRPr="007E54E2" w:rsidR="00961994" w:rsidP="008531FB" w:rsidRDefault="00961994" w14:paraId="2BB4CF67" w14:textId="0D8A86C7">
            <w:pPr>
              <w:rPr>
                <w:b/>
                <w:bCs/>
                <w:sz w:val="24"/>
                <w:szCs w:val="24"/>
                <w:lang w:eastAsia="en-AU"/>
              </w:rPr>
            </w:pPr>
            <w:r w:rsidRPr="007E54E2">
              <w:rPr>
                <w:sz w:val="24"/>
                <w:szCs w:val="24"/>
                <w:lang w:eastAsia="en-AU"/>
              </w:rPr>
              <w:t xml:space="preserve">action = </w:t>
            </w:r>
            <w:r w:rsidRPr="007E54E2" w:rsidR="00463B1E">
              <w:rPr>
                <w:sz w:val="24"/>
                <w:szCs w:val="24"/>
              </w:rPr>
              <w:t>portforwardEdit</w:t>
            </w:r>
          </w:p>
        </w:tc>
      </w:tr>
      <w:tr w:rsidRPr="007E54E2" w:rsidR="00D271EB" w:rsidTr="008531FB" w14:paraId="69D4D57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0E97C1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84AE01C" w14:textId="7B93AC93">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B849D3D" w14:textId="0BC166D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9910BCB" w14:textId="43DC4B06">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57B64C0" w14:textId="5935BC3F">
            <w:pPr>
              <w:rPr>
                <w:sz w:val="24"/>
                <w:szCs w:val="24"/>
                <w:lang w:eastAsia="en-AU"/>
              </w:rPr>
            </w:pPr>
            <w:r w:rsidRPr="007E54E2">
              <w:rPr>
                <w:sz w:val="24"/>
                <w:szCs w:val="24"/>
                <w:lang w:eastAsia="en-AU"/>
              </w:rPr>
              <w:t>Index của request</w:t>
            </w:r>
          </w:p>
        </w:tc>
      </w:tr>
      <w:tr w:rsidRPr="007E54E2" w:rsidR="00D271EB" w:rsidTr="008531FB" w14:paraId="01BC8E9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D979F16"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4CBEDE1E" w14:textId="77777777">
            <w:pPr>
              <w:rPr>
                <w:bCs/>
                <w:sz w:val="24"/>
                <w:szCs w:val="24"/>
                <w:lang w:eastAsia="en-AU"/>
              </w:rPr>
            </w:pPr>
            <w:r w:rsidRPr="007E54E2">
              <w:rPr>
                <w:sz w:val="24"/>
                <w:szCs w:val="24"/>
              </w:rPr>
              <w:t>ruleIndex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515BF78B" w14:textId="179C96F2">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503476BF" w14:textId="24C7A00A">
            <w:pPr>
              <w:jc w:val="center"/>
              <w:rPr>
                <w:sz w:val="24"/>
                <w:szCs w:val="24"/>
                <w:lang w:eastAsia="en-AU"/>
              </w:rPr>
            </w:pPr>
            <w:r w:rsidRPr="007E54E2">
              <w:rPr>
                <w:sz w:val="24"/>
                <w:szCs w:val="24"/>
              </w:rPr>
              <w:t>0 - 7</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EB593C" w:rsidRDefault="00D271EB" w14:paraId="6125C9D3" w14:textId="3B17E30C">
            <w:pPr>
              <w:rPr>
                <w:bCs/>
                <w:sz w:val="24"/>
                <w:szCs w:val="24"/>
                <w:lang w:eastAsia="en-AU"/>
              </w:rPr>
            </w:pPr>
            <w:r w:rsidRPr="007E54E2">
              <w:rPr>
                <w:sz w:val="24"/>
                <w:szCs w:val="24"/>
              </w:rPr>
              <w:t>Rule Index.</w:t>
            </w:r>
          </w:p>
        </w:tc>
      </w:tr>
      <w:tr w:rsidRPr="007E54E2" w:rsidR="00EB593C" w:rsidTr="008531FB" w14:paraId="2AA6FB0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EB593C" w:rsidP="00EB593C" w:rsidRDefault="00EB593C" w14:paraId="39B67EF6"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EB593C" w:rsidP="00EB593C" w:rsidRDefault="00EB593C" w14:paraId="293169E1" w14:textId="481DA474">
            <w:pPr>
              <w:rPr>
                <w:sz w:val="24"/>
                <w:szCs w:val="24"/>
              </w:rPr>
            </w:pPr>
            <w:r>
              <w:t>wanIndex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EB593C" w:rsidP="00EB593C" w:rsidRDefault="00EB593C" w14:paraId="67B7A44B" w14:textId="4E3E4DE2">
            <w:pPr>
              <w:rPr>
                <w:sz w:val="24"/>
                <w:szCs w:val="24"/>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EB593C" w:rsidP="00EB593C" w:rsidRDefault="00EB593C" w14:paraId="0B26BCFF" w14:textId="4AF740A5">
            <w:pPr>
              <w:jc w:val="center"/>
              <w:rPr>
                <w:sz w:val="24"/>
                <w:szCs w:val="24"/>
                <w:lang w:eastAsia="en-AU"/>
              </w:rPr>
            </w:pPr>
            <w:r>
              <w:rPr>
                <w:sz w:val="24"/>
                <w:szCs w:val="24"/>
                <w:lang w:eastAsia="en-AU"/>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EB593C" w:rsidP="00EB593C" w:rsidRDefault="00EB593C" w14:paraId="682D3DC1" w14:textId="32FE8614">
            <w:pPr>
              <w:rPr>
                <w:sz w:val="24"/>
                <w:szCs w:val="24"/>
              </w:rPr>
            </w:pPr>
            <w:r>
              <w:rPr>
                <w:sz w:val="24"/>
                <w:szCs w:val="24"/>
              </w:rPr>
              <w:t>Index</w:t>
            </w:r>
            <w:r w:rsidRPr="007E54E2">
              <w:rPr>
                <w:sz w:val="24"/>
                <w:szCs w:val="24"/>
              </w:rPr>
              <w:t xml:space="preserve"> WAN được cấu hình Port Forwarding. </w:t>
            </w:r>
          </w:p>
        </w:tc>
      </w:tr>
      <w:tr w:rsidRPr="007E54E2" w:rsidR="00D271EB" w:rsidTr="008531FB" w14:paraId="238732A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2F8A37D" w14:textId="77777777">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77A4E6D8" w14:textId="77777777">
            <w:pPr>
              <w:rPr>
                <w:sz w:val="24"/>
                <w:szCs w:val="24"/>
              </w:rPr>
            </w:pPr>
            <w:r w:rsidRPr="007E54E2">
              <w:rPr>
                <w:sz w:val="24"/>
                <w:szCs w:val="24"/>
              </w:rPr>
              <w:t>protocol</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D271EB" w14:paraId="0C38F704" w14:textId="77777777">
            <w:pPr>
              <w:rPr>
                <w:sz w:val="24"/>
                <w:szCs w:val="24"/>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0690263" w14:textId="77777777">
            <w:pPr>
              <w:jc w:val="center"/>
              <w:rPr>
                <w:sz w:val="24"/>
                <w:szCs w:val="24"/>
                <w:lang w:eastAsia="en-AU"/>
              </w:rPr>
            </w:pPr>
            <w:r w:rsidRPr="007E54E2">
              <w:rPr>
                <w:sz w:val="24"/>
                <w:szCs w:val="24"/>
                <w:lang w:eastAsia="en-AU"/>
              </w:rPr>
              <w:t>3</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578D50B4" w14:textId="77777777">
            <w:pPr>
              <w:rPr>
                <w:sz w:val="24"/>
                <w:szCs w:val="24"/>
              </w:rPr>
            </w:pPr>
            <w:r w:rsidRPr="007E54E2">
              <w:rPr>
                <w:sz w:val="24"/>
                <w:szCs w:val="24"/>
              </w:rPr>
              <w:t>Protocal của một rule.</w:t>
            </w:r>
          </w:p>
          <w:p w:rsidRPr="007E54E2" w:rsidR="00D271EB" w:rsidP="00D271EB" w:rsidRDefault="00D271EB" w14:paraId="635DE0D5" w14:textId="77777777">
            <w:pPr>
              <w:rPr>
                <w:sz w:val="24"/>
                <w:szCs w:val="24"/>
              </w:rPr>
            </w:pPr>
            <w:r w:rsidRPr="007E54E2">
              <w:rPr>
                <w:sz w:val="24"/>
                <w:szCs w:val="24"/>
              </w:rPr>
              <w:t>Giá trị: TCP/UDP/ALL</w:t>
            </w:r>
          </w:p>
        </w:tc>
      </w:tr>
      <w:tr w:rsidRPr="007E54E2" w:rsidR="00D271EB" w:rsidTr="008531FB" w14:paraId="0BC4BC7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4AE2FDF" w14:textId="77777777">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796F2845" w14:textId="77777777">
            <w:pPr>
              <w:rPr>
                <w:bCs/>
                <w:sz w:val="24"/>
                <w:szCs w:val="24"/>
                <w:lang w:eastAsia="en-AU"/>
              </w:rPr>
            </w:pPr>
            <w:r w:rsidRPr="007E54E2">
              <w:rPr>
                <w:sz w:val="24"/>
                <w:szCs w:val="24"/>
              </w:rPr>
              <w:t>startRemotePort</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3868C9FD" w14:textId="2290CE55">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2719D08B" w14:textId="018F9DD3">
            <w:pPr>
              <w:jc w:val="center"/>
              <w:rPr>
                <w:sz w:val="24"/>
                <w:szCs w:val="24"/>
                <w:lang w:eastAsia="en-AU"/>
              </w:rPr>
            </w:pPr>
            <w:r w:rsidRPr="007E54E2">
              <w:rPr>
                <w:rFonts w:eastAsia="Calibri"/>
                <w:color w:val="000000"/>
                <w:sz w:val="24"/>
                <w:szCs w:val="24"/>
              </w:rPr>
              <w:t>1 - 65535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EB593C" w:rsidRDefault="00D271EB" w14:paraId="6623F040" w14:textId="4365EDC9">
            <w:pPr>
              <w:rPr>
                <w:bCs/>
                <w:sz w:val="24"/>
                <w:szCs w:val="24"/>
                <w:lang w:eastAsia="en-AU"/>
              </w:rPr>
            </w:pPr>
            <w:r w:rsidRPr="007E54E2">
              <w:rPr>
                <w:sz w:val="24"/>
                <w:szCs w:val="24"/>
              </w:rPr>
              <w:t>Start Remote Port của một rule.</w:t>
            </w:r>
          </w:p>
        </w:tc>
      </w:tr>
      <w:tr w:rsidRPr="007E54E2" w:rsidR="00D271EB" w:rsidTr="008531FB" w14:paraId="3EA10A3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57DF1D4" w14:textId="77777777">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1BB2FD07" w14:textId="77777777">
            <w:pPr>
              <w:rPr>
                <w:bCs/>
                <w:sz w:val="24"/>
                <w:szCs w:val="24"/>
                <w:lang w:eastAsia="en-AU"/>
              </w:rPr>
            </w:pPr>
            <w:r w:rsidRPr="007E54E2">
              <w:rPr>
                <w:sz w:val="24"/>
                <w:szCs w:val="24"/>
              </w:rPr>
              <w:t>ipAddr</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D271EB" w14:paraId="3CA1B30F"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25F2529" w14:textId="77777777">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37216026" w14:textId="77777777">
            <w:pPr>
              <w:rPr>
                <w:sz w:val="24"/>
                <w:szCs w:val="24"/>
              </w:rPr>
            </w:pPr>
            <w:r w:rsidRPr="007E54E2">
              <w:rPr>
                <w:sz w:val="24"/>
                <w:szCs w:val="24"/>
              </w:rPr>
              <w:t>Địa chỉ IP Local của một rule.</w:t>
            </w:r>
          </w:p>
          <w:p w:rsidRPr="007E54E2" w:rsidR="00D271EB" w:rsidP="00D271EB" w:rsidRDefault="00D271EB" w14:paraId="16726BDF" w14:textId="77777777">
            <w:pPr>
              <w:rPr>
                <w:bCs/>
                <w:sz w:val="24"/>
                <w:szCs w:val="24"/>
                <w:lang w:eastAsia="en-AU"/>
              </w:rPr>
            </w:pPr>
            <w:r w:rsidRPr="007E54E2">
              <w:rPr>
                <w:sz w:val="24"/>
                <w:szCs w:val="24"/>
              </w:rPr>
              <w:t>Định dạng string của IP.</w:t>
            </w:r>
          </w:p>
        </w:tc>
      </w:tr>
      <w:tr w:rsidRPr="007E54E2" w:rsidR="00D271EB" w:rsidTr="008531FB" w14:paraId="4747609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3122019" w14:textId="77777777">
            <w:pPr>
              <w:rPr>
                <w:sz w:val="24"/>
                <w:szCs w:val="24"/>
                <w:lang w:eastAsia="en-AU"/>
              </w:rPr>
            </w:pPr>
            <w:r w:rsidRPr="007E54E2">
              <w:rPr>
                <w:sz w:val="24"/>
                <w:szCs w:val="24"/>
                <w:lang w:eastAsia="en-AU"/>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29662E6F" w14:textId="77777777">
            <w:pPr>
              <w:rPr>
                <w:bCs/>
                <w:sz w:val="24"/>
                <w:szCs w:val="24"/>
                <w:lang w:eastAsia="en-AU"/>
              </w:rPr>
            </w:pPr>
            <w:r w:rsidRPr="007E54E2">
              <w:rPr>
                <w:sz w:val="24"/>
                <w:szCs w:val="24"/>
              </w:rPr>
              <w:t>startLocalPort</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50101983" w14:textId="09DA4615">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14AF917B" w14:textId="6CC38C5F">
            <w:pPr>
              <w:jc w:val="center"/>
              <w:rPr>
                <w:sz w:val="24"/>
                <w:szCs w:val="24"/>
                <w:lang w:eastAsia="en-AU"/>
              </w:rPr>
            </w:pPr>
            <w:r w:rsidRPr="007E54E2">
              <w:rPr>
                <w:rFonts w:eastAsia="Calibri"/>
                <w:color w:val="000000"/>
                <w:sz w:val="24"/>
                <w:szCs w:val="24"/>
              </w:rPr>
              <w:t>1 - 65535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EB593C" w:rsidRDefault="00D271EB" w14:paraId="2139F3B6" w14:textId="0A4A1851">
            <w:pPr>
              <w:rPr>
                <w:bCs/>
                <w:sz w:val="24"/>
                <w:szCs w:val="24"/>
                <w:lang w:eastAsia="en-AU"/>
              </w:rPr>
            </w:pPr>
            <w:r w:rsidRPr="007E54E2">
              <w:rPr>
                <w:sz w:val="24"/>
                <w:szCs w:val="24"/>
              </w:rPr>
              <w:t>Start Local Port của một rule.</w:t>
            </w:r>
          </w:p>
        </w:tc>
      </w:tr>
    </w:tbl>
    <w:p w:rsidR="00961994" w:rsidP="00961994" w:rsidRDefault="00961994" w14:paraId="1C9C041F" w14:textId="77777777"/>
    <w:p w:rsidR="00961994" w:rsidP="00961994" w:rsidRDefault="00961994" w14:paraId="2856D1FC" w14:textId="77777777">
      <w:pPr>
        <w:pStyle w:val="Heading3"/>
      </w:pPr>
      <w:bookmarkStart w:name="_Toc113352719" w:id="149"/>
      <w:r>
        <w:t>Response</w:t>
      </w:r>
      <w:bookmarkEnd w:id="149"/>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3066CA9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25C27748" w14:textId="77777777">
            <w:pPr>
              <w:rPr>
                <w:b/>
                <w:bCs/>
                <w:sz w:val="24"/>
                <w:szCs w:val="24"/>
                <w:lang w:eastAsia="en-AU"/>
              </w:rPr>
            </w:pPr>
            <w:r w:rsidRPr="007E54E2">
              <w:rPr>
                <w:b/>
                <w:bCs/>
                <w:sz w:val="24"/>
                <w:szCs w:val="24"/>
                <w:lang w:eastAsia="en-AU"/>
              </w:rPr>
              <w:t>Payload</w:t>
            </w:r>
          </w:p>
        </w:tc>
      </w:tr>
      <w:tr w:rsidRPr="007E54E2" w:rsidR="00961994" w:rsidTr="008531FB" w14:paraId="350F8F3B"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7277D17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79AC63D3"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657E978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44870176"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0A4FDE4B" w14:textId="77777777">
            <w:pPr>
              <w:rPr>
                <w:b/>
                <w:bCs/>
                <w:sz w:val="24"/>
                <w:szCs w:val="24"/>
                <w:lang w:eastAsia="en-AU"/>
              </w:rPr>
            </w:pPr>
            <w:r w:rsidRPr="007E54E2">
              <w:rPr>
                <w:b/>
                <w:bCs/>
                <w:sz w:val="24"/>
                <w:szCs w:val="24"/>
                <w:lang w:eastAsia="en-AU"/>
              </w:rPr>
              <w:t>Description</w:t>
            </w:r>
          </w:p>
        </w:tc>
      </w:tr>
      <w:tr w:rsidRPr="007E54E2" w:rsidR="00961994" w:rsidTr="008531FB" w14:paraId="2F1B154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30F695D0"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7EDE1C0F"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29E760F0"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2C7EA9D6" w14:textId="70C5EF93">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124637A2" w14:textId="41218709">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961994" w:rsidP="008531FB" w:rsidRDefault="00961994" w14:paraId="2AD100DE" w14:textId="4598B4A1">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961994" w:rsidTr="008531FB" w14:paraId="1E373F7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3D0BE2F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0C0FE578"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58E2F31A"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1595035D" w14:textId="0622D783">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10AED53D" w14:textId="7E45AD09">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7C91B81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88A2B1E"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7A4FFE7" w14:textId="2C58BF60">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FFA313D" w14:textId="52A3CF52">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C3FAF6E" w14:textId="73DA79C9">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239C045" w14:textId="65CDC7C4">
            <w:pPr>
              <w:rPr>
                <w:sz w:val="24"/>
                <w:szCs w:val="24"/>
                <w:lang w:eastAsia="en-AU"/>
              </w:rPr>
            </w:pPr>
            <w:r w:rsidRPr="007E54E2">
              <w:rPr>
                <w:sz w:val="24"/>
                <w:szCs w:val="24"/>
                <w:lang w:eastAsia="en-AU"/>
              </w:rPr>
              <w:t>Index của request</w:t>
            </w:r>
          </w:p>
        </w:tc>
      </w:tr>
      <w:tr w:rsidRPr="007E54E2" w:rsidR="00D271EB" w:rsidTr="008531FB" w14:paraId="7FBC476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D50E7FB" w14:textId="77777777">
            <w:pPr>
              <w:rPr>
                <w:sz w:val="24"/>
                <w:szCs w:val="24"/>
                <w:lang w:eastAsia="en-AU"/>
              </w:rPr>
            </w:pPr>
            <w:r w:rsidRPr="007E54E2">
              <w:rPr>
                <w:sz w:val="24"/>
                <w:szCs w:val="24"/>
                <w:lang w:eastAsia="en-AU"/>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3E088FD"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7F40EAD"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8E3E899"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A5F2933" w14:textId="77777777">
            <w:pPr>
              <w:pStyle w:val="FirstLevelBullet"/>
              <w:numPr>
                <w:ilvl w:val="0"/>
                <w:numId w:val="0"/>
              </w:numPr>
              <w:rPr>
                <w:sz w:val="24"/>
                <w:szCs w:val="24"/>
                <w:lang w:eastAsia="en-AU"/>
              </w:rPr>
            </w:pPr>
            <w:r w:rsidRPr="007E54E2">
              <w:rPr>
                <w:sz w:val="24"/>
                <w:szCs w:val="24"/>
                <w:lang w:eastAsia="en-AU"/>
              </w:rPr>
              <w:t xml:space="preserve"> </w:t>
            </w:r>
          </w:p>
        </w:tc>
      </w:tr>
    </w:tbl>
    <w:p w:rsidR="00961994" w:rsidP="00961994" w:rsidRDefault="00961994" w14:paraId="7326F8BF" w14:textId="77777777"/>
    <w:p w:rsidR="00961994" w:rsidP="00961994" w:rsidRDefault="00961994" w14:paraId="3921A036" w14:textId="77777777">
      <w:pPr>
        <w:pStyle w:val="Heading3"/>
      </w:pPr>
      <w:bookmarkStart w:name="_Toc113352720" w:id="150"/>
      <w:r>
        <w:t>Example</w:t>
      </w:r>
      <w:bookmarkEnd w:id="150"/>
    </w:p>
    <w:p w:rsidR="00961994" w:rsidP="00961994" w:rsidRDefault="00961994" w14:paraId="5A0C15F3" w14:textId="77777777">
      <w:pPr>
        <w:rPr>
          <w:b/>
        </w:rPr>
      </w:pPr>
      <w:r>
        <w:rPr>
          <w:b/>
        </w:rPr>
        <w:t>Request:</w:t>
      </w:r>
    </w:p>
    <w:p w:rsidRPr="00960690" w:rsidR="00961994" w:rsidP="00961994" w:rsidRDefault="00961994" w14:paraId="1CB2FF6B" w14:textId="77777777">
      <w:pPr>
        <w:rPr>
          <w:i/>
          <w:u w:val="single"/>
        </w:rPr>
      </w:pPr>
      <w:r w:rsidRPr="00960690">
        <w:rPr>
          <w:u w:val="single"/>
        </w:rPr>
        <w:t>https://192.168.88.1:9000</w:t>
      </w:r>
      <w:r>
        <w:rPr>
          <w:u w:val="single"/>
        </w:rPr>
        <w:t>/onelinkagent</w:t>
      </w:r>
    </w:p>
    <w:p w:rsidR="00463B1E" w:rsidP="00463B1E" w:rsidRDefault="00463B1E" w14:paraId="56C1589D" w14:textId="77777777">
      <w:r>
        <w:t>{</w:t>
      </w:r>
    </w:p>
    <w:p w:rsidR="00463B1E" w:rsidP="00463B1E" w:rsidRDefault="00463B1E" w14:paraId="52716829" w14:textId="4525C4AA">
      <w:r>
        <w:tab/>
      </w:r>
      <w:r>
        <w:t xml:space="preserve">"requestId": </w:t>
      </w:r>
      <w:r w:rsidR="00FA141F">
        <w:t>&lt;requestId&gt;</w:t>
      </w:r>
      <w:r>
        <w:t>,</w:t>
      </w:r>
    </w:p>
    <w:p w:rsidR="00463B1E" w:rsidP="00463B1E" w:rsidRDefault="00463B1E" w14:paraId="63B5C0AA" w14:textId="4CCCFF5C">
      <w:r>
        <w:tab/>
      </w:r>
      <w:r>
        <w:t>"action": "</w:t>
      </w:r>
      <w:r w:rsidRPr="00463B1E">
        <w:t>portforwardEdit</w:t>
      </w:r>
      <w:r>
        <w:t>",</w:t>
      </w:r>
    </w:p>
    <w:p w:rsidR="00463B1E" w:rsidP="00463B1E" w:rsidRDefault="00463B1E" w14:paraId="4EAD1672" w14:textId="77777777">
      <w:r>
        <w:tab/>
      </w:r>
      <w:r>
        <w:t>"ruleIndex": "&lt;ruleIndex&gt;",</w:t>
      </w:r>
    </w:p>
    <w:p w:rsidR="00463B1E" w:rsidP="00463B1E" w:rsidRDefault="00463B1E" w14:paraId="6142E156" w14:textId="77777777">
      <w:r>
        <w:tab/>
      </w:r>
      <w:r>
        <w:t>"wanName": "&lt;wanName&gt;",</w:t>
      </w:r>
    </w:p>
    <w:p w:rsidR="00463B1E" w:rsidP="00463B1E" w:rsidRDefault="00463B1E" w14:paraId="5DCB9CD9" w14:textId="77777777">
      <w:r>
        <w:tab/>
      </w:r>
      <w:r>
        <w:t>"protocol": "&lt;protocol&gt;",</w:t>
      </w:r>
    </w:p>
    <w:p w:rsidR="00463B1E" w:rsidP="00463B1E" w:rsidRDefault="00463B1E" w14:paraId="674D0D4B" w14:textId="77777777">
      <w:r>
        <w:tab/>
      </w:r>
      <w:r>
        <w:t>"startRemotePort": "&lt;startRemotePort&gt;",</w:t>
      </w:r>
    </w:p>
    <w:p w:rsidR="00463B1E" w:rsidP="00463B1E" w:rsidRDefault="00463B1E" w14:paraId="1203D5A2" w14:textId="77777777">
      <w:r>
        <w:tab/>
      </w:r>
      <w:r>
        <w:t>"ipAddr": "&lt;ipAddr&gt;",</w:t>
      </w:r>
    </w:p>
    <w:p w:rsidR="00463B1E" w:rsidP="00463B1E" w:rsidRDefault="00463B1E" w14:paraId="38276418" w14:textId="77777777">
      <w:r>
        <w:tab/>
      </w:r>
      <w:r>
        <w:t>"startLocalPort": "&lt;startLocalPort&gt;"</w:t>
      </w:r>
    </w:p>
    <w:p w:rsidR="00463B1E" w:rsidP="00463B1E" w:rsidRDefault="00463B1E" w14:paraId="5A37C80E" w14:textId="77777777">
      <w:r>
        <w:t>}</w:t>
      </w:r>
    </w:p>
    <w:p w:rsidRPr="00961994" w:rsidR="00961994" w:rsidP="00961994" w:rsidRDefault="00961994" w14:paraId="0D5C26D0" w14:textId="77777777">
      <w:pPr>
        <w:rPr>
          <w:b/>
        </w:rPr>
      </w:pPr>
      <w:r>
        <w:rPr>
          <w:b/>
        </w:rPr>
        <w:t>Response:</w:t>
      </w:r>
    </w:p>
    <w:p w:rsidR="00961994" w:rsidP="00961994" w:rsidRDefault="00961994" w14:paraId="23499F7A" w14:textId="77777777">
      <w:r>
        <w:t>{</w:t>
      </w:r>
    </w:p>
    <w:p w:rsidR="00961994" w:rsidP="00961994" w:rsidRDefault="00961994" w14:paraId="5A77E1B6" w14:textId="77777777">
      <w:r>
        <w:tab/>
      </w:r>
      <w:r>
        <w:t>"status": 0,</w:t>
      </w:r>
    </w:p>
    <w:p w:rsidR="00961994" w:rsidP="00961994" w:rsidRDefault="00961994" w14:paraId="441AED84" w14:textId="77777777">
      <w:r>
        <w:tab/>
      </w:r>
      <w:r>
        <w:t>"message": "Success",</w:t>
      </w:r>
    </w:p>
    <w:p w:rsidR="00961994" w:rsidP="00961994" w:rsidRDefault="00961994" w14:paraId="5816B818" w14:textId="0FC59561">
      <w:r>
        <w:tab/>
      </w:r>
      <w:r>
        <w:t xml:space="preserve">"requestId": </w:t>
      </w:r>
      <w:r w:rsidR="00FA141F">
        <w:t>&lt;requestId&gt;</w:t>
      </w:r>
      <w:r>
        <w:t>,</w:t>
      </w:r>
    </w:p>
    <w:p w:rsidR="00961994" w:rsidP="00961994" w:rsidRDefault="00961994" w14:paraId="7AA15412" w14:textId="77777777">
      <w:r>
        <w:tab/>
      </w:r>
      <w:r>
        <w:t>"data": {}</w:t>
      </w:r>
    </w:p>
    <w:p w:rsidR="00961994" w:rsidP="00961994" w:rsidRDefault="00961994" w14:paraId="1A233133" w14:textId="77777777">
      <w:r>
        <w:t>}</w:t>
      </w:r>
    </w:p>
    <w:p w:rsidR="00961994" w:rsidP="00961994" w:rsidRDefault="00961994" w14:paraId="78AD2679" w14:textId="77777777"/>
    <w:p w:rsidR="00961994" w:rsidP="00463B1E" w:rsidRDefault="00463B1E" w14:paraId="25A9DDF4" w14:textId="211EA31F">
      <w:pPr>
        <w:pStyle w:val="Heading2"/>
      </w:pPr>
      <w:bookmarkStart w:name="_Toc113352721" w:id="151"/>
      <w:r w:rsidRPr="00463B1E">
        <w:t>portforwardRemove</w:t>
      </w:r>
      <w:bookmarkEnd w:id="151"/>
    </w:p>
    <w:p w:rsidR="00961994" w:rsidP="00961994" w:rsidRDefault="00961994" w14:paraId="00B4A5FF" w14:textId="77777777">
      <w:pPr>
        <w:pStyle w:val="Heading3"/>
      </w:pPr>
      <w:bookmarkStart w:name="_Toc113352722" w:id="152"/>
      <w:r>
        <w:t>Mô tả API</w:t>
      </w:r>
      <w:bookmarkEnd w:id="15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961994" w:rsidTr="008531FB" w14:paraId="66A57C01" w14:textId="77777777">
        <w:trPr>
          <w:trHeight w:val="567"/>
        </w:trPr>
        <w:tc>
          <w:tcPr>
            <w:tcW w:w="996" w:type="pct"/>
            <w:shd w:val="clear" w:color="auto" w:fill="D9D9D9" w:themeFill="background1" w:themeFillShade="D9"/>
            <w:vAlign w:val="center"/>
          </w:tcPr>
          <w:p w:rsidRPr="007E54E2" w:rsidR="00961994" w:rsidP="007908BF" w:rsidRDefault="00961994" w14:paraId="2D50DEA3"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961994" w:rsidP="007908BF" w:rsidRDefault="00961994" w14:paraId="1279D322" w14:textId="77777777">
            <w:pPr>
              <w:pStyle w:val="ANSVNormal"/>
              <w:rPr>
                <w:rFonts w:cs="Times New Roman"/>
                <w:sz w:val="24"/>
                <w:szCs w:val="24"/>
              </w:rPr>
            </w:pPr>
            <w:r w:rsidRPr="007E54E2">
              <w:rPr>
                <w:rFonts w:cs="Times New Roman"/>
                <w:sz w:val="24"/>
                <w:szCs w:val="24"/>
              </w:rPr>
              <w:t>Description</w:t>
            </w:r>
          </w:p>
        </w:tc>
      </w:tr>
      <w:tr w:rsidRPr="007E54E2" w:rsidR="00961994" w:rsidTr="008531FB" w14:paraId="01DFEA85" w14:textId="77777777">
        <w:trPr>
          <w:trHeight w:val="362"/>
        </w:trPr>
        <w:tc>
          <w:tcPr>
            <w:tcW w:w="996" w:type="pct"/>
            <w:vAlign w:val="center"/>
          </w:tcPr>
          <w:p w:rsidRPr="007E54E2" w:rsidR="00961994" w:rsidP="008531FB" w:rsidRDefault="00463B1E" w14:paraId="759320D8" w14:textId="3E809FDA">
            <w:pPr>
              <w:rPr>
                <w:color w:val="000000"/>
                <w:sz w:val="24"/>
                <w:szCs w:val="24"/>
              </w:rPr>
            </w:pPr>
            <w:r w:rsidRPr="007E54E2">
              <w:rPr>
                <w:sz w:val="24"/>
                <w:szCs w:val="24"/>
              </w:rPr>
              <w:t>portforwardRemove</w:t>
            </w:r>
          </w:p>
        </w:tc>
        <w:tc>
          <w:tcPr>
            <w:tcW w:w="4004" w:type="pct"/>
            <w:vAlign w:val="center"/>
          </w:tcPr>
          <w:p w:rsidRPr="007E54E2" w:rsidR="00961994" w:rsidP="008531FB" w:rsidRDefault="00961994" w14:paraId="285FE4F9" w14:textId="77777777">
            <w:pPr>
              <w:overflowPunct/>
              <w:autoSpaceDE/>
              <w:autoSpaceDN/>
              <w:adjustRightInd/>
              <w:spacing w:after="0"/>
              <w:jc w:val="left"/>
              <w:textAlignment w:val="auto"/>
              <w:rPr>
                <w:color w:val="000000"/>
                <w:sz w:val="24"/>
                <w:szCs w:val="24"/>
              </w:rPr>
            </w:pPr>
            <w:r w:rsidRPr="007E54E2">
              <w:rPr>
                <w:color w:val="000000"/>
                <w:sz w:val="24"/>
                <w:szCs w:val="24"/>
              </w:rPr>
              <w:t>Mobile App mở phiên kết nối</w:t>
            </w:r>
          </w:p>
        </w:tc>
      </w:tr>
      <w:tr w:rsidRPr="007E54E2" w:rsidR="00961994" w:rsidTr="008531FB" w14:paraId="2029F48D" w14:textId="77777777">
        <w:trPr>
          <w:trHeight w:val="362"/>
        </w:trPr>
        <w:tc>
          <w:tcPr>
            <w:tcW w:w="996" w:type="pct"/>
            <w:vAlign w:val="center"/>
          </w:tcPr>
          <w:p w:rsidRPr="007E54E2" w:rsidR="00961994" w:rsidP="008531FB" w:rsidRDefault="00961994" w14:paraId="06349D6D" w14:textId="77777777">
            <w:pPr>
              <w:rPr>
                <w:sz w:val="24"/>
                <w:szCs w:val="24"/>
              </w:rPr>
            </w:pPr>
            <w:r w:rsidRPr="007E54E2">
              <w:rPr>
                <w:sz w:val="24"/>
                <w:szCs w:val="24"/>
              </w:rPr>
              <w:t>Host</w:t>
            </w:r>
          </w:p>
        </w:tc>
        <w:tc>
          <w:tcPr>
            <w:tcW w:w="4004" w:type="pct"/>
            <w:vAlign w:val="center"/>
          </w:tcPr>
          <w:p w:rsidRPr="007E54E2" w:rsidR="00961994" w:rsidP="007908BF" w:rsidRDefault="00961994" w14:paraId="2B881F6A" w14:textId="77777777">
            <w:pPr>
              <w:pStyle w:val="ANSVNormal"/>
              <w:rPr>
                <w:rFonts w:cs="Times New Roman"/>
                <w:sz w:val="24"/>
                <w:szCs w:val="24"/>
              </w:rPr>
            </w:pPr>
            <w:r w:rsidRPr="007E54E2">
              <w:rPr>
                <w:rFonts w:cs="Times New Roman"/>
                <w:sz w:val="24"/>
                <w:szCs w:val="24"/>
              </w:rPr>
              <w:t>https://&lt;ip&gt;:9000/onelinkagent</w:t>
            </w:r>
          </w:p>
        </w:tc>
      </w:tr>
      <w:tr w:rsidRPr="007E54E2" w:rsidR="00961994" w:rsidTr="008531FB" w14:paraId="4B49E65A" w14:textId="77777777">
        <w:tc>
          <w:tcPr>
            <w:tcW w:w="996" w:type="pct"/>
            <w:vAlign w:val="center"/>
          </w:tcPr>
          <w:p w:rsidRPr="007E54E2" w:rsidR="00961994" w:rsidP="007908BF" w:rsidRDefault="00961994" w14:paraId="049781A8" w14:textId="77777777">
            <w:pPr>
              <w:pStyle w:val="ANSVNormal"/>
              <w:rPr>
                <w:rFonts w:cs="Times New Roman"/>
                <w:sz w:val="24"/>
                <w:szCs w:val="24"/>
              </w:rPr>
            </w:pPr>
            <w:r w:rsidRPr="007E54E2">
              <w:rPr>
                <w:rFonts w:cs="Times New Roman"/>
                <w:sz w:val="24"/>
                <w:szCs w:val="24"/>
              </w:rPr>
              <w:lastRenderedPageBreak/>
              <w:t xml:space="preserve">Method </w:t>
            </w:r>
          </w:p>
        </w:tc>
        <w:tc>
          <w:tcPr>
            <w:tcW w:w="4004" w:type="pct"/>
            <w:vAlign w:val="center"/>
          </w:tcPr>
          <w:p w:rsidRPr="007E54E2" w:rsidR="00961994" w:rsidP="007908BF" w:rsidRDefault="00961994" w14:paraId="4355BD3F" w14:textId="77777777">
            <w:pPr>
              <w:pStyle w:val="ANSVNormal"/>
              <w:rPr>
                <w:rFonts w:cs="Times New Roman"/>
                <w:sz w:val="24"/>
                <w:szCs w:val="24"/>
              </w:rPr>
            </w:pPr>
            <w:r w:rsidRPr="007E54E2">
              <w:rPr>
                <w:rFonts w:cs="Times New Roman"/>
                <w:sz w:val="24"/>
                <w:szCs w:val="24"/>
              </w:rPr>
              <w:t>HTTP POST</w:t>
            </w:r>
          </w:p>
        </w:tc>
      </w:tr>
      <w:tr w:rsidRPr="007E54E2" w:rsidR="00961994" w:rsidTr="008531FB" w14:paraId="59C3970F" w14:textId="77777777">
        <w:tc>
          <w:tcPr>
            <w:tcW w:w="996" w:type="pct"/>
            <w:vAlign w:val="center"/>
          </w:tcPr>
          <w:p w:rsidRPr="007E54E2" w:rsidR="00961994" w:rsidP="007908BF" w:rsidRDefault="00961994" w14:paraId="6D16DF5D"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961994" w:rsidP="007908BF" w:rsidRDefault="00961994" w14:paraId="2183D65E" w14:textId="77777777">
            <w:pPr>
              <w:pStyle w:val="ANSVNormal"/>
              <w:rPr>
                <w:rFonts w:cs="Times New Roman"/>
                <w:sz w:val="24"/>
                <w:szCs w:val="24"/>
              </w:rPr>
            </w:pPr>
            <w:r w:rsidRPr="007E54E2">
              <w:rPr>
                <w:rFonts w:cs="Times New Roman"/>
                <w:sz w:val="24"/>
                <w:szCs w:val="24"/>
              </w:rPr>
              <w:t>application/json</w:t>
            </w:r>
          </w:p>
        </w:tc>
      </w:tr>
      <w:tr w:rsidRPr="007E54E2" w:rsidR="00961994" w:rsidTr="008531FB" w14:paraId="493C6B7F" w14:textId="77777777">
        <w:tc>
          <w:tcPr>
            <w:tcW w:w="996" w:type="pct"/>
            <w:vAlign w:val="center"/>
          </w:tcPr>
          <w:p w:rsidRPr="007E54E2" w:rsidR="00961994" w:rsidP="007908BF" w:rsidRDefault="00961994" w14:paraId="3F86FC28"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961994" w14:paraId="7923278E" w14:textId="361A864E">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961994" w:rsidP="00316984" w:rsidRDefault="00316984" w14:paraId="38845EFA" w14:textId="54B16FCA">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961994" w:rsidTr="008531FB" w14:paraId="4EEFE6B0" w14:textId="77777777">
        <w:tc>
          <w:tcPr>
            <w:tcW w:w="996" w:type="pct"/>
            <w:vAlign w:val="center"/>
          </w:tcPr>
          <w:p w:rsidRPr="007E54E2" w:rsidR="00961994" w:rsidP="007908BF" w:rsidRDefault="00961994" w14:paraId="2DF4B656"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961994" w:rsidP="007908BF" w:rsidRDefault="00961994" w14:paraId="2003DADC" w14:textId="77777777">
            <w:pPr>
              <w:pStyle w:val="ANSVNormal"/>
              <w:rPr>
                <w:rFonts w:cs="Times New Roman"/>
                <w:sz w:val="24"/>
                <w:szCs w:val="24"/>
              </w:rPr>
            </w:pPr>
            <w:r w:rsidRPr="007E54E2">
              <w:rPr>
                <w:rFonts w:cs="Times New Roman"/>
                <w:sz w:val="24"/>
                <w:szCs w:val="24"/>
              </w:rPr>
              <w:t>JSON object</w:t>
            </w:r>
          </w:p>
        </w:tc>
      </w:tr>
    </w:tbl>
    <w:p w:rsidR="00961994" w:rsidP="00961994" w:rsidRDefault="00961994" w14:paraId="6471D3B0" w14:textId="77777777"/>
    <w:p w:rsidR="00961994" w:rsidP="00961994" w:rsidRDefault="00961994" w14:paraId="7DD2FA66" w14:textId="77777777">
      <w:pPr>
        <w:pStyle w:val="Heading3"/>
      </w:pPr>
      <w:bookmarkStart w:name="_Toc113352723" w:id="153"/>
      <w:r>
        <w:t>Request</w:t>
      </w:r>
      <w:bookmarkEnd w:id="153"/>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39E46AB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21DD17BD" w14:textId="77777777">
            <w:pPr>
              <w:rPr>
                <w:b/>
                <w:bCs/>
                <w:sz w:val="24"/>
                <w:szCs w:val="24"/>
                <w:lang w:eastAsia="en-AU"/>
              </w:rPr>
            </w:pPr>
            <w:r w:rsidRPr="007E54E2">
              <w:rPr>
                <w:b/>
                <w:bCs/>
                <w:sz w:val="24"/>
                <w:szCs w:val="24"/>
                <w:lang w:eastAsia="en-AU"/>
              </w:rPr>
              <w:t>Payload</w:t>
            </w:r>
          </w:p>
        </w:tc>
      </w:tr>
      <w:tr w:rsidRPr="007E54E2" w:rsidR="00961994" w:rsidTr="008531FB" w14:paraId="479C086F"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0ADF3CD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312D9A5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3D87933D"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1528608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490B0A6E" w14:textId="77777777">
            <w:pPr>
              <w:rPr>
                <w:b/>
                <w:bCs/>
                <w:sz w:val="24"/>
                <w:szCs w:val="24"/>
                <w:lang w:eastAsia="en-AU"/>
              </w:rPr>
            </w:pPr>
            <w:r w:rsidRPr="007E54E2">
              <w:rPr>
                <w:b/>
                <w:bCs/>
                <w:sz w:val="24"/>
                <w:szCs w:val="24"/>
                <w:lang w:eastAsia="en-AU"/>
              </w:rPr>
              <w:t>Description</w:t>
            </w:r>
          </w:p>
        </w:tc>
      </w:tr>
      <w:tr w:rsidRPr="007E54E2" w:rsidR="00961994" w:rsidTr="008531FB" w14:paraId="2E4BB93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47FC686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393F498F"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4BF5C79E"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2EF7DBFB"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75BEEF04" w14:textId="77777777">
            <w:pPr>
              <w:rPr>
                <w:sz w:val="24"/>
                <w:szCs w:val="24"/>
                <w:lang w:eastAsia="en-AU"/>
              </w:rPr>
            </w:pPr>
            <w:r w:rsidRPr="007E54E2">
              <w:rPr>
                <w:sz w:val="24"/>
                <w:szCs w:val="24"/>
                <w:lang w:eastAsia="en-AU"/>
              </w:rPr>
              <w:t>Yêu cầu nghiệp vụ</w:t>
            </w:r>
          </w:p>
          <w:p w:rsidRPr="007E54E2" w:rsidR="00961994" w:rsidP="008531FB" w:rsidRDefault="00961994" w14:paraId="38E46D8E" w14:textId="2712A819">
            <w:pPr>
              <w:rPr>
                <w:b/>
                <w:bCs/>
                <w:sz w:val="24"/>
                <w:szCs w:val="24"/>
                <w:lang w:eastAsia="en-AU"/>
              </w:rPr>
            </w:pPr>
            <w:r w:rsidRPr="007E54E2">
              <w:rPr>
                <w:sz w:val="24"/>
                <w:szCs w:val="24"/>
                <w:lang w:eastAsia="en-AU"/>
              </w:rPr>
              <w:t xml:space="preserve">action = </w:t>
            </w:r>
            <w:r w:rsidRPr="007E54E2" w:rsidR="00463B1E">
              <w:rPr>
                <w:sz w:val="24"/>
                <w:szCs w:val="24"/>
              </w:rPr>
              <w:t>portforwardRemove</w:t>
            </w:r>
          </w:p>
        </w:tc>
      </w:tr>
      <w:tr w:rsidRPr="007E54E2" w:rsidR="00D271EB" w:rsidTr="008531FB" w14:paraId="6D79B67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A0DBB5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BD8C734" w14:textId="458CBB3F">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65F047B" w14:textId="46D4315D">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63BE6C8" w14:textId="42CABACC">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E08AA4A" w14:textId="4B9F843F">
            <w:pPr>
              <w:rPr>
                <w:sz w:val="24"/>
                <w:szCs w:val="24"/>
                <w:lang w:eastAsia="en-AU"/>
              </w:rPr>
            </w:pPr>
            <w:r w:rsidRPr="007E54E2">
              <w:rPr>
                <w:sz w:val="24"/>
                <w:szCs w:val="24"/>
                <w:lang w:eastAsia="en-AU"/>
              </w:rPr>
              <w:t>Index của request</w:t>
            </w:r>
          </w:p>
        </w:tc>
      </w:tr>
      <w:tr w:rsidRPr="007E54E2" w:rsidR="00D271EB" w:rsidTr="008531FB" w14:paraId="10438B1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159EE69" w14:textId="3C0E702D">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221C23AA" w14:textId="10F230D0">
            <w:pPr>
              <w:rPr>
                <w:sz w:val="24"/>
                <w:szCs w:val="24"/>
              </w:rPr>
            </w:pPr>
            <w:r w:rsidRPr="007E54E2">
              <w:rPr>
                <w:sz w:val="24"/>
                <w:szCs w:val="24"/>
              </w:rPr>
              <w:t>ruleIndex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2C90EB6E" w14:textId="15BDE9D5">
            <w:pPr>
              <w:rPr>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4EA4970E" w14:textId="37031282">
            <w:pPr>
              <w:jc w:val="center"/>
              <w:rPr>
                <w:sz w:val="24"/>
                <w:szCs w:val="24"/>
                <w:lang w:eastAsia="en-AU"/>
              </w:rPr>
            </w:pPr>
            <w:r w:rsidRPr="007E54E2">
              <w:rPr>
                <w:sz w:val="24"/>
                <w:szCs w:val="24"/>
              </w:rPr>
              <w:t>0 - 7</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EB593C" w:rsidRDefault="00D271EB" w14:paraId="1162A43E" w14:textId="1D13A542">
            <w:pPr>
              <w:rPr>
                <w:sz w:val="24"/>
                <w:szCs w:val="24"/>
                <w:lang w:eastAsia="en-AU"/>
              </w:rPr>
            </w:pPr>
            <w:r w:rsidRPr="007E54E2">
              <w:rPr>
                <w:sz w:val="24"/>
                <w:szCs w:val="24"/>
              </w:rPr>
              <w:t>Rule Index.</w:t>
            </w:r>
          </w:p>
        </w:tc>
      </w:tr>
    </w:tbl>
    <w:p w:rsidR="00961994" w:rsidP="00961994" w:rsidRDefault="00961994" w14:paraId="08E3D4CF" w14:textId="77777777"/>
    <w:p w:rsidR="00961994" w:rsidP="00961994" w:rsidRDefault="00961994" w14:paraId="2767C358" w14:textId="77777777">
      <w:pPr>
        <w:pStyle w:val="Heading3"/>
      </w:pPr>
      <w:bookmarkStart w:name="_Toc113352724" w:id="154"/>
      <w:r>
        <w:t>Response</w:t>
      </w:r>
      <w:bookmarkEnd w:id="154"/>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592139F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52BDDF02" w14:textId="77777777">
            <w:pPr>
              <w:rPr>
                <w:b/>
                <w:bCs/>
                <w:sz w:val="24"/>
                <w:szCs w:val="24"/>
                <w:lang w:eastAsia="en-AU"/>
              </w:rPr>
            </w:pPr>
            <w:r w:rsidRPr="007E54E2">
              <w:rPr>
                <w:b/>
                <w:bCs/>
                <w:sz w:val="24"/>
                <w:szCs w:val="24"/>
                <w:lang w:eastAsia="en-AU"/>
              </w:rPr>
              <w:t>Payload</w:t>
            </w:r>
          </w:p>
        </w:tc>
      </w:tr>
      <w:tr w:rsidRPr="007E54E2" w:rsidR="00961994" w:rsidTr="008531FB" w14:paraId="2F31B34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6AB9F50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7AF9D2C6"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5D17EFD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7A58D2F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3CA208A0" w14:textId="77777777">
            <w:pPr>
              <w:rPr>
                <w:b/>
                <w:bCs/>
                <w:sz w:val="24"/>
                <w:szCs w:val="24"/>
                <w:lang w:eastAsia="en-AU"/>
              </w:rPr>
            </w:pPr>
            <w:r w:rsidRPr="007E54E2">
              <w:rPr>
                <w:b/>
                <w:bCs/>
                <w:sz w:val="24"/>
                <w:szCs w:val="24"/>
                <w:lang w:eastAsia="en-AU"/>
              </w:rPr>
              <w:t>Description</w:t>
            </w:r>
          </w:p>
        </w:tc>
      </w:tr>
      <w:tr w:rsidRPr="007E54E2" w:rsidR="00961994" w:rsidTr="008531FB" w14:paraId="196B769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20B75368"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3407817E"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1EFF87E8"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4C0D8D8C" w14:textId="7A83A379">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3EFC0B87" w14:textId="05824D91">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961994" w:rsidP="008531FB" w:rsidRDefault="00961994" w14:paraId="66530173" w14:textId="2495755C">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961994" w:rsidTr="008531FB" w14:paraId="63D361E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4AB1423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0D461D23"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55D8836F"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6E370A3F" w14:textId="094CEA53">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5090F352" w14:textId="7FBC2EB5">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1E59303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F61032A"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7C326F9" w14:textId="162F0CE4">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4BAC139" w14:textId="0CEABC79">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B938C55" w14:textId="408C540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67B96E9" w14:textId="7310C82F">
            <w:pPr>
              <w:rPr>
                <w:sz w:val="24"/>
                <w:szCs w:val="24"/>
                <w:lang w:eastAsia="en-AU"/>
              </w:rPr>
            </w:pPr>
            <w:r w:rsidRPr="007E54E2">
              <w:rPr>
                <w:sz w:val="24"/>
                <w:szCs w:val="24"/>
                <w:lang w:eastAsia="en-AU"/>
              </w:rPr>
              <w:t>Index của request</w:t>
            </w:r>
          </w:p>
        </w:tc>
      </w:tr>
      <w:tr w:rsidRPr="007E54E2" w:rsidR="00D271EB" w:rsidTr="008531FB" w14:paraId="333420A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E9B0046"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B665EE8"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153F68D"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D2633E6"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DA1CCA2"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961994" w:rsidP="00961994" w:rsidRDefault="00961994" w14:paraId="3DC000B6" w14:textId="47149B05"/>
    <w:p w:rsidR="00961994" w:rsidP="00961994" w:rsidRDefault="00961994" w14:paraId="272D820D" w14:textId="77777777">
      <w:pPr>
        <w:pStyle w:val="Heading3"/>
      </w:pPr>
      <w:bookmarkStart w:name="_Toc113352725" w:id="155"/>
      <w:r>
        <w:t>Example</w:t>
      </w:r>
      <w:bookmarkEnd w:id="155"/>
    </w:p>
    <w:p w:rsidR="00961994" w:rsidP="00961994" w:rsidRDefault="00961994" w14:paraId="17E2F628" w14:textId="77777777">
      <w:pPr>
        <w:rPr>
          <w:b/>
        </w:rPr>
      </w:pPr>
      <w:r>
        <w:rPr>
          <w:b/>
        </w:rPr>
        <w:t>Request:</w:t>
      </w:r>
    </w:p>
    <w:p w:rsidRPr="00960690" w:rsidR="00961994" w:rsidP="00961994" w:rsidRDefault="00961994" w14:paraId="790A104E" w14:textId="77777777">
      <w:pPr>
        <w:rPr>
          <w:i/>
          <w:u w:val="single"/>
        </w:rPr>
      </w:pPr>
      <w:r w:rsidRPr="00960690">
        <w:rPr>
          <w:u w:val="single"/>
        </w:rPr>
        <w:t>https://192.168.88.1:9000</w:t>
      </w:r>
      <w:r>
        <w:rPr>
          <w:u w:val="single"/>
        </w:rPr>
        <w:t>/onelinkagent</w:t>
      </w:r>
    </w:p>
    <w:p w:rsidR="00961994" w:rsidP="00961994" w:rsidRDefault="00961994" w14:paraId="12206DE2" w14:textId="77777777">
      <w:r>
        <w:lastRenderedPageBreak/>
        <w:t>{</w:t>
      </w:r>
    </w:p>
    <w:p w:rsidR="00961994" w:rsidP="00961994" w:rsidRDefault="00961994" w14:paraId="01244029" w14:textId="6C657826">
      <w:r>
        <w:tab/>
      </w:r>
      <w:r>
        <w:t xml:space="preserve">"requestId": </w:t>
      </w:r>
      <w:r w:rsidR="00FA141F">
        <w:t>&lt;requestId&gt;</w:t>
      </w:r>
      <w:r>
        <w:t>,</w:t>
      </w:r>
    </w:p>
    <w:p w:rsidR="00961994" w:rsidP="00961994" w:rsidRDefault="00463B1E" w14:paraId="66BE1C31" w14:textId="2A07DEF5">
      <w:r>
        <w:tab/>
      </w:r>
      <w:r>
        <w:t>"action": "</w:t>
      </w:r>
      <w:r w:rsidRPr="00463B1E">
        <w:t>portforwardRemove</w:t>
      </w:r>
      <w:r w:rsidR="00961994">
        <w:t>",</w:t>
      </w:r>
    </w:p>
    <w:p w:rsidR="00961994" w:rsidP="00463B1E" w:rsidRDefault="00463B1E" w14:paraId="5AFBF65A" w14:textId="260EEA74">
      <w:r>
        <w:tab/>
      </w:r>
      <w:r>
        <w:t>"ruleIndex</w:t>
      </w:r>
      <w:r w:rsidR="00961994">
        <w:t>": "&lt;</w:t>
      </w:r>
      <w:r>
        <w:t>ruleIndex</w:t>
      </w:r>
      <w:r w:rsidR="00961994">
        <w:t>&gt;"</w:t>
      </w:r>
      <w:r>
        <w:t>,</w:t>
      </w:r>
    </w:p>
    <w:p w:rsidR="00961994" w:rsidP="00961994" w:rsidRDefault="00961994" w14:paraId="0F26B403" w14:textId="77777777">
      <w:r>
        <w:t>}</w:t>
      </w:r>
    </w:p>
    <w:p w:rsidRPr="00961994" w:rsidR="00961994" w:rsidP="00961994" w:rsidRDefault="00961994" w14:paraId="5AD49E58" w14:textId="77777777">
      <w:pPr>
        <w:rPr>
          <w:b/>
        </w:rPr>
      </w:pPr>
      <w:r>
        <w:rPr>
          <w:b/>
        </w:rPr>
        <w:t>Response:</w:t>
      </w:r>
    </w:p>
    <w:p w:rsidR="00961994" w:rsidP="00961994" w:rsidRDefault="00961994" w14:paraId="29CB8C35" w14:textId="77777777">
      <w:r>
        <w:t>{</w:t>
      </w:r>
    </w:p>
    <w:p w:rsidR="00961994" w:rsidP="00961994" w:rsidRDefault="00961994" w14:paraId="00CE98DC" w14:textId="77777777">
      <w:r>
        <w:tab/>
      </w:r>
      <w:r>
        <w:t>"status": 0,</w:t>
      </w:r>
    </w:p>
    <w:p w:rsidR="00961994" w:rsidP="00961994" w:rsidRDefault="00961994" w14:paraId="10CAEDF7" w14:textId="77777777">
      <w:r>
        <w:tab/>
      </w:r>
      <w:r>
        <w:t>"message": "Success",</w:t>
      </w:r>
    </w:p>
    <w:p w:rsidR="00961994" w:rsidP="00961994" w:rsidRDefault="00961994" w14:paraId="5417DF7E" w14:textId="41CF5FC5">
      <w:r>
        <w:tab/>
      </w:r>
      <w:r>
        <w:t xml:space="preserve">"requestId": </w:t>
      </w:r>
      <w:r w:rsidR="00FA141F">
        <w:t>&lt;requestId&gt;</w:t>
      </w:r>
      <w:r>
        <w:t>,</w:t>
      </w:r>
    </w:p>
    <w:p w:rsidR="00961994" w:rsidP="00961994" w:rsidRDefault="00961994" w14:paraId="32E5C40C" w14:textId="77777777">
      <w:r>
        <w:tab/>
      </w:r>
      <w:r>
        <w:t>"data": {}</w:t>
      </w:r>
    </w:p>
    <w:p w:rsidR="00961994" w:rsidP="00961994" w:rsidRDefault="00961994" w14:paraId="339EC54B" w14:textId="77777777">
      <w:r>
        <w:t>}</w:t>
      </w:r>
    </w:p>
    <w:p w:rsidR="00961994" w:rsidP="00961994" w:rsidRDefault="00961994" w14:paraId="0A0202A2" w14:textId="77777777"/>
    <w:p w:rsidR="00961994" w:rsidP="00463B1E" w:rsidRDefault="00463B1E" w14:paraId="0A2BAF63" w14:textId="0238F3D0">
      <w:pPr>
        <w:pStyle w:val="Heading2"/>
      </w:pPr>
      <w:bookmarkStart w:name="_Toc113352726" w:id="156"/>
      <w:r w:rsidRPr="00463B1E">
        <w:t>ddnsCreate</w:t>
      </w:r>
      <w:bookmarkEnd w:id="156"/>
    </w:p>
    <w:p w:rsidR="00961994" w:rsidP="00961994" w:rsidRDefault="00961994" w14:paraId="48F414B9" w14:textId="77777777">
      <w:pPr>
        <w:pStyle w:val="Heading3"/>
      </w:pPr>
      <w:bookmarkStart w:name="_Toc113352727" w:id="157"/>
      <w:r>
        <w:t>Mô tả API</w:t>
      </w:r>
      <w:bookmarkEnd w:id="15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961994" w:rsidTr="008531FB" w14:paraId="6298CCEC" w14:textId="77777777">
        <w:trPr>
          <w:trHeight w:val="567"/>
        </w:trPr>
        <w:tc>
          <w:tcPr>
            <w:tcW w:w="996" w:type="pct"/>
            <w:shd w:val="clear" w:color="auto" w:fill="D9D9D9" w:themeFill="background1" w:themeFillShade="D9"/>
            <w:vAlign w:val="center"/>
          </w:tcPr>
          <w:p w:rsidRPr="007E54E2" w:rsidR="00961994" w:rsidP="007908BF" w:rsidRDefault="00961994" w14:paraId="56CBDA0B"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961994" w:rsidP="007908BF" w:rsidRDefault="00961994" w14:paraId="6578B3DB" w14:textId="77777777">
            <w:pPr>
              <w:pStyle w:val="ANSVNormal"/>
              <w:rPr>
                <w:rFonts w:cs="Times New Roman"/>
                <w:sz w:val="24"/>
                <w:szCs w:val="24"/>
              </w:rPr>
            </w:pPr>
            <w:r w:rsidRPr="007E54E2">
              <w:rPr>
                <w:rFonts w:cs="Times New Roman"/>
                <w:sz w:val="24"/>
                <w:szCs w:val="24"/>
              </w:rPr>
              <w:t>Description</w:t>
            </w:r>
          </w:p>
        </w:tc>
      </w:tr>
      <w:tr w:rsidRPr="007E54E2" w:rsidR="00961994" w:rsidTr="008531FB" w14:paraId="70214F5E" w14:textId="77777777">
        <w:trPr>
          <w:trHeight w:val="362"/>
        </w:trPr>
        <w:tc>
          <w:tcPr>
            <w:tcW w:w="996" w:type="pct"/>
            <w:vAlign w:val="center"/>
          </w:tcPr>
          <w:p w:rsidRPr="007E54E2" w:rsidR="00961994" w:rsidP="008531FB" w:rsidRDefault="00463B1E" w14:paraId="1AFA56F3" w14:textId="0522BB45">
            <w:pPr>
              <w:rPr>
                <w:color w:val="000000"/>
                <w:sz w:val="24"/>
                <w:szCs w:val="24"/>
              </w:rPr>
            </w:pPr>
            <w:r w:rsidRPr="007E54E2">
              <w:rPr>
                <w:color w:val="000000"/>
                <w:sz w:val="24"/>
                <w:szCs w:val="24"/>
              </w:rPr>
              <w:t>ddnsCreate</w:t>
            </w:r>
          </w:p>
        </w:tc>
        <w:tc>
          <w:tcPr>
            <w:tcW w:w="4004" w:type="pct"/>
            <w:vAlign w:val="center"/>
          </w:tcPr>
          <w:p w:rsidRPr="007E54E2" w:rsidR="00961994" w:rsidP="008531FB" w:rsidRDefault="00463B1E" w14:paraId="10E65A42" w14:textId="25548286">
            <w:pPr>
              <w:overflowPunct/>
              <w:autoSpaceDE/>
              <w:autoSpaceDN/>
              <w:adjustRightInd/>
              <w:spacing w:after="0"/>
              <w:jc w:val="left"/>
              <w:textAlignment w:val="auto"/>
              <w:rPr>
                <w:color w:val="000000"/>
                <w:sz w:val="24"/>
                <w:szCs w:val="24"/>
              </w:rPr>
            </w:pPr>
            <w:r w:rsidRPr="007E54E2">
              <w:rPr>
                <w:color w:val="000000"/>
                <w:sz w:val="24"/>
                <w:szCs w:val="24"/>
              </w:rPr>
              <w:t>Tạo mới cấu hình DDNS</w:t>
            </w:r>
          </w:p>
        </w:tc>
      </w:tr>
      <w:tr w:rsidRPr="007E54E2" w:rsidR="00961994" w:rsidTr="008531FB" w14:paraId="0761EAC2" w14:textId="77777777">
        <w:trPr>
          <w:trHeight w:val="362"/>
        </w:trPr>
        <w:tc>
          <w:tcPr>
            <w:tcW w:w="996" w:type="pct"/>
            <w:vAlign w:val="center"/>
          </w:tcPr>
          <w:p w:rsidRPr="007E54E2" w:rsidR="00961994" w:rsidP="008531FB" w:rsidRDefault="00961994" w14:paraId="48EECE98" w14:textId="77777777">
            <w:pPr>
              <w:rPr>
                <w:sz w:val="24"/>
                <w:szCs w:val="24"/>
              </w:rPr>
            </w:pPr>
            <w:r w:rsidRPr="007E54E2">
              <w:rPr>
                <w:sz w:val="24"/>
                <w:szCs w:val="24"/>
              </w:rPr>
              <w:t>Host</w:t>
            </w:r>
          </w:p>
        </w:tc>
        <w:tc>
          <w:tcPr>
            <w:tcW w:w="4004" w:type="pct"/>
            <w:vAlign w:val="center"/>
          </w:tcPr>
          <w:p w:rsidRPr="007E54E2" w:rsidR="00961994" w:rsidP="007908BF" w:rsidRDefault="00961994" w14:paraId="0C788A65" w14:textId="77777777">
            <w:pPr>
              <w:pStyle w:val="ANSVNormal"/>
              <w:rPr>
                <w:rFonts w:cs="Times New Roman"/>
                <w:sz w:val="24"/>
                <w:szCs w:val="24"/>
              </w:rPr>
            </w:pPr>
            <w:r w:rsidRPr="007E54E2">
              <w:rPr>
                <w:rFonts w:cs="Times New Roman"/>
                <w:sz w:val="24"/>
                <w:szCs w:val="24"/>
              </w:rPr>
              <w:t>https://&lt;ip&gt;:9000/onelinkagent</w:t>
            </w:r>
          </w:p>
        </w:tc>
      </w:tr>
      <w:tr w:rsidRPr="007E54E2" w:rsidR="00961994" w:rsidTr="008531FB" w14:paraId="460D9825" w14:textId="77777777">
        <w:tc>
          <w:tcPr>
            <w:tcW w:w="996" w:type="pct"/>
            <w:vAlign w:val="center"/>
          </w:tcPr>
          <w:p w:rsidRPr="007E54E2" w:rsidR="00961994" w:rsidP="007908BF" w:rsidRDefault="00961994" w14:paraId="5277D271"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961994" w:rsidP="007908BF" w:rsidRDefault="00961994" w14:paraId="59D11B35" w14:textId="77777777">
            <w:pPr>
              <w:pStyle w:val="ANSVNormal"/>
              <w:rPr>
                <w:rFonts w:cs="Times New Roman"/>
                <w:sz w:val="24"/>
                <w:szCs w:val="24"/>
              </w:rPr>
            </w:pPr>
            <w:r w:rsidRPr="007E54E2">
              <w:rPr>
                <w:rFonts w:cs="Times New Roman"/>
                <w:sz w:val="24"/>
                <w:szCs w:val="24"/>
              </w:rPr>
              <w:t>HTTP POST</w:t>
            </w:r>
          </w:p>
        </w:tc>
      </w:tr>
      <w:tr w:rsidRPr="007E54E2" w:rsidR="00961994" w:rsidTr="008531FB" w14:paraId="20DBD8CD" w14:textId="77777777">
        <w:tc>
          <w:tcPr>
            <w:tcW w:w="996" w:type="pct"/>
            <w:vAlign w:val="center"/>
          </w:tcPr>
          <w:p w:rsidRPr="007E54E2" w:rsidR="00961994" w:rsidP="007908BF" w:rsidRDefault="00961994" w14:paraId="12929FC2"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961994" w:rsidP="007908BF" w:rsidRDefault="00961994" w14:paraId="1E078090" w14:textId="77777777">
            <w:pPr>
              <w:pStyle w:val="ANSVNormal"/>
              <w:rPr>
                <w:rFonts w:cs="Times New Roman"/>
                <w:sz w:val="24"/>
                <w:szCs w:val="24"/>
              </w:rPr>
            </w:pPr>
            <w:r w:rsidRPr="007E54E2">
              <w:rPr>
                <w:rFonts w:cs="Times New Roman"/>
                <w:sz w:val="24"/>
                <w:szCs w:val="24"/>
              </w:rPr>
              <w:t>application/json</w:t>
            </w:r>
          </w:p>
        </w:tc>
      </w:tr>
      <w:tr w:rsidRPr="007E54E2" w:rsidR="00961994" w:rsidTr="008531FB" w14:paraId="3EB71093" w14:textId="77777777">
        <w:tc>
          <w:tcPr>
            <w:tcW w:w="996" w:type="pct"/>
            <w:vAlign w:val="center"/>
          </w:tcPr>
          <w:p w:rsidRPr="007E54E2" w:rsidR="00961994" w:rsidP="007908BF" w:rsidRDefault="00961994" w14:paraId="2D18E4B3"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961994" w14:paraId="3FEB4FF7" w14:textId="3F442A2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961994" w:rsidP="00316984" w:rsidRDefault="00316984" w14:paraId="2F0A71A8" w14:textId="41679ECE">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961994" w:rsidTr="008531FB" w14:paraId="5AF60E08" w14:textId="77777777">
        <w:tc>
          <w:tcPr>
            <w:tcW w:w="996" w:type="pct"/>
            <w:vAlign w:val="center"/>
          </w:tcPr>
          <w:p w:rsidRPr="007E54E2" w:rsidR="00961994" w:rsidP="007908BF" w:rsidRDefault="00961994" w14:paraId="1003A961"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961994" w:rsidP="007908BF" w:rsidRDefault="00961994" w14:paraId="778596C5" w14:textId="77777777">
            <w:pPr>
              <w:pStyle w:val="ANSVNormal"/>
              <w:rPr>
                <w:rFonts w:cs="Times New Roman"/>
                <w:sz w:val="24"/>
                <w:szCs w:val="24"/>
              </w:rPr>
            </w:pPr>
            <w:r w:rsidRPr="007E54E2">
              <w:rPr>
                <w:rFonts w:cs="Times New Roman"/>
                <w:sz w:val="24"/>
                <w:szCs w:val="24"/>
              </w:rPr>
              <w:t>JSON object</w:t>
            </w:r>
          </w:p>
        </w:tc>
      </w:tr>
    </w:tbl>
    <w:p w:rsidR="00961994" w:rsidP="00961994" w:rsidRDefault="00961994" w14:paraId="2C853C86" w14:textId="77777777"/>
    <w:p w:rsidR="00961994" w:rsidP="00961994" w:rsidRDefault="00961994" w14:paraId="0E6F9E93" w14:textId="77777777">
      <w:pPr>
        <w:pStyle w:val="Heading3"/>
      </w:pPr>
      <w:bookmarkStart w:name="_Toc113352728" w:id="158"/>
      <w:r>
        <w:t>Request</w:t>
      </w:r>
      <w:bookmarkEnd w:id="158"/>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3DE4E71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6B232239" w14:textId="77777777">
            <w:pPr>
              <w:rPr>
                <w:b/>
                <w:bCs/>
                <w:sz w:val="24"/>
                <w:szCs w:val="24"/>
                <w:lang w:eastAsia="en-AU"/>
              </w:rPr>
            </w:pPr>
            <w:r w:rsidRPr="007E54E2">
              <w:rPr>
                <w:b/>
                <w:bCs/>
                <w:sz w:val="24"/>
                <w:szCs w:val="24"/>
                <w:lang w:eastAsia="en-AU"/>
              </w:rPr>
              <w:t>Payload</w:t>
            </w:r>
          </w:p>
        </w:tc>
      </w:tr>
      <w:tr w:rsidRPr="007E54E2" w:rsidR="00961994" w:rsidTr="008531FB" w14:paraId="3B91777B"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1181EC92"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405D4BA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562BD208"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6A25559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35529100" w14:textId="77777777">
            <w:pPr>
              <w:rPr>
                <w:b/>
                <w:bCs/>
                <w:sz w:val="24"/>
                <w:szCs w:val="24"/>
                <w:lang w:eastAsia="en-AU"/>
              </w:rPr>
            </w:pPr>
            <w:r w:rsidRPr="007E54E2">
              <w:rPr>
                <w:b/>
                <w:bCs/>
                <w:sz w:val="24"/>
                <w:szCs w:val="24"/>
                <w:lang w:eastAsia="en-AU"/>
              </w:rPr>
              <w:t>Description</w:t>
            </w:r>
          </w:p>
        </w:tc>
      </w:tr>
      <w:tr w:rsidRPr="007E54E2" w:rsidR="00961994" w:rsidTr="008531FB" w14:paraId="6471FCA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56A1724A"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0AAA5B1A"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44759C3B"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6EF76E94"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255A1A3B" w14:textId="77777777">
            <w:pPr>
              <w:rPr>
                <w:sz w:val="24"/>
                <w:szCs w:val="24"/>
                <w:lang w:eastAsia="en-AU"/>
              </w:rPr>
            </w:pPr>
            <w:r w:rsidRPr="007E54E2">
              <w:rPr>
                <w:sz w:val="24"/>
                <w:szCs w:val="24"/>
                <w:lang w:eastAsia="en-AU"/>
              </w:rPr>
              <w:t>Yêu cầu nghiệp vụ</w:t>
            </w:r>
          </w:p>
          <w:p w:rsidRPr="007E54E2" w:rsidR="00961994" w:rsidP="00463B1E" w:rsidRDefault="00961994" w14:paraId="0CAD03A8" w14:textId="2FF9A127">
            <w:pPr>
              <w:rPr>
                <w:b/>
                <w:bCs/>
                <w:sz w:val="24"/>
                <w:szCs w:val="24"/>
                <w:lang w:eastAsia="en-AU"/>
              </w:rPr>
            </w:pPr>
            <w:r w:rsidRPr="007E54E2">
              <w:rPr>
                <w:sz w:val="24"/>
                <w:szCs w:val="24"/>
                <w:lang w:eastAsia="en-AU"/>
              </w:rPr>
              <w:lastRenderedPageBreak/>
              <w:t xml:space="preserve">action = </w:t>
            </w:r>
            <w:r w:rsidRPr="007E54E2" w:rsidR="00463B1E">
              <w:rPr>
                <w:sz w:val="24"/>
                <w:szCs w:val="24"/>
                <w:lang w:eastAsia="en-AU"/>
              </w:rPr>
              <w:t>ddnsCreate</w:t>
            </w:r>
          </w:p>
        </w:tc>
      </w:tr>
      <w:tr w:rsidRPr="007E54E2" w:rsidR="00D271EB" w:rsidTr="008531FB" w14:paraId="10E434C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3F75EFB" w14:textId="77777777">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4036666" w14:textId="18978EF6">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17C3F21" w14:textId="003CF1C9">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68EBA4B" w14:textId="5272335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F2F9E99" w14:textId="0EC6170E">
            <w:pPr>
              <w:rPr>
                <w:sz w:val="24"/>
                <w:szCs w:val="24"/>
                <w:lang w:eastAsia="en-AU"/>
              </w:rPr>
            </w:pPr>
            <w:r w:rsidRPr="007E54E2">
              <w:rPr>
                <w:sz w:val="24"/>
                <w:szCs w:val="24"/>
                <w:lang w:eastAsia="en-AU"/>
              </w:rPr>
              <w:t>Index của request</w:t>
            </w:r>
          </w:p>
        </w:tc>
      </w:tr>
      <w:tr w:rsidRPr="007E54E2" w:rsidR="00D271EB" w:rsidTr="008531FB" w14:paraId="1738831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EA99355" w14:textId="2B1713E9">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A861971" w14:textId="77777777">
            <w:pPr>
              <w:rPr>
                <w:bCs/>
                <w:sz w:val="24"/>
                <w:szCs w:val="24"/>
                <w:lang w:eastAsia="en-AU"/>
              </w:rPr>
            </w:pPr>
            <w:r w:rsidRPr="007E54E2">
              <w:rPr>
                <w:bCs/>
                <w:sz w:val="24"/>
                <w:szCs w:val="24"/>
                <w:lang w:eastAsia="en-AU"/>
              </w:rPr>
              <w:t>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EB593C" w14:paraId="158ADDBE" w14:textId="02797CD0">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EB593C" w14:paraId="0B6985C3" w14:textId="7A948DF0">
            <w:pPr>
              <w:jc w:val="center"/>
              <w:rPr>
                <w:sz w:val="24"/>
                <w:szCs w:val="24"/>
                <w:lang w:eastAsia="en-AU"/>
              </w:rPr>
            </w:pPr>
            <w:r w:rsidRPr="007E54E2">
              <w:rPr>
                <w:sz w:val="24"/>
                <w:szCs w:val="24"/>
              </w:rPr>
              <w:t>0 - 3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EB593C" w:rsidRDefault="00D271EB" w14:paraId="4B9110A6" w14:textId="1CD061CF">
            <w:pPr>
              <w:rPr>
                <w:bCs/>
                <w:sz w:val="24"/>
                <w:szCs w:val="24"/>
                <w:lang w:eastAsia="en-AU"/>
              </w:rPr>
            </w:pPr>
            <w:r w:rsidRPr="007E54E2">
              <w:rPr>
                <w:sz w:val="24"/>
                <w:szCs w:val="24"/>
              </w:rPr>
              <w:t>Index.</w:t>
            </w:r>
          </w:p>
        </w:tc>
      </w:tr>
      <w:tr w:rsidRPr="007E54E2" w:rsidR="00D271EB" w:rsidTr="008531FB" w14:paraId="42448FA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E0A4B44" w14:textId="7E1CF6EB">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1BF67334" w14:textId="77777777">
            <w:pPr>
              <w:rPr>
                <w:bCs/>
                <w:sz w:val="24"/>
                <w:szCs w:val="24"/>
                <w:lang w:eastAsia="en-AU"/>
              </w:rPr>
            </w:pPr>
            <w:r w:rsidRPr="007E54E2">
              <w:rPr>
                <w:sz w:val="24"/>
                <w:szCs w:val="24"/>
                <w:highlight w:val="yellow"/>
              </w:rPr>
              <w:t>serviceProvider</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D271EB" w14:paraId="58AE6356"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525C517"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506DDF3" w14:textId="77777777">
            <w:pPr>
              <w:rPr>
                <w:bCs/>
                <w:sz w:val="24"/>
                <w:szCs w:val="24"/>
                <w:lang w:eastAsia="en-AU"/>
              </w:rPr>
            </w:pPr>
            <w:r w:rsidRPr="007E54E2">
              <w:rPr>
                <w:bCs/>
                <w:sz w:val="24"/>
                <w:szCs w:val="24"/>
                <w:lang w:eastAsia="en-AU"/>
              </w:rPr>
              <w:t>Nhà cung cấp dịch vụ DDNS.</w:t>
            </w:r>
          </w:p>
          <w:p w:rsidRPr="007E54E2" w:rsidR="00D271EB" w:rsidP="00D271EB" w:rsidRDefault="00D271EB" w14:paraId="737D578A" w14:textId="77777777">
            <w:pPr>
              <w:rPr>
                <w:bCs/>
                <w:sz w:val="24"/>
                <w:szCs w:val="24"/>
                <w:lang w:eastAsia="en-AU"/>
              </w:rPr>
            </w:pPr>
            <w:r w:rsidRPr="007E54E2">
              <w:rPr>
                <w:bCs/>
                <w:sz w:val="24"/>
                <w:szCs w:val="24"/>
                <w:lang w:eastAsia="en-AU"/>
              </w:rPr>
              <w:t>Giá trị:</w:t>
            </w:r>
          </w:p>
          <w:p w:rsidRPr="007E54E2" w:rsidR="00D271EB" w:rsidP="00D271EB" w:rsidRDefault="00D271EB" w14:paraId="2A94460A"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dyndns.org</w:t>
            </w:r>
          </w:p>
          <w:p w:rsidRPr="007E54E2" w:rsidR="00D271EB" w:rsidP="00D271EB" w:rsidRDefault="00D271EB" w14:paraId="154FBFAF"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changeip.com</w:t>
            </w:r>
          </w:p>
          <w:p w:rsidRPr="007E54E2" w:rsidR="00D271EB" w:rsidP="00D271EB" w:rsidRDefault="00D271EB" w14:paraId="2F794C15"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zoneedit.com</w:t>
            </w:r>
          </w:p>
          <w:p w:rsidRPr="007E54E2" w:rsidR="00D271EB" w:rsidP="00D271EB" w:rsidRDefault="00D271EB" w14:paraId="5B687B3F"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free.editdns.net</w:t>
            </w:r>
          </w:p>
          <w:p w:rsidRPr="007E54E2" w:rsidR="00D271EB" w:rsidP="00D271EB" w:rsidRDefault="00D271EB" w14:paraId="524D13E0"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no-ip.com</w:t>
            </w:r>
          </w:p>
          <w:p w:rsidRPr="007E54E2" w:rsidR="00D271EB" w:rsidP="00D271EB" w:rsidRDefault="00D271EB" w14:paraId="7200591B"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dnsmax.com</w:t>
            </w:r>
          </w:p>
          <w:p w:rsidRPr="007E54E2" w:rsidR="00D271EB" w:rsidP="00D271EB" w:rsidRDefault="00D271EB" w14:paraId="12674DC2"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thatip.com</w:t>
            </w:r>
          </w:p>
          <w:p w:rsidRPr="007E54E2" w:rsidR="00D271EB" w:rsidP="00D271EB" w:rsidRDefault="00D271EB" w14:paraId="201EC327"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he.ne</w:t>
            </w:r>
          </w:p>
          <w:p w:rsidRPr="007E54E2" w:rsidR="00D271EB" w:rsidP="00D271EB" w:rsidRDefault="00D271EB" w14:paraId="57316112"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dnsdynamic.org</w:t>
            </w:r>
          </w:p>
          <w:p w:rsidRPr="007E54E2" w:rsidR="00D271EB" w:rsidP="00D271EB" w:rsidRDefault="00D271EB" w14:paraId="1C65C855"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dnsexit.com</w:t>
            </w:r>
          </w:p>
          <w:p w:rsidRPr="007E54E2" w:rsidR="00D271EB" w:rsidP="00D271EB" w:rsidRDefault="00D271EB" w14:paraId="07C321B9"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ovh.com</w:t>
            </w:r>
          </w:p>
          <w:p w:rsidRPr="007E54E2" w:rsidR="00D271EB" w:rsidP="00D271EB" w:rsidRDefault="00D271EB" w14:paraId="63F17C90" w14:textId="77777777">
            <w:pPr>
              <w:rPr>
                <w:bCs/>
                <w:sz w:val="24"/>
                <w:szCs w:val="24"/>
                <w:lang w:eastAsia="en-AU"/>
              </w:rPr>
            </w:pPr>
            <w:r w:rsidRPr="007E54E2">
              <w:rPr>
                <w:rFonts w:eastAsia="Calibri"/>
                <w:color w:val="000000"/>
                <w:sz w:val="24"/>
                <w:szCs w:val="24"/>
              </w:rPr>
              <w:t>namecheap.com</w:t>
            </w:r>
          </w:p>
        </w:tc>
      </w:tr>
      <w:tr w:rsidRPr="007E54E2" w:rsidR="00D271EB" w:rsidTr="008531FB" w14:paraId="679F68B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B47F6B9" w14:textId="46A4FE06">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72D0F71D" w14:textId="77777777">
            <w:pPr>
              <w:rPr>
                <w:bCs/>
                <w:sz w:val="24"/>
                <w:szCs w:val="24"/>
                <w:lang w:eastAsia="en-AU"/>
              </w:rPr>
            </w:pPr>
            <w:r w:rsidRPr="007E54E2">
              <w:rPr>
                <w:sz w:val="24"/>
                <w:szCs w:val="24"/>
              </w:rPr>
              <w:t>hostname</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D271EB" w14:paraId="55A5008E"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6132C84"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89F9122" w14:textId="77777777">
            <w:pPr>
              <w:rPr>
                <w:sz w:val="24"/>
                <w:szCs w:val="24"/>
              </w:rPr>
            </w:pPr>
            <w:r w:rsidRPr="007E54E2">
              <w:rPr>
                <w:sz w:val="24"/>
                <w:szCs w:val="24"/>
              </w:rPr>
              <w:t>Domain của người sử dụng.</w:t>
            </w:r>
          </w:p>
          <w:p w:rsidRPr="007E54E2" w:rsidR="00D271EB" w:rsidP="00D271EB" w:rsidRDefault="00D271EB" w14:paraId="3C8F7C46" w14:textId="77777777">
            <w:pPr>
              <w:rPr>
                <w:bCs/>
                <w:sz w:val="24"/>
                <w:szCs w:val="24"/>
                <w:lang w:eastAsia="en-AU"/>
              </w:rPr>
            </w:pPr>
            <w:r w:rsidRPr="007E54E2">
              <w:rPr>
                <w:sz w:val="24"/>
                <w:szCs w:val="24"/>
              </w:rPr>
              <w:t>Định dạng domain.</w:t>
            </w:r>
          </w:p>
        </w:tc>
      </w:tr>
      <w:tr w:rsidRPr="007E54E2" w:rsidR="00D271EB" w:rsidTr="008531FB" w14:paraId="209DEC9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981F64C" w14:textId="4DCC001D">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39D2A112" w14:textId="77777777">
            <w:pPr>
              <w:rPr>
                <w:bCs/>
                <w:sz w:val="24"/>
                <w:szCs w:val="24"/>
                <w:lang w:eastAsia="en-AU"/>
              </w:rPr>
            </w:pPr>
            <w:r w:rsidRPr="007E54E2">
              <w:rPr>
                <w:sz w:val="24"/>
                <w:szCs w:val="24"/>
              </w:rPr>
              <w:t>username</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D271EB" w:rsidP="00D271EB" w:rsidRDefault="00D271EB" w14:paraId="6079F2C0"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16286F7"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BE09C0D" w14:textId="77777777">
            <w:pPr>
              <w:rPr>
                <w:sz w:val="24"/>
                <w:szCs w:val="24"/>
              </w:rPr>
            </w:pPr>
            <w:r w:rsidRPr="007E54E2">
              <w:rPr>
                <w:sz w:val="24"/>
                <w:szCs w:val="24"/>
              </w:rPr>
              <w:t>Username của người sử dụng.</w:t>
            </w:r>
          </w:p>
          <w:p w:rsidRPr="007E54E2" w:rsidR="00D271EB" w:rsidP="00D271EB" w:rsidRDefault="00D271EB" w14:paraId="72CF9542" w14:textId="77777777">
            <w:pPr>
              <w:rPr>
                <w:bCs/>
                <w:sz w:val="24"/>
                <w:szCs w:val="24"/>
                <w:lang w:eastAsia="en-AU"/>
              </w:rPr>
            </w:pPr>
            <w:r w:rsidRPr="007E54E2">
              <w:rPr>
                <w:sz w:val="24"/>
                <w:szCs w:val="24"/>
              </w:rPr>
              <w:t>Không chứa ký tự tiếng việt, dấu cách, dấu '&amp;', dấu nháy đơn ', dấu nháy kép ", dấu gạch chéo \.</w:t>
            </w:r>
          </w:p>
        </w:tc>
      </w:tr>
      <w:tr w:rsidRPr="007E54E2" w:rsidR="00D271EB" w:rsidTr="008531FB" w14:paraId="0E7EFD8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58AB1E0" w14:textId="7E6F010E">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14D6C7BA" w14:textId="77777777">
            <w:pPr>
              <w:rPr>
                <w:bCs/>
                <w:sz w:val="24"/>
                <w:szCs w:val="24"/>
                <w:lang w:eastAsia="en-AU"/>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EB8ECE3"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7646A6C"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253A6A6" w14:textId="77777777">
            <w:pPr>
              <w:rPr>
                <w:sz w:val="24"/>
                <w:szCs w:val="24"/>
              </w:rPr>
            </w:pPr>
            <w:r w:rsidRPr="007E54E2">
              <w:rPr>
                <w:sz w:val="24"/>
                <w:szCs w:val="24"/>
              </w:rPr>
              <w:t>Password của người sử dụng.</w:t>
            </w:r>
          </w:p>
          <w:p w:rsidRPr="007E54E2" w:rsidR="00D271EB" w:rsidP="00D271EB" w:rsidRDefault="00D271EB" w14:paraId="2E2CF9FC" w14:textId="77777777">
            <w:pPr>
              <w:rPr>
                <w:bCs/>
                <w:sz w:val="24"/>
                <w:szCs w:val="24"/>
                <w:lang w:eastAsia="en-AU"/>
              </w:rPr>
            </w:pPr>
            <w:r w:rsidRPr="007E54E2">
              <w:rPr>
                <w:sz w:val="24"/>
                <w:szCs w:val="24"/>
              </w:rPr>
              <w:t>Không chứa ký tự tiếng việt, dấu cách, dấu '&amp;', dấu nháy đơn ', dấu nháy kép ", dấu gạch chéo \.</w:t>
            </w:r>
          </w:p>
        </w:tc>
      </w:tr>
    </w:tbl>
    <w:p w:rsidR="00961994" w:rsidP="00961994" w:rsidRDefault="00961994" w14:paraId="05D18D32" w14:textId="77777777"/>
    <w:p w:rsidR="00961994" w:rsidP="00961994" w:rsidRDefault="00961994" w14:paraId="532264CB" w14:textId="77777777">
      <w:pPr>
        <w:pStyle w:val="Heading3"/>
      </w:pPr>
      <w:bookmarkStart w:name="_Toc113352729" w:id="159"/>
      <w:r>
        <w:lastRenderedPageBreak/>
        <w:t>Response</w:t>
      </w:r>
      <w:bookmarkEnd w:id="159"/>
    </w:p>
    <w:tbl>
      <w:tblPr>
        <w:tblW w:w="9175" w:type="dxa"/>
        <w:tblLayout w:type="fixed"/>
        <w:tblLook w:val="0000" w:firstRow="0" w:lastRow="0" w:firstColumn="0" w:lastColumn="0" w:noHBand="0" w:noVBand="0"/>
      </w:tblPr>
      <w:tblGrid>
        <w:gridCol w:w="625"/>
        <w:gridCol w:w="1780"/>
        <w:gridCol w:w="992"/>
        <w:gridCol w:w="993"/>
        <w:gridCol w:w="4785"/>
      </w:tblGrid>
      <w:tr w:rsidRPr="007E54E2" w:rsidR="00961994" w:rsidTr="008531FB" w14:paraId="2F7D182B"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961994" w:rsidP="008531FB" w:rsidRDefault="00961994" w14:paraId="6981B156" w14:textId="77777777">
            <w:pPr>
              <w:rPr>
                <w:b/>
                <w:bCs/>
                <w:sz w:val="24"/>
                <w:szCs w:val="24"/>
                <w:lang w:eastAsia="en-AU"/>
              </w:rPr>
            </w:pPr>
            <w:r w:rsidRPr="007E54E2">
              <w:rPr>
                <w:b/>
                <w:bCs/>
                <w:sz w:val="24"/>
                <w:szCs w:val="24"/>
                <w:lang w:eastAsia="en-AU"/>
              </w:rPr>
              <w:t>Payload</w:t>
            </w:r>
          </w:p>
        </w:tc>
      </w:tr>
      <w:tr w:rsidRPr="007E54E2" w:rsidR="00961994" w:rsidTr="008531FB" w14:paraId="46AC818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961994" w:rsidP="008531FB" w:rsidRDefault="00961994" w14:paraId="6D1500F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59D3BBC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2AD8BC3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961994" w:rsidP="008531FB" w:rsidRDefault="00961994" w14:paraId="57B9061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961994" w:rsidP="008531FB" w:rsidRDefault="00961994" w14:paraId="702B42BF" w14:textId="77777777">
            <w:pPr>
              <w:rPr>
                <w:b/>
                <w:bCs/>
                <w:sz w:val="24"/>
                <w:szCs w:val="24"/>
                <w:lang w:eastAsia="en-AU"/>
              </w:rPr>
            </w:pPr>
            <w:r w:rsidRPr="007E54E2">
              <w:rPr>
                <w:b/>
                <w:bCs/>
                <w:sz w:val="24"/>
                <w:szCs w:val="24"/>
                <w:lang w:eastAsia="en-AU"/>
              </w:rPr>
              <w:t>Description</w:t>
            </w:r>
          </w:p>
        </w:tc>
      </w:tr>
      <w:tr w:rsidRPr="007E54E2" w:rsidR="00961994" w:rsidTr="008531FB" w14:paraId="3B800BC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62F25130"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05219846"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74DB763D"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225406EF" w14:textId="38F1404E">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0C9AD392" w14:textId="6532DEB9">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961994" w:rsidP="008531FB" w:rsidRDefault="00961994" w14:paraId="2AB34C3A" w14:textId="4006DA2C">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961994" w:rsidTr="008531FB" w14:paraId="72AC4CF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961994" w14:paraId="3A50F922"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4F726265"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961994" w:rsidP="008531FB" w:rsidRDefault="00961994" w14:paraId="72359CBF"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961994" w:rsidP="008531FB" w:rsidRDefault="00BE2C70" w14:paraId="0DCB4659" w14:textId="5BF15993">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961994" w:rsidP="008531FB" w:rsidRDefault="00961994" w14:paraId="4A567AA8" w14:textId="4791788E">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5B7564D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711293F"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868326C" w14:textId="16A862FD">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0633F96" w14:textId="3A7DCA11">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A8B3BFA" w14:textId="37422F0F">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A88C189" w14:textId="7F0D97E1">
            <w:pPr>
              <w:rPr>
                <w:sz w:val="24"/>
                <w:szCs w:val="24"/>
                <w:lang w:eastAsia="en-AU"/>
              </w:rPr>
            </w:pPr>
            <w:r w:rsidRPr="007E54E2">
              <w:rPr>
                <w:sz w:val="24"/>
                <w:szCs w:val="24"/>
                <w:lang w:eastAsia="en-AU"/>
              </w:rPr>
              <w:t>Index của request</w:t>
            </w:r>
          </w:p>
        </w:tc>
      </w:tr>
      <w:tr w:rsidRPr="007E54E2" w:rsidR="00D271EB" w:rsidTr="008531FB" w14:paraId="4454F05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1AA24D5"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753D6F9"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66ACEE6"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A90091F"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2BAD39D" w14:textId="77777777">
            <w:pPr>
              <w:pStyle w:val="FirstLevelBullet"/>
              <w:numPr>
                <w:ilvl w:val="0"/>
                <w:numId w:val="0"/>
              </w:numPr>
              <w:rPr>
                <w:sz w:val="24"/>
                <w:szCs w:val="24"/>
                <w:lang w:eastAsia="en-AU"/>
              </w:rPr>
            </w:pPr>
            <w:r w:rsidRPr="007E54E2">
              <w:rPr>
                <w:sz w:val="24"/>
                <w:szCs w:val="24"/>
                <w:lang w:eastAsia="en-AU"/>
              </w:rPr>
              <w:t xml:space="preserve"> </w:t>
            </w:r>
          </w:p>
        </w:tc>
      </w:tr>
    </w:tbl>
    <w:p w:rsidR="00961994" w:rsidP="00961994" w:rsidRDefault="00961994" w14:paraId="348A9054" w14:textId="2864FF6D"/>
    <w:p w:rsidR="00961994" w:rsidP="00961994" w:rsidRDefault="00961994" w14:paraId="42CFC380" w14:textId="77777777">
      <w:pPr>
        <w:pStyle w:val="Heading3"/>
      </w:pPr>
      <w:bookmarkStart w:name="_Toc113352730" w:id="160"/>
      <w:r>
        <w:t>Example</w:t>
      </w:r>
      <w:bookmarkEnd w:id="160"/>
    </w:p>
    <w:p w:rsidR="00961994" w:rsidP="00961994" w:rsidRDefault="00961994" w14:paraId="378BEF4D" w14:textId="77777777">
      <w:pPr>
        <w:rPr>
          <w:b/>
        </w:rPr>
      </w:pPr>
      <w:r>
        <w:rPr>
          <w:b/>
        </w:rPr>
        <w:t>Request:</w:t>
      </w:r>
    </w:p>
    <w:p w:rsidRPr="00960690" w:rsidR="00961994" w:rsidP="00961994" w:rsidRDefault="00961994" w14:paraId="0E6822BC" w14:textId="77777777">
      <w:pPr>
        <w:rPr>
          <w:i/>
          <w:u w:val="single"/>
        </w:rPr>
      </w:pPr>
      <w:r w:rsidRPr="00960690">
        <w:rPr>
          <w:u w:val="single"/>
        </w:rPr>
        <w:t>https://192.168.88.1:9000</w:t>
      </w:r>
      <w:r>
        <w:rPr>
          <w:u w:val="single"/>
        </w:rPr>
        <w:t>/onelinkagent</w:t>
      </w:r>
    </w:p>
    <w:p w:rsidR="00463B1E" w:rsidP="00463B1E" w:rsidRDefault="00463B1E" w14:paraId="5E53B837" w14:textId="77777777">
      <w:r>
        <w:t>{</w:t>
      </w:r>
    </w:p>
    <w:p w:rsidR="00463B1E" w:rsidP="00463B1E" w:rsidRDefault="00463B1E" w14:paraId="4CCF0EEA" w14:textId="6A83D675">
      <w:r>
        <w:tab/>
      </w:r>
      <w:r>
        <w:t xml:space="preserve">"requestId": </w:t>
      </w:r>
      <w:r w:rsidR="00FA141F">
        <w:t>&lt;requestId&gt;</w:t>
      </w:r>
      <w:r>
        <w:t>,</w:t>
      </w:r>
    </w:p>
    <w:p w:rsidR="00463B1E" w:rsidP="00463B1E" w:rsidRDefault="00463B1E" w14:paraId="3E7C074B" w14:textId="77777777">
      <w:r>
        <w:tab/>
      </w:r>
      <w:r>
        <w:t>"action": "ddnsCreate",</w:t>
      </w:r>
    </w:p>
    <w:p w:rsidR="00463B1E" w:rsidP="00463B1E" w:rsidRDefault="00463B1E" w14:paraId="37308B62" w14:textId="77777777">
      <w:r>
        <w:tab/>
      </w:r>
      <w:r>
        <w:t>"index": "&lt;index&gt;",</w:t>
      </w:r>
    </w:p>
    <w:p w:rsidR="00463B1E" w:rsidP="00463B1E" w:rsidRDefault="00463B1E" w14:paraId="5C5FFED9" w14:textId="77777777">
      <w:r>
        <w:tab/>
      </w:r>
      <w:r>
        <w:t>"serviceProvider": "&lt;serviceProvider&gt;",</w:t>
      </w:r>
    </w:p>
    <w:p w:rsidR="00463B1E" w:rsidP="00463B1E" w:rsidRDefault="00463B1E" w14:paraId="69C0B946" w14:textId="77777777">
      <w:r>
        <w:tab/>
      </w:r>
      <w:r>
        <w:t>"hostname": "&lt;hostname&gt;",</w:t>
      </w:r>
    </w:p>
    <w:p w:rsidR="00463B1E" w:rsidP="00463B1E" w:rsidRDefault="00463B1E" w14:paraId="2190A898" w14:textId="77777777">
      <w:r>
        <w:tab/>
      </w:r>
      <w:r>
        <w:t>"username": "&lt;username&gt;",</w:t>
      </w:r>
    </w:p>
    <w:p w:rsidR="00463B1E" w:rsidP="00463B1E" w:rsidRDefault="00463B1E" w14:paraId="45A093DA" w14:textId="77777777">
      <w:r>
        <w:tab/>
      </w:r>
      <w:r>
        <w:t>"password": "&lt;password&gt;"</w:t>
      </w:r>
    </w:p>
    <w:p w:rsidR="00463B1E" w:rsidP="00463B1E" w:rsidRDefault="00463B1E" w14:paraId="6210BCAB" w14:textId="3C54FAB9">
      <w:r>
        <w:t>}</w:t>
      </w:r>
    </w:p>
    <w:p w:rsidRPr="00961994" w:rsidR="00961994" w:rsidP="00961994" w:rsidRDefault="00961994" w14:paraId="58704D60" w14:textId="77777777">
      <w:pPr>
        <w:rPr>
          <w:b/>
        </w:rPr>
      </w:pPr>
      <w:r>
        <w:rPr>
          <w:b/>
        </w:rPr>
        <w:t>Response:</w:t>
      </w:r>
    </w:p>
    <w:p w:rsidR="00961994" w:rsidP="00961994" w:rsidRDefault="00961994" w14:paraId="67553EDA" w14:textId="77777777">
      <w:r>
        <w:t>{</w:t>
      </w:r>
    </w:p>
    <w:p w:rsidR="00961994" w:rsidP="00961994" w:rsidRDefault="00961994" w14:paraId="4C592F60" w14:textId="77777777">
      <w:r>
        <w:tab/>
      </w:r>
      <w:r>
        <w:t>"status": 0,</w:t>
      </w:r>
    </w:p>
    <w:p w:rsidR="00961994" w:rsidP="00961994" w:rsidRDefault="00961994" w14:paraId="147B4B39" w14:textId="77777777">
      <w:r>
        <w:tab/>
      </w:r>
      <w:r>
        <w:t>"message": "Success",</w:t>
      </w:r>
    </w:p>
    <w:p w:rsidR="00961994" w:rsidP="00961994" w:rsidRDefault="00961994" w14:paraId="590178E9" w14:textId="1D1E88DE">
      <w:r>
        <w:tab/>
      </w:r>
      <w:r>
        <w:t xml:space="preserve">"requestId": </w:t>
      </w:r>
      <w:r w:rsidR="00FA141F">
        <w:t>&lt;requestId&gt;</w:t>
      </w:r>
      <w:r>
        <w:t>,</w:t>
      </w:r>
    </w:p>
    <w:p w:rsidR="00961994" w:rsidP="00961994" w:rsidRDefault="00961994" w14:paraId="28886D1F" w14:textId="77777777">
      <w:r>
        <w:tab/>
      </w:r>
      <w:r>
        <w:t>"data": {}</w:t>
      </w:r>
    </w:p>
    <w:p w:rsidR="00961994" w:rsidP="00961994" w:rsidRDefault="00961994" w14:paraId="14CEF603" w14:textId="77777777">
      <w:r>
        <w:t>}</w:t>
      </w:r>
    </w:p>
    <w:p w:rsidR="00463B1E" w:rsidP="00463B1E" w:rsidRDefault="00463B1E" w14:paraId="05977B59" w14:textId="77777777"/>
    <w:p w:rsidR="00463B1E" w:rsidP="00463B1E" w:rsidRDefault="00463B1E" w14:paraId="1F63AC26" w14:textId="7451A432">
      <w:pPr>
        <w:pStyle w:val="Heading2"/>
      </w:pPr>
      <w:bookmarkStart w:name="_Toc113352731" w:id="161"/>
      <w:r w:rsidRPr="00463B1E">
        <w:t>ddnsEdit</w:t>
      </w:r>
      <w:bookmarkEnd w:id="161"/>
    </w:p>
    <w:p w:rsidR="00463B1E" w:rsidP="00463B1E" w:rsidRDefault="00463B1E" w14:paraId="4DCFE4BA" w14:textId="77777777">
      <w:pPr>
        <w:pStyle w:val="Heading3"/>
      </w:pPr>
      <w:bookmarkStart w:name="_Toc113352732" w:id="162"/>
      <w:r>
        <w:t>Mô tả API</w:t>
      </w:r>
      <w:bookmarkEnd w:id="16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463B1E" w:rsidTr="008531FB" w14:paraId="694B4B55" w14:textId="77777777">
        <w:trPr>
          <w:trHeight w:val="567"/>
        </w:trPr>
        <w:tc>
          <w:tcPr>
            <w:tcW w:w="996" w:type="pct"/>
            <w:shd w:val="clear" w:color="auto" w:fill="D9D9D9" w:themeFill="background1" w:themeFillShade="D9"/>
            <w:vAlign w:val="center"/>
          </w:tcPr>
          <w:p w:rsidRPr="007E54E2" w:rsidR="00463B1E" w:rsidP="007908BF" w:rsidRDefault="00463B1E" w14:paraId="3B8692E1"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463B1E" w:rsidP="007908BF" w:rsidRDefault="00463B1E" w14:paraId="34BD9D60" w14:textId="77777777">
            <w:pPr>
              <w:pStyle w:val="ANSVNormal"/>
              <w:rPr>
                <w:rFonts w:cs="Times New Roman"/>
                <w:sz w:val="24"/>
                <w:szCs w:val="24"/>
              </w:rPr>
            </w:pPr>
            <w:r w:rsidRPr="007E54E2">
              <w:rPr>
                <w:rFonts w:cs="Times New Roman"/>
                <w:sz w:val="24"/>
                <w:szCs w:val="24"/>
              </w:rPr>
              <w:t>Description</w:t>
            </w:r>
          </w:p>
        </w:tc>
      </w:tr>
      <w:tr w:rsidRPr="007E54E2" w:rsidR="00463B1E" w:rsidTr="008531FB" w14:paraId="344D0F62" w14:textId="77777777">
        <w:trPr>
          <w:trHeight w:val="362"/>
        </w:trPr>
        <w:tc>
          <w:tcPr>
            <w:tcW w:w="996" w:type="pct"/>
            <w:vAlign w:val="center"/>
          </w:tcPr>
          <w:p w:rsidRPr="007E54E2" w:rsidR="00463B1E" w:rsidP="008531FB" w:rsidRDefault="00463B1E" w14:paraId="0895E575" w14:textId="7E97BCED">
            <w:pPr>
              <w:rPr>
                <w:color w:val="000000"/>
                <w:sz w:val="24"/>
                <w:szCs w:val="24"/>
              </w:rPr>
            </w:pPr>
            <w:r w:rsidRPr="007E54E2">
              <w:rPr>
                <w:color w:val="000000"/>
                <w:sz w:val="24"/>
                <w:szCs w:val="24"/>
              </w:rPr>
              <w:t>ddnsEdit</w:t>
            </w:r>
          </w:p>
        </w:tc>
        <w:tc>
          <w:tcPr>
            <w:tcW w:w="4004" w:type="pct"/>
            <w:vAlign w:val="center"/>
          </w:tcPr>
          <w:p w:rsidRPr="007E54E2" w:rsidR="00463B1E" w:rsidP="008531FB" w:rsidRDefault="00463B1E" w14:paraId="79906A5B" w14:textId="073035DA">
            <w:pPr>
              <w:overflowPunct/>
              <w:autoSpaceDE/>
              <w:autoSpaceDN/>
              <w:adjustRightInd/>
              <w:spacing w:after="0"/>
              <w:jc w:val="left"/>
              <w:textAlignment w:val="auto"/>
              <w:rPr>
                <w:color w:val="000000"/>
                <w:sz w:val="24"/>
                <w:szCs w:val="24"/>
              </w:rPr>
            </w:pPr>
            <w:r w:rsidRPr="007E54E2">
              <w:rPr>
                <w:color w:val="000000"/>
                <w:sz w:val="24"/>
                <w:szCs w:val="24"/>
              </w:rPr>
              <w:t>Sửa cấu hình DDNS</w:t>
            </w:r>
          </w:p>
        </w:tc>
      </w:tr>
      <w:tr w:rsidRPr="007E54E2" w:rsidR="00463B1E" w:rsidTr="008531FB" w14:paraId="263F3C98" w14:textId="77777777">
        <w:trPr>
          <w:trHeight w:val="362"/>
        </w:trPr>
        <w:tc>
          <w:tcPr>
            <w:tcW w:w="996" w:type="pct"/>
            <w:vAlign w:val="center"/>
          </w:tcPr>
          <w:p w:rsidRPr="007E54E2" w:rsidR="00463B1E" w:rsidP="008531FB" w:rsidRDefault="00463B1E" w14:paraId="0B53F2DA" w14:textId="77777777">
            <w:pPr>
              <w:rPr>
                <w:sz w:val="24"/>
                <w:szCs w:val="24"/>
              </w:rPr>
            </w:pPr>
            <w:r w:rsidRPr="007E54E2">
              <w:rPr>
                <w:sz w:val="24"/>
                <w:szCs w:val="24"/>
              </w:rPr>
              <w:t>Host</w:t>
            </w:r>
          </w:p>
        </w:tc>
        <w:tc>
          <w:tcPr>
            <w:tcW w:w="4004" w:type="pct"/>
            <w:vAlign w:val="center"/>
          </w:tcPr>
          <w:p w:rsidRPr="007E54E2" w:rsidR="00463B1E" w:rsidP="007908BF" w:rsidRDefault="00463B1E" w14:paraId="2E985D47" w14:textId="77777777">
            <w:pPr>
              <w:pStyle w:val="ANSVNormal"/>
              <w:rPr>
                <w:rFonts w:cs="Times New Roman"/>
                <w:sz w:val="24"/>
                <w:szCs w:val="24"/>
              </w:rPr>
            </w:pPr>
            <w:r w:rsidRPr="007E54E2">
              <w:rPr>
                <w:rFonts w:cs="Times New Roman"/>
                <w:sz w:val="24"/>
                <w:szCs w:val="24"/>
              </w:rPr>
              <w:t>https://&lt;ip&gt;:9000/onelinkagent</w:t>
            </w:r>
          </w:p>
        </w:tc>
      </w:tr>
      <w:tr w:rsidRPr="007E54E2" w:rsidR="00463B1E" w:rsidTr="008531FB" w14:paraId="1A2C3199" w14:textId="77777777">
        <w:tc>
          <w:tcPr>
            <w:tcW w:w="996" w:type="pct"/>
            <w:vAlign w:val="center"/>
          </w:tcPr>
          <w:p w:rsidRPr="007E54E2" w:rsidR="00463B1E" w:rsidP="007908BF" w:rsidRDefault="00463B1E" w14:paraId="630457DA"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463B1E" w:rsidP="007908BF" w:rsidRDefault="00463B1E" w14:paraId="38AB2EB9" w14:textId="77777777">
            <w:pPr>
              <w:pStyle w:val="ANSVNormal"/>
              <w:rPr>
                <w:rFonts w:cs="Times New Roman"/>
                <w:sz w:val="24"/>
                <w:szCs w:val="24"/>
              </w:rPr>
            </w:pPr>
            <w:r w:rsidRPr="007E54E2">
              <w:rPr>
                <w:rFonts w:cs="Times New Roman"/>
                <w:sz w:val="24"/>
                <w:szCs w:val="24"/>
              </w:rPr>
              <w:t>HTTP POST</w:t>
            </w:r>
          </w:p>
        </w:tc>
      </w:tr>
      <w:tr w:rsidRPr="007E54E2" w:rsidR="00463B1E" w:rsidTr="008531FB" w14:paraId="2EB1F95F" w14:textId="77777777">
        <w:tc>
          <w:tcPr>
            <w:tcW w:w="996" w:type="pct"/>
            <w:vAlign w:val="center"/>
          </w:tcPr>
          <w:p w:rsidRPr="007E54E2" w:rsidR="00463B1E" w:rsidP="007908BF" w:rsidRDefault="00463B1E" w14:paraId="2C776B83"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463B1E" w:rsidP="007908BF" w:rsidRDefault="00463B1E" w14:paraId="7C644B84" w14:textId="77777777">
            <w:pPr>
              <w:pStyle w:val="ANSVNormal"/>
              <w:rPr>
                <w:rFonts w:cs="Times New Roman"/>
                <w:sz w:val="24"/>
                <w:szCs w:val="24"/>
              </w:rPr>
            </w:pPr>
            <w:r w:rsidRPr="007E54E2">
              <w:rPr>
                <w:rFonts w:cs="Times New Roman"/>
                <w:sz w:val="24"/>
                <w:szCs w:val="24"/>
              </w:rPr>
              <w:t>application/json</w:t>
            </w:r>
          </w:p>
        </w:tc>
      </w:tr>
      <w:tr w:rsidRPr="007E54E2" w:rsidR="00463B1E" w:rsidTr="008531FB" w14:paraId="2AA3641D" w14:textId="77777777">
        <w:tc>
          <w:tcPr>
            <w:tcW w:w="996" w:type="pct"/>
            <w:vAlign w:val="center"/>
          </w:tcPr>
          <w:p w:rsidRPr="007E54E2" w:rsidR="00463B1E" w:rsidP="007908BF" w:rsidRDefault="00463B1E" w14:paraId="7CB87312"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463B1E" w14:paraId="6AB3A786" w14:textId="5C45AF2B">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463B1E" w:rsidP="00316984" w:rsidRDefault="00316984" w14:paraId="4B237745" w14:textId="092E9CE5">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463B1E" w:rsidTr="008531FB" w14:paraId="50E3020B" w14:textId="77777777">
        <w:tc>
          <w:tcPr>
            <w:tcW w:w="996" w:type="pct"/>
            <w:vAlign w:val="center"/>
          </w:tcPr>
          <w:p w:rsidRPr="007E54E2" w:rsidR="00463B1E" w:rsidP="007908BF" w:rsidRDefault="00463B1E" w14:paraId="59448267"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463B1E" w:rsidP="007908BF" w:rsidRDefault="00463B1E" w14:paraId="344B8967" w14:textId="77777777">
            <w:pPr>
              <w:pStyle w:val="ANSVNormal"/>
              <w:rPr>
                <w:rFonts w:cs="Times New Roman"/>
                <w:sz w:val="24"/>
                <w:szCs w:val="24"/>
              </w:rPr>
            </w:pPr>
            <w:r w:rsidRPr="007E54E2">
              <w:rPr>
                <w:rFonts w:cs="Times New Roman"/>
                <w:sz w:val="24"/>
                <w:szCs w:val="24"/>
              </w:rPr>
              <w:t>JSON object</w:t>
            </w:r>
          </w:p>
        </w:tc>
      </w:tr>
    </w:tbl>
    <w:p w:rsidR="00463B1E" w:rsidP="00463B1E" w:rsidRDefault="00463B1E" w14:paraId="2FD240BB" w14:textId="77777777"/>
    <w:p w:rsidR="00463B1E" w:rsidP="00463B1E" w:rsidRDefault="00463B1E" w14:paraId="300A0C84" w14:textId="77777777">
      <w:pPr>
        <w:pStyle w:val="Heading3"/>
      </w:pPr>
      <w:bookmarkStart w:name="_Toc113352733" w:id="163"/>
      <w:r>
        <w:t>Request</w:t>
      </w:r>
      <w:bookmarkEnd w:id="163"/>
    </w:p>
    <w:tbl>
      <w:tblPr>
        <w:tblW w:w="9175" w:type="dxa"/>
        <w:tblLayout w:type="fixed"/>
        <w:tblLook w:val="0000" w:firstRow="0" w:lastRow="0" w:firstColumn="0" w:lastColumn="0" w:noHBand="0" w:noVBand="0"/>
      </w:tblPr>
      <w:tblGrid>
        <w:gridCol w:w="625"/>
        <w:gridCol w:w="1780"/>
        <w:gridCol w:w="992"/>
        <w:gridCol w:w="993"/>
        <w:gridCol w:w="4785"/>
      </w:tblGrid>
      <w:tr w:rsidRPr="007E54E2" w:rsidR="00463B1E" w:rsidTr="008531FB" w14:paraId="65465F6F"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463B1E" w:rsidP="008531FB" w:rsidRDefault="00463B1E" w14:paraId="0C8F01D7" w14:textId="77777777">
            <w:pPr>
              <w:rPr>
                <w:b/>
                <w:bCs/>
                <w:sz w:val="24"/>
                <w:szCs w:val="24"/>
                <w:lang w:eastAsia="en-AU"/>
              </w:rPr>
            </w:pPr>
            <w:r w:rsidRPr="007E54E2">
              <w:rPr>
                <w:b/>
                <w:bCs/>
                <w:sz w:val="24"/>
                <w:szCs w:val="24"/>
                <w:lang w:eastAsia="en-AU"/>
              </w:rPr>
              <w:t>Payload</w:t>
            </w:r>
          </w:p>
        </w:tc>
      </w:tr>
      <w:tr w:rsidRPr="007E54E2" w:rsidR="00463B1E" w:rsidTr="008531FB" w14:paraId="3FCB1DE8"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463B1E" w:rsidP="008531FB" w:rsidRDefault="00463B1E" w14:paraId="57C8065B"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2FA8B38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75FB9C5A"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463B1E" w:rsidP="008531FB" w:rsidRDefault="00463B1E" w14:paraId="50AA1AE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28D6496A" w14:textId="77777777">
            <w:pPr>
              <w:rPr>
                <w:b/>
                <w:bCs/>
                <w:sz w:val="24"/>
                <w:szCs w:val="24"/>
                <w:lang w:eastAsia="en-AU"/>
              </w:rPr>
            </w:pPr>
            <w:r w:rsidRPr="007E54E2">
              <w:rPr>
                <w:b/>
                <w:bCs/>
                <w:sz w:val="24"/>
                <w:szCs w:val="24"/>
                <w:lang w:eastAsia="en-AU"/>
              </w:rPr>
              <w:t>Description</w:t>
            </w:r>
          </w:p>
        </w:tc>
      </w:tr>
      <w:tr w:rsidRPr="007E54E2" w:rsidR="00463B1E" w:rsidTr="008531FB" w14:paraId="0C53600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6E47222C"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39F6EA78"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508DDA6E"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6D0189D2"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6F1131A6" w14:textId="77777777">
            <w:pPr>
              <w:rPr>
                <w:sz w:val="24"/>
                <w:szCs w:val="24"/>
                <w:lang w:eastAsia="en-AU"/>
              </w:rPr>
            </w:pPr>
            <w:r w:rsidRPr="007E54E2">
              <w:rPr>
                <w:sz w:val="24"/>
                <w:szCs w:val="24"/>
                <w:lang w:eastAsia="en-AU"/>
              </w:rPr>
              <w:t>Yêu cầu nghiệp vụ</w:t>
            </w:r>
          </w:p>
          <w:p w:rsidRPr="007E54E2" w:rsidR="00463B1E" w:rsidP="008531FB" w:rsidRDefault="00463B1E" w14:paraId="01AAB0F5" w14:textId="7EB3EB9E">
            <w:pPr>
              <w:rPr>
                <w:b/>
                <w:bCs/>
                <w:sz w:val="24"/>
                <w:szCs w:val="24"/>
                <w:lang w:eastAsia="en-AU"/>
              </w:rPr>
            </w:pPr>
            <w:r w:rsidRPr="007E54E2">
              <w:rPr>
                <w:sz w:val="24"/>
                <w:szCs w:val="24"/>
                <w:lang w:eastAsia="en-AU"/>
              </w:rPr>
              <w:t>action = ddnsEdit</w:t>
            </w:r>
          </w:p>
        </w:tc>
      </w:tr>
      <w:tr w:rsidRPr="007E54E2" w:rsidR="00D271EB" w:rsidTr="008531FB" w14:paraId="4ECD28F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597A8C9"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633195A" w14:textId="4CFC5CEA">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1606372" w14:textId="7E1C979B">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9D3C668" w14:textId="1E54F10D">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ACB92D7" w14:textId="71C2DC08">
            <w:pPr>
              <w:rPr>
                <w:sz w:val="24"/>
                <w:szCs w:val="24"/>
                <w:lang w:eastAsia="en-AU"/>
              </w:rPr>
            </w:pPr>
            <w:r w:rsidRPr="007E54E2">
              <w:rPr>
                <w:sz w:val="24"/>
                <w:szCs w:val="24"/>
                <w:lang w:eastAsia="en-AU"/>
              </w:rPr>
              <w:t>Index của request</w:t>
            </w:r>
          </w:p>
        </w:tc>
      </w:tr>
      <w:tr w:rsidRPr="007E54E2" w:rsidR="000E01E8" w:rsidTr="008531FB" w14:paraId="565B887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2F25F80D" w14:textId="324AC61E">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0E01E8" w:rsidRDefault="000E01E8" w14:paraId="5EA9E60F" w14:textId="77777777">
            <w:pPr>
              <w:rPr>
                <w:bCs/>
                <w:sz w:val="24"/>
                <w:szCs w:val="24"/>
                <w:lang w:eastAsia="en-AU"/>
              </w:rPr>
            </w:pPr>
            <w:r w:rsidRPr="007E54E2">
              <w:rPr>
                <w:bCs/>
                <w:sz w:val="24"/>
                <w:szCs w:val="24"/>
                <w:lang w:eastAsia="en-AU"/>
              </w:rPr>
              <w:t>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0E01E8" w:rsidP="000E01E8" w:rsidRDefault="00EB593C" w14:paraId="36EBB766" w14:textId="519C6C24">
            <w:pPr>
              <w:rPr>
                <w:bCs/>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EB593C" w14:paraId="0BE797C1" w14:textId="6CF7A0A4">
            <w:pPr>
              <w:jc w:val="center"/>
              <w:rPr>
                <w:sz w:val="24"/>
                <w:szCs w:val="24"/>
                <w:lang w:eastAsia="en-AU"/>
              </w:rPr>
            </w:pPr>
            <w:r w:rsidRPr="007E54E2">
              <w:rPr>
                <w:sz w:val="24"/>
                <w:szCs w:val="24"/>
              </w:rPr>
              <w:t>0 - 3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EB593C" w:rsidRDefault="000E01E8" w14:paraId="228EABA4" w14:textId="60BD815C">
            <w:pPr>
              <w:rPr>
                <w:bCs/>
                <w:sz w:val="24"/>
                <w:szCs w:val="24"/>
                <w:lang w:eastAsia="en-AU"/>
              </w:rPr>
            </w:pPr>
            <w:r w:rsidRPr="007E54E2">
              <w:rPr>
                <w:sz w:val="24"/>
                <w:szCs w:val="24"/>
              </w:rPr>
              <w:t>Index.</w:t>
            </w:r>
          </w:p>
        </w:tc>
      </w:tr>
      <w:tr w:rsidRPr="007E54E2" w:rsidR="000E01E8" w:rsidTr="008531FB" w14:paraId="4623119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108E5D67" w14:textId="6B19987B">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0E01E8" w:rsidP="000E01E8" w:rsidRDefault="000E01E8" w14:paraId="40A1DFAE" w14:textId="77777777">
            <w:pPr>
              <w:rPr>
                <w:bCs/>
                <w:sz w:val="24"/>
                <w:szCs w:val="24"/>
                <w:lang w:eastAsia="en-AU"/>
              </w:rPr>
            </w:pPr>
            <w:r w:rsidRPr="007E54E2">
              <w:rPr>
                <w:sz w:val="24"/>
                <w:szCs w:val="24"/>
              </w:rPr>
              <w:t>serviceProvider</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0E01E8" w:rsidP="000E01E8" w:rsidRDefault="000E01E8" w14:paraId="1D0EF6F2"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6224687F"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0E01E8" w:rsidRDefault="000E01E8" w14:paraId="29C9AE06" w14:textId="77777777">
            <w:pPr>
              <w:rPr>
                <w:bCs/>
                <w:sz w:val="24"/>
                <w:szCs w:val="24"/>
                <w:lang w:eastAsia="en-AU"/>
              </w:rPr>
            </w:pPr>
            <w:r w:rsidRPr="007E54E2">
              <w:rPr>
                <w:bCs/>
                <w:sz w:val="24"/>
                <w:szCs w:val="24"/>
                <w:lang w:eastAsia="en-AU"/>
              </w:rPr>
              <w:t>Nhà cung cấp dịch vụ DDNS.</w:t>
            </w:r>
          </w:p>
          <w:p w:rsidRPr="007E54E2" w:rsidR="000E01E8" w:rsidP="000E01E8" w:rsidRDefault="000E01E8" w14:paraId="3925E682" w14:textId="77777777">
            <w:pPr>
              <w:rPr>
                <w:bCs/>
                <w:sz w:val="24"/>
                <w:szCs w:val="24"/>
                <w:lang w:eastAsia="en-AU"/>
              </w:rPr>
            </w:pPr>
            <w:r w:rsidRPr="007E54E2">
              <w:rPr>
                <w:bCs/>
                <w:sz w:val="24"/>
                <w:szCs w:val="24"/>
                <w:lang w:eastAsia="en-AU"/>
              </w:rPr>
              <w:t>Giá trị:</w:t>
            </w:r>
          </w:p>
          <w:p w:rsidRPr="007E54E2" w:rsidR="000E01E8" w:rsidP="000E01E8" w:rsidRDefault="000E01E8" w14:paraId="7E08EA41"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dyndns.org</w:t>
            </w:r>
          </w:p>
          <w:p w:rsidRPr="007E54E2" w:rsidR="000E01E8" w:rsidP="000E01E8" w:rsidRDefault="000E01E8" w14:paraId="370FC86F"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changeip.com</w:t>
            </w:r>
          </w:p>
          <w:p w:rsidRPr="007E54E2" w:rsidR="000E01E8" w:rsidP="000E01E8" w:rsidRDefault="000E01E8" w14:paraId="738917DF"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zoneedit.com</w:t>
            </w:r>
          </w:p>
          <w:p w:rsidRPr="007E54E2" w:rsidR="000E01E8" w:rsidP="000E01E8" w:rsidRDefault="000E01E8" w14:paraId="6D65C623"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free.editdns.net</w:t>
            </w:r>
          </w:p>
          <w:p w:rsidRPr="007E54E2" w:rsidR="000E01E8" w:rsidP="000E01E8" w:rsidRDefault="000E01E8" w14:paraId="746F1DEE"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no-ip.com</w:t>
            </w:r>
          </w:p>
          <w:p w:rsidRPr="007E54E2" w:rsidR="000E01E8" w:rsidP="000E01E8" w:rsidRDefault="000E01E8" w14:paraId="65DC1EFB"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lastRenderedPageBreak/>
              <w:t>dnsmax.com</w:t>
            </w:r>
          </w:p>
          <w:p w:rsidRPr="007E54E2" w:rsidR="000E01E8" w:rsidP="000E01E8" w:rsidRDefault="000E01E8" w14:paraId="489D7633"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thatip.com</w:t>
            </w:r>
          </w:p>
          <w:p w:rsidRPr="007E54E2" w:rsidR="000E01E8" w:rsidP="000E01E8" w:rsidRDefault="000E01E8" w14:paraId="5BCC5566"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he.ne</w:t>
            </w:r>
          </w:p>
          <w:p w:rsidRPr="007E54E2" w:rsidR="000E01E8" w:rsidP="000E01E8" w:rsidRDefault="000E01E8" w14:paraId="48F4FFD9"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dnsdynamic.org</w:t>
            </w:r>
          </w:p>
          <w:p w:rsidRPr="007E54E2" w:rsidR="000E01E8" w:rsidP="000E01E8" w:rsidRDefault="000E01E8" w14:paraId="7A0800D8"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dnsexit.com</w:t>
            </w:r>
          </w:p>
          <w:p w:rsidRPr="007E54E2" w:rsidR="000E01E8" w:rsidP="000E01E8" w:rsidRDefault="000E01E8" w14:paraId="20155695"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ovh.com</w:t>
            </w:r>
          </w:p>
          <w:p w:rsidRPr="007E54E2" w:rsidR="000E01E8" w:rsidP="000E01E8" w:rsidRDefault="000E01E8" w14:paraId="6DA74C32" w14:textId="77777777">
            <w:pPr>
              <w:rPr>
                <w:bCs/>
                <w:sz w:val="24"/>
                <w:szCs w:val="24"/>
                <w:lang w:eastAsia="en-AU"/>
              </w:rPr>
            </w:pPr>
            <w:r w:rsidRPr="007E54E2">
              <w:rPr>
                <w:rFonts w:eastAsia="Calibri"/>
                <w:color w:val="000000"/>
                <w:sz w:val="24"/>
                <w:szCs w:val="24"/>
              </w:rPr>
              <w:t>namecheap.com</w:t>
            </w:r>
          </w:p>
        </w:tc>
      </w:tr>
      <w:tr w:rsidRPr="007E54E2" w:rsidR="000E01E8" w:rsidTr="008531FB" w14:paraId="584021A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4A67091A" w14:textId="0266B96D">
            <w:pPr>
              <w:rPr>
                <w:sz w:val="24"/>
                <w:szCs w:val="24"/>
                <w:lang w:eastAsia="en-AU"/>
              </w:rPr>
            </w:pPr>
            <w:r w:rsidRPr="007E54E2">
              <w:rPr>
                <w:sz w:val="24"/>
                <w:szCs w:val="24"/>
                <w:lang w:eastAsia="en-AU"/>
              </w:rPr>
              <w:lastRenderedPageBreak/>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0E01E8" w:rsidP="000E01E8" w:rsidRDefault="000E01E8" w14:paraId="6DD50136" w14:textId="77777777">
            <w:pPr>
              <w:rPr>
                <w:bCs/>
                <w:sz w:val="24"/>
                <w:szCs w:val="24"/>
                <w:lang w:eastAsia="en-AU"/>
              </w:rPr>
            </w:pPr>
            <w:r w:rsidRPr="007E54E2">
              <w:rPr>
                <w:sz w:val="24"/>
                <w:szCs w:val="24"/>
              </w:rPr>
              <w:t>hostname</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0E01E8" w:rsidP="000E01E8" w:rsidRDefault="000E01E8" w14:paraId="1F9C5B7F"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4C6ED9BF"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0E01E8" w:rsidRDefault="000E01E8" w14:paraId="53A46095" w14:textId="77777777">
            <w:pPr>
              <w:rPr>
                <w:sz w:val="24"/>
                <w:szCs w:val="24"/>
              </w:rPr>
            </w:pPr>
            <w:r w:rsidRPr="007E54E2">
              <w:rPr>
                <w:sz w:val="24"/>
                <w:szCs w:val="24"/>
              </w:rPr>
              <w:t>Domain của người sử dụng.</w:t>
            </w:r>
          </w:p>
          <w:p w:rsidRPr="007E54E2" w:rsidR="000E01E8" w:rsidP="000E01E8" w:rsidRDefault="000E01E8" w14:paraId="641A190E" w14:textId="77777777">
            <w:pPr>
              <w:rPr>
                <w:bCs/>
                <w:sz w:val="24"/>
                <w:szCs w:val="24"/>
                <w:lang w:eastAsia="en-AU"/>
              </w:rPr>
            </w:pPr>
            <w:r w:rsidRPr="007E54E2">
              <w:rPr>
                <w:sz w:val="24"/>
                <w:szCs w:val="24"/>
              </w:rPr>
              <w:t>Định dạng domain.</w:t>
            </w:r>
          </w:p>
        </w:tc>
      </w:tr>
      <w:tr w:rsidRPr="007E54E2" w:rsidR="000E01E8" w:rsidTr="008531FB" w14:paraId="5726875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2F56D469" w14:textId="02F4DEAD">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0E01E8" w:rsidP="000E01E8" w:rsidRDefault="000E01E8" w14:paraId="311F9F74" w14:textId="77777777">
            <w:pPr>
              <w:rPr>
                <w:bCs/>
                <w:sz w:val="24"/>
                <w:szCs w:val="24"/>
                <w:lang w:eastAsia="en-AU"/>
              </w:rPr>
            </w:pPr>
            <w:r w:rsidRPr="007E54E2">
              <w:rPr>
                <w:sz w:val="24"/>
                <w:szCs w:val="24"/>
              </w:rPr>
              <w:t>username</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0E01E8" w:rsidP="000E01E8" w:rsidRDefault="000E01E8" w14:paraId="253500C8"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7D6BB1C0"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0E01E8" w:rsidRDefault="000E01E8" w14:paraId="278EFC53" w14:textId="77777777">
            <w:pPr>
              <w:rPr>
                <w:sz w:val="24"/>
                <w:szCs w:val="24"/>
              </w:rPr>
            </w:pPr>
            <w:r w:rsidRPr="007E54E2">
              <w:rPr>
                <w:sz w:val="24"/>
                <w:szCs w:val="24"/>
              </w:rPr>
              <w:t>Username của người sử dụng.</w:t>
            </w:r>
          </w:p>
          <w:p w:rsidRPr="007E54E2" w:rsidR="000E01E8" w:rsidP="000E01E8" w:rsidRDefault="000E01E8" w14:paraId="3372D372" w14:textId="77777777">
            <w:pPr>
              <w:rPr>
                <w:bCs/>
                <w:sz w:val="24"/>
                <w:szCs w:val="24"/>
                <w:lang w:eastAsia="en-AU"/>
              </w:rPr>
            </w:pPr>
            <w:r w:rsidRPr="007E54E2">
              <w:rPr>
                <w:sz w:val="24"/>
                <w:szCs w:val="24"/>
              </w:rPr>
              <w:t>Không chứa ký tự tiếng việt, dấu cách, dấu '&amp;', dấu nháy đơn ', dấu nháy kép ", dấu gạch chéo \.</w:t>
            </w:r>
          </w:p>
        </w:tc>
      </w:tr>
      <w:tr w:rsidRPr="007E54E2" w:rsidR="00D271EB" w:rsidTr="008531FB" w14:paraId="297D4B1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0E01E8" w14:paraId="7C230705" w14:textId="607412A6">
            <w:pPr>
              <w:rPr>
                <w:sz w:val="24"/>
                <w:szCs w:val="24"/>
                <w:lang w:eastAsia="en-AU"/>
              </w:rPr>
            </w:pPr>
            <w:r>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66D132AA" w14:textId="77777777">
            <w:pPr>
              <w:rPr>
                <w:bCs/>
                <w:sz w:val="24"/>
                <w:szCs w:val="24"/>
                <w:lang w:eastAsia="en-AU"/>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2919AAC" w14:textId="77777777">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6E77614"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8A99C96" w14:textId="77777777">
            <w:pPr>
              <w:rPr>
                <w:sz w:val="24"/>
                <w:szCs w:val="24"/>
              </w:rPr>
            </w:pPr>
            <w:r w:rsidRPr="007E54E2">
              <w:rPr>
                <w:sz w:val="24"/>
                <w:szCs w:val="24"/>
              </w:rPr>
              <w:t>Password của người sử dụng.</w:t>
            </w:r>
          </w:p>
          <w:p w:rsidRPr="007E54E2" w:rsidR="00D271EB" w:rsidP="00D271EB" w:rsidRDefault="00D271EB" w14:paraId="3DE8DD44" w14:textId="77777777">
            <w:pPr>
              <w:rPr>
                <w:bCs/>
                <w:sz w:val="24"/>
                <w:szCs w:val="24"/>
                <w:lang w:eastAsia="en-AU"/>
              </w:rPr>
            </w:pPr>
            <w:r w:rsidRPr="007E54E2">
              <w:rPr>
                <w:sz w:val="24"/>
                <w:szCs w:val="24"/>
              </w:rPr>
              <w:t>Không chứa ký tự tiếng việt, dấu cách, dấu '&amp;', dấu nháy đơn ', dấu nháy kép ", dấu gạch chéo \.</w:t>
            </w:r>
          </w:p>
        </w:tc>
      </w:tr>
    </w:tbl>
    <w:p w:rsidR="00463B1E" w:rsidP="00463B1E" w:rsidRDefault="00463B1E" w14:paraId="30B39DEC" w14:textId="77777777"/>
    <w:p w:rsidR="00463B1E" w:rsidP="00463B1E" w:rsidRDefault="00463B1E" w14:paraId="75BE267F" w14:textId="77777777">
      <w:pPr>
        <w:pStyle w:val="Heading3"/>
      </w:pPr>
      <w:bookmarkStart w:name="_Toc113352734" w:id="164"/>
      <w:r>
        <w:t>Response</w:t>
      </w:r>
      <w:bookmarkEnd w:id="164"/>
    </w:p>
    <w:tbl>
      <w:tblPr>
        <w:tblW w:w="9175" w:type="dxa"/>
        <w:tblLayout w:type="fixed"/>
        <w:tblLook w:val="0000" w:firstRow="0" w:lastRow="0" w:firstColumn="0" w:lastColumn="0" w:noHBand="0" w:noVBand="0"/>
      </w:tblPr>
      <w:tblGrid>
        <w:gridCol w:w="625"/>
        <w:gridCol w:w="1780"/>
        <w:gridCol w:w="992"/>
        <w:gridCol w:w="993"/>
        <w:gridCol w:w="4785"/>
      </w:tblGrid>
      <w:tr w:rsidRPr="007E54E2" w:rsidR="00463B1E" w:rsidTr="008531FB" w14:paraId="64901186"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463B1E" w:rsidP="008531FB" w:rsidRDefault="00463B1E" w14:paraId="1AD7D195" w14:textId="77777777">
            <w:pPr>
              <w:rPr>
                <w:b/>
                <w:bCs/>
                <w:sz w:val="24"/>
                <w:szCs w:val="24"/>
                <w:lang w:eastAsia="en-AU"/>
              </w:rPr>
            </w:pPr>
            <w:r w:rsidRPr="007E54E2">
              <w:rPr>
                <w:b/>
                <w:bCs/>
                <w:sz w:val="24"/>
                <w:szCs w:val="24"/>
                <w:lang w:eastAsia="en-AU"/>
              </w:rPr>
              <w:t>Payload</w:t>
            </w:r>
          </w:p>
        </w:tc>
      </w:tr>
      <w:tr w:rsidRPr="007E54E2" w:rsidR="00463B1E" w:rsidTr="008531FB" w14:paraId="2270970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463B1E" w:rsidP="008531FB" w:rsidRDefault="00463B1E" w14:paraId="05FD3E1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5F42B35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1CE808E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463B1E" w:rsidP="008531FB" w:rsidRDefault="00463B1E" w14:paraId="0CAA1AAD"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74CE1E62" w14:textId="77777777">
            <w:pPr>
              <w:rPr>
                <w:b/>
                <w:bCs/>
                <w:sz w:val="24"/>
                <w:szCs w:val="24"/>
                <w:lang w:eastAsia="en-AU"/>
              </w:rPr>
            </w:pPr>
            <w:r w:rsidRPr="007E54E2">
              <w:rPr>
                <w:b/>
                <w:bCs/>
                <w:sz w:val="24"/>
                <w:szCs w:val="24"/>
                <w:lang w:eastAsia="en-AU"/>
              </w:rPr>
              <w:t>Description</w:t>
            </w:r>
          </w:p>
        </w:tc>
      </w:tr>
      <w:tr w:rsidRPr="007E54E2" w:rsidR="00463B1E" w:rsidTr="008531FB" w14:paraId="7C76983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545DCF8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2DEEBFBD"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3B3E85C2"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BE2C70" w14:paraId="689E43FB" w14:textId="5731820D">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1AA2F297" w14:textId="1A7D37A8">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463B1E" w:rsidP="008531FB" w:rsidRDefault="00463B1E" w14:paraId="78414EBD" w14:textId="4E6126CE">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463B1E" w:rsidTr="008531FB" w14:paraId="29C2DE1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6CBAD4B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5680579C"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14ADECBE"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BE2C70" w14:paraId="6F5FEC2B" w14:textId="35052FE6">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4DF421D6" w14:textId="0C04A785">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5EE4B92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3CEFFE8"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73C422C" w14:textId="1A08A504">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DC3521F" w14:textId="56ADCE39">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9325BAF" w14:textId="2F65E8E1">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BF41C0A" w14:textId="6D77B01C">
            <w:pPr>
              <w:rPr>
                <w:sz w:val="24"/>
                <w:szCs w:val="24"/>
                <w:lang w:eastAsia="en-AU"/>
              </w:rPr>
            </w:pPr>
            <w:r w:rsidRPr="007E54E2">
              <w:rPr>
                <w:sz w:val="24"/>
                <w:szCs w:val="24"/>
                <w:lang w:eastAsia="en-AU"/>
              </w:rPr>
              <w:t>Index của request</w:t>
            </w:r>
          </w:p>
        </w:tc>
      </w:tr>
      <w:tr w:rsidRPr="007E54E2" w:rsidR="00D271EB" w:rsidTr="008531FB" w14:paraId="66C78E8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7A0AB79"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9DEF64F"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99BF4C3"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F09C24B"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46F8ED7" w14:textId="77777777">
            <w:pPr>
              <w:pStyle w:val="FirstLevelBullet"/>
              <w:numPr>
                <w:ilvl w:val="0"/>
                <w:numId w:val="0"/>
              </w:numPr>
              <w:rPr>
                <w:sz w:val="24"/>
                <w:szCs w:val="24"/>
                <w:lang w:eastAsia="en-AU"/>
              </w:rPr>
            </w:pPr>
            <w:r w:rsidRPr="007E54E2">
              <w:rPr>
                <w:sz w:val="24"/>
                <w:szCs w:val="24"/>
                <w:lang w:eastAsia="en-AU"/>
              </w:rPr>
              <w:t xml:space="preserve"> </w:t>
            </w:r>
          </w:p>
        </w:tc>
      </w:tr>
    </w:tbl>
    <w:p w:rsidR="00463B1E" w:rsidP="00463B1E" w:rsidRDefault="00463B1E" w14:paraId="719D9F50" w14:textId="35B8C4A2"/>
    <w:p w:rsidR="00463B1E" w:rsidP="00463B1E" w:rsidRDefault="00463B1E" w14:paraId="46F5BEC4" w14:textId="77777777">
      <w:pPr>
        <w:pStyle w:val="Heading3"/>
      </w:pPr>
      <w:bookmarkStart w:name="_Toc113352735" w:id="165"/>
      <w:r>
        <w:t>Example</w:t>
      </w:r>
      <w:bookmarkEnd w:id="165"/>
    </w:p>
    <w:p w:rsidR="00463B1E" w:rsidP="00463B1E" w:rsidRDefault="00463B1E" w14:paraId="5CA44509" w14:textId="77777777">
      <w:pPr>
        <w:rPr>
          <w:b/>
        </w:rPr>
      </w:pPr>
      <w:r>
        <w:rPr>
          <w:b/>
        </w:rPr>
        <w:t>Request:</w:t>
      </w:r>
    </w:p>
    <w:p w:rsidRPr="00960690" w:rsidR="00463B1E" w:rsidP="00463B1E" w:rsidRDefault="00463B1E" w14:paraId="24F95053" w14:textId="77777777">
      <w:pPr>
        <w:rPr>
          <w:i/>
          <w:u w:val="single"/>
        </w:rPr>
      </w:pPr>
      <w:r w:rsidRPr="00960690">
        <w:rPr>
          <w:u w:val="single"/>
        </w:rPr>
        <w:lastRenderedPageBreak/>
        <w:t>https://192.168.88.1:9000</w:t>
      </w:r>
      <w:r>
        <w:rPr>
          <w:u w:val="single"/>
        </w:rPr>
        <w:t>/onelinkagent</w:t>
      </w:r>
    </w:p>
    <w:p w:rsidR="00463B1E" w:rsidP="00463B1E" w:rsidRDefault="00463B1E" w14:paraId="472857F6" w14:textId="77777777">
      <w:r>
        <w:t>{</w:t>
      </w:r>
    </w:p>
    <w:p w:rsidR="00463B1E" w:rsidP="00463B1E" w:rsidRDefault="00463B1E" w14:paraId="71C35A12" w14:textId="31BB2656">
      <w:r>
        <w:tab/>
      </w:r>
      <w:r>
        <w:t xml:space="preserve">"requestId": </w:t>
      </w:r>
      <w:r w:rsidR="00FA141F">
        <w:t>&lt;requestId&gt;</w:t>
      </w:r>
      <w:r>
        <w:t>,</w:t>
      </w:r>
    </w:p>
    <w:p w:rsidR="00463B1E" w:rsidP="00463B1E" w:rsidRDefault="00463B1E" w14:paraId="6E635F58" w14:textId="37E676D9">
      <w:r>
        <w:tab/>
      </w:r>
      <w:r>
        <w:t>"action": "</w:t>
      </w:r>
      <w:r w:rsidRPr="00463B1E">
        <w:t>ddnsEdit</w:t>
      </w:r>
      <w:r>
        <w:t>",</w:t>
      </w:r>
    </w:p>
    <w:p w:rsidR="00463B1E" w:rsidP="00463B1E" w:rsidRDefault="00463B1E" w14:paraId="754DA814" w14:textId="77777777">
      <w:r>
        <w:tab/>
      </w:r>
      <w:r>
        <w:t>"index": "&lt;index&gt;",</w:t>
      </w:r>
    </w:p>
    <w:p w:rsidR="00463B1E" w:rsidP="00463B1E" w:rsidRDefault="00463B1E" w14:paraId="3F3603DF" w14:textId="77777777">
      <w:r>
        <w:tab/>
      </w:r>
      <w:r>
        <w:t>"serviceProvider": "&lt;serviceProvider&gt;",</w:t>
      </w:r>
    </w:p>
    <w:p w:rsidR="00463B1E" w:rsidP="00463B1E" w:rsidRDefault="00463B1E" w14:paraId="163F5E8D" w14:textId="77777777">
      <w:r>
        <w:tab/>
      </w:r>
      <w:r>
        <w:t>"hostname": "&lt;hostname&gt;",</w:t>
      </w:r>
    </w:p>
    <w:p w:rsidR="00463B1E" w:rsidP="00463B1E" w:rsidRDefault="00463B1E" w14:paraId="181B0737" w14:textId="77777777">
      <w:r>
        <w:tab/>
      </w:r>
      <w:r>
        <w:t>"username": "&lt;username&gt;",</w:t>
      </w:r>
    </w:p>
    <w:p w:rsidR="00463B1E" w:rsidP="00463B1E" w:rsidRDefault="00463B1E" w14:paraId="5FF0811A" w14:textId="77777777">
      <w:r>
        <w:tab/>
      </w:r>
      <w:r>
        <w:t>"password": "&lt;password&gt;"</w:t>
      </w:r>
    </w:p>
    <w:p w:rsidR="00463B1E" w:rsidP="00463B1E" w:rsidRDefault="00463B1E" w14:paraId="28959E29" w14:textId="77777777">
      <w:r>
        <w:t>}</w:t>
      </w:r>
    </w:p>
    <w:p w:rsidR="00463B1E" w:rsidP="00463B1E" w:rsidRDefault="00463B1E" w14:paraId="0B8B42C4" w14:textId="77777777"/>
    <w:p w:rsidRPr="00961994" w:rsidR="00463B1E" w:rsidP="00463B1E" w:rsidRDefault="00463B1E" w14:paraId="788D1F08" w14:textId="77777777">
      <w:pPr>
        <w:rPr>
          <w:b/>
        </w:rPr>
      </w:pPr>
      <w:r>
        <w:rPr>
          <w:b/>
        </w:rPr>
        <w:t>Response:</w:t>
      </w:r>
    </w:p>
    <w:p w:rsidR="00463B1E" w:rsidP="00463B1E" w:rsidRDefault="00463B1E" w14:paraId="58EC8132" w14:textId="77777777">
      <w:r>
        <w:t>{</w:t>
      </w:r>
    </w:p>
    <w:p w:rsidR="00463B1E" w:rsidP="00463B1E" w:rsidRDefault="00463B1E" w14:paraId="04254EC8" w14:textId="77777777">
      <w:r>
        <w:tab/>
      </w:r>
      <w:r>
        <w:t>"status": 0,</w:t>
      </w:r>
    </w:p>
    <w:p w:rsidR="00463B1E" w:rsidP="00463B1E" w:rsidRDefault="00463B1E" w14:paraId="264C0C8D" w14:textId="77777777">
      <w:r>
        <w:tab/>
      </w:r>
      <w:r>
        <w:t>"message": "Success",</w:t>
      </w:r>
    </w:p>
    <w:p w:rsidR="00463B1E" w:rsidP="00463B1E" w:rsidRDefault="00463B1E" w14:paraId="4E8A320C" w14:textId="52A24266">
      <w:r>
        <w:tab/>
      </w:r>
      <w:r>
        <w:t xml:space="preserve">"requestId": </w:t>
      </w:r>
      <w:r w:rsidR="00FA141F">
        <w:t>&lt;requestId&gt;</w:t>
      </w:r>
      <w:r>
        <w:t>,</w:t>
      </w:r>
    </w:p>
    <w:p w:rsidR="00463B1E" w:rsidP="00463B1E" w:rsidRDefault="00463B1E" w14:paraId="26AED260" w14:textId="77777777">
      <w:r>
        <w:tab/>
      </w:r>
      <w:r>
        <w:t>"data": {}</w:t>
      </w:r>
    </w:p>
    <w:p w:rsidR="00463B1E" w:rsidP="00463B1E" w:rsidRDefault="00463B1E" w14:paraId="1BC96274" w14:textId="77777777">
      <w:r>
        <w:t>}</w:t>
      </w:r>
    </w:p>
    <w:p w:rsidR="00463B1E" w:rsidP="00463B1E" w:rsidRDefault="00463B1E" w14:paraId="7C022AFE" w14:textId="77777777"/>
    <w:p w:rsidR="00463B1E" w:rsidP="00463B1E" w:rsidRDefault="00463B1E" w14:paraId="7A385BFD" w14:textId="49267816">
      <w:pPr>
        <w:pStyle w:val="Heading2"/>
      </w:pPr>
      <w:bookmarkStart w:name="_Toc113352736" w:id="166"/>
      <w:r w:rsidRPr="00463B1E">
        <w:t>ddnsRemove</w:t>
      </w:r>
      <w:bookmarkEnd w:id="166"/>
    </w:p>
    <w:p w:rsidR="00463B1E" w:rsidP="00463B1E" w:rsidRDefault="00463B1E" w14:paraId="5F2DF3B7" w14:textId="77777777">
      <w:pPr>
        <w:pStyle w:val="Heading3"/>
      </w:pPr>
      <w:bookmarkStart w:name="_Toc113352737" w:id="167"/>
      <w:r>
        <w:t>Mô tả API</w:t>
      </w:r>
      <w:bookmarkEnd w:id="167"/>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463B1E" w:rsidTr="008531FB" w14:paraId="4C689C75" w14:textId="77777777">
        <w:trPr>
          <w:trHeight w:val="567"/>
        </w:trPr>
        <w:tc>
          <w:tcPr>
            <w:tcW w:w="996" w:type="pct"/>
            <w:shd w:val="clear" w:color="auto" w:fill="D9D9D9" w:themeFill="background1" w:themeFillShade="D9"/>
            <w:vAlign w:val="center"/>
          </w:tcPr>
          <w:p w:rsidRPr="007E54E2" w:rsidR="00463B1E" w:rsidP="007908BF" w:rsidRDefault="00463B1E" w14:paraId="00EBA899"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463B1E" w:rsidP="007908BF" w:rsidRDefault="00463B1E" w14:paraId="6BAFA562" w14:textId="77777777">
            <w:pPr>
              <w:pStyle w:val="ANSVNormal"/>
              <w:rPr>
                <w:rFonts w:cs="Times New Roman"/>
                <w:sz w:val="24"/>
                <w:szCs w:val="24"/>
              </w:rPr>
            </w:pPr>
            <w:r w:rsidRPr="007E54E2">
              <w:rPr>
                <w:rFonts w:cs="Times New Roman"/>
                <w:sz w:val="24"/>
                <w:szCs w:val="24"/>
              </w:rPr>
              <w:t>Description</w:t>
            </w:r>
          </w:p>
        </w:tc>
      </w:tr>
      <w:tr w:rsidRPr="007E54E2" w:rsidR="00463B1E" w:rsidTr="008531FB" w14:paraId="48FB40EA" w14:textId="77777777">
        <w:trPr>
          <w:trHeight w:val="362"/>
        </w:trPr>
        <w:tc>
          <w:tcPr>
            <w:tcW w:w="996" w:type="pct"/>
            <w:vAlign w:val="center"/>
          </w:tcPr>
          <w:p w:rsidRPr="007E54E2" w:rsidR="00463B1E" w:rsidP="008531FB" w:rsidRDefault="00463B1E" w14:paraId="6447239F" w14:textId="4EA153EF">
            <w:pPr>
              <w:rPr>
                <w:color w:val="000000"/>
                <w:sz w:val="24"/>
                <w:szCs w:val="24"/>
              </w:rPr>
            </w:pPr>
            <w:r w:rsidRPr="007E54E2">
              <w:rPr>
                <w:color w:val="000000"/>
                <w:sz w:val="24"/>
                <w:szCs w:val="24"/>
              </w:rPr>
              <w:t>ddnsRemove</w:t>
            </w:r>
          </w:p>
        </w:tc>
        <w:tc>
          <w:tcPr>
            <w:tcW w:w="4004" w:type="pct"/>
            <w:vAlign w:val="center"/>
          </w:tcPr>
          <w:p w:rsidRPr="007E54E2" w:rsidR="00463B1E" w:rsidP="008531FB" w:rsidRDefault="00463B1E" w14:paraId="182E72EA" w14:textId="52812ACF">
            <w:pPr>
              <w:overflowPunct/>
              <w:autoSpaceDE/>
              <w:autoSpaceDN/>
              <w:adjustRightInd/>
              <w:spacing w:after="0"/>
              <w:jc w:val="left"/>
              <w:textAlignment w:val="auto"/>
              <w:rPr>
                <w:color w:val="000000"/>
                <w:sz w:val="24"/>
                <w:szCs w:val="24"/>
              </w:rPr>
            </w:pPr>
            <w:r w:rsidRPr="007E54E2">
              <w:rPr>
                <w:color w:val="000000"/>
                <w:sz w:val="24"/>
                <w:szCs w:val="24"/>
              </w:rPr>
              <w:t>Xóa cấu hình DDNS</w:t>
            </w:r>
          </w:p>
        </w:tc>
      </w:tr>
      <w:tr w:rsidRPr="007E54E2" w:rsidR="00463B1E" w:rsidTr="008531FB" w14:paraId="4AEF15E7" w14:textId="77777777">
        <w:trPr>
          <w:trHeight w:val="362"/>
        </w:trPr>
        <w:tc>
          <w:tcPr>
            <w:tcW w:w="996" w:type="pct"/>
            <w:vAlign w:val="center"/>
          </w:tcPr>
          <w:p w:rsidRPr="007E54E2" w:rsidR="00463B1E" w:rsidP="008531FB" w:rsidRDefault="00463B1E" w14:paraId="69F63CE7" w14:textId="77777777">
            <w:pPr>
              <w:rPr>
                <w:sz w:val="24"/>
                <w:szCs w:val="24"/>
              </w:rPr>
            </w:pPr>
            <w:r w:rsidRPr="007E54E2">
              <w:rPr>
                <w:sz w:val="24"/>
                <w:szCs w:val="24"/>
              </w:rPr>
              <w:t>Host</w:t>
            </w:r>
          </w:p>
        </w:tc>
        <w:tc>
          <w:tcPr>
            <w:tcW w:w="4004" w:type="pct"/>
            <w:vAlign w:val="center"/>
          </w:tcPr>
          <w:p w:rsidRPr="007E54E2" w:rsidR="00463B1E" w:rsidP="007908BF" w:rsidRDefault="00463B1E" w14:paraId="268B5957" w14:textId="77777777">
            <w:pPr>
              <w:pStyle w:val="ANSVNormal"/>
              <w:rPr>
                <w:rFonts w:cs="Times New Roman"/>
                <w:sz w:val="24"/>
                <w:szCs w:val="24"/>
              </w:rPr>
            </w:pPr>
            <w:r w:rsidRPr="007E54E2">
              <w:rPr>
                <w:rFonts w:cs="Times New Roman"/>
                <w:sz w:val="24"/>
                <w:szCs w:val="24"/>
              </w:rPr>
              <w:t>https://&lt;ip&gt;:9000/onelinkagent</w:t>
            </w:r>
          </w:p>
        </w:tc>
      </w:tr>
      <w:tr w:rsidRPr="007E54E2" w:rsidR="00463B1E" w:rsidTr="008531FB" w14:paraId="1E7BF85B" w14:textId="77777777">
        <w:tc>
          <w:tcPr>
            <w:tcW w:w="996" w:type="pct"/>
            <w:vAlign w:val="center"/>
          </w:tcPr>
          <w:p w:rsidRPr="007E54E2" w:rsidR="00463B1E" w:rsidP="007908BF" w:rsidRDefault="00463B1E" w14:paraId="51281AB4"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463B1E" w:rsidP="007908BF" w:rsidRDefault="00463B1E" w14:paraId="0A9558CA" w14:textId="77777777">
            <w:pPr>
              <w:pStyle w:val="ANSVNormal"/>
              <w:rPr>
                <w:rFonts w:cs="Times New Roman"/>
                <w:sz w:val="24"/>
                <w:szCs w:val="24"/>
              </w:rPr>
            </w:pPr>
            <w:r w:rsidRPr="007E54E2">
              <w:rPr>
                <w:rFonts w:cs="Times New Roman"/>
                <w:sz w:val="24"/>
                <w:szCs w:val="24"/>
              </w:rPr>
              <w:t>HTTP POST</w:t>
            </w:r>
          </w:p>
        </w:tc>
      </w:tr>
      <w:tr w:rsidRPr="007E54E2" w:rsidR="00463B1E" w:rsidTr="008531FB" w14:paraId="61E8242C" w14:textId="77777777">
        <w:tc>
          <w:tcPr>
            <w:tcW w:w="996" w:type="pct"/>
            <w:vAlign w:val="center"/>
          </w:tcPr>
          <w:p w:rsidRPr="007E54E2" w:rsidR="00463B1E" w:rsidP="007908BF" w:rsidRDefault="00463B1E" w14:paraId="14F36CAA"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463B1E" w:rsidP="007908BF" w:rsidRDefault="00463B1E" w14:paraId="599C72AC" w14:textId="77777777">
            <w:pPr>
              <w:pStyle w:val="ANSVNormal"/>
              <w:rPr>
                <w:rFonts w:cs="Times New Roman"/>
                <w:sz w:val="24"/>
                <w:szCs w:val="24"/>
              </w:rPr>
            </w:pPr>
            <w:r w:rsidRPr="007E54E2">
              <w:rPr>
                <w:rFonts w:cs="Times New Roman"/>
                <w:sz w:val="24"/>
                <w:szCs w:val="24"/>
              </w:rPr>
              <w:t>application/json</w:t>
            </w:r>
          </w:p>
        </w:tc>
      </w:tr>
      <w:tr w:rsidRPr="007E54E2" w:rsidR="00463B1E" w:rsidTr="008531FB" w14:paraId="60075D2D" w14:textId="77777777">
        <w:tc>
          <w:tcPr>
            <w:tcW w:w="996" w:type="pct"/>
            <w:vAlign w:val="center"/>
          </w:tcPr>
          <w:p w:rsidRPr="007E54E2" w:rsidR="00463B1E" w:rsidP="007908BF" w:rsidRDefault="00463B1E" w14:paraId="21C09735"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463B1E" w14:paraId="360D495D" w14:textId="24DAF85C">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463B1E" w:rsidP="00316984" w:rsidRDefault="00316984" w14:paraId="7475A351" w14:textId="36C45418">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463B1E" w:rsidTr="008531FB" w14:paraId="123BD988" w14:textId="77777777">
        <w:tc>
          <w:tcPr>
            <w:tcW w:w="996" w:type="pct"/>
            <w:vAlign w:val="center"/>
          </w:tcPr>
          <w:p w:rsidRPr="007E54E2" w:rsidR="00463B1E" w:rsidP="007908BF" w:rsidRDefault="00463B1E" w14:paraId="158E5FD7"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463B1E" w:rsidP="007908BF" w:rsidRDefault="00463B1E" w14:paraId="11FF8271" w14:textId="77777777">
            <w:pPr>
              <w:pStyle w:val="ANSVNormal"/>
              <w:rPr>
                <w:rFonts w:cs="Times New Roman"/>
                <w:sz w:val="24"/>
                <w:szCs w:val="24"/>
              </w:rPr>
            </w:pPr>
            <w:r w:rsidRPr="007E54E2">
              <w:rPr>
                <w:rFonts w:cs="Times New Roman"/>
                <w:sz w:val="24"/>
                <w:szCs w:val="24"/>
              </w:rPr>
              <w:t>JSON object</w:t>
            </w:r>
          </w:p>
        </w:tc>
      </w:tr>
    </w:tbl>
    <w:p w:rsidR="00463B1E" w:rsidP="00463B1E" w:rsidRDefault="00463B1E" w14:paraId="1D14FDE4" w14:textId="77777777"/>
    <w:p w:rsidR="00463B1E" w:rsidP="00463B1E" w:rsidRDefault="00463B1E" w14:paraId="495CD23E" w14:textId="77777777">
      <w:pPr>
        <w:pStyle w:val="Heading3"/>
      </w:pPr>
      <w:bookmarkStart w:name="_Toc113352738" w:id="168"/>
      <w:r>
        <w:t>Request</w:t>
      </w:r>
      <w:bookmarkEnd w:id="168"/>
    </w:p>
    <w:tbl>
      <w:tblPr>
        <w:tblW w:w="9175" w:type="dxa"/>
        <w:tblLayout w:type="fixed"/>
        <w:tblLook w:val="0000" w:firstRow="0" w:lastRow="0" w:firstColumn="0" w:lastColumn="0" w:noHBand="0" w:noVBand="0"/>
      </w:tblPr>
      <w:tblGrid>
        <w:gridCol w:w="625"/>
        <w:gridCol w:w="1780"/>
        <w:gridCol w:w="992"/>
        <w:gridCol w:w="993"/>
        <w:gridCol w:w="4785"/>
      </w:tblGrid>
      <w:tr w:rsidRPr="007E54E2" w:rsidR="00463B1E" w:rsidTr="008531FB" w14:paraId="0C2C032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463B1E" w:rsidP="008531FB" w:rsidRDefault="00463B1E" w14:paraId="08FA7A21" w14:textId="77777777">
            <w:pPr>
              <w:rPr>
                <w:b/>
                <w:bCs/>
                <w:sz w:val="24"/>
                <w:szCs w:val="24"/>
                <w:lang w:eastAsia="en-AU"/>
              </w:rPr>
            </w:pPr>
            <w:r w:rsidRPr="007E54E2">
              <w:rPr>
                <w:b/>
                <w:bCs/>
                <w:sz w:val="24"/>
                <w:szCs w:val="24"/>
                <w:lang w:eastAsia="en-AU"/>
              </w:rPr>
              <w:t>Payload</w:t>
            </w:r>
          </w:p>
        </w:tc>
      </w:tr>
      <w:tr w:rsidRPr="007E54E2" w:rsidR="00463B1E" w:rsidTr="008531FB" w14:paraId="7E19734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463B1E" w:rsidP="008531FB" w:rsidRDefault="00463B1E" w14:paraId="0F81CDBB"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01BE3B4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79F3E88D"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463B1E" w:rsidP="008531FB" w:rsidRDefault="00463B1E" w14:paraId="1D2D756B"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73FE4E94" w14:textId="77777777">
            <w:pPr>
              <w:rPr>
                <w:b/>
                <w:bCs/>
                <w:sz w:val="24"/>
                <w:szCs w:val="24"/>
                <w:lang w:eastAsia="en-AU"/>
              </w:rPr>
            </w:pPr>
            <w:r w:rsidRPr="007E54E2">
              <w:rPr>
                <w:b/>
                <w:bCs/>
                <w:sz w:val="24"/>
                <w:szCs w:val="24"/>
                <w:lang w:eastAsia="en-AU"/>
              </w:rPr>
              <w:t>Description</w:t>
            </w:r>
          </w:p>
        </w:tc>
      </w:tr>
      <w:tr w:rsidRPr="007E54E2" w:rsidR="00463B1E" w:rsidTr="008531FB" w14:paraId="3218CA4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31678F9B"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6CFD050C"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41B7921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3A6CA2EC"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74B30967" w14:textId="77777777">
            <w:pPr>
              <w:rPr>
                <w:sz w:val="24"/>
                <w:szCs w:val="24"/>
                <w:lang w:eastAsia="en-AU"/>
              </w:rPr>
            </w:pPr>
            <w:r w:rsidRPr="007E54E2">
              <w:rPr>
                <w:sz w:val="24"/>
                <w:szCs w:val="24"/>
                <w:lang w:eastAsia="en-AU"/>
              </w:rPr>
              <w:t>Yêu cầu nghiệp vụ</w:t>
            </w:r>
          </w:p>
          <w:p w:rsidRPr="007E54E2" w:rsidR="00463B1E" w:rsidP="008531FB" w:rsidRDefault="00463B1E" w14:paraId="137CB42C" w14:textId="15885B9C">
            <w:pPr>
              <w:rPr>
                <w:b/>
                <w:bCs/>
                <w:sz w:val="24"/>
                <w:szCs w:val="24"/>
                <w:lang w:eastAsia="en-AU"/>
              </w:rPr>
            </w:pPr>
            <w:r w:rsidRPr="007E54E2">
              <w:rPr>
                <w:sz w:val="24"/>
                <w:szCs w:val="24"/>
                <w:lang w:eastAsia="en-AU"/>
              </w:rPr>
              <w:t>action = ddnsRemove</w:t>
            </w:r>
          </w:p>
        </w:tc>
      </w:tr>
      <w:tr w:rsidRPr="007E54E2" w:rsidR="00D271EB" w:rsidTr="008531FB" w14:paraId="33AB85C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C15253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2428361" w14:textId="44D1E70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CB70192" w14:textId="5D11FB51">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3C41601" w14:textId="4AF7526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16B1257" w14:textId="4B98BDDE">
            <w:pPr>
              <w:rPr>
                <w:sz w:val="24"/>
                <w:szCs w:val="24"/>
                <w:lang w:eastAsia="en-AU"/>
              </w:rPr>
            </w:pPr>
            <w:r w:rsidRPr="007E54E2">
              <w:rPr>
                <w:sz w:val="24"/>
                <w:szCs w:val="24"/>
                <w:lang w:eastAsia="en-AU"/>
              </w:rPr>
              <w:t>Index của request</w:t>
            </w:r>
          </w:p>
        </w:tc>
      </w:tr>
      <w:tr w:rsidRPr="007E54E2" w:rsidR="000E01E8" w:rsidTr="00BB5FD8" w14:paraId="4A2DF7B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013F7CEA" w14:textId="0BD273BD">
            <w:pPr>
              <w:rPr>
                <w:sz w:val="24"/>
                <w:szCs w:val="24"/>
                <w:lang w:eastAsia="en-AU"/>
              </w:rPr>
            </w:pPr>
            <w:r>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0E01E8" w:rsidRDefault="000E01E8" w14:paraId="7BA7DA98" w14:textId="38C4995C">
            <w:pPr>
              <w:rPr>
                <w:sz w:val="24"/>
                <w:szCs w:val="24"/>
              </w:rPr>
            </w:pPr>
            <w:r w:rsidRPr="007E54E2">
              <w:rPr>
                <w:bCs/>
                <w:sz w:val="24"/>
                <w:szCs w:val="24"/>
                <w:lang w:eastAsia="en-AU"/>
              </w:rPr>
              <w:t>index</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0E01E8" w:rsidP="000E01E8" w:rsidRDefault="00EB593C" w14:paraId="717A0542" w14:textId="6365FD68">
            <w:pPr>
              <w:rPr>
                <w:sz w:val="24"/>
                <w:szCs w:val="24"/>
                <w:lang w:eastAsia="en-AU"/>
              </w:rPr>
            </w:pPr>
            <w:r>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EB593C" w14:paraId="7128AD15" w14:textId="69059937">
            <w:pPr>
              <w:jc w:val="center"/>
              <w:rPr>
                <w:sz w:val="24"/>
                <w:szCs w:val="24"/>
                <w:lang w:eastAsia="en-AU"/>
              </w:rPr>
            </w:pPr>
            <w:r w:rsidRPr="007E54E2">
              <w:rPr>
                <w:sz w:val="24"/>
                <w:szCs w:val="24"/>
              </w:rPr>
              <w:t>0 - 3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EB593C" w:rsidRDefault="000E01E8" w14:paraId="4085056D" w14:textId="6F668E29">
            <w:pPr>
              <w:rPr>
                <w:sz w:val="24"/>
                <w:szCs w:val="24"/>
                <w:lang w:eastAsia="en-AU"/>
              </w:rPr>
            </w:pPr>
            <w:r w:rsidRPr="007E54E2">
              <w:rPr>
                <w:sz w:val="24"/>
                <w:szCs w:val="24"/>
              </w:rPr>
              <w:t>Index.</w:t>
            </w:r>
          </w:p>
        </w:tc>
      </w:tr>
    </w:tbl>
    <w:p w:rsidR="00463B1E" w:rsidP="00463B1E" w:rsidRDefault="00463B1E" w14:paraId="34088F5F" w14:textId="77777777"/>
    <w:p w:rsidR="00463B1E" w:rsidP="00463B1E" w:rsidRDefault="00463B1E" w14:paraId="47710634" w14:textId="77777777">
      <w:pPr>
        <w:pStyle w:val="Heading3"/>
      </w:pPr>
      <w:bookmarkStart w:name="_Toc113352739" w:id="169"/>
      <w:r>
        <w:t>Response</w:t>
      </w:r>
      <w:bookmarkEnd w:id="169"/>
    </w:p>
    <w:tbl>
      <w:tblPr>
        <w:tblW w:w="9175" w:type="dxa"/>
        <w:tblLayout w:type="fixed"/>
        <w:tblLook w:val="0000" w:firstRow="0" w:lastRow="0" w:firstColumn="0" w:lastColumn="0" w:noHBand="0" w:noVBand="0"/>
      </w:tblPr>
      <w:tblGrid>
        <w:gridCol w:w="625"/>
        <w:gridCol w:w="1780"/>
        <w:gridCol w:w="992"/>
        <w:gridCol w:w="993"/>
        <w:gridCol w:w="4785"/>
      </w:tblGrid>
      <w:tr w:rsidRPr="007E54E2" w:rsidR="00463B1E" w:rsidTr="008531FB" w14:paraId="0614F722"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463B1E" w:rsidP="008531FB" w:rsidRDefault="00463B1E" w14:paraId="5607D8CC" w14:textId="77777777">
            <w:pPr>
              <w:rPr>
                <w:b/>
                <w:bCs/>
                <w:sz w:val="24"/>
                <w:szCs w:val="24"/>
                <w:lang w:eastAsia="en-AU"/>
              </w:rPr>
            </w:pPr>
            <w:r w:rsidRPr="007E54E2">
              <w:rPr>
                <w:b/>
                <w:bCs/>
                <w:sz w:val="24"/>
                <w:szCs w:val="24"/>
                <w:lang w:eastAsia="en-AU"/>
              </w:rPr>
              <w:t>Payload</w:t>
            </w:r>
          </w:p>
        </w:tc>
      </w:tr>
      <w:tr w:rsidRPr="007E54E2" w:rsidR="00463B1E" w:rsidTr="008531FB" w14:paraId="665E32B8"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463B1E" w:rsidP="008531FB" w:rsidRDefault="00463B1E" w14:paraId="6D5991D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203CD1A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5844BB5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463B1E" w:rsidP="008531FB" w:rsidRDefault="00463B1E" w14:paraId="5FD36B6B"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4CCCC2E9" w14:textId="77777777">
            <w:pPr>
              <w:rPr>
                <w:b/>
                <w:bCs/>
                <w:sz w:val="24"/>
                <w:szCs w:val="24"/>
                <w:lang w:eastAsia="en-AU"/>
              </w:rPr>
            </w:pPr>
            <w:r w:rsidRPr="007E54E2">
              <w:rPr>
                <w:b/>
                <w:bCs/>
                <w:sz w:val="24"/>
                <w:szCs w:val="24"/>
                <w:lang w:eastAsia="en-AU"/>
              </w:rPr>
              <w:t>Description</w:t>
            </w:r>
          </w:p>
        </w:tc>
      </w:tr>
      <w:tr w:rsidRPr="007E54E2" w:rsidR="00463B1E" w:rsidTr="008531FB" w14:paraId="665684A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46CCA106"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334A3766"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413C2430"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BE2C70" w14:paraId="3B452100" w14:textId="6B86E106">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660FD57D" w14:textId="238232FA">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463B1E" w:rsidP="008531FB" w:rsidRDefault="00463B1E" w14:paraId="087E0A1C" w14:textId="17E38789">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463B1E" w:rsidTr="008531FB" w14:paraId="7E7D384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202BC22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49C41095"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01BD09BC"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BE2C70" w14:paraId="4C2B3076" w14:textId="2A4AF45F">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2FEEFD6E" w14:textId="37B2EE22">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54B6182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4E4FB66"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F8D386A" w14:textId="3C62DD0E">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7BA3BD5" w14:textId="704490EC">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E9647FF" w14:textId="5E341C3E">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654F7E0" w14:textId="11A0541A">
            <w:pPr>
              <w:rPr>
                <w:sz w:val="24"/>
                <w:szCs w:val="24"/>
                <w:lang w:eastAsia="en-AU"/>
              </w:rPr>
            </w:pPr>
            <w:r w:rsidRPr="007E54E2">
              <w:rPr>
                <w:sz w:val="24"/>
                <w:szCs w:val="24"/>
                <w:lang w:eastAsia="en-AU"/>
              </w:rPr>
              <w:t>Index của request</w:t>
            </w:r>
          </w:p>
        </w:tc>
      </w:tr>
      <w:tr w:rsidRPr="007E54E2" w:rsidR="00D271EB" w:rsidTr="008531FB" w14:paraId="3C02367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8C875F7"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D62659C"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2E10C8D"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EAB793B"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3569796" w14:textId="77777777">
            <w:pPr>
              <w:pStyle w:val="FirstLevelBullet"/>
              <w:numPr>
                <w:ilvl w:val="0"/>
                <w:numId w:val="0"/>
              </w:numPr>
              <w:rPr>
                <w:sz w:val="24"/>
                <w:szCs w:val="24"/>
                <w:lang w:eastAsia="en-AU"/>
              </w:rPr>
            </w:pPr>
            <w:r w:rsidRPr="007E54E2">
              <w:rPr>
                <w:sz w:val="24"/>
                <w:szCs w:val="24"/>
                <w:lang w:eastAsia="en-AU"/>
              </w:rPr>
              <w:t xml:space="preserve"> </w:t>
            </w:r>
          </w:p>
        </w:tc>
      </w:tr>
    </w:tbl>
    <w:p w:rsidR="00463B1E" w:rsidP="00463B1E" w:rsidRDefault="00463B1E" w14:paraId="2FCD66D7" w14:textId="77777777"/>
    <w:p w:rsidR="00463B1E" w:rsidP="00463B1E" w:rsidRDefault="00463B1E" w14:paraId="75EF14B4" w14:textId="77777777">
      <w:pPr>
        <w:pStyle w:val="Heading3"/>
      </w:pPr>
      <w:bookmarkStart w:name="_Toc113352740" w:id="170"/>
      <w:r>
        <w:t>Example</w:t>
      </w:r>
      <w:bookmarkEnd w:id="170"/>
    </w:p>
    <w:p w:rsidR="00463B1E" w:rsidP="00463B1E" w:rsidRDefault="00463B1E" w14:paraId="6FFA2BFB" w14:textId="77777777">
      <w:pPr>
        <w:rPr>
          <w:b/>
        </w:rPr>
      </w:pPr>
      <w:r>
        <w:rPr>
          <w:b/>
        </w:rPr>
        <w:t>Request:</w:t>
      </w:r>
    </w:p>
    <w:p w:rsidRPr="00960690" w:rsidR="00463B1E" w:rsidP="00463B1E" w:rsidRDefault="00463B1E" w14:paraId="6B764048" w14:textId="77777777">
      <w:pPr>
        <w:rPr>
          <w:i/>
          <w:u w:val="single"/>
        </w:rPr>
      </w:pPr>
      <w:r w:rsidRPr="00960690">
        <w:rPr>
          <w:u w:val="single"/>
        </w:rPr>
        <w:t>https://192.168.88.1:9000</w:t>
      </w:r>
      <w:r>
        <w:rPr>
          <w:u w:val="single"/>
        </w:rPr>
        <w:t>/onelinkagent</w:t>
      </w:r>
    </w:p>
    <w:p w:rsidR="00463B1E" w:rsidP="00463B1E" w:rsidRDefault="00463B1E" w14:paraId="342CC5E8" w14:textId="77777777">
      <w:r>
        <w:t>{</w:t>
      </w:r>
    </w:p>
    <w:p w:rsidR="00463B1E" w:rsidP="00463B1E" w:rsidRDefault="00463B1E" w14:paraId="34B116D8" w14:textId="0F2565BE">
      <w:r>
        <w:tab/>
      </w:r>
      <w:r>
        <w:t xml:space="preserve">"requestId": </w:t>
      </w:r>
      <w:r w:rsidR="00FA141F">
        <w:t>&lt;requestId&gt;</w:t>
      </w:r>
      <w:r>
        <w:t>,</w:t>
      </w:r>
    </w:p>
    <w:p w:rsidR="00463B1E" w:rsidP="00463B1E" w:rsidRDefault="00463B1E" w14:paraId="08C633D7" w14:textId="77777777">
      <w:r>
        <w:tab/>
      </w:r>
      <w:r>
        <w:t>"action": "ddnsRemove",</w:t>
      </w:r>
    </w:p>
    <w:p w:rsidR="00463B1E" w:rsidP="00463B1E" w:rsidRDefault="00463B1E" w14:paraId="36BF6AA4" w14:textId="77777777">
      <w:r>
        <w:tab/>
      </w:r>
      <w:r>
        <w:t>"index": "&lt;index&gt;"</w:t>
      </w:r>
    </w:p>
    <w:p w:rsidR="00463B1E" w:rsidP="00463B1E" w:rsidRDefault="00463B1E" w14:paraId="328CECFD" w14:textId="686ADD82">
      <w:r>
        <w:t>}</w:t>
      </w:r>
    </w:p>
    <w:p w:rsidRPr="00961994" w:rsidR="00463B1E" w:rsidP="00463B1E" w:rsidRDefault="00463B1E" w14:paraId="636C6FDD" w14:textId="77777777">
      <w:pPr>
        <w:rPr>
          <w:b/>
        </w:rPr>
      </w:pPr>
      <w:r>
        <w:rPr>
          <w:b/>
        </w:rPr>
        <w:t>Response:</w:t>
      </w:r>
    </w:p>
    <w:p w:rsidR="00463B1E" w:rsidP="00463B1E" w:rsidRDefault="00463B1E" w14:paraId="520C55D7" w14:textId="77777777">
      <w:r>
        <w:lastRenderedPageBreak/>
        <w:t>{</w:t>
      </w:r>
    </w:p>
    <w:p w:rsidR="00463B1E" w:rsidP="00463B1E" w:rsidRDefault="00463B1E" w14:paraId="3E45E9CE" w14:textId="77777777">
      <w:r>
        <w:tab/>
      </w:r>
      <w:r>
        <w:t>"status": 0,</w:t>
      </w:r>
    </w:p>
    <w:p w:rsidR="00463B1E" w:rsidP="00463B1E" w:rsidRDefault="00463B1E" w14:paraId="1B274F5E" w14:textId="77777777">
      <w:r>
        <w:tab/>
      </w:r>
      <w:r>
        <w:t>"message": "Success",</w:t>
      </w:r>
    </w:p>
    <w:p w:rsidR="00463B1E" w:rsidP="00463B1E" w:rsidRDefault="00463B1E" w14:paraId="4E1C8038" w14:textId="6F8D548D">
      <w:r>
        <w:tab/>
      </w:r>
      <w:r>
        <w:t xml:space="preserve">"requestId": </w:t>
      </w:r>
      <w:r w:rsidR="00FA141F">
        <w:t>&lt;requestId&gt;</w:t>
      </w:r>
      <w:r>
        <w:t>,</w:t>
      </w:r>
    </w:p>
    <w:p w:rsidR="00463B1E" w:rsidP="00463B1E" w:rsidRDefault="00463B1E" w14:paraId="366FD197" w14:textId="77777777">
      <w:r>
        <w:tab/>
      </w:r>
      <w:r>
        <w:t>"data": {}</w:t>
      </w:r>
    </w:p>
    <w:p w:rsidR="00463B1E" w:rsidP="00463B1E" w:rsidRDefault="00463B1E" w14:paraId="7AC8613F" w14:textId="77777777">
      <w:r>
        <w:t>}</w:t>
      </w:r>
    </w:p>
    <w:p w:rsidR="00463B1E" w:rsidP="00463B1E" w:rsidRDefault="00463B1E" w14:paraId="33E21FDA" w14:textId="77777777"/>
    <w:p w:rsidR="00463B1E" w:rsidP="008D4143" w:rsidRDefault="008D4143" w14:paraId="04ECCEDB" w14:textId="5ECAE30E">
      <w:pPr>
        <w:pStyle w:val="Heading2"/>
      </w:pPr>
      <w:bookmarkStart w:name="_Toc113352741" w:id="171"/>
      <w:r w:rsidRPr="008D4143">
        <w:t>passwordEdit</w:t>
      </w:r>
      <w:bookmarkEnd w:id="171"/>
    </w:p>
    <w:p w:rsidR="00463B1E" w:rsidP="00463B1E" w:rsidRDefault="00463B1E" w14:paraId="0BC8672D" w14:textId="77777777">
      <w:pPr>
        <w:pStyle w:val="Heading3"/>
      </w:pPr>
      <w:bookmarkStart w:name="_Toc113352742" w:id="172"/>
      <w:r>
        <w:t>Mô tả API</w:t>
      </w:r>
      <w:bookmarkEnd w:id="172"/>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463B1E" w:rsidTr="008531FB" w14:paraId="22EBCBA0" w14:textId="77777777">
        <w:trPr>
          <w:trHeight w:val="567"/>
        </w:trPr>
        <w:tc>
          <w:tcPr>
            <w:tcW w:w="996" w:type="pct"/>
            <w:shd w:val="clear" w:color="auto" w:fill="D9D9D9" w:themeFill="background1" w:themeFillShade="D9"/>
            <w:vAlign w:val="center"/>
          </w:tcPr>
          <w:p w:rsidRPr="007E54E2" w:rsidR="00463B1E" w:rsidP="007908BF" w:rsidRDefault="00463B1E" w14:paraId="222AE4FE"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463B1E" w:rsidP="007908BF" w:rsidRDefault="00463B1E" w14:paraId="629FAE3A" w14:textId="77777777">
            <w:pPr>
              <w:pStyle w:val="ANSVNormal"/>
              <w:rPr>
                <w:rFonts w:cs="Times New Roman"/>
                <w:sz w:val="24"/>
                <w:szCs w:val="24"/>
              </w:rPr>
            </w:pPr>
            <w:r w:rsidRPr="007E54E2">
              <w:rPr>
                <w:rFonts w:cs="Times New Roman"/>
                <w:sz w:val="24"/>
                <w:szCs w:val="24"/>
              </w:rPr>
              <w:t>Description</w:t>
            </w:r>
          </w:p>
        </w:tc>
      </w:tr>
      <w:tr w:rsidRPr="007E54E2" w:rsidR="00463B1E" w:rsidTr="008531FB" w14:paraId="7729D525" w14:textId="77777777">
        <w:trPr>
          <w:trHeight w:val="362"/>
        </w:trPr>
        <w:tc>
          <w:tcPr>
            <w:tcW w:w="996" w:type="pct"/>
            <w:vAlign w:val="center"/>
          </w:tcPr>
          <w:p w:rsidRPr="007E54E2" w:rsidR="00463B1E" w:rsidP="008531FB" w:rsidRDefault="008D4143" w14:paraId="4AEF89D3" w14:textId="487A3814">
            <w:pPr>
              <w:rPr>
                <w:color w:val="000000"/>
                <w:sz w:val="24"/>
                <w:szCs w:val="24"/>
              </w:rPr>
            </w:pPr>
            <w:r w:rsidRPr="007E54E2">
              <w:rPr>
                <w:color w:val="000000"/>
                <w:sz w:val="24"/>
                <w:szCs w:val="24"/>
              </w:rPr>
              <w:t>passwordEdit</w:t>
            </w:r>
          </w:p>
        </w:tc>
        <w:tc>
          <w:tcPr>
            <w:tcW w:w="4004" w:type="pct"/>
            <w:vAlign w:val="center"/>
          </w:tcPr>
          <w:p w:rsidRPr="007E54E2" w:rsidR="00463B1E" w:rsidP="008531FB" w:rsidRDefault="008D4143" w14:paraId="62872F2E" w14:textId="4CA172B1">
            <w:pPr>
              <w:overflowPunct/>
              <w:autoSpaceDE/>
              <w:autoSpaceDN/>
              <w:adjustRightInd/>
              <w:spacing w:after="0"/>
              <w:jc w:val="left"/>
              <w:textAlignment w:val="auto"/>
              <w:rPr>
                <w:color w:val="000000"/>
                <w:sz w:val="24"/>
                <w:szCs w:val="24"/>
              </w:rPr>
            </w:pPr>
            <w:r w:rsidRPr="007E54E2">
              <w:rPr>
                <w:color w:val="000000"/>
                <w:sz w:val="24"/>
                <w:szCs w:val="24"/>
              </w:rPr>
              <w:t>Đổi mật khẩu truy cập WebUI</w:t>
            </w:r>
          </w:p>
        </w:tc>
      </w:tr>
      <w:tr w:rsidRPr="007E54E2" w:rsidR="00463B1E" w:rsidTr="008531FB" w14:paraId="474044D4" w14:textId="77777777">
        <w:trPr>
          <w:trHeight w:val="362"/>
        </w:trPr>
        <w:tc>
          <w:tcPr>
            <w:tcW w:w="996" w:type="pct"/>
            <w:vAlign w:val="center"/>
          </w:tcPr>
          <w:p w:rsidRPr="007E54E2" w:rsidR="00463B1E" w:rsidP="008531FB" w:rsidRDefault="00463B1E" w14:paraId="1AE2D9B1" w14:textId="77777777">
            <w:pPr>
              <w:rPr>
                <w:sz w:val="24"/>
                <w:szCs w:val="24"/>
              </w:rPr>
            </w:pPr>
            <w:r w:rsidRPr="007E54E2">
              <w:rPr>
                <w:sz w:val="24"/>
                <w:szCs w:val="24"/>
              </w:rPr>
              <w:t>Host</w:t>
            </w:r>
          </w:p>
        </w:tc>
        <w:tc>
          <w:tcPr>
            <w:tcW w:w="4004" w:type="pct"/>
            <w:vAlign w:val="center"/>
          </w:tcPr>
          <w:p w:rsidRPr="007E54E2" w:rsidR="00463B1E" w:rsidP="007908BF" w:rsidRDefault="00463B1E" w14:paraId="0BC6087C" w14:textId="77777777">
            <w:pPr>
              <w:pStyle w:val="ANSVNormal"/>
              <w:rPr>
                <w:rFonts w:cs="Times New Roman"/>
                <w:sz w:val="24"/>
                <w:szCs w:val="24"/>
              </w:rPr>
            </w:pPr>
            <w:r w:rsidRPr="007E54E2">
              <w:rPr>
                <w:rFonts w:cs="Times New Roman"/>
                <w:sz w:val="24"/>
                <w:szCs w:val="24"/>
              </w:rPr>
              <w:t>https://&lt;ip&gt;:9000/onelinkagent</w:t>
            </w:r>
          </w:p>
        </w:tc>
      </w:tr>
      <w:tr w:rsidRPr="007E54E2" w:rsidR="00463B1E" w:rsidTr="008531FB" w14:paraId="2491C52B" w14:textId="77777777">
        <w:tc>
          <w:tcPr>
            <w:tcW w:w="996" w:type="pct"/>
            <w:vAlign w:val="center"/>
          </w:tcPr>
          <w:p w:rsidRPr="007E54E2" w:rsidR="00463B1E" w:rsidP="007908BF" w:rsidRDefault="00463B1E" w14:paraId="079D534F"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463B1E" w:rsidP="007908BF" w:rsidRDefault="00463B1E" w14:paraId="3991AC75" w14:textId="77777777">
            <w:pPr>
              <w:pStyle w:val="ANSVNormal"/>
              <w:rPr>
                <w:rFonts w:cs="Times New Roman"/>
                <w:sz w:val="24"/>
                <w:szCs w:val="24"/>
              </w:rPr>
            </w:pPr>
            <w:r w:rsidRPr="007E54E2">
              <w:rPr>
                <w:rFonts w:cs="Times New Roman"/>
                <w:sz w:val="24"/>
                <w:szCs w:val="24"/>
              </w:rPr>
              <w:t>HTTP POST</w:t>
            </w:r>
          </w:p>
        </w:tc>
      </w:tr>
      <w:tr w:rsidRPr="007E54E2" w:rsidR="00463B1E" w:rsidTr="008531FB" w14:paraId="111A0F31" w14:textId="77777777">
        <w:tc>
          <w:tcPr>
            <w:tcW w:w="996" w:type="pct"/>
            <w:vAlign w:val="center"/>
          </w:tcPr>
          <w:p w:rsidRPr="007E54E2" w:rsidR="00463B1E" w:rsidP="007908BF" w:rsidRDefault="00463B1E" w14:paraId="0745D319"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463B1E" w:rsidP="007908BF" w:rsidRDefault="00463B1E" w14:paraId="1CC01CB5" w14:textId="77777777">
            <w:pPr>
              <w:pStyle w:val="ANSVNormal"/>
              <w:rPr>
                <w:rFonts w:cs="Times New Roman"/>
                <w:sz w:val="24"/>
                <w:szCs w:val="24"/>
              </w:rPr>
            </w:pPr>
            <w:r w:rsidRPr="007E54E2">
              <w:rPr>
                <w:rFonts w:cs="Times New Roman"/>
                <w:sz w:val="24"/>
                <w:szCs w:val="24"/>
              </w:rPr>
              <w:t>application/json</w:t>
            </w:r>
          </w:p>
        </w:tc>
      </w:tr>
      <w:tr w:rsidRPr="007E54E2" w:rsidR="00463B1E" w:rsidTr="008531FB" w14:paraId="5B350AF1" w14:textId="77777777">
        <w:tc>
          <w:tcPr>
            <w:tcW w:w="996" w:type="pct"/>
            <w:vAlign w:val="center"/>
          </w:tcPr>
          <w:p w:rsidRPr="007E54E2" w:rsidR="00463B1E" w:rsidP="007908BF" w:rsidRDefault="00463B1E" w14:paraId="2FC5908F"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463B1E" w14:paraId="58CFF459" w14:textId="24A2F359">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463B1E" w:rsidP="00316984" w:rsidRDefault="00316984" w14:paraId="49479BE9" w14:textId="3CDDD0E0">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463B1E" w:rsidTr="008531FB" w14:paraId="7CA7C5E7" w14:textId="77777777">
        <w:tc>
          <w:tcPr>
            <w:tcW w:w="996" w:type="pct"/>
            <w:vAlign w:val="center"/>
          </w:tcPr>
          <w:p w:rsidRPr="007E54E2" w:rsidR="00463B1E" w:rsidP="007908BF" w:rsidRDefault="00463B1E" w14:paraId="1CF19C77"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463B1E" w:rsidP="007908BF" w:rsidRDefault="00463B1E" w14:paraId="7C0C3DB2" w14:textId="77777777">
            <w:pPr>
              <w:pStyle w:val="ANSVNormal"/>
              <w:rPr>
                <w:rFonts w:cs="Times New Roman"/>
                <w:sz w:val="24"/>
                <w:szCs w:val="24"/>
              </w:rPr>
            </w:pPr>
            <w:r w:rsidRPr="007E54E2">
              <w:rPr>
                <w:rFonts w:cs="Times New Roman"/>
                <w:sz w:val="24"/>
                <w:szCs w:val="24"/>
              </w:rPr>
              <w:t>JSON object</w:t>
            </w:r>
          </w:p>
        </w:tc>
      </w:tr>
    </w:tbl>
    <w:p w:rsidR="00463B1E" w:rsidP="00463B1E" w:rsidRDefault="00463B1E" w14:paraId="4B603304" w14:textId="77777777"/>
    <w:p w:rsidR="00463B1E" w:rsidP="00463B1E" w:rsidRDefault="00463B1E" w14:paraId="44920349" w14:textId="77777777">
      <w:pPr>
        <w:pStyle w:val="Heading3"/>
      </w:pPr>
      <w:bookmarkStart w:name="_Toc113352743" w:id="173"/>
      <w:r>
        <w:t>Request</w:t>
      </w:r>
      <w:bookmarkEnd w:id="173"/>
    </w:p>
    <w:tbl>
      <w:tblPr>
        <w:tblW w:w="9175" w:type="dxa"/>
        <w:tblLayout w:type="fixed"/>
        <w:tblLook w:val="0000" w:firstRow="0" w:lastRow="0" w:firstColumn="0" w:lastColumn="0" w:noHBand="0" w:noVBand="0"/>
      </w:tblPr>
      <w:tblGrid>
        <w:gridCol w:w="625"/>
        <w:gridCol w:w="1780"/>
        <w:gridCol w:w="992"/>
        <w:gridCol w:w="993"/>
        <w:gridCol w:w="4785"/>
      </w:tblGrid>
      <w:tr w:rsidRPr="007E54E2" w:rsidR="00463B1E" w:rsidTr="008531FB" w14:paraId="583213A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463B1E" w:rsidP="008531FB" w:rsidRDefault="00463B1E" w14:paraId="3094D166" w14:textId="77777777">
            <w:pPr>
              <w:rPr>
                <w:b/>
                <w:bCs/>
                <w:sz w:val="24"/>
                <w:szCs w:val="24"/>
                <w:lang w:eastAsia="en-AU"/>
              </w:rPr>
            </w:pPr>
            <w:r w:rsidRPr="007E54E2">
              <w:rPr>
                <w:b/>
                <w:bCs/>
                <w:sz w:val="24"/>
                <w:szCs w:val="24"/>
                <w:lang w:eastAsia="en-AU"/>
              </w:rPr>
              <w:t>Payload</w:t>
            </w:r>
          </w:p>
        </w:tc>
      </w:tr>
      <w:tr w:rsidRPr="007E54E2" w:rsidR="00463B1E" w:rsidTr="008531FB" w14:paraId="3DA72D5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463B1E" w:rsidP="008531FB" w:rsidRDefault="00463B1E" w14:paraId="14284F6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697AC73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26391D3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463B1E" w:rsidP="008531FB" w:rsidRDefault="00463B1E" w14:paraId="78227C1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5DFFE954" w14:textId="77777777">
            <w:pPr>
              <w:rPr>
                <w:b/>
                <w:bCs/>
                <w:sz w:val="24"/>
                <w:szCs w:val="24"/>
                <w:lang w:eastAsia="en-AU"/>
              </w:rPr>
            </w:pPr>
            <w:r w:rsidRPr="007E54E2">
              <w:rPr>
                <w:b/>
                <w:bCs/>
                <w:sz w:val="24"/>
                <w:szCs w:val="24"/>
                <w:lang w:eastAsia="en-AU"/>
              </w:rPr>
              <w:t>Description</w:t>
            </w:r>
          </w:p>
        </w:tc>
      </w:tr>
      <w:tr w:rsidRPr="007E54E2" w:rsidR="00463B1E" w:rsidTr="008531FB" w14:paraId="0C542A4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5182EC58"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26B1DD56"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1084FF44"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59419111"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43673050" w14:textId="77777777">
            <w:pPr>
              <w:rPr>
                <w:sz w:val="24"/>
                <w:szCs w:val="24"/>
                <w:lang w:eastAsia="en-AU"/>
              </w:rPr>
            </w:pPr>
            <w:r w:rsidRPr="007E54E2">
              <w:rPr>
                <w:sz w:val="24"/>
                <w:szCs w:val="24"/>
                <w:lang w:eastAsia="en-AU"/>
              </w:rPr>
              <w:t>Yêu cầu nghiệp vụ</w:t>
            </w:r>
          </w:p>
          <w:p w:rsidRPr="007E54E2" w:rsidR="00463B1E" w:rsidP="008531FB" w:rsidRDefault="00463B1E" w14:paraId="68B53F8E" w14:textId="52536A06">
            <w:pPr>
              <w:rPr>
                <w:b/>
                <w:bCs/>
                <w:sz w:val="24"/>
                <w:szCs w:val="24"/>
                <w:lang w:eastAsia="en-AU"/>
              </w:rPr>
            </w:pPr>
            <w:r w:rsidRPr="007E54E2">
              <w:rPr>
                <w:sz w:val="24"/>
                <w:szCs w:val="24"/>
                <w:lang w:eastAsia="en-AU"/>
              </w:rPr>
              <w:t xml:space="preserve">action = </w:t>
            </w:r>
            <w:r w:rsidRPr="007E54E2" w:rsidR="008D4143">
              <w:rPr>
                <w:sz w:val="24"/>
                <w:szCs w:val="24"/>
                <w:lang w:eastAsia="en-AU"/>
              </w:rPr>
              <w:t>passwordEdit</w:t>
            </w:r>
          </w:p>
        </w:tc>
      </w:tr>
      <w:tr w:rsidRPr="007E54E2" w:rsidR="00D271EB" w:rsidTr="008531FB" w14:paraId="3455B1F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3E639F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24A623F" w14:textId="3D6A60B2">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AA7B01F" w14:textId="38CDA8A3">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E1CA009" w14:textId="473FD6C6">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BA56D10" w14:textId="068BA1D4">
            <w:pPr>
              <w:rPr>
                <w:sz w:val="24"/>
                <w:szCs w:val="24"/>
                <w:lang w:eastAsia="en-AU"/>
              </w:rPr>
            </w:pPr>
            <w:r w:rsidRPr="007E54E2">
              <w:rPr>
                <w:sz w:val="24"/>
                <w:szCs w:val="24"/>
                <w:lang w:eastAsia="en-AU"/>
              </w:rPr>
              <w:t>Index của request</w:t>
            </w:r>
          </w:p>
        </w:tc>
      </w:tr>
      <w:tr w:rsidRPr="007E54E2" w:rsidR="00D271EB" w:rsidTr="008531FB" w14:paraId="152C90D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69A1312" w14:textId="7CA1879C">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FDA8369" w14:textId="67B92BE3">
            <w:pPr>
              <w:rPr>
                <w:sz w:val="24"/>
                <w:szCs w:val="24"/>
              </w:rPr>
            </w:pPr>
            <w:r w:rsidRPr="007E54E2">
              <w:rPr>
                <w:sz w:val="24"/>
                <w:szCs w:val="24"/>
              </w:rPr>
              <w:t>username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CF0463C" w14:textId="15B352AD">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8C345A3" w14:textId="38467B72">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E91C786" w14:textId="77777777">
            <w:pPr>
              <w:pStyle w:val="FirstLevelBullet"/>
              <w:numPr>
                <w:ilvl w:val="0"/>
                <w:numId w:val="0"/>
              </w:numPr>
              <w:rPr>
                <w:sz w:val="24"/>
                <w:szCs w:val="24"/>
              </w:rPr>
            </w:pPr>
            <w:r w:rsidRPr="007E54E2">
              <w:rPr>
                <w:sz w:val="24"/>
                <w:szCs w:val="24"/>
              </w:rPr>
              <w:t>Username tài khoản truy cập Web GUI.</w:t>
            </w:r>
          </w:p>
          <w:p w:rsidRPr="007E54E2" w:rsidR="00D271EB" w:rsidP="00D271EB" w:rsidRDefault="00D271EB" w14:paraId="16534FE4" w14:textId="46F81626">
            <w:pPr>
              <w:pStyle w:val="FirstLevelBullet"/>
              <w:numPr>
                <w:ilvl w:val="0"/>
                <w:numId w:val="0"/>
              </w:numPr>
              <w:rPr>
                <w:sz w:val="24"/>
                <w:szCs w:val="24"/>
                <w:lang w:eastAsia="en-AU"/>
              </w:rPr>
            </w:pPr>
            <w:r w:rsidRPr="007E54E2">
              <w:rPr>
                <w:sz w:val="24"/>
                <w:szCs w:val="24"/>
                <w:lang w:eastAsia="en-AU"/>
              </w:rPr>
              <w:t>Giá trị: root</w:t>
            </w:r>
          </w:p>
        </w:tc>
      </w:tr>
      <w:tr w:rsidRPr="007E54E2" w:rsidR="00D271EB" w:rsidTr="008531FB" w14:paraId="364617F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9BDEFC8" w14:textId="17CD9CB8">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6A4BDC6" w14:textId="79D7032E">
            <w:pPr>
              <w:rPr>
                <w:sz w:val="24"/>
                <w:szCs w:val="24"/>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91120E8" w14:textId="1B776874">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128452A" w14:textId="54A37F26">
            <w:pPr>
              <w:jc w:val="center"/>
              <w:rPr>
                <w:sz w:val="24"/>
                <w:szCs w:val="24"/>
                <w:lang w:eastAsia="en-AU"/>
              </w:rPr>
            </w:pPr>
            <w:r w:rsidRPr="007E54E2">
              <w:rPr>
                <w:sz w:val="24"/>
                <w:szCs w:val="24"/>
                <w:lang w:eastAsia="en-AU"/>
              </w:rPr>
              <w:t>8-32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5A8ADC1" w14:textId="77777777">
            <w:pPr>
              <w:pStyle w:val="FirstLevelBullet"/>
              <w:numPr>
                <w:ilvl w:val="0"/>
                <w:numId w:val="0"/>
              </w:numPr>
              <w:rPr>
                <w:sz w:val="24"/>
                <w:szCs w:val="24"/>
              </w:rPr>
            </w:pPr>
            <w:r w:rsidRPr="007E54E2">
              <w:rPr>
                <w:sz w:val="24"/>
                <w:szCs w:val="24"/>
              </w:rPr>
              <w:t>Mật khẩu truy cập Web GUI cần đổi.</w:t>
            </w:r>
          </w:p>
          <w:p w:rsidRPr="007E54E2" w:rsidR="00D271EB" w:rsidP="00D271EB" w:rsidRDefault="00D271EB" w14:paraId="10F230C8" w14:textId="57245043">
            <w:pPr>
              <w:pStyle w:val="FirstLevelBullet"/>
              <w:numPr>
                <w:ilvl w:val="0"/>
                <w:numId w:val="0"/>
              </w:numPr>
              <w:rPr>
                <w:sz w:val="24"/>
                <w:szCs w:val="24"/>
                <w:lang w:eastAsia="en-AU"/>
              </w:rPr>
            </w:pPr>
            <w:r w:rsidRPr="007E54E2">
              <w:rPr>
                <w:sz w:val="24"/>
                <w:szCs w:val="24"/>
              </w:rPr>
              <w:lastRenderedPageBreak/>
              <w:t>Bao gồm ít nhất 01 ký tự số, 01 ký tự viết hoa(A,B,…), 01 ký tự viết thường(a,b,…) và 01 ký tự đặc biệt(*,@,#,…). Ví dụ: Abc@13579</w:t>
            </w:r>
          </w:p>
        </w:tc>
      </w:tr>
    </w:tbl>
    <w:p w:rsidR="00463B1E" w:rsidP="00463B1E" w:rsidRDefault="00463B1E" w14:paraId="3A111D44" w14:textId="77777777"/>
    <w:p w:rsidR="00463B1E" w:rsidP="00463B1E" w:rsidRDefault="00463B1E" w14:paraId="3D9C93B1" w14:textId="77777777">
      <w:pPr>
        <w:pStyle w:val="Heading3"/>
      </w:pPr>
      <w:bookmarkStart w:name="_Toc113352744" w:id="174"/>
      <w:r>
        <w:t>Response</w:t>
      </w:r>
      <w:bookmarkEnd w:id="174"/>
    </w:p>
    <w:tbl>
      <w:tblPr>
        <w:tblW w:w="9175" w:type="dxa"/>
        <w:tblLayout w:type="fixed"/>
        <w:tblLook w:val="0000" w:firstRow="0" w:lastRow="0" w:firstColumn="0" w:lastColumn="0" w:noHBand="0" w:noVBand="0"/>
      </w:tblPr>
      <w:tblGrid>
        <w:gridCol w:w="625"/>
        <w:gridCol w:w="1780"/>
        <w:gridCol w:w="992"/>
        <w:gridCol w:w="993"/>
        <w:gridCol w:w="4785"/>
      </w:tblGrid>
      <w:tr w:rsidRPr="007E54E2" w:rsidR="00463B1E" w:rsidTr="008531FB" w14:paraId="76F3D7C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463B1E" w:rsidP="008531FB" w:rsidRDefault="00463B1E" w14:paraId="3ADACCE9" w14:textId="77777777">
            <w:pPr>
              <w:rPr>
                <w:b/>
                <w:bCs/>
                <w:sz w:val="24"/>
                <w:szCs w:val="24"/>
                <w:lang w:eastAsia="en-AU"/>
              </w:rPr>
            </w:pPr>
            <w:r w:rsidRPr="007E54E2">
              <w:rPr>
                <w:b/>
                <w:bCs/>
                <w:sz w:val="24"/>
                <w:szCs w:val="24"/>
                <w:lang w:eastAsia="en-AU"/>
              </w:rPr>
              <w:t>Payload</w:t>
            </w:r>
          </w:p>
        </w:tc>
      </w:tr>
      <w:tr w:rsidRPr="007E54E2" w:rsidR="00463B1E" w:rsidTr="008531FB" w14:paraId="284F512D"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463B1E" w:rsidP="008531FB" w:rsidRDefault="00463B1E" w14:paraId="03AA55B9"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38A75F1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07F6E63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463B1E" w:rsidP="008531FB" w:rsidRDefault="00463B1E" w14:paraId="25EBB4E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5E88270F" w14:textId="77777777">
            <w:pPr>
              <w:rPr>
                <w:b/>
                <w:bCs/>
                <w:sz w:val="24"/>
                <w:szCs w:val="24"/>
                <w:lang w:eastAsia="en-AU"/>
              </w:rPr>
            </w:pPr>
            <w:r w:rsidRPr="007E54E2">
              <w:rPr>
                <w:b/>
                <w:bCs/>
                <w:sz w:val="24"/>
                <w:szCs w:val="24"/>
                <w:lang w:eastAsia="en-AU"/>
              </w:rPr>
              <w:t>Description</w:t>
            </w:r>
          </w:p>
        </w:tc>
      </w:tr>
      <w:tr w:rsidRPr="007E54E2" w:rsidR="00463B1E" w:rsidTr="008531FB" w14:paraId="0C118BF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05EA0651"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7E00F22A"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055743ED"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BE2C70" w14:paraId="7FD58893" w14:textId="609EA812">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3DE5796C" w14:textId="61D2D299">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463B1E" w:rsidP="008531FB" w:rsidRDefault="00463B1E" w14:paraId="276FEE31" w14:textId="3023A7AC">
            <w:pPr>
              <w:rPr>
                <w:b/>
                <w:bCs/>
                <w:sz w:val="24"/>
                <w:szCs w:val="24"/>
                <w:lang w:eastAsia="en-AU"/>
              </w:rPr>
            </w:pPr>
            <w:commentRangeStart w:id="175"/>
            <w:commentRangeStart w:id="176"/>
            <w:r w:rsidRPr="007E54E2">
              <w:rPr>
                <w:bCs/>
                <w:sz w:val="24"/>
                <w:szCs w:val="24"/>
                <w:lang w:eastAsia="en-AU"/>
              </w:rPr>
              <w:t xml:space="preserve">- Giá trị: </w:t>
            </w:r>
            <w:r w:rsidR="00316984">
              <w:rPr>
                <w:bCs/>
                <w:sz w:val="24"/>
                <w:szCs w:val="24"/>
                <w:lang w:eastAsia="en-AU"/>
              </w:rPr>
              <w:t>0, 6, 8, 9, 10, 11, 12, 15</w:t>
            </w:r>
            <w:commentRangeEnd w:id="175"/>
            <w:r w:rsidR="00080134">
              <w:rPr>
                <w:rStyle w:val="CommentReference"/>
              </w:rPr>
              <w:commentReference w:id="175"/>
            </w:r>
            <w:commentRangeEnd w:id="176"/>
            <w:r w:rsidR="003043DB">
              <w:rPr>
                <w:rStyle w:val="CommentReference"/>
              </w:rPr>
              <w:commentReference w:id="176"/>
            </w:r>
          </w:p>
        </w:tc>
      </w:tr>
      <w:tr w:rsidRPr="007E54E2" w:rsidR="00463B1E" w:rsidTr="008531FB" w14:paraId="11126E0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18345FF9"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2C529EFC"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78AA06FB"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BE2C70" w14:paraId="2DDAB86E" w14:textId="40397C12">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3AE22782" w14:textId="42C14EF4">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0341DE9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B131D05"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74CF792" w14:textId="316CF850">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EC28310" w14:textId="6D88C69D">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72AF3B9" w14:textId="1610ACD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5D4E429" w14:textId="1E520F4F">
            <w:pPr>
              <w:rPr>
                <w:sz w:val="24"/>
                <w:szCs w:val="24"/>
                <w:lang w:eastAsia="en-AU"/>
              </w:rPr>
            </w:pPr>
            <w:r w:rsidRPr="007E54E2">
              <w:rPr>
                <w:sz w:val="24"/>
                <w:szCs w:val="24"/>
                <w:lang w:eastAsia="en-AU"/>
              </w:rPr>
              <w:t>Index của request</w:t>
            </w:r>
          </w:p>
        </w:tc>
      </w:tr>
      <w:tr w:rsidRPr="007E54E2" w:rsidR="00D271EB" w:rsidTr="008531FB" w14:paraId="546B39F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104739D"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2D40914"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B6D3A34"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85EB322"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40AFBD1" w14:textId="77777777">
            <w:pPr>
              <w:pStyle w:val="FirstLevelBullet"/>
              <w:numPr>
                <w:ilvl w:val="0"/>
                <w:numId w:val="0"/>
              </w:numPr>
              <w:rPr>
                <w:sz w:val="24"/>
                <w:szCs w:val="24"/>
                <w:lang w:eastAsia="en-AU"/>
              </w:rPr>
            </w:pPr>
            <w:r w:rsidRPr="007E54E2">
              <w:rPr>
                <w:sz w:val="24"/>
                <w:szCs w:val="24"/>
                <w:lang w:eastAsia="en-AU"/>
              </w:rPr>
              <w:t xml:space="preserve"> </w:t>
            </w:r>
          </w:p>
        </w:tc>
      </w:tr>
    </w:tbl>
    <w:p w:rsidR="00463B1E" w:rsidP="00463B1E" w:rsidRDefault="00463B1E" w14:paraId="309ADB85" w14:textId="77777777"/>
    <w:p w:rsidRPr="00F0172A" w:rsidR="00463B1E" w:rsidP="00463B1E" w:rsidRDefault="00463B1E" w14:paraId="44235D42" w14:textId="77777777"/>
    <w:p w:rsidR="00463B1E" w:rsidP="00463B1E" w:rsidRDefault="00463B1E" w14:paraId="1BBD83D2" w14:textId="77777777"/>
    <w:p w:rsidR="00463B1E" w:rsidP="00463B1E" w:rsidRDefault="00463B1E" w14:paraId="5076D6C5" w14:textId="77777777">
      <w:pPr>
        <w:pStyle w:val="Heading3"/>
      </w:pPr>
      <w:bookmarkStart w:name="_Toc113352745" w:id="177"/>
      <w:r>
        <w:t>Example</w:t>
      </w:r>
      <w:bookmarkEnd w:id="177"/>
    </w:p>
    <w:p w:rsidR="00463B1E" w:rsidP="00463B1E" w:rsidRDefault="00463B1E" w14:paraId="7A1A2857" w14:textId="77777777">
      <w:pPr>
        <w:rPr>
          <w:b/>
        </w:rPr>
      </w:pPr>
      <w:r>
        <w:rPr>
          <w:b/>
        </w:rPr>
        <w:t>Request:</w:t>
      </w:r>
    </w:p>
    <w:p w:rsidRPr="00960690" w:rsidR="00463B1E" w:rsidP="00463B1E" w:rsidRDefault="00463B1E" w14:paraId="588A9D92" w14:textId="77777777">
      <w:pPr>
        <w:rPr>
          <w:i/>
          <w:u w:val="single"/>
        </w:rPr>
      </w:pPr>
      <w:r w:rsidRPr="00960690">
        <w:rPr>
          <w:u w:val="single"/>
        </w:rPr>
        <w:t>https://192.168.88.1:9000</w:t>
      </w:r>
      <w:r>
        <w:rPr>
          <w:u w:val="single"/>
        </w:rPr>
        <w:t>/onelinkagent</w:t>
      </w:r>
    </w:p>
    <w:p w:rsidR="008D4143" w:rsidP="008D4143" w:rsidRDefault="008D4143" w14:paraId="4ECDDA97" w14:textId="77777777">
      <w:r>
        <w:t>{</w:t>
      </w:r>
    </w:p>
    <w:p w:rsidR="008D4143" w:rsidP="008D4143" w:rsidRDefault="008D4143" w14:paraId="4A47C20C" w14:textId="77777777">
      <w:r>
        <w:tab/>
      </w:r>
      <w:r>
        <w:t>"action": "passwordEdit",</w:t>
      </w:r>
    </w:p>
    <w:p w:rsidR="008D4143" w:rsidP="008D4143" w:rsidRDefault="008D4143" w14:paraId="3DEC357A" w14:textId="77777777">
      <w:r>
        <w:tab/>
      </w:r>
      <w:r>
        <w:t>"username": "&lt;username&gt;",</w:t>
      </w:r>
    </w:p>
    <w:p w:rsidR="008D4143" w:rsidP="008D4143" w:rsidRDefault="008D4143" w14:paraId="29CC7179" w14:textId="77777777">
      <w:r>
        <w:tab/>
      </w:r>
      <w:r>
        <w:t>"password": "&lt;password&gt;",</w:t>
      </w:r>
    </w:p>
    <w:p w:rsidR="008D4143" w:rsidP="008D4143" w:rsidRDefault="008D4143" w14:paraId="2329F4DE" w14:textId="1D2DFD56">
      <w:r>
        <w:tab/>
      </w:r>
      <w:r>
        <w:t xml:space="preserve">"requestId": </w:t>
      </w:r>
      <w:r w:rsidR="00FA141F">
        <w:t>&lt;requestId&gt;</w:t>
      </w:r>
    </w:p>
    <w:p w:rsidR="00463B1E" w:rsidP="008D4143" w:rsidRDefault="008D4143" w14:paraId="58CBCF91" w14:textId="1BA3AE2F">
      <w:r>
        <w:t>}</w:t>
      </w:r>
    </w:p>
    <w:p w:rsidRPr="00961994" w:rsidR="00463B1E" w:rsidP="00463B1E" w:rsidRDefault="00463B1E" w14:paraId="1DE6CC3D" w14:textId="77777777">
      <w:pPr>
        <w:rPr>
          <w:b/>
        </w:rPr>
      </w:pPr>
      <w:r>
        <w:rPr>
          <w:b/>
        </w:rPr>
        <w:t>Response:</w:t>
      </w:r>
    </w:p>
    <w:p w:rsidR="00463B1E" w:rsidP="00463B1E" w:rsidRDefault="00463B1E" w14:paraId="3A35FC7A" w14:textId="77777777">
      <w:r>
        <w:t>{</w:t>
      </w:r>
    </w:p>
    <w:p w:rsidR="00463B1E" w:rsidP="00463B1E" w:rsidRDefault="00463B1E" w14:paraId="4423B6A0" w14:textId="77777777">
      <w:r>
        <w:tab/>
      </w:r>
      <w:r>
        <w:t>"status": 0,</w:t>
      </w:r>
    </w:p>
    <w:p w:rsidR="00463B1E" w:rsidP="00463B1E" w:rsidRDefault="00463B1E" w14:paraId="2921FDF4" w14:textId="77777777">
      <w:r>
        <w:tab/>
      </w:r>
      <w:r>
        <w:t>"message": "Success",</w:t>
      </w:r>
    </w:p>
    <w:p w:rsidR="00463B1E" w:rsidP="00463B1E" w:rsidRDefault="00463B1E" w14:paraId="18184DB7" w14:textId="5EFE6EA0">
      <w:r>
        <w:tab/>
      </w:r>
      <w:r>
        <w:t xml:space="preserve">"requestId": </w:t>
      </w:r>
      <w:r w:rsidR="00FA141F">
        <w:t>&lt;requestId&gt;</w:t>
      </w:r>
      <w:r>
        <w:t>,</w:t>
      </w:r>
    </w:p>
    <w:p w:rsidR="00463B1E" w:rsidP="00463B1E" w:rsidRDefault="00463B1E" w14:paraId="776A114F" w14:textId="77777777">
      <w:r>
        <w:lastRenderedPageBreak/>
        <w:tab/>
      </w:r>
      <w:r>
        <w:t>"data": {}</w:t>
      </w:r>
    </w:p>
    <w:p w:rsidR="00463B1E" w:rsidP="00463B1E" w:rsidRDefault="00463B1E" w14:paraId="3B270DDE" w14:textId="77777777">
      <w:r>
        <w:t>}</w:t>
      </w:r>
    </w:p>
    <w:p w:rsidR="00463B1E" w:rsidP="00463B1E" w:rsidRDefault="00463B1E" w14:paraId="10521AA7" w14:textId="77777777"/>
    <w:p w:rsidR="00463B1E" w:rsidP="00463B1E" w:rsidRDefault="008D4143" w14:paraId="38D52C4B" w14:textId="18F7279D">
      <w:pPr>
        <w:pStyle w:val="Heading2"/>
      </w:pPr>
      <w:bookmarkStart w:name="_Toc113352746" w:id="178"/>
      <w:r>
        <w:t>deviceInfoView</w:t>
      </w:r>
      <w:bookmarkEnd w:id="178"/>
    </w:p>
    <w:p w:rsidR="00463B1E" w:rsidP="00463B1E" w:rsidRDefault="00463B1E" w14:paraId="651118DA" w14:textId="77777777">
      <w:pPr>
        <w:pStyle w:val="Heading3"/>
      </w:pPr>
      <w:bookmarkStart w:name="_Toc113352747" w:id="179"/>
      <w:r>
        <w:t>Mô tả API</w:t>
      </w:r>
      <w:bookmarkEnd w:id="179"/>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463B1E" w:rsidTr="008531FB" w14:paraId="6781EAA4" w14:textId="77777777">
        <w:trPr>
          <w:trHeight w:val="567"/>
        </w:trPr>
        <w:tc>
          <w:tcPr>
            <w:tcW w:w="996" w:type="pct"/>
            <w:shd w:val="clear" w:color="auto" w:fill="D9D9D9" w:themeFill="background1" w:themeFillShade="D9"/>
            <w:vAlign w:val="center"/>
          </w:tcPr>
          <w:p w:rsidRPr="007E54E2" w:rsidR="00463B1E" w:rsidP="007908BF" w:rsidRDefault="00463B1E" w14:paraId="5BF35AB4"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463B1E" w:rsidP="007908BF" w:rsidRDefault="00463B1E" w14:paraId="21EBA0BB" w14:textId="77777777">
            <w:pPr>
              <w:pStyle w:val="ANSVNormal"/>
              <w:rPr>
                <w:rFonts w:cs="Times New Roman"/>
                <w:sz w:val="24"/>
                <w:szCs w:val="24"/>
              </w:rPr>
            </w:pPr>
            <w:r w:rsidRPr="007E54E2">
              <w:rPr>
                <w:rFonts w:cs="Times New Roman"/>
                <w:sz w:val="24"/>
                <w:szCs w:val="24"/>
              </w:rPr>
              <w:t>Description</w:t>
            </w:r>
          </w:p>
        </w:tc>
      </w:tr>
      <w:tr w:rsidRPr="007E54E2" w:rsidR="00463B1E" w:rsidTr="008531FB" w14:paraId="61AB915C" w14:textId="77777777">
        <w:trPr>
          <w:trHeight w:val="362"/>
        </w:trPr>
        <w:tc>
          <w:tcPr>
            <w:tcW w:w="996" w:type="pct"/>
            <w:vAlign w:val="center"/>
          </w:tcPr>
          <w:p w:rsidRPr="007E54E2" w:rsidR="00463B1E" w:rsidP="008531FB" w:rsidRDefault="008D4143" w14:paraId="7E138511" w14:textId="7A6D601D">
            <w:pPr>
              <w:rPr>
                <w:color w:val="000000"/>
                <w:sz w:val="24"/>
                <w:szCs w:val="24"/>
              </w:rPr>
            </w:pPr>
            <w:r w:rsidRPr="007E54E2">
              <w:rPr>
                <w:sz w:val="24"/>
                <w:szCs w:val="24"/>
              </w:rPr>
              <w:t>deviceInfoView</w:t>
            </w:r>
          </w:p>
        </w:tc>
        <w:tc>
          <w:tcPr>
            <w:tcW w:w="4004" w:type="pct"/>
            <w:vAlign w:val="center"/>
          </w:tcPr>
          <w:p w:rsidRPr="007E54E2" w:rsidR="00463B1E" w:rsidP="008531FB" w:rsidRDefault="008D4143" w14:paraId="4DE4E82B" w14:textId="336F5D60">
            <w:pPr>
              <w:overflowPunct/>
              <w:autoSpaceDE/>
              <w:autoSpaceDN/>
              <w:adjustRightInd/>
              <w:spacing w:after="0"/>
              <w:jc w:val="left"/>
              <w:textAlignment w:val="auto"/>
              <w:rPr>
                <w:color w:val="000000"/>
                <w:sz w:val="24"/>
                <w:szCs w:val="24"/>
              </w:rPr>
            </w:pPr>
            <w:r w:rsidRPr="007E54E2">
              <w:rPr>
                <w:color w:val="000000"/>
                <w:sz w:val="24"/>
                <w:szCs w:val="24"/>
              </w:rPr>
              <w:t>Lấy thông tin chi tiết thiết bị</w:t>
            </w:r>
          </w:p>
        </w:tc>
      </w:tr>
      <w:tr w:rsidRPr="007E54E2" w:rsidR="00463B1E" w:rsidTr="008531FB" w14:paraId="7FA48739" w14:textId="77777777">
        <w:trPr>
          <w:trHeight w:val="362"/>
        </w:trPr>
        <w:tc>
          <w:tcPr>
            <w:tcW w:w="996" w:type="pct"/>
            <w:vAlign w:val="center"/>
          </w:tcPr>
          <w:p w:rsidRPr="007E54E2" w:rsidR="00463B1E" w:rsidP="008531FB" w:rsidRDefault="00463B1E" w14:paraId="0DF46B2A" w14:textId="77777777">
            <w:pPr>
              <w:rPr>
                <w:sz w:val="24"/>
                <w:szCs w:val="24"/>
              </w:rPr>
            </w:pPr>
            <w:r w:rsidRPr="007E54E2">
              <w:rPr>
                <w:sz w:val="24"/>
                <w:szCs w:val="24"/>
              </w:rPr>
              <w:t>Host</w:t>
            </w:r>
          </w:p>
        </w:tc>
        <w:tc>
          <w:tcPr>
            <w:tcW w:w="4004" w:type="pct"/>
            <w:vAlign w:val="center"/>
          </w:tcPr>
          <w:p w:rsidRPr="007E54E2" w:rsidR="00463B1E" w:rsidP="007908BF" w:rsidRDefault="00463B1E" w14:paraId="74BFDD95" w14:textId="77777777">
            <w:pPr>
              <w:pStyle w:val="ANSVNormal"/>
              <w:rPr>
                <w:rFonts w:cs="Times New Roman"/>
                <w:sz w:val="24"/>
                <w:szCs w:val="24"/>
              </w:rPr>
            </w:pPr>
            <w:r w:rsidRPr="007E54E2">
              <w:rPr>
                <w:rFonts w:cs="Times New Roman"/>
                <w:sz w:val="24"/>
                <w:szCs w:val="24"/>
              </w:rPr>
              <w:t>https://&lt;ip&gt;:9000/onelinkagent</w:t>
            </w:r>
          </w:p>
        </w:tc>
      </w:tr>
      <w:tr w:rsidRPr="007E54E2" w:rsidR="00463B1E" w:rsidTr="008531FB" w14:paraId="4B702A51" w14:textId="77777777">
        <w:tc>
          <w:tcPr>
            <w:tcW w:w="996" w:type="pct"/>
            <w:vAlign w:val="center"/>
          </w:tcPr>
          <w:p w:rsidRPr="007E54E2" w:rsidR="00463B1E" w:rsidP="007908BF" w:rsidRDefault="00463B1E" w14:paraId="65E49DB3"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463B1E" w:rsidP="007908BF" w:rsidRDefault="00463B1E" w14:paraId="0E82CFF2" w14:textId="77777777">
            <w:pPr>
              <w:pStyle w:val="ANSVNormal"/>
              <w:rPr>
                <w:rFonts w:cs="Times New Roman"/>
                <w:sz w:val="24"/>
                <w:szCs w:val="24"/>
              </w:rPr>
            </w:pPr>
            <w:r w:rsidRPr="007E54E2">
              <w:rPr>
                <w:rFonts w:cs="Times New Roman"/>
                <w:sz w:val="24"/>
                <w:szCs w:val="24"/>
              </w:rPr>
              <w:t>HTTP POST</w:t>
            </w:r>
          </w:p>
        </w:tc>
      </w:tr>
      <w:tr w:rsidRPr="007E54E2" w:rsidR="00463B1E" w:rsidTr="008531FB" w14:paraId="0D9BDF5B" w14:textId="77777777">
        <w:tc>
          <w:tcPr>
            <w:tcW w:w="996" w:type="pct"/>
            <w:vAlign w:val="center"/>
          </w:tcPr>
          <w:p w:rsidRPr="007E54E2" w:rsidR="00463B1E" w:rsidP="007908BF" w:rsidRDefault="00463B1E" w14:paraId="29143022"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463B1E" w:rsidP="007908BF" w:rsidRDefault="00463B1E" w14:paraId="06873F81" w14:textId="77777777">
            <w:pPr>
              <w:pStyle w:val="ANSVNormal"/>
              <w:rPr>
                <w:rFonts w:cs="Times New Roman"/>
                <w:sz w:val="24"/>
                <w:szCs w:val="24"/>
              </w:rPr>
            </w:pPr>
            <w:r w:rsidRPr="007E54E2">
              <w:rPr>
                <w:rFonts w:cs="Times New Roman"/>
                <w:sz w:val="24"/>
                <w:szCs w:val="24"/>
              </w:rPr>
              <w:t>application/json</w:t>
            </w:r>
          </w:p>
        </w:tc>
      </w:tr>
      <w:tr w:rsidRPr="007E54E2" w:rsidR="00463B1E" w:rsidTr="008531FB" w14:paraId="6717ABDB" w14:textId="77777777">
        <w:tc>
          <w:tcPr>
            <w:tcW w:w="996" w:type="pct"/>
            <w:vAlign w:val="center"/>
          </w:tcPr>
          <w:p w:rsidRPr="007E54E2" w:rsidR="00463B1E" w:rsidP="007908BF" w:rsidRDefault="00463B1E" w14:paraId="2FD44EF9"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463B1E" w14:paraId="573B85F1" w14:textId="69B87ECB">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463B1E" w:rsidP="00316984" w:rsidRDefault="00316984" w14:paraId="7EE660AC" w14:textId="218E434C">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463B1E" w:rsidTr="008531FB" w14:paraId="5A7E9B07" w14:textId="77777777">
        <w:tc>
          <w:tcPr>
            <w:tcW w:w="996" w:type="pct"/>
            <w:vAlign w:val="center"/>
          </w:tcPr>
          <w:p w:rsidRPr="007E54E2" w:rsidR="00463B1E" w:rsidP="007908BF" w:rsidRDefault="00463B1E" w14:paraId="1228D6B0"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463B1E" w:rsidP="007908BF" w:rsidRDefault="00463B1E" w14:paraId="43C0E784" w14:textId="77777777">
            <w:pPr>
              <w:pStyle w:val="ANSVNormal"/>
              <w:rPr>
                <w:rFonts w:cs="Times New Roman"/>
                <w:sz w:val="24"/>
                <w:szCs w:val="24"/>
              </w:rPr>
            </w:pPr>
            <w:r w:rsidRPr="007E54E2">
              <w:rPr>
                <w:rFonts w:cs="Times New Roman"/>
                <w:sz w:val="24"/>
                <w:szCs w:val="24"/>
              </w:rPr>
              <w:t>JSON object</w:t>
            </w:r>
          </w:p>
        </w:tc>
      </w:tr>
    </w:tbl>
    <w:p w:rsidR="00463B1E" w:rsidP="00463B1E" w:rsidRDefault="00463B1E" w14:paraId="460E40D9" w14:textId="77777777"/>
    <w:p w:rsidR="00463B1E" w:rsidP="00463B1E" w:rsidRDefault="00463B1E" w14:paraId="2BDA8E7D" w14:textId="77777777">
      <w:pPr>
        <w:pStyle w:val="Heading3"/>
      </w:pPr>
      <w:bookmarkStart w:name="_Toc113352748" w:id="180"/>
      <w:r>
        <w:t>Request</w:t>
      </w:r>
      <w:bookmarkEnd w:id="180"/>
    </w:p>
    <w:tbl>
      <w:tblPr>
        <w:tblW w:w="9175" w:type="dxa"/>
        <w:tblLayout w:type="fixed"/>
        <w:tblLook w:val="0000" w:firstRow="0" w:lastRow="0" w:firstColumn="0" w:lastColumn="0" w:noHBand="0" w:noVBand="0"/>
      </w:tblPr>
      <w:tblGrid>
        <w:gridCol w:w="625"/>
        <w:gridCol w:w="1780"/>
        <w:gridCol w:w="992"/>
        <w:gridCol w:w="993"/>
        <w:gridCol w:w="4785"/>
      </w:tblGrid>
      <w:tr w:rsidRPr="007E54E2" w:rsidR="00463B1E" w:rsidTr="008531FB" w14:paraId="5E8AC58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463B1E" w:rsidP="008531FB" w:rsidRDefault="00463B1E" w14:paraId="7A991A16" w14:textId="77777777">
            <w:pPr>
              <w:rPr>
                <w:b/>
                <w:bCs/>
                <w:sz w:val="24"/>
                <w:szCs w:val="24"/>
                <w:lang w:eastAsia="en-AU"/>
              </w:rPr>
            </w:pPr>
            <w:r w:rsidRPr="007E54E2">
              <w:rPr>
                <w:b/>
                <w:bCs/>
                <w:sz w:val="24"/>
                <w:szCs w:val="24"/>
                <w:lang w:eastAsia="en-AU"/>
              </w:rPr>
              <w:t>Payload</w:t>
            </w:r>
          </w:p>
        </w:tc>
      </w:tr>
      <w:tr w:rsidRPr="007E54E2" w:rsidR="00463B1E" w:rsidTr="008531FB" w14:paraId="303A0D2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463B1E" w:rsidP="008531FB" w:rsidRDefault="00463B1E" w14:paraId="0CC9093E"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1774354A"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602D205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463B1E" w:rsidP="008531FB" w:rsidRDefault="00463B1E" w14:paraId="3E3E75E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7D3D357E" w14:textId="77777777">
            <w:pPr>
              <w:rPr>
                <w:b/>
                <w:bCs/>
                <w:sz w:val="24"/>
                <w:szCs w:val="24"/>
                <w:lang w:eastAsia="en-AU"/>
              </w:rPr>
            </w:pPr>
            <w:r w:rsidRPr="007E54E2">
              <w:rPr>
                <w:b/>
                <w:bCs/>
                <w:sz w:val="24"/>
                <w:szCs w:val="24"/>
                <w:lang w:eastAsia="en-AU"/>
              </w:rPr>
              <w:t>Description</w:t>
            </w:r>
          </w:p>
        </w:tc>
      </w:tr>
      <w:tr w:rsidRPr="007E54E2" w:rsidR="00463B1E" w:rsidTr="008531FB" w14:paraId="73AEA14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3E182820"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3FC836FB"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7EF20F7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2748A26C"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288BE0AD" w14:textId="77777777">
            <w:pPr>
              <w:rPr>
                <w:sz w:val="24"/>
                <w:szCs w:val="24"/>
                <w:lang w:eastAsia="en-AU"/>
              </w:rPr>
            </w:pPr>
            <w:r w:rsidRPr="007E54E2">
              <w:rPr>
                <w:sz w:val="24"/>
                <w:szCs w:val="24"/>
                <w:lang w:eastAsia="en-AU"/>
              </w:rPr>
              <w:t>Yêu cầu nghiệp vụ</w:t>
            </w:r>
          </w:p>
          <w:p w:rsidRPr="007E54E2" w:rsidR="00463B1E" w:rsidP="008531FB" w:rsidRDefault="00463B1E" w14:paraId="193725B7" w14:textId="66A54429">
            <w:pPr>
              <w:rPr>
                <w:b/>
                <w:bCs/>
                <w:sz w:val="24"/>
                <w:szCs w:val="24"/>
                <w:lang w:eastAsia="en-AU"/>
              </w:rPr>
            </w:pPr>
            <w:r w:rsidRPr="007E54E2">
              <w:rPr>
                <w:sz w:val="24"/>
                <w:szCs w:val="24"/>
                <w:lang w:eastAsia="en-AU"/>
              </w:rPr>
              <w:t xml:space="preserve">action = </w:t>
            </w:r>
            <w:r w:rsidRPr="007E54E2" w:rsidR="008D4143">
              <w:rPr>
                <w:sz w:val="24"/>
                <w:szCs w:val="24"/>
              </w:rPr>
              <w:t>deviceInfoView</w:t>
            </w:r>
          </w:p>
        </w:tc>
      </w:tr>
      <w:tr w:rsidRPr="007E54E2" w:rsidR="00D271EB" w:rsidTr="008531FB" w14:paraId="58D6EDB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D6E7C7C"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2AA6A66" w14:textId="53DB42A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EC0C497" w14:textId="1116C472">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442A02A" w14:textId="58C2ABCA">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89AE1D8" w14:textId="5F3FD911">
            <w:pPr>
              <w:rPr>
                <w:sz w:val="24"/>
                <w:szCs w:val="24"/>
                <w:lang w:eastAsia="en-AU"/>
              </w:rPr>
            </w:pPr>
            <w:r w:rsidRPr="007E54E2">
              <w:rPr>
                <w:sz w:val="24"/>
                <w:szCs w:val="24"/>
                <w:lang w:eastAsia="en-AU"/>
              </w:rPr>
              <w:t>Index của request</w:t>
            </w:r>
          </w:p>
        </w:tc>
      </w:tr>
    </w:tbl>
    <w:p w:rsidR="00463B1E" w:rsidP="00463B1E" w:rsidRDefault="00463B1E" w14:paraId="085D2A7A" w14:textId="77777777"/>
    <w:p w:rsidR="00463B1E" w:rsidP="00463B1E" w:rsidRDefault="00463B1E" w14:paraId="79334A75" w14:textId="77777777">
      <w:pPr>
        <w:pStyle w:val="Heading3"/>
      </w:pPr>
      <w:bookmarkStart w:name="_Toc113352749" w:id="181"/>
      <w:r>
        <w:t>Response</w:t>
      </w:r>
      <w:bookmarkEnd w:id="181"/>
    </w:p>
    <w:tbl>
      <w:tblPr>
        <w:tblW w:w="9175" w:type="dxa"/>
        <w:tblLayout w:type="fixed"/>
        <w:tblLook w:val="0000" w:firstRow="0" w:lastRow="0" w:firstColumn="0" w:lastColumn="0" w:noHBand="0" w:noVBand="0"/>
      </w:tblPr>
      <w:tblGrid>
        <w:gridCol w:w="625"/>
        <w:gridCol w:w="1780"/>
        <w:gridCol w:w="992"/>
        <w:gridCol w:w="993"/>
        <w:gridCol w:w="4785"/>
      </w:tblGrid>
      <w:tr w:rsidRPr="007E54E2" w:rsidR="00463B1E" w:rsidTr="008531FB" w14:paraId="375F95A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463B1E" w:rsidP="008531FB" w:rsidRDefault="00463B1E" w14:paraId="3FBC56ED" w14:textId="77777777">
            <w:pPr>
              <w:rPr>
                <w:b/>
                <w:bCs/>
                <w:sz w:val="24"/>
                <w:szCs w:val="24"/>
                <w:lang w:eastAsia="en-AU"/>
              </w:rPr>
            </w:pPr>
            <w:r w:rsidRPr="007E54E2">
              <w:rPr>
                <w:b/>
                <w:bCs/>
                <w:sz w:val="24"/>
                <w:szCs w:val="24"/>
                <w:lang w:eastAsia="en-AU"/>
              </w:rPr>
              <w:t>Payload</w:t>
            </w:r>
          </w:p>
        </w:tc>
      </w:tr>
      <w:tr w:rsidRPr="007E54E2" w:rsidR="00463B1E" w:rsidTr="008531FB" w14:paraId="23BD35B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463B1E" w:rsidP="008531FB" w:rsidRDefault="00463B1E" w14:paraId="68FCA2B8"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3EFB6D7F"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4EA47641"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463B1E" w:rsidP="008531FB" w:rsidRDefault="00463B1E" w14:paraId="165982A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463B1E" w:rsidP="008531FB" w:rsidRDefault="00463B1E" w14:paraId="02F59E0E" w14:textId="77777777">
            <w:pPr>
              <w:rPr>
                <w:b/>
                <w:bCs/>
                <w:sz w:val="24"/>
                <w:szCs w:val="24"/>
                <w:lang w:eastAsia="en-AU"/>
              </w:rPr>
            </w:pPr>
            <w:r w:rsidRPr="007E54E2">
              <w:rPr>
                <w:b/>
                <w:bCs/>
                <w:sz w:val="24"/>
                <w:szCs w:val="24"/>
                <w:lang w:eastAsia="en-AU"/>
              </w:rPr>
              <w:t>Description</w:t>
            </w:r>
          </w:p>
        </w:tc>
      </w:tr>
      <w:tr w:rsidRPr="007E54E2" w:rsidR="00463B1E" w:rsidTr="008531FB" w14:paraId="26445E4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2CC24A8E"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34B30659"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5307593A"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BE2C70" w14:paraId="5BF6D831" w14:textId="6AB0DD68">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27D0ACA4" w14:textId="6A739F83">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463B1E" w:rsidP="008531FB" w:rsidRDefault="00463B1E" w14:paraId="0B7BC515" w14:textId="69503629">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463B1E" w:rsidTr="008531FB" w14:paraId="2BEFBC7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463B1E" w14:paraId="27E133E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0591705A"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63B1E" w:rsidP="008531FB" w:rsidRDefault="00463B1E" w14:paraId="378FE617"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63B1E" w:rsidP="008531FB" w:rsidRDefault="00BE2C70" w14:paraId="267ADF71" w14:textId="0FFDBA73">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63B1E" w:rsidP="008531FB" w:rsidRDefault="00463B1E" w14:paraId="52DAB8C8" w14:textId="7EDB16C7">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5C310F3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71E7CC6" w14:textId="77777777">
            <w:pPr>
              <w:rPr>
                <w:sz w:val="24"/>
                <w:szCs w:val="24"/>
                <w:lang w:eastAsia="en-AU"/>
              </w:rPr>
            </w:pPr>
            <w:r w:rsidRPr="007E54E2">
              <w:rPr>
                <w:sz w:val="24"/>
                <w:szCs w:val="24"/>
                <w:lang w:eastAsia="en-AU"/>
              </w:rPr>
              <w:lastRenderedPageBreak/>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7A57359" w14:textId="1DD1E7C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146F8C0" w14:textId="06CD638C">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AC181F1" w14:textId="4E77CF69">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CA2CA21" w14:textId="354C2990">
            <w:pPr>
              <w:rPr>
                <w:sz w:val="24"/>
                <w:szCs w:val="24"/>
                <w:lang w:eastAsia="en-AU"/>
              </w:rPr>
            </w:pPr>
            <w:r w:rsidRPr="007E54E2">
              <w:rPr>
                <w:sz w:val="24"/>
                <w:szCs w:val="24"/>
                <w:lang w:eastAsia="en-AU"/>
              </w:rPr>
              <w:t>Index của request</w:t>
            </w:r>
          </w:p>
        </w:tc>
      </w:tr>
      <w:tr w:rsidRPr="007E54E2" w:rsidR="00D271EB" w:rsidTr="008531FB" w14:paraId="7713B72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121B484"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51713F4"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16555FA"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7A02598" w14:textId="4B193AE6">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5CF26E4"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463B1E" w:rsidP="00463B1E" w:rsidRDefault="00463B1E" w14:paraId="7309599E" w14:textId="17007134"/>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27672E7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2D40BB88" w14:textId="77777777">
            <w:pPr>
              <w:rPr>
                <w:b/>
                <w:bCs/>
                <w:sz w:val="24"/>
                <w:szCs w:val="24"/>
                <w:lang w:eastAsia="en-AU"/>
              </w:rPr>
            </w:pPr>
            <w:r w:rsidRPr="007E54E2">
              <w:rPr>
                <w:b/>
                <w:bCs/>
                <w:sz w:val="24"/>
                <w:szCs w:val="24"/>
                <w:lang w:eastAsia="en-AU"/>
              </w:rPr>
              <w:t>data object</w:t>
            </w:r>
          </w:p>
        </w:tc>
      </w:tr>
      <w:tr w:rsidRPr="007E54E2" w:rsidR="008D4143" w:rsidTr="008531FB" w14:paraId="6A7E610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3C6D7D51"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4F6D653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2D0D23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101C41CC"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714F817" w14:textId="77777777">
            <w:pPr>
              <w:rPr>
                <w:b/>
                <w:bCs/>
                <w:sz w:val="24"/>
                <w:szCs w:val="24"/>
                <w:lang w:eastAsia="en-AU"/>
              </w:rPr>
            </w:pPr>
            <w:r w:rsidRPr="007E54E2">
              <w:rPr>
                <w:b/>
                <w:bCs/>
                <w:sz w:val="24"/>
                <w:szCs w:val="24"/>
                <w:lang w:eastAsia="en-AU"/>
              </w:rPr>
              <w:t>Description</w:t>
            </w:r>
          </w:p>
        </w:tc>
      </w:tr>
      <w:tr w:rsidRPr="007E54E2" w:rsidR="008D4143" w:rsidTr="008531FB" w14:paraId="61A774B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0D5DE945"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6CAC2B9"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0B9D1810"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24B0E406" w14:textId="2986EE3A">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1287539" w14:textId="77777777">
            <w:pPr>
              <w:rPr>
                <w:sz w:val="24"/>
                <w:szCs w:val="24"/>
                <w:lang w:eastAsia="en-AU"/>
              </w:rPr>
            </w:pPr>
            <w:r w:rsidRPr="007E54E2">
              <w:rPr>
                <w:sz w:val="24"/>
                <w:szCs w:val="24"/>
                <w:lang w:eastAsia="en-AU"/>
              </w:rPr>
              <w:t>Hành động được yêu cầu</w:t>
            </w:r>
          </w:p>
          <w:p w:rsidRPr="007E54E2" w:rsidR="008D4143" w:rsidP="008D4143" w:rsidRDefault="008D4143" w14:paraId="7825EAA3" w14:textId="623ED6FA">
            <w:pPr>
              <w:rPr>
                <w:bCs/>
                <w:sz w:val="24"/>
                <w:szCs w:val="24"/>
                <w:lang w:eastAsia="en-AU"/>
              </w:rPr>
            </w:pPr>
            <w:r w:rsidRPr="007E54E2">
              <w:rPr>
                <w:bCs/>
                <w:sz w:val="24"/>
                <w:szCs w:val="24"/>
                <w:lang w:eastAsia="en-AU"/>
              </w:rPr>
              <w:t xml:space="preserve">action = </w:t>
            </w:r>
            <w:r w:rsidRPr="007E54E2">
              <w:rPr>
                <w:sz w:val="24"/>
                <w:szCs w:val="24"/>
              </w:rPr>
              <w:t>deviceInfoView</w:t>
            </w:r>
          </w:p>
        </w:tc>
      </w:tr>
      <w:tr w:rsidRPr="007E54E2" w:rsidR="008D4143" w:rsidTr="008531FB" w14:paraId="0EB7B4C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70364482"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CEF24DD"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2D661305"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FF46D79"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F189FD0" w14:textId="77777777">
            <w:pPr>
              <w:rPr>
                <w:sz w:val="24"/>
                <w:szCs w:val="24"/>
                <w:lang w:eastAsia="en-AU"/>
              </w:rPr>
            </w:pPr>
          </w:p>
        </w:tc>
      </w:tr>
    </w:tbl>
    <w:p w:rsidRPr="00F0172A" w:rsidR="008D4143" w:rsidP="008D4143" w:rsidRDefault="008D4143" w14:paraId="389ECAF9"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551F887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3EDD9164" w14:textId="77777777">
            <w:pPr>
              <w:rPr>
                <w:b/>
                <w:bCs/>
                <w:sz w:val="24"/>
                <w:szCs w:val="24"/>
                <w:lang w:eastAsia="en-AU"/>
              </w:rPr>
            </w:pPr>
            <w:r w:rsidRPr="007E54E2">
              <w:rPr>
                <w:b/>
                <w:bCs/>
                <w:sz w:val="24"/>
                <w:szCs w:val="24"/>
                <w:lang w:eastAsia="en-AU"/>
              </w:rPr>
              <w:t>results object</w:t>
            </w:r>
          </w:p>
        </w:tc>
      </w:tr>
      <w:tr w:rsidRPr="007E54E2" w:rsidR="008D4143" w:rsidTr="008531FB" w14:paraId="2292126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35C3F11D"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905A6E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8DFA1D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26506D0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672862B" w14:textId="77777777">
            <w:pPr>
              <w:rPr>
                <w:b/>
                <w:bCs/>
                <w:sz w:val="24"/>
                <w:szCs w:val="24"/>
                <w:lang w:eastAsia="en-AU"/>
              </w:rPr>
            </w:pPr>
            <w:r w:rsidRPr="007E54E2">
              <w:rPr>
                <w:b/>
                <w:bCs/>
                <w:sz w:val="24"/>
                <w:szCs w:val="24"/>
                <w:lang w:eastAsia="en-AU"/>
              </w:rPr>
              <w:t>Description</w:t>
            </w:r>
          </w:p>
        </w:tc>
      </w:tr>
      <w:tr w:rsidRPr="007E54E2" w:rsidR="008D4143" w:rsidTr="008531FB" w14:paraId="0B31225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5F4656" w14:paraId="58D92A79" w14:textId="0FE5B41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5F4656" w14:paraId="1E3F461E" w14:textId="573E32E7">
            <w:pPr>
              <w:rPr>
                <w:bCs/>
                <w:sz w:val="24"/>
                <w:szCs w:val="24"/>
                <w:lang w:eastAsia="en-AU"/>
              </w:rPr>
            </w:pPr>
            <w:r w:rsidRPr="007E54E2">
              <w:rPr>
                <w:sz w:val="24"/>
                <w:szCs w:val="24"/>
              </w:rPr>
              <w:t>firmwareVersion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5F4656" w14:paraId="7C719E6C" w14:textId="7F0AB493">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5F4656" w14:paraId="2DD797E9" w14:textId="2CBD388A">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5F4656" w14:paraId="0048FD7C" w14:textId="5FF63AD3">
            <w:pPr>
              <w:rPr>
                <w:bCs/>
                <w:sz w:val="24"/>
                <w:szCs w:val="24"/>
                <w:lang w:eastAsia="en-AU"/>
              </w:rPr>
            </w:pPr>
            <w:r w:rsidRPr="007E54E2">
              <w:rPr>
                <w:sz w:val="24"/>
                <w:szCs w:val="24"/>
              </w:rPr>
              <w:t>Thông tin Firmware version hiện tại của thiết bị</w:t>
            </w:r>
          </w:p>
        </w:tc>
      </w:tr>
      <w:tr w:rsidRPr="007E54E2" w:rsidR="005F4656" w:rsidTr="008531FB" w14:paraId="69DE0A8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0B02AF8E" w14:textId="6830D5C5">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0115951C" w14:textId="5D2A70CD">
            <w:pPr>
              <w:rPr>
                <w:bCs/>
                <w:sz w:val="24"/>
                <w:szCs w:val="24"/>
                <w:lang w:eastAsia="en-AU"/>
              </w:rPr>
            </w:pPr>
            <w:r w:rsidRPr="007E54E2">
              <w:rPr>
                <w:sz w:val="24"/>
                <w:szCs w:val="24"/>
              </w:rPr>
              <w:t>buildTimestamp</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4656" w:rsidP="008531FB" w:rsidRDefault="005F4656" w14:paraId="34060154" w14:textId="4D2374F1">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656DC928" w14:textId="5669B51A">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3FCB0079" w14:textId="41E306EB">
            <w:pPr>
              <w:rPr>
                <w:bCs/>
                <w:sz w:val="24"/>
                <w:szCs w:val="24"/>
                <w:lang w:eastAsia="en-AU"/>
              </w:rPr>
            </w:pPr>
            <w:r w:rsidRPr="007E54E2">
              <w:rPr>
                <w:sz w:val="24"/>
                <w:szCs w:val="24"/>
              </w:rPr>
              <w:t>Thông tin thời gian build Firmware</w:t>
            </w:r>
          </w:p>
        </w:tc>
      </w:tr>
      <w:tr w:rsidRPr="007E54E2" w:rsidR="005F4656" w:rsidTr="008531FB" w14:paraId="02B95F3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6F708BF8" w14:textId="43AFE8C8">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4BB68B40" w14:textId="01122227">
            <w:pPr>
              <w:rPr>
                <w:bCs/>
                <w:sz w:val="24"/>
                <w:szCs w:val="24"/>
                <w:lang w:eastAsia="en-AU"/>
              </w:rPr>
            </w:pPr>
            <w:r w:rsidRPr="007E54E2">
              <w:rPr>
                <w:sz w:val="24"/>
                <w:szCs w:val="24"/>
              </w:rPr>
              <w:t>deviceMac</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4656" w:rsidP="008531FB" w:rsidRDefault="005F4656" w14:paraId="3508EE4B" w14:textId="6A99ABC4">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32AA7722" w14:textId="465025DF">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6BE4E315" w14:textId="77777777">
            <w:pPr>
              <w:rPr>
                <w:sz w:val="24"/>
                <w:szCs w:val="24"/>
              </w:rPr>
            </w:pPr>
            <w:r w:rsidRPr="007E54E2">
              <w:rPr>
                <w:sz w:val="24"/>
                <w:szCs w:val="24"/>
              </w:rPr>
              <w:t>Thông tin địa chỉ MAC của thiết bị.</w:t>
            </w:r>
          </w:p>
          <w:p w:rsidRPr="007E54E2" w:rsidR="005F4656" w:rsidP="008531FB" w:rsidRDefault="005F4656" w14:paraId="50A91C8E" w14:textId="259CE843">
            <w:pPr>
              <w:rPr>
                <w:bCs/>
                <w:sz w:val="24"/>
                <w:szCs w:val="24"/>
                <w:lang w:eastAsia="en-AU"/>
              </w:rPr>
            </w:pPr>
            <w:r w:rsidRPr="007E54E2">
              <w:rPr>
                <w:sz w:val="24"/>
                <w:szCs w:val="24"/>
              </w:rPr>
              <w:t>Định dạng string của MAC</w:t>
            </w:r>
            <w:r w:rsidR="002F4C35">
              <w:rPr>
                <w:sz w:val="24"/>
                <w:szCs w:val="24"/>
                <w:lang w:eastAsia="en-AU"/>
              </w:rPr>
              <w:t xml:space="preserve"> viết hoa, các octec cách nhau bởi dâu hai chấm ":". Ví dụ: AA:BB:CC:DD:EE:FF</w:t>
            </w:r>
          </w:p>
        </w:tc>
      </w:tr>
      <w:tr w:rsidRPr="007E54E2" w:rsidR="005F4656" w:rsidTr="008531FB" w14:paraId="0E6D0E5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4A9BA792" w14:textId="7D696D48">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5078619B" w14:textId="0ED72C49">
            <w:pPr>
              <w:rPr>
                <w:bCs/>
                <w:sz w:val="24"/>
                <w:szCs w:val="24"/>
                <w:lang w:eastAsia="en-AU"/>
              </w:rPr>
            </w:pPr>
            <w:r w:rsidRPr="007E54E2">
              <w:rPr>
                <w:bCs/>
                <w:sz w:val="24"/>
                <w:szCs w:val="24"/>
                <w:lang w:eastAsia="en-AU"/>
              </w:rPr>
              <w:t>serial</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4656" w:rsidP="008531FB" w:rsidRDefault="005F4656" w14:paraId="354561C8" w14:textId="5CE70F89">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41C513C4" w14:textId="5793FC35">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5F4656" w:rsidRDefault="005F4656" w14:paraId="40942570" w14:textId="14298ADD">
            <w:pPr>
              <w:rPr>
                <w:bCs/>
                <w:sz w:val="24"/>
                <w:szCs w:val="24"/>
                <w:lang w:eastAsia="en-AU"/>
              </w:rPr>
            </w:pPr>
            <w:r w:rsidRPr="007E54E2">
              <w:rPr>
                <w:sz w:val="24"/>
                <w:szCs w:val="24"/>
              </w:rPr>
              <w:t>Thông tin Serial Number của thiết bị</w:t>
            </w:r>
          </w:p>
        </w:tc>
      </w:tr>
      <w:tr w:rsidRPr="007E54E2" w:rsidR="005F4656" w:rsidTr="008531FB" w14:paraId="211B5BC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54E048B2" w14:textId="4C82D9ED">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3B51AEA7" w14:textId="1D484EFA">
            <w:pPr>
              <w:rPr>
                <w:bCs/>
                <w:sz w:val="24"/>
                <w:szCs w:val="24"/>
                <w:lang w:eastAsia="en-AU"/>
              </w:rPr>
            </w:pPr>
            <w:r w:rsidRPr="007E54E2">
              <w:rPr>
                <w:sz w:val="24"/>
                <w:szCs w:val="24"/>
              </w:rPr>
              <w:t>deviceUptime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4656" w:rsidP="008531FB" w:rsidRDefault="005F4656" w14:paraId="47A61C47" w14:textId="301A1F40">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4A97A0F1" w14:textId="56C0A49D">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36060C87" w14:textId="017B33C1">
            <w:pPr>
              <w:rPr>
                <w:bCs/>
                <w:sz w:val="24"/>
                <w:szCs w:val="24"/>
                <w:lang w:eastAsia="en-AU"/>
              </w:rPr>
            </w:pPr>
            <w:r w:rsidRPr="007E54E2">
              <w:rPr>
                <w:sz w:val="24"/>
                <w:szCs w:val="24"/>
              </w:rPr>
              <w:t>Thông tin Device Uptime của thiết bị</w:t>
            </w:r>
          </w:p>
        </w:tc>
      </w:tr>
      <w:tr w:rsidRPr="007E54E2" w:rsidR="005F4656" w:rsidTr="008531FB" w14:paraId="7BE00A9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21481DAB" w14:textId="42437988">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66A6EBCE" w14:textId="1F4F7C42">
            <w:pPr>
              <w:rPr>
                <w:sz w:val="24"/>
                <w:szCs w:val="24"/>
              </w:rPr>
            </w:pPr>
            <w:r w:rsidRPr="007E54E2">
              <w:rPr>
                <w:sz w:val="24"/>
                <w:szCs w:val="24"/>
              </w:rPr>
              <w:t>linkState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4656" w:rsidP="008531FB" w:rsidRDefault="005F4656" w14:paraId="2CB13C81" w14:textId="18DD37C3">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266AE9FF" w14:textId="51457E9A">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F53563" w:rsidP="000E01E8" w:rsidRDefault="005F4656" w14:paraId="7C72F3A6" w14:textId="77777777">
            <w:pPr>
              <w:rPr>
                <w:sz w:val="24"/>
                <w:szCs w:val="24"/>
              </w:rPr>
            </w:pPr>
            <w:r w:rsidRPr="007E54E2">
              <w:rPr>
                <w:sz w:val="24"/>
                <w:szCs w:val="24"/>
              </w:rPr>
              <w:t xml:space="preserve">Link State </w:t>
            </w:r>
            <w:r w:rsidR="000E01E8">
              <w:rPr>
                <w:sz w:val="24"/>
                <w:szCs w:val="24"/>
              </w:rPr>
              <w:t>port WAN</w:t>
            </w:r>
            <w:r w:rsidRPr="007E54E2">
              <w:rPr>
                <w:sz w:val="24"/>
                <w:szCs w:val="24"/>
              </w:rPr>
              <w:t xml:space="preserve"> của thiết bị hiện tại</w:t>
            </w:r>
            <w:r w:rsidR="00F53563">
              <w:rPr>
                <w:sz w:val="24"/>
                <w:szCs w:val="24"/>
              </w:rPr>
              <w:t>.</w:t>
            </w:r>
          </w:p>
          <w:p w:rsidRPr="007E54E2" w:rsidR="005F4656" w:rsidP="000E01E8" w:rsidRDefault="00F53563" w14:paraId="6E9F99E6" w14:textId="3B542487">
            <w:pPr>
              <w:rPr>
                <w:bCs/>
                <w:sz w:val="24"/>
                <w:szCs w:val="24"/>
                <w:lang w:eastAsia="en-AU"/>
              </w:rPr>
            </w:pPr>
            <w:r>
              <w:rPr>
                <w:sz w:val="24"/>
                <w:szCs w:val="24"/>
              </w:rPr>
              <w:t xml:space="preserve">Giá trị: </w:t>
            </w:r>
            <w:r w:rsidRPr="00F53563">
              <w:rPr>
                <w:sz w:val="24"/>
                <w:szCs w:val="24"/>
              </w:rPr>
              <w:t>Up/down</w:t>
            </w:r>
          </w:p>
        </w:tc>
      </w:tr>
      <w:tr w:rsidRPr="007E54E2" w:rsidR="005F4656" w:rsidTr="008531FB" w14:paraId="38BA44C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107E3E38" w14:textId="1354DEA9">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5625A47D" w14:textId="4CD5EF58">
            <w:pPr>
              <w:rPr>
                <w:sz w:val="24"/>
                <w:szCs w:val="24"/>
              </w:rPr>
            </w:pPr>
            <w:r w:rsidRPr="007E54E2">
              <w:rPr>
                <w:sz w:val="24"/>
                <w:szCs w:val="24"/>
              </w:rPr>
              <w:t>deviceName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4656" w:rsidP="008531FB" w:rsidRDefault="005F4656" w14:paraId="7D242773" w14:textId="3A114CDB">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6F0A5106" w14:textId="77FD7FFC">
            <w:pPr>
              <w:jc w:val="center"/>
              <w:rPr>
                <w:sz w:val="24"/>
                <w:szCs w:val="24"/>
                <w:lang w:eastAsia="en-AU"/>
              </w:rPr>
            </w:pPr>
            <w:r w:rsidRPr="007E54E2">
              <w:rPr>
                <w:sz w:val="24"/>
                <w:szCs w:val="24"/>
                <w:lang w:eastAsia="en-AU"/>
              </w:rPr>
              <w:t>2-32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4A1BAD37" w14:textId="77777777">
            <w:pPr>
              <w:rPr>
                <w:bCs/>
                <w:sz w:val="24"/>
                <w:szCs w:val="24"/>
                <w:lang w:eastAsia="en-AU"/>
              </w:rPr>
            </w:pPr>
            <w:r w:rsidRPr="007E54E2">
              <w:rPr>
                <w:bCs/>
                <w:sz w:val="24"/>
                <w:szCs w:val="24"/>
                <w:lang w:eastAsia="en-AU"/>
              </w:rPr>
              <w:t>Tên thiết bị.</w:t>
            </w:r>
          </w:p>
          <w:p w:rsidRPr="007E54E2" w:rsidR="005F4656" w:rsidP="005F4656" w:rsidRDefault="005F4656" w14:paraId="79D342E5" w14:textId="17631A83">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cách, dấu '&amp;', dấu nháy đơn ', dấu nháy kép ", dấu gạch chéo \.</w:t>
            </w:r>
          </w:p>
        </w:tc>
      </w:tr>
      <w:tr w:rsidRPr="007E54E2" w:rsidR="005F4656" w:rsidTr="008531FB" w14:paraId="748EE60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3418E102" w14:textId="65813AD7">
            <w:pPr>
              <w:rPr>
                <w:sz w:val="24"/>
                <w:szCs w:val="24"/>
                <w:lang w:eastAsia="en-AU"/>
              </w:rPr>
            </w:pPr>
            <w:r w:rsidRPr="007E54E2">
              <w:rPr>
                <w:sz w:val="24"/>
                <w:szCs w:val="24"/>
                <w:lang w:eastAsia="en-AU"/>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397CC61F" w14:textId="1559E525">
            <w:pPr>
              <w:rPr>
                <w:sz w:val="24"/>
                <w:szCs w:val="24"/>
              </w:rPr>
            </w:pPr>
            <w:r w:rsidRPr="007E54E2">
              <w:rPr>
                <w:sz w:val="24"/>
                <w:szCs w:val="24"/>
              </w:rPr>
              <w:t>deviceLocation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5F4656" w:rsidP="008531FB" w:rsidRDefault="005F4656" w14:paraId="02C9562D" w14:textId="6A61A73F">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5F4656" w:rsidP="008531FB" w:rsidRDefault="005F4656" w14:paraId="00FBB7B2" w14:textId="5F4E11DA">
            <w:pPr>
              <w:jc w:val="center"/>
              <w:rPr>
                <w:sz w:val="24"/>
                <w:szCs w:val="24"/>
                <w:lang w:eastAsia="en-AU"/>
              </w:rPr>
            </w:pPr>
            <w:r w:rsidRPr="007E54E2">
              <w:rPr>
                <w:sz w:val="24"/>
                <w:szCs w:val="24"/>
                <w:lang w:eastAsia="en-AU"/>
              </w:rPr>
              <w:t>2-32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5F4656" w:rsidP="008531FB" w:rsidRDefault="005F4656" w14:paraId="03E627B8" w14:textId="77777777">
            <w:pPr>
              <w:rPr>
                <w:color w:val="000000"/>
                <w:sz w:val="24"/>
                <w:szCs w:val="24"/>
              </w:rPr>
            </w:pPr>
            <w:r w:rsidRPr="007E54E2">
              <w:rPr>
                <w:color w:val="000000"/>
                <w:sz w:val="24"/>
                <w:szCs w:val="24"/>
              </w:rPr>
              <w:t>Vị trí thiết bị.</w:t>
            </w:r>
          </w:p>
          <w:p w:rsidRPr="007E54E2" w:rsidR="005F4656" w:rsidP="005F4656" w:rsidRDefault="005F4656" w14:paraId="53C2D5BF" w14:textId="05A138F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lastRenderedPageBreak/>
              <w:t>Không chứa ký tự tiếng việt, dấu cách, dấu '&amp;', dấu nháy đơn ', dấu nháy kép ", dấu gạch chéo \</w:t>
            </w:r>
          </w:p>
        </w:tc>
      </w:tr>
      <w:tr w:rsidRPr="007E54E2" w:rsidR="000E01E8" w:rsidTr="008531FB" w14:paraId="7EA06BD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0C5EE420" w14:textId="255B7961">
            <w:pPr>
              <w:rPr>
                <w:sz w:val="24"/>
                <w:szCs w:val="24"/>
                <w:lang w:eastAsia="en-AU"/>
              </w:rPr>
            </w:pPr>
            <w:r>
              <w:rPr>
                <w:sz w:val="24"/>
                <w:szCs w:val="24"/>
                <w:lang w:eastAsia="en-AU"/>
              </w:rPr>
              <w:lastRenderedPageBreak/>
              <w:t>9</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0E01E8" w:rsidRDefault="000E01E8" w14:paraId="2F624C95" w14:textId="34EF630B">
            <w:pPr>
              <w:rPr>
                <w:sz w:val="24"/>
                <w:szCs w:val="24"/>
              </w:rPr>
            </w:pPr>
            <w:r w:rsidRPr="007E54E2">
              <w:rPr>
                <w:sz w:val="24"/>
                <w:szCs w:val="24"/>
              </w:rPr>
              <w:t>modelName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0E01E8" w:rsidP="000E01E8" w:rsidRDefault="000E01E8" w14:paraId="6920C95E" w14:textId="5EB77EA0">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29DA01CD" w14:textId="4081B3F7">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0E01E8" w:rsidRDefault="000E01E8" w14:paraId="2B83E978" w14:textId="363EE171">
            <w:pPr>
              <w:rPr>
                <w:color w:val="000000"/>
                <w:sz w:val="24"/>
                <w:szCs w:val="24"/>
              </w:rPr>
            </w:pPr>
            <w:r w:rsidRPr="007E54E2">
              <w:rPr>
                <w:sz w:val="24"/>
                <w:szCs w:val="24"/>
              </w:rPr>
              <w:t>Model thiết bị</w:t>
            </w:r>
          </w:p>
        </w:tc>
      </w:tr>
      <w:tr w:rsidRPr="007E54E2" w:rsidR="000E01E8" w:rsidTr="00BB5FD8" w14:paraId="667579A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000E01E8" w:rsidP="000E01E8" w:rsidRDefault="000E01E8" w14:paraId="50A48F18" w14:textId="76D1A8EF">
            <w:pPr>
              <w:rPr>
                <w:sz w:val="24"/>
                <w:szCs w:val="24"/>
                <w:lang w:eastAsia="en-AU"/>
              </w:rPr>
            </w:pPr>
            <w:r>
              <w:rPr>
                <w:sz w:val="24"/>
                <w:szCs w:val="24"/>
                <w:lang w:eastAsia="en-AU"/>
              </w:rPr>
              <w:t>10</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E01E8" w:rsidP="000E01E8" w:rsidRDefault="000E01E8" w14:paraId="54127F2F" w14:textId="62E53B6C">
            <w:pPr>
              <w:rPr>
                <w:sz w:val="24"/>
                <w:szCs w:val="24"/>
              </w:rPr>
            </w:pPr>
            <w:r w:rsidRPr="007E54E2">
              <w:rPr>
                <w:sz w:val="24"/>
                <w:szCs w:val="24"/>
              </w:rPr>
              <w:t>hardwareVersion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0E01E8" w:rsidP="000E01E8" w:rsidRDefault="000E01E8" w14:paraId="64A60464" w14:textId="0F257BE6">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0E01E8" w:rsidP="000E01E8" w:rsidRDefault="000E01E8" w14:paraId="500353C2" w14:textId="2C0EDBFB">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000E01E8" w:rsidP="000E01E8" w:rsidRDefault="000E01E8" w14:paraId="2AB114BE" w14:textId="7EA0B877">
            <w:pPr>
              <w:rPr>
                <w:color w:val="000000"/>
                <w:sz w:val="24"/>
                <w:szCs w:val="24"/>
              </w:rPr>
            </w:pPr>
            <w:r w:rsidRPr="007E54E2">
              <w:rPr>
                <w:sz w:val="24"/>
                <w:szCs w:val="24"/>
              </w:rPr>
              <w:t>Phiên bản phần cứng của thiết bị Node</w:t>
            </w:r>
          </w:p>
        </w:tc>
      </w:tr>
    </w:tbl>
    <w:p w:rsidR="00463B1E" w:rsidP="00463B1E" w:rsidRDefault="00463B1E" w14:paraId="48BFEB73" w14:textId="77777777"/>
    <w:p w:rsidR="00463B1E" w:rsidP="00463B1E" w:rsidRDefault="00463B1E" w14:paraId="05B867BC" w14:textId="77777777">
      <w:pPr>
        <w:pStyle w:val="Heading3"/>
      </w:pPr>
      <w:bookmarkStart w:name="_Toc113352750" w:id="182"/>
      <w:r>
        <w:t>Example</w:t>
      </w:r>
      <w:bookmarkEnd w:id="182"/>
    </w:p>
    <w:p w:rsidR="00463B1E" w:rsidP="00463B1E" w:rsidRDefault="00463B1E" w14:paraId="0E703951" w14:textId="77777777">
      <w:pPr>
        <w:rPr>
          <w:b/>
        </w:rPr>
      </w:pPr>
      <w:r>
        <w:rPr>
          <w:b/>
        </w:rPr>
        <w:t>Request:</w:t>
      </w:r>
    </w:p>
    <w:p w:rsidRPr="00960690" w:rsidR="00463B1E" w:rsidP="00463B1E" w:rsidRDefault="00463B1E" w14:paraId="02539DBD" w14:textId="77777777">
      <w:pPr>
        <w:rPr>
          <w:i/>
          <w:u w:val="single"/>
        </w:rPr>
      </w:pPr>
      <w:r w:rsidRPr="00960690">
        <w:rPr>
          <w:u w:val="single"/>
        </w:rPr>
        <w:t>https://192.168.88.1:9000</w:t>
      </w:r>
      <w:r>
        <w:rPr>
          <w:u w:val="single"/>
        </w:rPr>
        <w:t>/onelinkagent</w:t>
      </w:r>
    </w:p>
    <w:p w:rsidR="0057099B" w:rsidP="0057099B" w:rsidRDefault="0057099B" w14:paraId="352E5CE6" w14:textId="77777777">
      <w:r>
        <w:t>{</w:t>
      </w:r>
    </w:p>
    <w:p w:rsidR="0057099B" w:rsidP="0057099B" w:rsidRDefault="0057099B" w14:paraId="4EAEC051" w14:textId="77777777">
      <w:r>
        <w:tab/>
      </w:r>
      <w:r>
        <w:t>"action": "deviceInfoView",</w:t>
      </w:r>
    </w:p>
    <w:p w:rsidR="0057099B" w:rsidP="0057099B" w:rsidRDefault="0057099B" w14:paraId="2114B852" w14:textId="73063F0A">
      <w:r>
        <w:tab/>
      </w:r>
      <w:r>
        <w:t xml:space="preserve">"requestId": </w:t>
      </w:r>
      <w:r w:rsidR="00FA141F">
        <w:t>&lt;requestId&gt;</w:t>
      </w:r>
    </w:p>
    <w:p w:rsidR="00463B1E" w:rsidP="0057099B" w:rsidRDefault="0057099B" w14:paraId="5CD70FCF" w14:textId="32EFF3E9">
      <w:r>
        <w:t>}</w:t>
      </w:r>
    </w:p>
    <w:p w:rsidRPr="00961994" w:rsidR="00463B1E" w:rsidP="00463B1E" w:rsidRDefault="00463B1E" w14:paraId="4186623A" w14:textId="77777777">
      <w:pPr>
        <w:rPr>
          <w:b/>
        </w:rPr>
      </w:pPr>
      <w:r>
        <w:rPr>
          <w:b/>
        </w:rPr>
        <w:t>Response:</w:t>
      </w:r>
    </w:p>
    <w:p w:rsidR="0057099B" w:rsidP="0057099B" w:rsidRDefault="0057099B" w14:paraId="087CDA2B" w14:textId="77777777">
      <w:r>
        <w:t>{</w:t>
      </w:r>
    </w:p>
    <w:p w:rsidR="0057099B" w:rsidP="0057099B" w:rsidRDefault="0057099B" w14:paraId="38CA4F88" w14:textId="77777777">
      <w:r>
        <w:tab/>
      </w:r>
      <w:r>
        <w:t>"status": 0,</w:t>
      </w:r>
    </w:p>
    <w:p w:rsidR="0057099B" w:rsidP="0057099B" w:rsidRDefault="0057099B" w14:paraId="4459D8D1" w14:textId="77777777">
      <w:r>
        <w:tab/>
      </w:r>
      <w:r>
        <w:t>"message": "Success",</w:t>
      </w:r>
    </w:p>
    <w:p w:rsidR="0057099B" w:rsidP="0057099B" w:rsidRDefault="0057099B" w14:paraId="45DF9D8C" w14:textId="01E0F280">
      <w:r>
        <w:tab/>
      </w:r>
      <w:r>
        <w:t xml:space="preserve">"requestId": </w:t>
      </w:r>
      <w:r w:rsidR="00FA141F">
        <w:t>&lt;requestId&gt;</w:t>
      </w:r>
      <w:r>
        <w:t>,</w:t>
      </w:r>
    </w:p>
    <w:p w:rsidR="0057099B" w:rsidP="0057099B" w:rsidRDefault="0057099B" w14:paraId="2EABD29C" w14:textId="77777777">
      <w:r>
        <w:tab/>
      </w:r>
      <w:r>
        <w:t>"data": {</w:t>
      </w:r>
    </w:p>
    <w:p w:rsidR="0057099B" w:rsidP="0057099B" w:rsidRDefault="0057099B" w14:paraId="10BB80D8" w14:textId="77777777">
      <w:r>
        <w:tab/>
      </w:r>
      <w:r>
        <w:tab/>
      </w:r>
      <w:r>
        <w:t>"action": "deviceInfoView",</w:t>
      </w:r>
    </w:p>
    <w:p w:rsidR="0057099B" w:rsidP="0057099B" w:rsidRDefault="0057099B" w14:paraId="044A8D9A" w14:textId="77777777">
      <w:r>
        <w:tab/>
      </w:r>
      <w:r>
        <w:tab/>
      </w:r>
      <w:r>
        <w:t>"results": [{</w:t>
      </w:r>
    </w:p>
    <w:p w:rsidR="0057099B" w:rsidP="0057099B" w:rsidRDefault="0057099B" w14:paraId="3B270A16" w14:textId="77777777">
      <w:r>
        <w:tab/>
      </w:r>
      <w:r>
        <w:tab/>
      </w:r>
      <w:r>
        <w:tab/>
      </w:r>
      <w:r>
        <w:tab/>
      </w:r>
      <w:r>
        <w:t>"firmwareVersion": "&lt;firmwareVersion&gt;",</w:t>
      </w:r>
    </w:p>
    <w:p w:rsidR="0057099B" w:rsidP="0057099B" w:rsidRDefault="0057099B" w14:paraId="63BAD039" w14:textId="77777777">
      <w:r>
        <w:tab/>
      </w:r>
      <w:r>
        <w:tab/>
      </w:r>
      <w:r>
        <w:tab/>
      </w:r>
      <w:r>
        <w:tab/>
      </w:r>
      <w:r>
        <w:t>"buildTimestamp": "&lt;buildTimestamp&gt;",</w:t>
      </w:r>
    </w:p>
    <w:p w:rsidR="0057099B" w:rsidP="0057099B" w:rsidRDefault="0057099B" w14:paraId="10D2F992" w14:textId="77777777">
      <w:r>
        <w:tab/>
      </w:r>
      <w:r>
        <w:tab/>
      </w:r>
      <w:r>
        <w:tab/>
      </w:r>
      <w:r>
        <w:tab/>
      </w:r>
      <w:r>
        <w:t>"deviceMac": "&lt;deviceMac&gt;",</w:t>
      </w:r>
    </w:p>
    <w:p w:rsidR="0057099B" w:rsidP="0057099B" w:rsidRDefault="0057099B" w14:paraId="08BD07DF" w14:textId="77777777">
      <w:r>
        <w:tab/>
      </w:r>
      <w:r>
        <w:tab/>
      </w:r>
      <w:r>
        <w:tab/>
      </w:r>
      <w:r>
        <w:tab/>
      </w:r>
      <w:r>
        <w:t>"serial": "&lt;serial&gt;",</w:t>
      </w:r>
    </w:p>
    <w:p w:rsidR="0057099B" w:rsidP="0057099B" w:rsidRDefault="0057099B" w14:paraId="56E3A178" w14:textId="77777777">
      <w:r>
        <w:tab/>
      </w:r>
      <w:r>
        <w:tab/>
      </w:r>
      <w:r>
        <w:tab/>
      </w:r>
      <w:r>
        <w:tab/>
      </w:r>
      <w:r>
        <w:t>"deviceUptime": "&lt;deviceUptime&gt;",</w:t>
      </w:r>
    </w:p>
    <w:p w:rsidR="0057099B" w:rsidP="0057099B" w:rsidRDefault="0057099B" w14:paraId="75B65FEB" w14:textId="77777777">
      <w:r>
        <w:tab/>
      </w:r>
      <w:r>
        <w:tab/>
      </w:r>
      <w:r>
        <w:tab/>
      </w:r>
      <w:r>
        <w:tab/>
      </w:r>
      <w:r>
        <w:t>"deviceName": "&lt;deviceName&gt;",</w:t>
      </w:r>
    </w:p>
    <w:p w:rsidR="0057099B" w:rsidP="0057099B" w:rsidRDefault="0057099B" w14:paraId="708AA6B7" w14:textId="77777777">
      <w:r>
        <w:tab/>
      </w:r>
      <w:r>
        <w:tab/>
      </w:r>
      <w:r>
        <w:tab/>
      </w:r>
      <w:r>
        <w:tab/>
      </w:r>
      <w:r>
        <w:t>"deviceLocation": "&lt;deviceLocation&gt;",</w:t>
      </w:r>
    </w:p>
    <w:p w:rsidR="0057099B" w:rsidP="0057099B" w:rsidRDefault="0057099B" w14:paraId="122AAD80" w14:textId="55B80440">
      <w:r>
        <w:tab/>
      </w:r>
      <w:r>
        <w:tab/>
      </w:r>
      <w:r>
        <w:tab/>
      </w:r>
      <w:r>
        <w:tab/>
      </w:r>
      <w:r>
        <w:t>"</w:t>
      </w:r>
      <w:r w:rsidRPr="007E54E2" w:rsidR="000E01E8">
        <w:rPr>
          <w:sz w:val="24"/>
          <w:szCs w:val="24"/>
        </w:rPr>
        <w:t>linkState</w:t>
      </w:r>
      <w:r>
        <w:t>": "&lt;linkState&gt;"</w:t>
      </w:r>
    </w:p>
    <w:p w:rsidR="0057099B" w:rsidP="0057099B" w:rsidRDefault="0057099B" w14:paraId="0A4EB416" w14:textId="77777777">
      <w:r>
        <w:tab/>
      </w:r>
      <w:r>
        <w:tab/>
      </w:r>
      <w:r>
        <w:tab/>
      </w:r>
      <w:r>
        <w:t>}</w:t>
      </w:r>
    </w:p>
    <w:p w:rsidR="0057099B" w:rsidP="0057099B" w:rsidRDefault="0057099B" w14:paraId="085F6665" w14:textId="77777777">
      <w:r>
        <w:tab/>
      </w:r>
      <w:r>
        <w:tab/>
      </w:r>
      <w:r>
        <w:t>]</w:t>
      </w:r>
    </w:p>
    <w:p w:rsidR="0057099B" w:rsidP="0057099B" w:rsidRDefault="0057099B" w14:paraId="4EE7DF39" w14:textId="77777777">
      <w:r>
        <w:lastRenderedPageBreak/>
        <w:tab/>
      </w:r>
      <w:r>
        <w:t>}</w:t>
      </w:r>
    </w:p>
    <w:p w:rsidR="008D4143" w:rsidP="0057099B" w:rsidRDefault="0057099B" w14:paraId="07E82041" w14:textId="306B5FD4">
      <w:r>
        <w:t>}</w:t>
      </w:r>
    </w:p>
    <w:p w:rsidR="008D4143" w:rsidP="008933E9" w:rsidRDefault="008933E9" w14:paraId="6F2A161B" w14:textId="1872167F">
      <w:pPr>
        <w:pStyle w:val="Heading2"/>
      </w:pPr>
      <w:bookmarkStart w:name="_Toc113352751" w:id="183"/>
      <w:r w:rsidRPr="008933E9">
        <w:t>wanViewStatus</w:t>
      </w:r>
      <w:bookmarkEnd w:id="183"/>
    </w:p>
    <w:p w:rsidR="008D4143" w:rsidP="008D4143" w:rsidRDefault="008D4143" w14:paraId="3C9F085D" w14:textId="77777777">
      <w:pPr>
        <w:pStyle w:val="Heading3"/>
      </w:pPr>
      <w:bookmarkStart w:name="_Toc113352752" w:id="184"/>
      <w:r>
        <w:t>Mô tả API</w:t>
      </w:r>
      <w:bookmarkEnd w:id="184"/>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D4143" w:rsidTr="008531FB" w14:paraId="4F4B4B17" w14:textId="77777777">
        <w:trPr>
          <w:trHeight w:val="567"/>
        </w:trPr>
        <w:tc>
          <w:tcPr>
            <w:tcW w:w="996" w:type="pct"/>
            <w:shd w:val="clear" w:color="auto" w:fill="D9D9D9" w:themeFill="background1" w:themeFillShade="D9"/>
            <w:vAlign w:val="center"/>
          </w:tcPr>
          <w:p w:rsidRPr="007E54E2" w:rsidR="008D4143" w:rsidP="007908BF" w:rsidRDefault="008D4143" w14:paraId="3C10A9AF"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D4143" w:rsidP="007908BF" w:rsidRDefault="008D4143" w14:paraId="664A6681" w14:textId="77777777">
            <w:pPr>
              <w:pStyle w:val="ANSVNormal"/>
              <w:rPr>
                <w:rFonts w:cs="Times New Roman"/>
                <w:sz w:val="24"/>
                <w:szCs w:val="24"/>
              </w:rPr>
            </w:pPr>
            <w:r w:rsidRPr="007E54E2">
              <w:rPr>
                <w:rFonts w:cs="Times New Roman"/>
                <w:sz w:val="24"/>
                <w:szCs w:val="24"/>
              </w:rPr>
              <w:t>Description</w:t>
            </w:r>
          </w:p>
        </w:tc>
      </w:tr>
      <w:tr w:rsidRPr="007E54E2" w:rsidR="008D4143" w:rsidTr="008531FB" w14:paraId="1BAA320D" w14:textId="77777777">
        <w:trPr>
          <w:trHeight w:val="362"/>
        </w:trPr>
        <w:tc>
          <w:tcPr>
            <w:tcW w:w="996" w:type="pct"/>
            <w:vAlign w:val="center"/>
          </w:tcPr>
          <w:p w:rsidRPr="007E54E2" w:rsidR="008D4143" w:rsidP="008531FB" w:rsidRDefault="008933E9" w14:paraId="168C7E3C" w14:textId="0D461F92">
            <w:pPr>
              <w:rPr>
                <w:color w:val="000000"/>
                <w:sz w:val="24"/>
                <w:szCs w:val="24"/>
              </w:rPr>
            </w:pPr>
            <w:r w:rsidRPr="007E54E2">
              <w:rPr>
                <w:color w:val="000000"/>
                <w:sz w:val="24"/>
                <w:szCs w:val="24"/>
              </w:rPr>
              <w:t>wanViewStatus</w:t>
            </w:r>
          </w:p>
        </w:tc>
        <w:tc>
          <w:tcPr>
            <w:tcW w:w="4004" w:type="pct"/>
            <w:vAlign w:val="center"/>
          </w:tcPr>
          <w:p w:rsidRPr="007E54E2" w:rsidR="008D4143" w:rsidP="008531FB" w:rsidRDefault="008933E9" w14:paraId="26D38536" w14:textId="1A32E8D7">
            <w:pPr>
              <w:overflowPunct/>
              <w:autoSpaceDE/>
              <w:autoSpaceDN/>
              <w:adjustRightInd/>
              <w:spacing w:after="0"/>
              <w:jc w:val="left"/>
              <w:textAlignment w:val="auto"/>
              <w:rPr>
                <w:color w:val="000000"/>
                <w:sz w:val="24"/>
                <w:szCs w:val="24"/>
              </w:rPr>
            </w:pPr>
            <w:r w:rsidRPr="007E54E2">
              <w:rPr>
                <w:color w:val="000000"/>
                <w:sz w:val="24"/>
                <w:szCs w:val="24"/>
              </w:rPr>
              <w:t>Lấy thông tin trạng thái WAN hiện tại</w:t>
            </w:r>
          </w:p>
        </w:tc>
      </w:tr>
      <w:tr w:rsidRPr="007E54E2" w:rsidR="008D4143" w:rsidTr="008531FB" w14:paraId="549253A1" w14:textId="77777777">
        <w:trPr>
          <w:trHeight w:val="362"/>
        </w:trPr>
        <w:tc>
          <w:tcPr>
            <w:tcW w:w="996" w:type="pct"/>
            <w:vAlign w:val="center"/>
          </w:tcPr>
          <w:p w:rsidRPr="007E54E2" w:rsidR="008D4143" w:rsidP="008531FB" w:rsidRDefault="008D4143" w14:paraId="6B4ED07F" w14:textId="77777777">
            <w:pPr>
              <w:rPr>
                <w:sz w:val="24"/>
                <w:szCs w:val="24"/>
              </w:rPr>
            </w:pPr>
            <w:r w:rsidRPr="007E54E2">
              <w:rPr>
                <w:sz w:val="24"/>
                <w:szCs w:val="24"/>
              </w:rPr>
              <w:t>Host</w:t>
            </w:r>
          </w:p>
        </w:tc>
        <w:tc>
          <w:tcPr>
            <w:tcW w:w="4004" w:type="pct"/>
            <w:vAlign w:val="center"/>
          </w:tcPr>
          <w:p w:rsidRPr="007E54E2" w:rsidR="008D4143" w:rsidP="007908BF" w:rsidRDefault="008D4143" w14:paraId="49A185AE" w14:textId="77777777">
            <w:pPr>
              <w:pStyle w:val="ANSVNormal"/>
              <w:rPr>
                <w:rFonts w:cs="Times New Roman"/>
                <w:sz w:val="24"/>
                <w:szCs w:val="24"/>
              </w:rPr>
            </w:pPr>
            <w:r w:rsidRPr="007E54E2">
              <w:rPr>
                <w:rFonts w:cs="Times New Roman"/>
                <w:sz w:val="24"/>
                <w:szCs w:val="24"/>
              </w:rPr>
              <w:t>https://&lt;ip&gt;:9000/onelinkagent</w:t>
            </w:r>
          </w:p>
        </w:tc>
      </w:tr>
      <w:tr w:rsidRPr="007E54E2" w:rsidR="008D4143" w:rsidTr="008531FB" w14:paraId="3413D440" w14:textId="77777777">
        <w:tc>
          <w:tcPr>
            <w:tcW w:w="996" w:type="pct"/>
            <w:vAlign w:val="center"/>
          </w:tcPr>
          <w:p w:rsidRPr="007E54E2" w:rsidR="008D4143" w:rsidP="007908BF" w:rsidRDefault="008D4143" w14:paraId="0C9F2527"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D4143" w:rsidP="007908BF" w:rsidRDefault="008D4143" w14:paraId="5060FE97" w14:textId="77777777">
            <w:pPr>
              <w:pStyle w:val="ANSVNormal"/>
              <w:rPr>
                <w:rFonts w:cs="Times New Roman"/>
                <w:sz w:val="24"/>
                <w:szCs w:val="24"/>
              </w:rPr>
            </w:pPr>
            <w:r w:rsidRPr="007E54E2">
              <w:rPr>
                <w:rFonts w:cs="Times New Roman"/>
                <w:sz w:val="24"/>
                <w:szCs w:val="24"/>
              </w:rPr>
              <w:t>HTTP POST</w:t>
            </w:r>
          </w:p>
        </w:tc>
      </w:tr>
      <w:tr w:rsidRPr="007E54E2" w:rsidR="008D4143" w:rsidTr="008531FB" w14:paraId="509ED426" w14:textId="77777777">
        <w:tc>
          <w:tcPr>
            <w:tcW w:w="996" w:type="pct"/>
            <w:vAlign w:val="center"/>
          </w:tcPr>
          <w:p w:rsidRPr="007E54E2" w:rsidR="008D4143" w:rsidP="007908BF" w:rsidRDefault="008D4143" w14:paraId="77C27C94"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D4143" w:rsidP="007908BF" w:rsidRDefault="008D4143" w14:paraId="7B323817" w14:textId="77777777">
            <w:pPr>
              <w:pStyle w:val="ANSVNormal"/>
              <w:rPr>
                <w:rFonts w:cs="Times New Roman"/>
                <w:sz w:val="24"/>
                <w:szCs w:val="24"/>
              </w:rPr>
            </w:pPr>
            <w:r w:rsidRPr="007E54E2">
              <w:rPr>
                <w:rFonts w:cs="Times New Roman"/>
                <w:sz w:val="24"/>
                <w:szCs w:val="24"/>
              </w:rPr>
              <w:t>application/json</w:t>
            </w:r>
          </w:p>
        </w:tc>
      </w:tr>
      <w:tr w:rsidRPr="007E54E2" w:rsidR="008D4143" w:rsidTr="008531FB" w14:paraId="33D26C64" w14:textId="77777777">
        <w:tc>
          <w:tcPr>
            <w:tcW w:w="996" w:type="pct"/>
            <w:vAlign w:val="center"/>
          </w:tcPr>
          <w:p w:rsidRPr="007E54E2" w:rsidR="008D4143" w:rsidP="007908BF" w:rsidRDefault="008D4143" w14:paraId="783D9124"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D4143" w14:paraId="47E7F785" w14:textId="54C274B5">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D4143" w:rsidP="00316984" w:rsidRDefault="00316984" w14:paraId="6CF5FC06" w14:textId="290F8DDF">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D4143" w:rsidTr="008531FB" w14:paraId="07D96130" w14:textId="77777777">
        <w:tc>
          <w:tcPr>
            <w:tcW w:w="996" w:type="pct"/>
            <w:vAlign w:val="center"/>
          </w:tcPr>
          <w:p w:rsidRPr="007E54E2" w:rsidR="008D4143" w:rsidP="007908BF" w:rsidRDefault="008D4143" w14:paraId="2A94F5B2"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D4143" w:rsidP="007908BF" w:rsidRDefault="008D4143" w14:paraId="2FA27E70" w14:textId="77777777">
            <w:pPr>
              <w:pStyle w:val="ANSVNormal"/>
              <w:rPr>
                <w:rFonts w:cs="Times New Roman"/>
                <w:sz w:val="24"/>
                <w:szCs w:val="24"/>
              </w:rPr>
            </w:pPr>
            <w:r w:rsidRPr="007E54E2">
              <w:rPr>
                <w:rFonts w:cs="Times New Roman"/>
                <w:sz w:val="24"/>
                <w:szCs w:val="24"/>
              </w:rPr>
              <w:t>JSON object</w:t>
            </w:r>
          </w:p>
        </w:tc>
      </w:tr>
    </w:tbl>
    <w:p w:rsidR="008D4143" w:rsidP="008D4143" w:rsidRDefault="008D4143" w14:paraId="39722164" w14:textId="77777777"/>
    <w:p w:rsidR="008D4143" w:rsidP="008D4143" w:rsidRDefault="008D4143" w14:paraId="6A77C095" w14:textId="77777777">
      <w:pPr>
        <w:pStyle w:val="Heading3"/>
      </w:pPr>
      <w:bookmarkStart w:name="_Toc113352753" w:id="185"/>
      <w:r>
        <w:t>Request</w:t>
      </w:r>
      <w:bookmarkEnd w:id="185"/>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74AE83C0"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0F240A5E" w14:textId="77777777">
            <w:pPr>
              <w:rPr>
                <w:b/>
                <w:bCs/>
                <w:sz w:val="24"/>
                <w:szCs w:val="24"/>
                <w:lang w:eastAsia="en-AU"/>
              </w:rPr>
            </w:pPr>
            <w:r w:rsidRPr="007E54E2">
              <w:rPr>
                <w:b/>
                <w:bCs/>
                <w:sz w:val="24"/>
                <w:szCs w:val="24"/>
                <w:lang w:eastAsia="en-AU"/>
              </w:rPr>
              <w:t>Payload</w:t>
            </w:r>
          </w:p>
        </w:tc>
      </w:tr>
      <w:tr w:rsidRPr="007E54E2" w:rsidR="008D4143" w:rsidTr="008531FB" w14:paraId="02873C9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6601412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92D5E4B"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C87370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2A56712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13F4001" w14:textId="77777777">
            <w:pPr>
              <w:rPr>
                <w:b/>
                <w:bCs/>
                <w:sz w:val="24"/>
                <w:szCs w:val="24"/>
                <w:lang w:eastAsia="en-AU"/>
              </w:rPr>
            </w:pPr>
            <w:r w:rsidRPr="007E54E2">
              <w:rPr>
                <w:b/>
                <w:bCs/>
                <w:sz w:val="24"/>
                <w:szCs w:val="24"/>
                <w:lang w:eastAsia="en-AU"/>
              </w:rPr>
              <w:t>Description</w:t>
            </w:r>
          </w:p>
        </w:tc>
      </w:tr>
      <w:tr w:rsidRPr="007E54E2" w:rsidR="008D4143" w:rsidTr="008531FB" w14:paraId="19CA57A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192CE2C6"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A047EF3"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498729E3"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15EBBBC"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A550613" w14:textId="77777777">
            <w:pPr>
              <w:rPr>
                <w:sz w:val="24"/>
                <w:szCs w:val="24"/>
                <w:lang w:eastAsia="en-AU"/>
              </w:rPr>
            </w:pPr>
            <w:r w:rsidRPr="007E54E2">
              <w:rPr>
                <w:sz w:val="24"/>
                <w:szCs w:val="24"/>
                <w:lang w:eastAsia="en-AU"/>
              </w:rPr>
              <w:t>Yêu cầu nghiệp vụ</w:t>
            </w:r>
          </w:p>
          <w:p w:rsidRPr="007E54E2" w:rsidR="008D4143" w:rsidP="008531FB" w:rsidRDefault="008D4143" w14:paraId="7AD6B428" w14:textId="74EB5041">
            <w:pPr>
              <w:rPr>
                <w:b/>
                <w:bCs/>
                <w:sz w:val="24"/>
                <w:szCs w:val="24"/>
                <w:lang w:eastAsia="en-AU"/>
              </w:rPr>
            </w:pPr>
            <w:r w:rsidRPr="007E54E2">
              <w:rPr>
                <w:sz w:val="24"/>
                <w:szCs w:val="24"/>
                <w:lang w:eastAsia="en-AU"/>
              </w:rPr>
              <w:t xml:space="preserve">action = </w:t>
            </w:r>
            <w:r w:rsidRPr="007E54E2" w:rsidR="008933E9">
              <w:rPr>
                <w:sz w:val="24"/>
                <w:szCs w:val="24"/>
                <w:lang w:eastAsia="en-AU"/>
              </w:rPr>
              <w:t>wanViewStatus</w:t>
            </w:r>
          </w:p>
        </w:tc>
      </w:tr>
      <w:tr w:rsidRPr="007E54E2" w:rsidR="00D271EB" w:rsidTr="008531FB" w14:paraId="708B409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2912B30"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632868A" w14:textId="4B497A59">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2B601528" w14:textId="3B1485A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01872C7" w14:textId="5BD1D580">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B539516" w14:textId="25DC6A09">
            <w:pPr>
              <w:rPr>
                <w:sz w:val="24"/>
                <w:szCs w:val="24"/>
                <w:lang w:eastAsia="en-AU"/>
              </w:rPr>
            </w:pPr>
            <w:r w:rsidRPr="007E54E2">
              <w:rPr>
                <w:sz w:val="24"/>
                <w:szCs w:val="24"/>
                <w:lang w:eastAsia="en-AU"/>
              </w:rPr>
              <w:t>Index của request</w:t>
            </w:r>
          </w:p>
        </w:tc>
      </w:tr>
    </w:tbl>
    <w:p w:rsidR="008D4143" w:rsidP="008D4143" w:rsidRDefault="008D4143" w14:paraId="54FA6ABB" w14:textId="77777777"/>
    <w:p w:rsidR="008D4143" w:rsidP="008D4143" w:rsidRDefault="008D4143" w14:paraId="25DD6C6A" w14:textId="77777777">
      <w:pPr>
        <w:pStyle w:val="Heading3"/>
      </w:pPr>
      <w:bookmarkStart w:name="_Toc113352754" w:id="186"/>
      <w:r>
        <w:t>Response</w:t>
      </w:r>
      <w:bookmarkEnd w:id="186"/>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7D9E3BC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3A94E83D" w14:textId="77777777">
            <w:pPr>
              <w:rPr>
                <w:b/>
                <w:bCs/>
                <w:sz w:val="24"/>
                <w:szCs w:val="24"/>
                <w:lang w:eastAsia="en-AU"/>
              </w:rPr>
            </w:pPr>
            <w:r w:rsidRPr="007E54E2">
              <w:rPr>
                <w:b/>
                <w:bCs/>
                <w:sz w:val="24"/>
                <w:szCs w:val="24"/>
                <w:lang w:eastAsia="en-AU"/>
              </w:rPr>
              <w:t>Payload</w:t>
            </w:r>
          </w:p>
        </w:tc>
      </w:tr>
      <w:tr w:rsidRPr="007E54E2" w:rsidR="008D4143" w:rsidTr="008531FB" w14:paraId="6DF04BE8"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3A69514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55F41E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26FBDC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73CFDE7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89597E1" w14:textId="77777777">
            <w:pPr>
              <w:rPr>
                <w:b/>
                <w:bCs/>
                <w:sz w:val="24"/>
                <w:szCs w:val="24"/>
                <w:lang w:eastAsia="en-AU"/>
              </w:rPr>
            </w:pPr>
            <w:r w:rsidRPr="007E54E2">
              <w:rPr>
                <w:b/>
                <w:bCs/>
                <w:sz w:val="24"/>
                <w:szCs w:val="24"/>
                <w:lang w:eastAsia="en-AU"/>
              </w:rPr>
              <w:t>Description</w:t>
            </w:r>
          </w:p>
        </w:tc>
      </w:tr>
      <w:tr w:rsidRPr="007E54E2" w:rsidR="008D4143" w:rsidTr="008531FB" w14:paraId="4844C4E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69CF3D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E42B8E6"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20BC21D4"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6C6A866C" w14:textId="1E4136C9">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DB3D738" w14:textId="225449A0">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8D4143" w:rsidP="008531FB" w:rsidRDefault="008D4143" w14:paraId="07544E19" w14:textId="78B4DAC3">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D4143" w:rsidTr="008531FB" w14:paraId="34D106A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11420DF6"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2E1E5383"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5C768475"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49C45B5D" w14:textId="6F266DA8">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CF1D6FB" w14:textId="48358F24">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0847763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1F8A8E7" w14:textId="77777777">
            <w:pPr>
              <w:rPr>
                <w:sz w:val="24"/>
                <w:szCs w:val="24"/>
                <w:lang w:eastAsia="en-AU"/>
              </w:rPr>
            </w:pPr>
            <w:r w:rsidRPr="007E54E2">
              <w:rPr>
                <w:sz w:val="24"/>
                <w:szCs w:val="24"/>
                <w:lang w:eastAsia="en-AU"/>
              </w:rPr>
              <w:lastRenderedPageBreak/>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749244" w14:textId="45056FB6">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21C0734" w14:textId="70EC85D0">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84D4131" w14:textId="0ADC4432">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6CAAC78" w14:textId="52F7A9F7">
            <w:pPr>
              <w:rPr>
                <w:sz w:val="24"/>
                <w:szCs w:val="24"/>
                <w:lang w:eastAsia="en-AU"/>
              </w:rPr>
            </w:pPr>
            <w:r w:rsidRPr="007E54E2">
              <w:rPr>
                <w:sz w:val="24"/>
                <w:szCs w:val="24"/>
                <w:lang w:eastAsia="en-AU"/>
              </w:rPr>
              <w:t>Index của request</w:t>
            </w:r>
          </w:p>
        </w:tc>
      </w:tr>
      <w:tr w:rsidRPr="007E54E2" w:rsidR="00D271EB" w:rsidTr="008531FB" w14:paraId="2EB221D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88F417F"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AD08857"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D0B5E53"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82E8593" w14:textId="5F287291">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C70FB3"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8D4143" w:rsidP="008D4143" w:rsidRDefault="008D4143" w14:paraId="02C815F6"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6A47703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50FF3956" w14:textId="77777777">
            <w:pPr>
              <w:rPr>
                <w:b/>
                <w:bCs/>
                <w:sz w:val="24"/>
                <w:szCs w:val="24"/>
                <w:lang w:eastAsia="en-AU"/>
              </w:rPr>
            </w:pPr>
            <w:r w:rsidRPr="007E54E2">
              <w:rPr>
                <w:b/>
                <w:bCs/>
                <w:sz w:val="24"/>
                <w:szCs w:val="24"/>
                <w:lang w:eastAsia="en-AU"/>
              </w:rPr>
              <w:t>data object</w:t>
            </w:r>
          </w:p>
        </w:tc>
      </w:tr>
      <w:tr w:rsidRPr="007E54E2" w:rsidR="008D4143" w:rsidTr="008531FB" w14:paraId="6802B4B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51A89B89"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4C63C16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9FF056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377E0AD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973BC10" w14:textId="77777777">
            <w:pPr>
              <w:rPr>
                <w:b/>
                <w:bCs/>
                <w:sz w:val="24"/>
                <w:szCs w:val="24"/>
                <w:lang w:eastAsia="en-AU"/>
              </w:rPr>
            </w:pPr>
            <w:r w:rsidRPr="007E54E2">
              <w:rPr>
                <w:b/>
                <w:bCs/>
                <w:sz w:val="24"/>
                <w:szCs w:val="24"/>
                <w:lang w:eastAsia="en-AU"/>
              </w:rPr>
              <w:t>Description</w:t>
            </w:r>
          </w:p>
        </w:tc>
      </w:tr>
      <w:tr w:rsidRPr="007E54E2" w:rsidR="008D4143" w:rsidTr="008531FB" w14:paraId="6661151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4ADB908B"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44509F2"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479B86DE"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3491D973" w14:textId="7E92C852">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5A4FF2B5" w14:textId="77777777">
            <w:pPr>
              <w:rPr>
                <w:sz w:val="24"/>
                <w:szCs w:val="24"/>
                <w:lang w:eastAsia="en-AU"/>
              </w:rPr>
            </w:pPr>
            <w:r w:rsidRPr="007E54E2">
              <w:rPr>
                <w:sz w:val="24"/>
                <w:szCs w:val="24"/>
                <w:lang w:eastAsia="en-AU"/>
              </w:rPr>
              <w:t>Hành động được yêu cầu</w:t>
            </w:r>
          </w:p>
          <w:p w:rsidRPr="007E54E2" w:rsidR="008D4143" w:rsidP="008531FB" w:rsidRDefault="008D4143" w14:paraId="481EF31A" w14:textId="682945A9">
            <w:pPr>
              <w:rPr>
                <w:bCs/>
                <w:sz w:val="24"/>
                <w:szCs w:val="24"/>
                <w:lang w:eastAsia="en-AU"/>
              </w:rPr>
            </w:pPr>
            <w:r w:rsidRPr="007E54E2">
              <w:rPr>
                <w:bCs/>
                <w:sz w:val="24"/>
                <w:szCs w:val="24"/>
                <w:lang w:eastAsia="en-AU"/>
              </w:rPr>
              <w:t xml:space="preserve">action = </w:t>
            </w:r>
            <w:r w:rsidRPr="007E54E2" w:rsidR="008933E9">
              <w:rPr>
                <w:bCs/>
                <w:sz w:val="24"/>
                <w:szCs w:val="24"/>
                <w:lang w:eastAsia="en-AU"/>
              </w:rPr>
              <w:t>wanViewStatus</w:t>
            </w:r>
          </w:p>
        </w:tc>
      </w:tr>
      <w:tr w:rsidRPr="007E54E2" w:rsidR="008D4143" w:rsidTr="008531FB" w14:paraId="226193F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5741696"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193478B"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4A2C6B2C"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2518625C" w14:textId="338FF611">
            <w:pPr>
              <w:jc w:val="center"/>
              <w:rPr>
                <w:sz w:val="24"/>
                <w:szCs w:val="24"/>
                <w:lang w:eastAsia="en-AU"/>
              </w:rPr>
            </w:pPr>
            <w:r w:rsidRPr="007E54E2">
              <w:rPr>
                <w:sz w:val="24"/>
                <w:szCs w:val="24"/>
                <w:lang w:eastAsia="en-AU"/>
              </w:rPr>
              <w:t>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3822210" w14:textId="77777777">
            <w:pPr>
              <w:rPr>
                <w:sz w:val="24"/>
                <w:szCs w:val="24"/>
                <w:lang w:eastAsia="en-AU"/>
              </w:rPr>
            </w:pPr>
          </w:p>
        </w:tc>
      </w:tr>
    </w:tbl>
    <w:p w:rsidRPr="00F0172A" w:rsidR="008D4143" w:rsidP="008D4143" w:rsidRDefault="008D4143" w14:paraId="1475F72C"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401CE47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0C980C4F" w14:textId="77777777">
            <w:pPr>
              <w:rPr>
                <w:b/>
                <w:bCs/>
                <w:sz w:val="24"/>
                <w:szCs w:val="24"/>
                <w:lang w:eastAsia="en-AU"/>
              </w:rPr>
            </w:pPr>
            <w:r w:rsidRPr="007E54E2">
              <w:rPr>
                <w:b/>
                <w:bCs/>
                <w:sz w:val="24"/>
                <w:szCs w:val="24"/>
                <w:lang w:eastAsia="en-AU"/>
              </w:rPr>
              <w:t>results object</w:t>
            </w:r>
          </w:p>
        </w:tc>
      </w:tr>
      <w:tr w:rsidRPr="007E54E2" w:rsidR="008D4143" w:rsidTr="008531FB" w14:paraId="4C2DCF1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2F7500F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6B3FBB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1CCADD1"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1434FAF4"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4F8C15D1" w14:textId="77777777">
            <w:pPr>
              <w:rPr>
                <w:b/>
                <w:bCs/>
                <w:sz w:val="24"/>
                <w:szCs w:val="24"/>
                <w:lang w:eastAsia="en-AU"/>
              </w:rPr>
            </w:pPr>
            <w:r w:rsidRPr="007E54E2">
              <w:rPr>
                <w:b/>
                <w:bCs/>
                <w:sz w:val="24"/>
                <w:szCs w:val="24"/>
                <w:lang w:eastAsia="en-AU"/>
              </w:rPr>
              <w:t>Description</w:t>
            </w:r>
          </w:p>
        </w:tc>
      </w:tr>
      <w:tr w:rsidRPr="007E54E2" w:rsidR="008933E9" w:rsidTr="008531FB" w14:paraId="4C084BE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933E9" w:rsidP="008933E9" w:rsidRDefault="008933E9" w14:paraId="146E68DE" w14:textId="67FD214A">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933E9" w:rsidP="008933E9" w:rsidRDefault="008933E9" w14:paraId="6AB9D95F" w14:textId="6F343AD3">
            <w:pPr>
              <w:rPr>
                <w:bCs/>
                <w:sz w:val="24"/>
                <w:szCs w:val="24"/>
                <w:lang w:eastAsia="en-AU"/>
              </w:rPr>
            </w:pPr>
            <w:r w:rsidRPr="007E54E2">
              <w:rPr>
                <w:sz w:val="24"/>
                <w:szCs w:val="24"/>
              </w:rPr>
              <w:t>wanIndex</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933E9" w:rsidP="008933E9" w:rsidRDefault="00F53563" w14:paraId="76D511B6" w14:textId="2AE675E3">
            <w:pPr>
              <w:rPr>
                <w:bCs/>
                <w:sz w:val="24"/>
                <w:szCs w:val="24"/>
                <w:lang w:eastAsia="en-AU"/>
              </w:rPr>
            </w:pPr>
            <w:r>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933E9" w:rsidP="008933E9" w:rsidRDefault="00F53563" w14:paraId="67156B26" w14:textId="369F901A">
            <w:pPr>
              <w:jc w:val="center"/>
              <w:rPr>
                <w:sz w:val="24"/>
                <w:szCs w:val="24"/>
                <w:lang w:eastAsia="en-AU"/>
              </w:rPr>
            </w:pPr>
            <w:r w:rsidRPr="007E54E2">
              <w:rPr>
                <w:sz w:val="24"/>
                <w:szCs w:val="24"/>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933E9" w:rsidP="00F53563" w:rsidRDefault="008933E9" w14:paraId="3BBC90B5" w14:textId="3F11971C">
            <w:pPr>
              <w:rPr>
                <w:bCs/>
                <w:sz w:val="24"/>
                <w:szCs w:val="24"/>
                <w:lang w:eastAsia="en-AU"/>
              </w:rPr>
            </w:pPr>
            <w:r w:rsidRPr="007E54E2">
              <w:rPr>
                <w:sz w:val="24"/>
                <w:szCs w:val="24"/>
              </w:rPr>
              <w:t>Index của WAN.</w:t>
            </w:r>
          </w:p>
        </w:tc>
      </w:tr>
      <w:tr w:rsidRPr="007E54E2" w:rsidR="008933E9" w:rsidTr="008531FB" w14:paraId="2202820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933E9" w:rsidP="008933E9" w:rsidRDefault="008933E9" w14:paraId="3BA08D5F" w14:textId="64FEF2F0">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933E9" w:rsidP="008933E9" w:rsidRDefault="008933E9" w14:paraId="195C4FBA" w14:textId="62888137">
            <w:pPr>
              <w:rPr>
                <w:bCs/>
                <w:sz w:val="24"/>
                <w:szCs w:val="24"/>
                <w:lang w:eastAsia="en-AU"/>
              </w:rPr>
            </w:pPr>
            <w:r w:rsidRPr="007E54E2">
              <w:rPr>
                <w:sz w:val="24"/>
                <w:szCs w:val="24"/>
              </w:rPr>
              <w:t>wanStatus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933E9" w:rsidP="008933E9" w:rsidRDefault="008933E9" w14:paraId="056B60B9" w14:textId="34D94D29">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933E9" w:rsidP="008933E9" w:rsidRDefault="008933E9" w14:paraId="036A5DFF" w14:textId="17EE5C96">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933E9" w:rsidP="008933E9" w:rsidRDefault="008933E9" w14:paraId="22A4A960" w14:textId="3822D9D9">
            <w:pPr>
              <w:rPr>
                <w:bCs/>
                <w:sz w:val="24"/>
                <w:szCs w:val="24"/>
                <w:lang w:eastAsia="en-AU"/>
              </w:rPr>
            </w:pPr>
            <w:r w:rsidRPr="007E54E2">
              <w:rPr>
                <w:sz w:val="24"/>
                <w:szCs w:val="24"/>
              </w:rPr>
              <w:t>Trạng thái của WAN</w:t>
            </w:r>
          </w:p>
        </w:tc>
      </w:tr>
      <w:tr w:rsidRPr="007E54E2" w:rsidR="008933E9" w:rsidTr="008531FB" w14:paraId="288CB74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933E9" w:rsidP="008933E9" w:rsidRDefault="008933E9" w14:paraId="1C6D7D23" w14:textId="5E2C94CF">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933E9" w:rsidP="008933E9" w:rsidRDefault="008933E9" w14:paraId="2F6679C3" w14:textId="0EF150D5">
            <w:pPr>
              <w:rPr>
                <w:bCs/>
                <w:sz w:val="24"/>
                <w:szCs w:val="24"/>
                <w:lang w:eastAsia="en-AU"/>
              </w:rPr>
            </w:pPr>
            <w:r w:rsidRPr="007E54E2">
              <w:rPr>
                <w:sz w:val="24"/>
                <w:szCs w:val="24"/>
              </w:rPr>
              <w:t>wanipv4Addr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933E9" w:rsidP="008933E9" w:rsidRDefault="008933E9" w14:paraId="095A03B6" w14:textId="71F8022E">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933E9" w:rsidP="008933E9" w:rsidRDefault="008933E9" w14:paraId="5D4D16BC" w14:textId="6BEF41F2">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933E9" w:rsidP="008933E9" w:rsidRDefault="008933E9" w14:paraId="716E1E48" w14:textId="62DB5F8C">
            <w:pPr>
              <w:rPr>
                <w:bCs/>
                <w:sz w:val="24"/>
                <w:szCs w:val="24"/>
                <w:lang w:eastAsia="en-AU"/>
              </w:rPr>
            </w:pPr>
            <w:r w:rsidRPr="007E54E2">
              <w:rPr>
                <w:sz w:val="24"/>
                <w:szCs w:val="24"/>
              </w:rPr>
              <w:t>Địa chỉ WAN IPv4.</w:t>
            </w:r>
          </w:p>
        </w:tc>
      </w:tr>
      <w:tr w:rsidRPr="007E54E2" w:rsidR="008933E9" w:rsidTr="008531FB" w14:paraId="3A7A729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933E9" w:rsidP="008933E9" w:rsidRDefault="008933E9" w14:paraId="64A9F7E6" w14:textId="1089FC6D">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933E9" w:rsidP="008933E9" w:rsidRDefault="008933E9" w14:paraId="67981E26" w14:textId="5960D4BD">
            <w:pPr>
              <w:rPr>
                <w:bCs/>
                <w:sz w:val="24"/>
                <w:szCs w:val="24"/>
                <w:lang w:eastAsia="en-AU"/>
              </w:rPr>
            </w:pPr>
            <w:r w:rsidRPr="007E54E2">
              <w:rPr>
                <w:sz w:val="24"/>
                <w:szCs w:val="24"/>
              </w:rPr>
              <w:t>wanipv6Addr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933E9" w:rsidP="008933E9" w:rsidRDefault="008933E9" w14:paraId="51C991B6" w14:textId="527890FA">
            <w:pPr>
              <w:rPr>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933E9" w:rsidP="008933E9" w:rsidRDefault="00CA3E8A" w14:paraId="3CE7E143" w14:textId="239EE8CD">
            <w:pPr>
              <w:jc w:val="center"/>
              <w:rPr>
                <w:sz w:val="24"/>
                <w:szCs w:val="24"/>
                <w:lang w:eastAsia="en-AU"/>
              </w:rPr>
            </w:pPr>
            <w:r w:rsidRPr="007E54E2">
              <w:rPr>
                <w:sz w:val="24"/>
                <w:szCs w:val="24"/>
                <w:lang w:eastAsia="en-AU"/>
              </w:rPr>
              <w:t>39</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933E9" w:rsidP="008933E9" w:rsidRDefault="008933E9" w14:paraId="26B9A1A1" w14:textId="1D15357E">
            <w:pPr>
              <w:rPr>
                <w:bCs/>
                <w:sz w:val="24"/>
                <w:szCs w:val="24"/>
                <w:lang w:eastAsia="en-AU"/>
              </w:rPr>
            </w:pPr>
            <w:r w:rsidRPr="007E54E2">
              <w:rPr>
                <w:sz w:val="24"/>
                <w:szCs w:val="24"/>
              </w:rPr>
              <w:t>Địa chỉ WAN IPv6.</w:t>
            </w:r>
          </w:p>
        </w:tc>
      </w:tr>
    </w:tbl>
    <w:p w:rsidR="008D4143" w:rsidP="008D4143" w:rsidRDefault="008D4143" w14:paraId="755539E1" w14:textId="77777777"/>
    <w:p w:rsidR="008D4143" w:rsidP="008D4143" w:rsidRDefault="008D4143" w14:paraId="619A5FD4" w14:textId="77777777">
      <w:pPr>
        <w:pStyle w:val="Heading3"/>
      </w:pPr>
      <w:bookmarkStart w:name="_Toc113352755" w:id="187"/>
      <w:r>
        <w:t>Example</w:t>
      </w:r>
      <w:bookmarkEnd w:id="187"/>
    </w:p>
    <w:p w:rsidR="008D4143" w:rsidP="008D4143" w:rsidRDefault="008D4143" w14:paraId="7A5B21DA" w14:textId="77777777">
      <w:pPr>
        <w:rPr>
          <w:b/>
        </w:rPr>
      </w:pPr>
      <w:r>
        <w:rPr>
          <w:b/>
        </w:rPr>
        <w:t>Request:</w:t>
      </w:r>
    </w:p>
    <w:p w:rsidRPr="00960690" w:rsidR="008D4143" w:rsidP="008D4143" w:rsidRDefault="008D4143" w14:paraId="152EA03C" w14:textId="77777777">
      <w:pPr>
        <w:rPr>
          <w:i/>
          <w:u w:val="single"/>
        </w:rPr>
      </w:pPr>
      <w:r w:rsidRPr="00960690">
        <w:rPr>
          <w:u w:val="single"/>
        </w:rPr>
        <w:t>https://192.168.88.1:9000</w:t>
      </w:r>
      <w:r>
        <w:rPr>
          <w:u w:val="single"/>
        </w:rPr>
        <w:t>/onelinkagent</w:t>
      </w:r>
    </w:p>
    <w:p w:rsidR="008933E9" w:rsidP="008933E9" w:rsidRDefault="008933E9" w14:paraId="3EDA9A40" w14:textId="77777777">
      <w:r>
        <w:t>{</w:t>
      </w:r>
    </w:p>
    <w:p w:rsidR="008933E9" w:rsidP="008933E9" w:rsidRDefault="008933E9" w14:paraId="635C6D94" w14:textId="77777777">
      <w:r>
        <w:tab/>
      </w:r>
      <w:r>
        <w:t>"action": "wanViewStatus",</w:t>
      </w:r>
    </w:p>
    <w:p w:rsidR="008933E9" w:rsidP="008933E9" w:rsidRDefault="008933E9" w14:paraId="6BE4A8EB" w14:textId="489248BB">
      <w:r>
        <w:tab/>
      </w:r>
      <w:r>
        <w:t xml:space="preserve">"requestId": </w:t>
      </w:r>
      <w:r w:rsidR="00FA141F">
        <w:t>&lt;requestId&gt;</w:t>
      </w:r>
    </w:p>
    <w:p w:rsidR="008D4143" w:rsidP="008933E9" w:rsidRDefault="008933E9" w14:paraId="38C5D0F9" w14:textId="3E313DA0">
      <w:r>
        <w:t>}</w:t>
      </w:r>
    </w:p>
    <w:p w:rsidRPr="00961994" w:rsidR="008D4143" w:rsidP="008D4143" w:rsidRDefault="008D4143" w14:paraId="17EEBC9F" w14:textId="77777777">
      <w:pPr>
        <w:rPr>
          <w:b/>
        </w:rPr>
      </w:pPr>
      <w:r>
        <w:rPr>
          <w:b/>
        </w:rPr>
        <w:t>Response:</w:t>
      </w:r>
    </w:p>
    <w:p w:rsidR="008933E9" w:rsidP="008933E9" w:rsidRDefault="008933E9" w14:paraId="34F2F080" w14:textId="77777777">
      <w:r>
        <w:t>{</w:t>
      </w:r>
    </w:p>
    <w:p w:rsidR="008933E9" w:rsidP="008933E9" w:rsidRDefault="008933E9" w14:paraId="67013B2F" w14:textId="77777777">
      <w:r>
        <w:tab/>
      </w:r>
      <w:r>
        <w:t>"status": 0,</w:t>
      </w:r>
    </w:p>
    <w:p w:rsidR="008933E9" w:rsidP="008933E9" w:rsidRDefault="008933E9" w14:paraId="35486E5D" w14:textId="77777777">
      <w:r>
        <w:tab/>
      </w:r>
      <w:r>
        <w:t>"message": "Success",</w:t>
      </w:r>
    </w:p>
    <w:p w:rsidR="008933E9" w:rsidP="008933E9" w:rsidRDefault="008933E9" w14:paraId="36BEBC07" w14:textId="3D3F7BAB">
      <w:r>
        <w:lastRenderedPageBreak/>
        <w:tab/>
      </w:r>
      <w:r>
        <w:t xml:space="preserve">"requestId": </w:t>
      </w:r>
      <w:r w:rsidR="00FA141F">
        <w:t>&lt;requestId&gt;</w:t>
      </w:r>
      <w:r>
        <w:t>,</w:t>
      </w:r>
    </w:p>
    <w:p w:rsidR="008933E9" w:rsidP="008933E9" w:rsidRDefault="008933E9" w14:paraId="4E403501" w14:textId="77777777">
      <w:r>
        <w:tab/>
      </w:r>
      <w:r>
        <w:t>"data": {</w:t>
      </w:r>
    </w:p>
    <w:p w:rsidR="008933E9" w:rsidP="008933E9" w:rsidRDefault="008933E9" w14:paraId="103E46C0" w14:textId="77777777">
      <w:r>
        <w:tab/>
      </w:r>
      <w:r>
        <w:tab/>
      </w:r>
      <w:r>
        <w:t>"action": "wanViewStatus",</w:t>
      </w:r>
    </w:p>
    <w:p w:rsidR="008933E9" w:rsidP="008933E9" w:rsidRDefault="008933E9" w14:paraId="402CEFFE" w14:textId="77777777">
      <w:r>
        <w:tab/>
      </w:r>
      <w:r>
        <w:tab/>
      </w:r>
      <w:r>
        <w:t>"results": [{</w:t>
      </w:r>
    </w:p>
    <w:p w:rsidR="008933E9" w:rsidP="008933E9" w:rsidRDefault="008933E9" w14:paraId="16FFBE9D" w14:textId="77777777">
      <w:r>
        <w:tab/>
      </w:r>
      <w:r>
        <w:tab/>
      </w:r>
      <w:r>
        <w:tab/>
      </w:r>
      <w:r>
        <w:tab/>
      </w:r>
      <w:r>
        <w:t>"wanIndex": "&lt;wanIndex&gt;",</w:t>
      </w:r>
    </w:p>
    <w:p w:rsidR="008933E9" w:rsidP="008933E9" w:rsidRDefault="008933E9" w14:paraId="6C40509E" w14:textId="77777777">
      <w:r>
        <w:tab/>
      </w:r>
      <w:r>
        <w:tab/>
      </w:r>
      <w:r>
        <w:tab/>
      </w:r>
      <w:r>
        <w:tab/>
      </w:r>
      <w:r>
        <w:t>"wanStatus": "&lt;wanStatus&gt;",</w:t>
      </w:r>
    </w:p>
    <w:p w:rsidR="008933E9" w:rsidP="008933E9" w:rsidRDefault="008933E9" w14:paraId="7A61B774" w14:textId="77777777">
      <w:r>
        <w:tab/>
      </w:r>
      <w:r>
        <w:tab/>
      </w:r>
      <w:r>
        <w:tab/>
      </w:r>
      <w:r>
        <w:tab/>
      </w:r>
      <w:r>
        <w:t>"wanipv4Addr": "&lt;wanipv4Addr&gt;",</w:t>
      </w:r>
    </w:p>
    <w:p w:rsidR="008933E9" w:rsidP="008933E9" w:rsidRDefault="008933E9" w14:paraId="11C7D94D" w14:textId="77777777">
      <w:r>
        <w:tab/>
      </w:r>
      <w:r>
        <w:tab/>
      </w:r>
      <w:r>
        <w:tab/>
      </w:r>
      <w:r>
        <w:tab/>
      </w:r>
      <w:r>
        <w:t>"wanipv6Addr": "&lt;wanipv6Addr&gt;"</w:t>
      </w:r>
    </w:p>
    <w:p w:rsidR="008933E9" w:rsidP="008933E9" w:rsidRDefault="008933E9" w14:paraId="3AE811B3" w14:textId="77777777">
      <w:r>
        <w:tab/>
      </w:r>
      <w:r>
        <w:tab/>
      </w:r>
      <w:r>
        <w:tab/>
      </w:r>
      <w:r>
        <w:t>}</w:t>
      </w:r>
    </w:p>
    <w:p w:rsidR="008933E9" w:rsidP="008933E9" w:rsidRDefault="008933E9" w14:paraId="73FBD8BD" w14:textId="77777777">
      <w:r>
        <w:tab/>
      </w:r>
      <w:r>
        <w:tab/>
      </w:r>
      <w:r>
        <w:t>]</w:t>
      </w:r>
    </w:p>
    <w:p w:rsidR="008933E9" w:rsidP="008933E9" w:rsidRDefault="008933E9" w14:paraId="1FB6CD43" w14:textId="77777777">
      <w:r>
        <w:tab/>
      </w:r>
      <w:r>
        <w:t>}</w:t>
      </w:r>
    </w:p>
    <w:p w:rsidR="008D4143" w:rsidP="008933E9" w:rsidRDefault="008933E9" w14:paraId="46E8638C" w14:textId="42ED4DE5">
      <w:r>
        <w:t>}</w:t>
      </w:r>
    </w:p>
    <w:p w:rsidR="008D4143" w:rsidP="008933E9" w:rsidRDefault="008933E9" w14:paraId="5C3FCB8C" w14:textId="1777AEE6">
      <w:pPr>
        <w:pStyle w:val="Heading2"/>
      </w:pPr>
      <w:bookmarkStart w:name="_Toc113352756" w:id="188"/>
      <w:r w:rsidRPr="008933E9">
        <w:t>networkinfoView</w:t>
      </w:r>
      <w:bookmarkEnd w:id="188"/>
    </w:p>
    <w:p w:rsidR="008D4143" w:rsidP="008D4143" w:rsidRDefault="008D4143" w14:paraId="1670A3F6" w14:textId="77777777">
      <w:pPr>
        <w:pStyle w:val="Heading3"/>
      </w:pPr>
      <w:bookmarkStart w:name="_Toc113352757" w:id="189"/>
      <w:r>
        <w:t>Mô tả API</w:t>
      </w:r>
      <w:bookmarkEnd w:id="189"/>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D4143" w:rsidTr="008531FB" w14:paraId="25FCF240" w14:textId="77777777">
        <w:trPr>
          <w:trHeight w:val="567"/>
        </w:trPr>
        <w:tc>
          <w:tcPr>
            <w:tcW w:w="996" w:type="pct"/>
            <w:shd w:val="clear" w:color="auto" w:fill="D9D9D9" w:themeFill="background1" w:themeFillShade="D9"/>
            <w:vAlign w:val="center"/>
          </w:tcPr>
          <w:p w:rsidRPr="007E54E2" w:rsidR="008D4143" w:rsidP="007908BF" w:rsidRDefault="008D4143" w14:paraId="7A4ECFA2"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D4143" w:rsidP="007908BF" w:rsidRDefault="008D4143" w14:paraId="3C806DB1" w14:textId="77777777">
            <w:pPr>
              <w:pStyle w:val="ANSVNormal"/>
              <w:rPr>
                <w:rFonts w:cs="Times New Roman"/>
                <w:sz w:val="24"/>
                <w:szCs w:val="24"/>
              </w:rPr>
            </w:pPr>
            <w:r w:rsidRPr="007E54E2">
              <w:rPr>
                <w:rFonts w:cs="Times New Roman"/>
                <w:sz w:val="24"/>
                <w:szCs w:val="24"/>
              </w:rPr>
              <w:t>Description</w:t>
            </w:r>
          </w:p>
        </w:tc>
      </w:tr>
      <w:tr w:rsidRPr="007E54E2" w:rsidR="008D4143" w:rsidTr="008531FB" w14:paraId="100166BA" w14:textId="77777777">
        <w:trPr>
          <w:trHeight w:val="362"/>
        </w:trPr>
        <w:tc>
          <w:tcPr>
            <w:tcW w:w="996" w:type="pct"/>
            <w:vAlign w:val="center"/>
          </w:tcPr>
          <w:p w:rsidRPr="007E54E2" w:rsidR="008D4143" w:rsidP="008531FB" w:rsidRDefault="008933E9" w14:paraId="73E637A5" w14:textId="67FA7121">
            <w:pPr>
              <w:rPr>
                <w:color w:val="000000"/>
                <w:sz w:val="24"/>
                <w:szCs w:val="24"/>
              </w:rPr>
            </w:pPr>
            <w:r w:rsidRPr="007E54E2">
              <w:rPr>
                <w:color w:val="000000"/>
                <w:sz w:val="24"/>
                <w:szCs w:val="24"/>
              </w:rPr>
              <w:t>networkinfoView</w:t>
            </w:r>
          </w:p>
        </w:tc>
        <w:tc>
          <w:tcPr>
            <w:tcW w:w="4004" w:type="pct"/>
            <w:vAlign w:val="center"/>
          </w:tcPr>
          <w:p w:rsidRPr="007E54E2" w:rsidR="008D4143" w:rsidP="008531FB" w:rsidRDefault="008933E9" w14:paraId="61F1B032" w14:textId="143F145C">
            <w:pPr>
              <w:overflowPunct/>
              <w:autoSpaceDE/>
              <w:autoSpaceDN/>
              <w:adjustRightInd/>
              <w:spacing w:after="0"/>
              <w:jc w:val="left"/>
              <w:textAlignment w:val="auto"/>
              <w:rPr>
                <w:color w:val="000000"/>
                <w:sz w:val="24"/>
                <w:szCs w:val="24"/>
              </w:rPr>
            </w:pPr>
            <w:r w:rsidRPr="007E54E2">
              <w:rPr>
                <w:color w:val="000000"/>
                <w:sz w:val="24"/>
                <w:szCs w:val="24"/>
              </w:rPr>
              <w:t>Lấy thông tin mạng</w:t>
            </w:r>
          </w:p>
        </w:tc>
      </w:tr>
      <w:tr w:rsidRPr="007E54E2" w:rsidR="008D4143" w:rsidTr="008531FB" w14:paraId="537FDEC1" w14:textId="77777777">
        <w:trPr>
          <w:trHeight w:val="362"/>
        </w:trPr>
        <w:tc>
          <w:tcPr>
            <w:tcW w:w="996" w:type="pct"/>
            <w:vAlign w:val="center"/>
          </w:tcPr>
          <w:p w:rsidRPr="007E54E2" w:rsidR="008D4143" w:rsidP="008531FB" w:rsidRDefault="008D4143" w14:paraId="20CEAB04" w14:textId="77777777">
            <w:pPr>
              <w:rPr>
                <w:sz w:val="24"/>
                <w:szCs w:val="24"/>
              </w:rPr>
            </w:pPr>
            <w:r w:rsidRPr="007E54E2">
              <w:rPr>
                <w:sz w:val="24"/>
                <w:szCs w:val="24"/>
              </w:rPr>
              <w:t>Host</w:t>
            </w:r>
          </w:p>
        </w:tc>
        <w:tc>
          <w:tcPr>
            <w:tcW w:w="4004" w:type="pct"/>
            <w:vAlign w:val="center"/>
          </w:tcPr>
          <w:p w:rsidRPr="007E54E2" w:rsidR="008D4143" w:rsidP="007908BF" w:rsidRDefault="008D4143" w14:paraId="338369D5" w14:textId="77777777">
            <w:pPr>
              <w:pStyle w:val="ANSVNormal"/>
              <w:rPr>
                <w:rFonts w:cs="Times New Roman"/>
                <w:sz w:val="24"/>
                <w:szCs w:val="24"/>
              </w:rPr>
            </w:pPr>
            <w:r w:rsidRPr="007E54E2">
              <w:rPr>
                <w:rFonts w:cs="Times New Roman"/>
                <w:sz w:val="24"/>
                <w:szCs w:val="24"/>
              </w:rPr>
              <w:t>https://&lt;ip&gt;:9000/onelinkagent</w:t>
            </w:r>
          </w:p>
        </w:tc>
      </w:tr>
      <w:tr w:rsidRPr="007E54E2" w:rsidR="008D4143" w:rsidTr="008531FB" w14:paraId="1A349FAC" w14:textId="77777777">
        <w:tc>
          <w:tcPr>
            <w:tcW w:w="996" w:type="pct"/>
            <w:vAlign w:val="center"/>
          </w:tcPr>
          <w:p w:rsidRPr="007E54E2" w:rsidR="008D4143" w:rsidP="007908BF" w:rsidRDefault="008D4143" w14:paraId="6B916BCD"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D4143" w:rsidP="007908BF" w:rsidRDefault="008D4143" w14:paraId="44E18192" w14:textId="77777777">
            <w:pPr>
              <w:pStyle w:val="ANSVNormal"/>
              <w:rPr>
                <w:rFonts w:cs="Times New Roman"/>
                <w:sz w:val="24"/>
                <w:szCs w:val="24"/>
              </w:rPr>
            </w:pPr>
            <w:r w:rsidRPr="007E54E2">
              <w:rPr>
                <w:rFonts w:cs="Times New Roman"/>
                <w:sz w:val="24"/>
                <w:szCs w:val="24"/>
              </w:rPr>
              <w:t>HTTP POST</w:t>
            </w:r>
          </w:p>
        </w:tc>
      </w:tr>
      <w:tr w:rsidRPr="007E54E2" w:rsidR="008D4143" w:rsidTr="008531FB" w14:paraId="014F9029" w14:textId="77777777">
        <w:tc>
          <w:tcPr>
            <w:tcW w:w="996" w:type="pct"/>
            <w:vAlign w:val="center"/>
          </w:tcPr>
          <w:p w:rsidRPr="007E54E2" w:rsidR="008D4143" w:rsidP="007908BF" w:rsidRDefault="008D4143" w14:paraId="6FDE56F5"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D4143" w:rsidP="007908BF" w:rsidRDefault="008D4143" w14:paraId="3FBAEE2A" w14:textId="77777777">
            <w:pPr>
              <w:pStyle w:val="ANSVNormal"/>
              <w:rPr>
                <w:rFonts w:cs="Times New Roman"/>
                <w:sz w:val="24"/>
                <w:szCs w:val="24"/>
              </w:rPr>
            </w:pPr>
            <w:r w:rsidRPr="007E54E2">
              <w:rPr>
                <w:rFonts w:cs="Times New Roman"/>
                <w:sz w:val="24"/>
                <w:szCs w:val="24"/>
              </w:rPr>
              <w:t>application/json</w:t>
            </w:r>
          </w:p>
        </w:tc>
      </w:tr>
      <w:tr w:rsidRPr="007E54E2" w:rsidR="008D4143" w:rsidTr="008531FB" w14:paraId="2DFC18F3" w14:textId="77777777">
        <w:tc>
          <w:tcPr>
            <w:tcW w:w="996" w:type="pct"/>
            <w:vAlign w:val="center"/>
          </w:tcPr>
          <w:p w:rsidRPr="007E54E2" w:rsidR="008D4143" w:rsidP="007908BF" w:rsidRDefault="008D4143" w14:paraId="645A32A2"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D4143" w14:paraId="2D12BA32" w14:textId="737B7A8D">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D4143" w:rsidP="00316984" w:rsidRDefault="00316984" w14:paraId="73556477" w14:textId="427DE9B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D4143" w:rsidTr="008531FB" w14:paraId="2FA7400D" w14:textId="77777777">
        <w:tc>
          <w:tcPr>
            <w:tcW w:w="996" w:type="pct"/>
            <w:vAlign w:val="center"/>
          </w:tcPr>
          <w:p w:rsidRPr="007E54E2" w:rsidR="008D4143" w:rsidP="007908BF" w:rsidRDefault="008D4143" w14:paraId="3B55F586"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D4143" w:rsidP="007908BF" w:rsidRDefault="008D4143" w14:paraId="6BB8E7F3" w14:textId="77777777">
            <w:pPr>
              <w:pStyle w:val="ANSVNormal"/>
              <w:rPr>
                <w:rFonts w:cs="Times New Roman"/>
                <w:sz w:val="24"/>
                <w:szCs w:val="24"/>
              </w:rPr>
            </w:pPr>
            <w:r w:rsidRPr="007E54E2">
              <w:rPr>
                <w:rFonts w:cs="Times New Roman"/>
                <w:sz w:val="24"/>
                <w:szCs w:val="24"/>
              </w:rPr>
              <w:t>JSON object</w:t>
            </w:r>
          </w:p>
        </w:tc>
      </w:tr>
    </w:tbl>
    <w:p w:rsidR="008D4143" w:rsidP="008D4143" w:rsidRDefault="008D4143" w14:paraId="3E51066B" w14:textId="77777777"/>
    <w:p w:rsidR="008D4143" w:rsidP="008D4143" w:rsidRDefault="008D4143" w14:paraId="45700C97" w14:textId="77777777">
      <w:pPr>
        <w:pStyle w:val="Heading3"/>
      </w:pPr>
      <w:bookmarkStart w:name="_Toc113352758" w:id="190"/>
      <w:r>
        <w:t>Request</w:t>
      </w:r>
      <w:bookmarkEnd w:id="190"/>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6BD149C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769FCEE6" w14:textId="77777777">
            <w:pPr>
              <w:rPr>
                <w:b/>
                <w:bCs/>
                <w:sz w:val="24"/>
                <w:szCs w:val="24"/>
                <w:lang w:eastAsia="en-AU"/>
              </w:rPr>
            </w:pPr>
            <w:r w:rsidRPr="007E54E2">
              <w:rPr>
                <w:b/>
                <w:bCs/>
                <w:sz w:val="24"/>
                <w:szCs w:val="24"/>
                <w:lang w:eastAsia="en-AU"/>
              </w:rPr>
              <w:t>Payload</w:t>
            </w:r>
          </w:p>
        </w:tc>
      </w:tr>
      <w:tr w:rsidRPr="007E54E2" w:rsidR="008D4143" w:rsidTr="008531FB" w14:paraId="38E9A8F8"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5708842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CC2A7CD"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2AC694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3B504BF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27F4E40" w14:textId="77777777">
            <w:pPr>
              <w:rPr>
                <w:b/>
                <w:bCs/>
                <w:sz w:val="24"/>
                <w:szCs w:val="24"/>
                <w:lang w:eastAsia="en-AU"/>
              </w:rPr>
            </w:pPr>
            <w:r w:rsidRPr="007E54E2">
              <w:rPr>
                <w:b/>
                <w:bCs/>
                <w:sz w:val="24"/>
                <w:szCs w:val="24"/>
                <w:lang w:eastAsia="en-AU"/>
              </w:rPr>
              <w:t>Description</w:t>
            </w:r>
          </w:p>
        </w:tc>
      </w:tr>
      <w:tr w:rsidRPr="007E54E2" w:rsidR="008D4143" w:rsidTr="008531FB" w14:paraId="0F5D37C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7704030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FF490E2"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1467259D"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541AC715"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225462AC" w14:textId="77777777">
            <w:pPr>
              <w:rPr>
                <w:sz w:val="24"/>
                <w:szCs w:val="24"/>
                <w:lang w:eastAsia="en-AU"/>
              </w:rPr>
            </w:pPr>
            <w:r w:rsidRPr="007E54E2">
              <w:rPr>
                <w:sz w:val="24"/>
                <w:szCs w:val="24"/>
                <w:lang w:eastAsia="en-AU"/>
              </w:rPr>
              <w:t>Yêu cầu nghiệp vụ</w:t>
            </w:r>
          </w:p>
          <w:p w:rsidRPr="007E54E2" w:rsidR="008D4143" w:rsidP="008531FB" w:rsidRDefault="008D4143" w14:paraId="1A5A257F" w14:textId="18E78288">
            <w:pPr>
              <w:rPr>
                <w:b/>
                <w:bCs/>
                <w:sz w:val="24"/>
                <w:szCs w:val="24"/>
                <w:lang w:eastAsia="en-AU"/>
              </w:rPr>
            </w:pPr>
            <w:r w:rsidRPr="007E54E2">
              <w:rPr>
                <w:sz w:val="24"/>
                <w:szCs w:val="24"/>
                <w:lang w:eastAsia="en-AU"/>
              </w:rPr>
              <w:t xml:space="preserve">action = </w:t>
            </w:r>
            <w:r w:rsidRPr="007E54E2" w:rsidR="008933E9">
              <w:rPr>
                <w:sz w:val="24"/>
                <w:szCs w:val="24"/>
                <w:lang w:eastAsia="en-AU"/>
              </w:rPr>
              <w:t>networkinfoView</w:t>
            </w:r>
          </w:p>
        </w:tc>
      </w:tr>
      <w:tr w:rsidRPr="007E54E2" w:rsidR="00D271EB" w:rsidTr="008531FB" w14:paraId="00F8EED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631A171" w14:textId="77777777">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90B1EDA" w14:textId="19A618AE">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AAB70E0" w14:textId="64A538E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E163FDB" w14:textId="4F7F1302">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CD0CA97" w14:textId="4E84E0E1">
            <w:pPr>
              <w:rPr>
                <w:sz w:val="24"/>
                <w:szCs w:val="24"/>
                <w:lang w:eastAsia="en-AU"/>
              </w:rPr>
            </w:pPr>
            <w:r w:rsidRPr="007E54E2">
              <w:rPr>
                <w:sz w:val="24"/>
                <w:szCs w:val="24"/>
                <w:lang w:eastAsia="en-AU"/>
              </w:rPr>
              <w:t>Index của request</w:t>
            </w:r>
          </w:p>
        </w:tc>
      </w:tr>
    </w:tbl>
    <w:p w:rsidR="008D4143" w:rsidP="008D4143" w:rsidRDefault="008D4143" w14:paraId="0BC048A0" w14:textId="77777777"/>
    <w:p w:rsidR="008D4143" w:rsidP="008D4143" w:rsidRDefault="008D4143" w14:paraId="6AAEDE37" w14:textId="77777777">
      <w:pPr>
        <w:pStyle w:val="Heading3"/>
      </w:pPr>
      <w:bookmarkStart w:name="_Toc113352759" w:id="191"/>
      <w:r>
        <w:t>Response</w:t>
      </w:r>
      <w:bookmarkEnd w:id="191"/>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1654863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518FD7BE" w14:textId="77777777">
            <w:pPr>
              <w:rPr>
                <w:b/>
                <w:bCs/>
                <w:sz w:val="24"/>
                <w:szCs w:val="24"/>
                <w:lang w:eastAsia="en-AU"/>
              </w:rPr>
            </w:pPr>
            <w:r w:rsidRPr="007E54E2">
              <w:rPr>
                <w:b/>
                <w:bCs/>
                <w:sz w:val="24"/>
                <w:szCs w:val="24"/>
                <w:lang w:eastAsia="en-AU"/>
              </w:rPr>
              <w:t>Payload</w:t>
            </w:r>
          </w:p>
        </w:tc>
      </w:tr>
      <w:tr w:rsidRPr="007E54E2" w:rsidR="008D4143" w:rsidTr="008531FB" w14:paraId="52C4AEE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43ADBEED"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B8266DB"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4B0DAD1"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1FC7562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D3FC711" w14:textId="77777777">
            <w:pPr>
              <w:rPr>
                <w:b/>
                <w:bCs/>
                <w:sz w:val="24"/>
                <w:szCs w:val="24"/>
                <w:lang w:eastAsia="en-AU"/>
              </w:rPr>
            </w:pPr>
            <w:r w:rsidRPr="007E54E2">
              <w:rPr>
                <w:b/>
                <w:bCs/>
                <w:sz w:val="24"/>
                <w:szCs w:val="24"/>
                <w:lang w:eastAsia="en-AU"/>
              </w:rPr>
              <w:t>Description</w:t>
            </w:r>
          </w:p>
        </w:tc>
      </w:tr>
      <w:tr w:rsidRPr="007E54E2" w:rsidR="008D4143" w:rsidTr="008531FB" w14:paraId="46FC04E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5E773BB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F3BE814"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58430B00"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1F09E0A2" w14:textId="03D82A66">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58FB7454" w14:textId="1B9D1235">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8D4143" w:rsidP="008531FB" w:rsidRDefault="008D4143" w14:paraId="41AA8D50" w14:textId="2D87856F">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D4143" w:rsidTr="008531FB" w14:paraId="1174EF1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4D54559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764C651"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3018F54E"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4887900C" w14:textId="2C3261F1">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3ADE69E" w14:textId="3DB82B25">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6DF85C5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E0578A9"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2F2B86C" w14:textId="1BEC8732">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499D695" w14:textId="39FC24E4">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CC9F9AE" w14:textId="0031005B">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B7C633F" w14:textId="30C72DBF">
            <w:pPr>
              <w:rPr>
                <w:sz w:val="24"/>
                <w:szCs w:val="24"/>
                <w:lang w:eastAsia="en-AU"/>
              </w:rPr>
            </w:pPr>
            <w:r w:rsidRPr="007E54E2">
              <w:rPr>
                <w:sz w:val="24"/>
                <w:szCs w:val="24"/>
                <w:lang w:eastAsia="en-AU"/>
              </w:rPr>
              <w:t>Index của request</w:t>
            </w:r>
          </w:p>
        </w:tc>
      </w:tr>
      <w:tr w:rsidRPr="007E54E2" w:rsidR="00D271EB" w:rsidTr="008531FB" w14:paraId="449AB7B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BFAC07B"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DB710EB"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310BFF1"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4A05FB5" w14:textId="51F0AA5F">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78496D1"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8D4143" w:rsidP="008D4143" w:rsidRDefault="008D4143" w14:paraId="7E863DD1"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03D1F23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7EFE7B6D" w14:textId="77777777">
            <w:pPr>
              <w:rPr>
                <w:b/>
                <w:bCs/>
                <w:sz w:val="24"/>
                <w:szCs w:val="24"/>
                <w:lang w:eastAsia="en-AU"/>
              </w:rPr>
            </w:pPr>
            <w:r w:rsidRPr="007E54E2">
              <w:rPr>
                <w:b/>
                <w:bCs/>
                <w:sz w:val="24"/>
                <w:szCs w:val="24"/>
                <w:lang w:eastAsia="en-AU"/>
              </w:rPr>
              <w:t>data object</w:t>
            </w:r>
          </w:p>
        </w:tc>
      </w:tr>
      <w:tr w:rsidRPr="007E54E2" w:rsidR="008D4143" w:rsidTr="008531FB" w14:paraId="16092CD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28461E4B"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504F5D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4A57333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0E5461C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636F95C" w14:textId="77777777">
            <w:pPr>
              <w:rPr>
                <w:b/>
                <w:bCs/>
                <w:sz w:val="24"/>
                <w:szCs w:val="24"/>
                <w:lang w:eastAsia="en-AU"/>
              </w:rPr>
            </w:pPr>
            <w:r w:rsidRPr="007E54E2">
              <w:rPr>
                <w:b/>
                <w:bCs/>
                <w:sz w:val="24"/>
                <w:szCs w:val="24"/>
                <w:lang w:eastAsia="en-AU"/>
              </w:rPr>
              <w:t>Description</w:t>
            </w:r>
          </w:p>
        </w:tc>
      </w:tr>
      <w:tr w:rsidRPr="007E54E2" w:rsidR="008D4143" w:rsidTr="008531FB" w14:paraId="758299C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790B1072"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882D06A"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0D8234AC"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572B6CDF" w14:textId="35975141">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7FC7E4E" w14:textId="77777777">
            <w:pPr>
              <w:rPr>
                <w:sz w:val="24"/>
                <w:szCs w:val="24"/>
                <w:lang w:eastAsia="en-AU"/>
              </w:rPr>
            </w:pPr>
            <w:r w:rsidRPr="007E54E2">
              <w:rPr>
                <w:sz w:val="24"/>
                <w:szCs w:val="24"/>
                <w:lang w:eastAsia="en-AU"/>
              </w:rPr>
              <w:t>Hành động được yêu cầu</w:t>
            </w:r>
          </w:p>
          <w:p w:rsidRPr="007E54E2" w:rsidR="008D4143" w:rsidP="008531FB" w:rsidRDefault="008D4143" w14:paraId="6C864143" w14:textId="35A400AF">
            <w:pPr>
              <w:rPr>
                <w:bCs/>
                <w:sz w:val="24"/>
                <w:szCs w:val="24"/>
                <w:lang w:eastAsia="en-AU"/>
              </w:rPr>
            </w:pPr>
            <w:r w:rsidRPr="007E54E2">
              <w:rPr>
                <w:bCs/>
                <w:sz w:val="24"/>
                <w:szCs w:val="24"/>
                <w:lang w:eastAsia="en-AU"/>
              </w:rPr>
              <w:t xml:space="preserve">action = </w:t>
            </w:r>
            <w:r w:rsidRPr="007E54E2" w:rsidR="008933E9">
              <w:rPr>
                <w:bCs/>
                <w:sz w:val="24"/>
                <w:szCs w:val="24"/>
                <w:lang w:eastAsia="en-AU"/>
              </w:rPr>
              <w:t>networkinfoView</w:t>
            </w:r>
          </w:p>
        </w:tc>
      </w:tr>
      <w:tr w:rsidRPr="007E54E2" w:rsidR="008D4143" w:rsidTr="008531FB" w14:paraId="750A52A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2E51690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4377C14"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5F9FBDC4"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0E3FF261" w14:textId="10085660">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642357A" w14:textId="77777777">
            <w:pPr>
              <w:rPr>
                <w:sz w:val="24"/>
                <w:szCs w:val="24"/>
                <w:lang w:eastAsia="en-AU"/>
              </w:rPr>
            </w:pPr>
          </w:p>
        </w:tc>
      </w:tr>
    </w:tbl>
    <w:p w:rsidRPr="00F0172A" w:rsidR="008D4143" w:rsidP="008D4143" w:rsidRDefault="008D4143" w14:paraId="28128A05"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0E15068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6A45AD44" w14:textId="77777777">
            <w:pPr>
              <w:rPr>
                <w:b/>
                <w:bCs/>
                <w:sz w:val="24"/>
                <w:szCs w:val="24"/>
                <w:lang w:eastAsia="en-AU"/>
              </w:rPr>
            </w:pPr>
            <w:r w:rsidRPr="007E54E2">
              <w:rPr>
                <w:b/>
                <w:bCs/>
                <w:sz w:val="24"/>
                <w:szCs w:val="24"/>
                <w:lang w:eastAsia="en-AU"/>
              </w:rPr>
              <w:t>results object</w:t>
            </w:r>
          </w:p>
        </w:tc>
      </w:tr>
      <w:tr w:rsidRPr="007E54E2" w:rsidR="008D4143" w:rsidTr="008531FB" w14:paraId="751639D8"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57A880C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660FEF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221940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5D37E19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43D59DDF" w14:textId="77777777">
            <w:pPr>
              <w:rPr>
                <w:b/>
                <w:bCs/>
                <w:sz w:val="24"/>
                <w:szCs w:val="24"/>
                <w:lang w:eastAsia="en-AU"/>
              </w:rPr>
            </w:pPr>
            <w:r w:rsidRPr="007E54E2">
              <w:rPr>
                <w:b/>
                <w:bCs/>
                <w:sz w:val="24"/>
                <w:szCs w:val="24"/>
                <w:lang w:eastAsia="en-AU"/>
              </w:rPr>
              <w:t>Description</w:t>
            </w:r>
          </w:p>
        </w:tc>
      </w:tr>
      <w:tr w:rsidRPr="007E54E2" w:rsidR="008D4143" w:rsidTr="008531FB" w14:paraId="0FD2409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A3E8A" w14:paraId="70B5F865" w14:textId="4A1F4D76">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CA3E8A" w14:paraId="10072E4F" w14:textId="3D57BBB2">
            <w:pPr>
              <w:rPr>
                <w:bCs/>
                <w:sz w:val="24"/>
                <w:szCs w:val="24"/>
                <w:lang w:eastAsia="en-AU"/>
              </w:rPr>
            </w:pPr>
            <w:r w:rsidRPr="007E54E2">
              <w:rPr>
                <w:sz w:val="24"/>
                <w:szCs w:val="24"/>
              </w:rPr>
              <w:t>statusV4</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CA3E8A" w14:paraId="7E884AA9" w14:textId="31CBB42D">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A3E8A" w14:paraId="4DA53DEA" w14:textId="782287E0">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CA3E8A" w14:paraId="2541BF99" w14:textId="77777777">
            <w:pPr>
              <w:rPr>
                <w:sz w:val="24"/>
                <w:szCs w:val="24"/>
              </w:rPr>
            </w:pPr>
            <w:r w:rsidRPr="007E54E2">
              <w:rPr>
                <w:sz w:val="24"/>
                <w:szCs w:val="24"/>
              </w:rPr>
              <w:t>Trạng thái hiện tại của WAN IPv4. Trường hợp trạng thái là Down sẽ không có thông tin ipAddrV4 và defaultGatewayV4.</w:t>
            </w:r>
          </w:p>
          <w:p w:rsidRPr="007E54E2" w:rsidR="00CA3E8A" w:rsidP="008531FB" w:rsidRDefault="00CA3E8A" w14:paraId="5745120C" w14:textId="7A78C68A">
            <w:pPr>
              <w:rPr>
                <w:bCs/>
                <w:sz w:val="24"/>
                <w:szCs w:val="24"/>
                <w:lang w:eastAsia="en-AU"/>
              </w:rPr>
            </w:pPr>
            <w:r w:rsidRPr="007E54E2">
              <w:rPr>
                <w:sz w:val="24"/>
                <w:szCs w:val="24"/>
              </w:rPr>
              <w:t>Giá trị: Up/Down</w:t>
            </w:r>
          </w:p>
        </w:tc>
      </w:tr>
      <w:tr w:rsidRPr="007E54E2" w:rsidR="00CA3E8A" w:rsidTr="008531FB" w14:paraId="4A53E45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5937AA30" w14:textId="045B6732">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4788CC9A" w14:textId="3625F763">
            <w:pPr>
              <w:rPr>
                <w:bCs/>
                <w:sz w:val="24"/>
                <w:szCs w:val="24"/>
                <w:lang w:eastAsia="en-AU"/>
              </w:rPr>
            </w:pPr>
            <w:r w:rsidRPr="007E54E2">
              <w:rPr>
                <w:sz w:val="24"/>
                <w:szCs w:val="24"/>
              </w:rPr>
              <w:t>ipAddrV4</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661E0FA0" w14:textId="7E68E18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2A4A6B9B" w14:textId="66B222BC">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040EE42A" w14:textId="7327003F">
            <w:pPr>
              <w:rPr>
                <w:bCs/>
                <w:sz w:val="24"/>
                <w:szCs w:val="24"/>
                <w:lang w:eastAsia="en-AU"/>
              </w:rPr>
            </w:pPr>
            <w:r w:rsidRPr="007E54E2">
              <w:rPr>
                <w:sz w:val="24"/>
                <w:szCs w:val="24"/>
              </w:rPr>
              <w:t>Địa chỉ IP WAN IPv4</w:t>
            </w:r>
          </w:p>
        </w:tc>
      </w:tr>
      <w:tr w:rsidRPr="007E54E2" w:rsidR="00CA3E8A" w:rsidTr="008531FB" w14:paraId="4476A7B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6D53DC43" w14:textId="2D2E279F">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4535EDF6" w14:textId="40703C64">
            <w:pPr>
              <w:rPr>
                <w:bCs/>
                <w:sz w:val="24"/>
                <w:szCs w:val="24"/>
                <w:lang w:eastAsia="en-AU"/>
              </w:rPr>
            </w:pPr>
            <w:r w:rsidRPr="007E54E2">
              <w:rPr>
                <w:sz w:val="24"/>
                <w:szCs w:val="24"/>
              </w:rPr>
              <w:t>defaultGatewayV4</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40F6E317" w14:textId="6E7EA88F">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5A72B256" w14:textId="4568BD9F">
            <w:pPr>
              <w:jc w:val="center"/>
              <w:rPr>
                <w:sz w:val="24"/>
                <w:szCs w:val="24"/>
                <w:lang w:eastAsia="en-AU"/>
              </w:rPr>
            </w:pPr>
            <w:r w:rsidRPr="007E54E2">
              <w:rPr>
                <w:sz w:val="24"/>
                <w:szCs w:val="24"/>
                <w:lang w:eastAsia="en-AU"/>
              </w:rPr>
              <w:t>15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7D3063EE" w14:textId="09DB5C0F">
            <w:pPr>
              <w:rPr>
                <w:bCs/>
                <w:sz w:val="24"/>
                <w:szCs w:val="24"/>
                <w:lang w:eastAsia="en-AU"/>
              </w:rPr>
            </w:pPr>
            <w:r w:rsidRPr="007E54E2">
              <w:rPr>
                <w:sz w:val="24"/>
                <w:szCs w:val="24"/>
              </w:rPr>
              <w:t>Địa chỉ Default Gateway WAN IPv4</w:t>
            </w:r>
          </w:p>
        </w:tc>
      </w:tr>
      <w:tr w:rsidRPr="007E54E2" w:rsidR="00CA3E8A" w:rsidTr="008531FB" w14:paraId="519D470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7E5A6A0B" w14:textId="1D7EEC5E">
            <w:pPr>
              <w:rPr>
                <w:sz w:val="24"/>
                <w:szCs w:val="24"/>
                <w:lang w:eastAsia="en-AU"/>
              </w:rPr>
            </w:pPr>
            <w:r w:rsidRPr="007E54E2">
              <w:rPr>
                <w:sz w:val="24"/>
                <w:szCs w:val="24"/>
                <w:lang w:eastAsia="en-AU"/>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6DA3274C" w14:textId="5A72A5B5">
            <w:pPr>
              <w:rPr>
                <w:bCs/>
                <w:sz w:val="24"/>
                <w:szCs w:val="24"/>
                <w:lang w:eastAsia="en-AU"/>
              </w:rPr>
            </w:pPr>
            <w:r w:rsidRPr="007E54E2">
              <w:rPr>
                <w:sz w:val="24"/>
                <w:szCs w:val="24"/>
              </w:rPr>
              <w:t>statusV6</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27277FD4" w14:textId="368367DC">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315FAD2D" w14:textId="48ADCA66">
            <w:pPr>
              <w:jc w:val="center"/>
              <w:rPr>
                <w:sz w:val="24"/>
                <w:szCs w:val="24"/>
                <w:lang w:eastAsia="en-AU"/>
              </w:rPr>
            </w:pPr>
            <w:r w:rsidRPr="007E54E2">
              <w:rPr>
                <w:sz w:val="24"/>
                <w:szCs w:val="24"/>
                <w:lang w:eastAsia="en-AU"/>
              </w:rPr>
              <w:t>16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CA3E8A" w:rsidRDefault="00CA3E8A" w14:paraId="2FDBB261" w14:textId="18E84694">
            <w:pPr>
              <w:rPr>
                <w:sz w:val="24"/>
                <w:szCs w:val="24"/>
              </w:rPr>
            </w:pPr>
            <w:r w:rsidRPr="007E54E2">
              <w:rPr>
                <w:sz w:val="24"/>
                <w:szCs w:val="24"/>
              </w:rPr>
              <w:t xml:space="preserve">Trạng thái hiện tại của WAN IPv6. </w:t>
            </w:r>
          </w:p>
          <w:p w:rsidRPr="007E54E2" w:rsidR="00CA3E8A" w:rsidP="00CA3E8A" w:rsidRDefault="00CA3E8A" w14:paraId="3E8363ED" w14:textId="1A570F07">
            <w:pPr>
              <w:rPr>
                <w:bCs/>
                <w:sz w:val="24"/>
                <w:szCs w:val="24"/>
                <w:lang w:eastAsia="en-AU"/>
              </w:rPr>
            </w:pPr>
            <w:r w:rsidRPr="007E54E2">
              <w:rPr>
                <w:sz w:val="24"/>
                <w:szCs w:val="24"/>
              </w:rPr>
              <w:t>Giá trị: Up/Down</w:t>
            </w:r>
          </w:p>
        </w:tc>
      </w:tr>
      <w:tr w:rsidRPr="007E54E2" w:rsidR="00CA3E8A" w:rsidTr="008531FB" w14:paraId="77280D9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1D4540AB" w14:textId="79C16649">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04CEAB5A" w14:textId="2D280C5A">
            <w:pPr>
              <w:rPr>
                <w:sz w:val="24"/>
                <w:szCs w:val="24"/>
              </w:rPr>
            </w:pPr>
            <w:r w:rsidRPr="007E54E2">
              <w:rPr>
                <w:sz w:val="24"/>
                <w:szCs w:val="24"/>
              </w:rPr>
              <w:t>ipAddrV6</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07905D43" w14:textId="4B9F2E1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48568458" w14:textId="35AB5E58">
            <w:pPr>
              <w:jc w:val="center"/>
              <w:rPr>
                <w:sz w:val="24"/>
                <w:szCs w:val="24"/>
                <w:lang w:eastAsia="en-AU"/>
              </w:rPr>
            </w:pPr>
            <w:r w:rsidRPr="007E54E2">
              <w:rPr>
                <w:sz w:val="24"/>
                <w:szCs w:val="24"/>
                <w:lang w:eastAsia="en-AU"/>
              </w:rPr>
              <w:t>39</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3A1FF5DE" w14:textId="6F0FD479">
            <w:pPr>
              <w:rPr>
                <w:bCs/>
                <w:sz w:val="24"/>
                <w:szCs w:val="24"/>
                <w:lang w:eastAsia="en-AU"/>
              </w:rPr>
            </w:pPr>
            <w:r w:rsidRPr="007E54E2">
              <w:rPr>
                <w:sz w:val="24"/>
                <w:szCs w:val="24"/>
              </w:rPr>
              <w:t>Địa chỉ IP WAN IPv6</w:t>
            </w:r>
          </w:p>
        </w:tc>
      </w:tr>
      <w:tr w:rsidRPr="007E54E2" w:rsidR="00CA3E8A" w:rsidTr="008531FB" w14:paraId="6809897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11D26E3B" w14:textId="64DCCAF9">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50DB8C99" w14:textId="05D46782">
            <w:pPr>
              <w:rPr>
                <w:bCs/>
                <w:sz w:val="24"/>
                <w:szCs w:val="24"/>
                <w:lang w:eastAsia="en-AU"/>
              </w:rPr>
            </w:pPr>
            <w:r w:rsidRPr="007E54E2">
              <w:rPr>
                <w:sz w:val="24"/>
                <w:szCs w:val="24"/>
              </w:rPr>
              <w:t>defaultGateway6</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11ADA825" w14:textId="2B44351E">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4E184FC2" w14:textId="43E2D35B">
            <w:pPr>
              <w:jc w:val="center"/>
              <w:rPr>
                <w:sz w:val="24"/>
                <w:szCs w:val="24"/>
                <w:lang w:eastAsia="en-AU"/>
              </w:rPr>
            </w:pPr>
            <w:r w:rsidRPr="007E54E2">
              <w:rPr>
                <w:sz w:val="24"/>
                <w:szCs w:val="24"/>
                <w:lang w:eastAsia="en-AU"/>
              </w:rPr>
              <w:t>39</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15B8A7C9" w14:textId="20EA4472">
            <w:pPr>
              <w:rPr>
                <w:bCs/>
                <w:sz w:val="24"/>
                <w:szCs w:val="24"/>
                <w:lang w:eastAsia="en-AU"/>
              </w:rPr>
            </w:pPr>
            <w:r w:rsidRPr="007E54E2">
              <w:rPr>
                <w:sz w:val="24"/>
                <w:szCs w:val="24"/>
              </w:rPr>
              <w:t>Địa chỉ Default Gateway WAN IPv6. Trường hợp trạng thái là Down sẽ không có thông tin ipAddrV6 và defaultGatewayV6</w:t>
            </w:r>
          </w:p>
        </w:tc>
      </w:tr>
    </w:tbl>
    <w:p w:rsidR="008D4143" w:rsidP="008D4143" w:rsidRDefault="008D4143" w14:paraId="100569E1" w14:textId="77777777"/>
    <w:p w:rsidR="008D4143" w:rsidP="008D4143" w:rsidRDefault="008D4143" w14:paraId="3ABBA1F9" w14:textId="77777777">
      <w:pPr>
        <w:pStyle w:val="Heading3"/>
      </w:pPr>
      <w:bookmarkStart w:name="_Toc113352760" w:id="192"/>
      <w:r>
        <w:t>Example</w:t>
      </w:r>
      <w:bookmarkEnd w:id="192"/>
    </w:p>
    <w:p w:rsidR="008D4143" w:rsidP="008D4143" w:rsidRDefault="008D4143" w14:paraId="4B41A100" w14:textId="77777777">
      <w:pPr>
        <w:rPr>
          <w:b/>
        </w:rPr>
      </w:pPr>
      <w:r>
        <w:rPr>
          <w:b/>
        </w:rPr>
        <w:t>Request:</w:t>
      </w:r>
    </w:p>
    <w:p w:rsidRPr="00960690" w:rsidR="008D4143" w:rsidP="008D4143" w:rsidRDefault="008D4143" w14:paraId="2FCA6B25" w14:textId="77777777">
      <w:pPr>
        <w:rPr>
          <w:i/>
          <w:u w:val="single"/>
        </w:rPr>
      </w:pPr>
      <w:r w:rsidRPr="00960690">
        <w:rPr>
          <w:u w:val="single"/>
        </w:rPr>
        <w:t>https://192.168.88.1:9000</w:t>
      </w:r>
      <w:r>
        <w:rPr>
          <w:u w:val="single"/>
        </w:rPr>
        <w:t>/onelinkagent</w:t>
      </w:r>
    </w:p>
    <w:p w:rsidR="00CA3E8A" w:rsidP="00CA3E8A" w:rsidRDefault="00CA3E8A" w14:paraId="71265756" w14:textId="77777777">
      <w:r>
        <w:t>{</w:t>
      </w:r>
    </w:p>
    <w:p w:rsidR="00CA3E8A" w:rsidP="00CA3E8A" w:rsidRDefault="00CA3E8A" w14:paraId="66F1633E" w14:textId="77777777">
      <w:r>
        <w:tab/>
      </w:r>
      <w:r>
        <w:t>"action": "networkinfoView",</w:t>
      </w:r>
    </w:p>
    <w:p w:rsidR="00CA3E8A" w:rsidP="00CA3E8A" w:rsidRDefault="00CA3E8A" w14:paraId="55793C08" w14:textId="693266BE">
      <w:r>
        <w:tab/>
      </w:r>
      <w:r>
        <w:t xml:space="preserve">"requestId": </w:t>
      </w:r>
      <w:r w:rsidR="00FA141F">
        <w:t>&lt;requestId&gt;</w:t>
      </w:r>
    </w:p>
    <w:p w:rsidR="008D4143" w:rsidP="00CA3E8A" w:rsidRDefault="00CA3E8A" w14:paraId="037D44BC" w14:textId="2700D813">
      <w:r>
        <w:t>}</w:t>
      </w:r>
    </w:p>
    <w:p w:rsidRPr="00961994" w:rsidR="008D4143" w:rsidP="008D4143" w:rsidRDefault="008D4143" w14:paraId="77C28F0D" w14:textId="77777777">
      <w:pPr>
        <w:rPr>
          <w:b/>
        </w:rPr>
      </w:pPr>
      <w:r>
        <w:rPr>
          <w:b/>
        </w:rPr>
        <w:t>Response:</w:t>
      </w:r>
    </w:p>
    <w:p w:rsidR="00CA3E8A" w:rsidP="00CA3E8A" w:rsidRDefault="00CA3E8A" w14:paraId="4FBB4DC2" w14:textId="77777777">
      <w:r>
        <w:t>{</w:t>
      </w:r>
    </w:p>
    <w:p w:rsidR="00CA3E8A" w:rsidP="00CA3E8A" w:rsidRDefault="00CA3E8A" w14:paraId="5FA2F280" w14:textId="77777777">
      <w:r>
        <w:tab/>
      </w:r>
      <w:r>
        <w:t>"status": 0,</w:t>
      </w:r>
    </w:p>
    <w:p w:rsidR="00CA3E8A" w:rsidP="00CA3E8A" w:rsidRDefault="00CA3E8A" w14:paraId="093E0F57" w14:textId="77777777">
      <w:r>
        <w:tab/>
      </w:r>
      <w:r>
        <w:t>"message": "Success",</w:t>
      </w:r>
    </w:p>
    <w:p w:rsidR="00CA3E8A" w:rsidP="00CA3E8A" w:rsidRDefault="00CA3E8A" w14:paraId="2CDF333B" w14:textId="05D7B1F5">
      <w:r>
        <w:tab/>
      </w:r>
      <w:r>
        <w:t xml:space="preserve">"requestId": </w:t>
      </w:r>
      <w:r w:rsidR="00FA141F">
        <w:t>&lt;requestId&gt;</w:t>
      </w:r>
      <w:r>
        <w:t>,</w:t>
      </w:r>
    </w:p>
    <w:p w:rsidR="00CA3E8A" w:rsidP="00CA3E8A" w:rsidRDefault="00CA3E8A" w14:paraId="09BD21DF" w14:textId="77777777">
      <w:r>
        <w:tab/>
      </w:r>
      <w:r>
        <w:t>"data": {</w:t>
      </w:r>
    </w:p>
    <w:p w:rsidR="00CA3E8A" w:rsidP="00CA3E8A" w:rsidRDefault="00CA3E8A" w14:paraId="37C92DC5" w14:textId="77777777">
      <w:r>
        <w:tab/>
      </w:r>
      <w:r>
        <w:tab/>
      </w:r>
      <w:r>
        <w:t>"action": "networkinfoView",</w:t>
      </w:r>
    </w:p>
    <w:p w:rsidR="00CA3E8A" w:rsidP="00CA3E8A" w:rsidRDefault="00CA3E8A" w14:paraId="3BEDBC87" w14:textId="77777777">
      <w:r>
        <w:tab/>
      </w:r>
      <w:r>
        <w:tab/>
      </w:r>
      <w:r>
        <w:t>"results": [{</w:t>
      </w:r>
    </w:p>
    <w:p w:rsidR="00CA3E8A" w:rsidP="00CA3E8A" w:rsidRDefault="00CA3E8A" w14:paraId="2A665858" w14:textId="77777777">
      <w:r>
        <w:tab/>
      </w:r>
      <w:r>
        <w:tab/>
      </w:r>
      <w:r>
        <w:tab/>
      </w:r>
      <w:r>
        <w:tab/>
      </w:r>
      <w:r>
        <w:t>"statusV4": "&lt;statusV4&gt;",</w:t>
      </w:r>
    </w:p>
    <w:p w:rsidR="00CA3E8A" w:rsidP="00CA3E8A" w:rsidRDefault="00CA3E8A" w14:paraId="3357DE85" w14:textId="77777777">
      <w:r>
        <w:tab/>
      </w:r>
      <w:r>
        <w:tab/>
      </w:r>
      <w:r>
        <w:tab/>
      </w:r>
      <w:r>
        <w:tab/>
      </w:r>
      <w:r>
        <w:t>"ipAddrV4": "&lt;ipAddrV4&gt;",</w:t>
      </w:r>
    </w:p>
    <w:p w:rsidR="00CA3E8A" w:rsidP="00CA3E8A" w:rsidRDefault="00CA3E8A" w14:paraId="4D0050C8" w14:textId="77777777">
      <w:r>
        <w:tab/>
      </w:r>
      <w:r>
        <w:tab/>
      </w:r>
      <w:r>
        <w:tab/>
      </w:r>
      <w:r>
        <w:tab/>
      </w:r>
      <w:r>
        <w:t>"defaultGatewayV4": "&lt;defaultGatewayV4&gt;",</w:t>
      </w:r>
    </w:p>
    <w:p w:rsidR="00CA3E8A" w:rsidP="00CA3E8A" w:rsidRDefault="00CA3E8A" w14:paraId="2027F8E7" w14:textId="77777777">
      <w:r>
        <w:tab/>
      </w:r>
      <w:r>
        <w:tab/>
      </w:r>
      <w:r>
        <w:tab/>
      </w:r>
      <w:r>
        <w:tab/>
      </w:r>
      <w:r>
        <w:t>"statusV6": "&lt;statusV6&gt;",</w:t>
      </w:r>
    </w:p>
    <w:p w:rsidR="00CA3E8A" w:rsidP="00CA3E8A" w:rsidRDefault="00CA3E8A" w14:paraId="38846D24" w14:textId="77777777">
      <w:r>
        <w:tab/>
      </w:r>
      <w:r>
        <w:tab/>
      </w:r>
      <w:r>
        <w:tab/>
      </w:r>
      <w:r>
        <w:tab/>
      </w:r>
      <w:r>
        <w:t>"ipAddrV6": "&lt;ipAddrV6&gt;",</w:t>
      </w:r>
    </w:p>
    <w:p w:rsidR="00CA3E8A" w:rsidP="00CA3E8A" w:rsidRDefault="00CA3E8A" w14:paraId="4B5BD2E6" w14:textId="77777777">
      <w:r>
        <w:tab/>
      </w:r>
      <w:r>
        <w:tab/>
      </w:r>
      <w:r>
        <w:tab/>
      </w:r>
      <w:r>
        <w:tab/>
      </w:r>
      <w:r>
        <w:t>"defaultGateway6": "&lt;defaultGateway6&gt;"</w:t>
      </w:r>
    </w:p>
    <w:p w:rsidR="00CA3E8A" w:rsidP="00CA3E8A" w:rsidRDefault="00CA3E8A" w14:paraId="1CB68CB6" w14:textId="77777777">
      <w:r>
        <w:tab/>
      </w:r>
      <w:r>
        <w:tab/>
      </w:r>
      <w:r>
        <w:tab/>
      </w:r>
      <w:r>
        <w:t>}</w:t>
      </w:r>
    </w:p>
    <w:p w:rsidR="00CA3E8A" w:rsidP="00CA3E8A" w:rsidRDefault="00CA3E8A" w14:paraId="2240DCB7" w14:textId="77777777">
      <w:r>
        <w:tab/>
      </w:r>
      <w:r>
        <w:tab/>
      </w:r>
      <w:r>
        <w:t>]</w:t>
      </w:r>
    </w:p>
    <w:p w:rsidR="00CA3E8A" w:rsidP="00CA3E8A" w:rsidRDefault="00CA3E8A" w14:paraId="2D600D9B" w14:textId="77777777">
      <w:r>
        <w:tab/>
      </w:r>
      <w:r>
        <w:t>}</w:t>
      </w:r>
    </w:p>
    <w:p w:rsidR="008D4143" w:rsidP="00CA3E8A" w:rsidRDefault="00CA3E8A" w14:paraId="663C215F" w14:textId="58F6C4D4">
      <w:r>
        <w:t>}</w:t>
      </w:r>
    </w:p>
    <w:p w:rsidR="008D4143" w:rsidP="008D4143" w:rsidRDefault="00CA3E8A" w14:paraId="2BD91F57" w14:textId="1BCEAFDA">
      <w:pPr>
        <w:pStyle w:val="Heading2"/>
      </w:pPr>
      <w:bookmarkStart w:name="_Toc113352761" w:id="193"/>
      <w:r w:rsidRPr="00CA3E8A">
        <w:rPr>
          <w:color w:val="000000"/>
          <w:sz w:val="24"/>
          <w:szCs w:val="24"/>
        </w:rPr>
        <w:lastRenderedPageBreak/>
        <w:t>ping</w:t>
      </w:r>
      <w:bookmarkEnd w:id="193"/>
    </w:p>
    <w:p w:rsidR="008D4143" w:rsidP="008D4143" w:rsidRDefault="008D4143" w14:paraId="439420AD" w14:textId="77777777">
      <w:pPr>
        <w:pStyle w:val="Heading3"/>
      </w:pPr>
      <w:bookmarkStart w:name="_Toc113352762" w:id="194"/>
      <w:r>
        <w:t>Mô tả API</w:t>
      </w:r>
      <w:bookmarkEnd w:id="194"/>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D4143" w:rsidTr="008531FB" w14:paraId="701CEC36" w14:textId="77777777">
        <w:trPr>
          <w:trHeight w:val="567"/>
        </w:trPr>
        <w:tc>
          <w:tcPr>
            <w:tcW w:w="996" w:type="pct"/>
            <w:shd w:val="clear" w:color="auto" w:fill="D9D9D9" w:themeFill="background1" w:themeFillShade="D9"/>
            <w:vAlign w:val="center"/>
          </w:tcPr>
          <w:p w:rsidRPr="007E54E2" w:rsidR="008D4143" w:rsidP="007908BF" w:rsidRDefault="008D4143" w14:paraId="24B65F0C"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D4143" w:rsidP="007908BF" w:rsidRDefault="008D4143" w14:paraId="03690CCE" w14:textId="77777777">
            <w:pPr>
              <w:pStyle w:val="ANSVNormal"/>
              <w:rPr>
                <w:rFonts w:cs="Times New Roman"/>
                <w:sz w:val="24"/>
                <w:szCs w:val="24"/>
              </w:rPr>
            </w:pPr>
            <w:r w:rsidRPr="007E54E2">
              <w:rPr>
                <w:rFonts w:cs="Times New Roman"/>
                <w:sz w:val="24"/>
                <w:szCs w:val="24"/>
              </w:rPr>
              <w:t>Description</w:t>
            </w:r>
          </w:p>
        </w:tc>
      </w:tr>
      <w:tr w:rsidRPr="007E54E2" w:rsidR="008D4143" w:rsidTr="008531FB" w14:paraId="70895D39" w14:textId="77777777">
        <w:trPr>
          <w:trHeight w:val="362"/>
        </w:trPr>
        <w:tc>
          <w:tcPr>
            <w:tcW w:w="996" w:type="pct"/>
            <w:vAlign w:val="center"/>
          </w:tcPr>
          <w:p w:rsidRPr="007E54E2" w:rsidR="008D4143" w:rsidP="008531FB" w:rsidRDefault="00CA3E8A" w14:paraId="209EC85C" w14:textId="128E1C93">
            <w:pPr>
              <w:rPr>
                <w:color w:val="000000"/>
                <w:sz w:val="24"/>
                <w:szCs w:val="24"/>
              </w:rPr>
            </w:pPr>
            <w:r w:rsidRPr="007E54E2">
              <w:rPr>
                <w:color w:val="000000"/>
                <w:sz w:val="24"/>
                <w:szCs w:val="24"/>
              </w:rPr>
              <w:t>ping</w:t>
            </w:r>
          </w:p>
        </w:tc>
        <w:tc>
          <w:tcPr>
            <w:tcW w:w="4004" w:type="pct"/>
            <w:vAlign w:val="center"/>
          </w:tcPr>
          <w:p w:rsidRPr="007E54E2" w:rsidR="008D4143" w:rsidP="008531FB" w:rsidRDefault="00CA3E8A" w14:paraId="067924E7" w14:textId="63212B0A">
            <w:pPr>
              <w:overflowPunct/>
              <w:autoSpaceDE/>
              <w:autoSpaceDN/>
              <w:adjustRightInd/>
              <w:spacing w:after="0"/>
              <w:jc w:val="left"/>
              <w:textAlignment w:val="auto"/>
              <w:rPr>
                <w:color w:val="000000"/>
                <w:sz w:val="24"/>
                <w:szCs w:val="24"/>
              </w:rPr>
            </w:pPr>
            <w:r w:rsidRPr="007E54E2">
              <w:rPr>
                <w:color w:val="000000"/>
                <w:sz w:val="24"/>
                <w:szCs w:val="24"/>
              </w:rPr>
              <w:t>Điều khiển thiết bị thực hiện Ping</w:t>
            </w:r>
          </w:p>
        </w:tc>
      </w:tr>
      <w:tr w:rsidRPr="007E54E2" w:rsidR="008D4143" w:rsidTr="008531FB" w14:paraId="46D6D858" w14:textId="77777777">
        <w:trPr>
          <w:trHeight w:val="362"/>
        </w:trPr>
        <w:tc>
          <w:tcPr>
            <w:tcW w:w="996" w:type="pct"/>
            <w:vAlign w:val="center"/>
          </w:tcPr>
          <w:p w:rsidRPr="007E54E2" w:rsidR="008D4143" w:rsidP="008531FB" w:rsidRDefault="008D4143" w14:paraId="60CA5375" w14:textId="77777777">
            <w:pPr>
              <w:rPr>
                <w:sz w:val="24"/>
                <w:szCs w:val="24"/>
              </w:rPr>
            </w:pPr>
            <w:r w:rsidRPr="007E54E2">
              <w:rPr>
                <w:sz w:val="24"/>
                <w:szCs w:val="24"/>
              </w:rPr>
              <w:t>Host</w:t>
            </w:r>
          </w:p>
        </w:tc>
        <w:tc>
          <w:tcPr>
            <w:tcW w:w="4004" w:type="pct"/>
            <w:vAlign w:val="center"/>
          </w:tcPr>
          <w:p w:rsidRPr="007E54E2" w:rsidR="008D4143" w:rsidP="007908BF" w:rsidRDefault="008D4143" w14:paraId="4CF0A42B" w14:textId="77777777">
            <w:pPr>
              <w:pStyle w:val="ANSVNormal"/>
              <w:rPr>
                <w:rFonts w:cs="Times New Roman"/>
                <w:sz w:val="24"/>
                <w:szCs w:val="24"/>
              </w:rPr>
            </w:pPr>
            <w:r w:rsidRPr="007E54E2">
              <w:rPr>
                <w:rFonts w:cs="Times New Roman"/>
                <w:sz w:val="24"/>
                <w:szCs w:val="24"/>
              </w:rPr>
              <w:t>https://&lt;ip&gt;:9000/onelinkagent</w:t>
            </w:r>
          </w:p>
        </w:tc>
      </w:tr>
      <w:tr w:rsidRPr="007E54E2" w:rsidR="008D4143" w:rsidTr="008531FB" w14:paraId="13E405A5" w14:textId="77777777">
        <w:tc>
          <w:tcPr>
            <w:tcW w:w="996" w:type="pct"/>
            <w:vAlign w:val="center"/>
          </w:tcPr>
          <w:p w:rsidRPr="007E54E2" w:rsidR="008D4143" w:rsidP="007908BF" w:rsidRDefault="008D4143" w14:paraId="3B366FD3"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D4143" w:rsidP="007908BF" w:rsidRDefault="008D4143" w14:paraId="326CD2E9" w14:textId="77777777">
            <w:pPr>
              <w:pStyle w:val="ANSVNormal"/>
              <w:rPr>
                <w:rFonts w:cs="Times New Roman"/>
                <w:sz w:val="24"/>
                <w:szCs w:val="24"/>
              </w:rPr>
            </w:pPr>
            <w:r w:rsidRPr="007E54E2">
              <w:rPr>
                <w:rFonts w:cs="Times New Roman"/>
                <w:sz w:val="24"/>
                <w:szCs w:val="24"/>
              </w:rPr>
              <w:t>HTTP POST</w:t>
            </w:r>
          </w:p>
        </w:tc>
      </w:tr>
      <w:tr w:rsidRPr="007E54E2" w:rsidR="008D4143" w:rsidTr="008531FB" w14:paraId="1FF96C19" w14:textId="77777777">
        <w:tc>
          <w:tcPr>
            <w:tcW w:w="996" w:type="pct"/>
            <w:vAlign w:val="center"/>
          </w:tcPr>
          <w:p w:rsidRPr="007E54E2" w:rsidR="008D4143" w:rsidP="007908BF" w:rsidRDefault="008D4143" w14:paraId="2DB94BFB"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D4143" w:rsidP="007908BF" w:rsidRDefault="008D4143" w14:paraId="38A4A923" w14:textId="77777777">
            <w:pPr>
              <w:pStyle w:val="ANSVNormal"/>
              <w:rPr>
                <w:rFonts w:cs="Times New Roman"/>
                <w:sz w:val="24"/>
                <w:szCs w:val="24"/>
              </w:rPr>
            </w:pPr>
            <w:r w:rsidRPr="007E54E2">
              <w:rPr>
                <w:rFonts w:cs="Times New Roman"/>
                <w:sz w:val="24"/>
                <w:szCs w:val="24"/>
              </w:rPr>
              <w:t>application/json</w:t>
            </w:r>
          </w:p>
        </w:tc>
      </w:tr>
      <w:tr w:rsidRPr="007E54E2" w:rsidR="008D4143" w:rsidTr="008531FB" w14:paraId="03B8A022" w14:textId="77777777">
        <w:tc>
          <w:tcPr>
            <w:tcW w:w="996" w:type="pct"/>
            <w:vAlign w:val="center"/>
          </w:tcPr>
          <w:p w:rsidRPr="007E54E2" w:rsidR="008D4143" w:rsidP="007908BF" w:rsidRDefault="008D4143" w14:paraId="3EB4C064"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D4143" w14:paraId="200BC942" w14:textId="22C72445">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D4143" w:rsidP="00316984" w:rsidRDefault="00316984" w14:paraId="374596D8" w14:textId="7F34AC6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D4143" w:rsidTr="008531FB" w14:paraId="5E16C71F" w14:textId="77777777">
        <w:tc>
          <w:tcPr>
            <w:tcW w:w="996" w:type="pct"/>
            <w:vAlign w:val="center"/>
          </w:tcPr>
          <w:p w:rsidRPr="007E54E2" w:rsidR="008D4143" w:rsidP="007908BF" w:rsidRDefault="008D4143" w14:paraId="5CE3ECA6"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D4143" w:rsidP="007908BF" w:rsidRDefault="008D4143" w14:paraId="2EFA9444" w14:textId="77777777">
            <w:pPr>
              <w:pStyle w:val="ANSVNormal"/>
              <w:rPr>
                <w:rFonts w:cs="Times New Roman"/>
                <w:sz w:val="24"/>
                <w:szCs w:val="24"/>
              </w:rPr>
            </w:pPr>
            <w:r w:rsidRPr="007E54E2">
              <w:rPr>
                <w:rFonts w:cs="Times New Roman"/>
                <w:sz w:val="24"/>
                <w:szCs w:val="24"/>
              </w:rPr>
              <w:t>JSON object</w:t>
            </w:r>
          </w:p>
        </w:tc>
      </w:tr>
    </w:tbl>
    <w:p w:rsidR="008D4143" w:rsidP="008D4143" w:rsidRDefault="008D4143" w14:paraId="2AE1E8F9" w14:textId="77777777"/>
    <w:p w:rsidR="008D4143" w:rsidP="008D4143" w:rsidRDefault="008D4143" w14:paraId="37B363D6" w14:textId="77777777">
      <w:pPr>
        <w:pStyle w:val="Heading3"/>
      </w:pPr>
      <w:bookmarkStart w:name="_Toc113352763" w:id="195"/>
      <w:r>
        <w:t>Request</w:t>
      </w:r>
      <w:bookmarkEnd w:id="195"/>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2CB991A6"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7809D83D" w14:textId="77777777">
            <w:pPr>
              <w:rPr>
                <w:b/>
                <w:bCs/>
                <w:sz w:val="24"/>
                <w:szCs w:val="24"/>
                <w:lang w:eastAsia="en-AU"/>
              </w:rPr>
            </w:pPr>
            <w:r w:rsidRPr="007E54E2">
              <w:rPr>
                <w:b/>
                <w:bCs/>
                <w:sz w:val="24"/>
                <w:szCs w:val="24"/>
                <w:lang w:eastAsia="en-AU"/>
              </w:rPr>
              <w:t>Payload</w:t>
            </w:r>
          </w:p>
        </w:tc>
      </w:tr>
      <w:tr w:rsidRPr="007E54E2" w:rsidR="008D4143" w:rsidTr="008531FB" w14:paraId="70B8873D"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66155FF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D0ED48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CFC246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100E13DC"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71CA37C" w14:textId="77777777">
            <w:pPr>
              <w:rPr>
                <w:b/>
                <w:bCs/>
                <w:sz w:val="24"/>
                <w:szCs w:val="24"/>
                <w:lang w:eastAsia="en-AU"/>
              </w:rPr>
            </w:pPr>
            <w:r w:rsidRPr="007E54E2">
              <w:rPr>
                <w:b/>
                <w:bCs/>
                <w:sz w:val="24"/>
                <w:szCs w:val="24"/>
                <w:lang w:eastAsia="en-AU"/>
              </w:rPr>
              <w:t>Description</w:t>
            </w:r>
          </w:p>
        </w:tc>
      </w:tr>
      <w:tr w:rsidRPr="007E54E2" w:rsidR="008D4143" w:rsidTr="008531FB" w14:paraId="43C2AAE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72291C0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2E2535E6"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64918E0C"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F0345DD"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7B9C1183" w14:textId="77777777">
            <w:pPr>
              <w:rPr>
                <w:sz w:val="24"/>
                <w:szCs w:val="24"/>
                <w:lang w:eastAsia="en-AU"/>
              </w:rPr>
            </w:pPr>
            <w:r w:rsidRPr="007E54E2">
              <w:rPr>
                <w:sz w:val="24"/>
                <w:szCs w:val="24"/>
                <w:lang w:eastAsia="en-AU"/>
              </w:rPr>
              <w:t>Yêu cầu nghiệp vụ</w:t>
            </w:r>
          </w:p>
          <w:p w:rsidRPr="007E54E2" w:rsidR="008D4143" w:rsidP="008531FB" w:rsidRDefault="008D4143" w14:paraId="2D58D3D0" w14:textId="2E9A171B">
            <w:pPr>
              <w:rPr>
                <w:b/>
                <w:bCs/>
                <w:sz w:val="24"/>
                <w:szCs w:val="24"/>
                <w:lang w:eastAsia="en-AU"/>
              </w:rPr>
            </w:pPr>
            <w:r w:rsidRPr="007E54E2">
              <w:rPr>
                <w:sz w:val="24"/>
                <w:szCs w:val="24"/>
                <w:lang w:eastAsia="en-AU"/>
              </w:rPr>
              <w:t xml:space="preserve">action = </w:t>
            </w:r>
            <w:r w:rsidRPr="007E54E2" w:rsidR="00CA3E8A">
              <w:rPr>
                <w:sz w:val="24"/>
                <w:szCs w:val="24"/>
                <w:lang w:eastAsia="en-AU"/>
              </w:rPr>
              <w:t>ping</w:t>
            </w:r>
          </w:p>
        </w:tc>
      </w:tr>
      <w:tr w:rsidRPr="007E54E2" w:rsidR="00D271EB" w:rsidTr="008531FB" w14:paraId="5162986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E233FAE"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94EAEEE" w14:textId="5847C0BA">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A99CD8E" w14:textId="0D6AE33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96FAC69" w14:textId="534CB20B">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DCD8B36" w14:textId="6A65AE7D">
            <w:pPr>
              <w:rPr>
                <w:sz w:val="24"/>
                <w:szCs w:val="24"/>
                <w:lang w:eastAsia="en-AU"/>
              </w:rPr>
            </w:pPr>
            <w:r w:rsidRPr="007E54E2">
              <w:rPr>
                <w:sz w:val="24"/>
                <w:szCs w:val="24"/>
                <w:lang w:eastAsia="en-AU"/>
              </w:rPr>
              <w:t>Index của request</w:t>
            </w:r>
          </w:p>
        </w:tc>
      </w:tr>
      <w:tr w:rsidRPr="007E54E2" w:rsidR="00D271EB" w:rsidTr="008531FB" w14:paraId="04CC260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E7D253F" w14:textId="7D8EF315">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20AB176" w14:textId="25799606">
            <w:pPr>
              <w:rPr>
                <w:sz w:val="24"/>
                <w:szCs w:val="24"/>
              </w:rPr>
            </w:pPr>
            <w:r w:rsidRPr="007E54E2">
              <w:rPr>
                <w:sz w:val="24"/>
                <w:szCs w:val="24"/>
              </w:rPr>
              <w:t>pingCode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F46D1F5" w14:textId="2B03E1CD">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AF198E5" w14:textId="4C9CDDB5">
            <w:pPr>
              <w:jc w:val="center"/>
              <w:rPr>
                <w:sz w:val="24"/>
                <w:szCs w:val="24"/>
                <w:lang w:eastAsia="en-AU"/>
              </w:rPr>
            </w:pPr>
            <w:r w:rsidRPr="007E54E2">
              <w:rPr>
                <w:sz w:val="24"/>
                <w:szCs w:val="24"/>
                <w:lang w:eastAsia="en-AU"/>
              </w:rPr>
              <w:t>0-14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B8B5FE2" w14:textId="77777777">
            <w:pPr>
              <w:pStyle w:val="FirstLevelBullet"/>
              <w:numPr>
                <w:ilvl w:val="0"/>
                <w:numId w:val="0"/>
              </w:numPr>
              <w:rPr>
                <w:sz w:val="24"/>
                <w:szCs w:val="24"/>
              </w:rPr>
            </w:pPr>
            <w:r w:rsidRPr="007E54E2">
              <w:rPr>
                <w:sz w:val="24"/>
                <w:szCs w:val="24"/>
              </w:rPr>
              <w:t>Diagnostic error code.</w:t>
            </w:r>
          </w:p>
          <w:p w:rsidRPr="007E54E2" w:rsidR="00D271EB" w:rsidP="00D271EB" w:rsidRDefault="00D271EB" w14:paraId="61834A74" w14:textId="342D796E">
            <w:pPr>
              <w:pStyle w:val="FirstLevelBullet"/>
              <w:numPr>
                <w:ilvl w:val="0"/>
                <w:numId w:val="0"/>
              </w:numPr>
              <w:rPr>
                <w:sz w:val="24"/>
                <w:szCs w:val="24"/>
                <w:lang w:eastAsia="en-AU"/>
              </w:rPr>
            </w:pPr>
            <w:r w:rsidRPr="007E54E2">
              <w:rPr>
                <w:sz w:val="24"/>
                <w:szCs w:val="24"/>
              </w:rPr>
              <w:t xml:space="preserve">Giá trị trong phục lục </w:t>
            </w:r>
            <w:r w:rsidRPr="007E54E2">
              <w:rPr>
                <w:sz w:val="24"/>
                <w:szCs w:val="24"/>
              </w:rPr>
              <w:fldChar w:fldCharType="begin"/>
            </w:r>
            <w:r w:rsidRPr="007E54E2">
              <w:rPr>
                <w:sz w:val="24"/>
                <w:szCs w:val="24"/>
              </w:rPr>
              <w:instrText xml:space="preserve"> REF _Ref111450026 \n \h </w:instrText>
            </w:r>
            <w:r w:rsidRPr="007E54E2">
              <w:rPr>
                <w:sz w:val="24"/>
                <w:szCs w:val="24"/>
              </w:rPr>
            </w:r>
            <w:r w:rsidRPr="007E54E2">
              <w:rPr>
                <w:sz w:val="24"/>
                <w:szCs w:val="24"/>
              </w:rPr>
              <w:fldChar w:fldCharType="separate"/>
            </w:r>
            <w:r w:rsidRPr="007E54E2">
              <w:rPr>
                <w:sz w:val="24"/>
                <w:szCs w:val="24"/>
              </w:rPr>
              <w:t>9.2</w:t>
            </w:r>
            <w:r w:rsidRPr="007E54E2">
              <w:rPr>
                <w:sz w:val="24"/>
                <w:szCs w:val="24"/>
              </w:rPr>
              <w:fldChar w:fldCharType="end"/>
            </w:r>
          </w:p>
        </w:tc>
      </w:tr>
      <w:tr w:rsidRPr="007E54E2" w:rsidR="00D271EB" w:rsidTr="008531FB" w14:paraId="0531364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6DA8A05" w14:textId="3431ECD3">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8EDA840" w14:textId="193F6FE9">
            <w:pPr>
              <w:rPr>
                <w:sz w:val="24"/>
                <w:szCs w:val="24"/>
              </w:rPr>
            </w:pPr>
            <w:r w:rsidRPr="007E54E2">
              <w:rPr>
                <w:sz w:val="24"/>
                <w:szCs w:val="24"/>
              </w:rPr>
              <w:t>host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05C6F33" w14:textId="58C90C81">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522CA19" w14:textId="5A0027CC">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2B0015E" w14:textId="15EBA8AB">
            <w:pPr>
              <w:pStyle w:val="FirstLevelBullet"/>
              <w:numPr>
                <w:ilvl w:val="0"/>
                <w:numId w:val="0"/>
              </w:numPr>
              <w:rPr>
                <w:sz w:val="24"/>
                <w:szCs w:val="24"/>
                <w:lang w:eastAsia="en-AU"/>
              </w:rPr>
            </w:pPr>
            <w:r w:rsidRPr="007E54E2">
              <w:rPr>
                <w:sz w:val="24"/>
                <w:szCs w:val="24"/>
              </w:rPr>
              <w:t>Domain name hoặc địa chỉ IP muốn thực hiện Ping đến</w:t>
            </w:r>
          </w:p>
        </w:tc>
      </w:tr>
    </w:tbl>
    <w:p w:rsidR="008D4143" w:rsidP="008D4143" w:rsidRDefault="008D4143" w14:paraId="4BFC5EC4" w14:textId="77777777"/>
    <w:p w:rsidR="008D4143" w:rsidP="008D4143" w:rsidRDefault="008D4143" w14:paraId="2BCC73A6" w14:textId="77777777">
      <w:pPr>
        <w:pStyle w:val="Heading3"/>
      </w:pPr>
      <w:bookmarkStart w:name="_Toc113352764" w:id="196"/>
      <w:r>
        <w:t>Response</w:t>
      </w:r>
      <w:bookmarkEnd w:id="196"/>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314F0B72"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5D7D771A" w14:textId="77777777">
            <w:pPr>
              <w:rPr>
                <w:b/>
                <w:bCs/>
                <w:sz w:val="24"/>
                <w:szCs w:val="24"/>
                <w:lang w:eastAsia="en-AU"/>
              </w:rPr>
            </w:pPr>
            <w:r w:rsidRPr="007E54E2">
              <w:rPr>
                <w:b/>
                <w:bCs/>
                <w:sz w:val="24"/>
                <w:szCs w:val="24"/>
                <w:lang w:eastAsia="en-AU"/>
              </w:rPr>
              <w:t>Payload</w:t>
            </w:r>
          </w:p>
        </w:tc>
      </w:tr>
      <w:tr w:rsidRPr="007E54E2" w:rsidR="008D4143" w:rsidTr="008531FB" w14:paraId="7561ACB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4076D69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A12AE2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9AFE57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5C02AACB"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D5F2029" w14:textId="77777777">
            <w:pPr>
              <w:rPr>
                <w:b/>
                <w:bCs/>
                <w:sz w:val="24"/>
                <w:szCs w:val="24"/>
                <w:lang w:eastAsia="en-AU"/>
              </w:rPr>
            </w:pPr>
            <w:r w:rsidRPr="007E54E2">
              <w:rPr>
                <w:b/>
                <w:bCs/>
                <w:sz w:val="24"/>
                <w:szCs w:val="24"/>
                <w:lang w:eastAsia="en-AU"/>
              </w:rPr>
              <w:t>Description</w:t>
            </w:r>
          </w:p>
        </w:tc>
      </w:tr>
      <w:tr w:rsidRPr="007E54E2" w:rsidR="008D4143" w:rsidTr="008531FB" w14:paraId="27F14AA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F2CEBE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96413DB"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4F5A7ED7"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5DC0E67B" w14:textId="1ADF1FE9">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C56D77F" w14:textId="6DED974E">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8D4143" w:rsidP="008531FB" w:rsidRDefault="008D4143" w14:paraId="3A9602AC" w14:textId="59DB57AF">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D4143" w:rsidTr="008531FB" w14:paraId="40F66A1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ECA2EDA" w14:textId="77777777">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5D744BE4"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51905CD8"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2A469D57" w14:textId="5DACF335">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720EE865" w14:textId="5716F859">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75D246E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8500649"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10DFEE1" w14:textId="7852382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0F7C7D7" w14:textId="328A4B6F">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CBA7598" w14:textId="0EC3D2DC">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83E370A" w14:textId="1BBC4643">
            <w:pPr>
              <w:rPr>
                <w:sz w:val="24"/>
                <w:szCs w:val="24"/>
                <w:lang w:eastAsia="en-AU"/>
              </w:rPr>
            </w:pPr>
            <w:r w:rsidRPr="007E54E2">
              <w:rPr>
                <w:sz w:val="24"/>
                <w:szCs w:val="24"/>
                <w:lang w:eastAsia="en-AU"/>
              </w:rPr>
              <w:t>Index của request</w:t>
            </w:r>
          </w:p>
        </w:tc>
      </w:tr>
      <w:tr w:rsidRPr="007E54E2" w:rsidR="00D271EB" w:rsidTr="008531FB" w14:paraId="61D4735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EF72F0A"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BD456BF"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C109522"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3361896" w14:textId="6D7463B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D5A073C"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8D4143" w:rsidP="008D4143" w:rsidRDefault="008D4143" w14:paraId="2E59DC0C"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7C355DFF"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485B9379" w14:textId="77777777">
            <w:pPr>
              <w:rPr>
                <w:b/>
                <w:bCs/>
                <w:sz w:val="24"/>
                <w:szCs w:val="24"/>
                <w:lang w:eastAsia="en-AU"/>
              </w:rPr>
            </w:pPr>
            <w:r w:rsidRPr="007E54E2">
              <w:rPr>
                <w:b/>
                <w:bCs/>
                <w:sz w:val="24"/>
                <w:szCs w:val="24"/>
                <w:lang w:eastAsia="en-AU"/>
              </w:rPr>
              <w:t>data object</w:t>
            </w:r>
          </w:p>
        </w:tc>
      </w:tr>
      <w:tr w:rsidRPr="007E54E2" w:rsidR="008D4143" w:rsidTr="008531FB" w14:paraId="595D130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2664060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6494231"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37D3C5A"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1681076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F062241" w14:textId="77777777">
            <w:pPr>
              <w:rPr>
                <w:b/>
                <w:bCs/>
                <w:sz w:val="24"/>
                <w:szCs w:val="24"/>
                <w:lang w:eastAsia="en-AU"/>
              </w:rPr>
            </w:pPr>
            <w:r w:rsidRPr="007E54E2">
              <w:rPr>
                <w:b/>
                <w:bCs/>
                <w:sz w:val="24"/>
                <w:szCs w:val="24"/>
                <w:lang w:eastAsia="en-AU"/>
              </w:rPr>
              <w:t>Description</w:t>
            </w:r>
          </w:p>
        </w:tc>
      </w:tr>
      <w:tr w:rsidRPr="007E54E2" w:rsidR="008D4143" w:rsidTr="008531FB" w14:paraId="4007220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2AF86F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2D8F3D8"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580F5798"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5FA04FEA" w14:textId="789DBD10">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2426B1DB" w14:textId="77777777">
            <w:pPr>
              <w:rPr>
                <w:sz w:val="24"/>
                <w:szCs w:val="24"/>
                <w:lang w:eastAsia="en-AU"/>
              </w:rPr>
            </w:pPr>
            <w:r w:rsidRPr="007E54E2">
              <w:rPr>
                <w:sz w:val="24"/>
                <w:szCs w:val="24"/>
                <w:lang w:eastAsia="en-AU"/>
              </w:rPr>
              <w:t>Hành động được yêu cầu</w:t>
            </w:r>
          </w:p>
          <w:p w:rsidRPr="007E54E2" w:rsidR="008D4143" w:rsidP="008531FB" w:rsidRDefault="008D4143" w14:paraId="7B81DCF8" w14:textId="39905B53">
            <w:pPr>
              <w:rPr>
                <w:bCs/>
                <w:sz w:val="24"/>
                <w:szCs w:val="24"/>
                <w:lang w:eastAsia="en-AU"/>
              </w:rPr>
            </w:pPr>
            <w:r w:rsidRPr="007E54E2">
              <w:rPr>
                <w:bCs/>
                <w:sz w:val="24"/>
                <w:szCs w:val="24"/>
                <w:lang w:eastAsia="en-AU"/>
              </w:rPr>
              <w:t xml:space="preserve">action = </w:t>
            </w:r>
            <w:r w:rsidRPr="007E54E2" w:rsidR="00CA3E8A">
              <w:rPr>
                <w:bCs/>
                <w:sz w:val="24"/>
                <w:szCs w:val="24"/>
                <w:lang w:eastAsia="en-AU"/>
              </w:rPr>
              <w:t>ping</w:t>
            </w:r>
          </w:p>
        </w:tc>
      </w:tr>
      <w:tr w:rsidRPr="007E54E2" w:rsidR="008D4143" w:rsidTr="008531FB" w14:paraId="56706E5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CB27EF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6BE1B62"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162D3B12"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03FEB6B"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F374576" w14:textId="77777777">
            <w:pPr>
              <w:rPr>
                <w:sz w:val="24"/>
                <w:szCs w:val="24"/>
                <w:lang w:eastAsia="en-AU"/>
              </w:rPr>
            </w:pPr>
          </w:p>
        </w:tc>
      </w:tr>
    </w:tbl>
    <w:p w:rsidRPr="00F0172A" w:rsidR="008D4143" w:rsidP="008D4143" w:rsidRDefault="008D4143" w14:paraId="3245314E"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350B3EB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23815E4C" w14:textId="77777777">
            <w:pPr>
              <w:rPr>
                <w:b/>
                <w:bCs/>
                <w:sz w:val="24"/>
                <w:szCs w:val="24"/>
                <w:lang w:eastAsia="en-AU"/>
              </w:rPr>
            </w:pPr>
            <w:r w:rsidRPr="007E54E2">
              <w:rPr>
                <w:b/>
                <w:bCs/>
                <w:sz w:val="24"/>
                <w:szCs w:val="24"/>
                <w:lang w:eastAsia="en-AU"/>
              </w:rPr>
              <w:t>results object</w:t>
            </w:r>
          </w:p>
        </w:tc>
      </w:tr>
      <w:tr w:rsidRPr="007E54E2" w:rsidR="008D4143" w:rsidTr="008531FB" w14:paraId="53C462CB"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0B7283D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4337DAB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0CF817D"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43A789C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D5D6A51" w14:textId="77777777">
            <w:pPr>
              <w:rPr>
                <w:b/>
                <w:bCs/>
                <w:sz w:val="24"/>
                <w:szCs w:val="24"/>
                <w:lang w:eastAsia="en-AU"/>
              </w:rPr>
            </w:pPr>
            <w:r w:rsidRPr="007E54E2">
              <w:rPr>
                <w:b/>
                <w:bCs/>
                <w:sz w:val="24"/>
                <w:szCs w:val="24"/>
                <w:lang w:eastAsia="en-AU"/>
              </w:rPr>
              <w:t>Description</w:t>
            </w:r>
          </w:p>
        </w:tc>
      </w:tr>
      <w:tr w:rsidRPr="007E54E2" w:rsidR="008D4143" w:rsidTr="008531FB" w14:paraId="1CF17B3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A3E8A" w14:paraId="300ED685" w14:textId="031FA675">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CA3E8A" w14:paraId="44487ED0" w14:textId="3F614F0C">
            <w:pPr>
              <w:rPr>
                <w:bCs/>
                <w:sz w:val="24"/>
                <w:szCs w:val="24"/>
                <w:lang w:eastAsia="en-AU"/>
              </w:rPr>
            </w:pPr>
            <w:r w:rsidRPr="007E54E2">
              <w:rPr>
                <w:sz w:val="24"/>
                <w:szCs w:val="24"/>
              </w:rPr>
              <w:t>pingCode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CA3E8A" w14:paraId="2C35CAE1" w14:textId="64B87A26">
            <w:pPr>
              <w:rPr>
                <w:bCs/>
                <w:sz w:val="24"/>
                <w:szCs w:val="24"/>
                <w:lang w:eastAsia="en-AU"/>
              </w:rPr>
            </w:pPr>
            <w:r w:rsidRPr="007E54E2">
              <w:rPr>
                <w:sz w:val="24"/>
                <w:szCs w:val="24"/>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26B4E0FF" w14:textId="05235178">
            <w:pPr>
              <w:jc w:val="center"/>
              <w:rPr>
                <w:sz w:val="24"/>
                <w:szCs w:val="24"/>
                <w:lang w:eastAsia="en-AU"/>
              </w:rPr>
            </w:pPr>
            <w:r w:rsidRPr="007E54E2">
              <w:rPr>
                <w:sz w:val="24"/>
                <w:szCs w:val="24"/>
                <w:lang w:eastAsia="en-AU"/>
              </w:rPr>
              <w:t>0-14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076734" w14:paraId="7A7B55A1" w14:textId="77777777">
            <w:pPr>
              <w:rPr>
                <w:sz w:val="24"/>
                <w:szCs w:val="24"/>
              </w:rPr>
            </w:pPr>
            <w:r w:rsidRPr="007E54E2">
              <w:rPr>
                <w:sz w:val="24"/>
                <w:szCs w:val="24"/>
              </w:rPr>
              <w:t>Diagnostic error code</w:t>
            </w:r>
          </w:p>
          <w:p w:rsidRPr="007E54E2" w:rsidR="00B12306" w:rsidP="008531FB" w:rsidRDefault="00B12306" w14:paraId="04286684" w14:textId="3E321140">
            <w:pPr>
              <w:rPr>
                <w:bCs/>
                <w:sz w:val="24"/>
                <w:szCs w:val="24"/>
                <w:lang w:eastAsia="en-AU"/>
              </w:rPr>
            </w:pPr>
            <w:r w:rsidRPr="007E54E2">
              <w:rPr>
                <w:sz w:val="24"/>
                <w:szCs w:val="24"/>
              </w:rPr>
              <w:t xml:space="preserve">Giá trị trong phục lục </w:t>
            </w:r>
            <w:r w:rsidRPr="007E54E2">
              <w:rPr>
                <w:sz w:val="24"/>
                <w:szCs w:val="24"/>
              </w:rPr>
              <w:fldChar w:fldCharType="begin"/>
            </w:r>
            <w:r w:rsidRPr="007E54E2">
              <w:rPr>
                <w:sz w:val="24"/>
                <w:szCs w:val="24"/>
              </w:rPr>
              <w:instrText xml:space="preserve"> REF _Ref111450026 \n \h </w:instrText>
            </w:r>
            <w:r w:rsidRPr="007E54E2">
              <w:rPr>
                <w:sz w:val="24"/>
                <w:szCs w:val="24"/>
              </w:rPr>
            </w:r>
            <w:r w:rsidRPr="007E54E2">
              <w:rPr>
                <w:sz w:val="24"/>
                <w:szCs w:val="24"/>
              </w:rPr>
              <w:fldChar w:fldCharType="separate"/>
            </w:r>
            <w:r w:rsidRPr="007E54E2">
              <w:rPr>
                <w:sz w:val="24"/>
                <w:szCs w:val="24"/>
              </w:rPr>
              <w:t>9.2</w:t>
            </w:r>
            <w:r w:rsidRPr="007E54E2">
              <w:rPr>
                <w:sz w:val="24"/>
                <w:szCs w:val="24"/>
              </w:rPr>
              <w:fldChar w:fldCharType="end"/>
            </w:r>
          </w:p>
        </w:tc>
      </w:tr>
      <w:tr w:rsidRPr="007E54E2" w:rsidR="00CA3E8A" w:rsidTr="008531FB" w14:paraId="794E2C6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502BBDA9" w14:textId="32775D75">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3917C992" w14:textId="50D498D3">
            <w:pPr>
              <w:rPr>
                <w:bCs/>
                <w:sz w:val="24"/>
                <w:szCs w:val="24"/>
                <w:lang w:eastAsia="en-AU"/>
              </w:rPr>
            </w:pPr>
            <w:r w:rsidRPr="007E54E2">
              <w:rPr>
                <w:sz w:val="24"/>
                <w:szCs w:val="24"/>
              </w:rPr>
              <w:t>host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609CC353" w14:textId="671EA7EB">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BE2C70" w14:paraId="78FE2675" w14:textId="20FDE475">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076734" w14:paraId="1591CACF" w14:textId="77777777">
            <w:pPr>
              <w:rPr>
                <w:sz w:val="24"/>
                <w:szCs w:val="24"/>
              </w:rPr>
            </w:pPr>
            <w:r w:rsidRPr="007E54E2">
              <w:rPr>
                <w:sz w:val="24"/>
                <w:szCs w:val="24"/>
              </w:rPr>
              <w:t>Domain name hoặc địa chỉ IP muốn thực hiện Ping đến.</w:t>
            </w:r>
          </w:p>
          <w:p w:rsidRPr="007E54E2" w:rsidR="00076734" w:rsidP="008531FB" w:rsidRDefault="00076734" w14:paraId="49165881" w14:textId="251340ED">
            <w:pPr>
              <w:rPr>
                <w:bCs/>
                <w:sz w:val="24"/>
                <w:szCs w:val="24"/>
                <w:lang w:eastAsia="en-AU"/>
              </w:rPr>
            </w:pPr>
            <w:r w:rsidRPr="007E54E2">
              <w:rPr>
                <w:sz w:val="24"/>
                <w:szCs w:val="24"/>
              </w:rPr>
              <w:t>Chuỗi ký tự. Các ký tự đọc được bao gồm các ký tự chữ, số, các ký tự đặc biệt. Không chấp nhận ký tự tiếng việt.</w:t>
            </w:r>
          </w:p>
        </w:tc>
      </w:tr>
      <w:tr w:rsidRPr="007E54E2" w:rsidR="00CA3E8A" w:rsidTr="008531FB" w14:paraId="30C9482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361A7128" w14:textId="3C99B12C">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2F73E3B9" w14:textId="19A61825">
            <w:pPr>
              <w:rPr>
                <w:bCs/>
                <w:sz w:val="24"/>
                <w:szCs w:val="24"/>
                <w:lang w:eastAsia="en-AU"/>
              </w:rPr>
            </w:pPr>
            <w:r w:rsidRPr="007E54E2">
              <w:rPr>
                <w:sz w:val="24"/>
                <w:szCs w:val="24"/>
              </w:rPr>
              <w:t>hostAddress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0BF40208" w14:textId="1E1CCF84">
            <w:pPr>
              <w:rPr>
                <w:bCs/>
                <w:sz w:val="24"/>
                <w:szCs w:val="24"/>
                <w:lang w:eastAsia="en-AU"/>
              </w:rPr>
            </w:pPr>
            <w:r w:rsidRPr="007E54E2">
              <w:rPr>
                <w:sz w:val="24"/>
                <w:szCs w:val="24"/>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BE2C70" w14:paraId="2AFEADDF" w14:textId="29D57901">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076734" w14:paraId="07610A00" w14:textId="618E2B51">
            <w:pPr>
              <w:rPr>
                <w:bCs/>
                <w:sz w:val="24"/>
                <w:szCs w:val="24"/>
                <w:lang w:eastAsia="en-AU"/>
              </w:rPr>
            </w:pPr>
            <w:r w:rsidRPr="007E54E2">
              <w:rPr>
                <w:sz w:val="24"/>
                <w:szCs w:val="24"/>
              </w:rPr>
              <w:t>IP đích của ping sau khi phân giải</w:t>
            </w:r>
          </w:p>
        </w:tc>
      </w:tr>
      <w:tr w:rsidRPr="007E54E2" w:rsidR="00CA3E8A" w:rsidTr="008531FB" w14:paraId="748A3EE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0A8F38DC" w14:textId="4E6AEEFB">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3384F802" w14:textId="231B7E8E">
            <w:pPr>
              <w:rPr>
                <w:bCs/>
                <w:sz w:val="24"/>
                <w:szCs w:val="24"/>
                <w:lang w:eastAsia="en-AU"/>
              </w:rPr>
            </w:pPr>
            <w:r w:rsidRPr="007E54E2">
              <w:rPr>
                <w:sz w:val="24"/>
                <w:szCs w:val="24"/>
              </w:rPr>
              <w:t>successCount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0F2B4563" w14:textId="6260379F">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BE2C70" w14:paraId="0A11A695" w14:textId="5FBF1865">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076734" w14:paraId="62305DC5" w14:textId="01121856">
            <w:pPr>
              <w:rPr>
                <w:bCs/>
                <w:sz w:val="24"/>
                <w:szCs w:val="24"/>
                <w:lang w:eastAsia="en-AU"/>
              </w:rPr>
            </w:pPr>
            <w:r w:rsidRPr="007E54E2">
              <w:rPr>
                <w:sz w:val="24"/>
                <w:szCs w:val="24"/>
              </w:rPr>
              <w:t>Đếm số lần ping thành công</w:t>
            </w:r>
          </w:p>
        </w:tc>
      </w:tr>
      <w:tr w:rsidRPr="007E54E2" w:rsidR="00CA3E8A" w:rsidTr="008531FB" w14:paraId="424C801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067C5967" w14:textId="5218773B">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6B7E6589" w14:textId="16CA23CF">
            <w:pPr>
              <w:rPr>
                <w:bCs/>
                <w:sz w:val="24"/>
                <w:szCs w:val="24"/>
                <w:lang w:eastAsia="en-AU"/>
              </w:rPr>
            </w:pPr>
            <w:r w:rsidRPr="007E54E2">
              <w:rPr>
                <w:sz w:val="24"/>
                <w:szCs w:val="24"/>
              </w:rPr>
              <w:t>failureCount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CA3E8A" w14:paraId="6B0A1D8C" w14:textId="1D2904A4">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BE2C70" w14:paraId="7E1C6989" w14:textId="038ED04B">
            <w:pPr>
              <w:jc w:val="center"/>
              <w:rPr>
                <w:sz w:val="24"/>
                <w:szCs w:val="24"/>
                <w:lang w:eastAsia="en-AU"/>
              </w:rPr>
            </w:pPr>
            <w:r w:rsidRPr="007E54E2">
              <w:rPr>
                <w:sz w:val="24"/>
                <w:szCs w:val="24"/>
                <w:lang w:eastAsia="en-AU"/>
              </w:rPr>
              <w:t>-65535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076734" w14:paraId="23099958" w14:textId="62FF3B58">
            <w:pPr>
              <w:rPr>
                <w:bCs/>
                <w:sz w:val="24"/>
                <w:szCs w:val="24"/>
                <w:lang w:eastAsia="en-AU"/>
              </w:rPr>
            </w:pPr>
            <w:r w:rsidRPr="007E54E2">
              <w:rPr>
                <w:sz w:val="24"/>
                <w:szCs w:val="24"/>
              </w:rPr>
              <w:t>Đếm số lần ping thất bại</w:t>
            </w:r>
          </w:p>
        </w:tc>
      </w:tr>
      <w:tr w:rsidRPr="007E54E2" w:rsidR="00CA3E8A" w:rsidTr="008531FB" w14:paraId="1DFB00D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18E50291" w14:textId="593CBACC">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24A0308C" w14:textId="288C6500">
            <w:pPr>
              <w:rPr>
                <w:bCs/>
                <w:sz w:val="24"/>
                <w:szCs w:val="24"/>
                <w:lang w:eastAsia="en-AU"/>
              </w:rPr>
            </w:pPr>
            <w:r w:rsidRPr="007E54E2">
              <w:rPr>
                <w:sz w:val="24"/>
                <w:szCs w:val="24"/>
              </w:rPr>
              <w:t>averageResponseTime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F53563" w14:paraId="3073235B" w14:textId="48C00FE5">
            <w:pPr>
              <w:rPr>
                <w:bCs/>
                <w:sz w:val="24"/>
                <w:szCs w:val="24"/>
                <w:lang w:eastAsia="en-AU"/>
              </w:rPr>
            </w:pPr>
            <w:r>
              <w:rPr>
                <w:sz w:val="24"/>
                <w:szCs w:val="24"/>
              </w:rPr>
              <w:t>Float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BE2C70" w14:paraId="4C203240" w14:textId="53305911">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076734" w14:paraId="0A349313" w14:textId="15A4AB9B">
            <w:pPr>
              <w:rPr>
                <w:bCs/>
                <w:sz w:val="24"/>
                <w:szCs w:val="24"/>
                <w:lang w:eastAsia="en-AU"/>
              </w:rPr>
            </w:pPr>
            <w:r w:rsidRPr="007E54E2">
              <w:rPr>
                <w:sz w:val="24"/>
                <w:szCs w:val="24"/>
              </w:rPr>
              <w:t>Thời gian phải hổi trung bình</w:t>
            </w:r>
            <w:r w:rsidR="00F53563">
              <w:rPr>
                <w:sz w:val="24"/>
                <w:szCs w:val="24"/>
              </w:rPr>
              <w:t>. Đơn vị ms.</w:t>
            </w:r>
          </w:p>
        </w:tc>
      </w:tr>
      <w:tr w:rsidRPr="007E54E2" w:rsidR="00CA3E8A" w:rsidTr="008531FB" w14:paraId="01793F1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1261448F" w14:textId="4E0EC8EC">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388FCED5" w14:textId="71C1A21B">
            <w:pPr>
              <w:rPr>
                <w:bCs/>
                <w:sz w:val="24"/>
                <w:szCs w:val="24"/>
                <w:lang w:eastAsia="en-AU"/>
              </w:rPr>
            </w:pPr>
            <w:r w:rsidRPr="007E54E2">
              <w:rPr>
                <w:sz w:val="24"/>
                <w:szCs w:val="24"/>
              </w:rPr>
              <w:t>minimumResponseTime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F53563" w14:paraId="7FFE93A6" w14:textId="3C62DA8A">
            <w:pPr>
              <w:rPr>
                <w:bCs/>
                <w:sz w:val="24"/>
                <w:szCs w:val="24"/>
                <w:lang w:eastAsia="en-AU"/>
              </w:rPr>
            </w:pPr>
            <w:r>
              <w:rPr>
                <w:sz w:val="24"/>
                <w:szCs w:val="24"/>
              </w:rPr>
              <w:t>Float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BE2C70" w14:paraId="64733213" w14:textId="7DF2A953">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076734" w14:paraId="3254FCF6" w14:textId="709326EF">
            <w:pPr>
              <w:rPr>
                <w:bCs/>
                <w:sz w:val="24"/>
                <w:szCs w:val="24"/>
                <w:lang w:eastAsia="en-AU"/>
              </w:rPr>
            </w:pPr>
            <w:r w:rsidRPr="007E54E2">
              <w:rPr>
                <w:sz w:val="24"/>
                <w:szCs w:val="24"/>
              </w:rPr>
              <w:t>Thời gian phải hổi nhanh nhất</w:t>
            </w:r>
            <w:r w:rsidR="00F53563">
              <w:rPr>
                <w:sz w:val="24"/>
                <w:szCs w:val="24"/>
              </w:rPr>
              <w:t>. Đơn vị ms.</w:t>
            </w:r>
          </w:p>
        </w:tc>
      </w:tr>
      <w:tr w:rsidRPr="007E54E2" w:rsidR="00CA3E8A" w:rsidTr="008531FB" w14:paraId="500666C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CA3E8A" w14:paraId="4FD8C9F3" w14:textId="5A1FAFCD">
            <w:pPr>
              <w:rPr>
                <w:sz w:val="24"/>
                <w:szCs w:val="24"/>
                <w:lang w:eastAsia="en-AU"/>
              </w:rPr>
            </w:pPr>
            <w:r w:rsidRPr="007E54E2">
              <w:rPr>
                <w:sz w:val="24"/>
                <w:szCs w:val="24"/>
                <w:lang w:eastAsia="en-AU"/>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CA3E8A" w14:paraId="4AC854CE" w14:textId="32F8A15E">
            <w:pPr>
              <w:rPr>
                <w:bCs/>
                <w:sz w:val="24"/>
                <w:szCs w:val="24"/>
                <w:lang w:eastAsia="en-AU"/>
              </w:rPr>
            </w:pPr>
            <w:r w:rsidRPr="007E54E2">
              <w:rPr>
                <w:sz w:val="24"/>
                <w:szCs w:val="24"/>
              </w:rPr>
              <w:t>maximumResponseTime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A3E8A" w:rsidP="008531FB" w:rsidRDefault="00F53563" w14:paraId="026A4166" w14:textId="30C5F6F5">
            <w:pPr>
              <w:rPr>
                <w:bCs/>
                <w:sz w:val="24"/>
                <w:szCs w:val="24"/>
                <w:lang w:eastAsia="en-AU"/>
              </w:rPr>
            </w:pPr>
            <w:r>
              <w:rPr>
                <w:sz w:val="24"/>
                <w:szCs w:val="24"/>
              </w:rPr>
              <w:t>Float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A3E8A" w:rsidP="008531FB" w:rsidRDefault="00BE2C70" w14:paraId="415BA25F" w14:textId="4EC9C923">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A3E8A" w:rsidP="008531FB" w:rsidRDefault="00076734" w14:paraId="7370F8D1" w14:textId="03D01873">
            <w:pPr>
              <w:rPr>
                <w:bCs/>
                <w:sz w:val="24"/>
                <w:szCs w:val="24"/>
                <w:lang w:eastAsia="en-AU"/>
              </w:rPr>
            </w:pPr>
            <w:r w:rsidRPr="007E54E2">
              <w:rPr>
                <w:sz w:val="24"/>
                <w:szCs w:val="24"/>
              </w:rPr>
              <w:t>Thời gian phải hổi lâu nhất</w:t>
            </w:r>
            <w:r w:rsidR="00F53563">
              <w:rPr>
                <w:sz w:val="24"/>
                <w:szCs w:val="24"/>
              </w:rPr>
              <w:t>. Đơn vị ms.</w:t>
            </w:r>
          </w:p>
        </w:tc>
      </w:tr>
      <w:tr w:rsidRPr="007E54E2" w:rsidR="00076734" w:rsidTr="008531FB" w14:paraId="6660372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076734" w:rsidP="00076734" w:rsidRDefault="00076734" w14:paraId="3FE5E476" w14:textId="7F526665">
            <w:pPr>
              <w:rPr>
                <w:sz w:val="24"/>
                <w:szCs w:val="24"/>
                <w:lang w:eastAsia="en-AU"/>
              </w:rPr>
            </w:pPr>
            <w:r w:rsidRPr="007E54E2">
              <w:rPr>
                <w:sz w:val="24"/>
                <w:szCs w:val="24"/>
                <w:lang w:eastAsia="en-AU"/>
              </w:rPr>
              <w:lastRenderedPageBreak/>
              <w:t>9</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076734" w:rsidP="00076734" w:rsidRDefault="00076734" w14:paraId="717A52BD" w14:textId="348050ED">
            <w:pPr>
              <w:rPr>
                <w:bCs/>
                <w:sz w:val="24"/>
                <w:szCs w:val="24"/>
                <w:lang w:eastAsia="en-AU"/>
              </w:rPr>
            </w:pPr>
            <w:r w:rsidRPr="007E54E2">
              <w:rPr>
                <w:sz w:val="24"/>
                <w:szCs w:val="24"/>
              </w:rPr>
              <w:t>jitter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076734" w:rsidP="00076734" w:rsidRDefault="00F53563" w14:paraId="7CC50E9F" w14:textId="7E2F7B2E">
            <w:pPr>
              <w:rPr>
                <w:bCs/>
                <w:sz w:val="24"/>
                <w:szCs w:val="24"/>
                <w:lang w:eastAsia="en-AU"/>
              </w:rPr>
            </w:pPr>
            <w:r>
              <w:rPr>
                <w:sz w:val="24"/>
                <w:szCs w:val="24"/>
              </w:rPr>
              <w:t>Float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076734" w:rsidP="00076734" w:rsidRDefault="00BE2C70" w14:paraId="2ECEF49B" w14:textId="555101EB">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076734" w:rsidP="00076734" w:rsidRDefault="00076734" w14:paraId="548AA81D" w14:textId="520B0404">
            <w:pPr>
              <w:rPr>
                <w:bCs/>
                <w:sz w:val="24"/>
                <w:szCs w:val="24"/>
                <w:lang w:eastAsia="en-AU"/>
              </w:rPr>
            </w:pPr>
            <w:r w:rsidRPr="007E54E2">
              <w:rPr>
                <w:sz w:val="24"/>
                <w:szCs w:val="24"/>
              </w:rPr>
              <w:t>Jitter</w:t>
            </w:r>
            <w:r w:rsidR="00F53563">
              <w:rPr>
                <w:sz w:val="24"/>
                <w:szCs w:val="24"/>
              </w:rPr>
              <w:t>. Đơn vị ms.</w:t>
            </w:r>
          </w:p>
        </w:tc>
      </w:tr>
    </w:tbl>
    <w:p w:rsidR="008D4143" w:rsidP="008D4143" w:rsidRDefault="008D4143" w14:paraId="770FEB34" w14:textId="77777777"/>
    <w:p w:rsidR="008D4143" w:rsidP="008D4143" w:rsidRDefault="008D4143" w14:paraId="38BF1304" w14:textId="77777777">
      <w:pPr>
        <w:pStyle w:val="Heading3"/>
      </w:pPr>
      <w:bookmarkStart w:name="_Toc113352765" w:id="197"/>
      <w:r>
        <w:t>Example</w:t>
      </w:r>
      <w:bookmarkEnd w:id="197"/>
    </w:p>
    <w:p w:rsidR="008D4143" w:rsidP="008D4143" w:rsidRDefault="008D4143" w14:paraId="1549544D" w14:textId="77777777">
      <w:pPr>
        <w:rPr>
          <w:b/>
        </w:rPr>
      </w:pPr>
      <w:r>
        <w:rPr>
          <w:b/>
        </w:rPr>
        <w:t>Request:</w:t>
      </w:r>
    </w:p>
    <w:p w:rsidRPr="00960690" w:rsidR="008D4143" w:rsidP="008D4143" w:rsidRDefault="008D4143" w14:paraId="3933CB44" w14:textId="77777777">
      <w:pPr>
        <w:rPr>
          <w:i/>
          <w:u w:val="single"/>
        </w:rPr>
      </w:pPr>
      <w:r w:rsidRPr="00960690">
        <w:rPr>
          <w:u w:val="single"/>
        </w:rPr>
        <w:t>https://192.168.88.1:9000</w:t>
      </w:r>
      <w:r>
        <w:rPr>
          <w:u w:val="single"/>
        </w:rPr>
        <w:t>/onelinkagent</w:t>
      </w:r>
    </w:p>
    <w:p w:rsidR="00CF0395" w:rsidP="00CF0395" w:rsidRDefault="00CF0395" w14:paraId="6C981881" w14:textId="77777777">
      <w:r>
        <w:t>{</w:t>
      </w:r>
    </w:p>
    <w:p w:rsidR="00CF0395" w:rsidP="00CF0395" w:rsidRDefault="00CF0395" w14:paraId="21F0F28B" w14:textId="77777777">
      <w:r>
        <w:tab/>
      </w:r>
      <w:r>
        <w:t>"action": "ping",</w:t>
      </w:r>
    </w:p>
    <w:p w:rsidR="00CF0395" w:rsidP="00CF0395" w:rsidRDefault="00CF0395" w14:paraId="339584B4" w14:textId="77777777">
      <w:r>
        <w:tab/>
      </w:r>
      <w:r>
        <w:t>"pingCode": 1,</w:t>
      </w:r>
    </w:p>
    <w:p w:rsidR="00CF0395" w:rsidP="00CF0395" w:rsidRDefault="00CF0395" w14:paraId="0A10CECD" w14:textId="77777777">
      <w:r>
        <w:tab/>
      </w:r>
      <w:r>
        <w:t>"host": "&lt;host name or IP address&gt;",</w:t>
      </w:r>
    </w:p>
    <w:p w:rsidR="00CF0395" w:rsidP="00CF0395" w:rsidRDefault="00CF0395" w14:paraId="41DA470B" w14:textId="353776F6">
      <w:r>
        <w:tab/>
      </w:r>
      <w:r>
        <w:t xml:space="preserve">"requestId": </w:t>
      </w:r>
      <w:r w:rsidR="00FA141F">
        <w:t>&lt;requestId&gt;</w:t>
      </w:r>
    </w:p>
    <w:p w:rsidR="008D4143" w:rsidP="00CF0395" w:rsidRDefault="00CF0395" w14:paraId="1309B983" w14:textId="6DE45027">
      <w:r>
        <w:t>}</w:t>
      </w:r>
    </w:p>
    <w:p w:rsidRPr="00961994" w:rsidR="008D4143" w:rsidP="008D4143" w:rsidRDefault="008D4143" w14:paraId="771E86D7" w14:textId="77777777">
      <w:pPr>
        <w:rPr>
          <w:b/>
        </w:rPr>
      </w:pPr>
      <w:r>
        <w:rPr>
          <w:b/>
        </w:rPr>
        <w:t>Response:</w:t>
      </w:r>
    </w:p>
    <w:p w:rsidR="00CF0395" w:rsidP="00CF0395" w:rsidRDefault="00CF0395" w14:paraId="5B700100" w14:textId="77777777">
      <w:r>
        <w:t>{</w:t>
      </w:r>
    </w:p>
    <w:p w:rsidR="00CF0395" w:rsidP="00CF0395" w:rsidRDefault="00CF0395" w14:paraId="72E34932" w14:textId="77777777">
      <w:r>
        <w:tab/>
      </w:r>
      <w:r>
        <w:t>"status":  &lt;0 or error code&gt;,</w:t>
      </w:r>
    </w:p>
    <w:p w:rsidR="00CF0395" w:rsidP="00CF0395" w:rsidRDefault="00CF0395" w14:paraId="147BE818" w14:textId="77777777">
      <w:r>
        <w:tab/>
      </w:r>
      <w:r>
        <w:t>"message": "&lt;message&gt;",</w:t>
      </w:r>
    </w:p>
    <w:p w:rsidR="00CF0395" w:rsidP="00CF0395" w:rsidRDefault="00CF0395" w14:paraId="7083ADF8" w14:textId="1E268FE6">
      <w:r>
        <w:tab/>
      </w:r>
      <w:r>
        <w:t xml:space="preserve">"requestId": </w:t>
      </w:r>
      <w:r w:rsidR="00FA141F">
        <w:t>&lt;requestId&gt;</w:t>
      </w:r>
      <w:r>
        <w:t>,</w:t>
      </w:r>
    </w:p>
    <w:p w:rsidR="00CF0395" w:rsidP="00CF0395" w:rsidRDefault="00CF0395" w14:paraId="06B5E75A" w14:textId="77777777">
      <w:r>
        <w:tab/>
      </w:r>
      <w:r>
        <w:t>"data": {</w:t>
      </w:r>
    </w:p>
    <w:p w:rsidR="00CF0395" w:rsidP="00CF0395" w:rsidRDefault="00CF0395" w14:paraId="0B791CAC" w14:textId="77777777">
      <w:r>
        <w:tab/>
      </w:r>
      <w:r>
        <w:tab/>
      </w:r>
      <w:r>
        <w:t>"action": "ping",</w:t>
      </w:r>
    </w:p>
    <w:p w:rsidR="00CF0395" w:rsidP="00CF0395" w:rsidRDefault="00CF0395" w14:paraId="404DB612" w14:textId="77777777">
      <w:r>
        <w:tab/>
      </w:r>
      <w:r>
        <w:tab/>
      </w:r>
      <w:r>
        <w:t>"results": [{</w:t>
      </w:r>
    </w:p>
    <w:p w:rsidR="00CF0395" w:rsidP="00CF0395" w:rsidRDefault="00CF0395" w14:paraId="004EA43D" w14:textId="77777777">
      <w:r>
        <w:tab/>
      </w:r>
      <w:r>
        <w:tab/>
      </w:r>
      <w:r>
        <w:tab/>
      </w:r>
      <w:r>
        <w:tab/>
      </w:r>
      <w:r>
        <w:t>"pingCode":  &lt;diagnostic code&gt;,</w:t>
      </w:r>
    </w:p>
    <w:p w:rsidR="00CF0395" w:rsidP="00CF0395" w:rsidRDefault="00CF0395" w14:paraId="63FF6783" w14:textId="77777777">
      <w:r>
        <w:tab/>
      </w:r>
      <w:r>
        <w:tab/>
      </w:r>
      <w:r>
        <w:tab/>
      </w:r>
      <w:r>
        <w:tab/>
      </w:r>
      <w:r>
        <w:t>"host": "&lt;host name or IP address&gt;",</w:t>
      </w:r>
    </w:p>
    <w:p w:rsidR="00CF0395" w:rsidP="00CF0395" w:rsidRDefault="00CF0395" w14:paraId="58330500" w14:textId="77777777">
      <w:r>
        <w:tab/>
      </w:r>
      <w:r>
        <w:tab/>
      </w:r>
      <w:r>
        <w:tab/>
      </w:r>
      <w:r>
        <w:tab/>
      </w:r>
      <w:r>
        <w:t>"hostAddress": "&lt;ip address&gt;",</w:t>
      </w:r>
    </w:p>
    <w:p w:rsidR="00CF0395" w:rsidP="00CF0395" w:rsidRDefault="00CF0395" w14:paraId="3853B541" w14:textId="77777777">
      <w:r>
        <w:tab/>
      </w:r>
      <w:r>
        <w:tab/>
      </w:r>
      <w:r>
        <w:tab/>
      </w:r>
      <w:r>
        <w:tab/>
      </w:r>
      <w:r>
        <w:t>"successCount":  &lt;successCount&gt;,</w:t>
      </w:r>
    </w:p>
    <w:p w:rsidR="00CF0395" w:rsidP="00CF0395" w:rsidRDefault="00CF0395" w14:paraId="7E5D59CC" w14:textId="77777777">
      <w:r>
        <w:tab/>
      </w:r>
      <w:r>
        <w:tab/>
      </w:r>
      <w:r>
        <w:tab/>
      </w:r>
      <w:r>
        <w:tab/>
      </w:r>
      <w:r>
        <w:t>"failureCount":  &lt;failureCount&gt;,</w:t>
      </w:r>
    </w:p>
    <w:p w:rsidR="00CF0395" w:rsidP="00CF0395" w:rsidRDefault="00CF0395" w14:paraId="5E4AE97C" w14:textId="77777777">
      <w:r>
        <w:tab/>
      </w:r>
      <w:r>
        <w:tab/>
      </w:r>
      <w:r>
        <w:tab/>
      </w:r>
      <w:r>
        <w:tab/>
      </w:r>
      <w:r>
        <w:t>"averageResponseTime": "&lt;averageResponseTime"&gt;,</w:t>
      </w:r>
    </w:p>
    <w:p w:rsidR="00CF0395" w:rsidP="00CF0395" w:rsidRDefault="00CF0395" w14:paraId="7AEC15FB" w14:textId="77777777">
      <w:r>
        <w:tab/>
      </w:r>
      <w:r>
        <w:tab/>
      </w:r>
      <w:r>
        <w:tab/>
      </w:r>
      <w:r>
        <w:tab/>
      </w:r>
      <w:r>
        <w:t>"minimumResponseTime": "&lt;minimumResponseTime&gt;",</w:t>
      </w:r>
    </w:p>
    <w:p w:rsidR="00CF0395" w:rsidP="00CF0395" w:rsidRDefault="00CF0395" w14:paraId="4E143984" w14:textId="77777777">
      <w:r>
        <w:tab/>
      </w:r>
      <w:r>
        <w:tab/>
      </w:r>
      <w:r>
        <w:tab/>
      </w:r>
      <w:r>
        <w:tab/>
      </w:r>
      <w:r>
        <w:t>"maximumResponseTime": "&lt;maximumResponseTime&gt;",</w:t>
      </w:r>
    </w:p>
    <w:p w:rsidR="00CF0395" w:rsidP="00CF0395" w:rsidRDefault="00CF0395" w14:paraId="78EF5631" w14:textId="77777777">
      <w:r>
        <w:tab/>
      </w:r>
      <w:r>
        <w:tab/>
      </w:r>
      <w:r>
        <w:tab/>
      </w:r>
      <w:r>
        <w:tab/>
      </w:r>
      <w:r>
        <w:t>"jitter": "&lt;jitter&gt;"</w:t>
      </w:r>
    </w:p>
    <w:p w:rsidR="00CF0395" w:rsidP="00CF0395" w:rsidRDefault="00CF0395" w14:paraId="10CA7C75" w14:textId="77777777">
      <w:r>
        <w:tab/>
      </w:r>
      <w:r>
        <w:tab/>
      </w:r>
      <w:r>
        <w:tab/>
      </w:r>
      <w:r>
        <w:t>}</w:t>
      </w:r>
    </w:p>
    <w:p w:rsidR="00CF0395" w:rsidP="00CF0395" w:rsidRDefault="00CF0395" w14:paraId="43154249" w14:textId="77777777">
      <w:r>
        <w:tab/>
      </w:r>
      <w:r>
        <w:tab/>
      </w:r>
      <w:r>
        <w:t>]</w:t>
      </w:r>
    </w:p>
    <w:p w:rsidR="00CF0395" w:rsidP="00CF0395" w:rsidRDefault="00CF0395" w14:paraId="219CC3B0" w14:textId="77777777">
      <w:r>
        <w:lastRenderedPageBreak/>
        <w:tab/>
      </w:r>
      <w:r>
        <w:t>}</w:t>
      </w:r>
    </w:p>
    <w:p w:rsidR="008D4143" w:rsidP="00CF0395" w:rsidRDefault="00CF0395" w14:paraId="2B5E1F02" w14:textId="160BF043">
      <w:r>
        <w:t>}</w:t>
      </w:r>
    </w:p>
    <w:p w:rsidR="008D4143" w:rsidP="00CF0395" w:rsidRDefault="00CF0395" w14:paraId="54D84F44" w14:textId="5DE5166F">
      <w:pPr>
        <w:pStyle w:val="Heading2"/>
      </w:pPr>
      <w:bookmarkStart w:name="_Toc113352766" w:id="198"/>
      <w:r w:rsidRPr="00CF0395">
        <w:t>traceroute</w:t>
      </w:r>
      <w:bookmarkEnd w:id="198"/>
    </w:p>
    <w:p w:rsidR="008D4143" w:rsidP="008D4143" w:rsidRDefault="008D4143" w14:paraId="0965BEBF" w14:textId="77777777">
      <w:pPr>
        <w:pStyle w:val="Heading3"/>
      </w:pPr>
      <w:bookmarkStart w:name="_Toc113352767" w:id="199"/>
      <w:r>
        <w:t>Mô tả API</w:t>
      </w:r>
      <w:bookmarkEnd w:id="199"/>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D4143" w:rsidTr="008531FB" w14:paraId="73948A8E" w14:textId="77777777">
        <w:trPr>
          <w:trHeight w:val="567"/>
        </w:trPr>
        <w:tc>
          <w:tcPr>
            <w:tcW w:w="996" w:type="pct"/>
            <w:shd w:val="clear" w:color="auto" w:fill="D9D9D9" w:themeFill="background1" w:themeFillShade="D9"/>
            <w:vAlign w:val="center"/>
          </w:tcPr>
          <w:p w:rsidRPr="007E54E2" w:rsidR="008D4143" w:rsidP="007908BF" w:rsidRDefault="008D4143" w14:paraId="1F534D1A"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D4143" w:rsidP="007908BF" w:rsidRDefault="008D4143" w14:paraId="59C19C43" w14:textId="77777777">
            <w:pPr>
              <w:pStyle w:val="ANSVNormal"/>
              <w:rPr>
                <w:rFonts w:cs="Times New Roman"/>
                <w:sz w:val="24"/>
                <w:szCs w:val="24"/>
              </w:rPr>
            </w:pPr>
            <w:r w:rsidRPr="007E54E2">
              <w:rPr>
                <w:rFonts w:cs="Times New Roman"/>
                <w:sz w:val="24"/>
                <w:szCs w:val="24"/>
              </w:rPr>
              <w:t>Description</w:t>
            </w:r>
          </w:p>
        </w:tc>
      </w:tr>
      <w:tr w:rsidRPr="007E54E2" w:rsidR="008D4143" w:rsidTr="008531FB" w14:paraId="2F495D2A" w14:textId="77777777">
        <w:trPr>
          <w:trHeight w:val="362"/>
        </w:trPr>
        <w:tc>
          <w:tcPr>
            <w:tcW w:w="996" w:type="pct"/>
            <w:vAlign w:val="center"/>
          </w:tcPr>
          <w:p w:rsidRPr="007E54E2" w:rsidR="008D4143" w:rsidP="008531FB" w:rsidRDefault="00CF0395" w14:paraId="24947016" w14:textId="0592AEC5">
            <w:pPr>
              <w:rPr>
                <w:color w:val="000000"/>
                <w:sz w:val="24"/>
                <w:szCs w:val="24"/>
              </w:rPr>
            </w:pPr>
            <w:r w:rsidRPr="007E54E2">
              <w:rPr>
                <w:color w:val="000000"/>
                <w:sz w:val="24"/>
                <w:szCs w:val="24"/>
              </w:rPr>
              <w:t>traceroute</w:t>
            </w:r>
          </w:p>
        </w:tc>
        <w:tc>
          <w:tcPr>
            <w:tcW w:w="4004" w:type="pct"/>
            <w:vAlign w:val="center"/>
          </w:tcPr>
          <w:p w:rsidRPr="007E54E2" w:rsidR="008D4143" w:rsidP="008531FB" w:rsidRDefault="00CF0395" w14:paraId="6D9CB144" w14:textId="78C06E6C">
            <w:pPr>
              <w:overflowPunct/>
              <w:autoSpaceDE/>
              <w:autoSpaceDN/>
              <w:adjustRightInd/>
              <w:spacing w:after="0"/>
              <w:jc w:val="left"/>
              <w:textAlignment w:val="auto"/>
              <w:rPr>
                <w:color w:val="000000"/>
                <w:sz w:val="24"/>
                <w:szCs w:val="24"/>
              </w:rPr>
            </w:pPr>
            <w:r w:rsidRPr="007E54E2">
              <w:rPr>
                <w:color w:val="000000"/>
                <w:sz w:val="24"/>
                <w:szCs w:val="24"/>
              </w:rPr>
              <w:t>Điều khiển thiết bị thực hiện Trace</w:t>
            </w:r>
          </w:p>
        </w:tc>
      </w:tr>
      <w:tr w:rsidRPr="007E54E2" w:rsidR="008D4143" w:rsidTr="008531FB" w14:paraId="0E79DC4F" w14:textId="77777777">
        <w:trPr>
          <w:trHeight w:val="362"/>
        </w:trPr>
        <w:tc>
          <w:tcPr>
            <w:tcW w:w="996" w:type="pct"/>
            <w:vAlign w:val="center"/>
          </w:tcPr>
          <w:p w:rsidRPr="007E54E2" w:rsidR="008D4143" w:rsidP="008531FB" w:rsidRDefault="008D4143" w14:paraId="2C87D79F" w14:textId="77777777">
            <w:pPr>
              <w:rPr>
                <w:sz w:val="24"/>
                <w:szCs w:val="24"/>
              </w:rPr>
            </w:pPr>
            <w:r w:rsidRPr="007E54E2">
              <w:rPr>
                <w:sz w:val="24"/>
                <w:szCs w:val="24"/>
              </w:rPr>
              <w:t>Host</w:t>
            </w:r>
          </w:p>
        </w:tc>
        <w:tc>
          <w:tcPr>
            <w:tcW w:w="4004" w:type="pct"/>
            <w:vAlign w:val="center"/>
          </w:tcPr>
          <w:p w:rsidRPr="007E54E2" w:rsidR="008D4143" w:rsidP="007908BF" w:rsidRDefault="008D4143" w14:paraId="7267AD8D" w14:textId="77777777">
            <w:pPr>
              <w:pStyle w:val="ANSVNormal"/>
              <w:rPr>
                <w:rFonts w:cs="Times New Roman"/>
                <w:sz w:val="24"/>
                <w:szCs w:val="24"/>
              </w:rPr>
            </w:pPr>
            <w:r w:rsidRPr="007E54E2">
              <w:rPr>
                <w:rFonts w:cs="Times New Roman"/>
                <w:sz w:val="24"/>
                <w:szCs w:val="24"/>
              </w:rPr>
              <w:t>https://&lt;ip&gt;:9000/onelinkagent</w:t>
            </w:r>
          </w:p>
        </w:tc>
      </w:tr>
      <w:tr w:rsidRPr="007E54E2" w:rsidR="008D4143" w:rsidTr="008531FB" w14:paraId="2E7BC01C" w14:textId="77777777">
        <w:tc>
          <w:tcPr>
            <w:tcW w:w="996" w:type="pct"/>
            <w:vAlign w:val="center"/>
          </w:tcPr>
          <w:p w:rsidRPr="007E54E2" w:rsidR="008D4143" w:rsidP="007908BF" w:rsidRDefault="008D4143" w14:paraId="74056D55"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D4143" w:rsidP="007908BF" w:rsidRDefault="008D4143" w14:paraId="0F403D49" w14:textId="77777777">
            <w:pPr>
              <w:pStyle w:val="ANSVNormal"/>
              <w:rPr>
                <w:rFonts w:cs="Times New Roman"/>
                <w:sz w:val="24"/>
                <w:szCs w:val="24"/>
              </w:rPr>
            </w:pPr>
            <w:r w:rsidRPr="007E54E2">
              <w:rPr>
                <w:rFonts w:cs="Times New Roman"/>
                <w:sz w:val="24"/>
                <w:szCs w:val="24"/>
              </w:rPr>
              <w:t>HTTP POST</w:t>
            </w:r>
          </w:p>
        </w:tc>
      </w:tr>
      <w:tr w:rsidRPr="007E54E2" w:rsidR="008D4143" w:rsidTr="008531FB" w14:paraId="29A691B5" w14:textId="77777777">
        <w:tc>
          <w:tcPr>
            <w:tcW w:w="996" w:type="pct"/>
            <w:vAlign w:val="center"/>
          </w:tcPr>
          <w:p w:rsidRPr="007E54E2" w:rsidR="008D4143" w:rsidP="007908BF" w:rsidRDefault="008D4143" w14:paraId="5C85BA8D"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D4143" w:rsidP="007908BF" w:rsidRDefault="008D4143" w14:paraId="11529EE6" w14:textId="77777777">
            <w:pPr>
              <w:pStyle w:val="ANSVNormal"/>
              <w:rPr>
                <w:rFonts w:cs="Times New Roman"/>
                <w:sz w:val="24"/>
                <w:szCs w:val="24"/>
              </w:rPr>
            </w:pPr>
            <w:r w:rsidRPr="007E54E2">
              <w:rPr>
                <w:rFonts w:cs="Times New Roman"/>
                <w:sz w:val="24"/>
                <w:szCs w:val="24"/>
              </w:rPr>
              <w:t>application/json</w:t>
            </w:r>
          </w:p>
        </w:tc>
      </w:tr>
      <w:tr w:rsidRPr="007E54E2" w:rsidR="008D4143" w:rsidTr="008531FB" w14:paraId="4F0322BB" w14:textId="77777777">
        <w:tc>
          <w:tcPr>
            <w:tcW w:w="996" w:type="pct"/>
            <w:vAlign w:val="center"/>
          </w:tcPr>
          <w:p w:rsidRPr="007E54E2" w:rsidR="008D4143" w:rsidP="007908BF" w:rsidRDefault="008D4143" w14:paraId="76309069"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D4143" w14:paraId="115E4CA8" w14:textId="0F871387">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D4143" w:rsidP="00316984" w:rsidRDefault="00316984" w14:paraId="40210D2C" w14:textId="69AF922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D4143" w:rsidTr="008531FB" w14:paraId="266913D3" w14:textId="77777777">
        <w:tc>
          <w:tcPr>
            <w:tcW w:w="996" w:type="pct"/>
            <w:vAlign w:val="center"/>
          </w:tcPr>
          <w:p w:rsidRPr="007E54E2" w:rsidR="008D4143" w:rsidP="007908BF" w:rsidRDefault="008D4143" w14:paraId="4658404B"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D4143" w:rsidP="007908BF" w:rsidRDefault="008D4143" w14:paraId="42A7475A" w14:textId="77777777">
            <w:pPr>
              <w:pStyle w:val="ANSVNormal"/>
              <w:rPr>
                <w:rFonts w:cs="Times New Roman"/>
                <w:sz w:val="24"/>
                <w:szCs w:val="24"/>
              </w:rPr>
            </w:pPr>
            <w:r w:rsidRPr="007E54E2">
              <w:rPr>
                <w:rFonts w:cs="Times New Roman"/>
                <w:sz w:val="24"/>
                <w:szCs w:val="24"/>
              </w:rPr>
              <w:t>JSON object</w:t>
            </w:r>
          </w:p>
        </w:tc>
      </w:tr>
    </w:tbl>
    <w:p w:rsidR="008D4143" w:rsidP="008D4143" w:rsidRDefault="008D4143" w14:paraId="282A4E1C" w14:textId="77777777"/>
    <w:p w:rsidR="008D4143" w:rsidP="008D4143" w:rsidRDefault="008D4143" w14:paraId="7A035472" w14:textId="77777777">
      <w:pPr>
        <w:pStyle w:val="Heading3"/>
      </w:pPr>
      <w:bookmarkStart w:name="_Toc113352768" w:id="200"/>
      <w:r>
        <w:t>Request</w:t>
      </w:r>
      <w:bookmarkEnd w:id="200"/>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594CDA1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6CCB962B" w14:textId="77777777">
            <w:pPr>
              <w:rPr>
                <w:b/>
                <w:bCs/>
                <w:sz w:val="24"/>
                <w:szCs w:val="24"/>
                <w:lang w:eastAsia="en-AU"/>
              </w:rPr>
            </w:pPr>
            <w:r w:rsidRPr="007E54E2">
              <w:rPr>
                <w:b/>
                <w:bCs/>
                <w:sz w:val="24"/>
                <w:szCs w:val="24"/>
                <w:lang w:eastAsia="en-AU"/>
              </w:rPr>
              <w:t>Payload</w:t>
            </w:r>
          </w:p>
        </w:tc>
      </w:tr>
      <w:tr w:rsidRPr="007E54E2" w:rsidR="008D4143" w:rsidTr="008531FB" w14:paraId="7EBB39B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7457A8E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1F78C1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0C751C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299A562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0E7FBFF" w14:textId="77777777">
            <w:pPr>
              <w:rPr>
                <w:b/>
                <w:bCs/>
                <w:sz w:val="24"/>
                <w:szCs w:val="24"/>
                <w:lang w:eastAsia="en-AU"/>
              </w:rPr>
            </w:pPr>
            <w:r w:rsidRPr="007E54E2">
              <w:rPr>
                <w:b/>
                <w:bCs/>
                <w:sz w:val="24"/>
                <w:szCs w:val="24"/>
                <w:lang w:eastAsia="en-AU"/>
              </w:rPr>
              <w:t>Description</w:t>
            </w:r>
          </w:p>
        </w:tc>
      </w:tr>
      <w:tr w:rsidRPr="007E54E2" w:rsidR="008D4143" w:rsidTr="008531FB" w14:paraId="0A35FF8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FA1A6F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278E9C29"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2509895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79E5B9A5"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7D0FEB3E" w14:textId="77777777">
            <w:pPr>
              <w:rPr>
                <w:sz w:val="24"/>
                <w:szCs w:val="24"/>
                <w:lang w:eastAsia="en-AU"/>
              </w:rPr>
            </w:pPr>
            <w:r w:rsidRPr="007E54E2">
              <w:rPr>
                <w:sz w:val="24"/>
                <w:szCs w:val="24"/>
                <w:lang w:eastAsia="en-AU"/>
              </w:rPr>
              <w:t>Yêu cầu nghiệp vụ</w:t>
            </w:r>
          </w:p>
          <w:p w:rsidRPr="007E54E2" w:rsidR="008D4143" w:rsidP="008531FB" w:rsidRDefault="008D4143" w14:paraId="66C0B6E9" w14:textId="7D12D3F0">
            <w:pPr>
              <w:rPr>
                <w:b/>
                <w:bCs/>
                <w:sz w:val="24"/>
                <w:szCs w:val="24"/>
                <w:lang w:eastAsia="en-AU"/>
              </w:rPr>
            </w:pPr>
            <w:r w:rsidRPr="007E54E2">
              <w:rPr>
                <w:sz w:val="24"/>
                <w:szCs w:val="24"/>
                <w:lang w:eastAsia="en-AU"/>
              </w:rPr>
              <w:t xml:space="preserve">action = </w:t>
            </w:r>
            <w:r w:rsidRPr="007E54E2" w:rsidR="00CF0395">
              <w:rPr>
                <w:sz w:val="24"/>
                <w:szCs w:val="24"/>
                <w:lang w:eastAsia="en-AU"/>
              </w:rPr>
              <w:t>traceroute</w:t>
            </w:r>
          </w:p>
        </w:tc>
      </w:tr>
      <w:tr w:rsidRPr="007E54E2" w:rsidR="00D271EB" w:rsidTr="008531FB" w14:paraId="2F021BB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499CE8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B9569D0" w14:textId="35A9D624">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E0916B3" w14:textId="52A9B41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DB8851A" w14:textId="4B97938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8FA2248" w14:textId="4BC5F504">
            <w:pPr>
              <w:rPr>
                <w:sz w:val="24"/>
                <w:szCs w:val="24"/>
                <w:lang w:eastAsia="en-AU"/>
              </w:rPr>
            </w:pPr>
            <w:r w:rsidRPr="007E54E2">
              <w:rPr>
                <w:sz w:val="24"/>
                <w:szCs w:val="24"/>
                <w:lang w:eastAsia="en-AU"/>
              </w:rPr>
              <w:t>Index của request</w:t>
            </w:r>
          </w:p>
        </w:tc>
      </w:tr>
      <w:tr w:rsidRPr="007E54E2" w:rsidR="00D271EB" w:rsidTr="008531FB" w14:paraId="70A5A3D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EEF1DF6" w14:textId="48538851">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65D73AF" w14:textId="4CF85143">
            <w:pPr>
              <w:rPr>
                <w:sz w:val="24"/>
                <w:szCs w:val="24"/>
              </w:rPr>
            </w:pPr>
            <w:r w:rsidRPr="007E54E2">
              <w:rPr>
                <w:sz w:val="24"/>
                <w:szCs w:val="24"/>
              </w:rPr>
              <w:t>tracerouteCode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A2BCA3B" w14:textId="1796BDC8">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CFA021D" w14:textId="52E5D3A1">
            <w:pPr>
              <w:jc w:val="center"/>
              <w:rPr>
                <w:sz w:val="24"/>
                <w:szCs w:val="24"/>
                <w:lang w:eastAsia="en-AU"/>
              </w:rPr>
            </w:pPr>
            <w:r w:rsidRPr="007E54E2">
              <w:rPr>
                <w:sz w:val="24"/>
                <w:szCs w:val="24"/>
                <w:lang w:eastAsia="en-AU"/>
              </w:rPr>
              <w:t>0-14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CFB5702" w14:textId="0EEF1A7F">
            <w:pPr>
              <w:pStyle w:val="FirstLevelBullet"/>
              <w:numPr>
                <w:ilvl w:val="0"/>
                <w:numId w:val="0"/>
              </w:numPr>
              <w:rPr>
                <w:sz w:val="24"/>
                <w:szCs w:val="24"/>
              </w:rPr>
            </w:pPr>
            <w:r w:rsidRPr="007E54E2">
              <w:rPr>
                <w:sz w:val="24"/>
                <w:szCs w:val="24"/>
              </w:rPr>
              <w:t>Diagnostic error code.</w:t>
            </w:r>
          </w:p>
          <w:p w:rsidRPr="007E54E2" w:rsidR="00D271EB" w:rsidP="00D271EB" w:rsidRDefault="00D271EB" w14:paraId="05D83988" w14:textId="54D0446B">
            <w:pPr>
              <w:pStyle w:val="FirstLevelBullet"/>
              <w:numPr>
                <w:ilvl w:val="0"/>
                <w:numId w:val="0"/>
              </w:numPr>
              <w:rPr>
                <w:sz w:val="24"/>
                <w:szCs w:val="24"/>
              </w:rPr>
            </w:pPr>
            <w:r w:rsidRPr="007E54E2">
              <w:rPr>
                <w:sz w:val="24"/>
                <w:szCs w:val="24"/>
              </w:rPr>
              <w:t xml:space="preserve">Giá trị trong phục lục </w:t>
            </w:r>
            <w:r w:rsidRPr="007E54E2">
              <w:rPr>
                <w:sz w:val="24"/>
                <w:szCs w:val="24"/>
              </w:rPr>
              <w:fldChar w:fldCharType="begin"/>
            </w:r>
            <w:r w:rsidRPr="007E54E2">
              <w:rPr>
                <w:sz w:val="24"/>
                <w:szCs w:val="24"/>
              </w:rPr>
              <w:instrText xml:space="preserve"> REF _Ref111450026 \n \h </w:instrText>
            </w:r>
            <w:r w:rsidRPr="007E54E2">
              <w:rPr>
                <w:sz w:val="24"/>
                <w:szCs w:val="24"/>
              </w:rPr>
            </w:r>
            <w:r w:rsidRPr="007E54E2">
              <w:rPr>
                <w:sz w:val="24"/>
                <w:szCs w:val="24"/>
              </w:rPr>
              <w:fldChar w:fldCharType="separate"/>
            </w:r>
            <w:r w:rsidRPr="007E54E2">
              <w:rPr>
                <w:sz w:val="24"/>
                <w:szCs w:val="24"/>
              </w:rPr>
              <w:t>9.2</w:t>
            </w:r>
            <w:r w:rsidRPr="007E54E2">
              <w:rPr>
                <w:sz w:val="24"/>
                <w:szCs w:val="24"/>
              </w:rPr>
              <w:fldChar w:fldCharType="end"/>
            </w:r>
          </w:p>
          <w:p w:rsidRPr="007E54E2" w:rsidR="00D271EB" w:rsidP="00D271EB" w:rsidRDefault="00D271EB" w14:paraId="5E2FF3B7" w14:textId="2145A7CB">
            <w:pPr>
              <w:pStyle w:val="FirstLevelBullet"/>
              <w:numPr>
                <w:ilvl w:val="0"/>
                <w:numId w:val="0"/>
              </w:numPr>
              <w:rPr>
                <w:sz w:val="24"/>
                <w:szCs w:val="24"/>
                <w:lang w:eastAsia="en-AU"/>
              </w:rPr>
            </w:pPr>
            <w:r w:rsidRPr="007E54E2">
              <w:rPr>
                <w:sz w:val="24"/>
                <w:szCs w:val="24"/>
              </w:rPr>
              <w:t>Giá trị phục lục</w:t>
            </w:r>
          </w:p>
        </w:tc>
      </w:tr>
      <w:tr w:rsidRPr="007E54E2" w:rsidR="00D271EB" w:rsidTr="008531FB" w14:paraId="30713B1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D8C8D89" w14:textId="0842D5D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41E8D6C" w14:textId="07124A56">
            <w:pPr>
              <w:rPr>
                <w:sz w:val="24"/>
                <w:szCs w:val="24"/>
              </w:rPr>
            </w:pPr>
            <w:r w:rsidRPr="007E54E2">
              <w:rPr>
                <w:sz w:val="24"/>
                <w:szCs w:val="24"/>
              </w:rPr>
              <w:t>host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3243B1C" w14:textId="63BA85AE">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FFC5099" w14:textId="05A74625">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DACFCF6" w14:textId="7D3ABC6D">
            <w:pPr>
              <w:pStyle w:val="FirstLevelBullet"/>
              <w:numPr>
                <w:ilvl w:val="0"/>
                <w:numId w:val="0"/>
              </w:numPr>
              <w:rPr>
                <w:sz w:val="24"/>
                <w:szCs w:val="24"/>
                <w:lang w:eastAsia="en-AU"/>
              </w:rPr>
            </w:pPr>
            <w:r w:rsidRPr="007E54E2">
              <w:rPr>
                <w:sz w:val="24"/>
                <w:szCs w:val="24"/>
              </w:rPr>
              <w:t>Domain name hoặc địa chỉ IP muốn thực hiện Ping đến</w:t>
            </w:r>
          </w:p>
        </w:tc>
      </w:tr>
    </w:tbl>
    <w:p w:rsidR="008D4143" w:rsidP="008D4143" w:rsidRDefault="008D4143" w14:paraId="02F5A7E6" w14:textId="77777777"/>
    <w:p w:rsidR="008D4143" w:rsidP="008D4143" w:rsidRDefault="008D4143" w14:paraId="2536C64C" w14:textId="77777777">
      <w:pPr>
        <w:pStyle w:val="Heading3"/>
      </w:pPr>
      <w:bookmarkStart w:name="_Toc113352769" w:id="201"/>
      <w:r>
        <w:t>Response</w:t>
      </w:r>
      <w:bookmarkEnd w:id="201"/>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6C1BBB1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41621DBD" w14:textId="77777777">
            <w:pPr>
              <w:rPr>
                <w:b/>
                <w:bCs/>
                <w:sz w:val="24"/>
                <w:szCs w:val="24"/>
                <w:lang w:eastAsia="en-AU"/>
              </w:rPr>
            </w:pPr>
            <w:r w:rsidRPr="007E54E2">
              <w:rPr>
                <w:b/>
                <w:bCs/>
                <w:sz w:val="24"/>
                <w:szCs w:val="24"/>
                <w:lang w:eastAsia="en-AU"/>
              </w:rPr>
              <w:t>Payload</w:t>
            </w:r>
          </w:p>
        </w:tc>
      </w:tr>
      <w:tr w:rsidRPr="007E54E2" w:rsidR="008D4143" w:rsidTr="008531FB" w14:paraId="228134E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7EE65778" w14:textId="77777777">
            <w:pPr>
              <w:rPr>
                <w:b/>
                <w:bCs/>
                <w:sz w:val="24"/>
                <w:szCs w:val="24"/>
                <w:lang w:eastAsia="en-AU"/>
              </w:rPr>
            </w:pPr>
            <w:r w:rsidRPr="007E54E2">
              <w:rPr>
                <w:b/>
                <w:bCs/>
                <w:sz w:val="24"/>
                <w:szCs w:val="24"/>
                <w:lang w:eastAsia="en-AU"/>
              </w:rPr>
              <w:lastRenderedPageBreak/>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5B6943F"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8622641"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58625EA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0D55095" w14:textId="77777777">
            <w:pPr>
              <w:rPr>
                <w:b/>
                <w:bCs/>
                <w:sz w:val="24"/>
                <w:szCs w:val="24"/>
                <w:lang w:eastAsia="en-AU"/>
              </w:rPr>
            </w:pPr>
            <w:r w:rsidRPr="007E54E2">
              <w:rPr>
                <w:b/>
                <w:bCs/>
                <w:sz w:val="24"/>
                <w:szCs w:val="24"/>
                <w:lang w:eastAsia="en-AU"/>
              </w:rPr>
              <w:t>Description</w:t>
            </w:r>
          </w:p>
        </w:tc>
      </w:tr>
      <w:tr w:rsidRPr="007E54E2" w:rsidR="008D4143" w:rsidTr="008531FB" w14:paraId="4A410F0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51D7546A"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CCE3FD2"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1F7348E9"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24C0E285" w14:textId="0416BD32">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6BED3EC" w14:textId="63DED0B3">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8D4143" w:rsidP="008531FB" w:rsidRDefault="008D4143" w14:paraId="31D4C2C7" w14:textId="2AB84880">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D4143" w:rsidTr="008531FB" w14:paraId="2DDE31F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CEB5FD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2CC9313F"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3D730BD0"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019900CF" w14:textId="0C34CFFE">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5C0BB4C" w14:textId="294BAEB9">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3F7F579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030CB58"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AF5C24A" w14:textId="7B8C364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12B6A20" w14:textId="4A44DC72">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9930DE9" w14:textId="2E88D9D5">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9899E01" w14:textId="177D90AF">
            <w:pPr>
              <w:rPr>
                <w:sz w:val="24"/>
                <w:szCs w:val="24"/>
                <w:lang w:eastAsia="en-AU"/>
              </w:rPr>
            </w:pPr>
            <w:r w:rsidRPr="007E54E2">
              <w:rPr>
                <w:sz w:val="24"/>
                <w:szCs w:val="24"/>
                <w:lang w:eastAsia="en-AU"/>
              </w:rPr>
              <w:t>Index của request</w:t>
            </w:r>
          </w:p>
        </w:tc>
      </w:tr>
      <w:tr w:rsidRPr="007E54E2" w:rsidR="00D271EB" w:rsidTr="008531FB" w14:paraId="2A83E54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35023C9"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4798707"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53DC314"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D719E32" w14:textId="2F9E842A">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ACECC64"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8D4143" w:rsidP="008D4143" w:rsidRDefault="008D4143" w14:paraId="20FFC38A"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261DAB9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0EFD4A72" w14:textId="77777777">
            <w:pPr>
              <w:rPr>
                <w:b/>
                <w:bCs/>
                <w:sz w:val="24"/>
                <w:szCs w:val="24"/>
                <w:lang w:eastAsia="en-AU"/>
              </w:rPr>
            </w:pPr>
            <w:r w:rsidRPr="007E54E2">
              <w:rPr>
                <w:b/>
                <w:bCs/>
                <w:sz w:val="24"/>
                <w:szCs w:val="24"/>
                <w:lang w:eastAsia="en-AU"/>
              </w:rPr>
              <w:t>data object</w:t>
            </w:r>
          </w:p>
        </w:tc>
      </w:tr>
      <w:tr w:rsidRPr="007E54E2" w:rsidR="008D4143" w:rsidTr="008531FB" w14:paraId="3A0723CB"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5B4B9D5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EDFC6E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9DE83E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1876213D"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6E5D41D" w14:textId="77777777">
            <w:pPr>
              <w:rPr>
                <w:b/>
                <w:bCs/>
                <w:sz w:val="24"/>
                <w:szCs w:val="24"/>
                <w:lang w:eastAsia="en-AU"/>
              </w:rPr>
            </w:pPr>
            <w:r w:rsidRPr="007E54E2">
              <w:rPr>
                <w:b/>
                <w:bCs/>
                <w:sz w:val="24"/>
                <w:szCs w:val="24"/>
                <w:lang w:eastAsia="en-AU"/>
              </w:rPr>
              <w:t>Description</w:t>
            </w:r>
          </w:p>
        </w:tc>
      </w:tr>
      <w:tr w:rsidRPr="007E54E2" w:rsidR="008D4143" w:rsidTr="008531FB" w14:paraId="2F257E1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EF4F29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560C895D"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39FE9931"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7747AF8F" w14:textId="32099B11">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426FB16" w14:textId="77777777">
            <w:pPr>
              <w:rPr>
                <w:sz w:val="24"/>
                <w:szCs w:val="24"/>
                <w:lang w:eastAsia="en-AU"/>
              </w:rPr>
            </w:pPr>
            <w:r w:rsidRPr="007E54E2">
              <w:rPr>
                <w:sz w:val="24"/>
                <w:szCs w:val="24"/>
                <w:lang w:eastAsia="en-AU"/>
              </w:rPr>
              <w:t>Hành động được yêu cầu</w:t>
            </w:r>
          </w:p>
          <w:p w:rsidRPr="007E54E2" w:rsidR="008D4143" w:rsidP="008531FB" w:rsidRDefault="008D4143" w14:paraId="367B3177" w14:textId="4E9947AF">
            <w:pPr>
              <w:rPr>
                <w:bCs/>
                <w:sz w:val="24"/>
                <w:szCs w:val="24"/>
                <w:lang w:eastAsia="en-AU"/>
              </w:rPr>
            </w:pPr>
            <w:r w:rsidRPr="007E54E2">
              <w:rPr>
                <w:bCs/>
                <w:sz w:val="24"/>
                <w:szCs w:val="24"/>
                <w:lang w:eastAsia="en-AU"/>
              </w:rPr>
              <w:t xml:space="preserve">action = </w:t>
            </w:r>
            <w:r w:rsidRPr="007E54E2" w:rsidR="00CF0395">
              <w:rPr>
                <w:bCs/>
                <w:sz w:val="24"/>
                <w:szCs w:val="24"/>
                <w:lang w:eastAsia="en-AU"/>
              </w:rPr>
              <w:t>traceroute</w:t>
            </w:r>
          </w:p>
        </w:tc>
      </w:tr>
      <w:tr w:rsidRPr="007E54E2" w:rsidR="00CF0395" w:rsidTr="008531FB" w14:paraId="6055B66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43135247" w14:textId="69EBD8C6">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57483D5E" w14:textId="78974F43">
            <w:pPr>
              <w:rPr>
                <w:sz w:val="24"/>
                <w:szCs w:val="24"/>
              </w:rPr>
            </w:pPr>
            <w:r w:rsidRPr="007E54E2">
              <w:rPr>
                <w:sz w:val="24"/>
                <w:szCs w:val="24"/>
              </w:rPr>
              <w:t>tracerouteCode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0967153F" w14:textId="21D25440">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BE2C70" w14:paraId="52A6BA0C" w14:textId="4E44A28F">
            <w:pPr>
              <w:jc w:val="center"/>
              <w:rPr>
                <w:sz w:val="24"/>
                <w:szCs w:val="24"/>
                <w:lang w:eastAsia="en-AU"/>
              </w:rPr>
            </w:pPr>
            <w:r w:rsidRPr="007E54E2">
              <w:rPr>
                <w:sz w:val="24"/>
                <w:szCs w:val="24"/>
                <w:lang w:eastAsia="en-AU"/>
              </w:rPr>
              <w:t>0-14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04A60C08" w14:textId="77777777">
            <w:pPr>
              <w:pStyle w:val="FirstLevelBullet"/>
              <w:numPr>
                <w:ilvl w:val="0"/>
                <w:numId w:val="0"/>
              </w:numPr>
              <w:rPr>
                <w:sz w:val="24"/>
                <w:szCs w:val="24"/>
              </w:rPr>
            </w:pPr>
            <w:r w:rsidRPr="007E54E2">
              <w:rPr>
                <w:sz w:val="24"/>
                <w:szCs w:val="24"/>
              </w:rPr>
              <w:t>Diagnostic error code.</w:t>
            </w:r>
          </w:p>
          <w:p w:rsidRPr="007E54E2" w:rsidR="00CF0395" w:rsidP="00CF0395" w:rsidRDefault="00B12306" w14:paraId="613C45FC" w14:textId="1261B975">
            <w:pPr>
              <w:rPr>
                <w:sz w:val="24"/>
                <w:szCs w:val="24"/>
                <w:lang w:eastAsia="en-AU"/>
              </w:rPr>
            </w:pPr>
            <w:r w:rsidRPr="007E54E2">
              <w:rPr>
                <w:sz w:val="24"/>
                <w:szCs w:val="24"/>
              </w:rPr>
              <w:t xml:space="preserve">Giá trị trong phục lục </w:t>
            </w:r>
            <w:r w:rsidRPr="007E54E2">
              <w:rPr>
                <w:sz w:val="24"/>
                <w:szCs w:val="24"/>
              </w:rPr>
              <w:fldChar w:fldCharType="begin"/>
            </w:r>
            <w:r w:rsidRPr="007E54E2">
              <w:rPr>
                <w:sz w:val="24"/>
                <w:szCs w:val="24"/>
              </w:rPr>
              <w:instrText xml:space="preserve"> REF _Ref111450026 \n \h </w:instrText>
            </w:r>
            <w:r w:rsidRPr="007E54E2">
              <w:rPr>
                <w:sz w:val="24"/>
                <w:szCs w:val="24"/>
              </w:rPr>
            </w:r>
            <w:r w:rsidRPr="007E54E2">
              <w:rPr>
                <w:sz w:val="24"/>
                <w:szCs w:val="24"/>
              </w:rPr>
              <w:fldChar w:fldCharType="separate"/>
            </w:r>
            <w:r w:rsidRPr="007E54E2">
              <w:rPr>
                <w:sz w:val="24"/>
                <w:szCs w:val="24"/>
              </w:rPr>
              <w:t>9.2</w:t>
            </w:r>
            <w:r w:rsidRPr="007E54E2">
              <w:rPr>
                <w:sz w:val="24"/>
                <w:szCs w:val="24"/>
              </w:rPr>
              <w:fldChar w:fldCharType="end"/>
            </w:r>
          </w:p>
        </w:tc>
      </w:tr>
      <w:tr w:rsidRPr="007E54E2" w:rsidR="00CF0395" w:rsidTr="008531FB" w14:paraId="3A548FF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4F6D5639" w14:textId="13A10D8B">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3091A180" w14:textId="6CDD766B">
            <w:pPr>
              <w:rPr>
                <w:sz w:val="24"/>
                <w:szCs w:val="24"/>
              </w:rPr>
            </w:pPr>
            <w:r w:rsidRPr="007E54E2">
              <w:rPr>
                <w:sz w:val="24"/>
                <w:szCs w:val="24"/>
              </w:rPr>
              <w:t>host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5DED6857" w14:textId="3BB898DD">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77C8BE53" w14:textId="122D9B54">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6B3A657E" w14:textId="6E7F5DDE">
            <w:pPr>
              <w:rPr>
                <w:sz w:val="24"/>
                <w:szCs w:val="24"/>
                <w:lang w:eastAsia="en-AU"/>
              </w:rPr>
            </w:pPr>
            <w:r w:rsidRPr="007E54E2">
              <w:rPr>
                <w:sz w:val="24"/>
                <w:szCs w:val="24"/>
              </w:rPr>
              <w:t>Domain name hoặc IP đích của traceroute</w:t>
            </w:r>
          </w:p>
        </w:tc>
      </w:tr>
      <w:tr w:rsidRPr="007E54E2" w:rsidR="00CF0395" w:rsidTr="008531FB" w14:paraId="50F9B77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C281497" w14:textId="45E7A5A0">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48AAAB4A" w14:textId="20C9A98F">
            <w:pPr>
              <w:rPr>
                <w:sz w:val="24"/>
                <w:szCs w:val="24"/>
              </w:rPr>
            </w:pPr>
            <w:r w:rsidRPr="007E54E2">
              <w:rPr>
                <w:sz w:val="24"/>
                <w:szCs w:val="24"/>
              </w:rPr>
              <w:t>hostAddress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567A05D5" w14:textId="7410A4D0">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223E8EF4" w14:textId="560A3104">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1C79D4A6" w14:textId="77777777">
            <w:pPr>
              <w:rPr>
                <w:sz w:val="24"/>
                <w:szCs w:val="24"/>
              </w:rPr>
            </w:pPr>
            <w:r w:rsidRPr="007E54E2">
              <w:rPr>
                <w:sz w:val="24"/>
                <w:szCs w:val="24"/>
              </w:rPr>
              <w:t>IP đích của traceroute sau khi phân giải.</w:t>
            </w:r>
          </w:p>
          <w:p w:rsidRPr="007E54E2" w:rsidR="00CF0395" w:rsidP="008531FB" w:rsidRDefault="00CF0395" w14:paraId="54FEE08F" w14:textId="728E9F7E">
            <w:pPr>
              <w:rPr>
                <w:sz w:val="24"/>
                <w:szCs w:val="24"/>
                <w:lang w:eastAsia="en-AU"/>
              </w:rPr>
            </w:pPr>
            <w:r w:rsidRPr="007E54E2">
              <w:rPr>
                <w:sz w:val="24"/>
                <w:szCs w:val="24"/>
              </w:rPr>
              <w:t>Valid IPv4 hoặc valid IPv6 hoặc valid domain name</w:t>
            </w:r>
          </w:p>
        </w:tc>
      </w:tr>
      <w:tr w:rsidRPr="007E54E2" w:rsidR="00CF0395" w:rsidTr="008531FB" w14:paraId="7ECBC3A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E99DDE2" w14:textId="3D83CEE8">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0FE1E080" w14:textId="591654F1">
            <w:pPr>
              <w:rPr>
                <w:sz w:val="24"/>
                <w:szCs w:val="24"/>
              </w:rPr>
            </w:pPr>
            <w:r w:rsidRPr="007E54E2">
              <w:rPr>
                <w:sz w:val="24"/>
                <w:szCs w:val="24"/>
              </w:rPr>
              <w:t>hopCount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676E4738" w14:textId="4B3F4F0F">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0CAF1C71" w14:textId="32EEEC90">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34E2E083" w14:textId="1529F582">
            <w:pPr>
              <w:rPr>
                <w:sz w:val="24"/>
                <w:szCs w:val="24"/>
                <w:lang w:eastAsia="en-AU"/>
              </w:rPr>
            </w:pPr>
            <w:r w:rsidRPr="007E54E2">
              <w:rPr>
                <w:sz w:val="24"/>
                <w:szCs w:val="24"/>
              </w:rPr>
              <w:t>Số lượng kết quả của traceroute</w:t>
            </w:r>
          </w:p>
        </w:tc>
      </w:tr>
      <w:tr w:rsidRPr="007E54E2" w:rsidR="008D4143" w:rsidTr="008531FB" w14:paraId="03DAC9E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F0395" w14:paraId="4C632CB8" w14:textId="088598CC">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3B76C0F"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7EB92D6C"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F0395" w14:paraId="21108E5C" w14:textId="76A830B8">
            <w:pPr>
              <w:jc w:val="center"/>
              <w:rPr>
                <w:sz w:val="24"/>
                <w:szCs w:val="24"/>
                <w:lang w:eastAsia="en-AU"/>
              </w:rPr>
            </w:pPr>
            <w:r w:rsidRPr="007E54E2">
              <w:rPr>
                <w:sz w:val="24"/>
                <w:szCs w:val="24"/>
              </w:rPr>
              <w:t>hopCount</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332184C" w14:textId="77777777">
            <w:pPr>
              <w:rPr>
                <w:sz w:val="24"/>
                <w:szCs w:val="24"/>
                <w:lang w:eastAsia="en-AU"/>
              </w:rPr>
            </w:pPr>
          </w:p>
        </w:tc>
      </w:tr>
    </w:tbl>
    <w:p w:rsidRPr="00F0172A" w:rsidR="008D4143" w:rsidP="008D4143" w:rsidRDefault="008D4143" w14:paraId="7B80F996"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2ECCD90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1DF3D8B2" w14:textId="77777777">
            <w:pPr>
              <w:rPr>
                <w:b/>
                <w:bCs/>
                <w:sz w:val="24"/>
                <w:szCs w:val="24"/>
                <w:lang w:eastAsia="en-AU"/>
              </w:rPr>
            </w:pPr>
            <w:r w:rsidRPr="007E54E2">
              <w:rPr>
                <w:b/>
                <w:bCs/>
                <w:sz w:val="24"/>
                <w:szCs w:val="24"/>
                <w:lang w:eastAsia="en-AU"/>
              </w:rPr>
              <w:t>results object</w:t>
            </w:r>
          </w:p>
        </w:tc>
      </w:tr>
      <w:tr w:rsidRPr="007E54E2" w:rsidR="008D4143" w:rsidTr="008531FB" w14:paraId="6D1E659D"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03AF2D3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265CBD3"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464956BD"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0691588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0FDA137" w14:textId="77777777">
            <w:pPr>
              <w:rPr>
                <w:b/>
                <w:bCs/>
                <w:sz w:val="24"/>
                <w:szCs w:val="24"/>
                <w:lang w:eastAsia="en-AU"/>
              </w:rPr>
            </w:pPr>
            <w:r w:rsidRPr="007E54E2">
              <w:rPr>
                <w:b/>
                <w:bCs/>
                <w:sz w:val="24"/>
                <w:szCs w:val="24"/>
                <w:lang w:eastAsia="en-AU"/>
              </w:rPr>
              <w:t>Description</w:t>
            </w:r>
          </w:p>
        </w:tc>
      </w:tr>
      <w:tr w:rsidRPr="007E54E2" w:rsidR="008D4143" w:rsidTr="008531FB" w14:paraId="70C34F7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F0395" w14:paraId="422D1F70" w14:textId="040645AC">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CF0395" w14:paraId="581BD8A3" w14:textId="4C6B7B25">
            <w:pPr>
              <w:rPr>
                <w:bCs/>
                <w:sz w:val="24"/>
                <w:szCs w:val="24"/>
                <w:lang w:eastAsia="en-AU"/>
              </w:rPr>
            </w:pPr>
            <w:r w:rsidRPr="007E54E2">
              <w:rPr>
                <w:sz w:val="24"/>
                <w:szCs w:val="24"/>
              </w:rPr>
              <w:t>hopHost</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CF0395" w14:paraId="3F52D3F6" w14:textId="0A6C83BA">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F0395" w14:paraId="679A49AC" w14:textId="58A8FF6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CF0395" w14:paraId="25094C5D" w14:textId="68A2A07F">
            <w:pPr>
              <w:rPr>
                <w:bCs/>
                <w:sz w:val="24"/>
                <w:szCs w:val="24"/>
                <w:lang w:eastAsia="en-AU"/>
              </w:rPr>
            </w:pPr>
            <w:r w:rsidRPr="007E54E2">
              <w:rPr>
                <w:sz w:val="24"/>
                <w:szCs w:val="24"/>
              </w:rPr>
              <w:t>Host name của hop. Có thể trống</w:t>
            </w:r>
          </w:p>
        </w:tc>
      </w:tr>
      <w:tr w:rsidRPr="007E54E2" w:rsidR="00CF0395" w:rsidTr="008531FB" w14:paraId="536C3AF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53877B4D" w14:textId="655C4A21">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0F921596" w14:textId="5E2D4AE0">
            <w:pPr>
              <w:rPr>
                <w:bCs/>
                <w:sz w:val="24"/>
                <w:szCs w:val="24"/>
                <w:lang w:eastAsia="en-AU"/>
              </w:rPr>
            </w:pPr>
            <w:r w:rsidRPr="007E54E2">
              <w:rPr>
                <w:sz w:val="24"/>
                <w:szCs w:val="24"/>
              </w:rPr>
              <w:t>hopAddress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7252E272" w14:textId="777252F2">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70C63023" w14:textId="3747E483">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7E31B150" w14:textId="4C5E25D8">
            <w:pPr>
              <w:rPr>
                <w:bCs/>
                <w:sz w:val="24"/>
                <w:szCs w:val="24"/>
                <w:lang w:eastAsia="en-AU"/>
              </w:rPr>
            </w:pPr>
            <w:r w:rsidRPr="007E54E2">
              <w:rPr>
                <w:sz w:val="24"/>
                <w:szCs w:val="24"/>
              </w:rPr>
              <w:t>IP address of hop</w:t>
            </w:r>
          </w:p>
        </w:tc>
      </w:tr>
      <w:tr w:rsidRPr="007E54E2" w:rsidR="00CF0395" w:rsidTr="008531FB" w14:paraId="7285A1E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231601F4" w14:textId="14149E2D">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1E55B14E" w14:textId="12253CCF">
            <w:pPr>
              <w:rPr>
                <w:bCs/>
                <w:sz w:val="24"/>
                <w:szCs w:val="24"/>
                <w:lang w:eastAsia="en-AU"/>
              </w:rPr>
            </w:pPr>
            <w:r w:rsidRPr="007E54E2">
              <w:rPr>
                <w:sz w:val="24"/>
                <w:szCs w:val="24"/>
              </w:rPr>
              <w:t>hopErrorCode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587FB1A2" w14:textId="12A4FE5A">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BE2C70" w14:paraId="35CE8BD0" w14:textId="07097912">
            <w:pPr>
              <w:jc w:val="center"/>
              <w:rPr>
                <w:color w:val="000000" w:themeColor="text1"/>
                <w:sz w:val="24"/>
                <w:szCs w:val="24"/>
                <w:lang w:eastAsia="en-AU"/>
              </w:rPr>
            </w:pPr>
            <w:r w:rsidRPr="007E54E2">
              <w:rPr>
                <w:color w:val="000000" w:themeColor="text1"/>
                <w:sz w:val="24"/>
                <w:szCs w:val="24"/>
                <w:lang w:eastAsia="en-AU"/>
              </w:rPr>
              <w:t>0-6</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34424F88" w14:textId="77777777">
            <w:pPr>
              <w:rPr>
                <w:color w:val="000000" w:themeColor="text1"/>
                <w:sz w:val="24"/>
                <w:szCs w:val="24"/>
              </w:rPr>
            </w:pPr>
            <w:r w:rsidRPr="007E54E2">
              <w:rPr>
                <w:color w:val="000000" w:themeColor="text1"/>
                <w:sz w:val="24"/>
                <w:szCs w:val="24"/>
              </w:rPr>
              <w:t>ICMP /ICMPv6 code nếu hop unreachable.</w:t>
            </w:r>
          </w:p>
          <w:p w:rsidRPr="007E54E2" w:rsidR="00CF0395" w:rsidP="00CF0395" w:rsidRDefault="00CF0395" w14:paraId="1792B128" w14:textId="023A21C5">
            <w:pPr>
              <w:pStyle w:val="ListParagraph"/>
              <w:ind w:left="0"/>
              <w:rPr>
                <w:color w:val="000000" w:themeColor="text1"/>
                <w:sz w:val="24"/>
                <w:szCs w:val="24"/>
              </w:rPr>
            </w:pPr>
            <w:r w:rsidRPr="007E54E2">
              <w:rPr>
                <w:b/>
                <w:color w:val="000000" w:themeColor="text1"/>
                <w:sz w:val="24"/>
                <w:szCs w:val="24"/>
              </w:rPr>
              <w:t>ICMPv6 code</w:t>
            </w:r>
            <w:r w:rsidRPr="007E54E2">
              <w:rPr>
                <w:color w:val="000000" w:themeColor="text1"/>
                <w:sz w:val="24"/>
                <w:szCs w:val="24"/>
              </w:rPr>
              <w:t xml:space="preserve">: </w:t>
            </w:r>
          </w:p>
          <w:p w:rsidRPr="007E54E2" w:rsidR="00BE2C70" w:rsidP="00BE2C70" w:rsidRDefault="00BE2C70" w14:paraId="4D76865D" w14:textId="77777777">
            <w:pPr>
              <w:rPr>
                <w:color w:val="000000" w:themeColor="text1"/>
                <w:sz w:val="24"/>
                <w:szCs w:val="24"/>
              </w:rPr>
            </w:pPr>
            <w:r w:rsidRPr="007E54E2">
              <w:rPr>
                <w:color w:val="000000" w:themeColor="text1"/>
                <w:sz w:val="24"/>
                <w:szCs w:val="24"/>
              </w:rPr>
              <w:t>0 = No route to destination</w:t>
            </w:r>
          </w:p>
          <w:p w:rsidRPr="007E54E2" w:rsidR="00BE2C70" w:rsidP="00BE2C70" w:rsidRDefault="00BE2C70" w14:paraId="570D8EA0" w14:textId="77777777">
            <w:pPr>
              <w:rPr>
                <w:color w:val="000000" w:themeColor="text1"/>
                <w:sz w:val="24"/>
                <w:szCs w:val="24"/>
              </w:rPr>
            </w:pPr>
            <w:r w:rsidRPr="007E54E2">
              <w:rPr>
                <w:color w:val="000000" w:themeColor="text1"/>
                <w:sz w:val="24"/>
                <w:szCs w:val="24"/>
              </w:rPr>
              <w:lastRenderedPageBreak/>
              <w:t>1 = Communication with destination administratively prohibited</w:t>
            </w:r>
          </w:p>
          <w:p w:rsidRPr="007E54E2" w:rsidR="00BE2C70" w:rsidP="00BE2C70" w:rsidRDefault="00BE2C70" w14:paraId="3E257F18" w14:textId="77777777">
            <w:pPr>
              <w:rPr>
                <w:color w:val="000000" w:themeColor="text1"/>
                <w:sz w:val="24"/>
                <w:szCs w:val="24"/>
              </w:rPr>
            </w:pPr>
            <w:r w:rsidRPr="007E54E2">
              <w:rPr>
                <w:color w:val="000000" w:themeColor="text1"/>
                <w:sz w:val="24"/>
                <w:szCs w:val="24"/>
              </w:rPr>
              <w:t>2 = Beyond scope of source address</w:t>
            </w:r>
          </w:p>
          <w:p w:rsidRPr="007E54E2" w:rsidR="00BE2C70" w:rsidP="00BE2C70" w:rsidRDefault="00BE2C70" w14:paraId="3F8995EF" w14:textId="77777777">
            <w:pPr>
              <w:rPr>
                <w:color w:val="000000" w:themeColor="text1"/>
                <w:sz w:val="24"/>
                <w:szCs w:val="24"/>
              </w:rPr>
            </w:pPr>
            <w:r w:rsidRPr="007E54E2">
              <w:rPr>
                <w:color w:val="000000" w:themeColor="text1"/>
                <w:sz w:val="24"/>
                <w:szCs w:val="24"/>
              </w:rPr>
              <w:t>3 = Address unreachable</w:t>
            </w:r>
          </w:p>
          <w:p w:rsidRPr="007E54E2" w:rsidR="00BE2C70" w:rsidP="00BE2C70" w:rsidRDefault="00BE2C70" w14:paraId="1C49BFFA" w14:textId="77777777">
            <w:pPr>
              <w:rPr>
                <w:color w:val="000000" w:themeColor="text1"/>
                <w:sz w:val="24"/>
                <w:szCs w:val="24"/>
              </w:rPr>
            </w:pPr>
            <w:r w:rsidRPr="007E54E2">
              <w:rPr>
                <w:color w:val="000000" w:themeColor="text1"/>
                <w:sz w:val="24"/>
                <w:szCs w:val="24"/>
              </w:rPr>
              <w:t>4 = Port unreachable</w:t>
            </w:r>
          </w:p>
          <w:p w:rsidRPr="007E54E2" w:rsidR="00BE2C70" w:rsidP="00BE2C70" w:rsidRDefault="00BE2C70" w14:paraId="54569E9B" w14:textId="77777777">
            <w:pPr>
              <w:rPr>
                <w:color w:val="000000" w:themeColor="text1"/>
                <w:sz w:val="24"/>
                <w:szCs w:val="24"/>
              </w:rPr>
            </w:pPr>
            <w:r w:rsidRPr="007E54E2">
              <w:rPr>
                <w:color w:val="000000" w:themeColor="text1"/>
                <w:sz w:val="24"/>
                <w:szCs w:val="24"/>
              </w:rPr>
              <w:t>5 = Source address failed ingress/egress policy</w:t>
            </w:r>
          </w:p>
          <w:p w:rsidRPr="007E54E2" w:rsidR="00BE2C70" w:rsidP="00BE2C70" w:rsidRDefault="00BE2C70" w14:paraId="0B2E3FF0" w14:textId="1A0F7069">
            <w:pPr>
              <w:pStyle w:val="ListParagraph"/>
              <w:ind w:left="0"/>
              <w:rPr>
                <w:color w:val="000000" w:themeColor="text1"/>
                <w:sz w:val="24"/>
                <w:szCs w:val="24"/>
              </w:rPr>
            </w:pPr>
            <w:r w:rsidRPr="007E54E2">
              <w:rPr>
                <w:color w:val="000000" w:themeColor="text1"/>
                <w:sz w:val="24"/>
                <w:szCs w:val="24"/>
              </w:rPr>
              <w:t>6 = Reject route to destination</w:t>
            </w:r>
          </w:p>
          <w:p w:rsidRPr="007E54E2" w:rsidR="00CF0395" w:rsidP="00BE2C70" w:rsidRDefault="00CF0395" w14:paraId="5D35945E" w14:textId="77777777">
            <w:pPr>
              <w:rPr>
                <w:color w:val="000000" w:themeColor="text1"/>
                <w:sz w:val="24"/>
                <w:szCs w:val="24"/>
              </w:rPr>
            </w:pPr>
            <w:r w:rsidRPr="007E54E2">
              <w:rPr>
                <w:b/>
                <w:color w:val="000000" w:themeColor="text1"/>
                <w:sz w:val="24"/>
                <w:szCs w:val="24"/>
              </w:rPr>
              <w:t>ICMP code</w:t>
            </w:r>
            <w:r w:rsidRPr="007E54E2">
              <w:rPr>
                <w:color w:val="000000" w:themeColor="text1"/>
                <w:sz w:val="24"/>
                <w:szCs w:val="24"/>
              </w:rPr>
              <w:t>:</w:t>
            </w:r>
          </w:p>
          <w:p w:rsidRPr="007E54E2" w:rsidR="00BE2C70" w:rsidP="00BE2C70" w:rsidRDefault="00BE2C70" w14:paraId="24E5CD69" w14:textId="77777777">
            <w:pPr>
              <w:rPr>
                <w:bCs/>
                <w:color w:val="000000" w:themeColor="text1"/>
                <w:sz w:val="24"/>
                <w:szCs w:val="24"/>
                <w:lang w:eastAsia="en-AU"/>
              </w:rPr>
            </w:pPr>
            <w:r w:rsidRPr="007E54E2">
              <w:rPr>
                <w:bCs/>
                <w:color w:val="000000" w:themeColor="text1"/>
                <w:sz w:val="24"/>
                <w:szCs w:val="24"/>
                <w:lang w:eastAsia="en-AU"/>
              </w:rPr>
              <w:t>0 = net unreachable;</w:t>
            </w:r>
          </w:p>
          <w:p w:rsidRPr="007E54E2" w:rsidR="00BE2C70" w:rsidP="00BE2C70" w:rsidRDefault="00BE2C70" w14:paraId="1F060758" w14:textId="77777777">
            <w:pPr>
              <w:rPr>
                <w:bCs/>
                <w:color w:val="000000" w:themeColor="text1"/>
                <w:sz w:val="24"/>
                <w:szCs w:val="24"/>
                <w:lang w:eastAsia="en-AU"/>
              </w:rPr>
            </w:pPr>
            <w:r w:rsidRPr="007E54E2">
              <w:rPr>
                <w:bCs/>
                <w:color w:val="000000" w:themeColor="text1"/>
                <w:sz w:val="24"/>
                <w:szCs w:val="24"/>
                <w:lang w:eastAsia="en-AU"/>
              </w:rPr>
              <w:t>1 = host unreachable;</w:t>
            </w:r>
          </w:p>
          <w:p w:rsidRPr="007E54E2" w:rsidR="00BE2C70" w:rsidP="00BE2C70" w:rsidRDefault="00BE2C70" w14:paraId="45547869" w14:textId="77777777">
            <w:pPr>
              <w:rPr>
                <w:bCs/>
                <w:color w:val="000000" w:themeColor="text1"/>
                <w:sz w:val="24"/>
                <w:szCs w:val="24"/>
                <w:lang w:eastAsia="en-AU"/>
              </w:rPr>
            </w:pPr>
            <w:r w:rsidRPr="007E54E2">
              <w:rPr>
                <w:bCs/>
                <w:color w:val="000000" w:themeColor="text1"/>
                <w:sz w:val="24"/>
                <w:szCs w:val="24"/>
                <w:lang w:eastAsia="en-AU"/>
              </w:rPr>
              <w:t>2 = protocol unreachable;</w:t>
            </w:r>
          </w:p>
          <w:p w:rsidRPr="007E54E2" w:rsidR="00BE2C70" w:rsidP="00BE2C70" w:rsidRDefault="00BE2C70" w14:paraId="549C2BE2" w14:textId="77777777">
            <w:pPr>
              <w:rPr>
                <w:bCs/>
                <w:color w:val="000000" w:themeColor="text1"/>
                <w:sz w:val="24"/>
                <w:szCs w:val="24"/>
                <w:lang w:eastAsia="en-AU"/>
              </w:rPr>
            </w:pPr>
            <w:r w:rsidRPr="007E54E2">
              <w:rPr>
                <w:bCs/>
                <w:color w:val="000000" w:themeColor="text1"/>
                <w:sz w:val="24"/>
                <w:szCs w:val="24"/>
                <w:lang w:eastAsia="en-AU"/>
              </w:rPr>
              <w:t>3 = port unreachable;</w:t>
            </w:r>
          </w:p>
          <w:p w:rsidRPr="007E54E2" w:rsidR="00BE2C70" w:rsidP="00BE2C70" w:rsidRDefault="00BE2C70" w14:paraId="064C71D8" w14:textId="77777777">
            <w:pPr>
              <w:rPr>
                <w:bCs/>
                <w:color w:val="000000" w:themeColor="text1"/>
                <w:sz w:val="24"/>
                <w:szCs w:val="24"/>
                <w:lang w:eastAsia="en-AU"/>
              </w:rPr>
            </w:pPr>
            <w:r w:rsidRPr="007E54E2">
              <w:rPr>
                <w:bCs/>
                <w:color w:val="000000" w:themeColor="text1"/>
                <w:sz w:val="24"/>
                <w:szCs w:val="24"/>
                <w:lang w:eastAsia="en-AU"/>
              </w:rPr>
              <w:t>4 = fragmentation needed and DF set;</w:t>
            </w:r>
          </w:p>
          <w:p w:rsidRPr="007E54E2" w:rsidR="00BE2C70" w:rsidP="00BE2C70" w:rsidRDefault="00BE2C70" w14:paraId="4FD67CFC" w14:textId="3DB81ECC">
            <w:pPr>
              <w:rPr>
                <w:bCs/>
                <w:color w:val="000000" w:themeColor="text1"/>
                <w:sz w:val="24"/>
                <w:szCs w:val="24"/>
                <w:lang w:eastAsia="en-AU"/>
              </w:rPr>
            </w:pPr>
            <w:r w:rsidRPr="007E54E2">
              <w:rPr>
                <w:bCs/>
                <w:color w:val="000000" w:themeColor="text1"/>
                <w:sz w:val="24"/>
                <w:szCs w:val="24"/>
                <w:lang w:eastAsia="en-AU"/>
              </w:rPr>
              <w:t>5 = source route failed.</w:t>
            </w:r>
          </w:p>
        </w:tc>
      </w:tr>
      <w:tr w:rsidRPr="007E54E2" w:rsidR="00CF0395" w:rsidTr="008531FB" w14:paraId="243D9A7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02EC7584" w14:textId="76F4331D">
            <w:pPr>
              <w:rPr>
                <w:sz w:val="24"/>
                <w:szCs w:val="24"/>
                <w:lang w:eastAsia="en-AU"/>
              </w:rPr>
            </w:pPr>
            <w:r w:rsidRPr="007E54E2">
              <w:rPr>
                <w:sz w:val="24"/>
                <w:szCs w:val="24"/>
                <w:lang w:eastAsia="en-AU"/>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4464F5D6" w14:textId="0E39481F">
            <w:pPr>
              <w:rPr>
                <w:bCs/>
                <w:sz w:val="24"/>
                <w:szCs w:val="24"/>
                <w:lang w:eastAsia="en-AU"/>
              </w:rPr>
            </w:pPr>
            <w:bookmarkStart w:name="D.InternetGatewayDevice:1.InternetGatewa" w:id="202"/>
            <w:r w:rsidRPr="007E54E2">
              <w:rPr>
                <w:color w:val="000000"/>
                <w:sz w:val="24"/>
                <w:szCs w:val="24"/>
              </w:rPr>
              <w:t>hopRTTimes</w:t>
            </w:r>
            <w:bookmarkEnd w:id="202"/>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F53563" w14:paraId="7037E503" w14:textId="2CBAB9BD">
            <w:pPr>
              <w:rPr>
                <w:bCs/>
                <w:sz w:val="24"/>
                <w:szCs w:val="24"/>
                <w:lang w:eastAsia="en-AU"/>
              </w:rPr>
            </w:pPr>
            <w:r>
              <w:t>Float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F53563" w14:paraId="2B59A5DE" w14:textId="5B088779">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F5FF2" w:rsidRDefault="00CF0395" w14:paraId="293D0034" w14:textId="71AF0AB0">
            <w:pPr>
              <w:rPr>
                <w:bCs/>
                <w:sz w:val="24"/>
                <w:szCs w:val="24"/>
                <w:lang w:eastAsia="en-AU"/>
              </w:rPr>
            </w:pPr>
            <w:r w:rsidRPr="007E54E2">
              <w:rPr>
                <w:sz w:val="24"/>
                <w:szCs w:val="24"/>
              </w:rPr>
              <w:t>round trip time</w:t>
            </w:r>
            <w:r w:rsidR="00F53563">
              <w:rPr>
                <w:sz w:val="24"/>
                <w:szCs w:val="24"/>
              </w:rPr>
              <w:t>. Đơn vị ms.</w:t>
            </w:r>
          </w:p>
        </w:tc>
      </w:tr>
    </w:tbl>
    <w:p w:rsidR="008D4143" w:rsidP="008D4143" w:rsidRDefault="008D4143" w14:paraId="0FCBA315" w14:textId="77777777"/>
    <w:p w:rsidR="008D4143" w:rsidP="008D4143" w:rsidRDefault="008D4143" w14:paraId="123C0804" w14:textId="77777777">
      <w:pPr>
        <w:pStyle w:val="Heading3"/>
      </w:pPr>
      <w:bookmarkStart w:name="_Toc113352770" w:id="203"/>
      <w:r>
        <w:t>Example</w:t>
      </w:r>
      <w:bookmarkEnd w:id="203"/>
    </w:p>
    <w:p w:rsidR="008D4143" w:rsidP="008D4143" w:rsidRDefault="008D4143" w14:paraId="240C3B73" w14:textId="77777777">
      <w:pPr>
        <w:rPr>
          <w:b/>
        </w:rPr>
      </w:pPr>
      <w:r>
        <w:rPr>
          <w:b/>
        </w:rPr>
        <w:t>Request:</w:t>
      </w:r>
    </w:p>
    <w:p w:rsidRPr="00960690" w:rsidR="008D4143" w:rsidP="008D4143" w:rsidRDefault="008D4143" w14:paraId="045174E3" w14:textId="77777777">
      <w:pPr>
        <w:rPr>
          <w:i/>
          <w:u w:val="single"/>
        </w:rPr>
      </w:pPr>
      <w:r w:rsidRPr="00960690">
        <w:rPr>
          <w:u w:val="single"/>
        </w:rPr>
        <w:t>https://192.168.88.1:9000</w:t>
      </w:r>
      <w:r>
        <w:rPr>
          <w:u w:val="single"/>
        </w:rPr>
        <w:t>/onelinkagent</w:t>
      </w:r>
    </w:p>
    <w:p w:rsidR="00CF0395" w:rsidP="00CF0395" w:rsidRDefault="00CF0395" w14:paraId="577943E3" w14:textId="77777777">
      <w:r>
        <w:t>{</w:t>
      </w:r>
    </w:p>
    <w:p w:rsidR="00CF0395" w:rsidP="00CF0395" w:rsidRDefault="00CF0395" w14:paraId="622E4F87" w14:textId="77777777">
      <w:r>
        <w:tab/>
      </w:r>
      <w:r>
        <w:t>"action": "traceroute",</w:t>
      </w:r>
    </w:p>
    <w:p w:rsidR="00CF0395" w:rsidP="00CF0395" w:rsidRDefault="00CF0395" w14:paraId="25ADD5BF" w14:textId="77777777">
      <w:r>
        <w:tab/>
      </w:r>
      <w:r>
        <w:t>"tracerouteCode": 1</w:t>
      </w:r>
    </w:p>
    <w:p w:rsidR="00CF0395" w:rsidP="00CF0395" w:rsidRDefault="00CF0395" w14:paraId="18EDC2DA" w14:textId="77777777">
      <w:r>
        <w:tab/>
      </w:r>
      <w:r>
        <w:t>"host": "&lt;host domain name or IP address&gt;",</w:t>
      </w:r>
    </w:p>
    <w:p w:rsidR="00CF0395" w:rsidP="00CF0395" w:rsidRDefault="00CF0395" w14:paraId="7458DD17" w14:textId="535D08B2">
      <w:r>
        <w:tab/>
      </w:r>
      <w:r>
        <w:t xml:space="preserve">"requestId": </w:t>
      </w:r>
      <w:r w:rsidR="00FA141F">
        <w:t>&lt;requestId&gt;</w:t>
      </w:r>
    </w:p>
    <w:p w:rsidR="008D4143" w:rsidP="00CF0395" w:rsidRDefault="00CF0395" w14:paraId="43FDCE3B" w14:textId="1026A887">
      <w:r>
        <w:t>}</w:t>
      </w:r>
    </w:p>
    <w:p w:rsidRPr="00961994" w:rsidR="008D4143" w:rsidP="008D4143" w:rsidRDefault="008D4143" w14:paraId="7ADD75E3" w14:textId="77777777">
      <w:pPr>
        <w:rPr>
          <w:b/>
        </w:rPr>
      </w:pPr>
      <w:r>
        <w:rPr>
          <w:b/>
        </w:rPr>
        <w:t>Response:</w:t>
      </w:r>
    </w:p>
    <w:p w:rsidR="00CF0395" w:rsidP="00CF0395" w:rsidRDefault="00CF0395" w14:paraId="60CC458A" w14:textId="77777777">
      <w:r>
        <w:t>{</w:t>
      </w:r>
    </w:p>
    <w:p w:rsidR="00CF0395" w:rsidP="00CF0395" w:rsidRDefault="00CF0395" w14:paraId="1794BC1E" w14:textId="77777777">
      <w:r>
        <w:tab/>
      </w:r>
      <w:r>
        <w:t>"status": &lt;0 or error code&gt;,</w:t>
      </w:r>
    </w:p>
    <w:p w:rsidR="00CF0395" w:rsidP="00CF0395" w:rsidRDefault="00CF0395" w14:paraId="40017D7A" w14:textId="77777777">
      <w:r>
        <w:tab/>
      </w:r>
      <w:r>
        <w:t>"message": "&lt;message&gt;"</w:t>
      </w:r>
    </w:p>
    <w:p w:rsidR="00CF0395" w:rsidP="00CF0395" w:rsidRDefault="00CF0395" w14:paraId="14377C1A" w14:textId="706D26E1">
      <w:r>
        <w:tab/>
      </w:r>
      <w:r>
        <w:t xml:space="preserve">"requestId": </w:t>
      </w:r>
      <w:r w:rsidR="00FA141F">
        <w:t>&lt;requestId&gt;</w:t>
      </w:r>
      <w:r>
        <w:t>,</w:t>
      </w:r>
    </w:p>
    <w:p w:rsidR="00CF0395" w:rsidP="00CF0395" w:rsidRDefault="00CF0395" w14:paraId="2FA0AF90" w14:textId="77777777">
      <w:r>
        <w:tab/>
      </w:r>
      <w:r>
        <w:t>"data": {</w:t>
      </w:r>
    </w:p>
    <w:p w:rsidR="00CF0395" w:rsidP="00CF0395" w:rsidRDefault="00CF0395" w14:paraId="427BF10B" w14:textId="77777777">
      <w:r>
        <w:lastRenderedPageBreak/>
        <w:tab/>
      </w:r>
      <w:r>
        <w:tab/>
      </w:r>
      <w:r>
        <w:t>"action": "traceroute",</w:t>
      </w:r>
    </w:p>
    <w:p w:rsidR="00CF0395" w:rsidP="00CF0395" w:rsidRDefault="00CF0395" w14:paraId="27DB02A6" w14:textId="77777777">
      <w:r>
        <w:tab/>
      </w:r>
      <w:r>
        <w:tab/>
      </w:r>
      <w:r>
        <w:t>"tracerouteCode": &lt;Diagnostic code&gt;,</w:t>
      </w:r>
    </w:p>
    <w:p w:rsidR="00CF0395" w:rsidP="00CF0395" w:rsidRDefault="00CF0395" w14:paraId="18015101" w14:textId="77777777">
      <w:r>
        <w:tab/>
      </w:r>
      <w:r>
        <w:tab/>
      </w:r>
      <w:r>
        <w:t>"host": "&lt;host domain name or IP address&gt;",</w:t>
      </w:r>
    </w:p>
    <w:p w:rsidR="00CF0395" w:rsidP="00CF0395" w:rsidRDefault="00CF0395" w14:paraId="058D5DC5" w14:textId="77777777">
      <w:r>
        <w:tab/>
      </w:r>
      <w:r>
        <w:tab/>
      </w:r>
      <w:r>
        <w:t>"hostAddress": "&lt;ip address&gt;",</w:t>
      </w:r>
    </w:p>
    <w:p w:rsidR="00CF0395" w:rsidP="00CF0395" w:rsidRDefault="00CF0395" w14:paraId="1B531035" w14:textId="77777777">
      <w:r>
        <w:tab/>
      </w:r>
      <w:r>
        <w:tab/>
      </w:r>
      <w:r>
        <w:t>"hopCount": &lt;hopCount&gt;,</w:t>
      </w:r>
    </w:p>
    <w:p w:rsidR="00CF0395" w:rsidP="00CF0395" w:rsidRDefault="00CF0395" w14:paraId="5CA17939" w14:textId="77777777">
      <w:r>
        <w:tab/>
      </w:r>
      <w:r>
        <w:tab/>
      </w:r>
      <w:r>
        <w:t>"result": [{</w:t>
      </w:r>
    </w:p>
    <w:p w:rsidR="00CF0395" w:rsidP="00CF0395" w:rsidRDefault="00CF0395" w14:paraId="39B473D9" w14:textId="77777777">
      <w:r>
        <w:tab/>
      </w:r>
      <w:r>
        <w:tab/>
      </w:r>
      <w:r>
        <w:tab/>
      </w:r>
      <w:r>
        <w:tab/>
      </w:r>
      <w:r>
        <w:t>"hopHost": "&lt;Host name of hop&gt;",</w:t>
      </w:r>
    </w:p>
    <w:p w:rsidR="00CF0395" w:rsidP="00CF0395" w:rsidRDefault="00CF0395" w14:paraId="5ACD1423" w14:textId="77777777">
      <w:r>
        <w:tab/>
      </w:r>
      <w:r>
        <w:tab/>
      </w:r>
      <w:r>
        <w:tab/>
      </w:r>
      <w:r>
        <w:tab/>
      </w:r>
      <w:r>
        <w:t>"hopAddress": "&lt;Ip address of hop&gt;",</w:t>
      </w:r>
    </w:p>
    <w:p w:rsidR="00CF0395" w:rsidP="00CF0395" w:rsidRDefault="00CF0395" w14:paraId="088A676C" w14:textId="77777777">
      <w:r>
        <w:tab/>
      </w:r>
      <w:r>
        <w:tab/>
      </w:r>
      <w:r>
        <w:tab/>
      </w:r>
      <w:r>
        <w:tab/>
      </w:r>
      <w:r>
        <w:t>"hopErrorCode": &lt;hopErrorCode&gt;,</w:t>
      </w:r>
    </w:p>
    <w:p w:rsidR="00CF0395" w:rsidP="00CF0395" w:rsidRDefault="00CF0395" w14:paraId="40AE5281" w14:textId="77777777">
      <w:r>
        <w:tab/>
      </w:r>
      <w:r>
        <w:tab/>
      </w:r>
      <w:r>
        <w:tab/>
      </w:r>
      <w:r>
        <w:tab/>
      </w:r>
      <w:r>
        <w:t>"hopRTTimes": "&lt;hopRTTimes&gt;"</w:t>
      </w:r>
    </w:p>
    <w:p w:rsidR="00CF0395" w:rsidP="00CF0395" w:rsidRDefault="00CF0395" w14:paraId="7AA00882" w14:textId="77777777">
      <w:r>
        <w:tab/>
      </w:r>
      <w:r>
        <w:tab/>
      </w:r>
      <w:r>
        <w:tab/>
      </w:r>
      <w:r>
        <w:t>}, {</w:t>
      </w:r>
    </w:p>
    <w:p w:rsidR="00CF0395" w:rsidP="00CF0395" w:rsidRDefault="00CF0395" w14:paraId="687367C6" w14:textId="77777777">
      <w:r>
        <w:tab/>
      </w:r>
      <w:r>
        <w:tab/>
      </w:r>
      <w:r>
        <w:tab/>
      </w:r>
      <w:r>
        <w:tab/>
      </w:r>
      <w:r>
        <w:t>"hopHost": "&lt;Host name of hop&gt;",</w:t>
      </w:r>
    </w:p>
    <w:p w:rsidR="00CF0395" w:rsidP="00CF0395" w:rsidRDefault="00CF0395" w14:paraId="2E60FD35" w14:textId="77777777">
      <w:r>
        <w:tab/>
      </w:r>
      <w:r>
        <w:tab/>
      </w:r>
      <w:r>
        <w:tab/>
      </w:r>
      <w:r>
        <w:tab/>
      </w:r>
      <w:r>
        <w:t>"hopAddress": "&lt;Ip address of hop&gt;",</w:t>
      </w:r>
    </w:p>
    <w:p w:rsidR="00CF0395" w:rsidP="00CF0395" w:rsidRDefault="00CF0395" w14:paraId="59DEB1C5" w14:textId="77777777">
      <w:r>
        <w:tab/>
      </w:r>
      <w:r>
        <w:tab/>
      </w:r>
      <w:r>
        <w:tab/>
      </w:r>
      <w:r>
        <w:tab/>
      </w:r>
      <w:r>
        <w:t>"hopErrorCode": &lt;hopErrorCode&gt;,</w:t>
      </w:r>
    </w:p>
    <w:p w:rsidR="00CF0395" w:rsidP="00CF0395" w:rsidRDefault="00CF0395" w14:paraId="4F56B266" w14:textId="77777777">
      <w:r>
        <w:tab/>
      </w:r>
      <w:r>
        <w:tab/>
      </w:r>
      <w:r>
        <w:tab/>
      </w:r>
      <w:r>
        <w:tab/>
      </w:r>
      <w:r>
        <w:t>"hopRTTimes": "&lt;hopRTTimes&gt;"</w:t>
      </w:r>
    </w:p>
    <w:p w:rsidR="00CF0395" w:rsidP="00CF0395" w:rsidRDefault="00CF0395" w14:paraId="4C06D91B" w14:textId="77777777">
      <w:r>
        <w:tab/>
      </w:r>
      <w:r>
        <w:tab/>
      </w:r>
      <w:r>
        <w:tab/>
      </w:r>
      <w:r>
        <w:t>},</w:t>
      </w:r>
    </w:p>
    <w:p w:rsidR="00CF0395" w:rsidP="00CF0395" w:rsidRDefault="00CF0395" w14:paraId="3DC3C9C9" w14:textId="77777777">
      <w:r>
        <w:tab/>
      </w:r>
      <w:r>
        <w:tab/>
      </w:r>
      <w:r>
        <w:t>]</w:t>
      </w:r>
    </w:p>
    <w:p w:rsidR="00CF0395" w:rsidP="00CF0395" w:rsidRDefault="00CF0395" w14:paraId="1B20E9DB" w14:textId="77777777">
      <w:r>
        <w:tab/>
      </w:r>
      <w:r>
        <w:t>}</w:t>
      </w:r>
    </w:p>
    <w:p w:rsidR="008D4143" w:rsidP="00CF0395" w:rsidRDefault="00CF0395" w14:paraId="7AD60BF7" w14:textId="58B8351F">
      <w:r>
        <w:t>}</w:t>
      </w:r>
    </w:p>
    <w:p w:rsidR="008D4143" w:rsidP="00CF0395" w:rsidRDefault="00CF0395" w14:paraId="0095F8BF" w14:textId="0EC8A711">
      <w:pPr>
        <w:pStyle w:val="Heading2"/>
      </w:pPr>
      <w:bookmarkStart w:name="_Toc113352771" w:id="204"/>
      <w:r w:rsidRPr="00CF0395">
        <w:t>speedtest</w:t>
      </w:r>
      <w:bookmarkEnd w:id="204"/>
    </w:p>
    <w:p w:rsidR="008D4143" w:rsidP="008D4143" w:rsidRDefault="008D4143" w14:paraId="14746E2A" w14:textId="77777777">
      <w:pPr>
        <w:pStyle w:val="Heading3"/>
      </w:pPr>
      <w:bookmarkStart w:name="_Toc113352772" w:id="205"/>
      <w:r>
        <w:t>Mô tả API</w:t>
      </w:r>
      <w:bookmarkEnd w:id="205"/>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D4143" w:rsidTr="008531FB" w14:paraId="32EDFF06" w14:textId="77777777">
        <w:trPr>
          <w:trHeight w:val="567"/>
        </w:trPr>
        <w:tc>
          <w:tcPr>
            <w:tcW w:w="996" w:type="pct"/>
            <w:shd w:val="clear" w:color="auto" w:fill="D9D9D9" w:themeFill="background1" w:themeFillShade="D9"/>
            <w:vAlign w:val="center"/>
          </w:tcPr>
          <w:p w:rsidRPr="007E54E2" w:rsidR="008D4143" w:rsidP="007908BF" w:rsidRDefault="008D4143" w14:paraId="51B2EC44"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D4143" w:rsidP="007908BF" w:rsidRDefault="008D4143" w14:paraId="581EDC15" w14:textId="77777777">
            <w:pPr>
              <w:pStyle w:val="ANSVNormal"/>
              <w:rPr>
                <w:rFonts w:cs="Times New Roman"/>
                <w:sz w:val="24"/>
                <w:szCs w:val="24"/>
              </w:rPr>
            </w:pPr>
            <w:r w:rsidRPr="007E54E2">
              <w:rPr>
                <w:rFonts w:cs="Times New Roman"/>
                <w:sz w:val="24"/>
                <w:szCs w:val="24"/>
              </w:rPr>
              <w:t>Description</w:t>
            </w:r>
          </w:p>
        </w:tc>
      </w:tr>
      <w:tr w:rsidRPr="007E54E2" w:rsidR="008D4143" w:rsidTr="008531FB" w14:paraId="457E5A04" w14:textId="77777777">
        <w:trPr>
          <w:trHeight w:val="362"/>
        </w:trPr>
        <w:tc>
          <w:tcPr>
            <w:tcW w:w="996" w:type="pct"/>
            <w:vAlign w:val="center"/>
          </w:tcPr>
          <w:p w:rsidRPr="007E54E2" w:rsidR="008D4143" w:rsidP="008531FB" w:rsidRDefault="00CF0395" w14:paraId="6F5D6A82" w14:textId="142EC3C0">
            <w:pPr>
              <w:rPr>
                <w:color w:val="000000"/>
                <w:sz w:val="24"/>
                <w:szCs w:val="24"/>
              </w:rPr>
            </w:pPr>
            <w:r w:rsidRPr="007E54E2">
              <w:rPr>
                <w:color w:val="000000"/>
                <w:sz w:val="24"/>
                <w:szCs w:val="24"/>
              </w:rPr>
              <w:t>speedtest</w:t>
            </w:r>
          </w:p>
        </w:tc>
        <w:tc>
          <w:tcPr>
            <w:tcW w:w="4004" w:type="pct"/>
            <w:vAlign w:val="center"/>
          </w:tcPr>
          <w:p w:rsidRPr="007E54E2" w:rsidR="008D4143" w:rsidP="008531FB" w:rsidRDefault="00CF0395" w14:paraId="6DCBFB8E" w14:textId="550AF139">
            <w:pPr>
              <w:overflowPunct/>
              <w:autoSpaceDE/>
              <w:autoSpaceDN/>
              <w:adjustRightInd/>
              <w:spacing w:after="0"/>
              <w:jc w:val="left"/>
              <w:textAlignment w:val="auto"/>
              <w:rPr>
                <w:color w:val="000000"/>
                <w:sz w:val="24"/>
                <w:szCs w:val="24"/>
              </w:rPr>
            </w:pPr>
            <w:r w:rsidRPr="007E54E2">
              <w:rPr>
                <w:color w:val="000000"/>
                <w:sz w:val="24"/>
                <w:szCs w:val="24"/>
              </w:rPr>
              <w:t>Điều khiển thiết bị thực hiện Speedtest</w:t>
            </w:r>
          </w:p>
        </w:tc>
      </w:tr>
      <w:tr w:rsidRPr="007E54E2" w:rsidR="008D4143" w:rsidTr="008531FB" w14:paraId="5ABF7993" w14:textId="77777777">
        <w:trPr>
          <w:trHeight w:val="362"/>
        </w:trPr>
        <w:tc>
          <w:tcPr>
            <w:tcW w:w="996" w:type="pct"/>
            <w:vAlign w:val="center"/>
          </w:tcPr>
          <w:p w:rsidRPr="007E54E2" w:rsidR="008D4143" w:rsidP="008531FB" w:rsidRDefault="008D4143" w14:paraId="1B5026CB" w14:textId="77777777">
            <w:pPr>
              <w:rPr>
                <w:sz w:val="24"/>
                <w:szCs w:val="24"/>
              </w:rPr>
            </w:pPr>
            <w:r w:rsidRPr="007E54E2">
              <w:rPr>
                <w:sz w:val="24"/>
                <w:szCs w:val="24"/>
              </w:rPr>
              <w:t>Host</w:t>
            </w:r>
          </w:p>
        </w:tc>
        <w:tc>
          <w:tcPr>
            <w:tcW w:w="4004" w:type="pct"/>
            <w:vAlign w:val="center"/>
          </w:tcPr>
          <w:p w:rsidRPr="007E54E2" w:rsidR="008D4143" w:rsidP="007908BF" w:rsidRDefault="008D4143" w14:paraId="6CECFD54" w14:textId="77777777">
            <w:pPr>
              <w:pStyle w:val="ANSVNormal"/>
              <w:rPr>
                <w:rFonts w:cs="Times New Roman"/>
                <w:sz w:val="24"/>
                <w:szCs w:val="24"/>
              </w:rPr>
            </w:pPr>
            <w:r w:rsidRPr="007E54E2">
              <w:rPr>
                <w:rFonts w:cs="Times New Roman"/>
                <w:sz w:val="24"/>
                <w:szCs w:val="24"/>
              </w:rPr>
              <w:t>https://&lt;ip&gt;:9000/onelinkagent</w:t>
            </w:r>
          </w:p>
        </w:tc>
      </w:tr>
      <w:tr w:rsidRPr="007E54E2" w:rsidR="008D4143" w:rsidTr="008531FB" w14:paraId="7C2F3374" w14:textId="77777777">
        <w:tc>
          <w:tcPr>
            <w:tcW w:w="996" w:type="pct"/>
            <w:vAlign w:val="center"/>
          </w:tcPr>
          <w:p w:rsidRPr="007E54E2" w:rsidR="008D4143" w:rsidP="007908BF" w:rsidRDefault="008D4143" w14:paraId="7EA7D231"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D4143" w:rsidP="007908BF" w:rsidRDefault="008D4143" w14:paraId="0737A12F" w14:textId="77777777">
            <w:pPr>
              <w:pStyle w:val="ANSVNormal"/>
              <w:rPr>
                <w:rFonts w:cs="Times New Roman"/>
                <w:sz w:val="24"/>
                <w:szCs w:val="24"/>
              </w:rPr>
            </w:pPr>
            <w:r w:rsidRPr="007E54E2">
              <w:rPr>
                <w:rFonts w:cs="Times New Roman"/>
                <w:sz w:val="24"/>
                <w:szCs w:val="24"/>
              </w:rPr>
              <w:t>HTTP POST</w:t>
            </w:r>
          </w:p>
        </w:tc>
      </w:tr>
      <w:tr w:rsidRPr="007E54E2" w:rsidR="008D4143" w:rsidTr="008531FB" w14:paraId="76AA7732" w14:textId="77777777">
        <w:tc>
          <w:tcPr>
            <w:tcW w:w="996" w:type="pct"/>
            <w:vAlign w:val="center"/>
          </w:tcPr>
          <w:p w:rsidRPr="007E54E2" w:rsidR="008D4143" w:rsidP="007908BF" w:rsidRDefault="008D4143" w14:paraId="39D5EFDD"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D4143" w:rsidP="007908BF" w:rsidRDefault="008D4143" w14:paraId="5F5FBB8A" w14:textId="77777777">
            <w:pPr>
              <w:pStyle w:val="ANSVNormal"/>
              <w:rPr>
                <w:rFonts w:cs="Times New Roman"/>
                <w:sz w:val="24"/>
                <w:szCs w:val="24"/>
              </w:rPr>
            </w:pPr>
            <w:r w:rsidRPr="007E54E2">
              <w:rPr>
                <w:rFonts w:cs="Times New Roman"/>
                <w:sz w:val="24"/>
                <w:szCs w:val="24"/>
              </w:rPr>
              <w:t>application/json</w:t>
            </w:r>
          </w:p>
        </w:tc>
      </w:tr>
      <w:tr w:rsidRPr="007E54E2" w:rsidR="008D4143" w:rsidTr="008531FB" w14:paraId="1996E6F2" w14:textId="77777777">
        <w:tc>
          <w:tcPr>
            <w:tcW w:w="996" w:type="pct"/>
            <w:vAlign w:val="center"/>
          </w:tcPr>
          <w:p w:rsidRPr="007E54E2" w:rsidR="008D4143" w:rsidP="007908BF" w:rsidRDefault="008D4143" w14:paraId="04AB9FBF"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D4143" w14:paraId="64A98BBB" w14:textId="79470522">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D4143" w:rsidP="00316984" w:rsidRDefault="00316984" w14:paraId="471C0920" w14:textId="576282F6">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D4143" w:rsidTr="008531FB" w14:paraId="765F0E64" w14:textId="77777777">
        <w:tc>
          <w:tcPr>
            <w:tcW w:w="996" w:type="pct"/>
            <w:vAlign w:val="center"/>
          </w:tcPr>
          <w:p w:rsidRPr="007E54E2" w:rsidR="008D4143" w:rsidP="007908BF" w:rsidRDefault="008D4143" w14:paraId="4D268EFB"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D4143" w:rsidP="007908BF" w:rsidRDefault="008D4143" w14:paraId="5B480E72" w14:textId="77777777">
            <w:pPr>
              <w:pStyle w:val="ANSVNormal"/>
              <w:rPr>
                <w:rFonts w:cs="Times New Roman"/>
                <w:sz w:val="24"/>
                <w:szCs w:val="24"/>
              </w:rPr>
            </w:pPr>
            <w:r w:rsidRPr="007E54E2">
              <w:rPr>
                <w:rFonts w:cs="Times New Roman"/>
                <w:sz w:val="24"/>
                <w:szCs w:val="24"/>
              </w:rPr>
              <w:t>JSON object</w:t>
            </w:r>
          </w:p>
        </w:tc>
      </w:tr>
    </w:tbl>
    <w:p w:rsidR="008D4143" w:rsidP="008D4143" w:rsidRDefault="008D4143" w14:paraId="37B81082" w14:textId="77777777"/>
    <w:p w:rsidR="008D4143" w:rsidP="008D4143" w:rsidRDefault="008D4143" w14:paraId="2B5E2092" w14:textId="77777777">
      <w:pPr>
        <w:pStyle w:val="Heading3"/>
      </w:pPr>
      <w:bookmarkStart w:name="_Toc113352773" w:id="206"/>
      <w:r>
        <w:t>Request</w:t>
      </w:r>
      <w:bookmarkEnd w:id="206"/>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084B62C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5514569B" w14:textId="77777777">
            <w:pPr>
              <w:rPr>
                <w:b/>
                <w:bCs/>
                <w:sz w:val="24"/>
                <w:szCs w:val="24"/>
                <w:lang w:eastAsia="en-AU"/>
              </w:rPr>
            </w:pPr>
            <w:r w:rsidRPr="007E54E2">
              <w:rPr>
                <w:b/>
                <w:bCs/>
                <w:sz w:val="24"/>
                <w:szCs w:val="24"/>
                <w:lang w:eastAsia="en-AU"/>
              </w:rPr>
              <w:t>Payload</w:t>
            </w:r>
          </w:p>
        </w:tc>
      </w:tr>
      <w:tr w:rsidRPr="007E54E2" w:rsidR="008D4143" w:rsidTr="008531FB" w14:paraId="5FA9903F"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4F1970C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E07EE7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153135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5B1A6DA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FECEF6B" w14:textId="77777777">
            <w:pPr>
              <w:rPr>
                <w:b/>
                <w:bCs/>
                <w:sz w:val="24"/>
                <w:szCs w:val="24"/>
                <w:lang w:eastAsia="en-AU"/>
              </w:rPr>
            </w:pPr>
            <w:r w:rsidRPr="007E54E2">
              <w:rPr>
                <w:b/>
                <w:bCs/>
                <w:sz w:val="24"/>
                <w:szCs w:val="24"/>
                <w:lang w:eastAsia="en-AU"/>
              </w:rPr>
              <w:t>Description</w:t>
            </w:r>
          </w:p>
        </w:tc>
      </w:tr>
      <w:tr w:rsidRPr="007E54E2" w:rsidR="008D4143" w:rsidTr="008531FB" w14:paraId="785181C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070F9975"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7C7EC570"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266952C6"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1993DCA"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5EE42946" w14:textId="77777777">
            <w:pPr>
              <w:rPr>
                <w:sz w:val="24"/>
                <w:szCs w:val="24"/>
                <w:lang w:eastAsia="en-AU"/>
              </w:rPr>
            </w:pPr>
            <w:r w:rsidRPr="007E54E2">
              <w:rPr>
                <w:sz w:val="24"/>
                <w:szCs w:val="24"/>
                <w:lang w:eastAsia="en-AU"/>
              </w:rPr>
              <w:t>Yêu cầu nghiệp vụ</w:t>
            </w:r>
          </w:p>
          <w:p w:rsidRPr="007E54E2" w:rsidR="008D4143" w:rsidP="008531FB" w:rsidRDefault="008D4143" w14:paraId="721059CA" w14:textId="1B5FC8D1">
            <w:pPr>
              <w:rPr>
                <w:b/>
                <w:bCs/>
                <w:sz w:val="24"/>
                <w:szCs w:val="24"/>
                <w:lang w:eastAsia="en-AU"/>
              </w:rPr>
            </w:pPr>
            <w:r w:rsidRPr="007E54E2">
              <w:rPr>
                <w:sz w:val="24"/>
                <w:szCs w:val="24"/>
                <w:lang w:eastAsia="en-AU"/>
              </w:rPr>
              <w:t xml:space="preserve">action = </w:t>
            </w:r>
            <w:r w:rsidRPr="007E54E2" w:rsidR="00CF0395">
              <w:rPr>
                <w:sz w:val="24"/>
                <w:szCs w:val="24"/>
                <w:lang w:eastAsia="en-AU"/>
              </w:rPr>
              <w:t>speedtest</w:t>
            </w:r>
          </w:p>
        </w:tc>
      </w:tr>
      <w:tr w:rsidRPr="007E54E2" w:rsidR="00D271EB" w:rsidTr="008531FB" w14:paraId="7377D31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9ECC8F8"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BE6C0EA" w14:textId="30A03FF8">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E839D4A" w14:textId="656A38C5">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A35CFEA" w14:textId="1C4F694B">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41F6523" w14:textId="35448A41">
            <w:pPr>
              <w:rPr>
                <w:sz w:val="24"/>
                <w:szCs w:val="24"/>
                <w:lang w:eastAsia="en-AU"/>
              </w:rPr>
            </w:pPr>
            <w:r w:rsidRPr="007E54E2">
              <w:rPr>
                <w:sz w:val="24"/>
                <w:szCs w:val="24"/>
                <w:lang w:eastAsia="en-AU"/>
              </w:rPr>
              <w:t>Index của request</w:t>
            </w:r>
          </w:p>
        </w:tc>
      </w:tr>
    </w:tbl>
    <w:p w:rsidR="008D4143" w:rsidP="008D4143" w:rsidRDefault="008D4143" w14:paraId="34257B81" w14:textId="77777777"/>
    <w:p w:rsidR="008D4143" w:rsidP="008D4143" w:rsidRDefault="008D4143" w14:paraId="1CFFC4FA" w14:textId="77777777">
      <w:pPr>
        <w:pStyle w:val="Heading3"/>
      </w:pPr>
      <w:bookmarkStart w:name="_Toc113352774" w:id="207"/>
      <w:r>
        <w:t>Response</w:t>
      </w:r>
      <w:bookmarkEnd w:id="207"/>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47EF034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1B347EBE" w14:textId="77777777">
            <w:pPr>
              <w:rPr>
                <w:b/>
                <w:bCs/>
                <w:sz w:val="24"/>
                <w:szCs w:val="24"/>
                <w:lang w:eastAsia="en-AU"/>
              </w:rPr>
            </w:pPr>
            <w:r w:rsidRPr="007E54E2">
              <w:rPr>
                <w:b/>
                <w:bCs/>
                <w:sz w:val="24"/>
                <w:szCs w:val="24"/>
                <w:lang w:eastAsia="en-AU"/>
              </w:rPr>
              <w:t>Payload</w:t>
            </w:r>
          </w:p>
        </w:tc>
      </w:tr>
      <w:tr w:rsidRPr="007E54E2" w:rsidR="008D4143" w:rsidTr="008531FB" w14:paraId="05D8D95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375DCD3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4961AE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D92258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5AB63BD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C23008D" w14:textId="77777777">
            <w:pPr>
              <w:rPr>
                <w:b/>
                <w:bCs/>
                <w:sz w:val="24"/>
                <w:szCs w:val="24"/>
                <w:lang w:eastAsia="en-AU"/>
              </w:rPr>
            </w:pPr>
            <w:r w:rsidRPr="007E54E2">
              <w:rPr>
                <w:b/>
                <w:bCs/>
                <w:sz w:val="24"/>
                <w:szCs w:val="24"/>
                <w:lang w:eastAsia="en-AU"/>
              </w:rPr>
              <w:t>Description</w:t>
            </w:r>
          </w:p>
        </w:tc>
      </w:tr>
      <w:tr w:rsidRPr="007E54E2" w:rsidR="008D4143" w:rsidTr="008531FB" w14:paraId="774C75A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B16E0AE"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7B659A3"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5999A7BE"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76C50294" w14:textId="1AF15D9C">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7F00F0CE" w14:textId="48F1D111">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8D4143" w:rsidP="008531FB" w:rsidRDefault="008D4143" w14:paraId="62231794" w14:textId="046C864F">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D4143" w:rsidTr="008531FB" w14:paraId="3F84409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4B49C522"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81C77CD"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272CD422"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7DD2DBF6" w14:textId="1F344288">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D4D74BD" w14:textId="4320B5F6">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4677C40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FAFAB97"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156908E" w14:textId="6C771E41">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0F4631E" w14:textId="4AE50BD1">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A8B2CF9" w14:textId="247E1386">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8491358" w14:textId="3EB4A06A">
            <w:pPr>
              <w:rPr>
                <w:sz w:val="24"/>
                <w:szCs w:val="24"/>
                <w:lang w:eastAsia="en-AU"/>
              </w:rPr>
            </w:pPr>
            <w:r w:rsidRPr="007E54E2">
              <w:rPr>
                <w:sz w:val="24"/>
                <w:szCs w:val="24"/>
                <w:lang w:eastAsia="en-AU"/>
              </w:rPr>
              <w:t>Index của request</w:t>
            </w:r>
          </w:p>
        </w:tc>
      </w:tr>
      <w:tr w:rsidRPr="007E54E2" w:rsidR="00D271EB" w:rsidTr="008531FB" w14:paraId="1190304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BA71434"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3BF17C9"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5004E76"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7CEF9E7" w14:textId="42C32533">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A56087B"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8D4143" w:rsidP="008D4143" w:rsidRDefault="008D4143" w14:paraId="6399B6BD"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1073ED9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1B04566A" w14:textId="77777777">
            <w:pPr>
              <w:rPr>
                <w:b/>
                <w:bCs/>
                <w:sz w:val="24"/>
                <w:szCs w:val="24"/>
                <w:lang w:eastAsia="en-AU"/>
              </w:rPr>
            </w:pPr>
            <w:r w:rsidRPr="007E54E2">
              <w:rPr>
                <w:b/>
                <w:bCs/>
                <w:sz w:val="24"/>
                <w:szCs w:val="24"/>
                <w:lang w:eastAsia="en-AU"/>
              </w:rPr>
              <w:t>data object</w:t>
            </w:r>
          </w:p>
        </w:tc>
      </w:tr>
      <w:tr w:rsidRPr="007E54E2" w:rsidR="008D4143" w:rsidTr="008531FB" w14:paraId="430430A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4A6F4FFD"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B5C805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6B464D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218E7BA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229A74D" w14:textId="77777777">
            <w:pPr>
              <w:rPr>
                <w:b/>
                <w:bCs/>
                <w:sz w:val="24"/>
                <w:szCs w:val="24"/>
                <w:lang w:eastAsia="en-AU"/>
              </w:rPr>
            </w:pPr>
            <w:r w:rsidRPr="007E54E2">
              <w:rPr>
                <w:b/>
                <w:bCs/>
                <w:sz w:val="24"/>
                <w:szCs w:val="24"/>
                <w:lang w:eastAsia="en-AU"/>
              </w:rPr>
              <w:t>Description</w:t>
            </w:r>
          </w:p>
        </w:tc>
      </w:tr>
      <w:tr w:rsidRPr="007E54E2" w:rsidR="008D4143" w:rsidTr="008531FB" w14:paraId="549C85B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12CC58DB"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47994A3"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07480B35"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71E2A97F" w14:textId="753BD8EF">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F8D64A6" w14:textId="77777777">
            <w:pPr>
              <w:rPr>
                <w:sz w:val="24"/>
                <w:szCs w:val="24"/>
                <w:lang w:eastAsia="en-AU"/>
              </w:rPr>
            </w:pPr>
            <w:r w:rsidRPr="007E54E2">
              <w:rPr>
                <w:sz w:val="24"/>
                <w:szCs w:val="24"/>
                <w:lang w:eastAsia="en-AU"/>
              </w:rPr>
              <w:t>Hành động được yêu cầu</w:t>
            </w:r>
          </w:p>
          <w:p w:rsidRPr="007E54E2" w:rsidR="008D4143" w:rsidP="008531FB" w:rsidRDefault="008D4143" w14:paraId="0E5B035B" w14:textId="4ED520C9">
            <w:pPr>
              <w:rPr>
                <w:bCs/>
                <w:sz w:val="24"/>
                <w:szCs w:val="24"/>
                <w:lang w:eastAsia="en-AU"/>
              </w:rPr>
            </w:pPr>
            <w:r w:rsidRPr="007E54E2">
              <w:rPr>
                <w:bCs/>
                <w:sz w:val="24"/>
                <w:szCs w:val="24"/>
                <w:lang w:eastAsia="en-AU"/>
              </w:rPr>
              <w:t xml:space="preserve">action = </w:t>
            </w:r>
            <w:r w:rsidRPr="007E54E2" w:rsidR="00CF0395">
              <w:rPr>
                <w:bCs/>
                <w:sz w:val="24"/>
                <w:szCs w:val="24"/>
                <w:lang w:eastAsia="en-AU"/>
              </w:rPr>
              <w:t>speedtest</w:t>
            </w:r>
          </w:p>
        </w:tc>
      </w:tr>
      <w:tr w:rsidRPr="007E54E2" w:rsidR="008D4143" w:rsidTr="008531FB" w14:paraId="67747C8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13C368AC"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A934D20"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100298C6"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4EAB96BB"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27C2639E" w14:textId="77777777">
            <w:pPr>
              <w:rPr>
                <w:sz w:val="24"/>
                <w:szCs w:val="24"/>
                <w:lang w:eastAsia="en-AU"/>
              </w:rPr>
            </w:pPr>
          </w:p>
        </w:tc>
      </w:tr>
    </w:tbl>
    <w:p w:rsidRPr="00F0172A" w:rsidR="008D4143" w:rsidP="008D4143" w:rsidRDefault="008D4143" w14:paraId="7AD99ECE"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7A7F2646"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09AE3049" w14:textId="77777777">
            <w:pPr>
              <w:rPr>
                <w:b/>
                <w:bCs/>
                <w:sz w:val="24"/>
                <w:szCs w:val="24"/>
                <w:lang w:eastAsia="en-AU"/>
              </w:rPr>
            </w:pPr>
            <w:r w:rsidRPr="007E54E2">
              <w:rPr>
                <w:b/>
                <w:bCs/>
                <w:sz w:val="24"/>
                <w:szCs w:val="24"/>
                <w:lang w:eastAsia="en-AU"/>
              </w:rPr>
              <w:t>results object</w:t>
            </w:r>
          </w:p>
        </w:tc>
      </w:tr>
      <w:tr w:rsidRPr="007E54E2" w:rsidR="008D4143" w:rsidTr="008531FB" w14:paraId="5A4B50C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7AEC4FC0"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56BC708F"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63708E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585C3491"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4598B8B" w14:textId="77777777">
            <w:pPr>
              <w:rPr>
                <w:b/>
                <w:bCs/>
                <w:sz w:val="24"/>
                <w:szCs w:val="24"/>
                <w:lang w:eastAsia="en-AU"/>
              </w:rPr>
            </w:pPr>
            <w:r w:rsidRPr="007E54E2">
              <w:rPr>
                <w:b/>
                <w:bCs/>
                <w:sz w:val="24"/>
                <w:szCs w:val="24"/>
                <w:lang w:eastAsia="en-AU"/>
              </w:rPr>
              <w:t>Description</w:t>
            </w:r>
          </w:p>
        </w:tc>
      </w:tr>
      <w:tr w:rsidRPr="007E54E2" w:rsidR="00CF0395" w:rsidTr="008531FB" w14:paraId="7F4BC89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CF0395" w14:paraId="1666B0BF" w14:textId="1C1883B0">
            <w:pPr>
              <w:rPr>
                <w:sz w:val="24"/>
                <w:szCs w:val="24"/>
                <w:lang w:eastAsia="en-AU"/>
              </w:rPr>
            </w:pPr>
            <w:r w:rsidRPr="007E54E2">
              <w:rPr>
                <w:sz w:val="24"/>
                <w:szCs w:val="24"/>
                <w:lang w:eastAsia="en-AU"/>
              </w:rPr>
              <w:lastRenderedPageBreak/>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7C9749AD" w14:textId="44AC6520">
            <w:pPr>
              <w:rPr>
                <w:bCs/>
                <w:sz w:val="24"/>
                <w:szCs w:val="24"/>
                <w:lang w:eastAsia="en-AU"/>
              </w:rPr>
            </w:pPr>
            <w:r w:rsidRPr="007E54E2">
              <w:rPr>
                <w:sz w:val="24"/>
                <w:szCs w:val="24"/>
              </w:rPr>
              <w:t>speedtestCode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CF0395" w:rsidRDefault="00CF0395" w14:paraId="52F27E30" w14:textId="43274402">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BE2C70" w14:paraId="3BDFD985" w14:textId="54632E49">
            <w:pPr>
              <w:jc w:val="center"/>
              <w:rPr>
                <w:sz w:val="24"/>
                <w:szCs w:val="24"/>
                <w:lang w:eastAsia="en-AU"/>
              </w:rPr>
            </w:pPr>
            <w:r w:rsidRPr="007E54E2">
              <w:rPr>
                <w:sz w:val="24"/>
                <w:szCs w:val="24"/>
                <w:lang w:eastAsia="en-AU"/>
              </w:rPr>
              <w:t>0-14</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CF0395" w:rsidP="00CF0395" w:rsidRDefault="00CF0395" w14:paraId="15A8943E" w14:textId="285D21CC">
            <w:pPr>
              <w:rPr>
                <w:bCs/>
                <w:sz w:val="24"/>
                <w:szCs w:val="24"/>
                <w:lang w:eastAsia="en-AU"/>
              </w:rPr>
            </w:pPr>
            <w:r w:rsidRPr="007E54E2">
              <w:rPr>
                <w:sz w:val="24"/>
                <w:szCs w:val="24"/>
              </w:rPr>
              <w:t>Mã status code của tính năng Speedtest. Thông tin chi tiết về ý nghĩa của Speedtest Code được mô tả trong bảng Phụ lục</w:t>
            </w:r>
            <w:r w:rsidRPr="007E54E2" w:rsidR="00BE2C70">
              <w:rPr>
                <w:sz w:val="24"/>
                <w:szCs w:val="24"/>
              </w:rPr>
              <w:t xml:space="preserve"> </w:t>
            </w:r>
            <w:r w:rsidRPr="007E54E2" w:rsidR="00BE2C70">
              <w:rPr>
                <w:sz w:val="24"/>
                <w:szCs w:val="24"/>
              </w:rPr>
              <w:fldChar w:fldCharType="begin"/>
            </w:r>
            <w:r w:rsidRPr="007E54E2" w:rsidR="00BE2C70">
              <w:rPr>
                <w:sz w:val="24"/>
                <w:szCs w:val="24"/>
              </w:rPr>
              <w:instrText xml:space="preserve"> REF _Ref111464326 \n \h </w:instrText>
            </w:r>
            <w:r w:rsidRPr="007E54E2" w:rsidR="00BE2C70">
              <w:rPr>
                <w:sz w:val="24"/>
                <w:szCs w:val="24"/>
              </w:rPr>
            </w:r>
            <w:r w:rsidRPr="007E54E2" w:rsidR="00BE2C70">
              <w:rPr>
                <w:sz w:val="24"/>
                <w:szCs w:val="24"/>
              </w:rPr>
              <w:fldChar w:fldCharType="separate"/>
            </w:r>
            <w:r w:rsidRPr="007E54E2" w:rsidR="00BE2C70">
              <w:rPr>
                <w:sz w:val="24"/>
                <w:szCs w:val="24"/>
              </w:rPr>
              <w:t>9.2</w:t>
            </w:r>
            <w:r w:rsidRPr="007E54E2" w:rsidR="00BE2C70">
              <w:rPr>
                <w:sz w:val="24"/>
                <w:szCs w:val="24"/>
              </w:rPr>
              <w:fldChar w:fldCharType="end"/>
            </w:r>
            <w:r w:rsidRPr="007E54E2">
              <w:rPr>
                <w:sz w:val="24"/>
                <w:szCs w:val="24"/>
              </w:rPr>
              <w:t xml:space="preserve"> </w:t>
            </w:r>
          </w:p>
        </w:tc>
      </w:tr>
      <w:tr w:rsidRPr="007E54E2" w:rsidR="00CF0395" w:rsidTr="008531FB" w14:paraId="4E50F3C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CF0395" w14:paraId="719C9481" w14:textId="37A18524">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1EFA0357" w14:textId="20DB685C">
            <w:pPr>
              <w:rPr>
                <w:bCs/>
                <w:sz w:val="24"/>
                <w:szCs w:val="24"/>
                <w:lang w:eastAsia="en-AU"/>
              </w:rPr>
            </w:pPr>
            <w:r w:rsidRPr="007E54E2">
              <w:rPr>
                <w:sz w:val="24"/>
                <w:szCs w:val="24"/>
              </w:rPr>
              <w:t>downloadSpeed</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CF0395" w:rsidP="00CF0395" w:rsidRDefault="00F53563" w14:paraId="785ED86D" w14:textId="33549AA3">
            <w:pPr>
              <w:rPr>
                <w:bCs/>
                <w:sz w:val="24"/>
                <w:szCs w:val="24"/>
                <w:lang w:eastAsia="en-AU"/>
              </w:rPr>
            </w:pPr>
            <w:r>
              <w:rPr>
                <w:sz w:val="24"/>
                <w:szCs w:val="24"/>
              </w:rPr>
              <w:t>Float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F53563" w14:paraId="69A1B3CC" w14:textId="25AED9A6">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7B7B9004" w14:textId="7152CA06">
            <w:pPr>
              <w:rPr>
                <w:bCs/>
                <w:sz w:val="24"/>
                <w:szCs w:val="24"/>
                <w:lang w:eastAsia="en-AU"/>
              </w:rPr>
            </w:pPr>
            <w:r w:rsidRPr="007E54E2">
              <w:rPr>
                <w:sz w:val="24"/>
                <w:szCs w:val="24"/>
              </w:rPr>
              <w:t>Tốc độ Download</w:t>
            </w:r>
            <w:r w:rsidR="00F53563">
              <w:rPr>
                <w:sz w:val="24"/>
                <w:szCs w:val="24"/>
              </w:rPr>
              <w:t>. Đơn vị Mbps</w:t>
            </w:r>
          </w:p>
        </w:tc>
      </w:tr>
      <w:tr w:rsidRPr="007E54E2" w:rsidR="00CF0395" w:rsidTr="008531FB" w14:paraId="6937285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CF0395" w14:paraId="4448A409" w14:textId="4059646D">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31C9BF8B" w14:textId="58507875">
            <w:pPr>
              <w:rPr>
                <w:bCs/>
                <w:sz w:val="24"/>
                <w:szCs w:val="24"/>
                <w:lang w:eastAsia="en-AU"/>
              </w:rPr>
            </w:pPr>
            <w:r w:rsidRPr="007E54E2">
              <w:rPr>
                <w:sz w:val="24"/>
                <w:szCs w:val="24"/>
              </w:rPr>
              <w:t>uploadSpeed</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CF0395" w:rsidP="00CF0395" w:rsidRDefault="00F53563" w14:paraId="23C5FBE8" w14:textId="7D98C667">
            <w:pPr>
              <w:rPr>
                <w:bCs/>
                <w:sz w:val="24"/>
                <w:szCs w:val="24"/>
                <w:lang w:eastAsia="en-AU"/>
              </w:rPr>
            </w:pPr>
            <w:r>
              <w:rPr>
                <w:sz w:val="24"/>
                <w:szCs w:val="24"/>
              </w:rPr>
              <w:t>Float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F53563" w14:paraId="7D5DC6E6" w14:textId="2E960A89">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11A45AAC" w14:textId="6DA7A882">
            <w:pPr>
              <w:rPr>
                <w:bCs/>
                <w:sz w:val="24"/>
                <w:szCs w:val="24"/>
                <w:lang w:eastAsia="en-AU"/>
              </w:rPr>
            </w:pPr>
            <w:r w:rsidRPr="007E54E2">
              <w:rPr>
                <w:sz w:val="24"/>
                <w:szCs w:val="24"/>
              </w:rPr>
              <w:t>Tốc độ Upload</w:t>
            </w:r>
            <w:r w:rsidR="00F53563">
              <w:rPr>
                <w:sz w:val="24"/>
                <w:szCs w:val="24"/>
              </w:rPr>
              <w:t>. Đơn vị Mbps</w:t>
            </w:r>
          </w:p>
        </w:tc>
      </w:tr>
      <w:tr w:rsidRPr="007E54E2" w:rsidR="00CF0395" w:rsidTr="008531FB" w14:paraId="3C60F7F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CF0395" w14:paraId="18E0F481" w14:textId="3C2BCF21">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0910C837" w14:textId="0033B9B6">
            <w:pPr>
              <w:rPr>
                <w:bCs/>
                <w:sz w:val="24"/>
                <w:szCs w:val="24"/>
                <w:lang w:eastAsia="en-AU"/>
              </w:rPr>
            </w:pPr>
            <w:r w:rsidRPr="007E54E2">
              <w:rPr>
                <w:sz w:val="24"/>
                <w:szCs w:val="24"/>
              </w:rPr>
              <w:t>latency</w:t>
            </w:r>
          </w:p>
        </w:tc>
        <w:tc>
          <w:tcPr>
            <w:tcW w:w="992" w:type="dxa"/>
            <w:tcBorders>
              <w:top w:val="single" w:color="auto" w:sz="4" w:space="0"/>
              <w:left w:val="nil"/>
              <w:bottom w:val="single" w:color="auto" w:sz="4" w:space="0"/>
              <w:right w:val="single" w:color="auto" w:sz="4" w:space="0"/>
            </w:tcBorders>
            <w:shd w:val="clear" w:color="auto" w:fill="auto"/>
            <w:noWrap/>
          </w:tcPr>
          <w:p w:rsidRPr="007E54E2" w:rsidR="00CF0395" w:rsidP="00CF0395" w:rsidRDefault="00F53563" w14:paraId="63DDA72B" w14:textId="0C2952A0">
            <w:pPr>
              <w:rPr>
                <w:bCs/>
                <w:sz w:val="24"/>
                <w:szCs w:val="24"/>
                <w:lang w:eastAsia="en-AU"/>
              </w:rPr>
            </w:pPr>
            <w:r>
              <w:rPr>
                <w:sz w:val="24"/>
                <w:szCs w:val="24"/>
              </w:rPr>
              <w:t>Float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F53563" w14:paraId="4962F782" w14:textId="30BC0363">
            <w:pPr>
              <w:jc w:val="center"/>
              <w:rPr>
                <w:sz w:val="24"/>
                <w:szCs w:val="24"/>
                <w:lang w:eastAsia="en-AU"/>
              </w:rPr>
            </w:pPr>
            <w:r w:rsidRPr="007E54E2">
              <w:rPr>
                <w:sz w:val="24"/>
                <w:szCs w:val="24"/>
                <w:lang w:eastAsia="en-AU"/>
              </w:rPr>
              <w:t>0-65535</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74BE1CBA" w14:textId="6B2934CD">
            <w:pPr>
              <w:rPr>
                <w:bCs/>
                <w:sz w:val="24"/>
                <w:szCs w:val="24"/>
                <w:lang w:eastAsia="en-AU"/>
              </w:rPr>
            </w:pPr>
            <w:r w:rsidRPr="007E54E2">
              <w:rPr>
                <w:sz w:val="24"/>
                <w:szCs w:val="24"/>
              </w:rPr>
              <w:t>Độ trễ</w:t>
            </w:r>
            <w:r w:rsidR="00F53563">
              <w:rPr>
                <w:sz w:val="24"/>
                <w:szCs w:val="24"/>
              </w:rPr>
              <w:t>. Đơn vị ms</w:t>
            </w:r>
          </w:p>
        </w:tc>
      </w:tr>
    </w:tbl>
    <w:p w:rsidR="008D4143" w:rsidP="008D4143" w:rsidRDefault="008D4143" w14:paraId="195B404B" w14:textId="77777777"/>
    <w:p w:rsidR="008D4143" w:rsidP="008D4143" w:rsidRDefault="008D4143" w14:paraId="5CBE4567" w14:textId="77777777">
      <w:pPr>
        <w:pStyle w:val="Heading3"/>
      </w:pPr>
      <w:bookmarkStart w:name="_Toc113352775" w:id="208"/>
      <w:r>
        <w:t>Example</w:t>
      </w:r>
      <w:bookmarkEnd w:id="208"/>
    </w:p>
    <w:p w:rsidR="008D4143" w:rsidP="008D4143" w:rsidRDefault="008D4143" w14:paraId="0A795730" w14:textId="77777777">
      <w:pPr>
        <w:rPr>
          <w:b/>
        </w:rPr>
      </w:pPr>
      <w:r>
        <w:rPr>
          <w:b/>
        </w:rPr>
        <w:t>Request:</w:t>
      </w:r>
    </w:p>
    <w:p w:rsidRPr="00960690" w:rsidR="008D4143" w:rsidP="008D4143" w:rsidRDefault="008D4143" w14:paraId="6C128CF3" w14:textId="77777777">
      <w:pPr>
        <w:rPr>
          <w:i/>
          <w:u w:val="single"/>
        </w:rPr>
      </w:pPr>
      <w:r w:rsidRPr="00960690">
        <w:rPr>
          <w:u w:val="single"/>
        </w:rPr>
        <w:t>https://192.168.88.1:9000</w:t>
      </w:r>
      <w:r>
        <w:rPr>
          <w:u w:val="single"/>
        </w:rPr>
        <w:t>/onelinkagent</w:t>
      </w:r>
    </w:p>
    <w:p w:rsidR="00CF0395" w:rsidP="00CF0395" w:rsidRDefault="00CF0395" w14:paraId="4670795E" w14:textId="77777777">
      <w:r>
        <w:t>{</w:t>
      </w:r>
    </w:p>
    <w:p w:rsidR="00CF0395" w:rsidP="00CF0395" w:rsidRDefault="00CF0395" w14:paraId="63ECE237" w14:textId="77777777">
      <w:r>
        <w:tab/>
      </w:r>
      <w:r>
        <w:t>"action": "speedtest",</w:t>
      </w:r>
    </w:p>
    <w:p w:rsidR="00CF0395" w:rsidP="00CF0395" w:rsidRDefault="00CF0395" w14:paraId="11AF345F" w14:textId="1CAD1BFA">
      <w:r>
        <w:tab/>
      </w:r>
      <w:r>
        <w:t xml:space="preserve">"requestId": </w:t>
      </w:r>
      <w:r w:rsidR="00FA141F">
        <w:t>&lt;requestId&gt;</w:t>
      </w:r>
    </w:p>
    <w:p w:rsidR="008D4143" w:rsidP="00CF0395" w:rsidRDefault="00CF0395" w14:paraId="1EB62F2E" w14:textId="0978D291">
      <w:r>
        <w:t>}</w:t>
      </w:r>
    </w:p>
    <w:p w:rsidRPr="00961994" w:rsidR="008D4143" w:rsidP="008D4143" w:rsidRDefault="008D4143" w14:paraId="4E3CB693" w14:textId="77777777">
      <w:pPr>
        <w:rPr>
          <w:b/>
        </w:rPr>
      </w:pPr>
      <w:r>
        <w:rPr>
          <w:b/>
        </w:rPr>
        <w:t>Response:</w:t>
      </w:r>
    </w:p>
    <w:p w:rsidR="00CF0395" w:rsidP="00CF0395" w:rsidRDefault="00CF0395" w14:paraId="2A38A950" w14:textId="77777777">
      <w:r>
        <w:t>{</w:t>
      </w:r>
    </w:p>
    <w:p w:rsidR="00CF0395" w:rsidP="00CF0395" w:rsidRDefault="00CF0395" w14:paraId="5AC41C35" w14:textId="77777777">
      <w:r>
        <w:tab/>
      </w:r>
      <w:r>
        <w:t>"status": 0,</w:t>
      </w:r>
    </w:p>
    <w:p w:rsidR="00CF0395" w:rsidP="00CF0395" w:rsidRDefault="00CF0395" w14:paraId="307AF54C" w14:textId="77777777">
      <w:r>
        <w:tab/>
      </w:r>
      <w:r>
        <w:t>"message": "Success",</w:t>
      </w:r>
    </w:p>
    <w:p w:rsidR="00CF0395" w:rsidP="00CF0395" w:rsidRDefault="00CF0395" w14:paraId="7821287E" w14:textId="77777777">
      <w:r>
        <w:tab/>
      </w:r>
      <w:r>
        <w:t>"data": {</w:t>
      </w:r>
    </w:p>
    <w:p w:rsidR="00CF0395" w:rsidP="00CF0395" w:rsidRDefault="00CF0395" w14:paraId="2B1B5958" w14:textId="77777777">
      <w:r>
        <w:tab/>
      </w:r>
      <w:r>
        <w:tab/>
      </w:r>
      <w:r>
        <w:t>"action": "speedtest",</w:t>
      </w:r>
    </w:p>
    <w:p w:rsidR="00CF0395" w:rsidP="00CF0395" w:rsidRDefault="00CF0395" w14:paraId="533F4A47" w14:textId="77777777">
      <w:r>
        <w:tab/>
      </w:r>
      <w:r>
        <w:tab/>
      </w:r>
      <w:r>
        <w:t>"results": [{</w:t>
      </w:r>
    </w:p>
    <w:p w:rsidR="00CF0395" w:rsidP="00CF0395" w:rsidRDefault="00CF0395" w14:paraId="3E11604F" w14:textId="77777777">
      <w:r>
        <w:tab/>
      </w:r>
      <w:r>
        <w:tab/>
      </w:r>
      <w:r>
        <w:tab/>
      </w:r>
      <w:r>
        <w:tab/>
      </w:r>
      <w:r>
        <w:t>"speedtestCode": "&lt;speedtestCode&gt;",</w:t>
      </w:r>
    </w:p>
    <w:p w:rsidR="00CF0395" w:rsidP="00CF0395" w:rsidRDefault="00CF0395" w14:paraId="3BA87A5C" w14:textId="77777777">
      <w:r>
        <w:tab/>
      </w:r>
      <w:r>
        <w:tab/>
      </w:r>
      <w:r>
        <w:tab/>
      </w:r>
      <w:r>
        <w:tab/>
      </w:r>
      <w:r>
        <w:t>"downloadSpeed": "&lt;downloadSpeed&gt;",</w:t>
      </w:r>
    </w:p>
    <w:p w:rsidR="00CF0395" w:rsidP="00CF0395" w:rsidRDefault="00CF0395" w14:paraId="496AF616" w14:textId="77777777">
      <w:r>
        <w:tab/>
      </w:r>
      <w:r>
        <w:tab/>
      </w:r>
      <w:r>
        <w:tab/>
      </w:r>
      <w:r>
        <w:tab/>
      </w:r>
      <w:r>
        <w:t>"uploadSpeed": "&lt;uploadSpeed&gt;",</w:t>
      </w:r>
    </w:p>
    <w:p w:rsidR="00CF0395" w:rsidP="00CF0395" w:rsidRDefault="00CF0395" w14:paraId="276F7B97" w14:textId="77777777">
      <w:r>
        <w:tab/>
      </w:r>
      <w:r>
        <w:tab/>
      </w:r>
      <w:r>
        <w:tab/>
      </w:r>
      <w:r>
        <w:tab/>
      </w:r>
      <w:r>
        <w:t>"latency": "&lt;latency&gt;"</w:t>
      </w:r>
    </w:p>
    <w:p w:rsidR="00CF0395" w:rsidP="00CF0395" w:rsidRDefault="00CF0395" w14:paraId="7AE52246" w14:textId="77777777">
      <w:r>
        <w:tab/>
      </w:r>
      <w:r>
        <w:tab/>
      </w:r>
      <w:r>
        <w:tab/>
      </w:r>
      <w:r>
        <w:t>}</w:t>
      </w:r>
    </w:p>
    <w:p w:rsidR="00CF0395" w:rsidP="00CF0395" w:rsidRDefault="00CF0395" w14:paraId="4360D024" w14:textId="77777777">
      <w:r>
        <w:tab/>
      </w:r>
      <w:r>
        <w:tab/>
      </w:r>
      <w:r>
        <w:t>]</w:t>
      </w:r>
    </w:p>
    <w:p w:rsidR="00CF0395" w:rsidP="00CF0395" w:rsidRDefault="00CF0395" w14:paraId="741DC087" w14:textId="77777777">
      <w:r>
        <w:tab/>
      </w:r>
      <w:r>
        <w:t>}</w:t>
      </w:r>
    </w:p>
    <w:p w:rsidR="008D4143" w:rsidP="00CF0395" w:rsidRDefault="00CF0395" w14:paraId="3B102616" w14:textId="346FF7E0">
      <w:r>
        <w:t>}</w:t>
      </w:r>
    </w:p>
    <w:p w:rsidR="008D4143" w:rsidP="00CF0395" w:rsidRDefault="00CF0395" w14:paraId="7591E046" w14:textId="43D07B67">
      <w:pPr>
        <w:pStyle w:val="Heading2"/>
      </w:pPr>
      <w:bookmarkStart w:name="_Toc113352776" w:id="209"/>
      <w:r w:rsidRPr="00CF0395">
        <w:lastRenderedPageBreak/>
        <w:t>topology</w:t>
      </w:r>
      <w:bookmarkEnd w:id="209"/>
    </w:p>
    <w:p w:rsidR="008D4143" w:rsidP="008D4143" w:rsidRDefault="008D4143" w14:paraId="7855C5CD" w14:textId="77777777">
      <w:pPr>
        <w:pStyle w:val="Heading3"/>
      </w:pPr>
      <w:bookmarkStart w:name="_Toc113352777" w:id="210"/>
      <w:r>
        <w:t>Mô tả API</w:t>
      </w:r>
      <w:bookmarkEnd w:id="210"/>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D4143" w:rsidTr="008531FB" w14:paraId="5F04C90B" w14:textId="77777777">
        <w:trPr>
          <w:trHeight w:val="567"/>
        </w:trPr>
        <w:tc>
          <w:tcPr>
            <w:tcW w:w="996" w:type="pct"/>
            <w:shd w:val="clear" w:color="auto" w:fill="D9D9D9" w:themeFill="background1" w:themeFillShade="D9"/>
            <w:vAlign w:val="center"/>
          </w:tcPr>
          <w:p w:rsidRPr="007E54E2" w:rsidR="008D4143" w:rsidP="007908BF" w:rsidRDefault="008D4143" w14:paraId="0D924ABA"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D4143" w:rsidP="007908BF" w:rsidRDefault="008D4143" w14:paraId="404981C9" w14:textId="77777777">
            <w:pPr>
              <w:pStyle w:val="ANSVNormal"/>
              <w:rPr>
                <w:rFonts w:cs="Times New Roman"/>
                <w:sz w:val="24"/>
                <w:szCs w:val="24"/>
              </w:rPr>
            </w:pPr>
            <w:r w:rsidRPr="007E54E2">
              <w:rPr>
                <w:rFonts w:cs="Times New Roman"/>
                <w:sz w:val="24"/>
                <w:szCs w:val="24"/>
              </w:rPr>
              <w:t>Description</w:t>
            </w:r>
          </w:p>
        </w:tc>
      </w:tr>
      <w:tr w:rsidRPr="007E54E2" w:rsidR="008D4143" w:rsidTr="008531FB" w14:paraId="58B3B639" w14:textId="77777777">
        <w:trPr>
          <w:trHeight w:val="362"/>
        </w:trPr>
        <w:tc>
          <w:tcPr>
            <w:tcW w:w="996" w:type="pct"/>
            <w:vAlign w:val="center"/>
          </w:tcPr>
          <w:p w:rsidRPr="007E54E2" w:rsidR="008D4143" w:rsidP="008531FB" w:rsidRDefault="00CF0395" w14:paraId="55A1A0B5" w14:textId="7220D50C">
            <w:pPr>
              <w:rPr>
                <w:color w:val="000000"/>
                <w:sz w:val="24"/>
                <w:szCs w:val="24"/>
              </w:rPr>
            </w:pPr>
            <w:r w:rsidRPr="007E54E2">
              <w:rPr>
                <w:color w:val="000000"/>
                <w:sz w:val="24"/>
                <w:szCs w:val="24"/>
              </w:rPr>
              <w:t>topology</w:t>
            </w:r>
          </w:p>
        </w:tc>
        <w:tc>
          <w:tcPr>
            <w:tcW w:w="4004" w:type="pct"/>
            <w:vAlign w:val="center"/>
          </w:tcPr>
          <w:p w:rsidRPr="007E54E2" w:rsidR="008D4143" w:rsidP="008531FB" w:rsidRDefault="00CF0395" w14:paraId="349F274E" w14:textId="10CB6623">
            <w:pPr>
              <w:overflowPunct/>
              <w:autoSpaceDE/>
              <w:autoSpaceDN/>
              <w:adjustRightInd/>
              <w:spacing w:after="0"/>
              <w:jc w:val="left"/>
              <w:textAlignment w:val="auto"/>
              <w:rPr>
                <w:color w:val="000000"/>
                <w:sz w:val="24"/>
                <w:szCs w:val="24"/>
              </w:rPr>
            </w:pPr>
            <w:r w:rsidRPr="007E54E2">
              <w:rPr>
                <w:color w:val="000000"/>
                <w:sz w:val="24"/>
                <w:szCs w:val="24"/>
              </w:rPr>
              <w:t>Lấy thông tin Topology</w:t>
            </w:r>
          </w:p>
        </w:tc>
      </w:tr>
      <w:tr w:rsidRPr="007E54E2" w:rsidR="008D4143" w:rsidTr="008531FB" w14:paraId="157E5052" w14:textId="77777777">
        <w:trPr>
          <w:trHeight w:val="362"/>
        </w:trPr>
        <w:tc>
          <w:tcPr>
            <w:tcW w:w="996" w:type="pct"/>
            <w:vAlign w:val="center"/>
          </w:tcPr>
          <w:p w:rsidRPr="007E54E2" w:rsidR="008D4143" w:rsidP="008531FB" w:rsidRDefault="008D4143" w14:paraId="01628F37" w14:textId="77777777">
            <w:pPr>
              <w:rPr>
                <w:sz w:val="24"/>
                <w:szCs w:val="24"/>
              </w:rPr>
            </w:pPr>
            <w:r w:rsidRPr="007E54E2">
              <w:rPr>
                <w:sz w:val="24"/>
                <w:szCs w:val="24"/>
              </w:rPr>
              <w:t>Host</w:t>
            </w:r>
          </w:p>
        </w:tc>
        <w:tc>
          <w:tcPr>
            <w:tcW w:w="4004" w:type="pct"/>
            <w:vAlign w:val="center"/>
          </w:tcPr>
          <w:p w:rsidRPr="007E54E2" w:rsidR="008D4143" w:rsidP="007908BF" w:rsidRDefault="008D4143" w14:paraId="3D1CD0AD" w14:textId="77777777">
            <w:pPr>
              <w:pStyle w:val="ANSVNormal"/>
              <w:rPr>
                <w:rFonts w:cs="Times New Roman"/>
                <w:sz w:val="24"/>
                <w:szCs w:val="24"/>
              </w:rPr>
            </w:pPr>
            <w:r w:rsidRPr="007E54E2">
              <w:rPr>
                <w:rFonts w:cs="Times New Roman"/>
                <w:sz w:val="24"/>
                <w:szCs w:val="24"/>
              </w:rPr>
              <w:t>https://&lt;ip&gt;:9000/onelinkagent</w:t>
            </w:r>
          </w:p>
        </w:tc>
      </w:tr>
      <w:tr w:rsidRPr="007E54E2" w:rsidR="008D4143" w:rsidTr="008531FB" w14:paraId="782D1512" w14:textId="77777777">
        <w:tc>
          <w:tcPr>
            <w:tcW w:w="996" w:type="pct"/>
            <w:vAlign w:val="center"/>
          </w:tcPr>
          <w:p w:rsidRPr="007E54E2" w:rsidR="008D4143" w:rsidP="007908BF" w:rsidRDefault="008D4143" w14:paraId="29DC2611"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D4143" w:rsidP="007908BF" w:rsidRDefault="008D4143" w14:paraId="7DAD3091" w14:textId="77777777">
            <w:pPr>
              <w:pStyle w:val="ANSVNormal"/>
              <w:rPr>
                <w:rFonts w:cs="Times New Roman"/>
                <w:sz w:val="24"/>
                <w:szCs w:val="24"/>
              </w:rPr>
            </w:pPr>
            <w:r w:rsidRPr="007E54E2">
              <w:rPr>
                <w:rFonts w:cs="Times New Roman"/>
                <w:sz w:val="24"/>
                <w:szCs w:val="24"/>
              </w:rPr>
              <w:t>HTTP POST</w:t>
            </w:r>
          </w:p>
        </w:tc>
      </w:tr>
      <w:tr w:rsidRPr="007E54E2" w:rsidR="008D4143" w:rsidTr="008531FB" w14:paraId="1C458EF0" w14:textId="77777777">
        <w:tc>
          <w:tcPr>
            <w:tcW w:w="996" w:type="pct"/>
            <w:vAlign w:val="center"/>
          </w:tcPr>
          <w:p w:rsidRPr="007E54E2" w:rsidR="008D4143" w:rsidP="007908BF" w:rsidRDefault="008D4143" w14:paraId="748E510B"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D4143" w:rsidP="007908BF" w:rsidRDefault="008D4143" w14:paraId="12C7F66E" w14:textId="77777777">
            <w:pPr>
              <w:pStyle w:val="ANSVNormal"/>
              <w:rPr>
                <w:rFonts w:cs="Times New Roman"/>
                <w:sz w:val="24"/>
                <w:szCs w:val="24"/>
              </w:rPr>
            </w:pPr>
            <w:r w:rsidRPr="007E54E2">
              <w:rPr>
                <w:rFonts w:cs="Times New Roman"/>
                <w:sz w:val="24"/>
                <w:szCs w:val="24"/>
              </w:rPr>
              <w:t>application/json</w:t>
            </w:r>
          </w:p>
        </w:tc>
      </w:tr>
      <w:tr w:rsidRPr="007E54E2" w:rsidR="008D4143" w:rsidTr="008531FB" w14:paraId="4F4EC2D8" w14:textId="77777777">
        <w:tc>
          <w:tcPr>
            <w:tcW w:w="996" w:type="pct"/>
            <w:vAlign w:val="center"/>
          </w:tcPr>
          <w:p w:rsidRPr="007E54E2" w:rsidR="008D4143" w:rsidP="007908BF" w:rsidRDefault="008D4143" w14:paraId="338950C6"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D4143" w14:paraId="59D0A64A" w14:textId="6AEC2497">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D4143" w:rsidP="00316984" w:rsidRDefault="00316984" w14:paraId="35EC8FA0" w14:textId="348845D7">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D4143" w:rsidTr="008531FB" w14:paraId="4A57DB46" w14:textId="77777777">
        <w:tc>
          <w:tcPr>
            <w:tcW w:w="996" w:type="pct"/>
            <w:vAlign w:val="center"/>
          </w:tcPr>
          <w:p w:rsidRPr="007E54E2" w:rsidR="008D4143" w:rsidP="007908BF" w:rsidRDefault="008D4143" w14:paraId="1B95AA85"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D4143" w:rsidP="007908BF" w:rsidRDefault="008D4143" w14:paraId="57BB5FD2" w14:textId="77777777">
            <w:pPr>
              <w:pStyle w:val="ANSVNormal"/>
              <w:rPr>
                <w:rFonts w:cs="Times New Roman"/>
                <w:sz w:val="24"/>
                <w:szCs w:val="24"/>
              </w:rPr>
            </w:pPr>
            <w:r w:rsidRPr="007E54E2">
              <w:rPr>
                <w:rFonts w:cs="Times New Roman"/>
                <w:sz w:val="24"/>
                <w:szCs w:val="24"/>
              </w:rPr>
              <w:t>JSON object</w:t>
            </w:r>
          </w:p>
        </w:tc>
      </w:tr>
    </w:tbl>
    <w:p w:rsidR="008D4143" w:rsidP="008D4143" w:rsidRDefault="008D4143" w14:paraId="2783DA0F" w14:textId="77777777"/>
    <w:p w:rsidR="008D4143" w:rsidP="008D4143" w:rsidRDefault="008D4143" w14:paraId="08512BD2" w14:textId="77777777">
      <w:pPr>
        <w:pStyle w:val="Heading3"/>
      </w:pPr>
      <w:bookmarkStart w:name="_Toc113352778" w:id="211"/>
      <w:r>
        <w:t>Request</w:t>
      </w:r>
      <w:bookmarkEnd w:id="211"/>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14EE91E6"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2D0ADDDF" w14:textId="77777777">
            <w:pPr>
              <w:rPr>
                <w:b/>
                <w:bCs/>
                <w:sz w:val="24"/>
                <w:szCs w:val="24"/>
                <w:lang w:eastAsia="en-AU"/>
              </w:rPr>
            </w:pPr>
            <w:r w:rsidRPr="007E54E2">
              <w:rPr>
                <w:b/>
                <w:bCs/>
                <w:sz w:val="24"/>
                <w:szCs w:val="24"/>
                <w:lang w:eastAsia="en-AU"/>
              </w:rPr>
              <w:t>Payload</w:t>
            </w:r>
          </w:p>
        </w:tc>
      </w:tr>
      <w:tr w:rsidRPr="007E54E2" w:rsidR="008D4143" w:rsidTr="008531FB" w14:paraId="6B056ABE"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1F5FEEE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E5C352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26F3BC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3056419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81F7CD8" w14:textId="77777777">
            <w:pPr>
              <w:rPr>
                <w:b/>
                <w:bCs/>
                <w:sz w:val="24"/>
                <w:szCs w:val="24"/>
                <w:lang w:eastAsia="en-AU"/>
              </w:rPr>
            </w:pPr>
            <w:r w:rsidRPr="007E54E2">
              <w:rPr>
                <w:b/>
                <w:bCs/>
                <w:sz w:val="24"/>
                <w:szCs w:val="24"/>
                <w:lang w:eastAsia="en-AU"/>
              </w:rPr>
              <w:t>Description</w:t>
            </w:r>
          </w:p>
        </w:tc>
      </w:tr>
      <w:tr w:rsidRPr="007E54E2" w:rsidR="008D4143" w:rsidTr="008531FB" w14:paraId="42C2F15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49DCFA0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D70B3E3"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27B1E10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E12DA60"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4509959" w14:textId="77777777">
            <w:pPr>
              <w:rPr>
                <w:sz w:val="24"/>
                <w:szCs w:val="24"/>
                <w:lang w:eastAsia="en-AU"/>
              </w:rPr>
            </w:pPr>
            <w:r w:rsidRPr="007E54E2">
              <w:rPr>
                <w:sz w:val="24"/>
                <w:szCs w:val="24"/>
                <w:lang w:eastAsia="en-AU"/>
              </w:rPr>
              <w:t>Yêu cầu nghiệp vụ</w:t>
            </w:r>
          </w:p>
          <w:p w:rsidRPr="007E54E2" w:rsidR="008D4143" w:rsidP="008531FB" w:rsidRDefault="008D4143" w14:paraId="0317CA92" w14:textId="718CC173">
            <w:pPr>
              <w:rPr>
                <w:b/>
                <w:bCs/>
                <w:sz w:val="24"/>
                <w:szCs w:val="24"/>
                <w:lang w:eastAsia="en-AU"/>
              </w:rPr>
            </w:pPr>
            <w:r w:rsidRPr="007E54E2">
              <w:rPr>
                <w:sz w:val="24"/>
                <w:szCs w:val="24"/>
                <w:lang w:eastAsia="en-AU"/>
              </w:rPr>
              <w:t xml:space="preserve">action = </w:t>
            </w:r>
            <w:r w:rsidRPr="007E54E2" w:rsidR="00CF0395">
              <w:rPr>
                <w:sz w:val="24"/>
                <w:szCs w:val="24"/>
                <w:lang w:eastAsia="en-AU"/>
              </w:rPr>
              <w:t>topology</w:t>
            </w:r>
          </w:p>
        </w:tc>
      </w:tr>
      <w:tr w:rsidRPr="007E54E2" w:rsidR="00D271EB" w:rsidTr="008531FB" w14:paraId="704BACF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BB1A08D"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8691B0F" w14:textId="02E40E1F">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340067B" w14:textId="17334E20">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A459C95" w14:textId="53466894">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E968A7C" w14:textId="1EC6612E">
            <w:pPr>
              <w:rPr>
                <w:sz w:val="24"/>
                <w:szCs w:val="24"/>
                <w:lang w:eastAsia="en-AU"/>
              </w:rPr>
            </w:pPr>
            <w:r w:rsidRPr="007E54E2">
              <w:rPr>
                <w:sz w:val="24"/>
                <w:szCs w:val="24"/>
                <w:lang w:eastAsia="en-AU"/>
              </w:rPr>
              <w:t>Index của request</w:t>
            </w:r>
          </w:p>
        </w:tc>
      </w:tr>
    </w:tbl>
    <w:p w:rsidR="008D4143" w:rsidP="008D4143" w:rsidRDefault="008D4143" w14:paraId="4AE9B603" w14:textId="77777777"/>
    <w:p w:rsidR="008D4143" w:rsidP="008D4143" w:rsidRDefault="008D4143" w14:paraId="02F86025" w14:textId="77777777">
      <w:pPr>
        <w:pStyle w:val="Heading3"/>
      </w:pPr>
      <w:bookmarkStart w:name="_Toc113352779" w:id="212"/>
      <w:r>
        <w:t>Response</w:t>
      </w:r>
      <w:bookmarkEnd w:id="212"/>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77C8A77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0D8D10C2" w14:textId="77777777">
            <w:pPr>
              <w:rPr>
                <w:b/>
                <w:bCs/>
                <w:sz w:val="24"/>
                <w:szCs w:val="24"/>
                <w:lang w:eastAsia="en-AU"/>
              </w:rPr>
            </w:pPr>
            <w:r w:rsidRPr="007E54E2">
              <w:rPr>
                <w:b/>
                <w:bCs/>
                <w:sz w:val="24"/>
                <w:szCs w:val="24"/>
                <w:lang w:eastAsia="en-AU"/>
              </w:rPr>
              <w:t>Payload</w:t>
            </w:r>
          </w:p>
        </w:tc>
      </w:tr>
      <w:tr w:rsidRPr="007E54E2" w:rsidR="008D4143" w:rsidTr="008531FB" w14:paraId="66CB78A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67CE3C0D"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DE2B03D"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C8FF51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29BB5B8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3B3763B" w14:textId="77777777">
            <w:pPr>
              <w:rPr>
                <w:b/>
                <w:bCs/>
                <w:sz w:val="24"/>
                <w:szCs w:val="24"/>
                <w:lang w:eastAsia="en-AU"/>
              </w:rPr>
            </w:pPr>
            <w:r w:rsidRPr="007E54E2">
              <w:rPr>
                <w:b/>
                <w:bCs/>
                <w:sz w:val="24"/>
                <w:szCs w:val="24"/>
                <w:lang w:eastAsia="en-AU"/>
              </w:rPr>
              <w:t>Description</w:t>
            </w:r>
          </w:p>
        </w:tc>
      </w:tr>
      <w:tr w:rsidRPr="007E54E2" w:rsidR="008D4143" w:rsidTr="008531FB" w14:paraId="4E70D2A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26E02929"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097CDDC"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5AC11ABB"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3D2B5F69" w14:textId="25A3EB4E">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3F81E87" w14:textId="6CE2EFBD">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8D4143" w:rsidP="008531FB" w:rsidRDefault="008D4143" w14:paraId="20B803A7" w14:textId="2C268AC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D4143" w:rsidTr="008531FB" w14:paraId="409D87F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594DC78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17EC59BE"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613B7D60"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4245C449" w14:textId="404CE2C1">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987FA64" w14:textId="05C4750B">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7CA3F23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67542E6"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B9478A7" w14:textId="59D9DB7C">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9E56553" w14:textId="66B56A21">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06D0601" w14:textId="3F26E7CD">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18C40F0" w14:textId="15707D1D">
            <w:pPr>
              <w:rPr>
                <w:sz w:val="24"/>
                <w:szCs w:val="24"/>
                <w:lang w:eastAsia="en-AU"/>
              </w:rPr>
            </w:pPr>
            <w:r w:rsidRPr="007E54E2">
              <w:rPr>
                <w:sz w:val="24"/>
                <w:szCs w:val="24"/>
                <w:lang w:eastAsia="en-AU"/>
              </w:rPr>
              <w:t>Index của request</w:t>
            </w:r>
          </w:p>
        </w:tc>
      </w:tr>
      <w:tr w:rsidRPr="007E54E2" w:rsidR="00D271EB" w:rsidTr="008531FB" w14:paraId="7B6348A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3890A05F" w14:textId="77777777">
            <w:pPr>
              <w:rPr>
                <w:sz w:val="24"/>
                <w:szCs w:val="24"/>
                <w:lang w:eastAsia="en-AU"/>
              </w:rPr>
            </w:pPr>
            <w:r w:rsidRPr="007E54E2">
              <w:rPr>
                <w:sz w:val="24"/>
                <w:szCs w:val="24"/>
                <w:lang w:eastAsia="en-AU"/>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1F6520EC"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05ACD15C"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1E85ECF" w14:textId="0E4D2378">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A8A015E"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8D4143" w:rsidP="008D4143" w:rsidRDefault="008D4143" w14:paraId="2AE69F16"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648038C7"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6C71CADC" w14:textId="77777777">
            <w:pPr>
              <w:rPr>
                <w:b/>
                <w:bCs/>
                <w:sz w:val="24"/>
                <w:szCs w:val="24"/>
                <w:lang w:eastAsia="en-AU"/>
              </w:rPr>
            </w:pPr>
            <w:r w:rsidRPr="007E54E2">
              <w:rPr>
                <w:b/>
                <w:bCs/>
                <w:sz w:val="24"/>
                <w:szCs w:val="24"/>
                <w:lang w:eastAsia="en-AU"/>
              </w:rPr>
              <w:t>data object</w:t>
            </w:r>
          </w:p>
        </w:tc>
      </w:tr>
      <w:tr w:rsidRPr="007E54E2" w:rsidR="008D4143" w:rsidTr="008531FB" w14:paraId="35F05673"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260F2900"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EA49E65"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C5D67C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2663040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F9E4600" w14:textId="77777777">
            <w:pPr>
              <w:rPr>
                <w:b/>
                <w:bCs/>
                <w:sz w:val="24"/>
                <w:szCs w:val="24"/>
                <w:lang w:eastAsia="en-AU"/>
              </w:rPr>
            </w:pPr>
            <w:r w:rsidRPr="007E54E2">
              <w:rPr>
                <w:b/>
                <w:bCs/>
                <w:sz w:val="24"/>
                <w:szCs w:val="24"/>
                <w:lang w:eastAsia="en-AU"/>
              </w:rPr>
              <w:t>Description</w:t>
            </w:r>
          </w:p>
        </w:tc>
      </w:tr>
      <w:tr w:rsidRPr="007E54E2" w:rsidR="008D4143" w:rsidTr="008531FB" w14:paraId="744502E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60315B8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092585C"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6954B256"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714A832D" w14:textId="10132DA8">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529751CE" w14:textId="77777777">
            <w:pPr>
              <w:rPr>
                <w:sz w:val="24"/>
                <w:szCs w:val="24"/>
                <w:lang w:eastAsia="en-AU"/>
              </w:rPr>
            </w:pPr>
            <w:r w:rsidRPr="007E54E2">
              <w:rPr>
                <w:sz w:val="24"/>
                <w:szCs w:val="24"/>
                <w:lang w:eastAsia="en-AU"/>
              </w:rPr>
              <w:t>Hành động được yêu cầu</w:t>
            </w:r>
          </w:p>
          <w:p w:rsidRPr="007E54E2" w:rsidR="008D4143" w:rsidP="008531FB" w:rsidRDefault="008D4143" w14:paraId="122A1A70" w14:textId="6FF7FD36">
            <w:pPr>
              <w:rPr>
                <w:bCs/>
                <w:sz w:val="24"/>
                <w:szCs w:val="24"/>
                <w:lang w:eastAsia="en-AU"/>
              </w:rPr>
            </w:pPr>
            <w:r w:rsidRPr="007E54E2">
              <w:rPr>
                <w:bCs/>
                <w:sz w:val="24"/>
                <w:szCs w:val="24"/>
                <w:lang w:eastAsia="en-AU"/>
              </w:rPr>
              <w:t xml:space="preserve">action = </w:t>
            </w:r>
            <w:r w:rsidRPr="007E54E2" w:rsidR="00CF0395">
              <w:rPr>
                <w:bCs/>
                <w:sz w:val="24"/>
                <w:szCs w:val="24"/>
                <w:lang w:eastAsia="en-AU"/>
              </w:rPr>
              <w:t>topology</w:t>
            </w:r>
          </w:p>
        </w:tc>
      </w:tr>
      <w:tr w:rsidRPr="007E54E2" w:rsidR="00CF0395" w:rsidTr="008531FB" w14:paraId="3CF8660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033F13D5" w14:textId="35F34FF9">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25E874FF" w14:textId="1349590A">
            <w:pPr>
              <w:rPr>
                <w:sz w:val="24"/>
                <w:szCs w:val="24"/>
              </w:rPr>
            </w:pPr>
            <w:r w:rsidRPr="007E54E2">
              <w:rPr>
                <w:sz w:val="24"/>
                <w:szCs w:val="24"/>
              </w:rPr>
              <w:t>nodeNum</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61DD3154" w14:textId="3BC3A1BF">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7DBA5A6C" w14:textId="6DB647B4">
            <w:pPr>
              <w:jc w:val="center"/>
              <w:rPr>
                <w:sz w:val="24"/>
                <w:szCs w:val="24"/>
                <w:lang w:eastAsia="en-AU"/>
              </w:rPr>
            </w:pPr>
            <w:r w:rsidRPr="007E54E2">
              <w:rPr>
                <w:sz w:val="24"/>
                <w:szCs w:val="24"/>
                <w:lang w:eastAsia="en-AU"/>
              </w:rPr>
              <w:t>1-10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712BEB8D" w14:textId="49C4B615">
            <w:pPr>
              <w:rPr>
                <w:sz w:val="24"/>
                <w:szCs w:val="24"/>
                <w:lang w:eastAsia="en-AU"/>
              </w:rPr>
            </w:pPr>
            <w:r w:rsidRPr="007E54E2">
              <w:rPr>
                <w:sz w:val="24"/>
                <w:szCs w:val="24"/>
              </w:rPr>
              <w:t>Số lượng node của mạng Mesh</w:t>
            </w:r>
          </w:p>
        </w:tc>
      </w:tr>
      <w:tr w:rsidRPr="007E54E2" w:rsidR="00CF0395" w:rsidTr="008531FB" w14:paraId="51F3C03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0D382B27" w14:textId="38237A06">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3EDC3B0E" w14:textId="219EA0A4">
            <w:pPr>
              <w:rPr>
                <w:sz w:val="24"/>
                <w:szCs w:val="24"/>
              </w:rPr>
            </w:pPr>
            <w:r w:rsidRPr="007E54E2">
              <w:rPr>
                <w:sz w:val="24"/>
                <w:szCs w:val="24"/>
              </w:rPr>
              <w:t>clientNum</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21D2514B" w14:textId="3A61DD2F">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C856F7B" w14:textId="40B28117">
            <w:pPr>
              <w:jc w:val="center"/>
              <w:rPr>
                <w:sz w:val="24"/>
                <w:szCs w:val="24"/>
                <w:lang w:eastAsia="en-AU"/>
              </w:rPr>
            </w:pPr>
            <w:r w:rsidRPr="007E54E2">
              <w:rPr>
                <w:sz w:val="24"/>
                <w:szCs w:val="24"/>
                <w:lang w:eastAsia="en-AU"/>
              </w:rPr>
              <w:t>0-128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4612953B" w14:textId="0E6E49A9">
            <w:pPr>
              <w:rPr>
                <w:sz w:val="24"/>
                <w:szCs w:val="24"/>
                <w:lang w:eastAsia="en-AU"/>
              </w:rPr>
            </w:pPr>
            <w:r w:rsidRPr="007E54E2">
              <w:rPr>
                <w:sz w:val="24"/>
                <w:szCs w:val="24"/>
              </w:rPr>
              <w:t>Số lượng client</w:t>
            </w:r>
          </w:p>
        </w:tc>
      </w:tr>
      <w:tr w:rsidRPr="007E54E2" w:rsidR="00CF0395" w:rsidTr="008531FB" w14:paraId="00FA392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CF0395" w14:paraId="12F5C11F" w14:textId="3BBE04E2">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78FE870B" w14:textId="5F568269">
            <w:pPr>
              <w:rPr>
                <w:sz w:val="24"/>
                <w:szCs w:val="24"/>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CF0395" w:rsidRDefault="00CF0395" w14:paraId="578FA775" w14:textId="14D5D070">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CF0395" w:rsidRDefault="00CF0395" w14:paraId="3D181416" w14:textId="69AA0771">
            <w:pPr>
              <w:jc w:val="center"/>
              <w:rPr>
                <w:sz w:val="24"/>
                <w:szCs w:val="24"/>
                <w:lang w:eastAsia="en-AU"/>
              </w:rPr>
            </w:pPr>
            <w:r w:rsidRPr="007E54E2">
              <w:rPr>
                <w:sz w:val="24"/>
                <w:szCs w:val="24"/>
              </w:rPr>
              <w:t>nodeNum</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CF0395" w:rsidRDefault="00CF0395" w14:paraId="5FC76F00" w14:textId="77777777">
            <w:pPr>
              <w:rPr>
                <w:sz w:val="24"/>
                <w:szCs w:val="24"/>
              </w:rPr>
            </w:pPr>
          </w:p>
        </w:tc>
      </w:tr>
    </w:tbl>
    <w:p w:rsidRPr="00F0172A" w:rsidR="008D4143" w:rsidP="008D4143" w:rsidRDefault="008D4143" w14:paraId="78730B74"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2E673B9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D4143" w:rsidP="008531FB" w:rsidRDefault="008D4143" w14:paraId="708B6323" w14:textId="77777777">
            <w:pPr>
              <w:rPr>
                <w:b/>
                <w:bCs/>
                <w:sz w:val="24"/>
                <w:szCs w:val="24"/>
                <w:lang w:eastAsia="en-AU"/>
              </w:rPr>
            </w:pPr>
            <w:r w:rsidRPr="007E54E2">
              <w:rPr>
                <w:b/>
                <w:bCs/>
                <w:sz w:val="24"/>
                <w:szCs w:val="24"/>
                <w:lang w:eastAsia="en-AU"/>
              </w:rPr>
              <w:t>results object</w:t>
            </w:r>
          </w:p>
        </w:tc>
      </w:tr>
      <w:tr w:rsidRPr="007E54E2" w:rsidR="008D4143" w:rsidTr="008531FB" w14:paraId="295C8AD7"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4966C04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5EBB0F3"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3DF01A7E"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3F3520CD"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743827D2" w14:textId="77777777">
            <w:pPr>
              <w:rPr>
                <w:b/>
                <w:bCs/>
                <w:sz w:val="24"/>
                <w:szCs w:val="24"/>
                <w:lang w:eastAsia="en-AU"/>
              </w:rPr>
            </w:pPr>
            <w:r w:rsidRPr="007E54E2">
              <w:rPr>
                <w:b/>
                <w:bCs/>
                <w:sz w:val="24"/>
                <w:szCs w:val="24"/>
                <w:lang w:eastAsia="en-AU"/>
              </w:rPr>
              <w:t>Description</w:t>
            </w:r>
          </w:p>
        </w:tc>
      </w:tr>
      <w:tr w:rsidRPr="007E54E2" w:rsidR="008D4143" w:rsidTr="008531FB" w14:paraId="24935C7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F0395" w14:paraId="5E473524" w14:textId="17361BB8">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CF0395" w14:paraId="6CCE9A84" w14:textId="760024D5">
            <w:pPr>
              <w:rPr>
                <w:bCs/>
                <w:sz w:val="24"/>
                <w:szCs w:val="24"/>
                <w:lang w:eastAsia="en-AU"/>
              </w:rPr>
            </w:pPr>
            <w:r w:rsidRPr="007E54E2">
              <w:rPr>
                <w:sz w:val="24"/>
                <w:szCs w:val="24"/>
              </w:rPr>
              <w:t>nodeName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CF0395" w14:paraId="4D0A9E22" w14:textId="2C54D30D">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CF0395" w14:paraId="2B6152A6" w14:textId="3A59EDED">
            <w:pPr>
              <w:jc w:val="center"/>
              <w:rPr>
                <w:sz w:val="24"/>
                <w:szCs w:val="24"/>
                <w:lang w:eastAsia="en-AU"/>
              </w:rPr>
            </w:pPr>
            <w:r w:rsidRPr="007E54E2">
              <w:rPr>
                <w:sz w:val="24"/>
                <w:szCs w:val="24"/>
                <w:lang w:eastAsia="en-AU"/>
              </w:rPr>
              <w:t>2-32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CF0395" w14:paraId="4FAC6B0B" w14:textId="3652EED6">
            <w:pPr>
              <w:rPr>
                <w:bCs/>
                <w:sz w:val="24"/>
                <w:szCs w:val="24"/>
                <w:lang w:eastAsia="en-AU"/>
              </w:rPr>
            </w:pPr>
            <w:r w:rsidRPr="007E54E2">
              <w:rPr>
                <w:sz w:val="24"/>
                <w:szCs w:val="24"/>
              </w:rPr>
              <w:t>Tên của thiết bị Node</w:t>
            </w:r>
          </w:p>
        </w:tc>
      </w:tr>
      <w:tr w:rsidRPr="007E54E2" w:rsidR="00CF0395" w:rsidTr="008531FB" w14:paraId="1DE4148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7FCD0DCD" w14:textId="7A125184">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7897715F" w14:textId="7CAD144D">
            <w:pPr>
              <w:rPr>
                <w:bCs/>
                <w:sz w:val="24"/>
                <w:szCs w:val="24"/>
                <w:lang w:eastAsia="en-AU"/>
              </w:rPr>
            </w:pPr>
            <w:r w:rsidRPr="007E54E2">
              <w:rPr>
                <w:sz w:val="24"/>
                <w:szCs w:val="24"/>
              </w:rPr>
              <w:t>modelName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64E54C1C" w14:textId="5D84E72B">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4BA5BF17" w14:textId="2461845F">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30A0A4EE" w14:textId="499858A8">
            <w:pPr>
              <w:rPr>
                <w:bCs/>
                <w:sz w:val="24"/>
                <w:szCs w:val="24"/>
                <w:lang w:eastAsia="en-AU"/>
              </w:rPr>
            </w:pPr>
            <w:r w:rsidRPr="007E54E2">
              <w:rPr>
                <w:sz w:val="24"/>
                <w:szCs w:val="24"/>
              </w:rPr>
              <w:t>Model Name của thiết bị Node</w:t>
            </w:r>
          </w:p>
        </w:tc>
      </w:tr>
      <w:tr w:rsidRPr="007E54E2" w:rsidR="00CF0395" w:rsidTr="008531FB" w14:paraId="19905CB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33D3C46F" w14:textId="0706A83E">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5E23B807" w14:textId="2E5F02A3">
            <w:pPr>
              <w:rPr>
                <w:bCs/>
                <w:sz w:val="24"/>
                <w:szCs w:val="24"/>
                <w:lang w:eastAsia="en-AU"/>
              </w:rPr>
            </w:pPr>
            <w:r w:rsidRPr="007E54E2">
              <w:rPr>
                <w:sz w:val="24"/>
                <w:szCs w:val="24"/>
              </w:rPr>
              <w:t>firmwareVersion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1B57DF5A" w14:textId="266EA6C0">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5204E5F" w14:textId="430096A0">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136B61B7" w14:textId="08548D95">
            <w:pPr>
              <w:rPr>
                <w:bCs/>
                <w:sz w:val="24"/>
                <w:szCs w:val="24"/>
                <w:lang w:eastAsia="en-AU"/>
              </w:rPr>
            </w:pPr>
            <w:r w:rsidRPr="007E54E2">
              <w:rPr>
                <w:sz w:val="24"/>
                <w:szCs w:val="24"/>
              </w:rPr>
              <w:t>Phiên bản Firmware của thiết bị Node</w:t>
            </w:r>
          </w:p>
        </w:tc>
      </w:tr>
      <w:tr w:rsidRPr="007E54E2" w:rsidR="00CF0395" w:rsidTr="008531FB" w14:paraId="21A439F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36CA85E7" w14:textId="2086A583">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127FB401" w14:textId="051DD7A5">
            <w:pPr>
              <w:rPr>
                <w:bCs/>
                <w:sz w:val="24"/>
                <w:szCs w:val="24"/>
                <w:lang w:eastAsia="en-AU"/>
              </w:rPr>
            </w:pPr>
            <w:r w:rsidRPr="007E54E2">
              <w:rPr>
                <w:sz w:val="24"/>
                <w:szCs w:val="24"/>
              </w:rPr>
              <w:t>nodeMac</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48294FF9" w14:textId="3BFABFE3">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73EDD37A" w14:textId="2528FD49">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05D6EF3A" w14:textId="2DDE8EE0">
            <w:pPr>
              <w:rPr>
                <w:bCs/>
                <w:sz w:val="24"/>
                <w:szCs w:val="24"/>
                <w:lang w:eastAsia="en-AU"/>
              </w:rPr>
            </w:pPr>
            <w:r w:rsidRPr="007E54E2">
              <w:rPr>
                <w:sz w:val="24"/>
                <w:szCs w:val="24"/>
              </w:rPr>
              <w:t>Địa chỉ MAC của thiết bị Node</w:t>
            </w:r>
          </w:p>
        </w:tc>
      </w:tr>
      <w:tr w:rsidRPr="007E54E2" w:rsidR="00CF0395" w:rsidTr="008531FB" w14:paraId="5AA8AE0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3C2E6F32" w14:textId="20620246">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5C6C986B" w14:textId="24B4E150">
            <w:pPr>
              <w:rPr>
                <w:bCs/>
                <w:sz w:val="24"/>
                <w:szCs w:val="24"/>
                <w:lang w:eastAsia="en-AU"/>
              </w:rPr>
            </w:pPr>
            <w:r w:rsidRPr="007E54E2">
              <w:rPr>
                <w:sz w:val="24"/>
                <w:szCs w:val="24"/>
              </w:rPr>
              <w:t>serialNumber</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4D20371C" w14:textId="43700C64">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67EEF8C6" w14:textId="427BBDAA">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55CAA855" w14:textId="5CBEC9F7">
            <w:pPr>
              <w:rPr>
                <w:bCs/>
                <w:sz w:val="24"/>
                <w:szCs w:val="24"/>
                <w:lang w:eastAsia="en-AU"/>
              </w:rPr>
            </w:pPr>
            <w:r w:rsidRPr="007E54E2">
              <w:rPr>
                <w:sz w:val="24"/>
                <w:szCs w:val="24"/>
              </w:rPr>
              <w:t>Serial của thiết bị Node</w:t>
            </w:r>
          </w:p>
        </w:tc>
      </w:tr>
      <w:tr w:rsidRPr="007E54E2" w:rsidR="00CF0395" w:rsidTr="008531FB" w14:paraId="6317630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68C9F8A3" w14:textId="47A630DC">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275461E7" w14:textId="4563E468">
            <w:pPr>
              <w:rPr>
                <w:bCs/>
                <w:sz w:val="24"/>
                <w:szCs w:val="24"/>
                <w:lang w:eastAsia="en-AU"/>
              </w:rPr>
            </w:pPr>
            <w:r w:rsidRPr="007E54E2">
              <w:rPr>
                <w:sz w:val="24"/>
                <w:szCs w:val="24"/>
              </w:rPr>
              <w:t>nodeIp</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6B3CA8D7" w14:textId="6C4C351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1263CB7" w14:textId="5036F4DB">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02F3EEA8" w14:textId="6A670710">
            <w:pPr>
              <w:rPr>
                <w:bCs/>
                <w:sz w:val="24"/>
                <w:szCs w:val="24"/>
                <w:lang w:eastAsia="en-AU"/>
              </w:rPr>
            </w:pPr>
            <w:r w:rsidRPr="007E54E2">
              <w:rPr>
                <w:sz w:val="24"/>
                <w:szCs w:val="24"/>
              </w:rPr>
              <w:t>Địa chỉ IP của thiết bị Node</w:t>
            </w:r>
          </w:p>
        </w:tc>
      </w:tr>
      <w:tr w:rsidRPr="007E54E2" w:rsidR="00CF0395" w:rsidTr="008531FB" w14:paraId="5ABFED4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4FDC35DC" w14:textId="7E1B63B3">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4E0B25B8" w14:textId="09A5D781">
            <w:pPr>
              <w:rPr>
                <w:bCs/>
                <w:sz w:val="24"/>
                <w:szCs w:val="24"/>
                <w:lang w:eastAsia="en-AU"/>
              </w:rPr>
            </w:pPr>
            <w:r w:rsidRPr="007E54E2">
              <w:rPr>
                <w:sz w:val="24"/>
                <w:szCs w:val="24"/>
              </w:rPr>
              <w:t>deviceType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1CB2D3CB" w14:textId="29AD40A9">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373E552" w14:textId="00458897">
            <w:pPr>
              <w:jc w:val="center"/>
              <w:rPr>
                <w:sz w:val="24"/>
                <w:szCs w:val="24"/>
                <w:lang w:eastAsia="en-AU"/>
              </w:rPr>
            </w:pPr>
            <w:r w:rsidRPr="007E54E2">
              <w:rPr>
                <w:sz w:val="24"/>
                <w:szCs w:val="24"/>
                <w:lang w:eastAsia="en-AU"/>
              </w:rPr>
              <w:t>0-4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491D5A2B" w14:textId="77777777">
            <w:pPr>
              <w:rPr>
                <w:sz w:val="24"/>
                <w:szCs w:val="24"/>
              </w:rPr>
            </w:pPr>
            <w:r w:rsidRPr="007E54E2">
              <w:rPr>
                <w:sz w:val="24"/>
                <w:szCs w:val="24"/>
              </w:rPr>
              <w:t>Loại thiết bị Node.</w:t>
            </w:r>
          </w:p>
          <w:p w:rsidRPr="007E54E2" w:rsidR="00CF0395" w:rsidP="008531FB" w:rsidRDefault="00CF0395" w14:paraId="6525DBEF" w14:textId="77777777">
            <w:pPr>
              <w:rPr>
                <w:sz w:val="24"/>
                <w:szCs w:val="24"/>
              </w:rPr>
            </w:pPr>
            <w:r w:rsidRPr="007E54E2">
              <w:rPr>
                <w:sz w:val="24"/>
                <w:szCs w:val="24"/>
              </w:rPr>
              <w:t>Giá trị:</w:t>
            </w:r>
          </w:p>
          <w:p w:rsidRPr="007E54E2" w:rsidR="00CF0395" w:rsidP="008531FB" w:rsidRDefault="00CF0395" w14:paraId="26722478" w14:textId="77777777">
            <w:pPr>
              <w:rPr>
                <w:sz w:val="24"/>
                <w:szCs w:val="24"/>
              </w:rPr>
            </w:pPr>
            <w:r w:rsidRPr="007E54E2">
              <w:rPr>
                <w:sz w:val="24"/>
                <w:szCs w:val="24"/>
              </w:rPr>
              <w:t>0 = CAP</w:t>
            </w:r>
          </w:p>
          <w:p w:rsidRPr="007E54E2" w:rsidR="00CF0395" w:rsidP="008531FB" w:rsidRDefault="00CF0395" w14:paraId="7B9F1190" w14:textId="62E91A3B">
            <w:pPr>
              <w:rPr>
                <w:sz w:val="24"/>
                <w:szCs w:val="24"/>
              </w:rPr>
            </w:pPr>
            <w:r w:rsidRPr="007E54E2">
              <w:rPr>
                <w:sz w:val="24"/>
                <w:szCs w:val="24"/>
              </w:rPr>
              <w:t>1 = MRE</w:t>
            </w:r>
          </w:p>
          <w:p w:rsidRPr="007E54E2" w:rsidR="00CF0395" w:rsidP="008531FB" w:rsidRDefault="00CF0395" w14:paraId="732058D7" w14:textId="77777777">
            <w:pPr>
              <w:rPr>
                <w:bCs/>
                <w:sz w:val="24"/>
                <w:szCs w:val="24"/>
                <w:lang w:eastAsia="en-AU"/>
              </w:rPr>
            </w:pPr>
            <w:r w:rsidRPr="007E54E2">
              <w:rPr>
                <w:bCs/>
                <w:sz w:val="24"/>
                <w:szCs w:val="24"/>
                <w:lang w:eastAsia="en-AU"/>
              </w:rPr>
              <w:t>2 = NONE</w:t>
            </w:r>
          </w:p>
          <w:p w:rsidRPr="007E54E2" w:rsidR="00CF0395" w:rsidP="008531FB" w:rsidRDefault="00CF0395" w14:paraId="5A609B70" w14:textId="77777777">
            <w:pPr>
              <w:rPr>
                <w:bCs/>
                <w:sz w:val="24"/>
                <w:szCs w:val="24"/>
                <w:lang w:eastAsia="en-AU"/>
              </w:rPr>
            </w:pPr>
            <w:r w:rsidRPr="007E54E2">
              <w:rPr>
                <w:bCs/>
                <w:sz w:val="24"/>
                <w:szCs w:val="24"/>
                <w:lang w:eastAsia="en-AU"/>
              </w:rPr>
              <w:t>3 = ONTMESH</w:t>
            </w:r>
          </w:p>
          <w:p w:rsidRPr="007E54E2" w:rsidR="00CF0395" w:rsidP="008531FB" w:rsidRDefault="00CF0395" w14:paraId="603134B5" w14:textId="10FDBC54">
            <w:pPr>
              <w:rPr>
                <w:bCs/>
                <w:sz w:val="24"/>
                <w:szCs w:val="24"/>
                <w:lang w:eastAsia="en-AU"/>
              </w:rPr>
            </w:pPr>
            <w:r w:rsidRPr="007E54E2">
              <w:rPr>
                <w:bCs/>
                <w:sz w:val="24"/>
                <w:szCs w:val="24"/>
                <w:lang w:eastAsia="en-AU"/>
              </w:rPr>
              <w:t>4 = ONTONLY</w:t>
            </w:r>
          </w:p>
        </w:tc>
      </w:tr>
      <w:tr w:rsidRPr="007E54E2" w:rsidR="00CF0395" w:rsidTr="008531FB" w14:paraId="607506F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0B6401EE" w14:textId="12913329">
            <w:pPr>
              <w:rPr>
                <w:sz w:val="24"/>
                <w:szCs w:val="24"/>
                <w:lang w:eastAsia="en-AU"/>
              </w:rPr>
            </w:pPr>
            <w:r w:rsidRPr="007E54E2">
              <w:rPr>
                <w:sz w:val="24"/>
                <w:szCs w:val="24"/>
                <w:lang w:eastAsia="en-AU"/>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16AABE76" w14:textId="62D55FA6">
            <w:pPr>
              <w:rPr>
                <w:bCs/>
                <w:sz w:val="24"/>
                <w:szCs w:val="24"/>
                <w:lang w:eastAsia="en-AU"/>
              </w:rPr>
            </w:pPr>
            <w:r w:rsidRPr="007E54E2">
              <w:rPr>
                <w:sz w:val="24"/>
                <w:szCs w:val="24"/>
              </w:rPr>
              <w:t>connectType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2F5974C8" w14:textId="11442C86">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5E1F42D" w14:textId="28D0B30F">
            <w:pPr>
              <w:jc w:val="center"/>
              <w:rPr>
                <w:sz w:val="24"/>
                <w:szCs w:val="24"/>
                <w:lang w:eastAsia="en-AU"/>
              </w:rPr>
            </w:pPr>
            <w:r w:rsidRPr="007E54E2">
              <w:rPr>
                <w:sz w:val="24"/>
                <w:szCs w:val="24"/>
                <w:lang w:eastAsia="en-AU"/>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530EC821" w14:textId="77777777">
            <w:pPr>
              <w:rPr>
                <w:sz w:val="24"/>
                <w:szCs w:val="24"/>
              </w:rPr>
            </w:pPr>
            <w:r w:rsidRPr="007E54E2">
              <w:rPr>
                <w:sz w:val="24"/>
                <w:szCs w:val="24"/>
              </w:rPr>
              <w:t>Kết nối Backhaul của Node Mesh.</w:t>
            </w:r>
          </w:p>
          <w:p w:rsidRPr="007E54E2" w:rsidR="00CF0395" w:rsidP="008531FB" w:rsidRDefault="00CF0395" w14:paraId="7DFA0357" w14:textId="77777777">
            <w:pPr>
              <w:rPr>
                <w:sz w:val="24"/>
                <w:szCs w:val="24"/>
              </w:rPr>
            </w:pPr>
            <w:r w:rsidRPr="007E54E2">
              <w:rPr>
                <w:sz w:val="24"/>
                <w:szCs w:val="24"/>
              </w:rPr>
              <w:t>Giá trị:</w:t>
            </w:r>
          </w:p>
          <w:p w:rsidRPr="007E54E2" w:rsidR="00CF0395" w:rsidP="00CF0395" w:rsidRDefault="00CF0395" w14:paraId="3FC4B907" w14:textId="77777777">
            <w:pPr>
              <w:pStyle w:val="ListParagraph"/>
              <w:ind w:left="0"/>
              <w:rPr>
                <w:sz w:val="24"/>
                <w:szCs w:val="24"/>
              </w:rPr>
            </w:pPr>
            <w:r w:rsidRPr="007E54E2">
              <w:rPr>
                <w:sz w:val="24"/>
                <w:szCs w:val="24"/>
              </w:rPr>
              <w:t>0 = Ethernet</w:t>
            </w:r>
          </w:p>
          <w:p w:rsidRPr="007E54E2" w:rsidR="00CF0395" w:rsidP="00CF0395" w:rsidRDefault="00CF0395" w14:paraId="78FB1A42" w14:textId="77777777">
            <w:pPr>
              <w:pStyle w:val="ListParagraph"/>
              <w:ind w:left="0"/>
              <w:rPr>
                <w:sz w:val="24"/>
                <w:szCs w:val="24"/>
              </w:rPr>
            </w:pPr>
            <w:r w:rsidRPr="007E54E2">
              <w:rPr>
                <w:sz w:val="24"/>
                <w:szCs w:val="24"/>
              </w:rPr>
              <w:t>1 = Backhaul 2.4GHz</w:t>
            </w:r>
          </w:p>
          <w:p w:rsidRPr="007E54E2" w:rsidR="00CF0395" w:rsidP="00CF0395" w:rsidRDefault="00CF0395" w14:paraId="542B4937" w14:textId="77777777">
            <w:pPr>
              <w:pStyle w:val="ListParagraph"/>
              <w:ind w:left="0"/>
              <w:rPr>
                <w:sz w:val="24"/>
                <w:szCs w:val="24"/>
              </w:rPr>
            </w:pPr>
            <w:r w:rsidRPr="007E54E2">
              <w:rPr>
                <w:sz w:val="24"/>
                <w:szCs w:val="24"/>
              </w:rPr>
              <w:lastRenderedPageBreak/>
              <w:t>2 = Backhaul 5GHz</w:t>
            </w:r>
          </w:p>
          <w:p w:rsidRPr="007E54E2" w:rsidR="00CF0395" w:rsidP="00CF0395" w:rsidRDefault="00CF0395" w14:paraId="18611BD2" w14:textId="1BA4AAE9">
            <w:pPr>
              <w:rPr>
                <w:bCs/>
                <w:sz w:val="24"/>
                <w:szCs w:val="24"/>
                <w:lang w:eastAsia="en-AU"/>
              </w:rPr>
            </w:pPr>
            <w:r w:rsidRPr="007E54E2">
              <w:rPr>
                <w:sz w:val="24"/>
                <w:szCs w:val="24"/>
              </w:rPr>
              <w:t>3 = Dual</w:t>
            </w:r>
          </w:p>
        </w:tc>
      </w:tr>
      <w:tr w:rsidRPr="007E54E2" w:rsidR="00CF0395" w:rsidTr="008531FB" w14:paraId="440BFBC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79BBED91" w14:textId="4C9D5316">
            <w:pPr>
              <w:rPr>
                <w:sz w:val="24"/>
                <w:szCs w:val="24"/>
                <w:lang w:eastAsia="en-AU"/>
              </w:rPr>
            </w:pPr>
            <w:r w:rsidRPr="007E54E2">
              <w:rPr>
                <w:sz w:val="24"/>
                <w:szCs w:val="24"/>
                <w:lang w:eastAsia="en-AU"/>
              </w:rPr>
              <w:lastRenderedPageBreak/>
              <w:t>9</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3995BAC7" w14:textId="560EE2CA">
            <w:pPr>
              <w:rPr>
                <w:sz w:val="24"/>
                <w:szCs w:val="24"/>
              </w:rPr>
            </w:pPr>
            <w:r w:rsidRPr="007E54E2">
              <w:rPr>
                <w:sz w:val="24"/>
                <w:szCs w:val="24"/>
              </w:rPr>
              <w:t>nodeRssi</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402B3BBC" w14:textId="2373BCC9">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559F7429" w14:textId="7AE5E99A">
            <w:pPr>
              <w:jc w:val="center"/>
              <w:rPr>
                <w:sz w:val="24"/>
                <w:szCs w:val="24"/>
                <w:lang w:eastAsia="en-AU"/>
              </w:rPr>
            </w:pPr>
            <w:r w:rsidRPr="007E54E2">
              <w:rPr>
                <w:sz w:val="24"/>
                <w:szCs w:val="24"/>
                <w:lang w:eastAsia="en-AU"/>
              </w:rPr>
              <w:t>-127 - 0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61383311" w14:textId="4767CF86">
            <w:pPr>
              <w:rPr>
                <w:bCs/>
                <w:sz w:val="24"/>
                <w:szCs w:val="24"/>
                <w:lang w:eastAsia="en-AU"/>
              </w:rPr>
            </w:pPr>
            <w:r w:rsidRPr="007E54E2">
              <w:rPr>
                <w:sz w:val="24"/>
                <w:szCs w:val="24"/>
              </w:rPr>
              <w:t>Là giá trị RSSI của kết nối Backhaul. Nếu kết nối là dual thì lấy RSSI của kết nối 5GHz</w:t>
            </w:r>
          </w:p>
        </w:tc>
      </w:tr>
      <w:tr w:rsidRPr="007E54E2" w:rsidR="00A42145" w:rsidTr="008531FB" w14:paraId="2D5F5A6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A42145" w14:paraId="34891392" w14:textId="597CDDB2">
            <w:pPr>
              <w:rPr>
                <w:sz w:val="24"/>
                <w:szCs w:val="24"/>
                <w:lang w:eastAsia="en-AU"/>
              </w:rPr>
            </w:pPr>
            <w:r w:rsidRPr="007E54E2">
              <w:rPr>
                <w:sz w:val="24"/>
                <w:szCs w:val="24"/>
                <w:lang w:eastAsia="en-AU"/>
              </w:rPr>
              <w:t>10</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09C085DC" w14:textId="4B148200">
            <w:pPr>
              <w:rPr>
                <w:sz w:val="24"/>
                <w:szCs w:val="24"/>
              </w:rPr>
            </w:pPr>
            <w:r w:rsidRPr="007E54E2">
              <w:rPr>
                <w:sz w:val="24"/>
                <w:szCs w:val="24"/>
              </w:rPr>
              <w:t>hardwareVersion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A42145" w:rsidRDefault="00286488" w14:paraId="39DBF6C7" w14:textId="7FB68A62">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286488" w14:paraId="4697106D" w14:textId="47A12DA4">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tcPr>
          <w:p w:rsidRPr="007E54E2" w:rsidR="00A42145" w:rsidP="00A42145" w:rsidRDefault="00A42145" w14:paraId="2C5E0129" w14:textId="2E8CE814">
            <w:pPr>
              <w:rPr>
                <w:sz w:val="24"/>
                <w:szCs w:val="24"/>
              </w:rPr>
            </w:pPr>
            <w:r w:rsidRPr="007E54E2">
              <w:rPr>
                <w:sz w:val="24"/>
                <w:szCs w:val="24"/>
              </w:rPr>
              <w:t>Phiên bản phần cứng của thiết bị Node</w:t>
            </w:r>
          </w:p>
        </w:tc>
      </w:tr>
      <w:tr w:rsidRPr="007E54E2" w:rsidR="00A42145" w:rsidTr="008531FB" w14:paraId="79586C7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A42145" w14:paraId="0B96FA9F" w14:textId="12AC670C">
            <w:pPr>
              <w:rPr>
                <w:sz w:val="24"/>
                <w:szCs w:val="24"/>
                <w:lang w:eastAsia="en-AU"/>
              </w:rPr>
            </w:pPr>
            <w:r w:rsidRPr="007E54E2">
              <w:rPr>
                <w:sz w:val="24"/>
                <w:szCs w:val="24"/>
                <w:lang w:eastAsia="en-AU"/>
              </w:rPr>
              <w:t>11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3A196E25" w14:textId="5F9DDD1E">
            <w:pPr>
              <w:rPr>
                <w:sz w:val="24"/>
                <w:szCs w:val="24"/>
              </w:rPr>
            </w:pPr>
            <w:r w:rsidRPr="007E54E2">
              <w:rPr>
                <w:sz w:val="24"/>
                <w:szCs w:val="24"/>
              </w:rPr>
              <w:t>location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A42145" w:rsidRDefault="00286488" w14:paraId="7CA346BF" w14:textId="7D2F208C">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286488" w14:paraId="1EDE0E44" w14:textId="1B9AAE43">
            <w:pPr>
              <w:jc w:val="center"/>
              <w:rPr>
                <w:sz w:val="24"/>
                <w:szCs w:val="24"/>
                <w:lang w:eastAsia="en-AU"/>
              </w:rPr>
            </w:pPr>
            <w:r w:rsidRPr="007E54E2">
              <w:rPr>
                <w:sz w:val="24"/>
                <w:szCs w:val="24"/>
                <w:lang w:eastAsia="en-AU"/>
              </w:rPr>
              <w:t>2-32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47D60A5D" w14:textId="5AD8AFEA">
            <w:pPr>
              <w:rPr>
                <w:sz w:val="24"/>
                <w:szCs w:val="24"/>
              </w:rPr>
            </w:pPr>
            <w:r w:rsidRPr="007E54E2">
              <w:rPr>
                <w:sz w:val="24"/>
                <w:szCs w:val="24"/>
              </w:rPr>
              <w:t>Vị trí của thiết bị</w:t>
            </w:r>
          </w:p>
        </w:tc>
      </w:tr>
      <w:tr w:rsidRPr="007E54E2" w:rsidR="00A42145" w:rsidTr="008531FB" w14:paraId="23769DB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A42145" w14:paraId="3A42A41F" w14:textId="10AD8A73">
            <w:pPr>
              <w:rPr>
                <w:sz w:val="24"/>
                <w:szCs w:val="24"/>
                <w:lang w:eastAsia="en-AU"/>
              </w:rPr>
            </w:pPr>
            <w:r w:rsidRPr="007E54E2">
              <w:rPr>
                <w:sz w:val="24"/>
                <w:szCs w:val="24"/>
                <w:lang w:eastAsia="en-AU"/>
              </w:rPr>
              <w:t>12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299F0F35" w14:textId="44B468E2">
            <w:pPr>
              <w:rPr>
                <w:sz w:val="24"/>
                <w:szCs w:val="24"/>
              </w:rPr>
            </w:pPr>
            <w:r w:rsidRPr="007E54E2">
              <w:rPr>
                <w:sz w:val="24"/>
                <w:szCs w:val="24"/>
              </w:rPr>
              <w:t>upstream</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A42145" w:rsidRDefault="00286488" w14:paraId="561724D7" w14:textId="273854CB">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286488" w14:paraId="50ED3BF9" w14:textId="377A553D">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286488" w14:paraId="23933143" w14:textId="77777777">
            <w:pPr>
              <w:rPr>
                <w:sz w:val="24"/>
                <w:szCs w:val="24"/>
              </w:rPr>
            </w:pPr>
            <w:r w:rsidRPr="007E54E2">
              <w:rPr>
                <w:sz w:val="24"/>
                <w:szCs w:val="24"/>
              </w:rPr>
              <w:t>Thiết bị Upstream của Node.</w:t>
            </w:r>
          </w:p>
          <w:p w:rsidRPr="007E54E2" w:rsidR="00286488" w:rsidP="00A42145" w:rsidRDefault="00286488" w14:paraId="3822A091" w14:textId="0F1306BF">
            <w:pPr>
              <w:rPr>
                <w:sz w:val="24"/>
                <w:szCs w:val="24"/>
              </w:rPr>
            </w:pPr>
            <w:r w:rsidRPr="007E54E2">
              <w:rPr>
                <w:sz w:val="24"/>
                <w:szCs w:val="24"/>
              </w:rPr>
              <w:t>Định sạng string của MAC</w:t>
            </w:r>
            <w:r w:rsidR="002F4C35">
              <w:rPr>
                <w:sz w:val="24"/>
                <w:szCs w:val="24"/>
                <w:lang w:eastAsia="en-AU"/>
              </w:rPr>
              <w:t xml:space="preserve"> viết hoa, các octec cách nhau bởi dâu hai chấm ":". Ví dụ: AA:BB:CC:DD:EE:FF</w:t>
            </w:r>
          </w:p>
        </w:tc>
      </w:tr>
      <w:tr w:rsidRPr="007E54E2" w:rsidR="00A42145" w:rsidTr="008531FB" w14:paraId="5CA3348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A42145" w14:paraId="3E645F61" w14:textId="0F71C640">
            <w:pPr>
              <w:rPr>
                <w:sz w:val="24"/>
                <w:szCs w:val="24"/>
                <w:lang w:eastAsia="en-AU"/>
              </w:rPr>
            </w:pPr>
            <w:r w:rsidRPr="007E54E2">
              <w:rPr>
                <w:sz w:val="24"/>
                <w:szCs w:val="24"/>
                <w:lang w:eastAsia="en-AU"/>
              </w:rPr>
              <w:t>13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2BABDB37" w14:textId="05F781A1">
            <w:pPr>
              <w:rPr>
                <w:sz w:val="24"/>
                <w:szCs w:val="24"/>
              </w:rPr>
            </w:pPr>
            <w:r w:rsidRPr="007E54E2">
              <w:rPr>
                <w:sz w:val="24"/>
                <w:szCs w:val="24"/>
              </w:rPr>
              <w:t>nodeTxrate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A42145" w:rsidRDefault="00286488" w14:paraId="7B0591B0" w14:textId="71F6824E">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286488" w14:paraId="1FB2FC6F" w14:textId="773C597A">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308AEC97" w14:textId="6D23F56B">
            <w:pPr>
              <w:rPr>
                <w:sz w:val="24"/>
                <w:szCs w:val="24"/>
              </w:rPr>
            </w:pPr>
            <w:r w:rsidRPr="007E54E2">
              <w:rPr>
                <w:sz w:val="24"/>
                <w:szCs w:val="24"/>
              </w:rPr>
              <w:t>Physical Tx Rate của node</w:t>
            </w:r>
          </w:p>
        </w:tc>
      </w:tr>
      <w:tr w:rsidRPr="007E54E2" w:rsidR="00A42145" w:rsidTr="008531FB" w14:paraId="23BF339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A42145" w14:paraId="358BADD1" w14:textId="18F2AEE3">
            <w:pPr>
              <w:rPr>
                <w:sz w:val="24"/>
                <w:szCs w:val="24"/>
                <w:lang w:eastAsia="en-AU"/>
              </w:rPr>
            </w:pPr>
            <w:r w:rsidRPr="007E54E2">
              <w:rPr>
                <w:sz w:val="24"/>
                <w:szCs w:val="24"/>
                <w:lang w:eastAsia="en-AU"/>
              </w:rPr>
              <w:t>14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4A980AD5" w14:textId="3AB84C6A">
            <w:pPr>
              <w:rPr>
                <w:sz w:val="24"/>
                <w:szCs w:val="24"/>
              </w:rPr>
            </w:pPr>
            <w:r w:rsidRPr="007E54E2">
              <w:rPr>
                <w:sz w:val="24"/>
                <w:szCs w:val="24"/>
              </w:rPr>
              <w:t>nodeRxrate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A42145" w:rsidRDefault="00286488" w14:paraId="45E47A66" w14:textId="3FF75425">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286488" w14:paraId="69387FE8" w14:textId="57BBD36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378FD3DA" w14:textId="61B270B4">
            <w:pPr>
              <w:rPr>
                <w:sz w:val="24"/>
                <w:szCs w:val="24"/>
              </w:rPr>
            </w:pPr>
            <w:r w:rsidRPr="007E54E2">
              <w:rPr>
                <w:sz w:val="24"/>
                <w:szCs w:val="24"/>
              </w:rPr>
              <w:t>Physical Rx Rate của node</w:t>
            </w:r>
          </w:p>
        </w:tc>
      </w:tr>
      <w:tr w:rsidRPr="007E54E2" w:rsidR="00A42145" w:rsidTr="008531FB" w14:paraId="7AED779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A42145" w14:paraId="6B57B24C" w14:textId="05EF8B8A">
            <w:pPr>
              <w:rPr>
                <w:sz w:val="24"/>
                <w:szCs w:val="24"/>
                <w:lang w:eastAsia="en-AU"/>
              </w:rPr>
            </w:pPr>
            <w:r w:rsidRPr="007E54E2">
              <w:rPr>
                <w:sz w:val="24"/>
                <w:szCs w:val="24"/>
                <w:lang w:eastAsia="en-AU"/>
              </w:rPr>
              <w:t>15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1E5FED4C" w14:textId="5096455E">
            <w:pPr>
              <w:rPr>
                <w:sz w:val="24"/>
                <w:szCs w:val="24"/>
              </w:rPr>
            </w:pPr>
            <w:r w:rsidRPr="007E54E2">
              <w:rPr>
                <w:sz w:val="24"/>
                <w:szCs w:val="24"/>
              </w:rPr>
              <w:t>clientInfo</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A42145" w:rsidRDefault="00A42145" w14:paraId="611F2E6F" w14:textId="66CFF6A4">
            <w:pPr>
              <w:rPr>
                <w:bCs/>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A42145" w:rsidRDefault="00286488" w14:paraId="04455083" w14:textId="6236F804">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A42145" w:rsidRDefault="00A42145" w14:paraId="722E728D" w14:textId="77777777">
            <w:pPr>
              <w:rPr>
                <w:bCs/>
                <w:sz w:val="24"/>
                <w:szCs w:val="24"/>
                <w:lang w:eastAsia="en-AU"/>
              </w:rPr>
            </w:pPr>
          </w:p>
        </w:tc>
      </w:tr>
    </w:tbl>
    <w:p w:rsidR="008D4143" w:rsidP="008D4143" w:rsidRDefault="008D4143" w14:paraId="444E0D8D" w14:textId="083D774C"/>
    <w:tbl>
      <w:tblPr>
        <w:tblW w:w="9175" w:type="dxa"/>
        <w:tblLayout w:type="fixed"/>
        <w:tblLook w:val="0000" w:firstRow="0" w:lastRow="0" w:firstColumn="0" w:lastColumn="0" w:noHBand="0" w:noVBand="0"/>
      </w:tblPr>
      <w:tblGrid>
        <w:gridCol w:w="625"/>
        <w:gridCol w:w="1780"/>
        <w:gridCol w:w="992"/>
        <w:gridCol w:w="993"/>
        <w:gridCol w:w="4785"/>
      </w:tblGrid>
      <w:tr w:rsidRPr="007E54E2" w:rsidR="00CF0395" w:rsidTr="008531FB" w14:paraId="77A0E50A"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CF0395" w:rsidP="008531FB" w:rsidRDefault="00CF0395" w14:paraId="51926105" w14:textId="39E226B4">
            <w:pPr>
              <w:rPr>
                <w:b/>
                <w:bCs/>
                <w:sz w:val="24"/>
                <w:szCs w:val="24"/>
                <w:lang w:eastAsia="en-AU"/>
              </w:rPr>
            </w:pPr>
            <w:r w:rsidRPr="007E54E2">
              <w:rPr>
                <w:b/>
                <w:bCs/>
                <w:sz w:val="24"/>
                <w:szCs w:val="24"/>
                <w:lang w:eastAsia="en-AU"/>
              </w:rPr>
              <w:t>clientInfo object</w:t>
            </w:r>
          </w:p>
        </w:tc>
      </w:tr>
      <w:tr w:rsidRPr="007E54E2" w:rsidR="00CF0395" w:rsidTr="008531FB" w14:paraId="4E569B3F"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CF0395" w:rsidP="008531FB" w:rsidRDefault="00CF0395" w14:paraId="727FA3DF"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CF0395" w:rsidP="008531FB" w:rsidRDefault="00CF0395" w14:paraId="25BE89F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CF0395" w:rsidP="008531FB" w:rsidRDefault="00CF0395" w14:paraId="19BE93A2"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CF0395" w:rsidP="008531FB" w:rsidRDefault="00CF0395" w14:paraId="3F32605B"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CF0395" w:rsidP="008531FB" w:rsidRDefault="00CF0395" w14:paraId="0AA746DF" w14:textId="77777777">
            <w:pPr>
              <w:rPr>
                <w:b/>
                <w:bCs/>
                <w:sz w:val="24"/>
                <w:szCs w:val="24"/>
                <w:lang w:eastAsia="en-AU"/>
              </w:rPr>
            </w:pPr>
            <w:r w:rsidRPr="007E54E2">
              <w:rPr>
                <w:b/>
                <w:bCs/>
                <w:sz w:val="24"/>
                <w:szCs w:val="24"/>
                <w:lang w:eastAsia="en-AU"/>
              </w:rPr>
              <w:t>Description</w:t>
            </w:r>
          </w:p>
        </w:tc>
      </w:tr>
      <w:tr w:rsidRPr="007E54E2" w:rsidR="00CF0395" w:rsidTr="008531FB" w14:paraId="7AEDCF4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6B8EAF9A" w14:textId="004C8539">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5BF3A07A" w14:textId="6B68E088">
            <w:pPr>
              <w:rPr>
                <w:bCs/>
                <w:sz w:val="24"/>
                <w:szCs w:val="24"/>
                <w:lang w:eastAsia="en-AU"/>
              </w:rPr>
            </w:pPr>
            <w:r w:rsidRPr="007E54E2">
              <w:rPr>
                <w:sz w:val="24"/>
                <w:szCs w:val="24"/>
              </w:rPr>
              <w:t>hostName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2C605A23" w14:textId="2DC951D7">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076EC730" w14:textId="12D543E6">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3FDC2114" w14:textId="5DDB42AC">
            <w:pPr>
              <w:rPr>
                <w:bCs/>
                <w:sz w:val="24"/>
                <w:szCs w:val="24"/>
                <w:lang w:eastAsia="en-AU"/>
              </w:rPr>
            </w:pPr>
            <w:r w:rsidRPr="007E54E2">
              <w:rPr>
                <w:sz w:val="24"/>
                <w:szCs w:val="24"/>
              </w:rPr>
              <w:t>Tên của client</w:t>
            </w:r>
          </w:p>
        </w:tc>
      </w:tr>
      <w:tr w:rsidRPr="007E54E2" w:rsidR="00CF0395" w:rsidTr="008531FB" w14:paraId="714A6A3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0360741" w14:textId="67B82E79">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03C0F31A" w14:textId="28A4F54C">
            <w:pPr>
              <w:rPr>
                <w:bCs/>
                <w:sz w:val="24"/>
                <w:szCs w:val="24"/>
                <w:lang w:eastAsia="en-AU"/>
              </w:rPr>
            </w:pPr>
            <w:r w:rsidRPr="007E54E2">
              <w:rPr>
                <w:sz w:val="24"/>
                <w:szCs w:val="24"/>
              </w:rPr>
              <w:t>interfaceType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1C3ADF8D" w14:textId="0ED1E762">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99ED30E" w14:textId="697B9196">
            <w:pPr>
              <w:jc w:val="center"/>
              <w:rPr>
                <w:sz w:val="24"/>
                <w:szCs w:val="24"/>
                <w:lang w:eastAsia="en-AU"/>
              </w:rPr>
            </w:pPr>
            <w:r w:rsidRPr="007E54E2">
              <w:rPr>
                <w:sz w:val="24"/>
                <w:szCs w:val="24"/>
                <w:lang w:eastAsia="en-AU"/>
              </w:rPr>
              <w:t>0-2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5BFE5484" w14:textId="77777777">
            <w:pPr>
              <w:rPr>
                <w:sz w:val="24"/>
                <w:szCs w:val="24"/>
              </w:rPr>
            </w:pPr>
            <w:r w:rsidRPr="007E54E2">
              <w:rPr>
                <w:sz w:val="24"/>
                <w:szCs w:val="24"/>
              </w:rPr>
              <w:t>Loại kết nối của client</w:t>
            </w:r>
          </w:p>
          <w:p w:rsidRPr="007E54E2" w:rsidR="00CF0395" w:rsidP="008531FB" w:rsidRDefault="00CF0395" w14:paraId="5AC0D508" w14:textId="77777777">
            <w:pPr>
              <w:rPr>
                <w:sz w:val="24"/>
                <w:szCs w:val="24"/>
              </w:rPr>
            </w:pPr>
            <w:r w:rsidRPr="007E54E2">
              <w:rPr>
                <w:sz w:val="24"/>
                <w:szCs w:val="24"/>
              </w:rPr>
              <w:t>Giá trị:</w:t>
            </w:r>
          </w:p>
          <w:p w:rsidRPr="007E54E2" w:rsidR="00CF0395" w:rsidP="00CF0395" w:rsidRDefault="00CF0395" w14:paraId="39DC6E71" w14:textId="77777777">
            <w:pPr>
              <w:pStyle w:val="ListParagraph"/>
              <w:ind w:left="0"/>
              <w:rPr>
                <w:sz w:val="24"/>
                <w:szCs w:val="24"/>
              </w:rPr>
            </w:pPr>
            <w:r w:rsidRPr="007E54E2">
              <w:rPr>
                <w:sz w:val="24"/>
                <w:szCs w:val="24"/>
              </w:rPr>
              <w:t>0 = 2.4GHz</w:t>
            </w:r>
          </w:p>
          <w:p w:rsidRPr="007E54E2" w:rsidR="001856FE" w:rsidP="001856FE" w:rsidRDefault="00CF0395" w14:paraId="2CE913B9" w14:textId="77777777">
            <w:pPr>
              <w:pStyle w:val="ListParagraph"/>
              <w:ind w:left="0"/>
              <w:rPr>
                <w:sz w:val="24"/>
                <w:szCs w:val="24"/>
              </w:rPr>
            </w:pPr>
            <w:r w:rsidRPr="007E54E2">
              <w:rPr>
                <w:sz w:val="24"/>
                <w:szCs w:val="24"/>
              </w:rPr>
              <w:t>1</w:t>
            </w:r>
            <w:r w:rsidRPr="007E54E2" w:rsidR="001856FE">
              <w:rPr>
                <w:sz w:val="24"/>
                <w:szCs w:val="24"/>
              </w:rPr>
              <w:t xml:space="preserve"> </w:t>
            </w:r>
            <w:r w:rsidRPr="007E54E2">
              <w:rPr>
                <w:sz w:val="24"/>
                <w:szCs w:val="24"/>
              </w:rPr>
              <w:t>= 5 GHz</w:t>
            </w:r>
          </w:p>
          <w:p w:rsidRPr="007E54E2" w:rsidR="00CF0395" w:rsidP="001856FE" w:rsidRDefault="00CF0395" w14:paraId="7D1387B7" w14:textId="5B5D7F4A">
            <w:pPr>
              <w:pStyle w:val="ListParagraph"/>
              <w:ind w:left="0"/>
              <w:rPr>
                <w:bCs/>
                <w:sz w:val="24"/>
                <w:szCs w:val="24"/>
                <w:lang w:eastAsia="en-AU"/>
              </w:rPr>
            </w:pPr>
            <w:r w:rsidRPr="007E54E2">
              <w:rPr>
                <w:sz w:val="24"/>
                <w:szCs w:val="24"/>
              </w:rPr>
              <w:t>2= Ethernet</w:t>
            </w:r>
          </w:p>
        </w:tc>
      </w:tr>
      <w:tr w:rsidRPr="007E54E2" w:rsidR="00CF0395" w:rsidTr="008531FB" w14:paraId="003EBA9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4ED8DD99" w14:textId="414898D3">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70BA23E6" w14:textId="0A8A81AD">
            <w:pPr>
              <w:rPr>
                <w:bCs/>
                <w:sz w:val="24"/>
                <w:szCs w:val="24"/>
                <w:lang w:eastAsia="en-AU"/>
              </w:rPr>
            </w:pPr>
            <w:r w:rsidRPr="007E54E2">
              <w:rPr>
                <w:sz w:val="24"/>
                <w:szCs w:val="24"/>
              </w:rPr>
              <w:t>clientIp</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30002F48" w14:textId="08FA5BD4">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1222B965" w14:textId="7A07F079">
            <w:pPr>
              <w:jc w:val="center"/>
              <w:rPr>
                <w:sz w:val="24"/>
                <w:szCs w:val="24"/>
                <w:lang w:eastAsia="en-AU"/>
              </w:rPr>
            </w:pPr>
            <w:r w:rsidRPr="007E54E2">
              <w:rPr>
                <w:sz w:val="24"/>
                <w:szCs w:val="24"/>
                <w:lang w:eastAsia="en-AU"/>
              </w:rPr>
              <w:t>64</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592F222B" w14:textId="268B979E">
            <w:pPr>
              <w:rPr>
                <w:bCs/>
                <w:sz w:val="24"/>
                <w:szCs w:val="24"/>
                <w:lang w:eastAsia="en-AU"/>
              </w:rPr>
            </w:pPr>
            <w:r w:rsidRPr="007E54E2">
              <w:rPr>
                <w:sz w:val="24"/>
                <w:szCs w:val="24"/>
              </w:rPr>
              <w:t>Địa chỉ IP của client</w:t>
            </w:r>
          </w:p>
        </w:tc>
      </w:tr>
      <w:tr w:rsidRPr="007E54E2" w:rsidR="00CF0395" w:rsidTr="008531FB" w14:paraId="07EF241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01890D13" w14:textId="38563659">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01C739B2" w14:textId="73830E69">
            <w:pPr>
              <w:rPr>
                <w:bCs/>
                <w:sz w:val="24"/>
                <w:szCs w:val="24"/>
                <w:lang w:eastAsia="en-AU"/>
              </w:rPr>
            </w:pPr>
            <w:r w:rsidRPr="007E54E2">
              <w:rPr>
                <w:sz w:val="24"/>
                <w:szCs w:val="24"/>
              </w:rPr>
              <w:t>clientMac</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52FD0E75" w14:textId="05E16DD3">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512084C8" w14:textId="7982ACF5">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6792DB2C" w14:textId="54E52F31">
            <w:pPr>
              <w:rPr>
                <w:bCs/>
                <w:sz w:val="24"/>
                <w:szCs w:val="24"/>
                <w:lang w:eastAsia="en-AU"/>
              </w:rPr>
            </w:pPr>
            <w:r w:rsidRPr="007E54E2">
              <w:rPr>
                <w:sz w:val="24"/>
                <w:szCs w:val="24"/>
              </w:rPr>
              <w:t>Địa chỉ MAC của client</w:t>
            </w:r>
          </w:p>
        </w:tc>
      </w:tr>
      <w:tr w:rsidRPr="007E54E2" w:rsidR="00CF0395" w:rsidTr="008531FB" w14:paraId="27A2159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7C495369" w14:textId="0AAA5608">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2411CC0C" w14:textId="05B97EFB">
            <w:pPr>
              <w:rPr>
                <w:bCs/>
                <w:sz w:val="24"/>
                <w:szCs w:val="24"/>
                <w:lang w:eastAsia="en-AU"/>
              </w:rPr>
            </w:pPr>
            <w:r w:rsidRPr="007E54E2">
              <w:rPr>
                <w:sz w:val="24"/>
                <w:szCs w:val="24"/>
              </w:rPr>
              <w:t>clientRssi</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CF0395" w:rsidP="008531FB" w:rsidRDefault="00CF0395" w14:paraId="59CDA739" w14:textId="48D184FE">
            <w:pPr>
              <w:rPr>
                <w:bCs/>
                <w:sz w:val="24"/>
                <w:szCs w:val="24"/>
                <w:lang w:eastAsia="en-AU"/>
              </w:rPr>
            </w:pPr>
            <w:r w:rsidRPr="007E54E2">
              <w:rPr>
                <w:bCs/>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CF0395" w:rsidP="008531FB" w:rsidRDefault="00CF0395" w14:paraId="41951EC2" w14:textId="47C5FC12">
            <w:pPr>
              <w:jc w:val="center"/>
              <w:rPr>
                <w:sz w:val="24"/>
                <w:szCs w:val="24"/>
                <w:lang w:eastAsia="en-AU"/>
              </w:rPr>
            </w:pPr>
            <w:r w:rsidRPr="007E54E2">
              <w:rPr>
                <w:sz w:val="24"/>
                <w:szCs w:val="24"/>
                <w:lang w:eastAsia="en-AU"/>
              </w:rPr>
              <w:t>-127–0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CF0395" w:rsidP="008531FB" w:rsidRDefault="00CF0395" w14:paraId="10C9C548" w14:textId="44545219">
            <w:pPr>
              <w:rPr>
                <w:bCs/>
                <w:sz w:val="24"/>
                <w:szCs w:val="24"/>
                <w:lang w:eastAsia="en-AU"/>
              </w:rPr>
            </w:pPr>
            <w:r w:rsidRPr="007E54E2">
              <w:rPr>
                <w:sz w:val="24"/>
                <w:szCs w:val="24"/>
              </w:rPr>
              <w:t>Chất lượng kết nối hiện tại. Gửi lên giá trị khi Client Online. Không gửi giá trị khi Client offline</w:t>
            </w:r>
          </w:p>
        </w:tc>
      </w:tr>
      <w:tr w:rsidRPr="007E54E2" w:rsidR="00A42145" w:rsidTr="008531FB" w14:paraId="24A68D2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8531FB" w:rsidRDefault="00A42145" w14:paraId="7D42B0FA" w14:textId="5686F468">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8531FB" w:rsidRDefault="00A42145" w14:paraId="028C6CB9" w14:textId="627750C1">
            <w:pPr>
              <w:rPr>
                <w:sz w:val="24"/>
                <w:szCs w:val="24"/>
              </w:rPr>
            </w:pPr>
            <w:r w:rsidRPr="007E54E2">
              <w:rPr>
                <w:sz w:val="24"/>
                <w:szCs w:val="24"/>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8531FB" w:rsidRDefault="00286488" w14:paraId="60339919" w14:textId="478A3FF5">
            <w:pPr>
              <w:rPr>
                <w:bCs/>
                <w:sz w:val="24"/>
                <w:szCs w:val="24"/>
                <w:lang w:eastAsia="en-AU"/>
              </w:rPr>
            </w:pPr>
            <w:r w:rsidRPr="007E54E2">
              <w:rPr>
                <w:bCs/>
                <w:sz w:val="24"/>
                <w:szCs w:val="24"/>
                <w:lang w:eastAsia="en-AU"/>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8531FB" w:rsidRDefault="001856FE" w14:paraId="36852E26" w14:textId="7AA4043B">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8531FB" w:rsidRDefault="00A42145" w14:paraId="4B9AB727" w14:textId="77777777">
            <w:pPr>
              <w:rPr>
                <w:sz w:val="24"/>
                <w:szCs w:val="24"/>
              </w:rPr>
            </w:pPr>
            <w:r w:rsidRPr="007E54E2">
              <w:rPr>
                <w:sz w:val="24"/>
                <w:szCs w:val="24"/>
              </w:rPr>
              <w:t>Trạng thái của client</w:t>
            </w:r>
            <w:r w:rsidRPr="007E54E2" w:rsidR="00286488">
              <w:rPr>
                <w:sz w:val="24"/>
                <w:szCs w:val="24"/>
              </w:rPr>
              <w:t>.</w:t>
            </w:r>
          </w:p>
          <w:p w:rsidRPr="007E54E2" w:rsidR="00286488" w:rsidP="00286488" w:rsidRDefault="001856FE" w14:paraId="46521207" w14:textId="0B206A31">
            <w:pPr>
              <w:pStyle w:val="ListParagraph"/>
              <w:ind w:left="0"/>
              <w:rPr>
                <w:sz w:val="24"/>
                <w:szCs w:val="24"/>
              </w:rPr>
            </w:pPr>
            <w:r w:rsidRPr="007E54E2">
              <w:rPr>
                <w:sz w:val="24"/>
                <w:szCs w:val="24"/>
              </w:rPr>
              <w:t>t</w:t>
            </w:r>
            <w:r w:rsidRPr="007E54E2" w:rsidR="00286488">
              <w:rPr>
                <w:sz w:val="24"/>
                <w:szCs w:val="24"/>
              </w:rPr>
              <w:t>rue: Online</w:t>
            </w:r>
          </w:p>
          <w:p w:rsidRPr="007E54E2" w:rsidR="00286488" w:rsidP="00286488" w:rsidRDefault="001856FE" w14:paraId="2E483F06" w14:textId="5CAE2AA2">
            <w:pPr>
              <w:rPr>
                <w:sz w:val="24"/>
                <w:szCs w:val="24"/>
              </w:rPr>
            </w:pPr>
            <w:r w:rsidRPr="007E54E2">
              <w:rPr>
                <w:sz w:val="24"/>
                <w:szCs w:val="24"/>
              </w:rPr>
              <w:t>f</w:t>
            </w:r>
            <w:r w:rsidRPr="007E54E2" w:rsidR="00286488">
              <w:rPr>
                <w:sz w:val="24"/>
                <w:szCs w:val="24"/>
              </w:rPr>
              <w:t>a</w:t>
            </w:r>
            <w:r w:rsidRPr="007E54E2">
              <w:rPr>
                <w:sz w:val="24"/>
                <w:szCs w:val="24"/>
              </w:rPr>
              <w:t>lse: Off</w:t>
            </w:r>
            <w:r w:rsidRPr="007E54E2" w:rsidR="00286488">
              <w:rPr>
                <w:sz w:val="24"/>
                <w:szCs w:val="24"/>
              </w:rPr>
              <w:t>line</w:t>
            </w:r>
          </w:p>
        </w:tc>
      </w:tr>
      <w:tr w:rsidRPr="007E54E2" w:rsidR="00A42145" w:rsidTr="008531FB" w14:paraId="1D1FC21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8531FB" w:rsidRDefault="00A42145" w14:paraId="690D46A3" w14:textId="7A111CD0">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8531FB" w:rsidRDefault="00A42145" w14:paraId="3D5BC7F0" w14:textId="2E5CCD3A">
            <w:pPr>
              <w:rPr>
                <w:sz w:val="24"/>
                <w:szCs w:val="24"/>
              </w:rPr>
            </w:pPr>
            <w:r w:rsidRPr="007E54E2">
              <w:rPr>
                <w:sz w:val="24"/>
                <w:szCs w:val="24"/>
              </w:rPr>
              <w:t>clientTxrate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8531FB" w:rsidRDefault="00286488" w14:paraId="05120B2C" w14:textId="1818E2F0">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8531FB" w:rsidRDefault="00286488" w14:paraId="20434751" w14:textId="65676BD1">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8531FB" w:rsidRDefault="00A42145" w14:paraId="5013A7F8" w14:textId="6FFC6ABA">
            <w:pPr>
              <w:rPr>
                <w:sz w:val="24"/>
                <w:szCs w:val="24"/>
              </w:rPr>
            </w:pPr>
            <w:r w:rsidRPr="007E54E2">
              <w:rPr>
                <w:sz w:val="24"/>
                <w:szCs w:val="24"/>
              </w:rPr>
              <w:t>Physical Tx Rate của client</w:t>
            </w:r>
          </w:p>
        </w:tc>
      </w:tr>
      <w:tr w:rsidRPr="007E54E2" w:rsidR="00A42145" w:rsidTr="008531FB" w14:paraId="751B4C9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A42145" w:rsidP="008531FB" w:rsidRDefault="00A42145" w14:paraId="7E8AC1B8" w14:textId="226D3D22">
            <w:pPr>
              <w:rPr>
                <w:sz w:val="24"/>
                <w:szCs w:val="24"/>
                <w:lang w:eastAsia="en-AU"/>
              </w:rPr>
            </w:pPr>
            <w:r w:rsidRPr="007E54E2">
              <w:rPr>
                <w:sz w:val="24"/>
                <w:szCs w:val="24"/>
                <w:lang w:eastAsia="en-AU"/>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8531FB" w:rsidRDefault="00A42145" w14:paraId="2C36A4A9" w14:textId="415A4BD7">
            <w:pPr>
              <w:rPr>
                <w:sz w:val="24"/>
                <w:szCs w:val="24"/>
              </w:rPr>
            </w:pPr>
            <w:r w:rsidRPr="007E54E2">
              <w:rPr>
                <w:sz w:val="24"/>
                <w:szCs w:val="24"/>
              </w:rPr>
              <w:t>clientRxrate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A42145" w:rsidP="008531FB" w:rsidRDefault="00286488" w14:paraId="4757A1C3" w14:textId="26CA6196">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A42145" w:rsidP="008531FB" w:rsidRDefault="00286488" w14:paraId="07E5A2CA" w14:textId="05C465E6">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A42145" w:rsidP="008531FB" w:rsidRDefault="00A42145" w14:paraId="0FA2D6E8" w14:textId="4700E539">
            <w:pPr>
              <w:rPr>
                <w:sz w:val="24"/>
                <w:szCs w:val="24"/>
              </w:rPr>
            </w:pPr>
            <w:r w:rsidRPr="007E54E2">
              <w:rPr>
                <w:sz w:val="24"/>
                <w:szCs w:val="24"/>
              </w:rPr>
              <w:t>Physical Rx Rate của client</w:t>
            </w:r>
          </w:p>
        </w:tc>
      </w:tr>
    </w:tbl>
    <w:p w:rsidR="00CF0395" w:rsidP="008D4143" w:rsidRDefault="00CF0395" w14:paraId="675E3057" w14:textId="71C25219"/>
    <w:p w:rsidR="008D4143" w:rsidP="008D4143" w:rsidRDefault="008D4143" w14:paraId="016AC466" w14:textId="77777777">
      <w:pPr>
        <w:pStyle w:val="Heading3"/>
      </w:pPr>
      <w:bookmarkStart w:name="_Toc113352780" w:id="213"/>
      <w:r>
        <w:t>Example</w:t>
      </w:r>
      <w:bookmarkEnd w:id="213"/>
    </w:p>
    <w:p w:rsidR="008D4143" w:rsidP="008D4143" w:rsidRDefault="008D4143" w14:paraId="77FD3F4A" w14:textId="77777777">
      <w:pPr>
        <w:rPr>
          <w:b/>
        </w:rPr>
      </w:pPr>
      <w:r>
        <w:rPr>
          <w:b/>
        </w:rPr>
        <w:t>Request:</w:t>
      </w:r>
    </w:p>
    <w:p w:rsidRPr="00960690" w:rsidR="008D4143" w:rsidP="008D4143" w:rsidRDefault="008D4143" w14:paraId="4971E99A" w14:textId="77777777">
      <w:pPr>
        <w:rPr>
          <w:i/>
          <w:u w:val="single"/>
        </w:rPr>
      </w:pPr>
      <w:r w:rsidRPr="00960690">
        <w:rPr>
          <w:u w:val="single"/>
        </w:rPr>
        <w:t>https://192.168.88.1:9000</w:t>
      </w:r>
      <w:r>
        <w:rPr>
          <w:u w:val="single"/>
        </w:rPr>
        <w:t>/onelinkagent</w:t>
      </w:r>
    </w:p>
    <w:p w:rsidR="009E2435" w:rsidP="009E2435" w:rsidRDefault="009E2435" w14:paraId="19D3D3E2" w14:textId="77777777">
      <w:r>
        <w:t>{</w:t>
      </w:r>
    </w:p>
    <w:p w:rsidR="009E2435" w:rsidP="009E2435" w:rsidRDefault="009E2435" w14:paraId="6E743CFF" w14:textId="77777777">
      <w:r>
        <w:tab/>
      </w:r>
      <w:r>
        <w:t>"action": "topology",</w:t>
      </w:r>
    </w:p>
    <w:p w:rsidR="009E2435" w:rsidP="009E2435" w:rsidRDefault="009E2435" w14:paraId="7C54EFCE" w14:textId="654F7FCE">
      <w:r>
        <w:tab/>
      </w:r>
      <w:r>
        <w:t xml:space="preserve">"requestId": </w:t>
      </w:r>
      <w:r w:rsidR="00FA141F">
        <w:t>&lt;requestId&gt;</w:t>
      </w:r>
    </w:p>
    <w:p w:rsidR="008D4143" w:rsidP="009E2435" w:rsidRDefault="009E2435" w14:paraId="321B97BB" w14:textId="6180A4B3">
      <w:r>
        <w:t>}</w:t>
      </w:r>
    </w:p>
    <w:p w:rsidRPr="00961994" w:rsidR="008D4143" w:rsidP="008D4143" w:rsidRDefault="008D4143" w14:paraId="6798B227" w14:textId="77777777">
      <w:pPr>
        <w:rPr>
          <w:b/>
        </w:rPr>
      </w:pPr>
      <w:r>
        <w:rPr>
          <w:b/>
        </w:rPr>
        <w:t>Response:</w:t>
      </w:r>
    </w:p>
    <w:p w:rsidR="009E2435" w:rsidP="009E2435" w:rsidRDefault="009E2435" w14:paraId="38740587" w14:textId="77777777">
      <w:r>
        <w:t>{</w:t>
      </w:r>
    </w:p>
    <w:p w:rsidR="009E2435" w:rsidP="009E2435" w:rsidRDefault="009E2435" w14:paraId="5604DEC3" w14:textId="77777777">
      <w:r>
        <w:tab/>
      </w:r>
      <w:r>
        <w:t>"status": 0,</w:t>
      </w:r>
    </w:p>
    <w:p w:rsidR="009E2435" w:rsidP="009E2435" w:rsidRDefault="009E2435" w14:paraId="13E2CD10" w14:textId="77777777">
      <w:r>
        <w:tab/>
      </w:r>
      <w:r>
        <w:t>"message": "Success",</w:t>
      </w:r>
    </w:p>
    <w:p w:rsidR="009E2435" w:rsidP="009E2435" w:rsidRDefault="009E2435" w14:paraId="7EE199B4" w14:textId="762CDA81">
      <w:r>
        <w:tab/>
      </w:r>
      <w:r>
        <w:t xml:space="preserve">"requestId": </w:t>
      </w:r>
      <w:r w:rsidR="00FA141F">
        <w:t>&lt;requestId&gt;</w:t>
      </w:r>
      <w:r>
        <w:t>,</w:t>
      </w:r>
    </w:p>
    <w:p w:rsidR="009E2435" w:rsidP="009E2435" w:rsidRDefault="009E2435" w14:paraId="2FD285C1" w14:textId="77777777">
      <w:r>
        <w:tab/>
      </w:r>
      <w:r>
        <w:t>"data": {</w:t>
      </w:r>
    </w:p>
    <w:p w:rsidR="009E2435" w:rsidP="009E2435" w:rsidRDefault="009E2435" w14:paraId="3A61FE3A" w14:textId="77777777">
      <w:r>
        <w:tab/>
      </w:r>
      <w:r>
        <w:tab/>
      </w:r>
      <w:r>
        <w:t>"action": "topology",</w:t>
      </w:r>
    </w:p>
    <w:p w:rsidR="009E2435" w:rsidP="009E2435" w:rsidRDefault="009E2435" w14:paraId="5C62CAFD" w14:textId="77777777">
      <w:r>
        <w:tab/>
      </w:r>
      <w:r>
        <w:tab/>
      </w:r>
      <w:r>
        <w:t>"nodeNum": "&lt;nodeNum&gt;",</w:t>
      </w:r>
    </w:p>
    <w:p w:rsidR="009E2435" w:rsidP="009E2435" w:rsidRDefault="009E2435" w14:paraId="55123688" w14:textId="77777777">
      <w:r>
        <w:tab/>
      </w:r>
      <w:r>
        <w:tab/>
      </w:r>
      <w:r>
        <w:t>"clientNum": "&lt;clientNum&gt;",</w:t>
      </w:r>
    </w:p>
    <w:p w:rsidR="009E2435" w:rsidP="009E2435" w:rsidRDefault="009E2435" w14:paraId="36C2EB74" w14:textId="77777777">
      <w:r>
        <w:tab/>
      </w:r>
      <w:r>
        <w:tab/>
      </w:r>
      <w:r>
        <w:t>"results": [{</w:t>
      </w:r>
    </w:p>
    <w:p w:rsidR="009E2435" w:rsidP="009E2435" w:rsidRDefault="009E2435" w14:paraId="6ECF9821" w14:textId="77777777">
      <w:r>
        <w:tab/>
      </w:r>
      <w:r>
        <w:tab/>
      </w:r>
      <w:r>
        <w:tab/>
      </w:r>
      <w:r>
        <w:tab/>
      </w:r>
      <w:r>
        <w:t>"nodeName": "&lt;nodeName &gt;",</w:t>
      </w:r>
    </w:p>
    <w:p w:rsidR="009E2435" w:rsidP="009E2435" w:rsidRDefault="009E2435" w14:paraId="2D0C25C5" w14:textId="77777777">
      <w:r>
        <w:tab/>
      </w:r>
      <w:r>
        <w:tab/>
      </w:r>
      <w:r>
        <w:tab/>
      </w:r>
      <w:r>
        <w:tab/>
      </w:r>
      <w:r>
        <w:t>"modelName": "&lt;modelName&gt;",</w:t>
      </w:r>
    </w:p>
    <w:p w:rsidR="009E2435" w:rsidP="009E2435" w:rsidRDefault="009E2435" w14:paraId="4611D31A" w14:textId="77777777">
      <w:r>
        <w:tab/>
      </w:r>
      <w:r>
        <w:tab/>
      </w:r>
      <w:r>
        <w:tab/>
      </w:r>
      <w:r>
        <w:tab/>
      </w:r>
      <w:r>
        <w:t>"firmwareVersion": "&lt;firmwareVersion&gt;",</w:t>
      </w:r>
    </w:p>
    <w:p w:rsidR="009E2435" w:rsidP="009E2435" w:rsidRDefault="009E2435" w14:paraId="34DC72CC" w14:textId="77777777">
      <w:r>
        <w:tab/>
      </w:r>
      <w:r>
        <w:tab/>
      </w:r>
      <w:r>
        <w:tab/>
      </w:r>
      <w:r>
        <w:tab/>
      </w:r>
      <w:r>
        <w:t>"nodeMac": "&lt;nodeMac&gt;",</w:t>
      </w:r>
    </w:p>
    <w:p w:rsidR="009E2435" w:rsidP="009E2435" w:rsidRDefault="009E2435" w14:paraId="082CDA99" w14:textId="77777777">
      <w:r>
        <w:tab/>
      </w:r>
      <w:r>
        <w:tab/>
      </w:r>
      <w:r>
        <w:tab/>
      </w:r>
      <w:r>
        <w:tab/>
      </w:r>
      <w:r>
        <w:t>"serialNumber": "&lt;serialNumber&gt;",</w:t>
      </w:r>
    </w:p>
    <w:p w:rsidR="009E2435" w:rsidP="009E2435" w:rsidRDefault="009E2435" w14:paraId="3BCAD4EE" w14:textId="77777777">
      <w:r>
        <w:tab/>
      </w:r>
      <w:r>
        <w:tab/>
      </w:r>
      <w:r>
        <w:tab/>
      </w:r>
      <w:r>
        <w:tab/>
      </w:r>
      <w:r>
        <w:t>"nodeIp": "&lt;nodeIp&gt;",</w:t>
      </w:r>
    </w:p>
    <w:p w:rsidR="009E2435" w:rsidP="009E2435" w:rsidRDefault="009E2435" w14:paraId="6F5794E3" w14:textId="77777777">
      <w:r>
        <w:tab/>
      </w:r>
      <w:r>
        <w:tab/>
      </w:r>
      <w:r>
        <w:tab/>
      </w:r>
      <w:r>
        <w:tab/>
      </w:r>
      <w:r>
        <w:t>"deviceType": "&lt;deviceType&gt;",</w:t>
      </w:r>
    </w:p>
    <w:p w:rsidR="009E2435" w:rsidP="009E2435" w:rsidRDefault="009E2435" w14:paraId="0DF7ADEC" w14:textId="77777777">
      <w:r>
        <w:tab/>
      </w:r>
      <w:r>
        <w:tab/>
      </w:r>
      <w:r>
        <w:tab/>
      </w:r>
      <w:r>
        <w:tab/>
      </w:r>
      <w:r>
        <w:t>"connectType": "&lt;connectType&gt;",</w:t>
      </w:r>
    </w:p>
    <w:p w:rsidR="009E2435" w:rsidP="009E2435" w:rsidRDefault="009E2435" w14:paraId="71D7E81C" w14:textId="77777777">
      <w:r>
        <w:tab/>
      </w:r>
      <w:r>
        <w:tab/>
      </w:r>
      <w:r>
        <w:tab/>
      </w:r>
      <w:r>
        <w:tab/>
      </w:r>
      <w:r>
        <w:t>"nodeRssi": "&lt;nodeRssi&gt;",</w:t>
      </w:r>
    </w:p>
    <w:p w:rsidR="009E2435" w:rsidP="009E2435" w:rsidRDefault="009E2435" w14:paraId="02F06EEA" w14:textId="77777777">
      <w:r>
        <w:tab/>
      </w:r>
      <w:r>
        <w:tab/>
      </w:r>
      <w:r>
        <w:tab/>
      </w:r>
      <w:r>
        <w:tab/>
      </w:r>
      <w:r>
        <w:t>"clientInfo": [{</w:t>
      </w:r>
    </w:p>
    <w:p w:rsidR="009E2435" w:rsidP="009E2435" w:rsidRDefault="009E2435" w14:paraId="5CDBBA7B" w14:textId="77777777">
      <w:r>
        <w:tab/>
      </w:r>
      <w:r>
        <w:tab/>
      </w:r>
      <w:r>
        <w:tab/>
      </w:r>
      <w:r>
        <w:tab/>
      </w:r>
      <w:r>
        <w:tab/>
      </w:r>
      <w:r>
        <w:tab/>
      </w:r>
      <w:r>
        <w:t>"hostName": "&lt;hostName&gt;",</w:t>
      </w:r>
    </w:p>
    <w:p w:rsidR="009E2435" w:rsidP="009E2435" w:rsidRDefault="009E2435" w14:paraId="748DF8B8" w14:textId="77777777">
      <w:r>
        <w:tab/>
      </w:r>
      <w:r>
        <w:tab/>
      </w:r>
      <w:r>
        <w:tab/>
      </w:r>
      <w:r>
        <w:tab/>
      </w:r>
      <w:r>
        <w:tab/>
      </w:r>
      <w:r>
        <w:tab/>
      </w:r>
      <w:r>
        <w:t>"interfaceType": "interfaceType",</w:t>
      </w:r>
    </w:p>
    <w:p w:rsidR="009E2435" w:rsidP="009E2435" w:rsidRDefault="009E2435" w14:paraId="058B9B3D" w14:textId="77777777">
      <w:r>
        <w:tab/>
      </w:r>
      <w:r>
        <w:tab/>
      </w:r>
      <w:r>
        <w:tab/>
      </w:r>
      <w:r>
        <w:tab/>
      </w:r>
      <w:r>
        <w:tab/>
      </w:r>
      <w:r>
        <w:tab/>
      </w:r>
      <w:r>
        <w:t>"clientIp": "&lt;clientIp&gt;",</w:t>
      </w:r>
    </w:p>
    <w:p w:rsidR="009E2435" w:rsidP="009E2435" w:rsidRDefault="009E2435" w14:paraId="57CF3851" w14:textId="77777777">
      <w:r>
        <w:lastRenderedPageBreak/>
        <w:tab/>
      </w:r>
      <w:r>
        <w:tab/>
      </w:r>
      <w:r>
        <w:tab/>
      </w:r>
      <w:r>
        <w:tab/>
      </w:r>
      <w:r>
        <w:tab/>
      </w:r>
      <w:r>
        <w:tab/>
      </w:r>
      <w:r>
        <w:t>"clientMac": "&lt;clientMac&gt;",</w:t>
      </w:r>
    </w:p>
    <w:p w:rsidR="009E2435" w:rsidP="009E2435" w:rsidRDefault="009E2435" w14:paraId="43B06E5E" w14:textId="77777777">
      <w:r>
        <w:tab/>
      </w:r>
      <w:r>
        <w:tab/>
      </w:r>
      <w:r>
        <w:tab/>
      </w:r>
      <w:r>
        <w:tab/>
      </w:r>
      <w:r>
        <w:tab/>
      </w:r>
      <w:r>
        <w:tab/>
      </w:r>
      <w:r>
        <w:t>"clientRssi": "&lt;clientRssi&gt;"</w:t>
      </w:r>
    </w:p>
    <w:p w:rsidR="009E2435" w:rsidP="009E2435" w:rsidRDefault="009E2435" w14:paraId="6286D80D" w14:textId="77777777">
      <w:r>
        <w:tab/>
      </w:r>
      <w:r>
        <w:tab/>
      </w:r>
      <w:r>
        <w:tab/>
      </w:r>
      <w:r>
        <w:tab/>
      </w:r>
      <w:r>
        <w:tab/>
      </w:r>
      <w:r>
        <w:t>}, {</w:t>
      </w:r>
    </w:p>
    <w:p w:rsidR="009E2435" w:rsidP="009E2435" w:rsidRDefault="009E2435" w14:paraId="6A1B44A2" w14:textId="77777777">
      <w:r>
        <w:tab/>
      </w:r>
      <w:r>
        <w:tab/>
      </w:r>
      <w:r>
        <w:tab/>
      </w:r>
      <w:r>
        <w:tab/>
      </w:r>
      <w:r>
        <w:tab/>
      </w:r>
      <w:r>
        <w:tab/>
      </w:r>
      <w:r>
        <w:t>"hostName": "&lt;hostName&gt;",</w:t>
      </w:r>
    </w:p>
    <w:p w:rsidR="009E2435" w:rsidP="009E2435" w:rsidRDefault="009E2435" w14:paraId="3324F9DB" w14:textId="77777777">
      <w:r>
        <w:tab/>
      </w:r>
      <w:r>
        <w:tab/>
      </w:r>
      <w:r>
        <w:tab/>
      </w:r>
      <w:r>
        <w:tab/>
      </w:r>
      <w:r>
        <w:tab/>
      </w:r>
      <w:r>
        <w:tab/>
      </w:r>
      <w:r>
        <w:t>"interfaceType": "interfaceType",</w:t>
      </w:r>
    </w:p>
    <w:p w:rsidR="009E2435" w:rsidP="009E2435" w:rsidRDefault="009E2435" w14:paraId="2C921BD4" w14:textId="77777777">
      <w:r>
        <w:tab/>
      </w:r>
      <w:r>
        <w:tab/>
      </w:r>
      <w:r>
        <w:tab/>
      </w:r>
      <w:r>
        <w:tab/>
      </w:r>
      <w:r>
        <w:tab/>
      </w:r>
      <w:r>
        <w:tab/>
      </w:r>
      <w:r>
        <w:t>"clientIp": "&lt;clientIp&gt;",</w:t>
      </w:r>
    </w:p>
    <w:p w:rsidR="009E2435" w:rsidP="009E2435" w:rsidRDefault="009E2435" w14:paraId="7C42629D" w14:textId="77777777">
      <w:r>
        <w:tab/>
      </w:r>
      <w:r>
        <w:tab/>
      </w:r>
      <w:r>
        <w:tab/>
      </w:r>
      <w:r>
        <w:tab/>
      </w:r>
      <w:r>
        <w:tab/>
      </w:r>
      <w:r>
        <w:tab/>
      </w:r>
      <w:r>
        <w:t>"clientMac": "&lt;clientMac&gt;",</w:t>
      </w:r>
    </w:p>
    <w:p w:rsidR="009E2435" w:rsidP="009E2435" w:rsidRDefault="009E2435" w14:paraId="19CE0FA2" w14:textId="77777777">
      <w:r>
        <w:tab/>
      </w:r>
      <w:r>
        <w:tab/>
      </w:r>
      <w:r>
        <w:tab/>
      </w:r>
      <w:r>
        <w:tab/>
      </w:r>
      <w:r>
        <w:tab/>
      </w:r>
      <w:r>
        <w:tab/>
      </w:r>
      <w:r>
        <w:t>"clientRssi": "&lt;clientRssi&gt;"</w:t>
      </w:r>
    </w:p>
    <w:p w:rsidR="009E2435" w:rsidP="009E2435" w:rsidRDefault="009E2435" w14:paraId="113A713A" w14:textId="77777777">
      <w:r>
        <w:tab/>
      </w:r>
      <w:r>
        <w:tab/>
      </w:r>
      <w:r>
        <w:tab/>
      </w:r>
      <w:r>
        <w:tab/>
      </w:r>
      <w:r>
        <w:tab/>
      </w:r>
      <w:r>
        <w:t>}</w:t>
      </w:r>
    </w:p>
    <w:p w:rsidR="009E2435" w:rsidP="009E2435" w:rsidRDefault="009E2435" w14:paraId="0A167A77" w14:textId="77777777">
      <w:r>
        <w:tab/>
      </w:r>
      <w:r>
        <w:tab/>
      </w:r>
      <w:r>
        <w:tab/>
      </w:r>
      <w:r>
        <w:tab/>
      </w:r>
      <w:r>
        <w:t>]</w:t>
      </w:r>
    </w:p>
    <w:p w:rsidR="009E2435" w:rsidP="009E2435" w:rsidRDefault="009E2435" w14:paraId="1B64EA25" w14:textId="77777777">
      <w:r>
        <w:tab/>
      </w:r>
      <w:r>
        <w:tab/>
      </w:r>
      <w:r>
        <w:tab/>
      </w:r>
      <w:r>
        <w:t>}, {</w:t>
      </w:r>
    </w:p>
    <w:p w:rsidR="009E2435" w:rsidP="009E2435" w:rsidRDefault="009E2435" w14:paraId="097748CA" w14:textId="77777777">
      <w:r>
        <w:tab/>
      </w:r>
      <w:r>
        <w:tab/>
      </w:r>
      <w:r>
        <w:tab/>
      </w:r>
      <w:r>
        <w:tab/>
      </w:r>
      <w:r>
        <w:t>"nodeName": "&lt;nodeName &gt;",</w:t>
      </w:r>
    </w:p>
    <w:p w:rsidR="009E2435" w:rsidP="009E2435" w:rsidRDefault="009E2435" w14:paraId="40301B77" w14:textId="77777777">
      <w:r>
        <w:tab/>
      </w:r>
      <w:r>
        <w:tab/>
      </w:r>
      <w:r>
        <w:tab/>
      </w:r>
      <w:r>
        <w:tab/>
      </w:r>
      <w:r>
        <w:t>"modelName": "&lt;modelName&gt;",</w:t>
      </w:r>
    </w:p>
    <w:p w:rsidR="009E2435" w:rsidP="009E2435" w:rsidRDefault="009E2435" w14:paraId="109A72E9" w14:textId="77777777">
      <w:r>
        <w:tab/>
      </w:r>
      <w:r>
        <w:tab/>
      </w:r>
      <w:r>
        <w:tab/>
      </w:r>
      <w:r>
        <w:tab/>
      </w:r>
      <w:r>
        <w:t>"firmwareVersion": "&lt;firmwareVersion&gt;",</w:t>
      </w:r>
    </w:p>
    <w:p w:rsidR="009E2435" w:rsidP="009E2435" w:rsidRDefault="009E2435" w14:paraId="1036FD7C" w14:textId="77777777">
      <w:r>
        <w:tab/>
      </w:r>
      <w:r>
        <w:tab/>
      </w:r>
      <w:r>
        <w:tab/>
      </w:r>
      <w:r>
        <w:tab/>
      </w:r>
      <w:r>
        <w:t>"nodeMac": "&lt;nodeMac&gt;",</w:t>
      </w:r>
    </w:p>
    <w:p w:rsidR="009E2435" w:rsidP="009E2435" w:rsidRDefault="009E2435" w14:paraId="28A7314D" w14:textId="77777777">
      <w:r>
        <w:tab/>
      </w:r>
      <w:r>
        <w:tab/>
      </w:r>
      <w:r>
        <w:tab/>
      </w:r>
      <w:r>
        <w:tab/>
      </w:r>
      <w:r>
        <w:t>"serialNumber": "&lt;serialNumber&gt;",</w:t>
      </w:r>
    </w:p>
    <w:p w:rsidR="009E2435" w:rsidP="009E2435" w:rsidRDefault="009E2435" w14:paraId="311B13BE" w14:textId="77777777">
      <w:r>
        <w:tab/>
      </w:r>
      <w:r>
        <w:tab/>
      </w:r>
      <w:r>
        <w:tab/>
      </w:r>
      <w:r>
        <w:tab/>
      </w:r>
      <w:r>
        <w:t>"nodeIp": "&lt;nodeIp&gt;",</w:t>
      </w:r>
    </w:p>
    <w:p w:rsidR="009E2435" w:rsidP="009E2435" w:rsidRDefault="009E2435" w14:paraId="76D11F69" w14:textId="77777777">
      <w:r>
        <w:tab/>
      </w:r>
      <w:r>
        <w:tab/>
      </w:r>
      <w:r>
        <w:tab/>
      </w:r>
      <w:r>
        <w:tab/>
      </w:r>
      <w:r>
        <w:t>"deviceType": "&lt;deviceType&gt;",</w:t>
      </w:r>
    </w:p>
    <w:p w:rsidR="009E2435" w:rsidP="009E2435" w:rsidRDefault="009E2435" w14:paraId="4FAEF29C" w14:textId="77777777">
      <w:r>
        <w:tab/>
      </w:r>
      <w:r>
        <w:tab/>
      </w:r>
      <w:r>
        <w:tab/>
      </w:r>
      <w:r>
        <w:tab/>
      </w:r>
      <w:r>
        <w:t>"connectType": "&lt;connectType&gt;",</w:t>
      </w:r>
    </w:p>
    <w:p w:rsidR="009E2435" w:rsidP="009E2435" w:rsidRDefault="009E2435" w14:paraId="059E2111" w14:textId="77777777">
      <w:r>
        <w:tab/>
      </w:r>
      <w:r>
        <w:tab/>
      </w:r>
      <w:r>
        <w:tab/>
      </w:r>
      <w:r>
        <w:tab/>
      </w:r>
      <w:r>
        <w:t>"nodeRssi": "&lt;nodeRssi&gt;",</w:t>
      </w:r>
    </w:p>
    <w:p w:rsidR="009E2435" w:rsidP="009E2435" w:rsidRDefault="009E2435" w14:paraId="1E674D37" w14:textId="77777777">
      <w:r>
        <w:tab/>
      </w:r>
      <w:r>
        <w:tab/>
      </w:r>
      <w:r>
        <w:tab/>
      </w:r>
      <w:r>
        <w:tab/>
      </w:r>
      <w:r>
        <w:t>"clientInfo": [{</w:t>
      </w:r>
    </w:p>
    <w:p w:rsidR="009E2435" w:rsidP="009E2435" w:rsidRDefault="009E2435" w14:paraId="7C09E7C1" w14:textId="77777777">
      <w:r>
        <w:tab/>
      </w:r>
      <w:r>
        <w:tab/>
      </w:r>
      <w:r>
        <w:tab/>
      </w:r>
      <w:r>
        <w:tab/>
      </w:r>
      <w:r>
        <w:tab/>
      </w:r>
      <w:r>
        <w:tab/>
      </w:r>
      <w:r>
        <w:t>"hostName": "&lt;hostName&gt;",</w:t>
      </w:r>
    </w:p>
    <w:p w:rsidR="009E2435" w:rsidP="009E2435" w:rsidRDefault="009E2435" w14:paraId="230CE0D5" w14:textId="77777777">
      <w:r>
        <w:tab/>
      </w:r>
      <w:r>
        <w:tab/>
      </w:r>
      <w:r>
        <w:tab/>
      </w:r>
      <w:r>
        <w:tab/>
      </w:r>
      <w:r>
        <w:tab/>
      </w:r>
      <w:r>
        <w:tab/>
      </w:r>
      <w:r>
        <w:t>"interfaceType": "interfaceType",</w:t>
      </w:r>
    </w:p>
    <w:p w:rsidR="009E2435" w:rsidP="009E2435" w:rsidRDefault="009E2435" w14:paraId="401A1FD3" w14:textId="77777777">
      <w:r>
        <w:tab/>
      </w:r>
      <w:r>
        <w:tab/>
      </w:r>
      <w:r>
        <w:tab/>
      </w:r>
      <w:r>
        <w:tab/>
      </w:r>
      <w:r>
        <w:tab/>
      </w:r>
      <w:r>
        <w:tab/>
      </w:r>
      <w:r>
        <w:t>"clientIp": "&lt;clientIp&gt;",</w:t>
      </w:r>
    </w:p>
    <w:p w:rsidR="009E2435" w:rsidP="009E2435" w:rsidRDefault="009E2435" w14:paraId="4543B054" w14:textId="77777777">
      <w:r>
        <w:tab/>
      </w:r>
      <w:r>
        <w:tab/>
      </w:r>
      <w:r>
        <w:tab/>
      </w:r>
      <w:r>
        <w:tab/>
      </w:r>
      <w:r>
        <w:tab/>
      </w:r>
      <w:r>
        <w:tab/>
      </w:r>
      <w:r>
        <w:t>"clientMac": "&lt;clientMac&gt;",</w:t>
      </w:r>
    </w:p>
    <w:p w:rsidR="009E2435" w:rsidP="009E2435" w:rsidRDefault="009E2435" w14:paraId="50D055B7" w14:textId="77777777">
      <w:r>
        <w:tab/>
      </w:r>
      <w:r>
        <w:tab/>
      </w:r>
      <w:r>
        <w:tab/>
      </w:r>
      <w:r>
        <w:tab/>
      </w:r>
      <w:r>
        <w:tab/>
      </w:r>
      <w:r>
        <w:tab/>
      </w:r>
      <w:r>
        <w:t>"clientRssi": "&lt;clientRssi&gt;"</w:t>
      </w:r>
    </w:p>
    <w:p w:rsidR="009E2435" w:rsidP="009E2435" w:rsidRDefault="009E2435" w14:paraId="63752718" w14:textId="77777777">
      <w:r>
        <w:tab/>
      </w:r>
      <w:r>
        <w:tab/>
      </w:r>
      <w:r>
        <w:tab/>
      </w:r>
      <w:r>
        <w:tab/>
      </w:r>
      <w:r>
        <w:tab/>
      </w:r>
      <w:r>
        <w:t>}, {</w:t>
      </w:r>
    </w:p>
    <w:p w:rsidR="009E2435" w:rsidP="009E2435" w:rsidRDefault="009E2435" w14:paraId="2069A6DA" w14:textId="77777777">
      <w:r>
        <w:tab/>
      </w:r>
      <w:r>
        <w:tab/>
      </w:r>
      <w:r>
        <w:tab/>
      </w:r>
      <w:r>
        <w:tab/>
      </w:r>
      <w:r>
        <w:tab/>
      </w:r>
      <w:r>
        <w:tab/>
      </w:r>
      <w:r>
        <w:t>"hostName": "&lt;hostName&gt;",</w:t>
      </w:r>
    </w:p>
    <w:p w:rsidR="009E2435" w:rsidP="009E2435" w:rsidRDefault="009E2435" w14:paraId="1032B897" w14:textId="77777777">
      <w:r>
        <w:tab/>
      </w:r>
      <w:r>
        <w:tab/>
      </w:r>
      <w:r>
        <w:tab/>
      </w:r>
      <w:r>
        <w:tab/>
      </w:r>
      <w:r>
        <w:tab/>
      </w:r>
      <w:r>
        <w:tab/>
      </w:r>
      <w:r>
        <w:t>"interfaceType": "interfaceType",</w:t>
      </w:r>
    </w:p>
    <w:p w:rsidR="009E2435" w:rsidP="009E2435" w:rsidRDefault="009E2435" w14:paraId="04E01F99" w14:textId="77777777">
      <w:r>
        <w:tab/>
      </w:r>
      <w:r>
        <w:tab/>
      </w:r>
      <w:r>
        <w:tab/>
      </w:r>
      <w:r>
        <w:tab/>
      </w:r>
      <w:r>
        <w:tab/>
      </w:r>
      <w:r>
        <w:tab/>
      </w:r>
      <w:r>
        <w:t>"clientIp": "&lt;clientIp&gt;",</w:t>
      </w:r>
    </w:p>
    <w:p w:rsidR="009E2435" w:rsidP="009E2435" w:rsidRDefault="009E2435" w14:paraId="2528E08A" w14:textId="77777777">
      <w:r>
        <w:tab/>
      </w:r>
      <w:r>
        <w:tab/>
      </w:r>
      <w:r>
        <w:tab/>
      </w:r>
      <w:r>
        <w:tab/>
      </w:r>
      <w:r>
        <w:tab/>
      </w:r>
      <w:r>
        <w:tab/>
      </w:r>
      <w:r>
        <w:t>"clientMac": "&lt;clientMac&gt;",</w:t>
      </w:r>
    </w:p>
    <w:p w:rsidR="009E2435" w:rsidP="009E2435" w:rsidRDefault="009E2435" w14:paraId="2C3ACB33" w14:textId="77777777">
      <w:r>
        <w:lastRenderedPageBreak/>
        <w:tab/>
      </w:r>
      <w:r>
        <w:tab/>
      </w:r>
      <w:r>
        <w:tab/>
      </w:r>
      <w:r>
        <w:tab/>
      </w:r>
      <w:r>
        <w:tab/>
      </w:r>
      <w:r>
        <w:tab/>
      </w:r>
      <w:r>
        <w:t>"clientRssi": "&lt;clientRssi&gt;"</w:t>
      </w:r>
    </w:p>
    <w:p w:rsidR="009E2435" w:rsidP="009E2435" w:rsidRDefault="009E2435" w14:paraId="66923ECA" w14:textId="77777777">
      <w:r>
        <w:tab/>
      </w:r>
      <w:r>
        <w:tab/>
      </w:r>
      <w:r>
        <w:tab/>
      </w:r>
      <w:r>
        <w:tab/>
      </w:r>
      <w:r>
        <w:tab/>
      </w:r>
      <w:r>
        <w:t>}</w:t>
      </w:r>
    </w:p>
    <w:p w:rsidR="009E2435" w:rsidP="009E2435" w:rsidRDefault="009E2435" w14:paraId="137FAE5E" w14:textId="77777777">
      <w:r>
        <w:tab/>
      </w:r>
      <w:r>
        <w:tab/>
      </w:r>
      <w:r>
        <w:tab/>
      </w:r>
      <w:r>
        <w:tab/>
      </w:r>
      <w:r>
        <w:t>]</w:t>
      </w:r>
    </w:p>
    <w:p w:rsidR="009E2435" w:rsidP="009E2435" w:rsidRDefault="009E2435" w14:paraId="2450FD9A" w14:textId="77777777">
      <w:r>
        <w:tab/>
      </w:r>
      <w:r>
        <w:tab/>
      </w:r>
      <w:r>
        <w:tab/>
      </w:r>
      <w:r>
        <w:t>}</w:t>
      </w:r>
    </w:p>
    <w:p w:rsidR="009E2435" w:rsidP="009E2435" w:rsidRDefault="009E2435" w14:paraId="521DD24A" w14:textId="77777777">
      <w:r>
        <w:tab/>
      </w:r>
      <w:r>
        <w:tab/>
      </w:r>
      <w:r>
        <w:t>]</w:t>
      </w:r>
    </w:p>
    <w:p w:rsidR="009E2435" w:rsidP="009E2435" w:rsidRDefault="009E2435" w14:paraId="5D193673" w14:textId="77777777">
      <w:r>
        <w:tab/>
      </w:r>
      <w:r>
        <w:t>}</w:t>
      </w:r>
    </w:p>
    <w:p w:rsidR="008D4143" w:rsidP="009E2435" w:rsidRDefault="009E2435" w14:paraId="6EF918E3" w14:textId="2B4AC441">
      <w:r>
        <w:t>}</w:t>
      </w:r>
    </w:p>
    <w:p w:rsidR="008D4143" w:rsidP="00620816" w:rsidRDefault="00DD0FCB" w14:paraId="653CA5E3" w14:textId="06FF2E8C">
      <w:pPr>
        <w:pStyle w:val="Heading2"/>
      </w:pPr>
      <w:bookmarkStart w:name="_Toc113352781" w:id="214"/>
      <w:r>
        <w:rPr>
          <w:color w:val="000000"/>
          <w:sz w:val="24"/>
          <w:szCs w:val="24"/>
        </w:rPr>
        <w:t>meshCreate</w:t>
      </w:r>
      <w:bookmarkEnd w:id="214"/>
    </w:p>
    <w:p w:rsidR="008D4143" w:rsidP="008D4143" w:rsidRDefault="008D4143" w14:paraId="62B4E52E" w14:textId="77777777">
      <w:pPr>
        <w:pStyle w:val="Heading3"/>
      </w:pPr>
      <w:bookmarkStart w:name="_Toc113352782" w:id="215"/>
      <w:r>
        <w:t>Mô tả API</w:t>
      </w:r>
      <w:bookmarkEnd w:id="215"/>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D4143" w:rsidTr="008531FB" w14:paraId="4DFFB355" w14:textId="77777777">
        <w:trPr>
          <w:trHeight w:val="567"/>
        </w:trPr>
        <w:tc>
          <w:tcPr>
            <w:tcW w:w="996" w:type="pct"/>
            <w:shd w:val="clear" w:color="auto" w:fill="D9D9D9" w:themeFill="background1" w:themeFillShade="D9"/>
            <w:vAlign w:val="center"/>
          </w:tcPr>
          <w:p w:rsidRPr="007E54E2" w:rsidR="008D4143" w:rsidP="007908BF" w:rsidRDefault="008D4143" w14:paraId="50C90F3E"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D4143" w:rsidP="007908BF" w:rsidRDefault="008D4143" w14:paraId="4C5AAF30" w14:textId="77777777">
            <w:pPr>
              <w:pStyle w:val="ANSVNormal"/>
              <w:rPr>
                <w:rFonts w:cs="Times New Roman"/>
                <w:sz w:val="24"/>
                <w:szCs w:val="24"/>
              </w:rPr>
            </w:pPr>
            <w:r w:rsidRPr="007E54E2">
              <w:rPr>
                <w:rFonts w:cs="Times New Roman"/>
                <w:sz w:val="24"/>
                <w:szCs w:val="24"/>
              </w:rPr>
              <w:t>Description</w:t>
            </w:r>
          </w:p>
        </w:tc>
      </w:tr>
      <w:tr w:rsidRPr="007E54E2" w:rsidR="008D4143" w:rsidTr="008531FB" w14:paraId="771BD3F6" w14:textId="77777777">
        <w:trPr>
          <w:trHeight w:val="362"/>
        </w:trPr>
        <w:tc>
          <w:tcPr>
            <w:tcW w:w="996" w:type="pct"/>
            <w:vAlign w:val="center"/>
          </w:tcPr>
          <w:p w:rsidRPr="007E54E2" w:rsidR="008D4143" w:rsidP="008531FB" w:rsidRDefault="00DD0FCB" w14:paraId="658F971F" w14:textId="2E7049CD">
            <w:pPr>
              <w:rPr>
                <w:color w:val="000000"/>
                <w:sz w:val="24"/>
                <w:szCs w:val="24"/>
              </w:rPr>
            </w:pPr>
            <w:r>
              <w:rPr>
                <w:color w:val="000000"/>
                <w:sz w:val="24"/>
                <w:szCs w:val="24"/>
              </w:rPr>
              <w:t>meshCreate</w:t>
            </w:r>
          </w:p>
        </w:tc>
        <w:tc>
          <w:tcPr>
            <w:tcW w:w="4004" w:type="pct"/>
            <w:vAlign w:val="center"/>
          </w:tcPr>
          <w:p w:rsidRPr="007E54E2" w:rsidR="008D4143" w:rsidP="008531FB" w:rsidRDefault="00620816" w14:paraId="50A578E5" w14:textId="7C94A79B">
            <w:pPr>
              <w:overflowPunct/>
              <w:autoSpaceDE/>
              <w:autoSpaceDN/>
              <w:adjustRightInd/>
              <w:spacing w:after="0"/>
              <w:jc w:val="left"/>
              <w:textAlignment w:val="auto"/>
              <w:rPr>
                <w:color w:val="000000"/>
                <w:sz w:val="24"/>
                <w:szCs w:val="24"/>
              </w:rPr>
            </w:pPr>
            <w:r w:rsidRPr="007E54E2">
              <w:rPr>
                <w:color w:val="000000"/>
                <w:sz w:val="24"/>
                <w:szCs w:val="24"/>
              </w:rPr>
              <w:t>Tạo mạng mesh</w:t>
            </w:r>
          </w:p>
        </w:tc>
      </w:tr>
      <w:tr w:rsidRPr="007E54E2" w:rsidR="008D4143" w:rsidTr="008531FB" w14:paraId="630D1895" w14:textId="77777777">
        <w:trPr>
          <w:trHeight w:val="362"/>
        </w:trPr>
        <w:tc>
          <w:tcPr>
            <w:tcW w:w="996" w:type="pct"/>
            <w:vAlign w:val="center"/>
          </w:tcPr>
          <w:p w:rsidRPr="007E54E2" w:rsidR="008D4143" w:rsidP="008531FB" w:rsidRDefault="008D4143" w14:paraId="019F7E5B" w14:textId="77777777">
            <w:pPr>
              <w:rPr>
                <w:sz w:val="24"/>
                <w:szCs w:val="24"/>
              </w:rPr>
            </w:pPr>
            <w:r w:rsidRPr="007E54E2">
              <w:rPr>
                <w:sz w:val="24"/>
                <w:szCs w:val="24"/>
              </w:rPr>
              <w:t>Host</w:t>
            </w:r>
          </w:p>
        </w:tc>
        <w:tc>
          <w:tcPr>
            <w:tcW w:w="4004" w:type="pct"/>
            <w:vAlign w:val="center"/>
          </w:tcPr>
          <w:p w:rsidRPr="007E54E2" w:rsidR="008D4143" w:rsidP="007908BF" w:rsidRDefault="008D4143" w14:paraId="5EBF1172" w14:textId="77777777">
            <w:pPr>
              <w:pStyle w:val="ANSVNormal"/>
              <w:rPr>
                <w:rFonts w:cs="Times New Roman"/>
                <w:sz w:val="24"/>
                <w:szCs w:val="24"/>
              </w:rPr>
            </w:pPr>
            <w:r w:rsidRPr="007E54E2">
              <w:rPr>
                <w:rFonts w:cs="Times New Roman"/>
                <w:sz w:val="24"/>
                <w:szCs w:val="24"/>
              </w:rPr>
              <w:t>https://&lt;ip&gt;:9000/onelinkagent</w:t>
            </w:r>
          </w:p>
        </w:tc>
      </w:tr>
      <w:tr w:rsidRPr="007E54E2" w:rsidR="008D4143" w:rsidTr="008531FB" w14:paraId="1F8E8035" w14:textId="77777777">
        <w:tc>
          <w:tcPr>
            <w:tcW w:w="996" w:type="pct"/>
            <w:vAlign w:val="center"/>
          </w:tcPr>
          <w:p w:rsidRPr="007E54E2" w:rsidR="008D4143" w:rsidP="007908BF" w:rsidRDefault="008D4143" w14:paraId="0874ED17"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D4143" w:rsidP="007908BF" w:rsidRDefault="008D4143" w14:paraId="08B8407C" w14:textId="77777777">
            <w:pPr>
              <w:pStyle w:val="ANSVNormal"/>
              <w:rPr>
                <w:rFonts w:cs="Times New Roman"/>
                <w:sz w:val="24"/>
                <w:szCs w:val="24"/>
              </w:rPr>
            </w:pPr>
            <w:r w:rsidRPr="007E54E2">
              <w:rPr>
                <w:rFonts w:cs="Times New Roman"/>
                <w:sz w:val="24"/>
                <w:szCs w:val="24"/>
              </w:rPr>
              <w:t>HTTP POST</w:t>
            </w:r>
          </w:p>
        </w:tc>
      </w:tr>
      <w:tr w:rsidRPr="007E54E2" w:rsidR="008D4143" w:rsidTr="008531FB" w14:paraId="2EF9CFB6" w14:textId="77777777">
        <w:tc>
          <w:tcPr>
            <w:tcW w:w="996" w:type="pct"/>
            <w:vAlign w:val="center"/>
          </w:tcPr>
          <w:p w:rsidRPr="007E54E2" w:rsidR="008D4143" w:rsidP="007908BF" w:rsidRDefault="008D4143" w14:paraId="38D93CB5"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D4143" w:rsidP="007908BF" w:rsidRDefault="008D4143" w14:paraId="00FAC23A" w14:textId="77777777">
            <w:pPr>
              <w:pStyle w:val="ANSVNormal"/>
              <w:rPr>
                <w:rFonts w:cs="Times New Roman"/>
                <w:sz w:val="24"/>
                <w:szCs w:val="24"/>
              </w:rPr>
            </w:pPr>
            <w:r w:rsidRPr="007E54E2">
              <w:rPr>
                <w:rFonts w:cs="Times New Roman"/>
                <w:sz w:val="24"/>
                <w:szCs w:val="24"/>
              </w:rPr>
              <w:t>application/json</w:t>
            </w:r>
          </w:p>
        </w:tc>
      </w:tr>
      <w:tr w:rsidRPr="007E54E2" w:rsidR="008D4143" w:rsidTr="008531FB" w14:paraId="6903285F" w14:textId="77777777">
        <w:tc>
          <w:tcPr>
            <w:tcW w:w="996" w:type="pct"/>
            <w:vAlign w:val="center"/>
          </w:tcPr>
          <w:p w:rsidRPr="007E54E2" w:rsidR="008D4143" w:rsidP="007908BF" w:rsidRDefault="008D4143" w14:paraId="40A24C24"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D4143" w14:paraId="03CAF643" w14:textId="2BDDF079">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D4143" w:rsidP="00316984" w:rsidRDefault="00316984" w14:paraId="2D4FC9F3" w14:textId="1C560A82">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D4143" w:rsidTr="008531FB" w14:paraId="7ED23093" w14:textId="77777777">
        <w:tc>
          <w:tcPr>
            <w:tcW w:w="996" w:type="pct"/>
            <w:vAlign w:val="center"/>
          </w:tcPr>
          <w:p w:rsidRPr="007E54E2" w:rsidR="008D4143" w:rsidP="007908BF" w:rsidRDefault="008D4143" w14:paraId="3930AE16"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D4143" w:rsidP="007908BF" w:rsidRDefault="008D4143" w14:paraId="1B935936" w14:textId="77777777">
            <w:pPr>
              <w:pStyle w:val="ANSVNormal"/>
              <w:rPr>
                <w:rFonts w:cs="Times New Roman"/>
                <w:sz w:val="24"/>
                <w:szCs w:val="24"/>
              </w:rPr>
            </w:pPr>
            <w:r w:rsidRPr="007E54E2">
              <w:rPr>
                <w:rFonts w:cs="Times New Roman"/>
                <w:sz w:val="24"/>
                <w:szCs w:val="24"/>
              </w:rPr>
              <w:t>JSON object</w:t>
            </w:r>
          </w:p>
        </w:tc>
      </w:tr>
    </w:tbl>
    <w:p w:rsidR="008D4143" w:rsidP="008D4143" w:rsidRDefault="008D4143" w14:paraId="609E6DF0" w14:textId="77777777"/>
    <w:p w:rsidR="008D4143" w:rsidP="008D4143" w:rsidRDefault="008D4143" w14:paraId="38EC77D0" w14:textId="77777777">
      <w:pPr>
        <w:pStyle w:val="Heading3"/>
      </w:pPr>
      <w:bookmarkStart w:name="_Toc113352783" w:id="216"/>
      <w:r>
        <w:t>Request</w:t>
      </w:r>
      <w:bookmarkEnd w:id="216"/>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12901341"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62BD486B" w14:textId="77777777">
            <w:pPr>
              <w:rPr>
                <w:b/>
                <w:bCs/>
                <w:sz w:val="24"/>
                <w:szCs w:val="24"/>
                <w:lang w:eastAsia="en-AU"/>
              </w:rPr>
            </w:pPr>
            <w:r w:rsidRPr="007E54E2">
              <w:rPr>
                <w:b/>
                <w:bCs/>
                <w:sz w:val="24"/>
                <w:szCs w:val="24"/>
                <w:lang w:eastAsia="en-AU"/>
              </w:rPr>
              <w:t>Payload</w:t>
            </w:r>
          </w:p>
        </w:tc>
      </w:tr>
      <w:tr w:rsidRPr="007E54E2" w:rsidR="008D4143" w:rsidTr="008531FB" w14:paraId="6C6385A0"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3C3F6B0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7FA7B4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F59584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719C2F5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FD152D6" w14:textId="77777777">
            <w:pPr>
              <w:rPr>
                <w:b/>
                <w:bCs/>
                <w:sz w:val="24"/>
                <w:szCs w:val="24"/>
                <w:lang w:eastAsia="en-AU"/>
              </w:rPr>
            </w:pPr>
            <w:r w:rsidRPr="007E54E2">
              <w:rPr>
                <w:b/>
                <w:bCs/>
                <w:sz w:val="24"/>
                <w:szCs w:val="24"/>
                <w:lang w:eastAsia="en-AU"/>
              </w:rPr>
              <w:t>Description</w:t>
            </w:r>
          </w:p>
        </w:tc>
      </w:tr>
      <w:tr w:rsidRPr="007E54E2" w:rsidR="008D4143" w:rsidTr="008531FB" w14:paraId="144344A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410A3992"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04F65FD"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41086D7B"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7B5CE7F7"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63BD83B" w14:textId="77777777">
            <w:pPr>
              <w:rPr>
                <w:sz w:val="24"/>
                <w:szCs w:val="24"/>
                <w:lang w:eastAsia="en-AU"/>
              </w:rPr>
            </w:pPr>
            <w:r w:rsidRPr="007E54E2">
              <w:rPr>
                <w:sz w:val="24"/>
                <w:szCs w:val="24"/>
                <w:lang w:eastAsia="en-AU"/>
              </w:rPr>
              <w:t>Yêu cầu nghiệp vụ</w:t>
            </w:r>
          </w:p>
          <w:p w:rsidRPr="007E54E2" w:rsidR="008D4143" w:rsidP="008531FB" w:rsidRDefault="008D4143" w14:paraId="30E31FAF" w14:textId="74725F24">
            <w:pPr>
              <w:rPr>
                <w:b/>
                <w:bCs/>
                <w:sz w:val="24"/>
                <w:szCs w:val="24"/>
                <w:lang w:eastAsia="en-AU"/>
              </w:rPr>
            </w:pPr>
            <w:r w:rsidRPr="007E54E2">
              <w:rPr>
                <w:sz w:val="24"/>
                <w:szCs w:val="24"/>
                <w:lang w:eastAsia="en-AU"/>
              </w:rPr>
              <w:t xml:space="preserve">action = </w:t>
            </w:r>
            <w:r w:rsidR="00DD0FCB">
              <w:rPr>
                <w:color w:val="000000"/>
                <w:sz w:val="24"/>
                <w:szCs w:val="24"/>
              </w:rPr>
              <w:t>meshCreate</w:t>
            </w:r>
          </w:p>
        </w:tc>
      </w:tr>
      <w:tr w:rsidRPr="007E54E2" w:rsidR="00D271EB" w:rsidTr="008531FB" w14:paraId="592AB71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73ADB0D4"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965A003" w14:textId="1E608513">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AB87B9D" w14:textId="1696977F">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26B1ECA" w14:textId="420D29B4">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77E73BB" w14:textId="0A34DB3C">
            <w:pPr>
              <w:rPr>
                <w:sz w:val="24"/>
                <w:szCs w:val="24"/>
                <w:lang w:eastAsia="en-AU"/>
              </w:rPr>
            </w:pPr>
            <w:r w:rsidRPr="007E54E2">
              <w:rPr>
                <w:sz w:val="24"/>
                <w:szCs w:val="24"/>
                <w:lang w:eastAsia="en-AU"/>
              </w:rPr>
              <w:t>Index của request</w:t>
            </w:r>
          </w:p>
        </w:tc>
      </w:tr>
      <w:tr w:rsidRPr="007E54E2" w:rsidR="00D271EB" w:rsidTr="001856FE" w14:paraId="450AB320" w14:textId="77777777">
        <w:trPr>
          <w:trHeight w:val="1699"/>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6BF6F68" w14:textId="6BBFC3AA">
            <w:pPr>
              <w:rPr>
                <w:sz w:val="24"/>
                <w:szCs w:val="24"/>
                <w:lang w:eastAsia="en-AU"/>
              </w:rPr>
            </w:pPr>
            <w:r w:rsidRPr="007E54E2">
              <w:rPr>
                <w:sz w:val="24"/>
                <w:szCs w:val="24"/>
                <w:lang w:eastAsia="en-AU"/>
              </w:rPr>
              <w:lastRenderedPageBreak/>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0921D881" w14:textId="4ABC4BDC">
            <w:pPr>
              <w:rPr>
                <w:sz w:val="24"/>
                <w:szCs w:val="24"/>
              </w:rPr>
            </w:pPr>
            <w:r w:rsidRPr="007E54E2">
              <w:rPr>
                <w:sz w:val="24"/>
                <w:szCs w:val="24"/>
              </w:rPr>
              <w:t>meshMode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727B79AB" w14:textId="6BE48702">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5F786CB" w14:textId="4E6C3C3E">
            <w:pPr>
              <w:jc w:val="center"/>
              <w:rPr>
                <w:sz w:val="24"/>
                <w:szCs w:val="24"/>
                <w:lang w:eastAsia="en-AU"/>
              </w:rPr>
            </w:pPr>
            <w:r w:rsidRPr="007E54E2">
              <w:rPr>
                <w:sz w:val="24"/>
                <w:szCs w:val="24"/>
                <w:lang w:eastAsia="en-AU"/>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ACCB2D0" w14:textId="77777777">
            <w:pPr>
              <w:pStyle w:val="FirstLevelBullet"/>
              <w:numPr>
                <w:ilvl w:val="0"/>
                <w:numId w:val="0"/>
              </w:numPr>
              <w:rPr>
                <w:sz w:val="24"/>
                <w:szCs w:val="24"/>
                <w:lang w:eastAsia="en-AU"/>
              </w:rPr>
            </w:pPr>
            <w:r w:rsidRPr="007E54E2">
              <w:rPr>
                <w:sz w:val="24"/>
                <w:szCs w:val="24"/>
                <w:lang w:eastAsia="en-AU"/>
              </w:rPr>
              <w:t>Mesh mode cần thiết lập.</w:t>
            </w:r>
          </w:p>
          <w:p w:rsidRPr="007E54E2" w:rsidR="00D271EB" w:rsidP="00D271EB" w:rsidRDefault="00D271EB" w14:paraId="2067F740" w14:textId="77777777">
            <w:pPr>
              <w:pStyle w:val="FirstLevelBullet"/>
              <w:numPr>
                <w:ilvl w:val="0"/>
                <w:numId w:val="0"/>
              </w:numPr>
              <w:rPr>
                <w:sz w:val="24"/>
                <w:szCs w:val="24"/>
                <w:lang w:eastAsia="en-AU"/>
              </w:rPr>
            </w:pPr>
            <w:r w:rsidRPr="007E54E2">
              <w:rPr>
                <w:sz w:val="24"/>
                <w:szCs w:val="24"/>
                <w:lang w:eastAsia="en-AU"/>
              </w:rPr>
              <w:t>Giá trị:</w:t>
            </w:r>
          </w:p>
          <w:p w:rsidRPr="007E54E2" w:rsidR="00D271EB" w:rsidP="00D271EB" w:rsidRDefault="00D271EB" w14:paraId="1961D937" w14:textId="4B31E891">
            <w:pPr>
              <w:pStyle w:val="FirstLevelBullet"/>
              <w:numPr>
                <w:ilvl w:val="0"/>
                <w:numId w:val="0"/>
              </w:numPr>
              <w:rPr>
                <w:sz w:val="24"/>
                <w:szCs w:val="24"/>
                <w:lang w:eastAsia="en-AU"/>
              </w:rPr>
            </w:pPr>
            <w:r w:rsidRPr="007E54E2">
              <w:rPr>
                <w:sz w:val="24"/>
                <w:szCs w:val="24"/>
                <w:lang w:eastAsia="en-AU"/>
              </w:rPr>
              <w:t>0 = Router mode</w:t>
            </w:r>
          </w:p>
          <w:p w:rsidRPr="007E54E2" w:rsidR="00D271EB" w:rsidP="00D271EB" w:rsidRDefault="00D271EB" w14:paraId="371896DE" w14:textId="77777777">
            <w:pPr>
              <w:pStyle w:val="FirstLevelBullet"/>
              <w:numPr>
                <w:ilvl w:val="0"/>
                <w:numId w:val="0"/>
              </w:numPr>
              <w:rPr>
                <w:sz w:val="24"/>
                <w:szCs w:val="24"/>
                <w:lang w:eastAsia="en-AU"/>
              </w:rPr>
            </w:pPr>
            <w:r w:rsidRPr="007E54E2">
              <w:rPr>
                <w:sz w:val="24"/>
                <w:szCs w:val="24"/>
                <w:lang w:eastAsia="en-AU"/>
              </w:rPr>
              <w:t>1 = Bridge mode</w:t>
            </w:r>
          </w:p>
          <w:p w:rsidRPr="007E54E2" w:rsidR="00D271EB" w:rsidP="00D271EB" w:rsidRDefault="00D271EB" w14:paraId="03FABBFE" w14:textId="770D838B">
            <w:pPr>
              <w:pStyle w:val="FirstLevelBullet"/>
              <w:numPr>
                <w:ilvl w:val="0"/>
                <w:numId w:val="0"/>
              </w:numPr>
              <w:rPr>
                <w:sz w:val="24"/>
                <w:szCs w:val="24"/>
                <w:lang w:eastAsia="en-AU"/>
              </w:rPr>
            </w:pPr>
            <w:r w:rsidRPr="007E54E2">
              <w:rPr>
                <w:sz w:val="24"/>
                <w:szCs w:val="24"/>
                <w:lang w:eastAsia="en-AU"/>
              </w:rPr>
              <w:t>2 = Repeater</w:t>
            </w:r>
          </w:p>
        </w:tc>
      </w:tr>
      <w:tr w:rsidRPr="007E54E2" w:rsidR="00D271EB" w:rsidTr="008531FB" w14:paraId="60423DC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686A0C6" w14:textId="36C2413A">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35D2B714" w14:textId="7465D1F3">
            <w:pPr>
              <w:rPr>
                <w:sz w:val="24"/>
                <w:szCs w:val="24"/>
              </w:rPr>
            </w:pPr>
            <w:r w:rsidRPr="007E54E2">
              <w:rPr>
                <w:sz w:val="24"/>
                <w:szCs w:val="24"/>
              </w:rPr>
              <w:t>ssidName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6FC64A5D" w14:textId="01344F9E">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251FB24B" w14:textId="4EDF0915">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D6C5CAB" w14:textId="77777777">
            <w:pPr>
              <w:rPr>
                <w:color w:val="000000"/>
                <w:sz w:val="24"/>
                <w:szCs w:val="24"/>
              </w:rPr>
            </w:pPr>
            <w:r w:rsidRPr="007E54E2">
              <w:rPr>
                <w:sz w:val="24"/>
                <w:szCs w:val="24"/>
              </w:rPr>
              <w:t>Tên SSID của mạng Wifi</w:t>
            </w:r>
            <w:r w:rsidRPr="007E54E2">
              <w:rPr>
                <w:color w:val="000000"/>
                <w:sz w:val="24"/>
                <w:szCs w:val="24"/>
              </w:rPr>
              <w:t>.</w:t>
            </w:r>
          </w:p>
          <w:p w:rsidRPr="007E54E2" w:rsidR="00D271EB" w:rsidP="00D271EB" w:rsidRDefault="00D271EB" w14:paraId="4C07BF49" w14:textId="212C02F6">
            <w:pPr>
              <w:pStyle w:val="FirstLevelBullet"/>
              <w:numPr>
                <w:ilvl w:val="0"/>
                <w:numId w:val="0"/>
              </w:numPr>
              <w:rPr>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r>
            <w:r w:rsidRPr="007E54E2">
              <w:rPr>
                <w:rFonts w:eastAsia="Calibri"/>
                <w:color w:val="000000"/>
                <w:sz w:val="24"/>
                <w:szCs w:val="24"/>
              </w:rPr>
              <w:t>Không cho phép chuỗi chỉ chứa kí tự space.</w:t>
            </w:r>
          </w:p>
        </w:tc>
      </w:tr>
      <w:tr w:rsidRPr="007E54E2" w:rsidR="00D271EB" w:rsidTr="008531FB" w14:paraId="4474E2A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F53563" w14:paraId="6E326E73" w14:textId="673212D7">
            <w:pPr>
              <w:rPr>
                <w:sz w:val="24"/>
                <w:szCs w:val="24"/>
                <w:lang w:eastAsia="en-AU"/>
              </w:rPr>
            </w:pPr>
            <w:r>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271EB" w:rsidP="00D271EB" w:rsidRDefault="00D271EB" w14:paraId="1FC431E8" w14:textId="65A357E5">
            <w:pPr>
              <w:rPr>
                <w:sz w:val="24"/>
                <w:szCs w:val="24"/>
              </w:rPr>
            </w:pPr>
            <w:r w:rsidRPr="007E54E2">
              <w:rPr>
                <w:sz w:val="24"/>
                <w:szCs w:val="24"/>
              </w:rPr>
              <w:t>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4BB5C22" w14:textId="466FC9ED">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2CA6FCC" w14:textId="49A26BDA">
            <w:pPr>
              <w:jc w:val="center"/>
              <w:rPr>
                <w:sz w:val="24"/>
                <w:szCs w:val="24"/>
                <w:lang w:eastAsia="en-AU"/>
              </w:rPr>
            </w:pPr>
            <w:r w:rsidRPr="007E54E2">
              <w:rPr>
                <w:sz w:val="24"/>
                <w:szCs w:val="24"/>
                <w:lang w:eastAsia="en-AU"/>
              </w:rPr>
              <w:t>8 - 63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7107377" w14:textId="77777777">
            <w:pPr>
              <w:rPr>
                <w:sz w:val="24"/>
                <w:szCs w:val="24"/>
              </w:rPr>
            </w:pPr>
            <w:r w:rsidRPr="007E54E2">
              <w:rPr>
                <w:sz w:val="24"/>
                <w:szCs w:val="24"/>
              </w:rPr>
              <w:t>Mật khẩu xác thực Wifi.</w:t>
            </w:r>
          </w:p>
          <w:p w:rsidRPr="007E54E2" w:rsidR="00D271EB" w:rsidP="00D271EB" w:rsidRDefault="00D271EB" w14:paraId="4D2AA44D"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rsidRPr="007E54E2" w:rsidR="00D271EB" w:rsidP="00D271EB" w:rsidRDefault="00D271EB" w14:paraId="0B2FD116" w14:textId="77EDF26A">
            <w:pPr>
              <w:pStyle w:val="FirstLevelBullet"/>
              <w:numPr>
                <w:ilvl w:val="0"/>
                <w:numId w:val="0"/>
              </w:numPr>
              <w:rPr>
                <w:sz w:val="24"/>
                <w:szCs w:val="24"/>
                <w:lang w:eastAsia="en-AU"/>
              </w:rPr>
            </w:pPr>
            <w:r w:rsidRPr="007E54E2">
              <w:rPr>
                <w:rFonts w:eastAsia="Calibri"/>
                <w:color w:val="000000"/>
                <w:sz w:val="24"/>
                <w:szCs w:val="24"/>
              </w:rPr>
              <w:t>Không cho phép chuỗi chỉ chứa kí tự space.</w:t>
            </w:r>
          </w:p>
        </w:tc>
      </w:tr>
      <w:tr w:rsidRPr="007E54E2" w:rsidR="00F53563" w:rsidTr="008531FB" w14:paraId="09EBFD1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1648FC2C" w14:textId="052146FC">
            <w:pPr>
              <w:rPr>
                <w:sz w:val="24"/>
                <w:szCs w:val="24"/>
                <w:lang w:eastAsia="en-AU"/>
              </w:rPr>
            </w:pPr>
            <w:r w:rsidRPr="007E54E2">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53563" w:rsidP="00F53563" w:rsidRDefault="00F53563" w14:paraId="08FED404" w14:textId="05B4884C">
            <w:pPr>
              <w:rPr>
                <w:sz w:val="24"/>
                <w:szCs w:val="24"/>
              </w:rPr>
            </w:pPr>
            <w:r w:rsidRPr="007E54E2">
              <w:rPr>
                <w:sz w:val="24"/>
                <w:szCs w:val="24"/>
              </w:rPr>
              <w:t>repeaterSsidName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53563" w:rsidP="00F53563" w:rsidRDefault="00F53563" w14:paraId="3318617D" w14:textId="07205076">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4960CF8D" w14:textId="7DBB6DFE">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53563" w:rsidP="00F53563" w:rsidRDefault="00F53563" w14:paraId="1A77B325" w14:textId="77777777">
            <w:pPr>
              <w:rPr>
                <w:color w:val="000000"/>
                <w:sz w:val="24"/>
                <w:szCs w:val="24"/>
              </w:rPr>
            </w:pPr>
            <w:r w:rsidRPr="007E54E2">
              <w:rPr>
                <w:sz w:val="24"/>
                <w:szCs w:val="24"/>
              </w:rPr>
              <w:t>Tên SSID của mạng Wifi</w:t>
            </w:r>
            <w:r w:rsidRPr="007E54E2">
              <w:rPr>
                <w:color w:val="000000"/>
                <w:sz w:val="24"/>
                <w:szCs w:val="24"/>
              </w:rPr>
              <w:t>.</w:t>
            </w:r>
          </w:p>
          <w:p w:rsidRPr="007E54E2" w:rsidR="00F53563" w:rsidP="00F53563" w:rsidRDefault="00F53563" w14:paraId="22073794" w14:textId="7D204E4E">
            <w:pPr>
              <w:pStyle w:val="FirstLevelBullet"/>
              <w:numPr>
                <w:ilvl w:val="0"/>
                <w:numId w:val="0"/>
              </w:numPr>
              <w:rPr>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r>
            <w:r w:rsidRPr="007E54E2">
              <w:rPr>
                <w:rFonts w:eastAsia="Calibri"/>
                <w:color w:val="000000"/>
                <w:sz w:val="24"/>
                <w:szCs w:val="24"/>
              </w:rPr>
              <w:t>Không cho phép chuỗi chỉ chứa kí tự space.</w:t>
            </w:r>
          </w:p>
        </w:tc>
      </w:tr>
      <w:tr w:rsidRPr="007E54E2" w:rsidR="00F53563" w:rsidTr="008531FB" w14:paraId="2299A92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7AE83D85" w14:textId="4DC9529B">
            <w:pPr>
              <w:rPr>
                <w:sz w:val="24"/>
                <w:szCs w:val="24"/>
                <w:lang w:eastAsia="en-AU"/>
              </w:rPr>
            </w:pPr>
            <w:r w:rsidRPr="007E54E2">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53563" w:rsidP="00F53563" w:rsidRDefault="00F53563" w14:paraId="3A8D0CA8" w14:textId="2DAE6EA4">
            <w:pPr>
              <w:rPr>
                <w:sz w:val="24"/>
                <w:szCs w:val="24"/>
              </w:rPr>
            </w:pPr>
            <w:r w:rsidRPr="007E54E2">
              <w:rPr>
                <w:sz w:val="24"/>
                <w:szCs w:val="24"/>
              </w:rPr>
              <w:t>repeaterAuthenMode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53563" w:rsidP="00F53563" w:rsidRDefault="00F53563" w14:paraId="502B4DE4" w14:textId="148807A5">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2857FAE6" w14:textId="4199FDAA">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53563" w:rsidP="00F53563" w:rsidRDefault="00F53563" w14:paraId="0516D974" w14:textId="77777777">
            <w:pPr>
              <w:rPr>
                <w:sz w:val="24"/>
                <w:szCs w:val="24"/>
              </w:rPr>
            </w:pPr>
            <w:r w:rsidRPr="007E54E2">
              <w:rPr>
                <w:sz w:val="24"/>
                <w:szCs w:val="24"/>
              </w:rPr>
              <w:t>Mode xác thực Wifi.</w:t>
            </w:r>
          </w:p>
          <w:p w:rsidRPr="007E54E2" w:rsidR="00F53563" w:rsidP="00F53563" w:rsidRDefault="00F53563" w14:paraId="58A0E05A" w14:textId="599FCBEB">
            <w:pPr>
              <w:rPr>
                <w:bCs/>
                <w:sz w:val="24"/>
                <w:szCs w:val="24"/>
                <w:lang w:eastAsia="en-AU"/>
              </w:rPr>
            </w:pPr>
            <w:r w:rsidRPr="007E54E2">
              <w:rPr>
                <w:bCs/>
                <w:sz w:val="24"/>
                <w:szCs w:val="24"/>
                <w:lang w:eastAsia="en-AU"/>
              </w:rPr>
              <w:t>Giá trị: OPEN, 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w:t>
            </w:r>
          </w:p>
          <w:p w:rsidRPr="007E54E2" w:rsidR="00F53563" w:rsidP="00F53563" w:rsidRDefault="00F53563" w14:paraId="5240FF94" w14:textId="019FA782">
            <w:pPr>
              <w:pStyle w:val="FirstLevelBullet"/>
              <w:numPr>
                <w:ilvl w:val="0"/>
                <w:numId w:val="0"/>
              </w:numPr>
              <w:rPr>
                <w:sz w:val="24"/>
                <w:szCs w:val="24"/>
                <w:lang w:eastAsia="en-AU"/>
              </w:rPr>
            </w:pPr>
            <w:r>
              <w:rPr>
                <w:bCs/>
                <w:sz w:val="24"/>
                <w:szCs w:val="24"/>
                <w:lang w:eastAsia="en-AU"/>
              </w:rPr>
              <w:t xml:space="preserve">Chỉ có giá trị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 xml:space="preserve"> với model EW30SX.</w:t>
            </w:r>
          </w:p>
        </w:tc>
      </w:tr>
      <w:tr w:rsidRPr="007E54E2" w:rsidR="00F53563" w:rsidTr="008531FB" w14:paraId="0F81AD2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48889E9E" w14:textId="37B24798">
            <w:pPr>
              <w:rPr>
                <w:sz w:val="24"/>
                <w:szCs w:val="24"/>
                <w:lang w:eastAsia="en-AU"/>
              </w:rPr>
            </w:pPr>
            <w:r w:rsidRPr="007E54E2">
              <w:rPr>
                <w:sz w:val="24"/>
                <w:szCs w:val="24"/>
                <w:lang w:eastAsia="en-AU"/>
              </w:rPr>
              <w:t>8</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53563" w:rsidP="00F53563" w:rsidRDefault="00F53563" w14:paraId="3C39EE96" w14:textId="7F5EC04F">
            <w:pPr>
              <w:rPr>
                <w:sz w:val="24"/>
                <w:szCs w:val="24"/>
              </w:rPr>
            </w:pPr>
            <w:r w:rsidRPr="007E54E2">
              <w:rPr>
                <w:sz w:val="24"/>
                <w:szCs w:val="24"/>
              </w:rPr>
              <w:t>repeaterPassword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53563" w:rsidP="00F53563" w:rsidRDefault="00F53563" w14:paraId="1582CC82" w14:textId="3CD60EE2">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55EC4CCD" w14:textId="7B05CF83">
            <w:pPr>
              <w:jc w:val="center"/>
              <w:rPr>
                <w:sz w:val="24"/>
                <w:szCs w:val="24"/>
                <w:lang w:eastAsia="en-AU"/>
              </w:rPr>
            </w:pPr>
            <w:r w:rsidRPr="007E54E2">
              <w:rPr>
                <w:sz w:val="24"/>
                <w:szCs w:val="24"/>
                <w:lang w:eastAsia="en-AU"/>
              </w:rPr>
              <w:t>8 - 63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53563" w:rsidP="00F53563" w:rsidRDefault="00F53563" w14:paraId="28F6C582" w14:textId="77777777">
            <w:pPr>
              <w:rPr>
                <w:sz w:val="24"/>
                <w:szCs w:val="24"/>
              </w:rPr>
            </w:pPr>
            <w:r w:rsidRPr="007E54E2">
              <w:rPr>
                <w:sz w:val="24"/>
                <w:szCs w:val="24"/>
              </w:rPr>
              <w:t>Mật khẩu xác thực Wifi.</w:t>
            </w:r>
          </w:p>
          <w:p w:rsidRPr="007E54E2" w:rsidR="00F53563" w:rsidP="00F53563" w:rsidRDefault="00F53563" w14:paraId="1E03DBE1"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rsidRPr="007E54E2" w:rsidR="00F53563" w:rsidP="00F53563" w:rsidRDefault="00F53563" w14:paraId="654B2970" w14:textId="1516FD70">
            <w:pPr>
              <w:pStyle w:val="FirstLevelBullet"/>
              <w:numPr>
                <w:ilvl w:val="0"/>
                <w:numId w:val="0"/>
              </w:numPr>
              <w:rPr>
                <w:sz w:val="24"/>
                <w:szCs w:val="24"/>
                <w:lang w:eastAsia="en-AU"/>
              </w:rPr>
            </w:pPr>
            <w:r w:rsidRPr="007E54E2">
              <w:rPr>
                <w:rFonts w:eastAsia="Calibri"/>
                <w:color w:val="000000"/>
                <w:sz w:val="24"/>
                <w:szCs w:val="24"/>
              </w:rPr>
              <w:t>Không cho phép chuỗi chỉ chứa kí tự space.</w:t>
            </w:r>
          </w:p>
        </w:tc>
      </w:tr>
      <w:tr w:rsidRPr="007E54E2" w:rsidR="00F53563" w:rsidTr="008531FB" w14:paraId="3C189FC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142F10FD" w14:textId="12655778">
            <w:pPr>
              <w:rPr>
                <w:sz w:val="24"/>
                <w:szCs w:val="24"/>
                <w:lang w:eastAsia="en-AU"/>
              </w:rPr>
            </w:pPr>
            <w:r w:rsidRPr="007E54E2">
              <w:rPr>
                <w:sz w:val="24"/>
                <w:szCs w:val="24"/>
                <w:lang w:eastAsia="en-AU"/>
              </w:rPr>
              <w:t>9</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53563" w:rsidP="00F53563" w:rsidRDefault="00F53563" w14:paraId="6CAB8835" w14:textId="5686E477">
            <w:pPr>
              <w:rPr>
                <w:sz w:val="24"/>
                <w:szCs w:val="24"/>
              </w:rPr>
            </w:pPr>
            <w:r w:rsidRPr="007E54E2">
              <w:rPr>
                <w:sz w:val="24"/>
                <w:szCs w:val="24"/>
              </w:rPr>
              <w:t>addNode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53563" w:rsidP="00F53563" w:rsidRDefault="00F53563" w14:paraId="0B955257" w14:textId="3E698A01">
            <w:pPr>
              <w:rPr>
                <w:bCs/>
                <w:sz w:val="24"/>
                <w:szCs w:val="24"/>
                <w:lang w:eastAsia="en-AU"/>
              </w:rPr>
            </w:pPr>
            <w:r w:rsidRPr="007E54E2">
              <w:rPr>
                <w:sz w:val="24"/>
                <w:szCs w:val="24"/>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7A849B75" w14:textId="6255A95E">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F53563" w:rsidP="00F53563" w:rsidRDefault="00F53563" w14:paraId="4C4CDF20" w14:textId="5D6571C2">
            <w:pPr>
              <w:rPr>
                <w:sz w:val="24"/>
                <w:szCs w:val="24"/>
              </w:rPr>
            </w:pPr>
            <w:r w:rsidRPr="007E54E2">
              <w:rPr>
                <w:sz w:val="24"/>
                <w:szCs w:val="24"/>
              </w:rPr>
              <w:t>Thực hiện add node trong quá trình tạo mạng mesh.</w:t>
            </w:r>
          </w:p>
        </w:tc>
      </w:tr>
      <w:tr w:rsidRPr="007E54E2" w:rsidR="00F53563" w:rsidTr="008531FB" w14:paraId="21E0B2D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0B5694BD" w14:textId="3253FFAC">
            <w:pPr>
              <w:rPr>
                <w:sz w:val="24"/>
                <w:szCs w:val="24"/>
                <w:lang w:eastAsia="en-AU"/>
              </w:rPr>
            </w:pPr>
            <w:r w:rsidRPr="007E54E2">
              <w:rPr>
                <w:sz w:val="24"/>
                <w:szCs w:val="24"/>
                <w:lang w:eastAsia="en-AU"/>
              </w:rPr>
              <w:t>10</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F53563" w:rsidP="00F53563" w:rsidRDefault="00F53563" w14:paraId="1394BEAD" w14:textId="1E54E53B">
            <w:pPr>
              <w:rPr>
                <w:sz w:val="24"/>
                <w:szCs w:val="24"/>
              </w:rPr>
            </w:pPr>
            <w:r>
              <w:rPr>
                <w:sz w:val="24"/>
                <w:szCs w:val="24"/>
              </w:rPr>
              <w:t>loopAvoidance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F53563" w:rsidP="00F53563" w:rsidRDefault="00F53563" w14:paraId="4C63A62C" w14:textId="78955C29">
            <w:pPr>
              <w:rPr>
                <w:sz w:val="24"/>
                <w:szCs w:val="24"/>
              </w:rPr>
            </w:pPr>
            <w:r w:rsidRPr="007E54E2">
              <w:rPr>
                <w:sz w:val="24"/>
                <w:szCs w:val="24"/>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F53563" w:rsidP="00F53563" w:rsidRDefault="00F53563" w14:paraId="25EAD016" w14:textId="14FD9C57">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F53563" w:rsidP="00F53563" w:rsidRDefault="00F53563" w14:paraId="04F1BC87" w14:textId="77777777">
            <w:pPr>
              <w:rPr>
                <w:sz w:val="24"/>
                <w:szCs w:val="24"/>
              </w:rPr>
            </w:pPr>
            <w:r>
              <w:rPr>
                <w:sz w:val="24"/>
                <w:szCs w:val="24"/>
              </w:rPr>
              <w:t>Bật/tắt tính năng loop avoidance.</w:t>
            </w:r>
          </w:p>
          <w:p w:rsidRPr="007E54E2" w:rsidR="00F53563" w:rsidP="00F53563" w:rsidRDefault="00F53563" w14:paraId="3C3D9743" w14:textId="167106CD">
            <w:pPr>
              <w:rPr>
                <w:sz w:val="24"/>
                <w:szCs w:val="24"/>
              </w:rPr>
            </w:pPr>
            <w:r>
              <w:rPr>
                <w:sz w:val="24"/>
                <w:szCs w:val="24"/>
              </w:rPr>
              <w:t xml:space="preserve">Chỉ có khi </w:t>
            </w:r>
            <w:r w:rsidRPr="007E54E2">
              <w:rPr>
                <w:sz w:val="24"/>
                <w:szCs w:val="24"/>
              </w:rPr>
              <w:t>meshMode</w:t>
            </w:r>
            <w:r>
              <w:rPr>
                <w:sz w:val="24"/>
                <w:szCs w:val="24"/>
              </w:rPr>
              <w:t xml:space="preserve"> là </w:t>
            </w:r>
            <w:r w:rsidRPr="007E54E2">
              <w:rPr>
                <w:sz w:val="24"/>
                <w:szCs w:val="24"/>
                <w:lang w:eastAsia="en-AU"/>
              </w:rPr>
              <w:t>Bridge mode</w:t>
            </w:r>
          </w:p>
        </w:tc>
      </w:tr>
    </w:tbl>
    <w:p w:rsidR="008D4143" w:rsidP="008D4143" w:rsidRDefault="008D4143" w14:paraId="684877C5" w14:textId="77777777"/>
    <w:p w:rsidR="008D4143" w:rsidP="008D4143" w:rsidRDefault="008D4143" w14:paraId="3F27AC2A" w14:textId="77777777">
      <w:pPr>
        <w:pStyle w:val="Heading3"/>
      </w:pPr>
      <w:bookmarkStart w:name="_Toc113352784" w:id="217"/>
      <w:r>
        <w:lastRenderedPageBreak/>
        <w:t>Response</w:t>
      </w:r>
      <w:bookmarkEnd w:id="217"/>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7BB3989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70049ACD" w14:textId="77777777">
            <w:pPr>
              <w:rPr>
                <w:b/>
                <w:bCs/>
                <w:sz w:val="24"/>
                <w:szCs w:val="24"/>
                <w:lang w:eastAsia="en-AU"/>
              </w:rPr>
            </w:pPr>
            <w:r w:rsidRPr="007E54E2">
              <w:rPr>
                <w:b/>
                <w:bCs/>
                <w:sz w:val="24"/>
                <w:szCs w:val="24"/>
                <w:lang w:eastAsia="en-AU"/>
              </w:rPr>
              <w:t>Payload</w:t>
            </w:r>
          </w:p>
        </w:tc>
      </w:tr>
      <w:tr w:rsidRPr="007E54E2" w:rsidR="008D4143" w:rsidTr="008531FB" w14:paraId="7F43336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33F2BFD7"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2B657E0"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855EBC4"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03428B5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AE71CA8" w14:textId="77777777">
            <w:pPr>
              <w:rPr>
                <w:b/>
                <w:bCs/>
                <w:sz w:val="24"/>
                <w:szCs w:val="24"/>
                <w:lang w:eastAsia="en-AU"/>
              </w:rPr>
            </w:pPr>
            <w:r w:rsidRPr="007E54E2">
              <w:rPr>
                <w:b/>
                <w:bCs/>
                <w:sz w:val="24"/>
                <w:szCs w:val="24"/>
                <w:lang w:eastAsia="en-AU"/>
              </w:rPr>
              <w:t>Description</w:t>
            </w:r>
          </w:p>
        </w:tc>
      </w:tr>
      <w:tr w:rsidRPr="007E54E2" w:rsidR="008D4143" w:rsidTr="008531FB" w14:paraId="54F6549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50179CC8"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4E67E7F"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098F9FD0"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65F2A196" w14:textId="0821282E">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282DEC15" w14:textId="0D5C3737">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8D4143" w:rsidP="008531FB" w:rsidRDefault="008D4143" w14:paraId="04C6AD63" w14:textId="78944A4D">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D4143" w:rsidTr="008531FB" w14:paraId="669498C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091792A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861BED2"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08E27A4D"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737A80AF" w14:textId="27086DA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3DA7B9ED" w14:textId="202D12B7">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704DA7D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DB608C5"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B7B5EC8" w14:textId="79DA5D46">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46F00A2E" w14:textId="36267D4A">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1C3535E" w14:textId="2EBD2541">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D61E9A8" w14:textId="3EC3D97C">
            <w:pPr>
              <w:rPr>
                <w:sz w:val="24"/>
                <w:szCs w:val="24"/>
                <w:lang w:eastAsia="en-AU"/>
              </w:rPr>
            </w:pPr>
            <w:r w:rsidRPr="007E54E2">
              <w:rPr>
                <w:sz w:val="24"/>
                <w:szCs w:val="24"/>
                <w:lang w:eastAsia="en-AU"/>
              </w:rPr>
              <w:t>Index của request</w:t>
            </w:r>
          </w:p>
        </w:tc>
      </w:tr>
      <w:tr w:rsidRPr="007E54E2" w:rsidR="00D271EB" w:rsidTr="008531FB" w14:paraId="2417DC8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E2C39AB"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31AD443E"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5F1FC062"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02462D7"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EF0B9E1" w14:textId="77777777">
            <w:pPr>
              <w:pStyle w:val="FirstLevelBullet"/>
              <w:numPr>
                <w:ilvl w:val="0"/>
                <w:numId w:val="0"/>
              </w:numPr>
              <w:rPr>
                <w:sz w:val="24"/>
                <w:szCs w:val="24"/>
                <w:lang w:eastAsia="en-AU"/>
              </w:rPr>
            </w:pPr>
            <w:r w:rsidRPr="007E54E2">
              <w:rPr>
                <w:sz w:val="24"/>
                <w:szCs w:val="24"/>
                <w:lang w:eastAsia="en-AU"/>
              </w:rPr>
              <w:t xml:space="preserve"> </w:t>
            </w:r>
          </w:p>
        </w:tc>
      </w:tr>
    </w:tbl>
    <w:p w:rsidR="008D4143" w:rsidP="008D4143" w:rsidRDefault="008D4143" w14:paraId="6E600D10" w14:textId="4DE686E6"/>
    <w:p w:rsidR="008D4143" w:rsidP="008D4143" w:rsidRDefault="008D4143" w14:paraId="75E202C4" w14:textId="77777777">
      <w:pPr>
        <w:pStyle w:val="Heading3"/>
      </w:pPr>
      <w:bookmarkStart w:name="_Toc113352785" w:id="218"/>
      <w:r>
        <w:t>Example</w:t>
      </w:r>
      <w:bookmarkEnd w:id="218"/>
    </w:p>
    <w:p w:rsidR="008D4143" w:rsidP="008D4143" w:rsidRDefault="008D4143" w14:paraId="7A90FF07" w14:textId="77777777">
      <w:pPr>
        <w:rPr>
          <w:b/>
        </w:rPr>
      </w:pPr>
      <w:r>
        <w:rPr>
          <w:b/>
        </w:rPr>
        <w:t>Request:</w:t>
      </w:r>
    </w:p>
    <w:p w:rsidRPr="00960690" w:rsidR="008D4143" w:rsidP="008D4143" w:rsidRDefault="008D4143" w14:paraId="2794AA0D" w14:textId="77777777">
      <w:pPr>
        <w:rPr>
          <w:i/>
          <w:u w:val="single"/>
        </w:rPr>
      </w:pPr>
      <w:r w:rsidRPr="00960690">
        <w:rPr>
          <w:u w:val="single"/>
        </w:rPr>
        <w:t>https://192.168.88.1:9000</w:t>
      </w:r>
      <w:r>
        <w:rPr>
          <w:u w:val="single"/>
        </w:rPr>
        <w:t>/onelinkagent</w:t>
      </w:r>
    </w:p>
    <w:p w:rsidR="00C31BC7" w:rsidP="00C31BC7" w:rsidRDefault="00C31BC7" w14:paraId="75469B57" w14:textId="77777777">
      <w:r>
        <w:t>{</w:t>
      </w:r>
    </w:p>
    <w:p w:rsidR="00C31BC7" w:rsidP="00C31BC7" w:rsidRDefault="00C31BC7" w14:paraId="30C24DB8" w14:textId="653F1511">
      <w:r>
        <w:tab/>
      </w:r>
      <w:r>
        <w:t>"action": "</w:t>
      </w:r>
      <w:r w:rsidR="00DD0FCB">
        <w:rPr>
          <w:color w:val="000000"/>
          <w:sz w:val="24"/>
          <w:szCs w:val="24"/>
        </w:rPr>
        <w:t>meshCreate</w:t>
      </w:r>
      <w:r>
        <w:t>",</w:t>
      </w:r>
    </w:p>
    <w:p w:rsidR="00C31BC7" w:rsidP="00C31BC7" w:rsidRDefault="00C31BC7" w14:paraId="292C6217" w14:textId="4FB7BBC9">
      <w:r>
        <w:tab/>
      </w:r>
      <w:r>
        <w:t xml:space="preserve">"requestId": </w:t>
      </w:r>
      <w:r w:rsidR="00FA141F">
        <w:t>&lt;requestId&gt;</w:t>
      </w:r>
      <w:r>
        <w:t>,</w:t>
      </w:r>
    </w:p>
    <w:p w:rsidR="00C31BC7" w:rsidP="00C31BC7" w:rsidRDefault="00C31BC7" w14:paraId="26BBC275" w14:textId="77777777">
      <w:r>
        <w:tab/>
      </w:r>
      <w:r>
        <w:t>"meshMode": 0,</w:t>
      </w:r>
    </w:p>
    <w:p w:rsidR="00C31BC7" w:rsidP="007A460A" w:rsidRDefault="00C31BC7" w14:paraId="3869E649" w14:textId="32F92379">
      <w:r>
        <w:tab/>
      </w:r>
      <w:r>
        <w:t xml:space="preserve">"ssidName": </w:t>
      </w:r>
      <w:r w:rsidR="00FA141F">
        <w:t>&lt;requestId&gt;</w:t>
      </w:r>
      <w:r>
        <w:t>,</w:t>
      </w:r>
    </w:p>
    <w:p w:rsidR="00C31BC7" w:rsidP="00C31BC7" w:rsidRDefault="00C31BC7" w14:paraId="51B459DB" w14:textId="77777777">
      <w:r>
        <w:tab/>
      </w:r>
      <w:r>
        <w:t>"password": "&lt;password&gt;",</w:t>
      </w:r>
    </w:p>
    <w:p w:rsidR="00C31BC7" w:rsidP="00C31BC7" w:rsidRDefault="00C31BC7" w14:paraId="0EE81083" w14:textId="77777777">
      <w:r>
        <w:tab/>
      </w:r>
      <w:r>
        <w:t>"addNode": true</w:t>
      </w:r>
    </w:p>
    <w:p w:rsidR="008D4143" w:rsidP="00C31BC7" w:rsidRDefault="00C31BC7" w14:paraId="0D4C8DF7" w14:textId="77CE1EEB">
      <w:r>
        <w:t>}</w:t>
      </w:r>
    </w:p>
    <w:p w:rsidRPr="00961994" w:rsidR="008D4143" w:rsidP="008D4143" w:rsidRDefault="008D4143" w14:paraId="4CEEFD05" w14:textId="77777777">
      <w:pPr>
        <w:rPr>
          <w:b/>
        </w:rPr>
      </w:pPr>
      <w:r>
        <w:rPr>
          <w:b/>
        </w:rPr>
        <w:t>Response:</w:t>
      </w:r>
    </w:p>
    <w:p w:rsidR="008D4143" w:rsidP="008D4143" w:rsidRDefault="008D4143" w14:paraId="076D7CD1" w14:textId="77777777">
      <w:r>
        <w:t>{</w:t>
      </w:r>
    </w:p>
    <w:p w:rsidR="008D4143" w:rsidP="008D4143" w:rsidRDefault="008D4143" w14:paraId="0E5A02CB" w14:textId="77777777">
      <w:r>
        <w:tab/>
      </w:r>
      <w:r>
        <w:t>"status": 0,</w:t>
      </w:r>
    </w:p>
    <w:p w:rsidR="008D4143" w:rsidP="008D4143" w:rsidRDefault="008D4143" w14:paraId="2E29E74F" w14:textId="77777777">
      <w:r>
        <w:tab/>
      </w:r>
      <w:r>
        <w:t>"message": "Success",</w:t>
      </w:r>
    </w:p>
    <w:p w:rsidR="008D4143" w:rsidP="008D4143" w:rsidRDefault="008D4143" w14:paraId="189B9911" w14:textId="292AE14C">
      <w:r>
        <w:tab/>
      </w:r>
      <w:r>
        <w:t xml:space="preserve">"requestId": </w:t>
      </w:r>
      <w:r w:rsidR="00FA141F">
        <w:t>&lt;requestId&gt;</w:t>
      </w:r>
      <w:r>
        <w:t>,</w:t>
      </w:r>
    </w:p>
    <w:p w:rsidR="008D4143" w:rsidP="008D4143" w:rsidRDefault="008D4143" w14:paraId="244BF313" w14:textId="77777777">
      <w:r>
        <w:tab/>
      </w:r>
      <w:r>
        <w:t>"data": {}</w:t>
      </w:r>
    </w:p>
    <w:p w:rsidR="008D4143" w:rsidP="008D4143" w:rsidRDefault="008D4143" w14:paraId="10B8E7D6" w14:textId="77777777">
      <w:r>
        <w:t>}</w:t>
      </w:r>
    </w:p>
    <w:p w:rsidR="008D4143" w:rsidP="008D4143" w:rsidRDefault="008D4143" w14:paraId="54001F86" w14:textId="77777777"/>
    <w:p w:rsidR="008D4143" w:rsidP="009E2435" w:rsidRDefault="009E2435" w14:paraId="23C628FB" w14:textId="040905A7">
      <w:pPr>
        <w:pStyle w:val="Heading2"/>
      </w:pPr>
      <w:bookmarkStart w:name="_Toc113352786" w:id="219"/>
      <w:r w:rsidRPr="009E2435">
        <w:lastRenderedPageBreak/>
        <w:t>addNewNode</w:t>
      </w:r>
      <w:bookmarkEnd w:id="219"/>
    </w:p>
    <w:p w:rsidR="008D4143" w:rsidP="008D4143" w:rsidRDefault="008D4143" w14:paraId="041EDBBC" w14:textId="77777777">
      <w:pPr>
        <w:pStyle w:val="Heading3"/>
      </w:pPr>
      <w:bookmarkStart w:name="_Toc113352787" w:id="220"/>
      <w:r>
        <w:t>Mô tả API</w:t>
      </w:r>
      <w:bookmarkEnd w:id="220"/>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D4143" w:rsidTr="008531FB" w14:paraId="0A8F5738" w14:textId="77777777">
        <w:trPr>
          <w:trHeight w:val="567"/>
        </w:trPr>
        <w:tc>
          <w:tcPr>
            <w:tcW w:w="996" w:type="pct"/>
            <w:shd w:val="clear" w:color="auto" w:fill="D9D9D9" w:themeFill="background1" w:themeFillShade="D9"/>
            <w:vAlign w:val="center"/>
          </w:tcPr>
          <w:p w:rsidRPr="007E54E2" w:rsidR="008D4143" w:rsidP="007908BF" w:rsidRDefault="008D4143" w14:paraId="2EE077C4"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D4143" w:rsidP="007908BF" w:rsidRDefault="008D4143" w14:paraId="745F6414" w14:textId="77777777">
            <w:pPr>
              <w:pStyle w:val="ANSVNormal"/>
              <w:rPr>
                <w:rFonts w:cs="Times New Roman"/>
                <w:sz w:val="24"/>
                <w:szCs w:val="24"/>
              </w:rPr>
            </w:pPr>
            <w:r w:rsidRPr="007E54E2">
              <w:rPr>
                <w:rFonts w:cs="Times New Roman"/>
                <w:sz w:val="24"/>
                <w:szCs w:val="24"/>
              </w:rPr>
              <w:t>Description</w:t>
            </w:r>
          </w:p>
        </w:tc>
      </w:tr>
      <w:tr w:rsidRPr="007E54E2" w:rsidR="008D4143" w:rsidTr="008531FB" w14:paraId="0345B0FA" w14:textId="77777777">
        <w:trPr>
          <w:trHeight w:val="362"/>
        </w:trPr>
        <w:tc>
          <w:tcPr>
            <w:tcW w:w="996" w:type="pct"/>
            <w:vAlign w:val="center"/>
          </w:tcPr>
          <w:p w:rsidRPr="007E54E2" w:rsidR="008D4143" w:rsidP="008531FB" w:rsidRDefault="009E2435" w14:paraId="3811ADE0" w14:textId="15FA093D">
            <w:pPr>
              <w:rPr>
                <w:color w:val="000000"/>
                <w:sz w:val="24"/>
                <w:szCs w:val="24"/>
              </w:rPr>
            </w:pPr>
            <w:r w:rsidRPr="007E54E2">
              <w:rPr>
                <w:color w:val="000000"/>
                <w:sz w:val="24"/>
                <w:szCs w:val="24"/>
              </w:rPr>
              <w:t>addNewNode</w:t>
            </w:r>
          </w:p>
        </w:tc>
        <w:tc>
          <w:tcPr>
            <w:tcW w:w="4004" w:type="pct"/>
            <w:vAlign w:val="center"/>
          </w:tcPr>
          <w:p w:rsidRPr="007E54E2" w:rsidR="008D4143" w:rsidP="008531FB" w:rsidRDefault="008D4143" w14:paraId="19483C80" w14:textId="77777777">
            <w:pPr>
              <w:overflowPunct/>
              <w:autoSpaceDE/>
              <w:autoSpaceDN/>
              <w:adjustRightInd/>
              <w:spacing w:after="0"/>
              <w:jc w:val="left"/>
              <w:textAlignment w:val="auto"/>
              <w:rPr>
                <w:color w:val="000000"/>
                <w:sz w:val="24"/>
                <w:szCs w:val="24"/>
              </w:rPr>
            </w:pPr>
          </w:p>
        </w:tc>
      </w:tr>
      <w:tr w:rsidRPr="007E54E2" w:rsidR="008D4143" w:rsidTr="008531FB" w14:paraId="776F9098" w14:textId="77777777">
        <w:trPr>
          <w:trHeight w:val="362"/>
        </w:trPr>
        <w:tc>
          <w:tcPr>
            <w:tcW w:w="996" w:type="pct"/>
            <w:vAlign w:val="center"/>
          </w:tcPr>
          <w:p w:rsidRPr="007E54E2" w:rsidR="008D4143" w:rsidP="008531FB" w:rsidRDefault="008D4143" w14:paraId="23A31C52" w14:textId="77777777">
            <w:pPr>
              <w:rPr>
                <w:sz w:val="24"/>
                <w:szCs w:val="24"/>
              </w:rPr>
            </w:pPr>
            <w:r w:rsidRPr="007E54E2">
              <w:rPr>
                <w:sz w:val="24"/>
                <w:szCs w:val="24"/>
              </w:rPr>
              <w:t>Host</w:t>
            </w:r>
          </w:p>
        </w:tc>
        <w:tc>
          <w:tcPr>
            <w:tcW w:w="4004" w:type="pct"/>
            <w:vAlign w:val="center"/>
          </w:tcPr>
          <w:p w:rsidRPr="007E54E2" w:rsidR="008D4143" w:rsidP="007908BF" w:rsidRDefault="008D4143" w14:paraId="438243CB" w14:textId="77777777">
            <w:pPr>
              <w:pStyle w:val="ANSVNormal"/>
              <w:rPr>
                <w:rFonts w:cs="Times New Roman"/>
                <w:sz w:val="24"/>
                <w:szCs w:val="24"/>
              </w:rPr>
            </w:pPr>
            <w:r w:rsidRPr="007E54E2">
              <w:rPr>
                <w:rFonts w:cs="Times New Roman"/>
                <w:sz w:val="24"/>
                <w:szCs w:val="24"/>
              </w:rPr>
              <w:t>https://&lt;ip&gt;:9000/onelinkagent</w:t>
            </w:r>
          </w:p>
        </w:tc>
      </w:tr>
      <w:tr w:rsidRPr="007E54E2" w:rsidR="008D4143" w:rsidTr="008531FB" w14:paraId="65A619D4" w14:textId="77777777">
        <w:tc>
          <w:tcPr>
            <w:tcW w:w="996" w:type="pct"/>
            <w:vAlign w:val="center"/>
          </w:tcPr>
          <w:p w:rsidRPr="007E54E2" w:rsidR="008D4143" w:rsidP="007908BF" w:rsidRDefault="008D4143" w14:paraId="0E0B0CDC"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D4143" w:rsidP="007908BF" w:rsidRDefault="008D4143" w14:paraId="58F90E4A" w14:textId="77777777">
            <w:pPr>
              <w:pStyle w:val="ANSVNormal"/>
              <w:rPr>
                <w:rFonts w:cs="Times New Roman"/>
                <w:sz w:val="24"/>
                <w:szCs w:val="24"/>
              </w:rPr>
            </w:pPr>
            <w:r w:rsidRPr="007E54E2">
              <w:rPr>
                <w:rFonts w:cs="Times New Roman"/>
                <w:sz w:val="24"/>
                <w:szCs w:val="24"/>
              </w:rPr>
              <w:t>HTTP POST</w:t>
            </w:r>
          </w:p>
        </w:tc>
      </w:tr>
      <w:tr w:rsidRPr="007E54E2" w:rsidR="008D4143" w:rsidTr="008531FB" w14:paraId="072AC8EC" w14:textId="77777777">
        <w:tc>
          <w:tcPr>
            <w:tcW w:w="996" w:type="pct"/>
            <w:vAlign w:val="center"/>
          </w:tcPr>
          <w:p w:rsidRPr="007E54E2" w:rsidR="008D4143" w:rsidP="007908BF" w:rsidRDefault="008D4143" w14:paraId="3039B7E7"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D4143" w:rsidP="007908BF" w:rsidRDefault="008D4143" w14:paraId="3150E340" w14:textId="77777777">
            <w:pPr>
              <w:pStyle w:val="ANSVNormal"/>
              <w:rPr>
                <w:rFonts w:cs="Times New Roman"/>
                <w:sz w:val="24"/>
                <w:szCs w:val="24"/>
              </w:rPr>
            </w:pPr>
            <w:r w:rsidRPr="007E54E2">
              <w:rPr>
                <w:rFonts w:cs="Times New Roman"/>
                <w:sz w:val="24"/>
                <w:szCs w:val="24"/>
              </w:rPr>
              <w:t>application/json</w:t>
            </w:r>
          </w:p>
        </w:tc>
      </w:tr>
      <w:tr w:rsidRPr="007E54E2" w:rsidR="008D4143" w:rsidTr="008531FB" w14:paraId="024867B4" w14:textId="77777777">
        <w:tc>
          <w:tcPr>
            <w:tcW w:w="996" w:type="pct"/>
            <w:vAlign w:val="center"/>
          </w:tcPr>
          <w:p w:rsidRPr="007E54E2" w:rsidR="008D4143" w:rsidP="007908BF" w:rsidRDefault="008D4143" w14:paraId="0F6AC1D5"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8D4143" w14:paraId="25590D64" w14:textId="5847AF83">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8D4143" w:rsidP="00316984" w:rsidRDefault="00316984" w14:paraId="0D9AAF6C" w14:textId="6463808E">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D4143" w:rsidTr="008531FB" w14:paraId="21D1393E" w14:textId="77777777">
        <w:tc>
          <w:tcPr>
            <w:tcW w:w="996" w:type="pct"/>
            <w:vAlign w:val="center"/>
          </w:tcPr>
          <w:p w:rsidRPr="007E54E2" w:rsidR="008D4143" w:rsidP="007908BF" w:rsidRDefault="008D4143" w14:paraId="2EBF10F9"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D4143" w:rsidP="007908BF" w:rsidRDefault="008D4143" w14:paraId="72FAFD38" w14:textId="77777777">
            <w:pPr>
              <w:pStyle w:val="ANSVNormal"/>
              <w:rPr>
                <w:rFonts w:cs="Times New Roman"/>
                <w:sz w:val="24"/>
                <w:szCs w:val="24"/>
              </w:rPr>
            </w:pPr>
            <w:r w:rsidRPr="007E54E2">
              <w:rPr>
                <w:rFonts w:cs="Times New Roman"/>
                <w:sz w:val="24"/>
                <w:szCs w:val="24"/>
              </w:rPr>
              <w:t>JSON object</w:t>
            </w:r>
          </w:p>
        </w:tc>
      </w:tr>
    </w:tbl>
    <w:p w:rsidR="008D4143" w:rsidP="008D4143" w:rsidRDefault="008D4143" w14:paraId="728DC893" w14:textId="77777777"/>
    <w:p w:rsidR="008D4143" w:rsidP="008D4143" w:rsidRDefault="008D4143" w14:paraId="4454B36D" w14:textId="77777777">
      <w:pPr>
        <w:pStyle w:val="Heading3"/>
      </w:pPr>
      <w:bookmarkStart w:name="_Toc113352788" w:id="221"/>
      <w:r>
        <w:t>Request</w:t>
      </w:r>
      <w:bookmarkEnd w:id="221"/>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05A9B4B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0074388A" w14:textId="77777777">
            <w:pPr>
              <w:rPr>
                <w:b/>
                <w:bCs/>
                <w:sz w:val="24"/>
                <w:szCs w:val="24"/>
                <w:lang w:eastAsia="en-AU"/>
              </w:rPr>
            </w:pPr>
            <w:r w:rsidRPr="007E54E2">
              <w:rPr>
                <w:b/>
                <w:bCs/>
                <w:sz w:val="24"/>
                <w:szCs w:val="24"/>
                <w:lang w:eastAsia="en-AU"/>
              </w:rPr>
              <w:t>Payload</w:t>
            </w:r>
          </w:p>
        </w:tc>
      </w:tr>
      <w:tr w:rsidRPr="007E54E2" w:rsidR="008D4143" w:rsidTr="008531FB" w14:paraId="700B242F"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5A878FC0"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DA29CF7"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26C6CA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1490E9A2"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165FB0B7" w14:textId="77777777">
            <w:pPr>
              <w:rPr>
                <w:b/>
                <w:bCs/>
                <w:sz w:val="24"/>
                <w:szCs w:val="24"/>
                <w:lang w:eastAsia="en-AU"/>
              </w:rPr>
            </w:pPr>
            <w:r w:rsidRPr="007E54E2">
              <w:rPr>
                <w:b/>
                <w:bCs/>
                <w:sz w:val="24"/>
                <w:szCs w:val="24"/>
                <w:lang w:eastAsia="en-AU"/>
              </w:rPr>
              <w:t>Description</w:t>
            </w:r>
          </w:p>
        </w:tc>
      </w:tr>
      <w:tr w:rsidRPr="007E54E2" w:rsidR="008D4143" w:rsidTr="008531FB" w14:paraId="60C0600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767818C1"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785AA3B7"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48478A35"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7B8DEE4A"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EFB8153" w14:textId="77777777">
            <w:pPr>
              <w:rPr>
                <w:sz w:val="24"/>
                <w:szCs w:val="24"/>
                <w:lang w:eastAsia="en-AU"/>
              </w:rPr>
            </w:pPr>
            <w:r w:rsidRPr="007E54E2">
              <w:rPr>
                <w:sz w:val="24"/>
                <w:szCs w:val="24"/>
                <w:lang w:eastAsia="en-AU"/>
              </w:rPr>
              <w:t>Yêu cầu nghiệp vụ</w:t>
            </w:r>
          </w:p>
          <w:p w:rsidRPr="007E54E2" w:rsidR="008D4143" w:rsidP="008531FB" w:rsidRDefault="008D4143" w14:paraId="619D0B1E" w14:textId="7FA08A4C">
            <w:pPr>
              <w:rPr>
                <w:b/>
                <w:bCs/>
                <w:sz w:val="24"/>
                <w:szCs w:val="24"/>
                <w:lang w:eastAsia="en-AU"/>
              </w:rPr>
            </w:pPr>
            <w:r w:rsidRPr="007E54E2">
              <w:rPr>
                <w:sz w:val="24"/>
                <w:szCs w:val="24"/>
                <w:lang w:eastAsia="en-AU"/>
              </w:rPr>
              <w:t xml:space="preserve">action = </w:t>
            </w:r>
            <w:r w:rsidRPr="007E54E2" w:rsidR="009E2435">
              <w:rPr>
                <w:sz w:val="24"/>
                <w:szCs w:val="24"/>
                <w:lang w:eastAsia="en-AU"/>
              </w:rPr>
              <w:t>addNewNode</w:t>
            </w:r>
          </w:p>
        </w:tc>
      </w:tr>
      <w:tr w:rsidRPr="007E54E2" w:rsidR="00D271EB" w:rsidTr="008531FB" w14:paraId="54198D3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F31D0FA"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52AE322" w14:textId="3F0048B2">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95860CD" w14:textId="3B027990">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6E865CF4" w14:textId="7F68A0C8">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75157AEB" w14:textId="7F1F416D">
            <w:pPr>
              <w:rPr>
                <w:sz w:val="24"/>
                <w:szCs w:val="24"/>
                <w:lang w:eastAsia="en-AU"/>
              </w:rPr>
            </w:pPr>
            <w:r w:rsidRPr="007E54E2">
              <w:rPr>
                <w:sz w:val="24"/>
                <w:szCs w:val="24"/>
                <w:lang w:eastAsia="en-AU"/>
              </w:rPr>
              <w:t>Index của request</w:t>
            </w:r>
          </w:p>
        </w:tc>
      </w:tr>
    </w:tbl>
    <w:p w:rsidR="008D4143" w:rsidP="008D4143" w:rsidRDefault="008D4143" w14:paraId="1762D100" w14:textId="77777777"/>
    <w:p w:rsidR="008D4143" w:rsidP="008D4143" w:rsidRDefault="008D4143" w14:paraId="44F8BB26" w14:textId="77777777">
      <w:pPr>
        <w:pStyle w:val="Heading3"/>
      </w:pPr>
      <w:bookmarkStart w:name="_Toc113352789" w:id="222"/>
      <w:r>
        <w:t>Response</w:t>
      </w:r>
      <w:bookmarkEnd w:id="222"/>
    </w:p>
    <w:tbl>
      <w:tblPr>
        <w:tblW w:w="9175" w:type="dxa"/>
        <w:tblLayout w:type="fixed"/>
        <w:tblLook w:val="0000" w:firstRow="0" w:lastRow="0" w:firstColumn="0" w:lastColumn="0" w:noHBand="0" w:noVBand="0"/>
      </w:tblPr>
      <w:tblGrid>
        <w:gridCol w:w="625"/>
        <w:gridCol w:w="1780"/>
        <w:gridCol w:w="992"/>
        <w:gridCol w:w="993"/>
        <w:gridCol w:w="4785"/>
      </w:tblGrid>
      <w:tr w:rsidRPr="007E54E2" w:rsidR="008D4143" w:rsidTr="008531FB" w14:paraId="0275DFB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D4143" w:rsidP="008531FB" w:rsidRDefault="008D4143" w14:paraId="15308BF5" w14:textId="77777777">
            <w:pPr>
              <w:rPr>
                <w:b/>
                <w:bCs/>
                <w:sz w:val="24"/>
                <w:szCs w:val="24"/>
                <w:lang w:eastAsia="en-AU"/>
              </w:rPr>
            </w:pPr>
            <w:r w:rsidRPr="007E54E2">
              <w:rPr>
                <w:b/>
                <w:bCs/>
                <w:sz w:val="24"/>
                <w:szCs w:val="24"/>
                <w:lang w:eastAsia="en-AU"/>
              </w:rPr>
              <w:t>Payload</w:t>
            </w:r>
          </w:p>
        </w:tc>
      </w:tr>
      <w:tr w:rsidRPr="007E54E2" w:rsidR="008D4143" w:rsidTr="008531FB" w14:paraId="6A32C951"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D4143" w:rsidP="008531FB" w:rsidRDefault="008D4143" w14:paraId="7F15362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6BCBE7A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08833FA6"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D4143" w:rsidP="008531FB" w:rsidRDefault="008D4143" w14:paraId="2E2D838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D4143" w:rsidP="008531FB" w:rsidRDefault="008D4143" w14:paraId="231B5258" w14:textId="77777777">
            <w:pPr>
              <w:rPr>
                <w:b/>
                <w:bCs/>
                <w:sz w:val="24"/>
                <w:szCs w:val="24"/>
                <w:lang w:eastAsia="en-AU"/>
              </w:rPr>
            </w:pPr>
            <w:r w:rsidRPr="007E54E2">
              <w:rPr>
                <w:b/>
                <w:bCs/>
                <w:sz w:val="24"/>
                <w:szCs w:val="24"/>
                <w:lang w:eastAsia="en-AU"/>
              </w:rPr>
              <w:t>Description</w:t>
            </w:r>
          </w:p>
        </w:tc>
      </w:tr>
      <w:tr w:rsidRPr="007E54E2" w:rsidR="008D4143" w:rsidTr="008531FB" w14:paraId="7FD9B98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39620FFA"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20BC4B6"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18863A42"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7075BC09" w14:textId="5E6535BF">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6FBB8FBD" w14:textId="7FDBF940">
            <w:pPr>
              <w:rPr>
                <w:bCs/>
                <w:sz w:val="24"/>
                <w:szCs w:val="24"/>
                <w:lang w:eastAsia="en-AU"/>
              </w:rPr>
            </w:pPr>
            <w:r w:rsidRPr="007E54E2">
              <w:rPr>
                <w:bCs/>
                <w:sz w:val="24"/>
                <w:szCs w:val="24"/>
                <w:lang w:eastAsia="en-AU"/>
              </w:rPr>
              <w:t>- Mã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p w:rsidRPr="007E54E2" w:rsidR="008D4143" w:rsidP="008531FB" w:rsidRDefault="008D4143" w14:paraId="09864A36" w14:textId="73E31398">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8D4143" w:rsidTr="008531FB" w14:paraId="61A5093A"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8D4143" w14:paraId="5EAF6DEC"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0B18D692"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D4143" w:rsidP="008531FB" w:rsidRDefault="008D4143" w14:paraId="52EC5EBA"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D4143" w:rsidP="008531FB" w:rsidRDefault="00BE2C70" w14:paraId="50FAEE8B" w14:textId="04F9DE54">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D4143" w:rsidP="008531FB" w:rsidRDefault="008D4143" w14:paraId="459E36B1" w14:textId="56F00E2F">
            <w:pPr>
              <w:rPr>
                <w:sz w:val="24"/>
                <w:szCs w:val="24"/>
                <w:lang w:eastAsia="en-AU"/>
              </w:rPr>
            </w:pPr>
            <w:r w:rsidRPr="007E54E2">
              <w:rPr>
                <w:sz w:val="24"/>
                <w:szCs w:val="24"/>
                <w:lang w:eastAsia="en-AU"/>
              </w:rPr>
              <w:t>Mô tả kết quả</w:t>
            </w:r>
            <w:r w:rsidRPr="007E54E2" w:rsidR="00BE2C70">
              <w:rPr>
                <w:bCs/>
                <w:sz w:val="24"/>
                <w:szCs w:val="24"/>
                <w:lang w:eastAsia="en-AU"/>
              </w:rPr>
              <w:t xml:space="preserve"> chi tiết trong mục </w:t>
            </w:r>
            <w:r w:rsidRPr="007E54E2" w:rsidR="00BE2C70">
              <w:rPr>
                <w:bCs/>
                <w:sz w:val="24"/>
                <w:szCs w:val="24"/>
                <w:lang w:eastAsia="en-AU"/>
              </w:rPr>
              <w:fldChar w:fldCharType="begin"/>
            </w:r>
            <w:r w:rsidRPr="007E54E2" w:rsidR="00BE2C70">
              <w:rPr>
                <w:bCs/>
                <w:sz w:val="24"/>
                <w:szCs w:val="24"/>
                <w:lang w:eastAsia="en-AU"/>
              </w:rPr>
              <w:instrText xml:space="preserve"> REF _Ref111454193 \n \h </w:instrText>
            </w:r>
            <w:r w:rsidRPr="007E54E2" w:rsidR="00BE2C70">
              <w:rPr>
                <w:bCs/>
                <w:sz w:val="24"/>
                <w:szCs w:val="24"/>
                <w:lang w:eastAsia="en-AU"/>
              </w:rPr>
            </w:r>
            <w:r w:rsidRPr="007E54E2" w:rsidR="00BE2C70">
              <w:rPr>
                <w:bCs/>
                <w:sz w:val="24"/>
                <w:szCs w:val="24"/>
                <w:lang w:eastAsia="en-AU"/>
              </w:rPr>
              <w:fldChar w:fldCharType="separate"/>
            </w:r>
            <w:r w:rsidRPr="007E54E2" w:rsidR="00BE2C70">
              <w:rPr>
                <w:bCs/>
                <w:sz w:val="24"/>
                <w:szCs w:val="24"/>
                <w:lang w:eastAsia="en-AU"/>
              </w:rPr>
              <w:t>9.1</w:t>
            </w:r>
            <w:r w:rsidRPr="007E54E2" w:rsidR="00BE2C70">
              <w:rPr>
                <w:bCs/>
                <w:sz w:val="24"/>
                <w:szCs w:val="24"/>
                <w:lang w:eastAsia="en-AU"/>
              </w:rPr>
              <w:fldChar w:fldCharType="end"/>
            </w:r>
          </w:p>
        </w:tc>
      </w:tr>
      <w:tr w:rsidRPr="007E54E2" w:rsidR="00D271EB" w:rsidTr="008531FB" w14:paraId="2420309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135FE99D"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6191E2F5" w14:textId="00BD621C">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34BCB050" w14:textId="74926926">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45C4C8B3" w14:textId="2D02365F">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29545A7D" w14:textId="3976ED66">
            <w:pPr>
              <w:rPr>
                <w:sz w:val="24"/>
                <w:szCs w:val="24"/>
                <w:lang w:eastAsia="en-AU"/>
              </w:rPr>
            </w:pPr>
            <w:r w:rsidRPr="007E54E2">
              <w:rPr>
                <w:sz w:val="24"/>
                <w:szCs w:val="24"/>
                <w:lang w:eastAsia="en-AU"/>
              </w:rPr>
              <w:t>Index của request</w:t>
            </w:r>
          </w:p>
        </w:tc>
      </w:tr>
      <w:tr w:rsidRPr="007E54E2" w:rsidR="00D271EB" w:rsidTr="008531FB" w14:paraId="7D144B4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01F61AFB" w14:textId="77777777">
            <w:pPr>
              <w:rPr>
                <w:sz w:val="24"/>
                <w:szCs w:val="24"/>
                <w:lang w:eastAsia="en-AU"/>
              </w:rPr>
            </w:pPr>
            <w:r w:rsidRPr="007E54E2">
              <w:rPr>
                <w:sz w:val="24"/>
                <w:szCs w:val="24"/>
                <w:lang w:eastAsia="en-AU"/>
              </w:rPr>
              <w:lastRenderedPageBreak/>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5975D324"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271EB" w:rsidP="00D271EB" w:rsidRDefault="00D271EB" w14:paraId="1832029F"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271EB" w:rsidP="00D271EB" w:rsidRDefault="00D271EB" w14:paraId="519B3F83" w14:textId="6FF2BCCA">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271EB" w:rsidP="00D271EB" w:rsidRDefault="00D271EB" w14:paraId="4BE075CE" w14:textId="77777777">
            <w:pPr>
              <w:pStyle w:val="FirstLevelBullet"/>
              <w:numPr>
                <w:ilvl w:val="0"/>
                <w:numId w:val="0"/>
              </w:numPr>
              <w:rPr>
                <w:sz w:val="24"/>
                <w:szCs w:val="24"/>
                <w:lang w:eastAsia="en-AU"/>
              </w:rPr>
            </w:pPr>
            <w:r w:rsidRPr="007E54E2">
              <w:rPr>
                <w:sz w:val="24"/>
                <w:szCs w:val="24"/>
                <w:lang w:eastAsia="en-AU"/>
              </w:rPr>
              <w:t xml:space="preserve"> </w:t>
            </w:r>
          </w:p>
        </w:tc>
      </w:tr>
    </w:tbl>
    <w:p w:rsidR="008D4143" w:rsidP="008D4143" w:rsidRDefault="008D4143" w14:paraId="3606309A" w14:textId="77777777"/>
    <w:p w:rsidR="008D4143" w:rsidP="008D4143" w:rsidRDefault="008D4143" w14:paraId="26835D7D" w14:textId="77777777">
      <w:pPr>
        <w:pStyle w:val="Heading3"/>
      </w:pPr>
      <w:bookmarkStart w:name="_Toc113352790" w:id="223"/>
      <w:r>
        <w:t>Example</w:t>
      </w:r>
      <w:bookmarkEnd w:id="223"/>
    </w:p>
    <w:p w:rsidR="008D4143" w:rsidP="008D4143" w:rsidRDefault="008D4143" w14:paraId="18A63A36" w14:textId="77777777">
      <w:pPr>
        <w:rPr>
          <w:b/>
        </w:rPr>
      </w:pPr>
      <w:r>
        <w:rPr>
          <w:b/>
        </w:rPr>
        <w:t>Request:</w:t>
      </w:r>
    </w:p>
    <w:p w:rsidRPr="00960690" w:rsidR="008D4143" w:rsidP="008D4143" w:rsidRDefault="008D4143" w14:paraId="3C13ED21" w14:textId="77777777">
      <w:pPr>
        <w:rPr>
          <w:i/>
          <w:u w:val="single"/>
        </w:rPr>
      </w:pPr>
      <w:r w:rsidRPr="00960690">
        <w:rPr>
          <w:u w:val="single"/>
        </w:rPr>
        <w:t>https://192.168.88.1:9000</w:t>
      </w:r>
      <w:r>
        <w:rPr>
          <w:u w:val="single"/>
        </w:rPr>
        <w:t>/onelinkagent</w:t>
      </w:r>
    </w:p>
    <w:p w:rsidR="009E2435" w:rsidP="009E2435" w:rsidRDefault="009E2435" w14:paraId="060B3102" w14:textId="77777777">
      <w:r>
        <w:t>{</w:t>
      </w:r>
    </w:p>
    <w:p w:rsidR="009E2435" w:rsidP="009E2435" w:rsidRDefault="009E2435" w14:paraId="7663D105" w14:textId="77777777">
      <w:r>
        <w:tab/>
      </w:r>
      <w:r>
        <w:t>"action": "addNewNode",</w:t>
      </w:r>
    </w:p>
    <w:p w:rsidR="009E2435" w:rsidP="009E2435" w:rsidRDefault="009E2435" w14:paraId="6E56AEF7" w14:textId="60ABBA08">
      <w:r>
        <w:tab/>
      </w:r>
      <w:r>
        <w:t xml:space="preserve">"requestId": </w:t>
      </w:r>
      <w:r w:rsidR="00FA141F">
        <w:t>&lt;requestId&gt;</w:t>
      </w:r>
    </w:p>
    <w:p w:rsidR="008D4143" w:rsidP="009E2435" w:rsidRDefault="009E2435" w14:paraId="637CD7B7" w14:textId="0E832734">
      <w:r>
        <w:t>}</w:t>
      </w:r>
    </w:p>
    <w:p w:rsidRPr="00961994" w:rsidR="008D4143" w:rsidP="008D4143" w:rsidRDefault="008D4143" w14:paraId="476C6152" w14:textId="77777777">
      <w:pPr>
        <w:rPr>
          <w:b/>
        </w:rPr>
      </w:pPr>
      <w:r>
        <w:rPr>
          <w:b/>
        </w:rPr>
        <w:t>Response:</w:t>
      </w:r>
    </w:p>
    <w:p w:rsidR="009E2435" w:rsidP="009E2435" w:rsidRDefault="009E2435" w14:paraId="083425EE" w14:textId="77777777">
      <w:r>
        <w:t>{</w:t>
      </w:r>
    </w:p>
    <w:p w:rsidR="009E2435" w:rsidP="009E2435" w:rsidRDefault="009E2435" w14:paraId="539FE08B" w14:textId="77777777">
      <w:r>
        <w:tab/>
      </w:r>
      <w:r>
        <w:t>"status": 0,</w:t>
      </w:r>
    </w:p>
    <w:p w:rsidR="009E2435" w:rsidP="009E2435" w:rsidRDefault="009E2435" w14:paraId="37762078" w14:textId="77777777">
      <w:r>
        <w:tab/>
      </w:r>
      <w:r>
        <w:t>"message": "Success",</w:t>
      </w:r>
    </w:p>
    <w:p w:rsidR="009E2435" w:rsidP="009E2435" w:rsidRDefault="009E2435" w14:paraId="49C86B9E" w14:textId="7DF2EBDC">
      <w:r>
        <w:tab/>
      </w:r>
      <w:r>
        <w:t xml:space="preserve">"requestId": </w:t>
      </w:r>
      <w:r w:rsidR="00FA141F">
        <w:t>&lt;requestId&gt;</w:t>
      </w:r>
      <w:r>
        <w:t>,</w:t>
      </w:r>
    </w:p>
    <w:p w:rsidR="009E2435" w:rsidP="009E2435" w:rsidRDefault="009E2435" w14:paraId="28D565F1" w14:textId="77777777">
      <w:r>
        <w:tab/>
      </w:r>
      <w:r>
        <w:t>"data": {}</w:t>
      </w:r>
    </w:p>
    <w:p w:rsidR="008D4143" w:rsidP="009E2435" w:rsidRDefault="009E2435" w14:paraId="4770316E" w14:textId="1DB4845A">
      <w:r>
        <w:t>}</w:t>
      </w:r>
    </w:p>
    <w:p w:rsidR="00DD0FCB" w:rsidP="00DD0FCB" w:rsidRDefault="00DD0FCB" w14:paraId="241618D3" w14:textId="77777777"/>
    <w:p w:rsidR="00DD0FCB" w:rsidP="00DD0FCB" w:rsidRDefault="00DD0FCB" w14:paraId="7EC327DF" w14:textId="49373861">
      <w:pPr>
        <w:pStyle w:val="Heading2"/>
      </w:pPr>
      <w:bookmarkStart w:name="_Toc113352791" w:id="224"/>
      <w:r>
        <w:rPr>
          <w:color w:val="000000"/>
          <w:sz w:val="24"/>
          <w:szCs w:val="24"/>
        </w:rPr>
        <w:t>meshView</w:t>
      </w:r>
      <w:bookmarkEnd w:id="224"/>
    </w:p>
    <w:p w:rsidR="00DD0FCB" w:rsidP="00DD0FCB" w:rsidRDefault="00DD0FCB" w14:paraId="1FDD9252" w14:textId="77777777">
      <w:pPr>
        <w:pStyle w:val="Heading3"/>
      </w:pPr>
      <w:bookmarkStart w:name="_Toc113352792" w:id="225"/>
      <w:r>
        <w:t>Mô tả API</w:t>
      </w:r>
      <w:bookmarkEnd w:id="225"/>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DD0FCB" w:rsidTr="00BB5FD8" w14:paraId="38F74206" w14:textId="77777777">
        <w:trPr>
          <w:trHeight w:val="567"/>
        </w:trPr>
        <w:tc>
          <w:tcPr>
            <w:tcW w:w="996" w:type="pct"/>
            <w:shd w:val="clear" w:color="auto" w:fill="D9D9D9" w:themeFill="background1" w:themeFillShade="D9"/>
            <w:vAlign w:val="center"/>
          </w:tcPr>
          <w:p w:rsidRPr="007E54E2" w:rsidR="00DD0FCB" w:rsidP="00BB5FD8" w:rsidRDefault="00DD0FCB" w14:paraId="12431475"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DD0FCB" w:rsidP="00BB5FD8" w:rsidRDefault="00DD0FCB" w14:paraId="3274769D" w14:textId="77777777">
            <w:pPr>
              <w:pStyle w:val="ANSVNormal"/>
              <w:rPr>
                <w:rFonts w:cs="Times New Roman"/>
                <w:sz w:val="24"/>
                <w:szCs w:val="24"/>
              </w:rPr>
            </w:pPr>
            <w:r w:rsidRPr="007E54E2">
              <w:rPr>
                <w:rFonts w:cs="Times New Roman"/>
                <w:sz w:val="24"/>
                <w:szCs w:val="24"/>
              </w:rPr>
              <w:t>Description</w:t>
            </w:r>
          </w:p>
        </w:tc>
      </w:tr>
      <w:tr w:rsidRPr="007E54E2" w:rsidR="00DD0FCB" w:rsidTr="00BB5FD8" w14:paraId="79459E7D" w14:textId="77777777">
        <w:trPr>
          <w:trHeight w:val="362"/>
        </w:trPr>
        <w:tc>
          <w:tcPr>
            <w:tcW w:w="996" w:type="pct"/>
            <w:vAlign w:val="center"/>
          </w:tcPr>
          <w:p w:rsidRPr="007E54E2" w:rsidR="00DD0FCB" w:rsidP="00BB5FD8" w:rsidRDefault="00DD0FCB" w14:paraId="00ACA39F" w14:textId="0ECE99AE">
            <w:pPr>
              <w:rPr>
                <w:color w:val="000000"/>
                <w:sz w:val="24"/>
                <w:szCs w:val="24"/>
              </w:rPr>
            </w:pPr>
            <w:r>
              <w:rPr>
                <w:color w:val="000000"/>
                <w:sz w:val="24"/>
                <w:szCs w:val="24"/>
              </w:rPr>
              <w:t>meshView</w:t>
            </w:r>
          </w:p>
        </w:tc>
        <w:tc>
          <w:tcPr>
            <w:tcW w:w="4004" w:type="pct"/>
            <w:vAlign w:val="center"/>
          </w:tcPr>
          <w:p w:rsidRPr="007E54E2" w:rsidR="00DD0FCB" w:rsidP="00DD0FCB" w:rsidRDefault="00DD0FCB" w14:paraId="7A0DAA27" w14:textId="66DFC491">
            <w:pPr>
              <w:overflowPunct/>
              <w:autoSpaceDE/>
              <w:autoSpaceDN/>
              <w:adjustRightInd/>
              <w:spacing w:after="0"/>
              <w:jc w:val="left"/>
              <w:textAlignment w:val="auto"/>
              <w:rPr>
                <w:color w:val="000000"/>
                <w:sz w:val="24"/>
                <w:szCs w:val="24"/>
              </w:rPr>
            </w:pPr>
            <w:r>
              <w:rPr>
                <w:color w:val="000000"/>
                <w:sz w:val="24"/>
                <w:szCs w:val="24"/>
              </w:rPr>
              <w:t>Lấy thông tin cấu hình Mesh</w:t>
            </w:r>
          </w:p>
        </w:tc>
      </w:tr>
      <w:tr w:rsidRPr="007E54E2" w:rsidR="00DD0FCB" w:rsidTr="00BB5FD8" w14:paraId="513445B7" w14:textId="77777777">
        <w:trPr>
          <w:trHeight w:val="362"/>
        </w:trPr>
        <w:tc>
          <w:tcPr>
            <w:tcW w:w="996" w:type="pct"/>
            <w:vAlign w:val="center"/>
          </w:tcPr>
          <w:p w:rsidRPr="007E54E2" w:rsidR="00DD0FCB" w:rsidP="00BB5FD8" w:rsidRDefault="00DD0FCB" w14:paraId="7EDE249B" w14:textId="77777777">
            <w:pPr>
              <w:rPr>
                <w:sz w:val="24"/>
                <w:szCs w:val="24"/>
              </w:rPr>
            </w:pPr>
            <w:r w:rsidRPr="007E54E2">
              <w:rPr>
                <w:sz w:val="24"/>
                <w:szCs w:val="24"/>
              </w:rPr>
              <w:t>Host</w:t>
            </w:r>
          </w:p>
        </w:tc>
        <w:tc>
          <w:tcPr>
            <w:tcW w:w="4004" w:type="pct"/>
            <w:vAlign w:val="center"/>
          </w:tcPr>
          <w:p w:rsidRPr="007E54E2" w:rsidR="00DD0FCB" w:rsidP="00BB5FD8" w:rsidRDefault="00DD0FCB" w14:paraId="2B2F509C" w14:textId="77777777">
            <w:pPr>
              <w:pStyle w:val="ANSVNormal"/>
              <w:rPr>
                <w:rFonts w:cs="Times New Roman"/>
                <w:sz w:val="24"/>
                <w:szCs w:val="24"/>
              </w:rPr>
            </w:pPr>
            <w:r w:rsidRPr="007E54E2">
              <w:rPr>
                <w:rFonts w:cs="Times New Roman"/>
                <w:sz w:val="24"/>
                <w:szCs w:val="24"/>
              </w:rPr>
              <w:t>https://&lt;ip&gt;:9000/onelinkagent</w:t>
            </w:r>
          </w:p>
        </w:tc>
      </w:tr>
      <w:tr w:rsidRPr="007E54E2" w:rsidR="00DD0FCB" w:rsidTr="00BB5FD8" w14:paraId="014DFB30" w14:textId="77777777">
        <w:tc>
          <w:tcPr>
            <w:tcW w:w="996" w:type="pct"/>
            <w:vAlign w:val="center"/>
          </w:tcPr>
          <w:p w:rsidRPr="007E54E2" w:rsidR="00DD0FCB" w:rsidP="00BB5FD8" w:rsidRDefault="00DD0FCB" w14:paraId="5D635D89"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DD0FCB" w:rsidP="00BB5FD8" w:rsidRDefault="00DD0FCB" w14:paraId="48084BBA" w14:textId="77777777">
            <w:pPr>
              <w:pStyle w:val="ANSVNormal"/>
              <w:rPr>
                <w:rFonts w:cs="Times New Roman"/>
                <w:sz w:val="24"/>
                <w:szCs w:val="24"/>
              </w:rPr>
            </w:pPr>
            <w:r w:rsidRPr="007E54E2">
              <w:rPr>
                <w:rFonts w:cs="Times New Roman"/>
                <w:sz w:val="24"/>
                <w:szCs w:val="24"/>
              </w:rPr>
              <w:t>HTTP POST</w:t>
            </w:r>
          </w:p>
        </w:tc>
      </w:tr>
      <w:tr w:rsidRPr="007E54E2" w:rsidR="00DD0FCB" w:rsidTr="00BB5FD8" w14:paraId="6B57C0A7" w14:textId="77777777">
        <w:tc>
          <w:tcPr>
            <w:tcW w:w="996" w:type="pct"/>
            <w:vAlign w:val="center"/>
          </w:tcPr>
          <w:p w:rsidRPr="007E54E2" w:rsidR="00DD0FCB" w:rsidP="00BB5FD8" w:rsidRDefault="00DD0FCB" w14:paraId="27AA0108"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DD0FCB" w:rsidP="00BB5FD8" w:rsidRDefault="00DD0FCB" w14:paraId="3FF66A45" w14:textId="77777777">
            <w:pPr>
              <w:pStyle w:val="ANSVNormal"/>
              <w:rPr>
                <w:rFonts w:cs="Times New Roman"/>
                <w:sz w:val="24"/>
                <w:szCs w:val="24"/>
              </w:rPr>
            </w:pPr>
            <w:r w:rsidRPr="007E54E2">
              <w:rPr>
                <w:rFonts w:cs="Times New Roman"/>
                <w:sz w:val="24"/>
                <w:szCs w:val="24"/>
              </w:rPr>
              <w:t>application/json</w:t>
            </w:r>
          </w:p>
        </w:tc>
      </w:tr>
      <w:tr w:rsidRPr="007E54E2" w:rsidR="00DD0FCB" w:rsidTr="00BB5FD8" w14:paraId="1C37AC49" w14:textId="77777777">
        <w:tc>
          <w:tcPr>
            <w:tcW w:w="996" w:type="pct"/>
            <w:vAlign w:val="center"/>
          </w:tcPr>
          <w:p w:rsidRPr="007E54E2" w:rsidR="00DD0FCB" w:rsidP="00BB5FD8" w:rsidRDefault="00DD0FCB" w14:paraId="2086B843"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DD0FCB" w14:paraId="505D4C07" w14:textId="30775AF1">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DD0FCB" w:rsidP="00316984" w:rsidRDefault="00316984" w14:paraId="6B57A3E6" w14:textId="263A951E">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DD0FCB" w:rsidTr="00BB5FD8" w14:paraId="7567B27A" w14:textId="77777777">
        <w:tc>
          <w:tcPr>
            <w:tcW w:w="996" w:type="pct"/>
            <w:vAlign w:val="center"/>
          </w:tcPr>
          <w:p w:rsidRPr="007E54E2" w:rsidR="00DD0FCB" w:rsidP="00BB5FD8" w:rsidRDefault="00DD0FCB" w14:paraId="1ED93E92"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DD0FCB" w:rsidP="00BB5FD8" w:rsidRDefault="00DD0FCB" w14:paraId="0F42168C" w14:textId="77777777">
            <w:pPr>
              <w:pStyle w:val="ANSVNormal"/>
              <w:rPr>
                <w:rFonts w:cs="Times New Roman"/>
                <w:sz w:val="24"/>
                <w:szCs w:val="24"/>
              </w:rPr>
            </w:pPr>
            <w:r w:rsidRPr="007E54E2">
              <w:rPr>
                <w:rFonts w:cs="Times New Roman"/>
                <w:sz w:val="24"/>
                <w:szCs w:val="24"/>
              </w:rPr>
              <w:t>JSON object</w:t>
            </w:r>
          </w:p>
        </w:tc>
      </w:tr>
    </w:tbl>
    <w:p w:rsidR="00DD0FCB" w:rsidP="00DD0FCB" w:rsidRDefault="00DD0FCB" w14:paraId="2636E650" w14:textId="77777777"/>
    <w:p w:rsidR="00DD0FCB" w:rsidP="00DD0FCB" w:rsidRDefault="00DD0FCB" w14:paraId="232E456F" w14:textId="77777777">
      <w:pPr>
        <w:pStyle w:val="Heading3"/>
      </w:pPr>
      <w:bookmarkStart w:name="_Toc113352793" w:id="226"/>
      <w:r>
        <w:lastRenderedPageBreak/>
        <w:t>Request</w:t>
      </w:r>
      <w:bookmarkEnd w:id="226"/>
    </w:p>
    <w:tbl>
      <w:tblPr>
        <w:tblW w:w="9175" w:type="dxa"/>
        <w:tblLayout w:type="fixed"/>
        <w:tblLook w:val="0000" w:firstRow="0" w:lastRow="0" w:firstColumn="0" w:lastColumn="0" w:noHBand="0" w:noVBand="0"/>
      </w:tblPr>
      <w:tblGrid>
        <w:gridCol w:w="625"/>
        <w:gridCol w:w="1780"/>
        <w:gridCol w:w="992"/>
        <w:gridCol w:w="993"/>
        <w:gridCol w:w="4785"/>
      </w:tblGrid>
      <w:tr w:rsidRPr="007E54E2" w:rsidR="00DD0FCB" w:rsidTr="00BB5FD8" w14:paraId="1593972B"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DD0FCB" w:rsidP="00BB5FD8" w:rsidRDefault="00DD0FCB" w14:paraId="412A79E8" w14:textId="77777777">
            <w:pPr>
              <w:rPr>
                <w:b/>
                <w:bCs/>
                <w:sz w:val="24"/>
                <w:szCs w:val="24"/>
                <w:lang w:eastAsia="en-AU"/>
              </w:rPr>
            </w:pPr>
            <w:r w:rsidRPr="007E54E2">
              <w:rPr>
                <w:b/>
                <w:bCs/>
                <w:sz w:val="24"/>
                <w:szCs w:val="24"/>
                <w:lang w:eastAsia="en-AU"/>
              </w:rPr>
              <w:t>Payload</w:t>
            </w:r>
          </w:p>
        </w:tc>
      </w:tr>
      <w:tr w:rsidRPr="007E54E2" w:rsidR="00DD0FCB" w:rsidTr="00BB5FD8" w14:paraId="4843FE7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DD0FCB" w:rsidP="00BB5FD8" w:rsidRDefault="00DD0FCB" w14:paraId="5A1B16F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5C4C494F"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75A53E2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DD0FCB" w:rsidP="00BB5FD8" w:rsidRDefault="00DD0FCB" w14:paraId="5F4E51EE"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5AAA09BA" w14:textId="77777777">
            <w:pPr>
              <w:rPr>
                <w:b/>
                <w:bCs/>
                <w:sz w:val="24"/>
                <w:szCs w:val="24"/>
                <w:lang w:eastAsia="en-AU"/>
              </w:rPr>
            </w:pPr>
            <w:r w:rsidRPr="007E54E2">
              <w:rPr>
                <w:b/>
                <w:bCs/>
                <w:sz w:val="24"/>
                <w:szCs w:val="24"/>
                <w:lang w:eastAsia="en-AU"/>
              </w:rPr>
              <w:t>Description</w:t>
            </w:r>
          </w:p>
        </w:tc>
      </w:tr>
      <w:tr w:rsidRPr="007E54E2" w:rsidR="00DD0FCB" w:rsidTr="00BB5FD8" w14:paraId="7D64A29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7386B3A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11A83C36"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7E1A8C00"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5B79D888"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6C74AF0C" w14:textId="77777777">
            <w:pPr>
              <w:rPr>
                <w:sz w:val="24"/>
                <w:szCs w:val="24"/>
                <w:lang w:eastAsia="en-AU"/>
              </w:rPr>
            </w:pPr>
            <w:r w:rsidRPr="007E54E2">
              <w:rPr>
                <w:sz w:val="24"/>
                <w:szCs w:val="24"/>
                <w:lang w:eastAsia="en-AU"/>
              </w:rPr>
              <w:t>Yêu cầu nghiệp vụ</w:t>
            </w:r>
          </w:p>
          <w:p w:rsidRPr="007E54E2" w:rsidR="00DD0FCB" w:rsidP="00BB5FD8" w:rsidRDefault="00DD0FCB" w14:paraId="536C50CD" w14:textId="1E9FDDE0">
            <w:pPr>
              <w:rPr>
                <w:b/>
                <w:bCs/>
                <w:sz w:val="24"/>
                <w:szCs w:val="24"/>
                <w:lang w:eastAsia="en-AU"/>
              </w:rPr>
            </w:pPr>
            <w:r w:rsidRPr="007E54E2">
              <w:rPr>
                <w:sz w:val="24"/>
                <w:szCs w:val="24"/>
                <w:lang w:eastAsia="en-AU"/>
              </w:rPr>
              <w:t xml:space="preserve">action = </w:t>
            </w:r>
            <w:r>
              <w:rPr>
                <w:color w:val="000000"/>
                <w:sz w:val="24"/>
                <w:szCs w:val="24"/>
              </w:rPr>
              <w:t>meshView</w:t>
            </w:r>
          </w:p>
        </w:tc>
      </w:tr>
      <w:tr w:rsidRPr="007E54E2" w:rsidR="00DD0FCB" w:rsidTr="00BB5FD8" w14:paraId="183C451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18BF2838"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7876B565"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7D19E7B6"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65DB336A"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255064EB" w14:textId="77777777">
            <w:pPr>
              <w:rPr>
                <w:sz w:val="24"/>
                <w:szCs w:val="24"/>
                <w:lang w:eastAsia="en-AU"/>
              </w:rPr>
            </w:pPr>
            <w:r w:rsidRPr="007E54E2">
              <w:rPr>
                <w:sz w:val="24"/>
                <w:szCs w:val="24"/>
                <w:lang w:eastAsia="en-AU"/>
              </w:rPr>
              <w:t>Index của request</w:t>
            </w:r>
          </w:p>
        </w:tc>
      </w:tr>
    </w:tbl>
    <w:p w:rsidR="00DD0FCB" w:rsidP="00DD0FCB" w:rsidRDefault="00DD0FCB" w14:paraId="29FBD865" w14:textId="77777777"/>
    <w:p w:rsidR="00DD0FCB" w:rsidP="00DD0FCB" w:rsidRDefault="00DD0FCB" w14:paraId="3DA95D01" w14:textId="77777777">
      <w:pPr>
        <w:pStyle w:val="Heading3"/>
      </w:pPr>
      <w:bookmarkStart w:name="_Toc113352794" w:id="227"/>
      <w:r>
        <w:t>Response</w:t>
      </w:r>
      <w:bookmarkEnd w:id="227"/>
    </w:p>
    <w:tbl>
      <w:tblPr>
        <w:tblW w:w="9175" w:type="dxa"/>
        <w:tblLayout w:type="fixed"/>
        <w:tblLook w:val="0000" w:firstRow="0" w:lastRow="0" w:firstColumn="0" w:lastColumn="0" w:noHBand="0" w:noVBand="0"/>
      </w:tblPr>
      <w:tblGrid>
        <w:gridCol w:w="625"/>
        <w:gridCol w:w="1780"/>
        <w:gridCol w:w="992"/>
        <w:gridCol w:w="993"/>
        <w:gridCol w:w="4785"/>
      </w:tblGrid>
      <w:tr w:rsidRPr="007E54E2" w:rsidR="00DD0FCB" w:rsidTr="00BB5FD8" w14:paraId="320391F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DD0FCB" w:rsidP="00BB5FD8" w:rsidRDefault="00DD0FCB" w14:paraId="2561BFB0" w14:textId="77777777">
            <w:pPr>
              <w:rPr>
                <w:b/>
                <w:bCs/>
                <w:sz w:val="24"/>
                <w:szCs w:val="24"/>
                <w:lang w:eastAsia="en-AU"/>
              </w:rPr>
            </w:pPr>
            <w:r w:rsidRPr="007E54E2">
              <w:rPr>
                <w:b/>
                <w:bCs/>
                <w:sz w:val="24"/>
                <w:szCs w:val="24"/>
                <w:lang w:eastAsia="en-AU"/>
              </w:rPr>
              <w:t>Payload</w:t>
            </w:r>
          </w:p>
        </w:tc>
      </w:tr>
      <w:tr w:rsidRPr="007E54E2" w:rsidR="00DD0FCB" w:rsidTr="00BB5FD8" w14:paraId="4945F170"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DD0FCB" w:rsidP="00BB5FD8" w:rsidRDefault="00DD0FCB" w14:paraId="4E04629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1946FFDE"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53D2A64A"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DD0FCB" w:rsidP="00BB5FD8" w:rsidRDefault="00DD0FCB" w14:paraId="5342390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2E929AB6" w14:textId="77777777">
            <w:pPr>
              <w:rPr>
                <w:b/>
                <w:bCs/>
                <w:sz w:val="24"/>
                <w:szCs w:val="24"/>
                <w:lang w:eastAsia="en-AU"/>
              </w:rPr>
            </w:pPr>
            <w:r w:rsidRPr="007E54E2">
              <w:rPr>
                <w:b/>
                <w:bCs/>
                <w:sz w:val="24"/>
                <w:szCs w:val="24"/>
                <w:lang w:eastAsia="en-AU"/>
              </w:rPr>
              <w:t>Description</w:t>
            </w:r>
          </w:p>
        </w:tc>
      </w:tr>
      <w:tr w:rsidRPr="007E54E2" w:rsidR="00DD0FCB" w:rsidTr="00BB5FD8" w14:paraId="732718E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1B4C2DCE"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548602B0"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34220563"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18356C93" w14:textId="77777777">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5493136D" w14:textId="77777777">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rsidRPr="007E54E2" w:rsidR="00DD0FCB" w:rsidP="00BB5FD8" w:rsidRDefault="00DD0FCB" w14:paraId="295D1624" w14:textId="12879E8F">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DD0FCB" w:rsidTr="00BB5FD8" w14:paraId="7AE1B845"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3DF23340"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0FA4EB0E"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44DA3288"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01D158F6"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574E88C4" w14:textId="77777777">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Pr="007E54E2" w:rsidR="00DD0FCB" w:rsidTr="00BB5FD8" w14:paraId="51D255B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40672395"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4FCCCFFD"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7F53F3F9"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52C39A35"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34FFBBBF" w14:textId="77777777">
            <w:pPr>
              <w:rPr>
                <w:sz w:val="24"/>
                <w:szCs w:val="24"/>
                <w:lang w:eastAsia="en-AU"/>
              </w:rPr>
            </w:pPr>
            <w:r w:rsidRPr="007E54E2">
              <w:rPr>
                <w:sz w:val="24"/>
                <w:szCs w:val="24"/>
                <w:lang w:eastAsia="en-AU"/>
              </w:rPr>
              <w:t>Index của request</w:t>
            </w:r>
          </w:p>
        </w:tc>
      </w:tr>
      <w:tr w:rsidRPr="007E54E2" w:rsidR="00DD0FCB" w:rsidTr="00BB5FD8" w14:paraId="3B2AEFC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0D2F4AB0"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6A51096B"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41E332A6"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441AEFE8"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58727CCF" w14:textId="77777777">
            <w:pPr>
              <w:pStyle w:val="FirstLevelBullet"/>
              <w:numPr>
                <w:ilvl w:val="0"/>
                <w:numId w:val="0"/>
              </w:numPr>
              <w:rPr>
                <w:sz w:val="24"/>
                <w:szCs w:val="24"/>
                <w:lang w:eastAsia="en-AU"/>
              </w:rPr>
            </w:pPr>
            <w:r w:rsidRPr="007E54E2">
              <w:rPr>
                <w:sz w:val="24"/>
                <w:szCs w:val="24"/>
                <w:lang w:eastAsia="en-AU"/>
              </w:rPr>
              <w:t xml:space="preserve"> </w:t>
            </w:r>
          </w:p>
        </w:tc>
      </w:tr>
    </w:tbl>
    <w:p w:rsidR="00DD0FCB" w:rsidP="00DD0FCB" w:rsidRDefault="00DD0FCB" w14:paraId="793CC827" w14:textId="2AEE77B7"/>
    <w:p w:rsidRPr="00F0172A" w:rsidR="00DD0FCB" w:rsidP="00DD0FCB" w:rsidRDefault="00DD0FCB" w14:paraId="4E8805A8"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DD0FCB" w:rsidTr="00BB5FD8" w14:paraId="6A684E50"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DD0FCB" w:rsidP="00BB5FD8" w:rsidRDefault="00DD0FCB" w14:paraId="534DCAC2" w14:textId="77777777">
            <w:pPr>
              <w:rPr>
                <w:b/>
                <w:bCs/>
                <w:sz w:val="24"/>
                <w:szCs w:val="24"/>
                <w:lang w:eastAsia="en-AU"/>
              </w:rPr>
            </w:pPr>
            <w:r w:rsidRPr="007E54E2">
              <w:rPr>
                <w:b/>
                <w:bCs/>
                <w:sz w:val="24"/>
                <w:szCs w:val="24"/>
                <w:lang w:eastAsia="en-AU"/>
              </w:rPr>
              <w:t>data object</w:t>
            </w:r>
          </w:p>
        </w:tc>
      </w:tr>
      <w:tr w:rsidRPr="007E54E2" w:rsidR="00DD0FCB" w:rsidTr="00BB5FD8" w14:paraId="0BB97E29"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DD0FCB" w:rsidP="00BB5FD8" w:rsidRDefault="00DD0FCB" w14:paraId="3E914B19"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66FAD77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40290B2F"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DD0FCB" w:rsidP="00BB5FD8" w:rsidRDefault="00DD0FCB" w14:paraId="019ED5D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457DF1FE" w14:textId="77777777">
            <w:pPr>
              <w:rPr>
                <w:b/>
                <w:bCs/>
                <w:sz w:val="24"/>
                <w:szCs w:val="24"/>
                <w:lang w:eastAsia="en-AU"/>
              </w:rPr>
            </w:pPr>
            <w:r w:rsidRPr="007E54E2">
              <w:rPr>
                <w:b/>
                <w:bCs/>
                <w:sz w:val="24"/>
                <w:szCs w:val="24"/>
                <w:lang w:eastAsia="en-AU"/>
              </w:rPr>
              <w:t>Description</w:t>
            </w:r>
          </w:p>
        </w:tc>
      </w:tr>
      <w:tr w:rsidRPr="007E54E2" w:rsidR="00DD0FCB" w:rsidTr="00BB5FD8" w14:paraId="5E913C3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6629A48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66992994"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1CDCF380"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63763C15"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49EBCF84" w14:textId="77777777">
            <w:pPr>
              <w:rPr>
                <w:sz w:val="24"/>
                <w:szCs w:val="24"/>
                <w:lang w:eastAsia="en-AU"/>
              </w:rPr>
            </w:pPr>
            <w:r w:rsidRPr="007E54E2">
              <w:rPr>
                <w:sz w:val="24"/>
                <w:szCs w:val="24"/>
                <w:lang w:eastAsia="en-AU"/>
              </w:rPr>
              <w:t>Hành động được yêu cầu</w:t>
            </w:r>
          </w:p>
          <w:p w:rsidRPr="007E54E2" w:rsidR="00DD0FCB" w:rsidP="00BB5FD8" w:rsidRDefault="00DD0FCB" w14:paraId="7684C547" w14:textId="0E5E3E69">
            <w:pPr>
              <w:rPr>
                <w:bCs/>
                <w:sz w:val="24"/>
                <w:szCs w:val="24"/>
                <w:lang w:eastAsia="en-AU"/>
              </w:rPr>
            </w:pPr>
            <w:r w:rsidRPr="007E54E2">
              <w:rPr>
                <w:bCs/>
                <w:sz w:val="24"/>
                <w:szCs w:val="24"/>
                <w:lang w:eastAsia="en-AU"/>
              </w:rPr>
              <w:t xml:space="preserve">action = </w:t>
            </w:r>
            <w:r>
              <w:rPr>
                <w:color w:val="000000"/>
                <w:sz w:val="24"/>
                <w:szCs w:val="24"/>
              </w:rPr>
              <w:t>meshView</w:t>
            </w:r>
          </w:p>
        </w:tc>
      </w:tr>
      <w:tr w:rsidRPr="007E54E2" w:rsidR="00DD0FCB" w:rsidTr="00BB5FD8" w14:paraId="0FB9B6E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04BEDFF9"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29A30177"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6D7BF9EF"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48303F82"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7E013776" w14:textId="77777777">
            <w:pPr>
              <w:rPr>
                <w:sz w:val="24"/>
                <w:szCs w:val="24"/>
                <w:lang w:eastAsia="en-AU"/>
              </w:rPr>
            </w:pPr>
          </w:p>
        </w:tc>
      </w:tr>
    </w:tbl>
    <w:p w:rsidRPr="00F0172A" w:rsidR="00DD0FCB" w:rsidP="00DD0FCB" w:rsidRDefault="00DD0FCB" w14:paraId="62A9D03F"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DD0FCB" w:rsidTr="00BB5FD8" w14:paraId="47080468"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DD0FCB" w:rsidP="00BB5FD8" w:rsidRDefault="00DD0FCB" w14:paraId="27A6DA0E" w14:textId="77777777">
            <w:pPr>
              <w:rPr>
                <w:b/>
                <w:bCs/>
                <w:sz w:val="24"/>
                <w:szCs w:val="24"/>
                <w:lang w:eastAsia="en-AU"/>
              </w:rPr>
            </w:pPr>
            <w:r w:rsidRPr="007E54E2">
              <w:rPr>
                <w:b/>
                <w:bCs/>
                <w:sz w:val="24"/>
                <w:szCs w:val="24"/>
                <w:lang w:eastAsia="en-AU"/>
              </w:rPr>
              <w:t>results object</w:t>
            </w:r>
          </w:p>
        </w:tc>
      </w:tr>
      <w:tr w:rsidRPr="007E54E2" w:rsidR="00DD0FCB" w:rsidTr="00BB5FD8" w14:paraId="1B92705C"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DD0FCB" w:rsidP="00BB5FD8" w:rsidRDefault="00DD0FCB" w14:paraId="199DE1E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58EFFF6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0A26243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DD0FCB" w:rsidP="00BB5FD8" w:rsidRDefault="00DD0FCB" w14:paraId="7448B10A"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23BCC306" w14:textId="77777777">
            <w:pPr>
              <w:rPr>
                <w:b/>
                <w:bCs/>
                <w:sz w:val="24"/>
                <w:szCs w:val="24"/>
                <w:lang w:eastAsia="en-AU"/>
              </w:rPr>
            </w:pPr>
            <w:r w:rsidRPr="007E54E2">
              <w:rPr>
                <w:b/>
                <w:bCs/>
                <w:sz w:val="24"/>
                <w:szCs w:val="24"/>
                <w:lang w:eastAsia="en-AU"/>
              </w:rPr>
              <w:t>Description</w:t>
            </w:r>
          </w:p>
        </w:tc>
      </w:tr>
      <w:tr w:rsidRPr="007E54E2" w:rsidR="004B4090" w:rsidTr="00BB5FD8" w14:paraId="4BBEF96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5BED2F38" w14:textId="77777777">
            <w:pPr>
              <w:rPr>
                <w:sz w:val="24"/>
                <w:szCs w:val="24"/>
                <w:lang w:eastAsia="en-AU"/>
              </w:rPr>
            </w:pPr>
            <w:r w:rsidRPr="007E54E2">
              <w:rPr>
                <w:sz w:val="24"/>
                <w:szCs w:val="24"/>
                <w:lang w:eastAsia="en-AU"/>
              </w:rPr>
              <w:lastRenderedPageBreak/>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B4090" w:rsidP="004B4090" w:rsidRDefault="004B4090" w14:paraId="35396138" w14:textId="20715C48">
            <w:pPr>
              <w:rPr>
                <w:bCs/>
                <w:sz w:val="24"/>
                <w:szCs w:val="24"/>
                <w:lang w:eastAsia="en-AU"/>
              </w:rPr>
            </w:pPr>
            <w:r w:rsidRPr="007E54E2">
              <w:rPr>
                <w:sz w:val="24"/>
                <w:szCs w:val="24"/>
              </w:rPr>
              <w:t>meshMode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B4090" w:rsidP="004B4090" w:rsidRDefault="004B4090" w14:paraId="75536E11" w14:textId="37EDF818">
            <w:pPr>
              <w:rPr>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1CB28261" w14:textId="3F538490">
            <w:pPr>
              <w:jc w:val="center"/>
              <w:rPr>
                <w:sz w:val="24"/>
                <w:szCs w:val="24"/>
                <w:lang w:eastAsia="en-AU"/>
              </w:rPr>
            </w:pPr>
            <w:r w:rsidRPr="007E54E2">
              <w:rPr>
                <w:sz w:val="24"/>
                <w:szCs w:val="24"/>
                <w:lang w:eastAsia="en-AU"/>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B4090" w:rsidP="004B4090" w:rsidRDefault="004B4090" w14:paraId="02116BF9" w14:textId="77777777">
            <w:pPr>
              <w:pStyle w:val="FirstLevelBullet"/>
              <w:numPr>
                <w:ilvl w:val="0"/>
                <w:numId w:val="0"/>
              </w:numPr>
              <w:rPr>
                <w:sz w:val="24"/>
                <w:szCs w:val="24"/>
                <w:lang w:eastAsia="en-AU"/>
              </w:rPr>
            </w:pPr>
            <w:r w:rsidRPr="007E54E2">
              <w:rPr>
                <w:sz w:val="24"/>
                <w:szCs w:val="24"/>
                <w:lang w:eastAsia="en-AU"/>
              </w:rPr>
              <w:t>Mesh mode cần thiết lập.</w:t>
            </w:r>
          </w:p>
          <w:p w:rsidRPr="007E54E2" w:rsidR="004B4090" w:rsidP="004B4090" w:rsidRDefault="004B4090" w14:paraId="7167D2E5" w14:textId="77777777">
            <w:pPr>
              <w:pStyle w:val="FirstLevelBullet"/>
              <w:numPr>
                <w:ilvl w:val="0"/>
                <w:numId w:val="0"/>
              </w:numPr>
              <w:rPr>
                <w:sz w:val="24"/>
                <w:szCs w:val="24"/>
                <w:lang w:eastAsia="en-AU"/>
              </w:rPr>
            </w:pPr>
            <w:r w:rsidRPr="007E54E2">
              <w:rPr>
                <w:sz w:val="24"/>
                <w:szCs w:val="24"/>
                <w:lang w:eastAsia="en-AU"/>
              </w:rPr>
              <w:t>Giá trị:</w:t>
            </w:r>
          </w:p>
          <w:p w:rsidRPr="007E54E2" w:rsidR="004B4090" w:rsidP="004B4090" w:rsidRDefault="004B4090" w14:paraId="3712982D" w14:textId="77777777">
            <w:pPr>
              <w:pStyle w:val="FirstLevelBullet"/>
              <w:numPr>
                <w:ilvl w:val="0"/>
                <w:numId w:val="0"/>
              </w:numPr>
              <w:rPr>
                <w:sz w:val="24"/>
                <w:szCs w:val="24"/>
                <w:lang w:eastAsia="en-AU"/>
              </w:rPr>
            </w:pPr>
            <w:r w:rsidRPr="007E54E2">
              <w:rPr>
                <w:sz w:val="24"/>
                <w:szCs w:val="24"/>
                <w:lang w:eastAsia="en-AU"/>
              </w:rPr>
              <w:t>0 = Router mode</w:t>
            </w:r>
          </w:p>
          <w:p w:rsidRPr="007E54E2" w:rsidR="004B4090" w:rsidP="004B4090" w:rsidRDefault="004B4090" w14:paraId="5F64C000" w14:textId="77777777">
            <w:pPr>
              <w:pStyle w:val="FirstLevelBullet"/>
              <w:numPr>
                <w:ilvl w:val="0"/>
                <w:numId w:val="0"/>
              </w:numPr>
              <w:rPr>
                <w:sz w:val="24"/>
                <w:szCs w:val="24"/>
                <w:lang w:eastAsia="en-AU"/>
              </w:rPr>
            </w:pPr>
            <w:r w:rsidRPr="007E54E2">
              <w:rPr>
                <w:sz w:val="24"/>
                <w:szCs w:val="24"/>
                <w:lang w:eastAsia="en-AU"/>
              </w:rPr>
              <w:t>1 = Bridge mode</w:t>
            </w:r>
          </w:p>
          <w:p w:rsidRPr="007E54E2" w:rsidR="004B4090" w:rsidP="004B4090" w:rsidRDefault="004B4090" w14:paraId="53A067E7" w14:textId="3726AF0B">
            <w:pPr>
              <w:rPr>
                <w:bCs/>
                <w:sz w:val="24"/>
                <w:szCs w:val="24"/>
                <w:lang w:eastAsia="en-AU"/>
              </w:rPr>
            </w:pPr>
            <w:r w:rsidRPr="007E54E2">
              <w:rPr>
                <w:sz w:val="24"/>
                <w:szCs w:val="24"/>
                <w:lang w:eastAsia="en-AU"/>
              </w:rPr>
              <w:t>2 = Repeater</w:t>
            </w:r>
          </w:p>
        </w:tc>
      </w:tr>
      <w:tr w:rsidRPr="007E54E2" w:rsidR="004B4090" w:rsidTr="00BB5FD8" w14:paraId="4645CC1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78721717"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4B4090" w:rsidP="004B4090" w:rsidRDefault="004B4090" w14:paraId="4BECBC2D" w14:textId="62161A2D">
            <w:pPr>
              <w:rPr>
                <w:bCs/>
                <w:sz w:val="24"/>
                <w:szCs w:val="24"/>
                <w:lang w:eastAsia="en-AU"/>
              </w:rPr>
            </w:pPr>
            <w:r w:rsidRPr="007E54E2">
              <w:rPr>
                <w:sz w:val="24"/>
                <w:szCs w:val="24"/>
              </w:rPr>
              <w:t>repeaterSsidName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B4090" w:rsidP="004B4090" w:rsidRDefault="004B4090" w14:paraId="53FBD6B3" w14:textId="04F720BE">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7F686E62" w14:textId="17AFDE2F">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B4090" w:rsidP="004B4090" w:rsidRDefault="004B4090" w14:paraId="50EB7DA6" w14:textId="77777777">
            <w:pPr>
              <w:rPr>
                <w:color w:val="000000"/>
                <w:sz w:val="24"/>
                <w:szCs w:val="24"/>
              </w:rPr>
            </w:pPr>
            <w:r w:rsidRPr="007E54E2">
              <w:rPr>
                <w:sz w:val="24"/>
                <w:szCs w:val="24"/>
              </w:rPr>
              <w:t>Tên SSID của mạng Wifi</w:t>
            </w:r>
            <w:r w:rsidRPr="007E54E2">
              <w:rPr>
                <w:color w:val="000000"/>
                <w:sz w:val="24"/>
                <w:szCs w:val="24"/>
              </w:rPr>
              <w:t>.</w:t>
            </w:r>
          </w:p>
          <w:p w:rsidR="004B4090" w:rsidP="004B4090" w:rsidRDefault="004B4090" w14:paraId="7B3A18EE" w14:textId="4136E793">
            <w:pPr>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r>
            <w:r w:rsidRPr="007E54E2">
              <w:rPr>
                <w:rFonts w:eastAsia="Calibri"/>
                <w:color w:val="000000"/>
                <w:sz w:val="24"/>
                <w:szCs w:val="24"/>
              </w:rPr>
              <w:t>Không cho phép chuỗi chỉ chứa kí tự space.</w:t>
            </w:r>
            <w:r>
              <w:rPr>
                <w:rFonts w:eastAsia="Calibri"/>
                <w:color w:val="000000"/>
                <w:sz w:val="24"/>
                <w:szCs w:val="24"/>
              </w:rPr>
              <w:t xml:space="preserve"> </w:t>
            </w:r>
          </w:p>
          <w:p w:rsidRPr="007E54E2" w:rsidR="004B4090" w:rsidP="004B4090" w:rsidRDefault="004B4090" w14:paraId="645FB23D" w14:textId="7EDB6176">
            <w:pPr>
              <w:rPr>
                <w:bCs/>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Pr="007E54E2" w:rsidR="004B4090" w:rsidTr="00BB5FD8" w14:paraId="297E8AE6"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7EB45B55"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4B4090" w:rsidP="004B4090" w:rsidRDefault="004B4090" w14:paraId="6820D42C" w14:textId="3C3A29F4">
            <w:pPr>
              <w:rPr>
                <w:bCs/>
                <w:sz w:val="24"/>
                <w:szCs w:val="24"/>
                <w:lang w:eastAsia="en-AU"/>
              </w:rPr>
            </w:pPr>
            <w:r w:rsidRPr="007E54E2">
              <w:rPr>
                <w:sz w:val="24"/>
                <w:szCs w:val="24"/>
              </w:rPr>
              <w:t>repeaterAuthenMode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B4090" w:rsidP="004B4090" w:rsidRDefault="004B4090" w14:paraId="4E788568" w14:textId="1E684E48">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00A2D66E" w14:textId="228FF56D">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B4090" w:rsidP="004B4090" w:rsidRDefault="004B4090" w14:paraId="511F98E9" w14:textId="77777777">
            <w:pPr>
              <w:rPr>
                <w:sz w:val="24"/>
                <w:szCs w:val="24"/>
              </w:rPr>
            </w:pPr>
            <w:r w:rsidRPr="007E54E2">
              <w:rPr>
                <w:sz w:val="24"/>
                <w:szCs w:val="24"/>
              </w:rPr>
              <w:t>Mode xác thực Wifi.</w:t>
            </w:r>
          </w:p>
          <w:p w:rsidR="004B4090" w:rsidP="004B4090" w:rsidRDefault="004B4090" w14:paraId="443A0E77" w14:textId="77777777">
            <w:pPr>
              <w:rPr>
                <w:bCs/>
                <w:sz w:val="24"/>
                <w:szCs w:val="24"/>
                <w:lang w:eastAsia="en-AU"/>
              </w:rPr>
            </w:pPr>
            <w:r w:rsidRPr="007E54E2">
              <w:rPr>
                <w:bCs/>
                <w:sz w:val="24"/>
                <w:szCs w:val="24"/>
                <w:lang w:eastAsia="en-AU"/>
              </w:rPr>
              <w:t>Giá trị: OPEN, 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w:t>
            </w:r>
          </w:p>
          <w:p w:rsidR="004B4090" w:rsidP="004B4090" w:rsidRDefault="004B4090" w14:paraId="0746E27C" w14:textId="77777777">
            <w:pPr>
              <w:rPr>
                <w:bCs/>
                <w:sz w:val="24"/>
                <w:szCs w:val="24"/>
                <w:lang w:eastAsia="en-AU"/>
              </w:rPr>
            </w:pPr>
            <w:r>
              <w:rPr>
                <w:bCs/>
                <w:sz w:val="24"/>
                <w:szCs w:val="24"/>
                <w:lang w:eastAsia="en-AU"/>
              </w:rPr>
              <w:t xml:space="preserve">Chỉ có giá trị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 xml:space="preserve"> với model EW30SX.</w:t>
            </w:r>
          </w:p>
          <w:p w:rsidRPr="007E54E2" w:rsidR="004B4090" w:rsidP="004B4090" w:rsidRDefault="004B4090" w14:paraId="0208DFCE" w14:textId="497421F0">
            <w:pPr>
              <w:rPr>
                <w:bCs/>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Pr="007E54E2" w:rsidR="004B4090" w:rsidTr="00BB5FD8" w14:paraId="0F6FC75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76A36D35"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4B4090" w:rsidP="004B4090" w:rsidRDefault="004B4090" w14:paraId="76A17F07" w14:textId="364A3936">
            <w:pPr>
              <w:rPr>
                <w:bCs/>
                <w:sz w:val="24"/>
                <w:szCs w:val="24"/>
                <w:lang w:eastAsia="en-AU"/>
              </w:rPr>
            </w:pPr>
            <w:r w:rsidRPr="007E54E2">
              <w:rPr>
                <w:sz w:val="24"/>
                <w:szCs w:val="24"/>
              </w:rPr>
              <w:t>repeaterPassword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B4090" w:rsidP="004B4090" w:rsidRDefault="004B4090" w14:paraId="2C932003" w14:textId="5881AF72">
            <w:pPr>
              <w:rPr>
                <w:bCs/>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233FDF4B" w14:textId="023498A9">
            <w:pPr>
              <w:jc w:val="center"/>
              <w:rPr>
                <w:sz w:val="24"/>
                <w:szCs w:val="24"/>
                <w:lang w:eastAsia="en-AU"/>
              </w:rPr>
            </w:pPr>
            <w:r w:rsidRPr="007E54E2">
              <w:rPr>
                <w:sz w:val="24"/>
                <w:szCs w:val="24"/>
                <w:lang w:eastAsia="en-AU"/>
              </w:rPr>
              <w:t>8 - 63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B4090" w:rsidP="004B4090" w:rsidRDefault="004B4090" w14:paraId="36D1429E" w14:textId="77777777">
            <w:pPr>
              <w:rPr>
                <w:sz w:val="24"/>
                <w:szCs w:val="24"/>
              </w:rPr>
            </w:pPr>
            <w:r w:rsidRPr="007E54E2">
              <w:rPr>
                <w:sz w:val="24"/>
                <w:szCs w:val="24"/>
              </w:rPr>
              <w:t>Mật khẩu xác thực Wifi.</w:t>
            </w:r>
          </w:p>
          <w:p w:rsidRPr="007E54E2" w:rsidR="004B4090" w:rsidP="004B4090" w:rsidRDefault="004B4090" w14:paraId="14F57C39"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rsidR="004B4090" w:rsidP="004B4090" w:rsidRDefault="004B4090" w14:paraId="56AE3C8E" w14:textId="77777777">
            <w:pPr>
              <w:rPr>
                <w:rFonts w:eastAsia="Calibri"/>
                <w:color w:val="000000"/>
                <w:sz w:val="24"/>
                <w:szCs w:val="24"/>
              </w:rPr>
            </w:pPr>
            <w:r w:rsidRPr="007E54E2">
              <w:rPr>
                <w:rFonts w:eastAsia="Calibri"/>
                <w:color w:val="000000"/>
                <w:sz w:val="24"/>
                <w:szCs w:val="24"/>
              </w:rPr>
              <w:t>Không cho phép chuỗi chỉ chứa kí tự space.</w:t>
            </w:r>
          </w:p>
          <w:p w:rsidRPr="007E54E2" w:rsidR="004B4090" w:rsidP="004B4090" w:rsidRDefault="004B4090" w14:paraId="3A7401A4" w14:textId="0228D2EC">
            <w:pPr>
              <w:rPr>
                <w:bCs/>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Pr="007E54E2" w:rsidR="004B4090" w:rsidTr="00BB5FD8" w14:paraId="27BF604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4E3F61D8" w14:textId="77777777">
            <w:pPr>
              <w:rPr>
                <w:sz w:val="24"/>
                <w:szCs w:val="24"/>
                <w:lang w:eastAsia="en-AU"/>
              </w:rPr>
            </w:pPr>
            <w:r w:rsidRPr="007E54E2">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4B4090" w:rsidP="004B4090" w:rsidRDefault="004B4090" w14:paraId="7099845E" w14:textId="4F88D064">
            <w:pPr>
              <w:rPr>
                <w:sz w:val="24"/>
                <w:szCs w:val="24"/>
              </w:rPr>
            </w:pPr>
            <w:r>
              <w:rPr>
                <w:sz w:val="24"/>
                <w:szCs w:val="24"/>
              </w:rPr>
              <w:t>loopAvoidance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4B4090" w:rsidP="004B4090" w:rsidRDefault="004B4090" w14:paraId="4C77EF60" w14:textId="4EAF68A4">
            <w:pPr>
              <w:rPr>
                <w:bCs/>
                <w:sz w:val="24"/>
                <w:szCs w:val="24"/>
                <w:lang w:eastAsia="en-AU"/>
              </w:rPr>
            </w:pPr>
            <w:r w:rsidRPr="007E54E2">
              <w:rPr>
                <w:sz w:val="24"/>
                <w:szCs w:val="24"/>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4B4090" w:rsidP="004B4090" w:rsidRDefault="004B4090" w14:paraId="30271F00" w14:textId="3A4E2D07">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4B4090" w:rsidP="004B4090" w:rsidRDefault="004B4090" w14:paraId="64222A07" w14:textId="77777777">
            <w:pPr>
              <w:rPr>
                <w:sz w:val="24"/>
                <w:szCs w:val="24"/>
              </w:rPr>
            </w:pPr>
            <w:r>
              <w:rPr>
                <w:sz w:val="24"/>
                <w:szCs w:val="24"/>
              </w:rPr>
              <w:t>Bật/tắt tính năng loop avoidance.</w:t>
            </w:r>
          </w:p>
          <w:p w:rsidRPr="007E54E2" w:rsidR="004B4090" w:rsidP="004B4090" w:rsidRDefault="004B4090" w14:paraId="67DD16C5" w14:textId="0DB32922">
            <w:pPr>
              <w:rPr>
                <w:bCs/>
                <w:sz w:val="24"/>
                <w:szCs w:val="24"/>
                <w:lang w:eastAsia="en-AU"/>
              </w:rPr>
            </w:pPr>
            <w:r>
              <w:rPr>
                <w:sz w:val="24"/>
                <w:szCs w:val="24"/>
              </w:rPr>
              <w:t xml:space="preserve">Chỉ có khi </w:t>
            </w:r>
            <w:r w:rsidRPr="007E54E2">
              <w:rPr>
                <w:sz w:val="24"/>
                <w:szCs w:val="24"/>
              </w:rPr>
              <w:t>meshMode</w:t>
            </w:r>
            <w:r>
              <w:rPr>
                <w:sz w:val="24"/>
                <w:szCs w:val="24"/>
              </w:rPr>
              <w:t xml:space="preserve"> là </w:t>
            </w:r>
            <w:r w:rsidRPr="007E54E2">
              <w:rPr>
                <w:sz w:val="24"/>
                <w:szCs w:val="24"/>
                <w:lang w:eastAsia="en-AU"/>
              </w:rPr>
              <w:t>Bridge mode</w:t>
            </w:r>
          </w:p>
        </w:tc>
      </w:tr>
    </w:tbl>
    <w:p w:rsidR="00DD0FCB" w:rsidP="00DD0FCB" w:rsidRDefault="00DD0FCB" w14:paraId="0DF7452B" w14:textId="77777777"/>
    <w:p w:rsidR="00DD0FCB" w:rsidP="00DD0FCB" w:rsidRDefault="00DD0FCB" w14:paraId="19737FF9" w14:textId="77777777"/>
    <w:p w:rsidR="00DD0FCB" w:rsidP="00DD0FCB" w:rsidRDefault="00DD0FCB" w14:paraId="2BD788D7" w14:textId="77777777">
      <w:pPr>
        <w:pStyle w:val="Heading3"/>
      </w:pPr>
      <w:bookmarkStart w:name="_Toc113352795" w:id="228"/>
      <w:r>
        <w:t>Example</w:t>
      </w:r>
      <w:bookmarkEnd w:id="228"/>
    </w:p>
    <w:p w:rsidR="00DD0FCB" w:rsidP="00DD0FCB" w:rsidRDefault="00DD0FCB" w14:paraId="06A95F93" w14:textId="77777777">
      <w:pPr>
        <w:rPr>
          <w:b/>
        </w:rPr>
      </w:pPr>
      <w:r>
        <w:rPr>
          <w:b/>
        </w:rPr>
        <w:t>Request:</w:t>
      </w:r>
    </w:p>
    <w:p w:rsidRPr="00960690" w:rsidR="00DD0FCB" w:rsidP="00DD0FCB" w:rsidRDefault="00DD0FCB" w14:paraId="2AC4381C" w14:textId="77777777">
      <w:pPr>
        <w:rPr>
          <w:i/>
          <w:u w:val="single"/>
        </w:rPr>
      </w:pPr>
      <w:r w:rsidRPr="00960690">
        <w:rPr>
          <w:u w:val="single"/>
        </w:rPr>
        <w:t>https://192.168.88.1:9000</w:t>
      </w:r>
      <w:r>
        <w:rPr>
          <w:u w:val="single"/>
        </w:rPr>
        <w:t>/onelinkagent</w:t>
      </w:r>
    </w:p>
    <w:p w:rsidR="00DD0FCB" w:rsidP="00DD0FCB" w:rsidRDefault="00DD0FCB" w14:paraId="44A95C5E" w14:textId="77777777">
      <w:r>
        <w:t>{</w:t>
      </w:r>
    </w:p>
    <w:p w:rsidR="00DD0FCB" w:rsidP="00DD0FCB" w:rsidRDefault="00DD0FCB" w14:paraId="304965F4" w14:textId="4A6DE249">
      <w:r>
        <w:tab/>
      </w:r>
      <w:r>
        <w:t>"action": "</w:t>
      </w:r>
      <w:r w:rsidR="004B4090">
        <w:rPr>
          <w:color w:val="000000"/>
          <w:sz w:val="24"/>
          <w:szCs w:val="24"/>
        </w:rPr>
        <w:t>m</w:t>
      </w:r>
      <w:r>
        <w:rPr>
          <w:color w:val="000000"/>
          <w:sz w:val="24"/>
          <w:szCs w:val="24"/>
        </w:rPr>
        <w:t>esh</w:t>
      </w:r>
      <w:r w:rsidR="004B4090">
        <w:rPr>
          <w:color w:val="000000"/>
          <w:sz w:val="24"/>
          <w:szCs w:val="24"/>
        </w:rPr>
        <w:t>View</w:t>
      </w:r>
      <w:r>
        <w:t>",</w:t>
      </w:r>
    </w:p>
    <w:p w:rsidR="00DD0FCB" w:rsidP="004B4090" w:rsidRDefault="00DD0FCB" w14:paraId="7BA65A82" w14:textId="11D108E4">
      <w:r>
        <w:tab/>
      </w:r>
      <w:r>
        <w:t>"requestId": &lt;requestId&gt;</w:t>
      </w:r>
    </w:p>
    <w:p w:rsidR="00DD0FCB" w:rsidP="00DD0FCB" w:rsidRDefault="00DD0FCB" w14:paraId="37EB1753" w14:textId="77777777">
      <w:r>
        <w:t>}</w:t>
      </w:r>
    </w:p>
    <w:p w:rsidRPr="00961994" w:rsidR="00DD0FCB" w:rsidP="00DD0FCB" w:rsidRDefault="00DD0FCB" w14:paraId="50EAACC8" w14:textId="77777777">
      <w:pPr>
        <w:rPr>
          <w:b/>
        </w:rPr>
      </w:pPr>
      <w:r>
        <w:rPr>
          <w:b/>
        </w:rPr>
        <w:lastRenderedPageBreak/>
        <w:t>Response:</w:t>
      </w:r>
    </w:p>
    <w:p w:rsidR="00DD0FCB" w:rsidP="00DD0FCB" w:rsidRDefault="00DD0FCB" w14:paraId="55F3687F" w14:textId="77777777">
      <w:r>
        <w:t>{</w:t>
      </w:r>
    </w:p>
    <w:p w:rsidR="00DD0FCB" w:rsidP="00DD0FCB" w:rsidRDefault="00DD0FCB" w14:paraId="75FCA2EE" w14:textId="77777777">
      <w:r>
        <w:tab/>
      </w:r>
      <w:r>
        <w:t>"status": 0,</w:t>
      </w:r>
    </w:p>
    <w:p w:rsidR="00DD0FCB" w:rsidP="00DD0FCB" w:rsidRDefault="00DD0FCB" w14:paraId="780379A5" w14:textId="77777777">
      <w:r>
        <w:tab/>
      </w:r>
      <w:r>
        <w:t>"message": "Success",</w:t>
      </w:r>
    </w:p>
    <w:p w:rsidR="00DD0FCB" w:rsidP="00DD0FCB" w:rsidRDefault="00DD0FCB" w14:paraId="385EB271" w14:textId="77777777">
      <w:r>
        <w:tab/>
      </w:r>
      <w:r>
        <w:t>"requestId": &lt;requestId&gt;,</w:t>
      </w:r>
    </w:p>
    <w:p w:rsidR="004B4090" w:rsidP="004B4090" w:rsidRDefault="00DD0FCB" w14:paraId="44794147" w14:textId="1E3C6F91">
      <w:r>
        <w:tab/>
      </w:r>
      <w:r w:rsidR="004B4090">
        <w:t>"data": {</w:t>
      </w:r>
    </w:p>
    <w:p w:rsidR="004B4090" w:rsidP="004B4090" w:rsidRDefault="004B4090" w14:paraId="7ACA1502" w14:textId="4216F03F">
      <w:r>
        <w:tab/>
      </w:r>
      <w:r>
        <w:tab/>
      </w:r>
      <w:r>
        <w:t>"action": "</w:t>
      </w:r>
      <w:r>
        <w:rPr>
          <w:color w:val="000000"/>
          <w:sz w:val="24"/>
          <w:szCs w:val="24"/>
        </w:rPr>
        <w:t>meshView</w:t>
      </w:r>
      <w:r>
        <w:t>",</w:t>
      </w:r>
    </w:p>
    <w:p w:rsidR="004B4090" w:rsidP="004B4090" w:rsidRDefault="004B4090" w14:paraId="3594F439" w14:textId="77777777">
      <w:r>
        <w:tab/>
      </w:r>
      <w:r>
        <w:tab/>
      </w:r>
      <w:r>
        <w:t>"results": [{</w:t>
      </w:r>
    </w:p>
    <w:p w:rsidR="004B4090" w:rsidP="004B4090" w:rsidRDefault="004B4090" w14:paraId="2E6A0A59" w14:textId="77777777">
      <w:r>
        <w:tab/>
      </w:r>
      <w:r>
        <w:tab/>
      </w:r>
      <w:r>
        <w:tab/>
      </w:r>
      <w:r>
        <w:tab/>
      </w:r>
      <w:r>
        <w:t>"meshMode": &lt;meshMode&gt;,</w:t>
      </w:r>
    </w:p>
    <w:p w:rsidR="004B4090" w:rsidP="004B4090" w:rsidRDefault="004B4090" w14:paraId="351BB16E" w14:textId="77777777">
      <w:r>
        <w:tab/>
      </w:r>
      <w:r>
        <w:tab/>
      </w:r>
      <w:r>
        <w:tab/>
      </w:r>
      <w:r>
        <w:t>}</w:t>
      </w:r>
    </w:p>
    <w:p w:rsidR="004B4090" w:rsidP="004B4090" w:rsidRDefault="004B4090" w14:paraId="02728C2D" w14:textId="77777777">
      <w:r>
        <w:tab/>
      </w:r>
      <w:r>
        <w:tab/>
      </w:r>
      <w:r>
        <w:t>]</w:t>
      </w:r>
    </w:p>
    <w:p w:rsidR="00DD0FCB" w:rsidP="004B4090" w:rsidRDefault="004B4090" w14:paraId="23F06A80" w14:textId="7F784B33">
      <w:r>
        <w:tab/>
      </w:r>
      <w:r>
        <w:t>}</w:t>
      </w:r>
    </w:p>
    <w:p w:rsidR="00DD0FCB" w:rsidP="00DD0FCB" w:rsidRDefault="00DD0FCB" w14:paraId="593274FC" w14:textId="77777777">
      <w:r>
        <w:t>}</w:t>
      </w:r>
    </w:p>
    <w:p w:rsidR="00DD0FCB" w:rsidP="00DD0FCB" w:rsidRDefault="00DD0FCB" w14:paraId="75C6B8D7" w14:textId="77777777"/>
    <w:p w:rsidR="00DD0FCB" w:rsidP="00DD0FCB" w:rsidRDefault="00DD0FCB" w14:paraId="63ADFFF9" w14:textId="6B9F2A34">
      <w:pPr>
        <w:pStyle w:val="Heading2"/>
      </w:pPr>
      <w:bookmarkStart w:name="_Toc113352796" w:id="229"/>
      <w:r>
        <w:rPr>
          <w:color w:val="000000"/>
          <w:sz w:val="24"/>
          <w:szCs w:val="24"/>
        </w:rPr>
        <w:t>meshChange</w:t>
      </w:r>
      <w:bookmarkEnd w:id="229"/>
    </w:p>
    <w:p w:rsidR="00DD0FCB" w:rsidP="00DD0FCB" w:rsidRDefault="00DD0FCB" w14:paraId="2541D4A4" w14:textId="77777777">
      <w:pPr>
        <w:pStyle w:val="Heading3"/>
      </w:pPr>
      <w:bookmarkStart w:name="_Toc113352797" w:id="230"/>
      <w:r>
        <w:t>Mô tả API</w:t>
      </w:r>
      <w:bookmarkEnd w:id="230"/>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DD0FCB" w:rsidTr="00BB5FD8" w14:paraId="01B451F6" w14:textId="77777777">
        <w:trPr>
          <w:trHeight w:val="567"/>
        </w:trPr>
        <w:tc>
          <w:tcPr>
            <w:tcW w:w="996" w:type="pct"/>
            <w:shd w:val="clear" w:color="auto" w:fill="D9D9D9" w:themeFill="background1" w:themeFillShade="D9"/>
            <w:vAlign w:val="center"/>
          </w:tcPr>
          <w:p w:rsidRPr="007E54E2" w:rsidR="00DD0FCB" w:rsidP="00BB5FD8" w:rsidRDefault="00DD0FCB" w14:paraId="6987619B"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DD0FCB" w:rsidP="00BB5FD8" w:rsidRDefault="00DD0FCB" w14:paraId="09B862D6" w14:textId="77777777">
            <w:pPr>
              <w:pStyle w:val="ANSVNormal"/>
              <w:rPr>
                <w:rFonts w:cs="Times New Roman"/>
                <w:sz w:val="24"/>
                <w:szCs w:val="24"/>
              </w:rPr>
            </w:pPr>
            <w:r w:rsidRPr="007E54E2">
              <w:rPr>
                <w:rFonts w:cs="Times New Roman"/>
                <w:sz w:val="24"/>
                <w:szCs w:val="24"/>
              </w:rPr>
              <w:t>Description</w:t>
            </w:r>
          </w:p>
        </w:tc>
      </w:tr>
      <w:tr w:rsidRPr="007E54E2" w:rsidR="00DD0FCB" w:rsidTr="00BB5FD8" w14:paraId="1C7B7AE2" w14:textId="77777777">
        <w:trPr>
          <w:trHeight w:val="362"/>
        </w:trPr>
        <w:tc>
          <w:tcPr>
            <w:tcW w:w="996" w:type="pct"/>
            <w:vAlign w:val="center"/>
          </w:tcPr>
          <w:p w:rsidRPr="007E54E2" w:rsidR="00DD0FCB" w:rsidP="00DD0FCB" w:rsidRDefault="00DD0FCB" w14:paraId="7DB8EFE7" w14:textId="016A9F4E">
            <w:pPr>
              <w:rPr>
                <w:color w:val="000000"/>
                <w:sz w:val="24"/>
                <w:szCs w:val="24"/>
              </w:rPr>
            </w:pPr>
            <w:r>
              <w:rPr>
                <w:color w:val="000000"/>
                <w:sz w:val="24"/>
                <w:szCs w:val="24"/>
              </w:rPr>
              <w:t>meshChange</w:t>
            </w:r>
          </w:p>
        </w:tc>
        <w:tc>
          <w:tcPr>
            <w:tcW w:w="4004" w:type="pct"/>
            <w:vAlign w:val="center"/>
          </w:tcPr>
          <w:p w:rsidRPr="007E54E2" w:rsidR="00DD0FCB" w:rsidP="00BB5FD8" w:rsidRDefault="00DD0FCB" w14:paraId="3AD87133" w14:textId="77777777">
            <w:pPr>
              <w:overflowPunct/>
              <w:autoSpaceDE/>
              <w:autoSpaceDN/>
              <w:adjustRightInd/>
              <w:spacing w:after="0"/>
              <w:jc w:val="left"/>
              <w:textAlignment w:val="auto"/>
              <w:rPr>
                <w:color w:val="000000"/>
                <w:sz w:val="24"/>
                <w:szCs w:val="24"/>
              </w:rPr>
            </w:pPr>
            <w:r>
              <w:rPr>
                <w:color w:val="000000"/>
                <w:sz w:val="24"/>
                <w:szCs w:val="24"/>
              </w:rPr>
              <w:t>Thay đổi Mesh mode</w:t>
            </w:r>
          </w:p>
        </w:tc>
      </w:tr>
      <w:tr w:rsidRPr="007E54E2" w:rsidR="00DD0FCB" w:rsidTr="00BB5FD8" w14:paraId="5A5D77D4" w14:textId="77777777">
        <w:trPr>
          <w:trHeight w:val="362"/>
        </w:trPr>
        <w:tc>
          <w:tcPr>
            <w:tcW w:w="996" w:type="pct"/>
            <w:vAlign w:val="center"/>
          </w:tcPr>
          <w:p w:rsidRPr="007E54E2" w:rsidR="00DD0FCB" w:rsidP="00BB5FD8" w:rsidRDefault="00DD0FCB" w14:paraId="48260346" w14:textId="77777777">
            <w:pPr>
              <w:rPr>
                <w:sz w:val="24"/>
                <w:szCs w:val="24"/>
              </w:rPr>
            </w:pPr>
            <w:r w:rsidRPr="007E54E2">
              <w:rPr>
                <w:sz w:val="24"/>
                <w:szCs w:val="24"/>
              </w:rPr>
              <w:t>Host</w:t>
            </w:r>
          </w:p>
        </w:tc>
        <w:tc>
          <w:tcPr>
            <w:tcW w:w="4004" w:type="pct"/>
            <w:vAlign w:val="center"/>
          </w:tcPr>
          <w:p w:rsidRPr="007E54E2" w:rsidR="00DD0FCB" w:rsidP="00BB5FD8" w:rsidRDefault="00DD0FCB" w14:paraId="75585FBB" w14:textId="77777777">
            <w:pPr>
              <w:pStyle w:val="ANSVNormal"/>
              <w:rPr>
                <w:rFonts w:cs="Times New Roman"/>
                <w:sz w:val="24"/>
                <w:szCs w:val="24"/>
              </w:rPr>
            </w:pPr>
            <w:r w:rsidRPr="007E54E2">
              <w:rPr>
                <w:rFonts w:cs="Times New Roman"/>
                <w:sz w:val="24"/>
                <w:szCs w:val="24"/>
              </w:rPr>
              <w:t>https://&lt;ip&gt;:9000/onelinkagent</w:t>
            </w:r>
          </w:p>
        </w:tc>
      </w:tr>
      <w:tr w:rsidRPr="007E54E2" w:rsidR="00DD0FCB" w:rsidTr="00BB5FD8" w14:paraId="5F20E271" w14:textId="77777777">
        <w:tc>
          <w:tcPr>
            <w:tcW w:w="996" w:type="pct"/>
            <w:vAlign w:val="center"/>
          </w:tcPr>
          <w:p w:rsidRPr="007E54E2" w:rsidR="00DD0FCB" w:rsidP="00BB5FD8" w:rsidRDefault="00DD0FCB" w14:paraId="4ECAD343"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DD0FCB" w:rsidP="00BB5FD8" w:rsidRDefault="00DD0FCB" w14:paraId="5617839C" w14:textId="77777777">
            <w:pPr>
              <w:pStyle w:val="ANSVNormal"/>
              <w:rPr>
                <w:rFonts w:cs="Times New Roman"/>
                <w:sz w:val="24"/>
                <w:szCs w:val="24"/>
              </w:rPr>
            </w:pPr>
            <w:r w:rsidRPr="007E54E2">
              <w:rPr>
                <w:rFonts w:cs="Times New Roman"/>
                <w:sz w:val="24"/>
                <w:szCs w:val="24"/>
              </w:rPr>
              <w:t>HTTP POST</w:t>
            </w:r>
          </w:p>
        </w:tc>
      </w:tr>
      <w:tr w:rsidRPr="007E54E2" w:rsidR="00DD0FCB" w:rsidTr="00BB5FD8" w14:paraId="11D778FD" w14:textId="77777777">
        <w:tc>
          <w:tcPr>
            <w:tcW w:w="996" w:type="pct"/>
            <w:vAlign w:val="center"/>
          </w:tcPr>
          <w:p w:rsidRPr="007E54E2" w:rsidR="00DD0FCB" w:rsidP="00BB5FD8" w:rsidRDefault="00DD0FCB" w14:paraId="0B9C030A"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DD0FCB" w:rsidP="00BB5FD8" w:rsidRDefault="00DD0FCB" w14:paraId="7B2D3F04" w14:textId="77777777">
            <w:pPr>
              <w:pStyle w:val="ANSVNormal"/>
              <w:rPr>
                <w:rFonts w:cs="Times New Roman"/>
                <w:sz w:val="24"/>
                <w:szCs w:val="24"/>
              </w:rPr>
            </w:pPr>
            <w:r w:rsidRPr="007E54E2">
              <w:rPr>
                <w:rFonts w:cs="Times New Roman"/>
                <w:sz w:val="24"/>
                <w:szCs w:val="24"/>
              </w:rPr>
              <w:t>application/json</w:t>
            </w:r>
          </w:p>
        </w:tc>
      </w:tr>
      <w:tr w:rsidRPr="007E54E2" w:rsidR="00DD0FCB" w:rsidTr="00BB5FD8" w14:paraId="622F64BA" w14:textId="77777777">
        <w:tc>
          <w:tcPr>
            <w:tcW w:w="996" w:type="pct"/>
            <w:vAlign w:val="center"/>
          </w:tcPr>
          <w:p w:rsidRPr="007E54E2" w:rsidR="00DD0FCB" w:rsidP="00BB5FD8" w:rsidRDefault="00DD0FCB" w14:paraId="12493131"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DD0FCB" w14:paraId="2474D8C0" w14:textId="2F31EEA3">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DD0FCB" w:rsidP="00316984" w:rsidRDefault="00316984" w14:paraId="1CF0EFE2" w14:textId="31AC046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DD0FCB" w:rsidTr="00BB5FD8" w14:paraId="244272E6" w14:textId="77777777">
        <w:tc>
          <w:tcPr>
            <w:tcW w:w="996" w:type="pct"/>
            <w:vAlign w:val="center"/>
          </w:tcPr>
          <w:p w:rsidRPr="007E54E2" w:rsidR="00DD0FCB" w:rsidP="00BB5FD8" w:rsidRDefault="00DD0FCB" w14:paraId="4F38132E"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DD0FCB" w:rsidP="00BB5FD8" w:rsidRDefault="00DD0FCB" w14:paraId="35449CDC" w14:textId="77777777">
            <w:pPr>
              <w:pStyle w:val="ANSVNormal"/>
              <w:rPr>
                <w:rFonts w:cs="Times New Roman"/>
                <w:sz w:val="24"/>
                <w:szCs w:val="24"/>
              </w:rPr>
            </w:pPr>
            <w:r w:rsidRPr="007E54E2">
              <w:rPr>
                <w:rFonts w:cs="Times New Roman"/>
                <w:sz w:val="24"/>
                <w:szCs w:val="24"/>
              </w:rPr>
              <w:t>JSON object</w:t>
            </w:r>
          </w:p>
        </w:tc>
      </w:tr>
    </w:tbl>
    <w:p w:rsidR="00DD0FCB" w:rsidP="00DD0FCB" w:rsidRDefault="00DD0FCB" w14:paraId="243EA644" w14:textId="77777777"/>
    <w:p w:rsidR="00DD0FCB" w:rsidP="00DD0FCB" w:rsidRDefault="00DD0FCB" w14:paraId="127D47D6" w14:textId="77777777">
      <w:pPr>
        <w:pStyle w:val="Heading3"/>
      </w:pPr>
      <w:bookmarkStart w:name="_Toc113352798" w:id="231"/>
      <w:r>
        <w:t>Request</w:t>
      </w:r>
      <w:bookmarkEnd w:id="231"/>
    </w:p>
    <w:tbl>
      <w:tblPr>
        <w:tblW w:w="9175" w:type="dxa"/>
        <w:tblLayout w:type="fixed"/>
        <w:tblLook w:val="0000" w:firstRow="0" w:lastRow="0" w:firstColumn="0" w:lastColumn="0" w:noHBand="0" w:noVBand="0"/>
      </w:tblPr>
      <w:tblGrid>
        <w:gridCol w:w="625"/>
        <w:gridCol w:w="1780"/>
        <w:gridCol w:w="992"/>
        <w:gridCol w:w="993"/>
        <w:gridCol w:w="4785"/>
      </w:tblGrid>
      <w:tr w:rsidRPr="007E54E2" w:rsidR="00DD0FCB" w:rsidTr="00BB5FD8" w14:paraId="1BFC7365"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DD0FCB" w:rsidP="00BB5FD8" w:rsidRDefault="00DD0FCB" w14:paraId="6B399B01" w14:textId="77777777">
            <w:pPr>
              <w:rPr>
                <w:b/>
                <w:bCs/>
                <w:sz w:val="24"/>
                <w:szCs w:val="24"/>
                <w:lang w:eastAsia="en-AU"/>
              </w:rPr>
            </w:pPr>
            <w:r w:rsidRPr="007E54E2">
              <w:rPr>
                <w:b/>
                <w:bCs/>
                <w:sz w:val="24"/>
                <w:szCs w:val="24"/>
                <w:lang w:eastAsia="en-AU"/>
              </w:rPr>
              <w:t>Payload</w:t>
            </w:r>
          </w:p>
        </w:tc>
      </w:tr>
      <w:tr w:rsidRPr="007E54E2" w:rsidR="00DD0FCB" w:rsidTr="00BB5FD8" w14:paraId="46C814BD"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DD0FCB" w:rsidP="00BB5FD8" w:rsidRDefault="00DD0FCB" w14:paraId="3EE3B140"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4013A9A2"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4D5F8D5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DD0FCB" w:rsidP="00BB5FD8" w:rsidRDefault="00DD0FCB" w14:paraId="65BDDBC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3FA562B2" w14:textId="77777777">
            <w:pPr>
              <w:rPr>
                <w:b/>
                <w:bCs/>
                <w:sz w:val="24"/>
                <w:szCs w:val="24"/>
                <w:lang w:eastAsia="en-AU"/>
              </w:rPr>
            </w:pPr>
            <w:r w:rsidRPr="007E54E2">
              <w:rPr>
                <w:b/>
                <w:bCs/>
                <w:sz w:val="24"/>
                <w:szCs w:val="24"/>
                <w:lang w:eastAsia="en-AU"/>
              </w:rPr>
              <w:t>Description</w:t>
            </w:r>
          </w:p>
        </w:tc>
      </w:tr>
      <w:tr w:rsidRPr="007E54E2" w:rsidR="00DD0FCB" w:rsidTr="00BB5FD8" w14:paraId="4B459A0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04D07AD8" w14:textId="77777777">
            <w:pPr>
              <w:rPr>
                <w:sz w:val="24"/>
                <w:szCs w:val="24"/>
                <w:lang w:eastAsia="en-AU"/>
              </w:rPr>
            </w:pPr>
            <w:r w:rsidRPr="007E54E2">
              <w:rPr>
                <w:sz w:val="24"/>
                <w:szCs w:val="24"/>
                <w:lang w:eastAsia="en-AU"/>
              </w:rPr>
              <w:lastRenderedPageBreak/>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4D055E53"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62007649"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46C6AA15"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4E77C01E" w14:textId="77777777">
            <w:pPr>
              <w:rPr>
                <w:sz w:val="24"/>
                <w:szCs w:val="24"/>
                <w:lang w:eastAsia="en-AU"/>
              </w:rPr>
            </w:pPr>
            <w:r w:rsidRPr="007E54E2">
              <w:rPr>
                <w:sz w:val="24"/>
                <w:szCs w:val="24"/>
                <w:lang w:eastAsia="en-AU"/>
              </w:rPr>
              <w:t>Yêu cầu nghiệp vụ</w:t>
            </w:r>
          </w:p>
          <w:p w:rsidRPr="007E54E2" w:rsidR="00DD0FCB" w:rsidP="00BB5FD8" w:rsidRDefault="00DD0FCB" w14:paraId="63122C97" w14:textId="6E38EA0E">
            <w:pPr>
              <w:rPr>
                <w:b/>
                <w:bCs/>
                <w:sz w:val="24"/>
                <w:szCs w:val="24"/>
                <w:lang w:eastAsia="en-AU"/>
              </w:rPr>
            </w:pPr>
            <w:r w:rsidRPr="007E54E2">
              <w:rPr>
                <w:sz w:val="24"/>
                <w:szCs w:val="24"/>
                <w:lang w:eastAsia="en-AU"/>
              </w:rPr>
              <w:t xml:space="preserve">action = </w:t>
            </w:r>
            <w:r>
              <w:rPr>
                <w:color w:val="000000"/>
                <w:sz w:val="24"/>
                <w:szCs w:val="24"/>
              </w:rPr>
              <w:t>meshChange</w:t>
            </w:r>
          </w:p>
        </w:tc>
      </w:tr>
      <w:tr w:rsidRPr="007E54E2" w:rsidR="00DD0FCB" w:rsidTr="00BB5FD8" w14:paraId="66C8888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48341F4B"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12A16507"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54AD7CC8"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1E98EA30"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6B5CEBA2" w14:textId="77777777">
            <w:pPr>
              <w:rPr>
                <w:sz w:val="24"/>
                <w:szCs w:val="24"/>
                <w:lang w:eastAsia="en-AU"/>
              </w:rPr>
            </w:pPr>
            <w:r w:rsidRPr="007E54E2">
              <w:rPr>
                <w:sz w:val="24"/>
                <w:szCs w:val="24"/>
                <w:lang w:eastAsia="en-AU"/>
              </w:rPr>
              <w:t>Index của request</w:t>
            </w:r>
          </w:p>
        </w:tc>
      </w:tr>
      <w:tr w:rsidRPr="007E54E2" w:rsidR="00DD0FCB" w:rsidTr="00BB5FD8" w14:paraId="74800672" w14:textId="77777777">
        <w:trPr>
          <w:trHeight w:val="1699"/>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362AABCA"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1E0D2AD1" w14:textId="77777777">
            <w:pPr>
              <w:rPr>
                <w:sz w:val="24"/>
                <w:szCs w:val="24"/>
              </w:rPr>
            </w:pPr>
            <w:r w:rsidRPr="007E54E2">
              <w:rPr>
                <w:sz w:val="24"/>
                <w:szCs w:val="24"/>
              </w:rPr>
              <w:t>meshMode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7A3063DF"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2D745AF3" w14:textId="77777777">
            <w:pPr>
              <w:jc w:val="center"/>
              <w:rPr>
                <w:sz w:val="24"/>
                <w:szCs w:val="24"/>
                <w:lang w:eastAsia="en-AU"/>
              </w:rPr>
            </w:pPr>
            <w:r w:rsidRPr="007E54E2">
              <w:rPr>
                <w:sz w:val="24"/>
                <w:szCs w:val="24"/>
                <w:lang w:eastAsia="en-AU"/>
              </w:rPr>
              <w:t>0-3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63D1D658" w14:textId="77777777">
            <w:pPr>
              <w:pStyle w:val="FirstLevelBullet"/>
              <w:numPr>
                <w:ilvl w:val="0"/>
                <w:numId w:val="0"/>
              </w:numPr>
              <w:rPr>
                <w:sz w:val="24"/>
                <w:szCs w:val="24"/>
                <w:lang w:eastAsia="en-AU"/>
              </w:rPr>
            </w:pPr>
            <w:r w:rsidRPr="007E54E2">
              <w:rPr>
                <w:sz w:val="24"/>
                <w:szCs w:val="24"/>
                <w:lang w:eastAsia="en-AU"/>
              </w:rPr>
              <w:t>Mesh mode cần thiết lập.</w:t>
            </w:r>
          </w:p>
          <w:p w:rsidRPr="007E54E2" w:rsidR="00DD0FCB" w:rsidP="00BB5FD8" w:rsidRDefault="00DD0FCB" w14:paraId="0418E569" w14:textId="77777777">
            <w:pPr>
              <w:pStyle w:val="FirstLevelBullet"/>
              <w:numPr>
                <w:ilvl w:val="0"/>
                <w:numId w:val="0"/>
              </w:numPr>
              <w:rPr>
                <w:sz w:val="24"/>
                <w:szCs w:val="24"/>
                <w:lang w:eastAsia="en-AU"/>
              </w:rPr>
            </w:pPr>
            <w:r w:rsidRPr="007E54E2">
              <w:rPr>
                <w:sz w:val="24"/>
                <w:szCs w:val="24"/>
                <w:lang w:eastAsia="en-AU"/>
              </w:rPr>
              <w:t>Giá trị:</w:t>
            </w:r>
          </w:p>
          <w:p w:rsidRPr="007E54E2" w:rsidR="00DD0FCB" w:rsidP="00BB5FD8" w:rsidRDefault="00DD0FCB" w14:paraId="4A258EC9" w14:textId="77777777">
            <w:pPr>
              <w:pStyle w:val="FirstLevelBullet"/>
              <w:numPr>
                <w:ilvl w:val="0"/>
                <w:numId w:val="0"/>
              </w:numPr>
              <w:rPr>
                <w:sz w:val="24"/>
                <w:szCs w:val="24"/>
                <w:lang w:eastAsia="en-AU"/>
              </w:rPr>
            </w:pPr>
            <w:r w:rsidRPr="007E54E2">
              <w:rPr>
                <w:sz w:val="24"/>
                <w:szCs w:val="24"/>
                <w:lang w:eastAsia="en-AU"/>
              </w:rPr>
              <w:t>0 = Router mode</w:t>
            </w:r>
          </w:p>
          <w:p w:rsidRPr="007E54E2" w:rsidR="00DD0FCB" w:rsidP="00BB5FD8" w:rsidRDefault="00DD0FCB" w14:paraId="1DE3A437" w14:textId="77777777">
            <w:pPr>
              <w:pStyle w:val="FirstLevelBullet"/>
              <w:numPr>
                <w:ilvl w:val="0"/>
                <w:numId w:val="0"/>
              </w:numPr>
              <w:rPr>
                <w:sz w:val="24"/>
                <w:szCs w:val="24"/>
                <w:lang w:eastAsia="en-AU"/>
              </w:rPr>
            </w:pPr>
            <w:r w:rsidRPr="007E54E2">
              <w:rPr>
                <w:sz w:val="24"/>
                <w:szCs w:val="24"/>
                <w:lang w:eastAsia="en-AU"/>
              </w:rPr>
              <w:t>1 = Bridge mode</w:t>
            </w:r>
          </w:p>
          <w:p w:rsidRPr="007E54E2" w:rsidR="00DD0FCB" w:rsidP="00BB5FD8" w:rsidRDefault="00DD0FCB" w14:paraId="411F9ABC" w14:textId="77777777">
            <w:pPr>
              <w:pStyle w:val="FirstLevelBullet"/>
              <w:numPr>
                <w:ilvl w:val="0"/>
                <w:numId w:val="0"/>
              </w:numPr>
              <w:rPr>
                <w:sz w:val="24"/>
                <w:szCs w:val="24"/>
                <w:lang w:eastAsia="en-AU"/>
              </w:rPr>
            </w:pPr>
            <w:r w:rsidRPr="007E54E2">
              <w:rPr>
                <w:sz w:val="24"/>
                <w:szCs w:val="24"/>
                <w:lang w:eastAsia="en-AU"/>
              </w:rPr>
              <w:t>2 = Repeater</w:t>
            </w:r>
          </w:p>
        </w:tc>
      </w:tr>
      <w:tr w:rsidRPr="007E54E2" w:rsidR="00DD0FCB" w:rsidTr="00BB5FD8" w14:paraId="623E53B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6E842FAF" w14:textId="77777777">
            <w:pPr>
              <w:rPr>
                <w:sz w:val="24"/>
                <w:szCs w:val="24"/>
                <w:lang w:eastAsia="en-AU"/>
              </w:rPr>
            </w:pPr>
            <w:r>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D0FCB" w:rsidP="00BB5FD8" w:rsidRDefault="00DD0FCB" w14:paraId="6026388B" w14:textId="77777777">
            <w:pPr>
              <w:rPr>
                <w:sz w:val="24"/>
                <w:szCs w:val="24"/>
              </w:rPr>
            </w:pPr>
            <w:r w:rsidRPr="007E54E2">
              <w:rPr>
                <w:sz w:val="24"/>
                <w:szCs w:val="24"/>
              </w:rPr>
              <w:t>repeaterSsidName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355422F5" w14:textId="77777777">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77CDF182"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32B706A2" w14:textId="77777777">
            <w:pPr>
              <w:rPr>
                <w:color w:val="000000"/>
                <w:sz w:val="24"/>
                <w:szCs w:val="24"/>
              </w:rPr>
            </w:pPr>
            <w:r w:rsidRPr="007E54E2">
              <w:rPr>
                <w:sz w:val="24"/>
                <w:szCs w:val="24"/>
              </w:rPr>
              <w:t>Tên SSID của mạng Wifi</w:t>
            </w:r>
            <w:r w:rsidRPr="007E54E2">
              <w:rPr>
                <w:color w:val="000000"/>
                <w:sz w:val="24"/>
                <w:szCs w:val="24"/>
              </w:rPr>
              <w:t>.</w:t>
            </w:r>
          </w:p>
          <w:p w:rsidR="004B4090" w:rsidP="004B4090" w:rsidRDefault="00DD0FCB" w14:paraId="433A6BE0" w14:textId="1EA546A9">
            <w:pPr>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r>
            <w:r w:rsidRPr="007E54E2">
              <w:rPr>
                <w:rFonts w:eastAsia="Calibri"/>
                <w:color w:val="000000"/>
                <w:sz w:val="24"/>
                <w:szCs w:val="24"/>
              </w:rPr>
              <w:t>Không cho phép chuỗi chỉ chứa kí tự space.</w:t>
            </w:r>
            <w:r w:rsidR="004B4090">
              <w:rPr>
                <w:rFonts w:eastAsia="Calibri"/>
                <w:color w:val="000000"/>
                <w:sz w:val="24"/>
                <w:szCs w:val="24"/>
              </w:rPr>
              <w:t xml:space="preserve"> </w:t>
            </w:r>
          </w:p>
          <w:p w:rsidRPr="007E54E2" w:rsidR="00DD0FCB" w:rsidP="004B4090" w:rsidRDefault="004B4090" w14:paraId="328638D0" w14:textId="33495096">
            <w:pPr>
              <w:pStyle w:val="FirstLevelBullet"/>
              <w:numPr>
                <w:ilvl w:val="0"/>
                <w:numId w:val="0"/>
              </w:numPr>
              <w:rPr>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Pr="007E54E2" w:rsidR="00DD0FCB" w:rsidTr="00BB5FD8" w14:paraId="077A7CC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0C1F3AC7" w14:textId="77777777">
            <w:pPr>
              <w:rPr>
                <w:sz w:val="24"/>
                <w:szCs w:val="24"/>
                <w:lang w:eastAsia="en-AU"/>
              </w:rPr>
            </w:pPr>
            <w:r>
              <w:rPr>
                <w:sz w:val="24"/>
                <w:szCs w:val="24"/>
                <w:lang w:eastAsia="en-AU"/>
              </w:rPr>
              <w:t>5</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D0FCB" w:rsidP="00BB5FD8" w:rsidRDefault="00DD0FCB" w14:paraId="251E91DA" w14:textId="77777777">
            <w:pPr>
              <w:rPr>
                <w:sz w:val="24"/>
                <w:szCs w:val="24"/>
              </w:rPr>
            </w:pPr>
            <w:r w:rsidRPr="007E54E2">
              <w:rPr>
                <w:sz w:val="24"/>
                <w:szCs w:val="24"/>
              </w:rPr>
              <w:t>repeaterAuthenMode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20CE1C75" w14:textId="77777777">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1E267A31"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4B4090" w:rsidP="004B4090" w:rsidRDefault="004B4090" w14:paraId="7D41AEFB" w14:textId="77777777">
            <w:pPr>
              <w:rPr>
                <w:sz w:val="24"/>
                <w:szCs w:val="24"/>
              </w:rPr>
            </w:pPr>
            <w:r w:rsidRPr="007E54E2">
              <w:rPr>
                <w:sz w:val="24"/>
                <w:szCs w:val="24"/>
              </w:rPr>
              <w:t>Mode xác thực Wifi.</w:t>
            </w:r>
          </w:p>
          <w:p w:rsidR="004B4090" w:rsidP="004B4090" w:rsidRDefault="004B4090" w14:paraId="5BE2C12D" w14:textId="77777777">
            <w:pPr>
              <w:rPr>
                <w:bCs/>
                <w:sz w:val="24"/>
                <w:szCs w:val="24"/>
                <w:lang w:eastAsia="en-AU"/>
              </w:rPr>
            </w:pPr>
            <w:r w:rsidRPr="007E54E2">
              <w:rPr>
                <w:bCs/>
                <w:sz w:val="24"/>
                <w:szCs w:val="24"/>
                <w:lang w:eastAsia="en-AU"/>
              </w:rPr>
              <w:t>Giá trị: OPEN, 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w:t>
            </w:r>
          </w:p>
          <w:p w:rsidR="004B4090" w:rsidP="004B4090" w:rsidRDefault="004B4090" w14:paraId="3158F0B5" w14:textId="5B596F4B">
            <w:pPr>
              <w:rPr>
                <w:rFonts w:eastAsia="Calibri"/>
                <w:color w:val="000000"/>
                <w:sz w:val="24"/>
                <w:szCs w:val="24"/>
              </w:rPr>
            </w:pPr>
            <w:r>
              <w:rPr>
                <w:bCs/>
                <w:sz w:val="24"/>
                <w:szCs w:val="24"/>
                <w:lang w:eastAsia="en-AU"/>
              </w:rPr>
              <w:t xml:space="preserve">Chỉ có giá trị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 xml:space="preserve"> với model EW30SX.</w:t>
            </w:r>
            <w:r>
              <w:rPr>
                <w:rFonts w:eastAsia="Calibri"/>
                <w:color w:val="000000"/>
                <w:sz w:val="24"/>
                <w:szCs w:val="24"/>
              </w:rPr>
              <w:t xml:space="preserve"> </w:t>
            </w:r>
          </w:p>
          <w:p w:rsidRPr="007E54E2" w:rsidR="00DD0FCB" w:rsidP="004B4090" w:rsidRDefault="004B4090" w14:paraId="04DC0362" w14:textId="3C170CF9">
            <w:pPr>
              <w:pStyle w:val="FirstLevelBullet"/>
              <w:numPr>
                <w:ilvl w:val="0"/>
                <w:numId w:val="0"/>
              </w:numPr>
              <w:rPr>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Pr="007E54E2" w:rsidR="00DD0FCB" w:rsidTr="00BB5FD8" w14:paraId="3C8C2EA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01119E49" w14:textId="77777777">
            <w:pPr>
              <w:rPr>
                <w:sz w:val="24"/>
                <w:szCs w:val="24"/>
                <w:lang w:eastAsia="en-AU"/>
              </w:rPr>
            </w:pPr>
            <w:r>
              <w:rPr>
                <w:sz w:val="24"/>
                <w:szCs w:val="24"/>
                <w:lang w:eastAsia="en-AU"/>
              </w:rPr>
              <w:t>6</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D0FCB" w:rsidP="00BB5FD8" w:rsidRDefault="00DD0FCB" w14:paraId="1BF20EA5" w14:textId="77777777">
            <w:pPr>
              <w:rPr>
                <w:sz w:val="24"/>
                <w:szCs w:val="24"/>
              </w:rPr>
            </w:pPr>
            <w:r w:rsidRPr="007E54E2">
              <w:rPr>
                <w:sz w:val="24"/>
                <w:szCs w:val="24"/>
              </w:rPr>
              <w:t>repeaterPassword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3028854B" w14:textId="77777777">
            <w:pPr>
              <w:rPr>
                <w:sz w:val="24"/>
                <w:szCs w:val="24"/>
                <w:lang w:eastAsia="en-AU"/>
              </w:rPr>
            </w:pPr>
            <w:r w:rsidRPr="007E54E2">
              <w:rPr>
                <w:bCs/>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1D8E59D0" w14:textId="77777777">
            <w:pPr>
              <w:jc w:val="center"/>
              <w:rPr>
                <w:sz w:val="24"/>
                <w:szCs w:val="24"/>
                <w:lang w:eastAsia="en-AU"/>
              </w:rPr>
            </w:pPr>
            <w:r w:rsidRPr="007E54E2">
              <w:rPr>
                <w:sz w:val="24"/>
                <w:szCs w:val="24"/>
                <w:lang w:eastAsia="en-AU"/>
              </w:rPr>
              <w:t>8 - 63</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79184E4C" w14:textId="77777777">
            <w:pPr>
              <w:rPr>
                <w:sz w:val="24"/>
                <w:szCs w:val="24"/>
              </w:rPr>
            </w:pPr>
            <w:r w:rsidRPr="007E54E2">
              <w:rPr>
                <w:sz w:val="24"/>
                <w:szCs w:val="24"/>
              </w:rPr>
              <w:t>Mật khẩu xác thực Wifi.</w:t>
            </w:r>
          </w:p>
          <w:p w:rsidRPr="007E54E2" w:rsidR="00DD0FCB" w:rsidP="00BB5FD8" w:rsidRDefault="00DD0FCB" w14:paraId="3480B7FA" w14:textId="7777777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rsidR="004B4090" w:rsidP="004B4090" w:rsidRDefault="00DD0FCB" w14:paraId="2723148F" w14:textId="185DE2BB">
            <w:pPr>
              <w:rPr>
                <w:rFonts w:eastAsia="Calibri"/>
                <w:color w:val="000000"/>
                <w:sz w:val="24"/>
                <w:szCs w:val="24"/>
              </w:rPr>
            </w:pPr>
            <w:r w:rsidRPr="007E54E2">
              <w:rPr>
                <w:rFonts w:eastAsia="Calibri"/>
                <w:color w:val="000000"/>
                <w:sz w:val="24"/>
                <w:szCs w:val="24"/>
              </w:rPr>
              <w:t>Không cho phép chuỗi chỉ chứa kí tự space.</w:t>
            </w:r>
            <w:r w:rsidR="004B4090">
              <w:rPr>
                <w:rFonts w:eastAsia="Calibri"/>
                <w:color w:val="000000"/>
                <w:sz w:val="24"/>
                <w:szCs w:val="24"/>
              </w:rPr>
              <w:t xml:space="preserve"> </w:t>
            </w:r>
          </w:p>
          <w:p w:rsidRPr="007E54E2" w:rsidR="00DD0FCB" w:rsidP="004B4090" w:rsidRDefault="004B4090" w14:paraId="491EC584" w14:textId="07D88473">
            <w:pPr>
              <w:pStyle w:val="FirstLevelBullet"/>
              <w:numPr>
                <w:ilvl w:val="0"/>
                <w:numId w:val="0"/>
              </w:numPr>
              <w:rPr>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Pr="007E54E2" w:rsidR="00DD0FCB" w:rsidTr="00BB5FD8" w14:paraId="5D3ED64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00DD0FCB" w:rsidP="00BB5FD8" w:rsidRDefault="00DD0FCB" w14:paraId="68E74E87" w14:textId="77777777">
            <w:pPr>
              <w:rPr>
                <w:sz w:val="24"/>
                <w:szCs w:val="24"/>
                <w:lang w:eastAsia="en-AU"/>
              </w:rPr>
            </w:pPr>
            <w:r>
              <w:rPr>
                <w:sz w:val="24"/>
                <w:szCs w:val="24"/>
                <w:lang w:eastAsia="en-AU"/>
              </w:rPr>
              <w:t>7</w:t>
            </w:r>
          </w:p>
        </w:tc>
        <w:tc>
          <w:tcPr>
            <w:tcW w:w="1780" w:type="dxa"/>
            <w:tcBorders>
              <w:top w:val="single" w:color="auto" w:sz="4" w:space="0"/>
              <w:left w:val="single" w:color="auto" w:sz="4" w:space="0"/>
              <w:bottom w:val="single" w:color="auto" w:sz="4" w:space="0"/>
              <w:right w:val="single" w:color="auto" w:sz="4" w:space="0"/>
            </w:tcBorders>
            <w:shd w:val="clear" w:color="auto" w:fill="auto"/>
            <w:noWrap/>
          </w:tcPr>
          <w:p w:rsidRPr="007E54E2" w:rsidR="00DD0FCB" w:rsidP="00BB5FD8" w:rsidRDefault="00DD0FCB" w14:paraId="0CBC8D47" w14:textId="77777777">
            <w:pPr>
              <w:rPr>
                <w:sz w:val="24"/>
                <w:szCs w:val="24"/>
              </w:rPr>
            </w:pPr>
            <w:r>
              <w:rPr>
                <w:sz w:val="24"/>
                <w:szCs w:val="24"/>
              </w:rPr>
              <w:t>loopAvoidance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3884966A" w14:textId="77777777">
            <w:pPr>
              <w:rPr>
                <w:bCs/>
                <w:sz w:val="24"/>
                <w:szCs w:val="24"/>
                <w:lang w:eastAsia="en-AU"/>
              </w:rPr>
            </w:pPr>
            <w:r w:rsidRPr="007E54E2">
              <w:rPr>
                <w:sz w:val="24"/>
                <w:szCs w:val="24"/>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518B2E22" w14:textId="77777777">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00DD0FCB" w:rsidP="00BB5FD8" w:rsidRDefault="00DD0FCB" w14:paraId="6375AF15" w14:textId="77777777">
            <w:pPr>
              <w:rPr>
                <w:sz w:val="24"/>
                <w:szCs w:val="24"/>
              </w:rPr>
            </w:pPr>
            <w:r>
              <w:rPr>
                <w:sz w:val="24"/>
                <w:szCs w:val="24"/>
              </w:rPr>
              <w:t>Bật/tắt tính năng loop avoidance.</w:t>
            </w:r>
          </w:p>
          <w:p w:rsidRPr="007E54E2" w:rsidR="00DD0FCB" w:rsidP="00BB5FD8" w:rsidRDefault="00DD0FCB" w14:paraId="34CAA593" w14:textId="77777777">
            <w:pPr>
              <w:rPr>
                <w:sz w:val="24"/>
                <w:szCs w:val="24"/>
              </w:rPr>
            </w:pPr>
            <w:r>
              <w:rPr>
                <w:sz w:val="24"/>
                <w:szCs w:val="24"/>
              </w:rPr>
              <w:t xml:space="preserve">Chỉ có khi </w:t>
            </w:r>
            <w:r w:rsidRPr="007E54E2">
              <w:rPr>
                <w:sz w:val="24"/>
                <w:szCs w:val="24"/>
              </w:rPr>
              <w:t>meshMode</w:t>
            </w:r>
            <w:r>
              <w:rPr>
                <w:sz w:val="24"/>
                <w:szCs w:val="24"/>
              </w:rPr>
              <w:t xml:space="preserve"> là </w:t>
            </w:r>
            <w:r w:rsidRPr="007E54E2">
              <w:rPr>
                <w:sz w:val="24"/>
                <w:szCs w:val="24"/>
                <w:lang w:eastAsia="en-AU"/>
              </w:rPr>
              <w:t>Bridge mode</w:t>
            </w:r>
          </w:p>
        </w:tc>
      </w:tr>
    </w:tbl>
    <w:p w:rsidR="00DD0FCB" w:rsidP="00DD0FCB" w:rsidRDefault="00DD0FCB" w14:paraId="4EAF9F36" w14:textId="77777777"/>
    <w:p w:rsidR="00DD0FCB" w:rsidP="00DD0FCB" w:rsidRDefault="00DD0FCB" w14:paraId="427BBBA6" w14:textId="77777777">
      <w:pPr>
        <w:pStyle w:val="Heading3"/>
      </w:pPr>
      <w:bookmarkStart w:name="_Toc113352799" w:id="232"/>
      <w:r>
        <w:t>Response</w:t>
      </w:r>
      <w:bookmarkEnd w:id="232"/>
    </w:p>
    <w:tbl>
      <w:tblPr>
        <w:tblW w:w="9175" w:type="dxa"/>
        <w:tblLayout w:type="fixed"/>
        <w:tblLook w:val="0000" w:firstRow="0" w:lastRow="0" w:firstColumn="0" w:lastColumn="0" w:noHBand="0" w:noVBand="0"/>
      </w:tblPr>
      <w:tblGrid>
        <w:gridCol w:w="625"/>
        <w:gridCol w:w="1780"/>
        <w:gridCol w:w="992"/>
        <w:gridCol w:w="993"/>
        <w:gridCol w:w="4785"/>
      </w:tblGrid>
      <w:tr w:rsidRPr="007E54E2" w:rsidR="00DD0FCB" w:rsidTr="00BB5FD8" w14:paraId="23E2533E"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DD0FCB" w:rsidP="00BB5FD8" w:rsidRDefault="00DD0FCB" w14:paraId="1FDAB1C3" w14:textId="77777777">
            <w:pPr>
              <w:rPr>
                <w:b/>
                <w:bCs/>
                <w:sz w:val="24"/>
                <w:szCs w:val="24"/>
                <w:lang w:eastAsia="en-AU"/>
              </w:rPr>
            </w:pPr>
            <w:r w:rsidRPr="007E54E2">
              <w:rPr>
                <w:b/>
                <w:bCs/>
                <w:sz w:val="24"/>
                <w:szCs w:val="24"/>
                <w:lang w:eastAsia="en-AU"/>
              </w:rPr>
              <w:t>Payload</w:t>
            </w:r>
          </w:p>
        </w:tc>
      </w:tr>
      <w:tr w:rsidRPr="007E54E2" w:rsidR="00DD0FCB" w:rsidTr="00BB5FD8" w14:paraId="289D269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DD0FCB" w:rsidP="00BB5FD8" w:rsidRDefault="00DD0FCB" w14:paraId="3CA03D5A"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6A5E78A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45470857"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DD0FCB" w:rsidP="00BB5FD8" w:rsidRDefault="00DD0FCB" w14:paraId="5117C68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DD0FCB" w:rsidP="00BB5FD8" w:rsidRDefault="00DD0FCB" w14:paraId="1826EEA0" w14:textId="77777777">
            <w:pPr>
              <w:rPr>
                <w:b/>
                <w:bCs/>
                <w:sz w:val="24"/>
                <w:szCs w:val="24"/>
                <w:lang w:eastAsia="en-AU"/>
              </w:rPr>
            </w:pPr>
            <w:r w:rsidRPr="007E54E2">
              <w:rPr>
                <w:b/>
                <w:bCs/>
                <w:sz w:val="24"/>
                <w:szCs w:val="24"/>
                <w:lang w:eastAsia="en-AU"/>
              </w:rPr>
              <w:t>Description</w:t>
            </w:r>
          </w:p>
        </w:tc>
      </w:tr>
      <w:tr w:rsidRPr="007E54E2" w:rsidR="00DD0FCB" w:rsidTr="00BB5FD8" w14:paraId="4C8A0E0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2FDE9772" w14:textId="77777777">
            <w:pPr>
              <w:rPr>
                <w:sz w:val="24"/>
                <w:szCs w:val="24"/>
                <w:lang w:eastAsia="en-AU"/>
              </w:rPr>
            </w:pPr>
            <w:r w:rsidRPr="007E54E2">
              <w:rPr>
                <w:sz w:val="24"/>
                <w:szCs w:val="24"/>
                <w:lang w:eastAsia="en-AU"/>
              </w:rPr>
              <w:lastRenderedPageBreak/>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0964BE6B"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78E9C5B7"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3B52FC2F" w14:textId="77777777">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79A176E8" w14:textId="77777777">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rsidRPr="007E54E2" w:rsidR="00DD0FCB" w:rsidP="00BB5FD8" w:rsidRDefault="00DD0FCB" w14:paraId="425B8855" w14:textId="15C68F8E">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DD0FCB" w:rsidTr="00BB5FD8" w14:paraId="4E6387B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67481022"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529FC509"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5656DE8F"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5DA4EA31"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1AB93644" w14:textId="77777777">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Pr="007E54E2" w:rsidR="00DD0FCB" w:rsidTr="00BB5FD8" w14:paraId="0B35AA2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5B5AA6D0"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3FBE54E7"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03CBE582"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4030598F"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19E898AB" w14:textId="77777777">
            <w:pPr>
              <w:rPr>
                <w:sz w:val="24"/>
                <w:szCs w:val="24"/>
                <w:lang w:eastAsia="en-AU"/>
              </w:rPr>
            </w:pPr>
            <w:r w:rsidRPr="007E54E2">
              <w:rPr>
                <w:sz w:val="24"/>
                <w:szCs w:val="24"/>
                <w:lang w:eastAsia="en-AU"/>
              </w:rPr>
              <w:t>Index của request</w:t>
            </w:r>
          </w:p>
        </w:tc>
      </w:tr>
      <w:tr w:rsidRPr="007E54E2" w:rsidR="00DD0FCB" w:rsidTr="00BB5FD8" w14:paraId="6109395B"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24CE097E"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0F4EE066"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BB5FD8" w:rsidRDefault="00DD0FCB" w14:paraId="60035051"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BB5FD8" w:rsidRDefault="00DD0FCB" w14:paraId="7A2D1428"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BB5FD8" w:rsidRDefault="00DD0FCB" w14:paraId="2E6B2F7A" w14:textId="77777777">
            <w:pPr>
              <w:pStyle w:val="FirstLevelBullet"/>
              <w:numPr>
                <w:ilvl w:val="0"/>
                <w:numId w:val="0"/>
              </w:numPr>
              <w:rPr>
                <w:sz w:val="24"/>
                <w:szCs w:val="24"/>
                <w:lang w:eastAsia="en-AU"/>
              </w:rPr>
            </w:pPr>
            <w:r w:rsidRPr="007E54E2">
              <w:rPr>
                <w:sz w:val="24"/>
                <w:szCs w:val="24"/>
                <w:lang w:eastAsia="en-AU"/>
              </w:rPr>
              <w:t xml:space="preserve"> </w:t>
            </w:r>
          </w:p>
        </w:tc>
      </w:tr>
    </w:tbl>
    <w:p w:rsidR="00DD0FCB" w:rsidP="00DD0FCB" w:rsidRDefault="00DD0FCB" w14:paraId="39EA3053" w14:textId="77777777"/>
    <w:p w:rsidR="00DD0FCB" w:rsidP="00DD0FCB" w:rsidRDefault="00DD0FCB" w14:paraId="684CB8F1" w14:textId="77777777">
      <w:pPr>
        <w:pStyle w:val="Heading3"/>
      </w:pPr>
      <w:bookmarkStart w:name="_Toc113352800" w:id="233"/>
      <w:r>
        <w:t>Example</w:t>
      </w:r>
      <w:bookmarkEnd w:id="233"/>
    </w:p>
    <w:p w:rsidR="00DD0FCB" w:rsidP="00DD0FCB" w:rsidRDefault="00DD0FCB" w14:paraId="625FD8C1" w14:textId="77777777">
      <w:pPr>
        <w:rPr>
          <w:b/>
        </w:rPr>
      </w:pPr>
      <w:r>
        <w:rPr>
          <w:b/>
        </w:rPr>
        <w:t>Request:</w:t>
      </w:r>
    </w:p>
    <w:p w:rsidRPr="00960690" w:rsidR="00DD0FCB" w:rsidP="00DD0FCB" w:rsidRDefault="00DD0FCB" w14:paraId="120B50D6" w14:textId="77777777">
      <w:pPr>
        <w:rPr>
          <w:i/>
          <w:u w:val="single"/>
        </w:rPr>
      </w:pPr>
      <w:r w:rsidRPr="00960690">
        <w:rPr>
          <w:u w:val="single"/>
        </w:rPr>
        <w:t>https://192.168.88.1:9000</w:t>
      </w:r>
      <w:r>
        <w:rPr>
          <w:u w:val="single"/>
        </w:rPr>
        <w:t>/onelinkagent</w:t>
      </w:r>
    </w:p>
    <w:p w:rsidR="00DD0FCB" w:rsidP="00DD0FCB" w:rsidRDefault="00DD0FCB" w14:paraId="5728EAB9" w14:textId="77777777">
      <w:r>
        <w:t>{</w:t>
      </w:r>
    </w:p>
    <w:p w:rsidR="00DD0FCB" w:rsidP="00DD0FCB" w:rsidRDefault="00DD0FCB" w14:paraId="57C191E6" w14:textId="1FFB46FA">
      <w:r>
        <w:tab/>
      </w:r>
      <w:r>
        <w:t>"action": "</w:t>
      </w:r>
      <w:r>
        <w:rPr>
          <w:color w:val="000000"/>
          <w:sz w:val="24"/>
          <w:szCs w:val="24"/>
        </w:rPr>
        <w:t>meshChange</w:t>
      </w:r>
      <w:r>
        <w:t>",</w:t>
      </w:r>
    </w:p>
    <w:p w:rsidR="00DD0FCB" w:rsidP="00DD0FCB" w:rsidRDefault="00DD0FCB" w14:paraId="38070477" w14:textId="77777777">
      <w:r>
        <w:tab/>
      </w:r>
      <w:r>
        <w:t>"requestId": &lt;requestId&gt;,</w:t>
      </w:r>
    </w:p>
    <w:p w:rsidR="00DD0FCB" w:rsidP="00DD0FCB" w:rsidRDefault="00DD0FCB" w14:paraId="00430FE4" w14:textId="77777777">
      <w:r>
        <w:tab/>
      </w:r>
      <w:r>
        <w:t>"meshMode": 0,</w:t>
      </w:r>
    </w:p>
    <w:p w:rsidR="00DD0FCB" w:rsidP="00DD0FCB" w:rsidRDefault="00DD0FCB" w14:paraId="27C55C52" w14:textId="77777777">
      <w:r>
        <w:tab/>
      </w:r>
      <w:r>
        <w:t>"ssidName": &lt;requestId&gt;</w:t>
      </w:r>
    </w:p>
    <w:p w:rsidR="00DD0FCB" w:rsidP="00DD0FCB" w:rsidRDefault="00DD0FCB" w14:paraId="59737BFF" w14:textId="77777777">
      <w:r>
        <w:t>}</w:t>
      </w:r>
    </w:p>
    <w:p w:rsidRPr="00961994" w:rsidR="00DD0FCB" w:rsidP="00DD0FCB" w:rsidRDefault="00DD0FCB" w14:paraId="3E68D56E" w14:textId="77777777">
      <w:pPr>
        <w:rPr>
          <w:b/>
        </w:rPr>
      </w:pPr>
      <w:r>
        <w:rPr>
          <w:b/>
        </w:rPr>
        <w:t>Response:</w:t>
      </w:r>
    </w:p>
    <w:p w:rsidR="00DD0FCB" w:rsidP="00DD0FCB" w:rsidRDefault="00DD0FCB" w14:paraId="56D0B719" w14:textId="77777777">
      <w:r>
        <w:t>{</w:t>
      </w:r>
    </w:p>
    <w:p w:rsidR="00DD0FCB" w:rsidP="00DD0FCB" w:rsidRDefault="00DD0FCB" w14:paraId="200D27A1" w14:textId="77777777">
      <w:r>
        <w:tab/>
      </w:r>
      <w:r>
        <w:t>"status": 0,</w:t>
      </w:r>
    </w:p>
    <w:p w:rsidR="00DD0FCB" w:rsidP="00DD0FCB" w:rsidRDefault="00DD0FCB" w14:paraId="33B61465" w14:textId="77777777">
      <w:r>
        <w:tab/>
      </w:r>
      <w:r>
        <w:t>"message": "Success",</w:t>
      </w:r>
    </w:p>
    <w:p w:rsidR="00DD0FCB" w:rsidP="00DD0FCB" w:rsidRDefault="00DD0FCB" w14:paraId="6B39366A" w14:textId="77777777">
      <w:r>
        <w:tab/>
      </w:r>
      <w:r>
        <w:t>"requestId": &lt;requestId&gt;,</w:t>
      </w:r>
    </w:p>
    <w:p w:rsidR="00DD0FCB" w:rsidP="00DD0FCB" w:rsidRDefault="00DD0FCB" w14:paraId="0CE9648A" w14:textId="77777777">
      <w:r>
        <w:tab/>
      </w:r>
      <w:r>
        <w:t>"data": {}</w:t>
      </w:r>
    </w:p>
    <w:p w:rsidR="00DD0FCB" w:rsidP="00DD0FCB" w:rsidRDefault="00DD0FCB" w14:paraId="70C2C87D" w14:textId="77777777">
      <w:r>
        <w:t>}</w:t>
      </w:r>
    </w:p>
    <w:p w:rsidR="00755D58" w:rsidP="00755D58" w:rsidRDefault="00755D58" w14:paraId="3527161D" w14:textId="42251DD3"/>
    <w:p w:rsidR="002A2BDB" w:rsidP="002A2BDB" w:rsidRDefault="002A2BDB" w14:paraId="6504DFCC" w14:textId="5B01B851">
      <w:pPr>
        <w:pStyle w:val="Heading2"/>
      </w:pPr>
      <w:bookmarkStart w:name="_Toc113352801" w:id="234"/>
      <w:r>
        <w:rPr>
          <w:color w:val="000000"/>
          <w:sz w:val="24"/>
          <w:szCs w:val="24"/>
        </w:rPr>
        <w:t>syncONTConfig</w:t>
      </w:r>
      <w:bookmarkEnd w:id="234"/>
    </w:p>
    <w:p w:rsidR="002A2BDB" w:rsidP="002A2BDB" w:rsidRDefault="002A2BDB" w14:paraId="070A807C" w14:textId="77777777">
      <w:pPr>
        <w:pStyle w:val="Heading3"/>
      </w:pPr>
      <w:bookmarkStart w:name="_Toc113352802" w:id="235"/>
      <w:r>
        <w:t>Mô tả API</w:t>
      </w:r>
      <w:bookmarkEnd w:id="235"/>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2A2BDB" w:rsidTr="001F2AB1" w14:paraId="7A198DCA" w14:textId="77777777">
        <w:trPr>
          <w:trHeight w:val="567"/>
        </w:trPr>
        <w:tc>
          <w:tcPr>
            <w:tcW w:w="996" w:type="pct"/>
            <w:shd w:val="clear" w:color="auto" w:fill="D9D9D9" w:themeFill="background1" w:themeFillShade="D9"/>
            <w:vAlign w:val="center"/>
          </w:tcPr>
          <w:p w:rsidRPr="007E54E2" w:rsidR="002A2BDB" w:rsidP="001F2AB1" w:rsidRDefault="002A2BDB" w14:paraId="38EFD3B0"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2A2BDB" w:rsidP="001F2AB1" w:rsidRDefault="002A2BDB" w14:paraId="6398DB15" w14:textId="77777777">
            <w:pPr>
              <w:pStyle w:val="ANSVNormal"/>
              <w:rPr>
                <w:rFonts w:cs="Times New Roman"/>
                <w:sz w:val="24"/>
                <w:szCs w:val="24"/>
              </w:rPr>
            </w:pPr>
            <w:r w:rsidRPr="007E54E2">
              <w:rPr>
                <w:rFonts w:cs="Times New Roman"/>
                <w:sz w:val="24"/>
                <w:szCs w:val="24"/>
              </w:rPr>
              <w:t>Description</w:t>
            </w:r>
          </w:p>
        </w:tc>
      </w:tr>
      <w:tr w:rsidRPr="007E54E2" w:rsidR="002A2BDB" w:rsidTr="001F2AB1" w14:paraId="1F36D1FE" w14:textId="77777777">
        <w:trPr>
          <w:trHeight w:val="362"/>
        </w:trPr>
        <w:tc>
          <w:tcPr>
            <w:tcW w:w="996" w:type="pct"/>
            <w:vAlign w:val="center"/>
          </w:tcPr>
          <w:p w:rsidRPr="007E54E2" w:rsidR="002A2BDB" w:rsidP="001F2AB1" w:rsidRDefault="002A2BDB" w14:paraId="4161846E" w14:textId="194550A9">
            <w:pPr>
              <w:rPr>
                <w:color w:val="000000"/>
                <w:sz w:val="24"/>
                <w:szCs w:val="24"/>
              </w:rPr>
            </w:pPr>
            <w:r>
              <w:rPr>
                <w:color w:val="000000"/>
                <w:sz w:val="24"/>
                <w:szCs w:val="24"/>
              </w:rPr>
              <w:t>syncONTConfig</w:t>
            </w:r>
          </w:p>
        </w:tc>
        <w:tc>
          <w:tcPr>
            <w:tcW w:w="4004" w:type="pct"/>
            <w:vAlign w:val="center"/>
          </w:tcPr>
          <w:p w:rsidRPr="007E54E2" w:rsidR="002A2BDB" w:rsidP="001F2AB1" w:rsidRDefault="002A2BDB" w14:paraId="55224827" w14:textId="4673DD0B">
            <w:pPr>
              <w:overflowPunct/>
              <w:autoSpaceDE/>
              <w:autoSpaceDN/>
              <w:adjustRightInd/>
              <w:spacing w:after="0"/>
              <w:jc w:val="left"/>
              <w:textAlignment w:val="auto"/>
              <w:rPr>
                <w:color w:val="000000"/>
                <w:sz w:val="24"/>
                <w:szCs w:val="24"/>
              </w:rPr>
            </w:pPr>
            <w:r>
              <w:rPr>
                <w:color w:val="000000"/>
                <w:sz w:val="24"/>
                <w:szCs w:val="24"/>
              </w:rPr>
              <w:t>Kích hoạt đồng bộ cấu hình từ ONT</w:t>
            </w:r>
          </w:p>
        </w:tc>
      </w:tr>
      <w:tr w:rsidRPr="007E54E2" w:rsidR="002A2BDB" w:rsidTr="001F2AB1" w14:paraId="335187F2" w14:textId="77777777">
        <w:trPr>
          <w:trHeight w:val="362"/>
        </w:trPr>
        <w:tc>
          <w:tcPr>
            <w:tcW w:w="996" w:type="pct"/>
            <w:vAlign w:val="center"/>
          </w:tcPr>
          <w:p w:rsidRPr="007E54E2" w:rsidR="002A2BDB" w:rsidP="001F2AB1" w:rsidRDefault="002A2BDB" w14:paraId="1522BE3D" w14:textId="77777777">
            <w:pPr>
              <w:rPr>
                <w:sz w:val="24"/>
                <w:szCs w:val="24"/>
              </w:rPr>
            </w:pPr>
            <w:r w:rsidRPr="007E54E2">
              <w:rPr>
                <w:sz w:val="24"/>
                <w:szCs w:val="24"/>
              </w:rPr>
              <w:t>Host</w:t>
            </w:r>
          </w:p>
        </w:tc>
        <w:tc>
          <w:tcPr>
            <w:tcW w:w="4004" w:type="pct"/>
            <w:vAlign w:val="center"/>
          </w:tcPr>
          <w:p w:rsidRPr="007E54E2" w:rsidR="002A2BDB" w:rsidP="001F2AB1" w:rsidRDefault="002A2BDB" w14:paraId="70E8F024" w14:textId="77777777">
            <w:pPr>
              <w:pStyle w:val="ANSVNormal"/>
              <w:rPr>
                <w:rFonts w:cs="Times New Roman"/>
                <w:sz w:val="24"/>
                <w:szCs w:val="24"/>
              </w:rPr>
            </w:pPr>
            <w:r w:rsidRPr="007E54E2">
              <w:rPr>
                <w:rFonts w:cs="Times New Roman"/>
                <w:sz w:val="24"/>
                <w:szCs w:val="24"/>
              </w:rPr>
              <w:t>https://&lt;ip&gt;:9000/onelinkagent</w:t>
            </w:r>
          </w:p>
        </w:tc>
      </w:tr>
      <w:tr w:rsidRPr="007E54E2" w:rsidR="002A2BDB" w:rsidTr="001F2AB1" w14:paraId="20F40BCF" w14:textId="77777777">
        <w:tc>
          <w:tcPr>
            <w:tcW w:w="996" w:type="pct"/>
            <w:vAlign w:val="center"/>
          </w:tcPr>
          <w:p w:rsidRPr="007E54E2" w:rsidR="002A2BDB" w:rsidP="001F2AB1" w:rsidRDefault="002A2BDB" w14:paraId="59D913EC" w14:textId="77777777">
            <w:pPr>
              <w:pStyle w:val="ANSVNormal"/>
              <w:rPr>
                <w:rFonts w:cs="Times New Roman"/>
                <w:sz w:val="24"/>
                <w:szCs w:val="24"/>
              </w:rPr>
            </w:pPr>
            <w:r w:rsidRPr="007E54E2">
              <w:rPr>
                <w:rFonts w:cs="Times New Roman"/>
                <w:sz w:val="24"/>
                <w:szCs w:val="24"/>
              </w:rPr>
              <w:lastRenderedPageBreak/>
              <w:t xml:space="preserve">Method </w:t>
            </w:r>
          </w:p>
        </w:tc>
        <w:tc>
          <w:tcPr>
            <w:tcW w:w="4004" w:type="pct"/>
            <w:vAlign w:val="center"/>
          </w:tcPr>
          <w:p w:rsidRPr="007E54E2" w:rsidR="002A2BDB" w:rsidP="001F2AB1" w:rsidRDefault="002A2BDB" w14:paraId="77DE29BC" w14:textId="77777777">
            <w:pPr>
              <w:pStyle w:val="ANSVNormal"/>
              <w:rPr>
                <w:rFonts w:cs="Times New Roman"/>
                <w:sz w:val="24"/>
                <w:szCs w:val="24"/>
              </w:rPr>
            </w:pPr>
            <w:r w:rsidRPr="007E54E2">
              <w:rPr>
                <w:rFonts w:cs="Times New Roman"/>
                <w:sz w:val="24"/>
                <w:szCs w:val="24"/>
              </w:rPr>
              <w:t>HTTP POST</w:t>
            </w:r>
          </w:p>
        </w:tc>
      </w:tr>
      <w:tr w:rsidRPr="007E54E2" w:rsidR="002A2BDB" w:rsidTr="001F2AB1" w14:paraId="08BC2D96" w14:textId="77777777">
        <w:tc>
          <w:tcPr>
            <w:tcW w:w="996" w:type="pct"/>
            <w:vAlign w:val="center"/>
          </w:tcPr>
          <w:p w:rsidRPr="007E54E2" w:rsidR="002A2BDB" w:rsidP="001F2AB1" w:rsidRDefault="002A2BDB" w14:paraId="4D75B713"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2A2BDB" w:rsidP="001F2AB1" w:rsidRDefault="002A2BDB" w14:paraId="37FD3A8E" w14:textId="77777777">
            <w:pPr>
              <w:pStyle w:val="ANSVNormal"/>
              <w:rPr>
                <w:rFonts w:cs="Times New Roman"/>
                <w:sz w:val="24"/>
                <w:szCs w:val="24"/>
              </w:rPr>
            </w:pPr>
            <w:r w:rsidRPr="007E54E2">
              <w:rPr>
                <w:rFonts w:cs="Times New Roman"/>
                <w:sz w:val="24"/>
                <w:szCs w:val="24"/>
              </w:rPr>
              <w:t>application/json</w:t>
            </w:r>
          </w:p>
        </w:tc>
      </w:tr>
      <w:tr w:rsidRPr="007E54E2" w:rsidR="002A2BDB" w:rsidTr="001F2AB1" w14:paraId="079DF4EB" w14:textId="77777777">
        <w:tc>
          <w:tcPr>
            <w:tcW w:w="996" w:type="pct"/>
            <w:vAlign w:val="center"/>
          </w:tcPr>
          <w:p w:rsidRPr="007E54E2" w:rsidR="002A2BDB" w:rsidP="001F2AB1" w:rsidRDefault="002A2BDB" w14:paraId="362D785C"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2A2BDB" w14:paraId="068FC548" w14:textId="372C1BE7">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2A2BDB" w:rsidP="00316984" w:rsidRDefault="00316984" w14:paraId="096F22FD" w14:textId="5490196C">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2A2BDB" w:rsidTr="001F2AB1" w14:paraId="034B11D9" w14:textId="77777777">
        <w:tc>
          <w:tcPr>
            <w:tcW w:w="996" w:type="pct"/>
            <w:vAlign w:val="center"/>
          </w:tcPr>
          <w:p w:rsidRPr="007E54E2" w:rsidR="002A2BDB" w:rsidP="001F2AB1" w:rsidRDefault="002A2BDB" w14:paraId="51C986E7"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2A2BDB" w:rsidP="001F2AB1" w:rsidRDefault="002A2BDB" w14:paraId="3B493A37" w14:textId="77777777">
            <w:pPr>
              <w:pStyle w:val="ANSVNormal"/>
              <w:rPr>
                <w:rFonts w:cs="Times New Roman"/>
                <w:sz w:val="24"/>
                <w:szCs w:val="24"/>
              </w:rPr>
            </w:pPr>
            <w:r w:rsidRPr="007E54E2">
              <w:rPr>
                <w:rFonts w:cs="Times New Roman"/>
                <w:sz w:val="24"/>
                <w:szCs w:val="24"/>
              </w:rPr>
              <w:t>JSON object</w:t>
            </w:r>
          </w:p>
        </w:tc>
      </w:tr>
    </w:tbl>
    <w:p w:rsidR="002A2BDB" w:rsidP="002A2BDB" w:rsidRDefault="002A2BDB" w14:paraId="71F85858" w14:textId="77777777"/>
    <w:p w:rsidR="002A2BDB" w:rsidP="002A2BDB" w:rsidRDefault="002A2BDB" w14:paraId="5F620FBF" w14:textId="77777777">
      <w:pPr>
        <w:pStyle w:val="Heading3"/>
      </w:pPr>
      <w:bookmarkStart w:name="_Toc113352803" w:id="236"/>
      <w:r>
        <w:t>Request</w:t>
      </w:r>
      <w:bookmarkEnd w:id="236"/>
    </w:p>
    <w:tbl>
      <w:tblPr>
        <w:tblW w:w="9175" w:type="dxa"/>
        <w:tblLayout w:type="fixed"/>
        <w:tblLook w:val="0000" w:firstRow="0" w:lastRow="0" w:firstColumn="0" w:lastColumn="0" w:noHBand="0" w:noVBand="0"/>
      </w:tblPr>
      <w:tblGrid>
        <w:gridCol w:w="625"/>
        <w:gridCol w:w="1780"/>
        <w:gridCol w:w="992"/>
        <w:gridCol w:w="993"/>
        <w:gridCol w:w="4785"/>
      </w:tblGrid>
      <w:tr w:rsidRPr="007E54E2" w:rsidR="002A2BDB" w:rsidTr="001F2AB1" w14:paraId="1C2A335D"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2A2BDB" w:rsidP="001F2AB1" w:rsidRDefault="002A2BDB" w14:paraId="5002F2D2" w14:textId="77777777">
            <w:pPr>
              <w:rPr>
                <w:b/>
                <w:bCs/>
                <w:sz w:val="24"/>
                <w:szCs w:val="24"/>
                <w:lang w:eastAsia="en-AU"/>
              </w:rPr>
            </w:pPr>
            <w:r w:rsidRPr="007E54E2">
              <w:rPr>
                <w:b/>
                <w:bCs/>
                <w:sz w:val="24"/>
                <w:szCs w:val="24"/>
                <w:lang w:eastAsia="en-AU"/>
              </w:rPr>
              <w:t>Payload</w:t>
            </w:r>
          </w:p>
        </w:tc>
      </w:tr>
      <w:tr w:rsidRPr="007E54E2" w:rsidR="002A2BDB" w:rsidTr="001F2AB1" w14:paraId="057CA52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2A2BDB" w:rsidP="001F2AB1" w:rsidRDefault="002A2BDB" w14:paraId="1A013ECB"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2A2BDB" w:rsidP="001F2AB1" w:rsidRDefault="002A2BDB" w14:paraId="3CD2BA9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2A2BDB" w:rsidP="001F2AB1" w:rsidRDefault="002A2BDB" w14:paraId="7B4C888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2A2BDB" w:rsidP="001F2AB1" w:rsidRDefault="002A2BDB" w14:paraId="421E3E7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2A2BDB" w:rsidP="001F2AB1" w:rsidRDefault="002A2BDB" w14:paraId="1D4F47A7" w14:textId="77777777">
            <w:pPr>
              <w:rPr>
                <w:b/>
                <w:bCs/>
                <w:sz w:val="24"/>
                <w:szCs w:val="24"/>
                <w:lang w:eastAsia="en-AU"/>
              </w:rPr>
            </w:pPr>
            <w:r w:rsidRPr="007E54E2">
              <w:rPr>
                <w:b/>
                <w:bCs/>
                <w:sz w:val="24"/>
                <w:szCs w:val="24"/>
                <w:lang w:eastAsia="en-AU"/>
              </w:rPr>
              <w:t>Description</w:t>
            </w:r>
          </w:p>
        </w:tc>
      </w:tr>
      <w:tr w:rsidRPr="007E54E2" w:rsidR="002A2BDB" w:rsidTr="001F2AB1" w14:paraId="6CE5D27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19D816E5"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11F3073E"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2BDB" w:rsidP="001F2AB1" w:rsidRDefault="002A2BDB" w14:paraId="336983E8"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71F61F77"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0A21FD50" w14:textId="77777777">
            <w:pPr>
              <w:rPr>
                <w:sz w:val="24"/>
                <w:szCs w:val="24"/>
                <w:lang w:eastAsia="en-AU"/>
              </w:rPr>
            </w:pPr>
            <w:r w:rsidRPr="007E54E2">
              <w:rPr>
                <w:sz w:val="24"/>
                <w:szCs w:val="24"/>
                <w:lang w:eastAsia="en-AU"/>
              </w:rPr>
              <w:t>Yêu cầu nghiệp vụ</w:t>
            </w:r>
          </w:p>
          <w:p w:rsidRPr="007E54E2" w:rsidR="002A2BDB" w:rsidP="001F2AB1" w:rsidRDefault="002A2BDB" w14:paraId="54FF9AE3" w14:textId="26A7EAB9">
            <w:pPr>
              <w:rPr>
                <w:b/>
                <w:bCs/>
                <w:sz w:val="24"/>
                <w:szCs w:val="24"/>
                <w:lang w:eastAsia="en-AU"/>
              </w:rPr>
            </w:pPr>
            <w:r w:rsidRPr="007E54E2">
              <w:rPr>
                <w:sz w:val="24"/>
                <w:szCs w:val="24"/>
                <w:lang w:eastAsia="en-AU"/>
              </w:rPr>
              <w:t xml:space="preserve">action = </w:t>
            </w:r>
            <w:r>
              <w:rPr>
                <w:color w:val="000000"/>
                <w:sz w:val="24"/>
                <w:szCs w:val="24"/>
              </w:rPr>
              <w:t>syncONTConfig</w:t>
            </w:r>
          </w:p>
        </w:tc>
      </w:tr>
      <w:tr w:rsidRPr="007E54E2" w:rsidR="002A2BDB" w:rsidTr="001F2AB1" w14:paraId="3C912F7E"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47C86E42"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6F3AAF05"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2BDB" w:rsidP="001F2AB1" w:rsidRDefault="002A2BDB" w14:paraId="395932E0"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2E01901F"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0D02B973" w14:textId="77777777">
            <w:pPr>
              <w:rPr>
                <w:sz w:val="24"/>
                <w:szCs w:val="24"/>
                <w:lang w:eastAsia="en-AU"/>
              </w:rPr>
            </w:pPr>
            <w:r w:rsidRPr="007E54E2">
              <w:rPr>
                <w:sz w:val="24"/>
                <w:szCs w:val="24"/>
                <w:lang w:eastAsia="en-AU"/>
              </w:rPr>
              <w:t>Index của request</w:t>
            </w:r>
          </w:p>
        </w:tc>
      </w:tr>
      <w:tr w:rsidRPr="007E54E2" w:rsidR="00DD0FCB" w:rsidTr="001F2AB1" w14:paraId="70D9568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DD0FCB" w:rsidP="00DD0FCB" w:rsidRDefault="00DD0FCB" w14:paraId="59261003" w14:textId="48803889">
            <w:pPr>
              <w:rPr>
                <w:sz w:val="24"/>
                <w:szCs w:val="24"/>
                <w:lang w:eastAsia="en-AU"/>
              </w:rPr>
            </w:pPr>
            <w:r>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DD0FCB" w:rsidRDefault="00DD0FCB" w14:paraId="2441276C" w14:textId="163AF627">
            <w:pPr>
              <w:rPr>
                <w:sz w:val="24"/>
                <w:szCs w:val="24"/>
              </w:rPr>
            </w:pPr>
            <w:r>
              <w:rPr>
                <w:sz w:val="24"/>
                <w:szCs w:val="24"/>
              </w:rPr>
              <w:t>enableSync</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DD0FCB" w:rsidP="00DD0FCB" w:rsidRDefault="00DD0FCB" w14:paraId="72921606" w14:textId="4144D8CD">
            <w:pPr>
              <w:rPr>
                <w:sz w:val="24"/>
                <w:szCs w:val="24"/>
                <w:lang w:eastAsia="en-AU"/>
              </w:rPr>
            </w:pPr>
            <w:r w:rsidRPr="007E54E2">
              <w:rPr>
                <w:sz w:val="24"/>
                <w:szCs w:val="24"/>
              </w:rPr>
              <w:t>Boolean</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DD0FCB" w:rsidP="00DD0FCB" w:rsidRDefault="00DD0FCB" w14:paraId="6963E26F" w14:textId="093E1661">
            <w:pPr>
              <w:jc w:val="center"/>
              <w:rPr>
                <w:sz w:val="24"/>
                <w:szCs w:val="24"/>
                <w:lang w:eastAsia="en-AU"/>
              </w:rPr>
            </w:pPr>
            <w:r w:rsidRPr="007E54E2">
              <w:rPr>
                <w:sz w:val="24"/>
                <w:szCs w:val="24"/>
                <w:lang w:eastAsia="en-AU"/>
              </w:rPr>
              <w:t>true/false</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DD0FCB" w:rsidP="00DD0FCB" w:rsidRDefault="00DD0FCB" w14:paraId="37F298B6" w14:textId="16D07CD8">
            <w:pPr>
              <w:rPr>
                <w:sz w:val="24"/>
                <w:szCs w:val="24"/>
                <w:lang w:eastAsia="en-AU"/>
              </w:rPr>
            </w:pPr>
            <w:r>
              <w:rPr>
                <w:sz w:val="24"/>
                <w:szCs w:val="24"/>
                <w:lang w:eastAsia="en-AU"/>
              </w:rPr>
              <w:t>Bật/tắt đồng bộ cấu hình từ ONT</w:t>
            </w:r>
          </w:p>
        </w:tc>
      </w:tr>
    </w:tbl>
    <w:p w:rsidR="002A2BDB" w:rsidP="002A2BDB" w:rsidRDefault="002A2BDB" w14:paraId="28D7CFE3" w14:textId="77777777"/>
    <w:p w:rsidR="002A2BDB" w:rsidP="002A2BDB" w:rsidRDefault="002A2BDB" w14:paraId="7A4F0C81" w14:textId="77777777">
      <w:pPr>
        <w:pStyle w:val="Heading3"/>
      </w:pPr>
      <w:bookmarkStart w:name="_Toc113352804" w:id="237"/>
      <w:r>
        <w:t>Response</w:t>
      </w:r>
      <w:bookmarkEnd w:id="237"/>
    </w:p>
    <w:tbl>
      <w:tblPr>
        <w:tblW w:w="9175" w:type="dxa"/>
        <w:tblLayout w:type="fixed"/>
        <w:tblLook w:val="0000" w:firstRow="0" w:lastRow="0" w:firstColumn="0" w:lastColumn="0" w:noHBand="0" w:noVBand="0"/>
      </w:tblPr>
      <w:tblGrid>
        <w:gridCol w:w="625"/>
        <w:gridCol w:w="1780"/>
        <w:gridCol w:w="992"/>
        <w:gridCol w:w="993"/>
        <w:gridCol w:w="4785"/>
      </w:tblGrid>
      <w:tr w:rsidRPr="007E54E2" w:rsidR="002A2BDB" w:rsidTr="001F2AB1" w14:paraId="1B47404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2A2BDB" w:rsidP="001F2AB1" w:rsidRDefault="002A2BDB" w14:paraId="459FB749" w14:textId="77777777">
            <w:pPr>
              <w:rPr>
                <w:b/>
                <w:bCs/>
                <w:sz w:val="24"/>
                <w:szCs w:val="24"/>
                <w:lang w:eastAsia="en-AU"/>
              </w:rPr>
            </w:pPr>
            <w:r w:rsidRPr="007E54E2">
              <w:rPr>
                <w:b/>
                <w:bCs/>
                <w:sz w:val="24"/>
                <w:szCs w:val="24"/>
                <w:lang w:eastAsia="en-AU"/>
              </w:rPr>
              <w:t>Payload</w:t>
            </w:r>
          </w:p>
        </w:tc>
      </w:tr>
      <w:tr w:rsidRPr="007E54E2" w:rsidR="002A2BDB" w:rsidTr="001F2AB1" w14:paraId="656C83BA"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2A2BDB" w:rsidP="001F2AB1" w:rsidRDefault="002A2BDB" w14:paraId="177934E4"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2A2BDB" w:rsidP="001F2AB1" w:rsidRDefault="002A2BDB" w14:paraId="1FEECD8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2A2BDB" w:rsidP="001F2AB1" w:rsidRDefault="002A2BDB" w14:paraId="2750289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2A2BDB" w:rsidP="001F2AB1" w:rsidRDefault="002A2BDB" w14:paraId="4932BDB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2A2BDB" w:rsidP="001F2AB1" w:rsidRDefault="002A2BDB" w14:paraId="3AA4F58A" w14:textId="77777777">
            <w:pPr>
              <w:rPr>
                <w:b/>
                <w:bCs/>
                <w:sz w:val="24"/>
                <w:szCs w:val="24"/>
                <w:lang w:eastAsia="en-AU"/>
              </w:rPr>
            </w:pPr>
            <w:r w:rsidRPr="007E54E2">
              <w:rPr>
                <w:b/>
                <w:bCs/>
                <w:sz w:val="24"/>
                <w:szCs w:val="24"/>
                <w:lang w:eastAsia="en-AU"/>
              </w:rPr>
              <w:t>Description</w:t>
            </w:r>
          </w:p>
        </w:tc>
      </w:tr>
      <w:tr w:rsidRPr="007E54E2" w:rsidR="002A2BDB" w:rsidTr="001F2AB1" w14:paraId="6968417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0F06532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00B1F909"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2BDB" w:rsidP="001F2AB1" w:rsidRDefault="002A2BDB" w14:paraId="46AB8245"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3CB16D28" w14:textId="77777777">
            <w:pPr>
              <w:jc w:val="center"/>
              <w:rPr>
                <w:sz w:val="24"/>
                <w:szCs w:val="24"/>
                <w:lang w:eastAsia="en-AU"/>
              </w:rPr>
            </w:pPr>
            <w:r w:rsidRPr="007E54E2">
              <w:rPr>
                <w:sz w:val="24"/>
                <w:szCs w:val="24"/>
                <w:lang w:eastAsia="en-AU"/>
              </w:rPr>
              <w:t>0-30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7DB55F89" w14:textId="77777777">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rsidRPr="007E54E2" w:rsidR="002A2BDB" w:rsidP="001F2AB1" w:rsidRDefault="002A2BDB" w14:paraId="321EF9F7" w14:textId="675B7CD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Pr="007E54E2" w:rsidR="002A2BDB" w:rsidTr="001F2AB1" w14:paraId="5978954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5FA51A32"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5BEADC6F"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2BDB" w:rsidP="001F2AB1" w:rsidRDefault="002A2BDB" w14:paraId="5C177A38"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0BB8A5C4" w14:textId="77777777">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45BC0780" w14:textId="77777777">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Pr="007E54E2" w:rsidR="002A2BDB" w:rsidTr="001F2AB1" w14:paraId="6D56061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0203FEEB"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6E573856"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2BDB" w:rsidP="001F2AB1" w:rsidRDefault="002A2BDB" w14:paraId="23193993"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19C29066"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582A6448" w14:textId="77777777">
            <w:pPr>
              <w:rPr>
                <w:sz w:val="24"/>
                <w:szCs w:val="24"/>
                <w:lang w:eastAsia="en-AU"/>
              </w:rPr>
            </w:pPr>
            <w:r w:rsidRPr="007E54E2">
              <w:rPr>
                <w:sz w:val="24"/>
                <w:szCs w:val="24"/>
                <w:lang w:eastAsia="en-AU"/>
              </w:rPr>
              <w:t>Index của request</w:t>
            </w:r>
          </w:p>
        </w:tc>
      </w:tr>
      <w:tr w:rsidRPr="007E54E2" w:rsidR="002A2BDB" w:rsidTr="001F2AB1" w14:paraId="2EB13BE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18342B00"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24624AAF"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2A2BDB" w:rsidP="001F2AB1" w:rsidRDefault="002A2BDB" w14:paraId="69D7F171"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2A2BDB" w:rsidP="001F2AB1" w:rsidRDefault="002A2BDB" w14:paraId="1C565C09" w14:textId="77777777">
            <w:pPr>
              <w:jc w:val="center"/>
              <w:rPr>
                <w:sz w:val="24"/>
                <w:szCs w:val="24"/>
                <w:lang w:eastAsia="en-AU"/>
              </w:rPr>
            </w:pPr>
            <w:r w:rsidRPr="007E54E2">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2A2BDB" w:rsidP="001F2AB1" w:rsidRDefault="002A2BDB" w14:paraId="381592E5" w14:textId="77777777">
            <w:pPr>
              <w:pStyle w:val="FirstLevelBullet"/>
              <w:numPr>
                <w:ilvl w:val="0"/>
                <w:numId w:val="0"/>
              </w:numPr>
              <w:rPr>
                <w:sz w:val="24"/>
                <w:szCs w:val="24"/>
                <w:lang w:eastAsia="en-AU"/>
              </w:rPr>
            </w:pPr>
            <w:r w:rsidRPr="007E54E2">
              <w:rPr>
                <w:sz w:val="24"/>
                <w:szCs w:val="24"/>
                <w:lang w:eastAsia="en-AU"/>
              </w:rPr>
              <w:t xml:space="preserve"> </w:t>
            </w:r>
          </w:p>
        </w:tc>
      </w:tr>
    </w:tbl>
    <w:p w:rsidR="002A2BDB" w:rsidP="002A2BDB" w:rsidRDefault="002A2BDB" w14:paraId="6054B9AE" w14:textId="77777777"/>
    <w:p w:rsidR="002A2BDB" w:rsidP="002A2BDB" w:rsidRDefault="002A2BDB" w14:paraId="2D642619" w14:textId="77777777">
      <w:pPr>
        <w:pStyle w:val="Heading3"/>
      </w:pPr>
      <w:bookmarkStart w:name="_Toc113352805" w:id="238"/>
      <w:r>
        <w:t>Example</w:t>
      </w:r>
      <w:bookmarkEnd w:id="238"/>
    </w:p>
    <w:p w:rsidR="002A2BDB" w:rsidP="002A2BDB" w:rsidRDefault="002A2BDB" w14:paraId="76165768" w14:textId="77777777">
      <w:pPr>
        <w:rPr>
          <w:b/>
        </w:rPr>
      </w:pPr>
      <w:r>
        <w:rPr>
          <w:b/>
        </w:rPr>
        <w:t>Request:</w:t>
      </w:r>
    </w:p>
    <w:p w:rsidRPr="00960690" w:rsidR="002A2BDB" w:rsidP="002A2BDB" w:rsidRDefault="002A2BDB" w14:paraId="5224382D" w14:textId="77777777">
      <w:pPr>
        <w:rPr>
          <w:i/>
          <w:u w:val="single"/>
        </w:rPr>
      </w:pPr>
      <w:r w:rsidRPr="00960690">
        <w:rPr>
          <w:u w:val="single"/>
        </w:rPr>
        <w:lastRenderedPageBreak/>
        <w:t>https://192.168.88.1:9000</w:t>
      </w:r>
      <w:r>
        <w:rPr>
          <w:u w:val="single"/>
        </w:rPr>
        <w:t>/onelinkagent</w:t>
      </w:r>
    </w:p>
    <w:p w:rsidR="002A2BDB" w:rsidP="002A2BDB" w:rsidRDefault="002A2BDB" w14:paraId="528BF8E1" w14:textId="77777777">
      <w:r>
        <w:t>{</w:t>
      </w:r>
    </w:p>
    <w:p w:rsidR="002A2BDB" w:rsidP="002A2BDB" w:rsidRDefault="002A2BDB" w14:paraId="5ED7A41B" w14:textId="0707113C">
      <w:r>
        <w:tab/>
      </w:r>
      <w:r>
        <w:t>"action": "</w:t>
      </w:r>
      <w:r w:rsidR="00071D9D">
        <w:rPr>
          <w:color w:val="000000"/>
          <w:sz w:val="24"/>
          <w:szCs w:val="24"/>
        </w:rPr>
        <w:t>syncONTConfig</w:t>
      </w:r>
      <w:r>
        <w:t>",</w:t>
      </w:r>
    </w:p>
    <w:p w:rsidR="002A2BDB" w:rsidP="002A2BDB" w:rsidRDefault="002A2BDB" w14:paraId="11BF8DE2" w14:textId="77777777">
      <w:r>
        <w:tab/>
      </w:r>
      <w:r>
        <w:t>"requestId": &lt;requestId&gt;</w:t>
      </w:r>
    </w:p>
    <w:p w:rsidR="002A2BDB" w:rsidP="002A2BDB" w:rsidRDefault="002A2BDB" w14:paraId="7CB2C40E" w14:textId="6E6D55AB">
      <w:r>
        <w:t>}</w:t>
      </w:r>
    </w:p>
    <w:p w:rsidR="00071D9D" w:rsidP="002A2BDB" w:rsidRDefault="00071D9D" w14:paraId="737C7EFF" w14:textId="77777777"/>
    <w:p w:rsidRPr="00961994" w:rsidR="002A2BDB" w:rsidP="002A2BDB" w:rsidRDefault="002A2BDB" w14:paraId="71184CB0" w14:textId="77777777">
      <w:pPr>
        <w:rPr>
          <w:b/>
        </w:rPr>
      </w:pPr>
      <w:r>
        <w:rPr>
          <w:b/>
        </w:rPr>
        <w:t>Response:</w:t>
      </w:r>
    </w:p>
    <w:p w:rsidR="002A2BDB" w:rsidP="002A2BDB" w:rsidRDefault="002A2BDB" w14:paraId="4C42E2AA" w14:textId="77777777">
      <w:r>
        <w:t>{</w:t>
      </w:r>
    </w:p>
    <w:p w:rsidR="002A2BDB" w:rsidP="002A2BDB" w:rsidRDefault="002A2BDB" w14:paraId="3CFE6ECC" w14:textId="77777777">
      <w:r>
        <w:tab/>
      </w:r>
      <w:r>
        <w:t>"status": 0,</w:t>
      </w:r>
    </w:p>
    <w:p w:rsidR="002A2BDB" w:rsidP="002A2BDB" w:rsidRDefault="002A2BDB" w14:paraId="07ED5630" w14:textId="77777777">
      <w:r>
        <w:tab/>
      </w:r>
      <w:r>
        <w:t>"message": "Success",</w:t>
      </w:r>
    </w:p>
    <w:p w:rsidR="002A2BDB" w:rsidP="002A2BDB" w:rsidRDefault="002A2BDB" w14:paraId="37102D41" w14:textId="77777777">
      <w:r>
        <w:tab/>
      </w:r>
      <w:r>
        <w:t>"requestId": &lt;requestId&gt;,</w:t>
      </w:r>
    </w:p>
    <w:p w:rsidR="002A2BDB" w:rsidP="002A2BDB" w:rsidRDefault="002A2BDB" w14:paraId="02A4EAD6" w14:textId="77777777">
      <w:r>
        <w:tab/>
      </w:r>
      <w:r>
        <w:t>"data": {}</w:t>
      </w:r>
    </w:p>
    <w:p w:rsidR="002A2BDB" w:rsidP="002A2BDB" w:rsidRDefault="002A2BDB" w14:paraId="0BD1CD84" w14:textId="77777777">
      <w:r>
        <w:t>}</w:t>
      </w:r>
    </w:p>
    <w:p w:rsidR="002A2BDB" w:rsidP="00755D58" w:rsidRDefault="002A2BDB" w14:paraId="2658A273" w14:textId="77777777"/>
    <w:p w:rsidR="00755D58" w:rsidP="00755D58" w:rsidRDefault="00755D58" w14:paraId="37883818" w14:textId="3E269AB7">
      <w:pPr>
        <w:pStyle w:val="Heading2"/>
      </w:pPr>
      <w:bookmarkStart w:name="_Toc113352806" w:id="239"/>
      <w:r>
        <w:t>Upload File</w:t>
      </w:r>
      <w:bookmarkEnd w:id="239"/>
    </w:p>
    <w:p w:rsidR="00755D58" w:rsidP="00755D58" w:rsidRDefault="00755D58" w14:paraId="7FDCB739" w14:textId="77777777">
      <w:pPr>
        <w:pStyle w:val="Heading3"/>
      </w:pPr>
      <w:bookmarkStart w:name="_Toc113352807" w:id="240"/>
      <w:r>
        <w:t>Mô tả API</w:t>
      </w:r>
      <w:bookmarkEnd w:id="240"/>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755D58" w:rsidTr="008531FB" w14:paraId="28B11415" w14:textId="77777777">
        <w:trPr>
          <w:trHeight w:val="567"/>
        </w:trPr>
        <w:tc>
          <w:tcPr>
            <w:tcW w:w="996" w:type="pct"/>
            <w:shd w:val="clear" w:color="auto" w:fill="D9D9D9" w:themeFill="background1" w:themeFillShade="D9"/>
            <w:vAlign w:val="center"/>
          </w:tcPr>
          <w:p w:rsidRPr="007E54E2" w:rsidR="00755D58" w:rsidP="008531FB" w:rsidRDefault="00755D58" w14:paraId="516E02FD"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755D58" w:rsidP="008531FB" w:rsidRDefault="00755D58" w14:paraId="0475725D" w14:textId="77777777">
            <w:pPr>
              <w:pStyle w:val="ANSVNormal"/>
              <w:rPr>
                <w:rFonts w:cs="Times New Roman"/>
                <w:sz w:val="24"/>
                <w:szCs w:val="24"/>
              </w:rPr>
            </w:pPr>
            <w:r w:rsidRPr="007E54E2">
              <w:rPr>
                <w:rFonts w:cs="Times New Roman"/>
                <w:sz w:val="24"/>
                <w:szCs w:val="24"/>
              </w:rPr>
              <w:t>Description</w:t>
            </w:r>
          </w:p>
        </w:tc>
      </w:tr>
      <w:tr w:rsidRPr="007E54E2" w:rsidR="00755D58" w:rsidTr="008531FB" w14:paraId="3258585D" w14:textId="77777777">
        <w:trPr>
          <w:trHeight w:val="362"/>
        </w:trPr>
        <w:tc>
          <w:tcPr>
            <w:tcW w:w="996" w:type="pct"/>
            <w:vAlign w:val="center"/>
          </w:tcPr>
          <w:p w:rsidRPr="007E54E2" w:rsidR="00755D58" w:rsidP="008531FB" w:rsidRDefault="00755D58" w14:paraId="2C5C293F" w14:textId="1262BC57">
            <w:pPr>
              <w:rPr>
                <w:color w:val="000000"/>
                <w:sz w:val="24"/>
                <w:szCs w:val="24"/>
              </w:rPr>
            </w:pPr>
            <w:r w:rsidRPr="007E54E2">
              <w:rPr>
                <w:color w:val="000000"/>
                <w:sz w:val="24"/>
                <w:szCs w:val="24"/>
              </w:rPr>
              <w:t>Upload File</w:t>
            </w:r>
          </w:p>
        </w:tc>
        <w:tc>
          <w:tcPr>
            <w:tcW w:w="4004" w:type="pct"/>
            <w:vAlign w:val="center"/>
          </w:tcPr>
          <w:p w:rsidRPr="007E54E2" w:rsidR="00755D58" w:rsidP="008531FB" w:rsidRDefault="00755D58" w14:paraId="66A71187" w14:textId="417334D2">
            <w:pPr>
              <w:overflowPunct/>
              <w:autoSpaceDE/>
              <w:autoSpaceDN/>
              <w:adjustRightInd/>
              <w:spacing w:after="0"/>
              <w:jc w:val="left"/>
              <w:textAlignment w:val="auto"/>
              <w:rPr>
                <w:color w:val="000000"/>
                <w:sz w:val="24"/>
                <w:szCs w:val="24"/>
              </w:rPr>
            </w:pPr>
            <w:r w:rsidRPr="007E54E2">
              <w:rPr>
                <w:color w:val="000000"/>
                <w:sz w:val="24"/>
                <w:szCs w:val="24"/>
              </w:rPr>
              <w:t>Truyền file từ Mobile App sang Mobile Agent</w:t>
            </w:r>
          </w:p>
        </w:tc>
      </w:tr>
      <w:tr w:rsidRPr="007E54E2" w:rsidR="00755D58" w:rsidTr="008531FB" w14:paraId="081311DA" w14:textId="77777777">
        <w:trPr>
          <w:trHeight w:val="362"/>
        </w:trPr>
        <w:tc>
          <w:tcPr>
            <w:tcW w:w="996" w:type="pct"/>
            <w:vAlign w:val="center"/>
          </w:tcPr>
          <w:p w:rsidRPr="007E54E2" w:rsidR="00755D58" w:rsidP="008531FB" w:rsidRDefault="00755D58" w14:paraId="0242A5FB" w14:textId="77777777">
            <w:pPr>
              <w:rPr>
                <w:sz w:val="24"/>
                <w:szCs w:val="24"/>
              </w:rPr>
            </w:pPr>
            <w:r w:rsidRPr="007E54E2">
              <w:rPr>
                <w:sz w:val="24"/>
                <w:szCs w:val="24"/>
              </w:rPr>
              <w:t>Host</w:t>
            </w:r>
          </w:p>
        </w:tc>
        <w:tc>
          <w:tcPr>
            <w:tcW w:w="4004" w:type="pct"/>
            <w:vAlign w:val="center"/>
          </w:tcPr>
          <w:p w:rsidRPr="007E54E2" w:rsidR="00755D58" w:rsidP="008531FB" w:rsidRDefault="00755D58" w14:paraId="51E63884" w14:textId="7B28EA80">
            <w:pPr>
              <w:pStyle w:val="ANSVNormal"/>
              <w:rPr>
                <w:rFonts w:cs="Times New Roman"/>
                <w:sz w:val="24"/>
                <w:szCs w:val="24"/>
              </w:rPr>
            </w:pPr>
            <w:r w:rsidRPr="007E54E2">
              <w:rPr>
                <w:rFonts w:cs="Times New Roman"/>
                <w:sz w:val="24"/>
                <w:szCs w:val="24"/>
              </w:rPr>
              <w:t>https://&lt;ip&gt;:9000/onelinkagent/files/file_name</w:t>
            </w:r>
          </w:p>
        </w:tc>
      </w:tr>
      <w:tr w:rsidRPr="007E54E2" w:rsidR="00755D58" w:rsidTr="008531FB" w14:paraId="19254217" w14:textId="77777777">
        <w:tc>
          <w:tcPr>
            <w:tcW w:w="996" w:type="pct"/>
            <w:vAlign w:val="center"/>
          </w:tcPr>
          <w:p w:rsidRPr="007E54E2" w:rsidR="00755D58" w:rsidP="008531FB" w:rsidRDefault="00755D58" w14:paraId="5EA07FE8"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755D58" w:rsidP="008531FB" w:rsidRDefault="00755D58" w14:paraId="4E57CB76" w14:textId="77777777">
            <w:pPr>
              <w:pStyle w:val="ANSVNormal"/>
              <w:rPr>
                <w:rFonts w:cs="Times New Roman"/>
                <w:sz w:val="24"/>
                <w:szCs w:val="24"/>
              </w:rPr>
            </w:pPr>
            <w:r w:rsidRPr="007E54E2">
              <w:rPr>
                <w:rFonts w:cs="Times New Roman"/>
                <w:sz w:val="24"/>
                <w:szCs w:val="24"/>
              </w:rPr>
              <w:t>HTTP POST</w:t>
            </w:r>
          </w:p>
        </w:tc>
      </w:tr>
      <w:tr w:rsidRPr="007E54E2" w:rsidR="00755D58" w:rsidTr="008531FB" w14:paraId="12C08AEE" w14:textId="77777777">
        <w:tc>
          <w:tcPr>
            <w:tcW w:w="996" w:type="pct"/>
            <w:vAlign w:val="center"/>
          </w:tcPr>
          <w:p w:rsidRPr="007E54E2" w:rsidR="00755D58" w:rsidP="008531FB" w:rsidRDefault="00755D58" w14:paraId="45652620"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755D58" w:rsidP="008531FB" w:rsidRDefault="00755D58" w14:paraId="54747530" w14:textId="63B7F325">
            <w:pPr>
              <w:pStyle w:val="ANSVNormal"/>
              <w:rPr>
                <w:rFonts w:cs="Times New Roman"/>
                <w:sz w:val="24"/>
                <w:szCs w:val="24"/>
              </w:rPr>
            </w:pPr>
            <w:r w:rsidRPr="007E54E2">
              <w:rPr>
                <w:rFonts w:cs="Times New Roman"/>
                <w:sz w:val="24"/>
                <w:szCs w:val="24"/>
              </w:rPr>
              <w:t>application/octet-stream</w:t>
            </w:r>
          </w:p>
        </w:tc>
      </w:tr>
      <w:tr w:rsidRPr="007E54E2" w:rsidR="00755D58" w:rsidTr="008531FB" w14:paraId="58AECD69" w14:textId="77777777">
        <w:tc>
          <w:tcPr>
            <w:tcW w:w="996" w:type="pct"/>
            <w:vAlign w:val="center"/>
          </w:tcPr>
          <w:p w:rsidRPr="007E54E2" w:rsidR="00755D58" w:rsidP="008531FB" w:rsidRDefault="00755D58" w14:paraId="7F9E93CA"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316984" w:rsidP="00316984" w:rsidRDefault="00755D58" w14:paraId="37459CBC" w14:textId="3ABF9C45">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rsidRPr="007E54E2" w:rsidR="00755D58" w:rsidP="00316984" w:rsidRDefault="00316984" w14:paraId="0198A998" w14:textId="049A9E82">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755D58" w:rsidTr="008531FB" w14:paraId="450C04D1" w14:textId="77777777">
        <w:tc>
          <w:tcPr>
            <w:tcW w:w="996" w:type="pct"/>
            <w:vAlign w:val="center"/>
          </w:tcPr>
          <w:p w:rsidRPr="007E54E2" w:rsidR="00755D58" w:rsidP="008531FB" w:rsidRDefault="00755D58" w14:paraId="450B20E5"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755D58" w:rsidP="008531FB" w:rsidRDefault="00755D58" w14:paraId="56F9B7C6" w14:textId="77777777">
            <w:pPr>
              <w:pStyle w:val="ANSVNormal"/>
              <w:rPr>
                <w:rFonts w:cs="Times New Roman"/>
                <w:sz w:val="24"/>
                <w:szCs w:val="24"/>
              </w:rPr>
            </w:pPr>
            <w:r w:rsidRPr="007E54E2">
              <w:rPr>
                <w:rFonts w:cs="Times New Roman"/>
                <w:sz w:val="24"/>
                <w:szCs w:val="24"/>
              </w:rPr>
              <w:t>JSON object</w:t>
            </w:r>
          </w:p>
        </w:tc>
      </w:tr>
    </w:tbl>
    <w:p w:rsidR="00755D58" w:rsidP="00755D58" w:rsidRDefault="00755D58" w14:paraId="79219040" w14:textId="77777777"/>
    <w:p w:rsidR="00755D58" w:rsidP="00755D58" w:rsidRDefault="00755D58" w14:paraId="17A7EEA6" w14:textId="77777777">
      <w:pPr>
        <w:pStyle w:val="Heading3"/>
      </w:pPr>
      <w:bookmarkStart w:name="_Toc113352808" w:id="241"/>
      <w:r>
        <w:t>Request</w:t>
      </w:r>
      <w:bookmarkEnd w:id="241"/>
    </w:p>
    <w:tbl>
      <w:tblPr>
        <w:tblW w:w="9175" w:type="dxa"/>
        <w:tblLayout w:type="fixed"/>
        <w:tblLook w:val="0000" w:firstRow="0" w:lastRow="0" w:firstColumn="0" w:lastColumn="0" w:noHBand="0" w:noVBand="0"/>
      </w:tblPr>
      <w:tblGrid>
        <w:gridCol w:w="625"/>
        <w:gridCol w:w="1780"/>
        <w:gridCol w:w="992"/>
        <w:gridCol w:w="993"/>
        <w:gridCol w:w="4785"/>
      </w:tblGrid>
      <w:tr w:rsidRPr="007E54E2" w:rsidR="00755D58" w:rsidTr="008531FB" w14:paraId="2C808054"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755D58" w:rsidP="008531FB" w:rsidRDefault="00755D58" w14:paraId="207B1279" w14:textId="77777777">
            <w:pPr>
              <w:rPr>
                <w:b/>
                <w:bCs/>
                <w:sz w:val="24"/>
                <w:szCs w:val="24"/>
                <w:lang w:eastAsia="en-AU"/>
              </w:rPr>
            </w:pPr>
            <w:r w:rsidRPr="007E54E2">
              <w:rPr>
                <w:b/>
                <w:bCs/>
                <w:sz w:val="24"/>
                <w:szCs w:val="24"/>
                <w:lang w:eastAsia="en-AU"/>
              </w:rPr>
              <w:t>Payload</w:t>
            </w:r>
          </w:p>
        </w:tc>
      </w:tr>
      <w:tr w:rsidRPr="007E54E2" w:rsidR="00755D58" w:rsidTr="008531FB" w14:paraId="6B270DE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755D58" w:rsidP="008531FB" w:rsidRDefault="00755D58" w14:paraId="58C7DE39"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755D58" w:rsidP="008531FB" w:rsidRDefault="00755D58" w14:paraId="06A50408"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755D58" w:rsidP="008531FB" w:rsidRDefault="00755D58" w14:paraId="039859C9"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755D58" w:rsidP="008531FB" w:rsidRDefault="00755D58" w14:paraId="06B9345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755D58" w:rsidP="008531FB" w:rsidRDefault="00755D58" w14:paraId="0A188EB3" w14:textId="77777777">
            <w:pPr>
              <w:rPr>
                <w:b/>
                <w:bCs/>
                <w:sz w:val="24"/>
                <w:szCs w:val="24"/>
                <w:lang w:eastAsia="en-AU"/>
              </w:rPr>
            </w:pPr>
            <w:r w:rsidRPr="007E54E2">
              <w:rPr>
                <w:b/>
                <w:bCs/>
                <w:sz w:val="24"/>
                <w:szCs w:val="24"/>
                <w:lang w:eastAsia="en-AU"/>
              </w:rPr>
              <w:t>Description</w:t>
            </w:r>
          </w:p>
        </w:tc>
      </w:tr>
    </w:tbl>
    <w:p w:rsidR="00755D58" w:rsidP="00755D58" w:rsidRDefault="00755D58" w14:paraId="1884466E" w14:textId="77777777"/>
    <w:p w:rsidR="00755D58" w:rsidP="00755D58" w:rsidRDefault="00755D58" w14:paraId="258EA010" w14:textId="77777777">
      <w:pPr>
        <w:pStyle w:val="Heading3"/>
      </w:pPr>
      <w:bookmarkStart w:name="_Toc113352809" w:id="242"/>
      <w:r>
        <w:lastRenderedPageBreak/>
        <w:t>Response</w:t>
      </w:r>
      <w:bookmarkEnd w:id="242"/>
    </w:p>
    <w:tbl>
      <w:tblPr>
        <w:tblW w:w="9175" w:type="dxa"/>
        <w:tblLayout w:type="fixed"/>
        <w:tblLook w:val="0000" w:firstRow="0" w:lastRow="0" w:firstColumn="0" w:lastColumn="0" w:noHBand="0" w:noVBand="0"/>
      </w:tblPr>
      <w:tblGrid>
        <w:gridCol w:w="625"/>
        <w:gridCol w:w="1780"/>
        <w:gridCol w:w="992"/>
        <w:gridCol w:w="993"/>
        <w:gridCol w:w="4785"/>
      </w:tblGrid>
      <w:tr w:rsidRPr="007E54E2" w:rsidR="00755D58" w:rsidTr="008531FB" w14:paraId="573A53FC"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755D58" w:rsidP="008531FB" w:rsidRDefault="00755D58" w14:paraId="6B9F3ED5" w14:textId="77777777">
            <w:pPr>
              <w:rPr>
                <w:b/>
                <w:bCs/>
                <w:sz w:val="24"/>
                <w:szCs w:val="24"/>
                <w:lang w:eastAsia="en-AU"/>
              </w:rPr>
            </w:pPr>
            <w:r w:rsidRPr="007E54E2">
              <w:rPr>
                <w:b/>
                <w:bCs/>
                <w:sz w:val="24"/>
                <w:szCs w:val="24"/>
                <w:lang w:eastAsia="en-AU"/>
              </w:rPr>
              <w:t>Payload</w:t>
            </w:r>
          </w:p>
        </w:tc>
      </w:tr>
      <w:tr w:rsidRPr="007E54E2" w:rsidR="00755D58" w:rsidTr="008531FB" w14:paraId="7714BD1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755D58" w:rsidP="008531FB" w:rsidRDefault="00755D58" w14:paraId="73B4C5E2"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755D58" w:rsidP="008531FB" w:rsidRDefault="00755D58" w14:paraId="7918590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755D58" w:rsidP="008531FB" w:rsidRDefault="00755D58" w14:paraId="361D1B91"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755D58" w:rsidP="008531FB" w:rsidRDefault="00755D58" w14:paraId="15B76D6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755D58" w:rsidP="008531FB" w:rsidRDefault="00755D58" w14:paraId="38ECFF8E" w14:textId="77777777">
            <w:pPr>
              <w:rPr>
                <w:b/>
                <w:bCs/>
                <w:sz w:val="24"/>
                <w:szCs w:val="24"/>
                <w:lang w:eastAsia="en-AU"/>
              </w:rPr>
            </w:pPr>
            <w:r w:rsidRPr="007E54E2">
              <w:rPr>
                <w:b/>
                <w:bCs/>
                <w:sz w:val="24"/>
                <w:szCs w:val="24"/>
                <w:lang w:eastAsia="en-AU"/>
              </w:rPr>
              <w:t>Description</w:t>
            </w:r>
          </w:p>
        </w:tc>
      </w:tr>
    </w:tbl>
    <w:p w:rsidR="00755D58" w:rsidP="00755D58" w:rsidRDefault="00755D58" w14:paraId="170124D3" w14:textId="77777777"/>
    <w:p w:rsidR="00755D58" w:rsidP="00755D58" w:rsidRDefault="00755D58" w14:paraId="21EE7F62" w14:textId="77777777">
      <w:pPr>
        <w:pStyle w:val="Heading3"/>
      </w:pPr>
      <w:bookmarkStart w:name="_Toc113352810" w:id="243"/>
      <w:r>
        <w:t>Example</w:t>
      </w:r>
      <w:bookmarkEnd w:id="243"/>
    </w:p>
    <w:p w:rsidR="00755D58" w:rsidP="00755D58" w:rsidRDefault="00755D58" w14:paraId="55998614" w14:textId="77777777">
      <w:pPr>
        <w:rPr>
          <w:b/>
        </w:rPr>
      </w:pPr>
      <w:r>
        <w:rPr>
          <w:b/>
        </w:rPr>
        <w:t>Request:</w:t>
      </w:r>
    </w:p>
    <w:p w:rsidRPr="00960690" w:rsidR="00755D58" w:rsidP="00755D58" w:rsidRDefault="00755D58" w14:paraId="7DB97EEF" w14:textId="3AF20D09">
      <w:pPr>
        <w:rPr>
          <w:i/>
          <w:u w:val="single"/>
        </w:rPr>
      </w:pPr>
      <w:r w:rsidRPr="00960690">
        <w:rPr>
          <w:u w:val="single"/>
        </w:rPr>
        <w:t>https://192.168.88.1:9000</w:t>
      </w:r>
      <w:r>
        <w:rPr>
          <w:u w:val="single"/>
        </w:rPr>
        <w:t>/onelinkagent/files/database.json</w:t>
      </w:r>
    </w:p>
    <w:p w:rsidR="00755D58" w:rsidP="00755D58" w:rsidRDefault="00755D58" w14:paraId="385DEB4C" w14:textId="77777777"/>
    <w:p w:rsidRPr="00961994" w:rsidR="00755D58" w:rsidP="00755D58" w:rsidRDefault="00755D58" w14:paraId="6071B07A" w14:textId="2716FFBE">
      <w:pPr>
        <w:rPr>
          <w:b/>
        </w:rPr>
      </w:pPr>
      <w:r>
        <w:rPr>
          <w:b/>
        </w:rPr>
        <w:t>Response:</w:t>
      </w:r>
    </w:p>
    <w:p w:rsidR="00755D58" w:rsidP="00755D58" w:rsidRDefault="00755D58" w14:paraId="67A69B48" w14:textId="67A9D984"/>
    <w:p w:rsidR="00864E43" w:rsidP="00864E43" w:rsidRDefault="00864E43" w14:paraId="5256BEA4" w14:textId="77777777"/>
    <w:p w:rsidRPr="00F400B9" w:rsidR="00864E43" w:rsidP="00864E43" w:rsidRDefault="00864E43" w14:paraId="64DC815A" w14:textId="1326D62C">
      <w:pPr>
        <w:pStyle w:val="Heading2"/>
      </w:pPr>
      <w:bookmarkStart w:name="_Toc113352811" w:id="244"/>
      <w:r w:rsidRPr="00864E43">
        <w:t>restoreConfig</w:t>
      </w:r>
      <w:bookmarkEnd w:id="244"/>
    </w:p>
    <w:p w:rsidR="00864E43" w:rsidP="00864E43" w:rsidRDefault="00864E43" w14:paraId="7A5B497C" w14:textId="77777777">
      <w:pPr>
        <w:pStyle w:val="Heading3"/>
      </w:pPr>
      <w:bookmarkStart w:name="_Toc113352812" w:id="245"/>
      <w:r>
        <w:t>Mô tả API</w:t>
      </w:r>
      <w:bookmarkEnd w:id="245"/>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64E43" w:rsidTr="00883239" w14:paraId="267DF08F" w14:textId="77777777">
        <w:trPr>
          <w:trHeight w:val="567"/>
        </w:trPr>
        <w:tc>
          <w:tcPr>
            <w:tcW w:w="996" w:type="pct"/>
            <w:shd w:val="clear" w:color="auto" w:fill="D9D9D9" w:themeFill="background1" w:themeFillShade="D9"/>
            <w:vAlign w:val="center"/>
          </w:tcPr>
          <w:p w:rsidRPr="007E54E2" w:rsidR="00864E43" w:rsidP="00883239" w:rsidRDefault="00864E43" w14:paraId="1B1F1A8D"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64E43" w:rsidP="00883239" w:rsidRDefault="00864E43" w14:paraId="134A5A7C" w14:textId="77777777">
            <w:pPr>
              <w:pStyle w:val="ANSVNormal"/>
              <w:rPr>
                <w:rFonts w:cs="Times New Roman"/>
                <w:sz w:val="24"/>
                <w:szCs w:val="24"/>
              </w:rPr>
            </w:pPr>
            <w:r w:rsidRPr="007E54E2">
              <w:rPr>
                <w:rFonts w:cs="Times New Roman"/>
                <w:sz w:val="24"/>
                <w:szCs w:val="24"/>
              </w:rPr>
              <w:t>Description</w:t>
            </w:r>
          </w:p>
        </w:tc>
      </w:tr>
      <w:tr w:rsidRPr="007E54E2" w:rsidR="00864E43" w:rsidTr="00883239" w14:paraId="10282541" w14:textId="77777777">
        <w:trPr>
          <w:trHeight w:val="362"/>
        </w:trPr>
        <w:tc>
          <w:tcPr>
            <w:tcW w:w="996" w:type="pct"/>
            <w:vAlign w:val="center"/>
          </w:tcPr>
          <w:p w:rsidRPr="007E54E2" w:rsidR="00864E43" w:rsidP="00883239" w:rsidRDefault="00864E43" w14:paraId="4882698D" w14:textId="3FE07DED">
            <w:pPr>
              <w:rPr>
                <w:color w:val="000000"/>
                <w:sz w:val="24"/>
                <w:szCs w:val="24"/>
              </w:rPr>
            </w:pPr>
            <w:r w:rsidRPr="00864E43">
              <w:rPr>
                <w:sz w:val="24"/>
                <w:szCs w:val="24"/>
              </w:rPr>
              <w:t>restoreConfig</w:t>
            </w:r>
          </w:p>
        </w:tc>
        <w:tc>
          <w:tcPr>
            <w:tcW w:w="4004" w:type="pct"/>
            <w:vAlign w:val="center"/>
          </w:tcPr>
          <w:p w:rsidRPr="007E54E2" w:rsidR="00864E43" w:rsidP="00883239" w:rsidRDefault="00864E43" w14:paraId="4E182AA0" w14:textId="43D39491">
            <w:pPr>
              <w:overflowPunct/>
              <w:autoSpaceDE/>
              <w:autoSpaceDN/>
              <w:adjustRightInd/>
              <w:spacing w:after="0"/>
              <w:jc w:val="left"/>
              <w:textAlignment w:val="auto"/>
              <w:rPr>
                <w:color w:val="000000"/>
                <w:sz w:val="24"/>
                <w:szCs w:val="24"/>
              </w:rPr>
            </w:pPr>
            <w:r>
              <w:rPr>
                <w:color w:val="000000"/>
                <w:sz w:val="24"/>
                <w:szCs w:val="24"/>
              </w:rPr>
              <w:t>Restore cấu hình</w:t>
            </w:r>
          </w:p>
        </w:tc>
      </w:tr>
      <w:tr w:rsidRPr="007E54E2" w:rsidR="00864E43" w:rsidTr="00883239" w14:paraId="47838ADD" w14:textId="77777777">
        <w:trPr>
          <w:trHeight w:val="362"/>
        </w:trPr>
        <w:tc>
          <w:tcPr>
            <w:tcW w:w="996" w:type="pct"/>
            <w:vAlign w:val="center"/>
          </w:tcPr>
          <w:p w:rsidRPr="007E54E2" w:rsidR="00864E43" w:rsidP="00883239" w:rsidRDefault="00864E43" w14:paraId="6F29DC04" w14:textId="77777777">
            <w:pPr>
              <w:rPr>
                <w:sz w:val="24"/>
                <w:szCs w:val="24"/>
              </w:rPr>
            </w:pPr>
            <w:r w:rsidRPr="007E54E2">
              <w:rPr>
                <w:sz w:val="24"/>
                <w:szCs w:val="24"/>
              </w:rPr>
              <w:t>Host</w:t>
            </w:r>
          </w:p>
        </w:tc>
        <w:tc>
          <w:tcPr>
            <w:tcW w:w="4004" w:type="pct"/>
            <w:vAlign w:val="center"/>
          </w:tcPr>
          <w:p w:rsidRPr="007E54E2" w:rsidR="00864E43" w:rsidP="00883239" w:rsidRDefault="00864E43" w14:paraId="33EA8881" w14:textId="77777777">
            <w:pPr>
              <w:pStyle w:val="ANSVNormal"/>
              <w:rPr>
                <w:rFonts w:cs="Times New Roman"/>
                <w:sz w:val="24"/>
                <w:szCs w:val="24"/>
              </w:rPr>
            </w:pPr>
            <w:r w:rsidRPr="007E54E2">
              <w:rPr>
                <w:rFonts w:cs="Times New Roman"/>
                <w:sz w:val="24"/>
                <w:szCs w:val="24"/>
              </w:rPr>
              <w:t>https://&lt;ip&gt;:9000/onelinkagent</w:t>
            </w:r>
          </w:p>
        </w:tc>
      </w:tr>
      <w:tr w:rsidRPr="007E54E2" w:rsidR="00864E43" w:rsidTr="00883239" w14:paraId="26BE4D15" w14:textId="77777777">
        <w:tc>
          <w:tcPr>
            <w:tcW w:w="996" w:type="pct"/>
            <w:vAlign w:val="center"/>
          </w:tcPr>
          <w:p w:rsidRPr="007E54E2" w:rsidR="00864E43" w:rsidP="00883239" w:rsidRDefault="00864E43" w14:paraId="1C731D80"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64E43" w:rsidP="00883239" w:rsidRDefault="00864E43" w14:paraId="073F697B" w14:textId="77777777">
            <w:pPr>
              <w:pStyle w:val="ANSVNormal"/>
              <w:rPr>
                <w:rFonts w:cs="Times New Roman"/>
                <w:sz w:val="24"/>
                <w:szCs w:val="24"/>
              </w:rPr>
            </w:pPr>
            <w:r w:rsidRPr="007E54E2">
              <w:rPr>
                <w:rFonts w:cs="Times New Roman"/>
                <w:sz w:val="24"/>
                <w:szCs w:val="24"/>
              </w:rPr>
              <w:t>HTTP POST</w:t>
            </w:r>
          </w:p>
        </w:tc>
      </w:tr>
      <w:tr w:rsidRPr="007E54E2" w:rsidR="00864E43" w:rsidTr="00883239" w14:paraId="56D4676B" w14:textId="77777777">
        <w:tc>
          <w:tcPr>
            <w:tcW w:w="996" w:type="pct"/>
            <w:vAlign w:val="center"/>
          </w:tcPr>
          <w:p w:rsidRPr="007E54E2" w:rsidR="00864E43" w:rsidP="00883239" w:rsidRDefault="00864E43" w14:paraId="6D9FD759"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64E43" w:rsidP="00883239" w:rsidRDefault="00864E43" w14:paraId="28155E6E" w14:textId="77777777">
            <w:pPr>
              <w:pStyle w:val="ANSVNormal"/>
              <w:rPr>
                <w:rFonts w:cs="Times New Roman"/>
                <w:sz w:val="24"/>
                <w:szCs w:val="24"/>
              </w:rPr>
            </w:pPr>
            <w:r w:rsidRPr="007E54E2">
              <w:rPr>
                <w:rFonts w:cs="Times New Roman"/>
                <w:sz w:val="24"/>
                <w:szCs w:val="24"/>
              </w:rPr>
              <w:t>application/json</w:t>
            </w:r>
          </w:p>
        </w:tc>
      </w:tr>
      <w:tr w:rsidRPr="007E54E2" w:rsidR="00864E43" w:rsidTr="00883239" w14:paraId="0ED807B3" w14:textId="77777777">
        <w:tc>
          <w:tcPr>
            <w:tcW w:w="996" w:type="pct"/>
            <w:vAlign w:val="center"/>
          </w:tcPr>
          <w:p w:rsidRPr="007E54E2" w:rsidR="00864E43" w:rsidP="00883239" w:rsidRDefault="00864E43" w14:paraId="2D905C53"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864E43" w:rsidP="00883239" w:rsidRDefault="00864E43" w14:paraId="16329793" w14:textId="77777777">
            <w:pPr>
              <w:pStyle w:val="ANSVNormal"/>
              <w:rPr>
                <w:rFonts w:cs="Times New Roman"/>
                <w:sz w:val="24"/>
                <w:szCs w:val="24"/>
              </w:rPr>
            </w:pPr>
            <w:r w:rsidRPr="007E54E2">
              <w:rPr>
                <w:rFonts w:cs="Times New Roman"/>
                <w:sz w:val="24"/>
                <w:szCs w:val="24"/>
              </w:rPr>
              <w:t>SESSIONID=&lt;session id&gt;;md5=&lt;authen string&gt;</w:t>
            </w:r>
            <w:r>
              <w:rPr>
                <w:rFonts w:cs="Times New Roman"/>
                <w:sz w:val="24"/>
                <w:szCs w:val="24"/>
              </w:rPr>
              <w:t xml:space="preserve"> </w:t>
            </w:r>
          </w:p>
          <w:p w:rsidRPr="007E54E2" w:rsidR="00864E43" w:rsidP="00883239" w:rsidRDefault="00864E43" w14:paraId="2DED9774" w14:textId="77777777">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64E43" w:rsidTr="00883239" w14:paraId="066ADD24" w14:textId="77777777">
        <w:tc>
          <w:tcPr>
            <w:tcW w:w="996" w:type="pct"/>
            <w:vAlign w:val="center"/>
          </w:tcPr>
          <w:p w:rsidRPr="007E54E2" w:rsidR="00864E43" w:rsidP="00883239" w:rsidRDefault="00864E43" w14:paraId="10AC073E"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64E43" w:rsidP="00883239" w:rsidRDefault="00864E43" w14:paraId="329E8541" w14:textId="77777777">
            <w:pPr>
              <w:pStyle w:val="ANSVNormal"/>
              <w:rPr>
                <w:rFonts w:cs="Times New Roman"/>
                <w:sz w:val="24"/>
                <w:szCs w:val="24"/>
              </w:rPr>
            </w:pPr>
            <w:r w:rsidRPr="007E54E2">
              <w:rPr>
                <w:rFonts w:cs="Times New Roman"/>
                <w:sz w:val="24"/>
                <w:szCs w:val="24"/>
              </w:rPr>
              <w:t>JSON object</w:t>
            </w:r>
          </w:p>
        </w:tc>
      </w:tr>
    </w:tbl>
    <w:p w:rsidR="00864E43" w:rsidP="00864E43" w:rsidRDefault="00864E43" w14:paraId="4CB26F57" w14:textId="77777777"/>
    <w:p w:rsidR="00864E43" w:rsidP="00864E43" w:rsidRDefault="00864E43" w14:paraId="74663E75" w14:textId="77777777">
      <w:pPr>
        <w:pStyle w:val="Heading3"/>
      </w:pPr>
      <w:bookmarkStart w:name="_Toc113352813" w:id="246"/>
      <w:r>
        <w:t>Request</w:t>
      </w:r>
      <w:bookmarkEnd w:id="246"/>
    </w:p>
    <w:tbl>
      <w:tblPr>
        <w:tblW w:w="9175" w:type="dxa"/>
        <w:tblLayout w:type="fixed"/>
        <w:tblLook w:val="0000" w:firstRow="0" w:lastRow="0" w:firstColumn="0" w:lastColumn="0" w:noHBand="0" w:noVBand="0"/>
      </w:tblPr>
      <w:tblGrid>
        <w:gridCol w:w="625"/>
        <w:gridCol w:w="1780"/>
        <w:gridCol w:w="992"/>
        <w:gridCol w:w="993"/>
        <w:gridCol w:w="4785"/>
      </w:tblGrid>
      <w:tr w:rsidRPr="007E54E2" w:rsidR="00864E43" w:rsidTr="00883239" w14:paraId="20C3B8C2"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64E43" w:rsidP="00883239" w:rsidRDefault="00864E43" w14:paraId="11771740" w14:textId="77777777">
            <w:pPr>
              <w:rPr>
                <w:b/>
                <w:bCs/>
                <w:sz w:val="24"/>
                <w:szCs w:val="24"/>
                <w:lang w:eastAsia="en-AU"/>
              </w:rPr>
            </w:pPr>
            <w:r w:rsidRPr="007E54E2">
              <w:rPr>
                <w:b/>
                <w:bCs/>
                <w:sz w:val="24"/>
                <w:szCs w:val="24"/>
                <w:lang w:eastAsia="en-AU"/>
              </w:rPr>
              <w:t>Payload</w:t>
            </w:r>
          </w:p>
        </w:tc>
      </w:tr>
      <w:tr w:rsidRPr="007E54E2" w:rsidR="00864E43" w:rsidTr="00883239" w14:paraId="45CDFEA4"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64E43" w:rsidP="00883239" w:rsidRDefault="00864E43" w14:paraId="0F93C16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326F0E24"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697E5BBC"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64E43" w:rsidP="00883239" w:rsidRDefault="00864E43" w14:paraId="2F922147"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14135C70" w14:textId="77777777">
            <w:pPr>
              <w:rPr>
                <w:b/>
                <w:bCs/>
                <w:sz w:val="24"/>
                <w:szCs w:val="24"/>
                <w:lang w:eastAsia="en-AU"/>
              </w:rPr>
            </w:pPr>
            <w:r w:rsidRPr="007E54E2">
              <w:rPr>
                <w:b/>
                <w:bCs/>
                <w:sz w:val="24"/>
                <w:szCs w:val="24"/>
                <w:lang w:eastAsia="en-AU"/>
              </w:rPr>
              <w:t>Description</w:t>
            </w:r>
          </w:p>
        </w:tc>
      </w:tr>
      <w:tr w:rsidRPr="007E54E2" w:rsidR="00864E43" w:rsidTr="00883239" w14:paraId="63D7D3C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0AAEBE2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6CC0EF0C"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409F9140"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449421B0"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01DD23D3" w14:textId="77777777">
            <w:pPr>
              <w:rPr>
                <w:sz w:val="24"/>
                <w:szCs w:val="24"/>
                <w:lang w:eastAsia="en-AU"/>
              </w:rPr>
            </w:pPr>
            <w:r w:rsidRPr="007E54E2">
              <w:rPr>
                <w:sz w:val="24"/>
                <w:szCs w:val="24"/>
                <w:lang w:eastAsia="en-AU"/>
              </w:rPr>
              <w:t>Yêu cầu nghiệp vụ</w:t>
            </w:r>
          </w:p>
          <w:p w:rsidRPr="007E54E2" w:rsidR="00864E43" w:rsidP="00883239" w:rsidRDefault="00864E43" w14:paraId="1BB402B0" w14:textId="29608E0C">
            <w:pPr>
              <w:rPr>
                <w:b/>
                <w:bCs/>
                <w:sz w:val="24"/>
                <w:szCs w:val="24"/>
                <w:lang w:eastAsia="en-AU"/>
              </w:rPr>
            </w:pPr>
            <w:r w:rsidRPr="007E54E2">
              <w:rPr>
                <w:sz w:val="24"/>
                <w:szCs w:val="24"/>
                <w:lang w:eastAsia="en-AU"/>
              </w:rPr>
              <w:t xml:space="preserve">action = </w:t>
            </w:r>
            <w:r w:rsidRPr="00864E43">
              <w:rPr>
                <w:sz w:val="24"/>
                <w:szCs w:val="24"/>
              </w:rPr>
              <w:t>restoreConfig</w:t>
            </w:r>
          </w:p>
        </w:tc>
      </w:tr>
      <w:tr w:rsidRPr="007E54E2" w:rsidR="00864E43" w:rsidTr="00883239" w14:paraId="26D6B961"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69E49930" w14:textId="77777777">
            <w:pPr>
              <w:rPr>
                <w:sz w:val="24"/>
                <w:szCs w:val="24"/>
                <w:lang w:eastAsia="en-AU"/>
              </w:rPr>
            </w:pPr>
            <w:r w:rsidRPr="007E54E2">
              <w:rPr>
                <w:sz w:val="24"/>
                <w:szCs w:val="24"/>
                <w:lang w:eastAsia="en-AU"/>
              </w:rPr>
              <w:lastRenderedPageBreak/>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01D5B81C"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7F04AC56"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715458DA"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4BE18C78" w14:textId="77777777">
            <w:pPr>
              <w:rPr>
                <w:sz w:val="24"/>
                <w:szCs w:val="24"/>
                <w:lang w:eastAsia="en-AU"/>
              </w:rPr>
            </w:pPr>
            <w:r w:rsidRPr="007E54E2">
              <w:rPr>
                <w:sz w:val="24"/>
                <w:szCs w:val="24"/>
                <w:lang w:eastAsia="en-AU"/>
              </w:rPr>
              <w:t>Index của request</w:t>
            </w:r>
          </w:p>
        </w:tc>
      </w:tr>
      <w:tr w:rsidRPr="007E54E2" w:rsidR="00864E43" w:rsidTr="00883239" w14:paraId="5D4B965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64E43" w:rsidRDefault="00864E43" w14:paraId="1692734A"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64E43" w:rsidRDefault="00864E43" w14:paraId="0B5DA871" w14:textId="02FB5BCD">
            <w:pPr>
              <w:rPr>
                <w:sz w:val="24"/>
                <w:szCs w:val="24"/>
              </w:rPr>
            </w:pPr>
            <w:r w:rsidRPr="007E54E2">
              <w:rPr>
                <w:sz w:val="24"/>
                <w:szCs w:val="24"/>
              </w:rPr>
              <w:t>fileName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64E43" w:rsidRDefault="00864E43" w14:paraId="2313A043" w14:textId="7FFD6FDB">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64E43" w:rsidRDefault="00864E43" w14:paraId="42F8006F" w14:textId="38B92118">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64E43" w:rsidRDefault="00864E43" w14:paraId="00371C76" w14:textId="31375BEE">
            <w:pPr>
              <w:pStyle w:val="FirstLevelBullet"/>
              <w:numPr>
                <w:ilvl w:val="0"/>
                <w:numId w:val="0"/>
              </w:numPr>
              <w:rPr>
                <w:sz w:val="24"/>
                <w:szCs w:val="24"/>
                <w:lang w:eastAsia="en-AU"/>
              </w:rPr>
            </w:pPr>
            <w:r w:rsidRPr="007E54E2">
              <w:rPr>
                <w:sz w:val="24"/>
                <w:szCs w:val="24"/>
                <w:lang w:eastAsia="en-AU"/>
              </w:rPr>
              <w:t xml:space="preserve">Tên file </w:t>
            </w:r>
            <w:r>
              <w:rPr>
                <w:sz w:val="24"/>
                <w:szCs w:val="24"/>
                <w:lang w:eastAsia="en-AU"/>
              </w:rPr>
              <w:t>cấu hình</w:t>
            </w:r>
            <w:r w:rsidRPr="007E54E2">
              <w:rPr>
                <w:sz w:val="24"/>
                <w:szCs w:val="24"/>
                <w:lang w:eastAsia="en-AU"/>
              </w:rPr>
              <w:t xml:space="preserve"> được dùng để </w:t>
            </w:r>
            <w:r>
              <w:rPr>
                <w:sz w:val="24"/>
                <w:szCs w:val="24"/>
                <w:lang w:eastAsia="en-AU"/>
              </w:rPr>
              <w:t>restore</w:t>
            </w:r>
            <w:r w:rsidRPr="007E54E2">
              <w:rPr>
                <w:sz w:val="24"/>
                <w:szCs w:val="24"/>
                <w:lang w:eastAsia="en-AU"/>
              </w:rPr>
              <w:t>.</w:t>
            </w:r>
          </w:p>
        </w:tc>
      </w:tr>
      <w:tr w:rsidRPr="007E54E2" w:rsidR="00864E43" w:rsidTr="00883239" w14:paraId="29E14637"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64E43" w:rsidRDefault="00864E43" w14:paraId="37D429CE"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64E43" w:rsidRDefault="00864E43" w14:paraId="615498A7" w14:textId="33CE7481">
            <w:pPr>
              <w:rPr>
                <w:sz w:val="24"/>
                <w:szCs w:val="24"/>
              </w:rPr>
            </w:pPr>
            <w:r w:rsidRPr="007E54E2">
              <w:rPr>
                <w:sz w:val="24"/>
                <w:szCs w:val="24"/>
              </w:rPr>
              <w:t>md5sum</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64E43" w:rsidRDefault="00864E43" w14:paraId="05713030" w14:textId="125857CD">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64E43" w:rsidRDefault="00864E43" w14:paraId="62525C08" w14:textId="622D0C44">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64E43" w:rsidRDefault="00864E43" w14:paraId="0CA17A66" w14:textId="753C80C4">
            <w:pPr>
              <w:pStyle w:val="FirstLevelBullet"/>
              <w:numPr>
                <w:ilvl w:val="0"/>
                <w:numId w:val="0"/>
              </w:numPr>
              <w:rPr>
                <w:sz w:val="24"/>
                <w:szCs w:val="24"/>
                <w:lang w:eastAsia="en-AU"/>
              </w:rPr>
            </w:pPr>
            <w:r w:rsidRPr="007E54E2">
              <w:rPr>
                <w:sz w:val="24"/>
                <w:szCs w:val="24"/>
              </w:rPr>
              <w:t>Mã MD5 check sum của file để kiểm tra tính toàn vẹn của file trên đường truyền</w:t>
            </w:r>
          </w:p>
        </w:tc>
      </w:tr>
    </w:tbl>
    <w:p w:rsidR="00864E43" w:rsidP="00864E43" w:rsidRDefault="00864E43" w14:paraId="5427EC4D" w14:textId="77777777"/>
    <w:p w:rsidR="00864E43" w:rsidP="00864E43" w:rsidRDefault="00864E43" w14:paraId="1AA11BC5" w14:textId="77777777">
      <w:pPr>
        <w:pStyle w:val="Heading3"/>
      </w:pPr>
      <w:bookmarkStart w:name="_Toc113352814" w:id="247"/>
      <w:r>
        <w:t>Response</w:t>
      </w:r>
      <w:bookmarkEnd w:id="247"/>
    </w:p>
    <w:tbl>
      <w:tblPr>
        <w:tblW w:w="9175" w:type="dxa"/>
        <w:tblLayout w:type="fixed"/>
        <w:tblLook w:val="0000" w:firstRow="0" w:lastRow="0" w:firstColumn="0" w:lastColumn="0" w:noHBand="0" w:noVBand="0"/>
      </w:tblPr>
      <w:tblGrid>
        <w:gridCol w:w="625"/>
        <w:gridCol w:w="1780"/>
        <w:gridCol w:w="992"/>
        <w:gridCol w:w="993"/>
        <w:gridCol w:w="4785"/>
      </w:tblGrid>
      <w:tr w:rsidRPr="007E54E2" w:rsidR="00864E43" w:rsidTr="00883239" w14:paraId="3C28C117"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64E43" w:rsidP="00883239" w:rsidRDefault="00864E43" w14:paraId="31B30738" w14:textId="77777777">
            <w:pPr>
              <w:rPr>
                <w:b/>
                <w:bCs/>
                <w:sz w:val="24"/>
                <w:szCs w:val="24"/>
                <w:lang w:eastAsia="en-AU"/>
              </w:rPr>
            </w:pPr>
            <w:r w:rsidRPr="007E54E2">
              <w:rPr>
                <w:b/>
                <w:bCs/>
                <w:sz w:val="24"/>
                <w:szCs w:val="24"/>
                <w:lang w:eastAsia="en-AU"/>
              </w:rPr>
              <w:t>Payload</w:t>
            </w:r>
          </w:p>
        </w:tc>
      </w:tr>
      <w:tr w:rsidRPr="007E54E2" w:rsidR="00864E43" w:rsidTr="00883239" w14:paraId="7A5FE095"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64E43" w:rsidP="00883239" w:rsidRDefault="00864E43" w14:paraId="02846FB8"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2DBE8996"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01B10BA0"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64E43" w:rsidP="00883239" w:rsidRDefault="00864E43" w14:paraId="0017B239"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281CF7EC" w14:textId="77777777">
            <w:pPr>
              <w:rPr>
                <w:b/>
                <w:bCs/>
                <w:sz w:val="24"/>
                <w:szCs w:val="24"/>
                <w:lang w:eastAsia="en-AU"/>
              </w:rPr>
            </w:pPr>
            <w:r w:rsidRPr="007E54E2">
              <w:rPr>
                <w:b/>
                <w:bCs/>
                <w:sz w:val="24"/>
                <w:szCs w:val="24"/>
                <w:lang w:eastAsia="en-AU"/>
              </w:rPr>
              <w:t>Description</w:t>
            </w:r>
          </w:p>
        </w:tc>
      </w:tr>
      <w:tr w:rsidRPr="007E54E2" w:rsidR="00864E43" w:rsidTr="00883239" w14:paraId="0A4F224F"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4B37AAC7"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319F7314"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4D0E977D"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43D66C5A" w14:textId="77777777">
            <w:pPr>
              <w:jc w:val="center"/>
              <w:rPr>
                <w:sz w:val="24"/>
                <w:szCs w:val="24"/>
                <w:lang w:eastAsia="en-AU"/>
              </w:rPr>
            </w:pPr>
            <w:r w:rsidRPr="007E54E2">
              <w:rPr>
                <w:sz w:val="24"/>
                <w:szCs w:val="24"/>
                <w:lang w:eastAsia="en-AU"/>
              </w:rPr>
              <w:t>0-32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14079FA6" w14:textId="77777777">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rsidRPr="007E54E2" w:rsidR="00864E43" w:rsidP="00883239" w:rsidRDefault="00864E43" w14:paraId="03846CD0" w14:textId="77777777">
            <w:pPr>
              <w:rPr>
                <w:b/>
                <w:bCs/>
                <w:sz w:val="24"/>
                <w:szCs w:val="24"/>
                <w:lang w:eastAsia="en-AU"/>
              </w:rPr>
            </w:pPr>
            <w:r w:rsidRPr="007E54E2">
              <w:rPr>
                <w:bCs/>
                <w:sz w:val="24"/>
                <w:szCs w:val="24"/>
                <w:lang w:eastAsia="en-AU"/>
              </w:rPr>
              <w:t xml:space="preserve">- Giá trị: </w:t>
            </w:r>
            <w:r>
              <w:rPr>
                <w:bCs/>
                <w:sz w:val="24"/>
                <w:szCs w:val="24"/>
                <w:lang w:eastAsia="en-AU"/>
              </w:rPr>
              <w:t>0, 6, 8, 9, 10, 11, 12, 15, 17</w:t>
            </w:r>
          </w:p>
        </w:tc>
      </w:tr>
      <w:tr w:rsidRPr="007E54E2" w:rsidR="00864E43" w:rsidTr="00883239" w14:paraId="08DA051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18E3F3C3"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7C0B491E"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5800F676"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37FC02BB" w14:textId="77777777">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5A018F0E" w14:textId="77777777">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Pr="007E54E2" w:rsidR="00864E43" w:rsidTr="00883239" w14:paraId="65C44CA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2F0250F9"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06E91F7A"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38693595"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373959B0"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2E32967F" w14:textId="77777777">
            <w:pPr>
              <w:rPr>
                <w:sz w:val="24"/>
                <w:szCs w:val="24"/>
                <w:lang w:eastAsia="en-AU"/>
              </w:rPr>
            </w:pPr>
            <w:r w:rsidRPr="007E54E2">
              <w:rPr>
                <w:sz w:val="24"/>
                <w:szCs w:val="24"/>
                <w:lang w:eastAsia="en-AU"/>
              </w:rPr>
              <w:t>Index của request</w:t>
            </w:r>
          </w:p>
        </w:tc>
      </w:tr>
      <w:tr w:rsidRPr="007E54E2" w:rsidR="00864E43" w:rsidTr="00883239" w14:paraId="33F3DFD0"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36BD2CDC"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126EC260"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3E23972B"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766B3298" w14:textId="5FD7C701">
            <w:pPr>
              <w:jc w:val="center"/>
              <w:rPr>
                <w:sz w:val="24"/>
                <w:szCs w:val="24"/>
                <w:lang w:eastAsia="en-AU"/>
              </w:rPr>
            </w:pPr>
            <w:r>
              <w:rPr>
                <w:sz w:val="24"/>
                <w:szCs w:val="24"/>
                <w:lang w:eastAsia="en-AU"/>
              </w:rPr>
              <w:t>0</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0980F998"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864E43" w:rsidP="00864E43" w:rsidRDefault="00864E43" w14:paraId="1D287DE2" w14:textId="23A5C3E2"/>
    <w:p w:rsidR="00864E43" w:rsidP="00864E43" w:rsidRDefault="00864E43" w14:paraId="1C814267" w14:textId="77777777"/>
    <w:p w:rsidR="00864E43" w:rsidP="00864E43" w:rsidRDefault="00864E43" w14:paraId="25DD28E2" w14:textId="77777777">
      <w:pPr>
        <w:pStyle w:val="Heading3"/>
      </w:pPr>
      <w:bookmarkStart w:name="_Toc113352815" w:id="248"/>
      <w:r>
        <w:t>Example</w:t>
      </w:r>
      <w:bookmarkEnd w:id="248"/>
    </w:p>
    <w:p w:rsidR="00864E43" w:rsidP="00864E43" w:rsidRDefault="00864E43" w14:paraId="30763A2C" w14:textId="77777777">
      <w:pPr>
        <w:rPr>
          <w:b/>
        </w:rPr>
      </w:pPr>
      <w:r>
        <w:rPr>
          <w:b/>
        </w:rPr>
        <w:t>Request:</w:t>
      </w:r>
    </w:p>
    <w:p w:rsidRPr="00960690" w:rsidR="00864E43" w:rsidP="00864E43" w:rsidRDefault="00864E43" w14:paraId="42A27C2E" w14:textId="77777777">
      <w:pPr>
        <w:rPr>
          <w:i/>
          <w:u w:val="single"/>
        </w:rPr>
      </w:pPr>
      <w:r w:rsidRPr="00960690">
        <w:rPr>
          <w:u w:val="single"/>
        </w:rPr>
        <w:t>https://192.168.88.1:9000</w:t>
      </w:r>
      <w:r>
        <w:rPr>
          <w:u w:val="single"/>
        </w:rPr>
        <w:t>/onelinkagent</w:t>
      </w:r>
    </w:p>
    <w:p w:rsidR="00864E43" w:rsidP="00864E43" w:rsidRDefault="00864E43" w14:paraId="6E82D483" w14:textId="77777777">
      <w:r>
        <w:t>{</w:t>
      </w:r>
    </w:p>
    <w:p w:rsidR="00864E43" w:rsidP="00864E43" w:rsidRDefault="00864E43" w14:paraId="54D7B21D" w14:textId="5C4EDC10">
      <w:r>
        <w:tab/>
      </w:r>
      <w:r>
        <w:t>"action": "</w:t>
      </w:r>
      <w:r w:rsidRPr="00864E43">
        <w:rPr>
          <w:sz w:val="24"/>
          <w:szCs w:val="24"/>
        </w:rPr>
        <w:t>restoreConfig</w:t>
      </w:r>
      <w:r>
        <w:t>",</w:t>
      </w:r>
    </w:p>
    <w:p w:rsidR="00864E43" w:rsidP="00864E43" w:rsidRDefault="00864E43" w14:paraId="71D8E331" w14:textId="466B8B64">
      <w:r>
        <w:tab/>
      </w:r>
      <w:r>
        <w:t>"fileName": "&lt;config’s file name&gt;",</w:t>
      </w:r>
    </w:p>
    <w:p w:rsidR="00864E43" w:rsidP="00864E43" w:rsidRDefault="00864E43" w14:paraId="2890B4C8" w14:textId="77777777">
      <w:r>
        <w:tab/>
      </w:r>
      <w:r>
        <w:t>"md5sum": "&lt;Md5sum&gt;",</w:t>
      </w:r>
    </w:p>
    <w:p w:rsidR="00864E43" w:rsidP="00864E43" w:rsidRDefault="00864E43" w14:paraId="52741860" w14:textId="77777777">
      <w:r>
        <w:tab/>
      </w:r>
      <w:r>
        <w:t>"requestId": &lt;requestId&gt;</w:t>
      </w:r>
    </w:p>
    <w:p w:rsidR="00864E43" w:rsidP="00864E43" w:rsidRDefault="00864E43" w14:paraId="4AD7EBCC" w14:textId="77777777">
      <w:r>
        <w:t>}</w:t>
      </w:r>
    </w:p>
    <w:p w:rsidR="00864E43" w:rsidP="00864E43" w:rsidRDefault="00864E43" w14:paraId="587DD18A" w14:textId="77777777">
      <w:pPr>
        <w:rPr>
          <w:b/>
        </w:rPr>
      </w:pPr>
      <w:r>
        <w:rPr>
          <w:b/>
        </w:rPr>
        <w:t>Response:</w:t>
      </w:r>
    </w:p>
    <w:p w:rsidR="00864E43" w:rsidP="00864E43" w:rsidRDefault="00864E43" w14:paraId="6DDC9291" w14:textId="77777777">
      <w:r>
        <w:t>{</w:t>
      </w:r>
    </w:p>
    <w:p w:rsidR="00864E43" w:rsidP="00864E43" w:rsidRDefault="00864E43" w14:paraId="41EFB30C" w14:textId="77777777">
      <w:r>
        <w:tab/>
      </w:r>
      <w:r>
        <w:t>"status": 0,</w:t>
      </w:r>
    </w:p>
    <w:p w:rsidR="00864E43" w:rsidP="00864E43" w:rsidRDefault="00864E43" w14:paraId="23B49C44" w14:textId="77777777">
      <w:r>
        <w:lastRenderedPageBreak/>
        <w:tab/>
      </w:r>
      <w:r>
        <w:t>"message": "Success",</w:t>
      </w:r>
    </w:p>
    <w:p w:rsidR="00864E43" w:rsidP="00864E43" w:rsidRDefault="00864E43" w14:paraId="62DBAC6D" w14:textId="77777777">
      <w:r>
        <w:tab/>
      </w:r>
      <w:r>
        <w:t>"requestId": &lt;requestId&gt;,</w:t>
      </w:r>
    </w:p>
    <w:p w:rsidR="00864E43" w:rsidP="00864E43" w:rsidRDefault="00864E43" w14:paraId="75376272" w14:textId="7BC0639A">
      <w:r>
        <w:tab/>
      </w:r>
      <w:r>
        <w:t>"data": {</w:t>
      </w:r>
    </w:p>
    <w:p w:rsidR="00864E43" w:rsidP="00864E43" w:rsidRDefault="00864E43" w14:paraId="68C8B708" w14:textId="77777777">
      <w:r>
        <w:tab/>
      </w:r>
      <w:r>
        <w:t>}</w:t>
      </w:r>
    </w:p>
    <w:p w:rsidR="00755D58" w:rsidP="00463B1E" w:rsidRDefault="00864E43" w14:paraId="3D608433" w14:textId="51C1BE3A">
      <w:r>
        <w:t>}</w:t>
      </w:r>
    </w:p>
    <w:p w:rsidR="00864E43" w:rsidP="00864E43" w:rsidRDefault="00864E43" w14:paraId="0E5C9087" w14:textId="77777777"/>
    <w:p w:rsidRPr="00F400B9" w:rsidR="00864E43" w:rsidP="00864E43" w:rsidRDefault="00864E43" w14:paraId="1021341B" w14:textId="3F951A06">
      <w:pPr>
        <w:pStyle w:val="Heading2"/>
      </w:pPr>
      <w:bookmarkStart w:name="_Toc113352816" w:id="249"/>
      <w:r>
        <w:rPr>
          <w:sz w:val="24"/>
          <w:szCs w:val="24"/>
        </w:rPr>
        <w:t>backup</w:t>
      </w:r>
      <w:r w:rsidRPr="00864E43">
        <w:rPr>
          <w:sz w:val="24"/>
          <w:szCs w:val="24"/>
        </w:rPr>
        <w:t>Config</w:t>
      </w:r>
      <w:bookmarkEnd w:id="249"/>
    </w:p>
    <w:p w:rsidR="00864E43" w:rsidP="00864E43" w:rsidRDefault="00864E43" w14:paraId="64D8B7F6" w14:textId="77777777">
      <w:pPr>
        <w:pStyle w:val="Heading3"/>
      </w:pPr>
      <w:bookmarkStart w:name="_Toc113352817" w:id="250"/>
      <w:r>
        <w:t>Mô tả API</w:t>
      </w:r>
      <w:bookmarkEnd w:id="250"/>
    </w:p>
    <w:tbl>
      <w:tblPr>
        <w:tblStyle w:val="TableGridLight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80" w:firstRow="0" w:lastRow="0" w:firstColumn="1" w:lastColumn="0" w:noHBand="0" w:noVBand="1"/>
      </w:tblPr>
      <w:tblGrid>
        <w:gridCol w:w="1838"/>
        <w:gridCol w:w="7387"/>
      </w:tblGrid>
      <w:tr w:rsidRPr="007E54E2" w:rsidR="00864E43" w:rsidTr="00883239" w14:paraId="1D6AEBFE" w14:textId="77777777">
        <w:trPr>
          <w:trHeight w:val="567"/>
        </w:trPr>
        <w:tc>
          <w:tcPr>
            <w:tcW w:w="996" w:type="pct"/>
            <w:shd w:val="clear" w:color="auto" w:fill="D9D9D9" w:themeFill="background1" w:themeFillShade="D9"/>
            <w:vAlign w:val="center"/>
          </w:tcPr>
          <w:p w:rsidRPr="007E54E2" w:rsidR="00864E43" w:rsidP="00883239" w:rsidRDefault="00864E43" w14:paraId="6916557F" w14:textId="77777777">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rsidRPr="007E54E2" w:rsidR="00864E43" w:rsidP="00883239" w:rsidRDefault="00864E43" w14:paraId="18DAD004" w14:textId="77777777">
            <w:pPr>
              <w:pStyle w:val="ANSVNormal"/>
              <w:rPr>
                <w:rFonts w:cs="Times New Roman"/>
                <w:sz w:val="24"/>
                <w:szCs w:val="24"/>
              </w:rPr>
            </w:pPr>
            <w:r w:rsidRPr="007E54E2">
              <w:rPr>
                <w:rFonts w:cs="Times New Roman"/>
                <w:sz w:val="24"/>
                <w:szCs w:val="24"/>
              </w:rPr>
              <w:t>Description</w:t>
            </w:r>
          </w:p>
        </w:tc>
      </w:tr>
      <w:tr w:rsidRPr="007E54E2" w:rsidR="00864E43" w:rsidTr="00883239" w14:paraId="3CF27501" w14:textId="77777777">
        <w:trPr>
          <w:trHeight w:val="362"/>
        </w:trPr>
        <w:tc>
          <w:tcPr>
            <w:tcW w:w="996" w:type="pct"/>
            <w:vAlign w:val="center"/>
          </w:tcPr>
          <w:p w:rsidRPr="007E54E2" w:rsidR="00864E43" w:rsidP="00883239" w:rsidRDefault="00864E43" w14:paraId="29EC2E24" w14:textId="3E6D8470">
            <w:pPr>
              <w:rPr>
                <w:color w:val="000000"/>
                <w:sz w:val="24"/>
                <w:szCs w:val="24"/>
              </w:rPr>
            </w:pPr>
            <w:r>
              <w:rPr>
                <w:sz w:val="24"/>
                <w:szCs w:val="24"/>
              </w:rPr>
              <w:t>backup</w:t>
            </w:r>
            <w:r w:rsidRPr="00864E43">
              <w:rPr>
                <w:sz w:val="24"/>
                <w:szCs w:val="24"/>
              </w:rPr>
              <w:t>Config</w:t>
            </w:r>
          </w:p>
        </w:tc>
        <w:tc>
          <w:tcPr>
            <w:tcW w:w="4004" w:type="pct"/>
            <w:vAlign w:val="center"/>
          </w:tcPr>
          <w:p w:rsidRPr="007E54E2" w:rsidR="00864E43" w:rsidP="00883239" w:rsidRDefault="00864E43" w14:paraId="64B2DDC3" w14:textId="6C88FED0">
            <w:pPr>
              <w:overflowPunct/>
              <w:autoSpaceDE/>
              <w:autoSpaceDN/>
              <w:adjustRightInd/>
              <w:spacing w:after="0"/>
              <w:jc w:val="left"/>
              <w:textAlignment w:val="auto"/>
              <w:rPr>
                <w:color w:val="000000"/>
                <w:sz w:val="24"/>
                <w:szCs w:val="24"/>
              </w:rPr>
            </w:pPr>
            <w:r>
              <w:rPr>
                <w:color w:val="000000"/>
                <w:sz w:val="24"/>
                <w:szCs w:val="24"/>
              </w:rPr>
              <w:t>Backup cấu hình</w:t>
            </w:r>
          </w:p>
        </w:tc>
      </w:tr>
      <w:tr w:rsidRPr="007E54E2" w:rsidR="00864E43" w:rsidTr="00883239" w14:paraId="71B4DA88" w14:textId="77777777">
        <w:trPr>
          <w:trHeight w:val="362"/>
        </w:trPr>
        <w:tc>
          <w:tcPr>
            <w:tcW w:w="996" w:type="pct"/>
            <w:vAlign w:val="center"/>
          </w:tcPr>
          <w:p w:rsidRPr="007E54E2" w:rsidR="00864E43" w:rsidP="00883239" w:rsidRDefault="00864E43" w14:paraId="3C7F882C" w14:textId="77777777">
            <w:pPr>
              <w:rPr>
                <w:sz w:val="24"/>
                <w:szCs w:val="24"/>
              </w:rPr>
            </w:pPr>
            <w:r w:rsidRPr="007E54E2">
              <w:rPr>
                <w:sz w:val="24"/>
                <w:szCs w:val="24"/>
              </w:rPr>
              <w:t>Host</w:t>
            </w:r>
          </w:p>
        </w:tc>
        <w:tc>
          <w:tcPr>
            <w:tcW w:w="4004" w:type="pct"/>
            <w:vAlign w:val="center"/>
          </w:tcPr>
          <w:p w:rsidRPr="007E54E2" w:rsidR="00864E43" w:rsidP="00883239" w:rsidRDefault="00864E43" w14:paraId="0397CD8A" w14:textId="77777777">
            <w:pPr>
              <w:pStyle w:val="ANSVNormal"/>
              <w:rPr>
                <w:rFonts w:cs="Times New Roman"/>
                <w:sz w:val="24"/>
                <w:szCs w:val="24"/>
              </w:rPr>
            </w:pPr>
            <w:r w:rsidRPr="007E54E2">
              <w:rPr>
                <w:rFonts w:cs="Times New Roman"/>
                <w:sz w:val="24"/>
                <w:szCs w:val="24"/>
              </w:rPr>
              <w:t>https://&lt;ip&gt;:9000/onelinkagent</w:t>
            </w:r>
          </w:p>
        </w:tc>
      </w:tr>
      <w:tr w:rsidRPr="007E54E2" w:rsidR="00864E43" w:rsidTr="00883239" w14:paraId="54C9F050" w14:textId="77777777">
        <w:tc>
          <w:tcPr>
            <w:tcW w:w="996" w:type="pct"/>
            <w:vAlign w:val="center"/>
          </w:tcPr>
          <w:p w:rsidRPr="007E54E2" w:rsidR="00864E43" w:rsidP="00883239" w:rsidRDefault="00864E43" w14:paraId="42308479" w14:textId="77777777">
            <w:pPr>
              <w:pStyle w:val="ANSVNormal"/>
              <w:rPr>
                <w:rFonts w:cs="Times New Roman"/>
                <w:sz w:val="24"/>
                <w:szCs w:val="24"/>
              </w:rPr>
            </w:pPr>
            <w:r w:rsidRPr="007E54E2">
              <w:rPr>
                <w:rFonts w:cs="Times New Roman"/>
                <w:sz w:val="24"/>
                <w:szCs w:val="24"/>
              </w:rPr>
              <w:t xml:space="preserve">Method </w:t>
            </w:r>
          </w:p>
        </w:tc>
        <w:tc>
          <w:tcPr>
            <w:tcW w:w="4004" w:type="pct"/>
            <w:vAlign w:val="center"/>
          </w:tcPr>
          <w:p w:rsidRPr="007E54E2" w:rsidR="00864E43" w:rsidP="00883239" w:rsidRDefault="00864E43" w14:paraId="5A56F38B" w14:textId="77777777">
            <w:pPr>
              <w:pStyle w:val="ANSVNormal"/>
              <w:rPr>
                <w:rFonts w:cs="Times New Roman"/>
                <w:sz w:val="24"/>
                <w:szCs w:val="24"/>
              </w:rPr>
            </w:pPr>
            <w:r w:rsidRPr="007E54E2">
              <w:rPr>
                <w:rFonts w:cs="Times New Roman"/>
                <w:sz w:val="24"/>
                <w:szCs w:val="24"/>
              </w:rPr>
              <w:t>HTTP POST</w:t>
            </w:r>
          </w:p>
        </w:tc>
      </w:tr>
      <w:tr w:rsidRPr="007E54E2" w:rsidR="00864E43" w:rsidTr="00883239" w14:paraId="26B338B2" w14:textId="77777777">
        <w:tc>
          <w:tcPr>
            <w:tcW w:w="996" w:type="pct"/>
            <w:vAlign w:val="center"/>
          </w:tcPr>
          <w:p w:rsidRPr="007E54E2" w:rsidR="00864E43" w:rsidP="00883239" w:rsidRDefault="00864E43" w14:paraId="62151E94" w14:textId="77777777">
            <w:pPr>
              <w:pStyle w:val="ANSVNormal"/>
              <w:rPr>
                <w:rFonts w:cs="Times New Roman"/>
                <w:sz w:val="24"/>
                <w:szCs w:val="24"/>
              </w:rPr>
            </w:pPr>
            <w:r w:rsidRPr="007E54E2">
              <w:rPr>
                <w:rFonts w:cs="Times New Roman"/>
                <w:sz w:val="24"/>
                <w:szCs w:val="24"/>
              </w:rPr>
              <w:t>Content Type</w:t>
            </w:r>
          </w:p>
        </w:tc>
        <w:tc>
          <w:tcPr>
            <w:tcW w:w="4004" w:type="pct"/>
            <w:vAlign w:val="center"/>
          </w:tcPr>
          <w:p w:rsidRPr="007E54E2" w:rsidR="00864E43" w:rsidP="00883239" w:rsidRDefault="00864E43" w14:paraId="5F42F4B9" w14:textId="77777777">
            <w:pPr>
              <w:pStyle w:val="ANSVNormal"/>
              <w:rPr>
                <w:rFonts w:cs="Times New Roman"/>
                <w:sz w:val="24"/>
                <w:szCs w:val="24"/>
              </w:rPr>
            </w:pPr>
            <w:r w:rsidRPr="007E54E2">
              <w:rPr>
                <w:rFonts w:cs="Times New Roman"/>
                <w:sz w:val="24"/>
                <w:szCs w:val="24"/>
              </w:rPr>
              <w:t>application/json</w:t>
            </w:r>
          </w:p>
        </w:tc>
      </w:tr>
      <w:tr w:rsidRPr="007E54E2" w:rsidR="00864E43" w:rsidTr="00883239" w14:paraId="6D1C959C" w14:textId="77777777">
        <w:tc>
          <w:tcPr>
            <w:tcW w:w="996" w:type="pct"/>
            <w:vAlign w:val="center"/>
          </w:tcPr>
          <w:p w:rsidRPr="007E54E2" w:rsidR="00864E43" w:rsidP="00883239" w:rsidRDefault="00864E43" w14:paraId="4492D630" w14:textId="77777777">
            <w:pPr>
              <w:pStyle w:val="ANSVNormal"/>
              <w:rPr>
                <w:rFonts w:cs="Times New Roman"/>
                <w:sz w:val="24"/>
                <w:szCs w:val="24"/>
              </w:rPr>
            </w:pPr>
            <w:r w:rsidRPr="007E54E2">
              <w:rPr>
                <w:rFonts w:cs="Times New Roman"/>
                <w:sz w:val="24"/>
                <w:szCs w:val="24"/>
              </w:rPr>
              <w:t>Cookie</w:t>
            </w:r>
          </w:p>
        </w:tc>
        <w:tc>
          <w:tcPr>
            <w:tcW w:w="4004" w:type="pct"/>
            <w:vAlign w:val="center"/>
          </w:tcPr>
          <w:p w:rsidR="00864E43" w:rsidP="00883239" w:rsidRDefault="00864E43" w14:paraId="502FBAE4" w14:textId="77777777">
            <w:pPr>
              <w:pStyle w:val="ANSVNormal"/>
              <w:rPr>
                <w:rFonts w:cs="Times New Roman"/>
                <w:sz w:val="24"/>
                <w:szCs w:val="24"/>
              </w:rPr>
            </w:pPr>
            <w:r w:rsidRPr="007E54E2">
              <w:rPr>
                <w:rFonts w:cs="Times New Roman"/>
                <w:sz w:val="24"/>
                <w:szCs w:val="24"/>
              </w:rPr>
              <w:t>SESSIONID=&lt;session id&gt;;md5=&lt;authen string&gt;</w:t>
            </w:r>
            <w:r>
              <w:rPr>
                <w:rFonts w:cs="Times New Roman"/>
                <w:sz w:val="24"/>
                <w:szCs w:val="24"/>
              </w:rPr>
              <w:t xml:space="preserve"> </w:t>
            </w:r>
          </w:p>
          <w:p w:rsidRPr="007E54E2" w:rsidR="00864E43" w:rsidP="00883239" w:rsidRDefault="00864E43" w14:paraId="5221934B" w14:textId="77777777">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Pr="007E54E2" w:rsidR="00864E43" w:rsidTr="00883239" w14:paraId="39F941C6" w14:textId="77777777">
        <w:tc>
          <w:tcPr>
            <w:tcW w:w="996" w:type="pct"/>
            <w:vAlign w:val="center"/>
          </w:tcPr>
          <w:p w:rsidRPr="007E54E2" w:rsidR="00864E43" w:rsidP="00883239" w:rsidRDefault="00864E43" w14:paraId="7CA47B0D" w14:textId="77777777">
            <w:pPr>
              <w:pStyle w:val="ANSVNormal"/>
              <w:rPr>
                <w:rFonts w:cs="Times New Roman"/>
                <w:sz w:val="24"/>
                <w:szCs w:val="24"/>
              </w:rPr>
            </w:pPr>
            <w:r w:rsidRPr="007E54E2">
              <w:rPr>
                <w:rFonts w:cs="Times New Roman"/>
                <w:sz w:val="24"/>
                <w:szCs w:val="24"/>
              </w:rPr>
              <w:t>Response</w:t>
            </w:r>
          </w:p>
        </w:tc>
        <w:tc>
          <w:tcPr>
            <w:tcW w:w="4004" w:type="pct"/>
            <w:vAlign w:val="center"/>
          </w:tcPr>
          <w:p w:rsidRPr="007E54E2" w:rsidR="00864E43" w:rsidP="00883239" w:rsidRDefault="00864E43" w14:paraId="4D11ABD1" w14:textId="77777777">
            <w:pPr>
              <w:pStyle w:val="ANSVNormal"/>
              <w:rPr>
                <w:rFonts w:cs="Times New Roman"/>
                <w:sz w:val="24"/>
                <w:szCs w:val="24"/>
              </w:rPr>
            </w:pPr>
            <w:r w:rsidRPr="007E54E2">
              <w:rPr>
                <w:rFonts w:cs="Times New Roman"/>
                <w:sz w:val="24"/>
                <w:szCs w:val="24"/>
              </w:rPr>
              <w:t>JSON object</w:t>
            </w:r>
          </w:p>
        </w:tc>
      </w:tr>
    </w:tbl>
    <w:p w:rsidR="00864E43" w:rsidP="00864E43" w:rsidRDefault="00864E43" w14:paraId="2A5D2265" w14:textId="77777777"/>
    <w:p w:rsidR="00864E43" w:rsidP="00864E43" w:rsidRDefault="00864E43" w14:paraId="51FD51E2" w14:textId="77777777">
      <w:pPr>
        <w:pStyle w:val="Heading3"/>
      </w:pPr>
      <w:bookmarkStart w:name="_Toc113352818" w:id="251"/>
      <w:r>
        <w:t>Request</w:t>
      </w:r>
      <w:bookmarkEnd w:id="251"/>
    </w:p>
    <w:tbl>
      <w:tblPr>
        <w:tblW w:w="9175" w:type="dxa"/>
        <w:tblLayout w:type="fixed"/>
        <w:tblLook w:val="0000" w:firstRow="0" w:lastRow="0" w:firstColumn="0" w:lastColumn="0" w:noHBand="0" w:noVBand="0"/>
      </w:tblPr>
      <w:tblGrid>
        <w:gridCol w:w="625"/>
        <w:gridCol w:w="1780"/>
        <w:gridCol w:w="992"/>
        <w:gridCol w:w="993"/>
        <w:gridCol w:w="4785"/>
      </w:tblGrid>
      <w:tr w:rsidRPr="007E54E2" w:rsidR="00864E43" w:rsidTr="00883239" w14:paraId="410A406F"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64E43" w:rsidP="00883239" w:rsidRDefault="00864E43" w14:paraId="7E3B3918" w14:textId="77777777">
            <w:pPr>
              <w:rPr>
                <w:b/>
                <w:bCs/>
                <w:sz w:val="24"/>
                <w:szCs w:val="24"/>
                <w:lang w:eastAsia="en-AU"/>
              </w:rPr>
            </w:pPr>
            <w:r w:rsidRPr="007E54E2">
              <w:rPr>
                <w:b/>
                <w:bCs/>
                <w:sz w:val="24"/>
                <w:szCs w:val="24"/>
                <w:lang w:eastAsia="en-AU"/>
              </w:rPr>
              <w:t>Payload</w:t>
            </w:r>
          </w:p>
        </w:tc>
      </w:tr>
      <w:tr w:rsidRPr="007E54E2" w:rsidR="00864E43" w:rsidTr="00883239" w14:paraId="2E8F8B66"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64E43" w:rsidP="00883239" w:rsidRDefault="00864E43" w14:paraId="4156BFC3"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380762B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0E63269B"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64E43" w:rsidP="00883239" w:rsidRDefault="00864E43" w14:paraId="0CCCC228"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264134B3" w14:textId="77777777">
            <w:pPr>
              <w:rPr>
                <w:b/>
                <w:bCs/>
                <w:sz w:val="24"/>
                <w:szCs w:val="24"/>
                <w:lang w:eastAsia="en-AU"/>
              </w:rPr>
            </w:pPr>
            <w:r w:rsidRPr="007E54E2">
              <w:rPr>
                <w:b/>
                <w:bCs/>
                <w:sz w:val="24"/>
                <w:szCs w:val="24"/>
                <w:lang w:eastAsia="en-AU"/>
              </w:rPr>
              <w:t>Description</w:t>
            </w:r>
          </w:p>
        </w:tc>
      </w:tr>
      <w:tr w:rsidRPr="007E54E2" w:rsidR="00864E43" w:rsidTr="00883239" w14:paraId="0EF3423C"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53E38FC3"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5C0EFF29"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465FA122"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5DB57C00"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1663065C" w14:textId="77777777">
            <w:pPr>
              <w:rPr>
                <w:sz w:val="24"/>
                <w:szCs w:val="24"/>
                <w:lang w:eastAsia="en-AU"/>
              </w:rPr>
            </w:pPr>
            <w:r w:rsidRPr="007E54E2">
              <w:rPr>
                <w:sz w:val="24"/>
                <w:szCs w:val="24"/>
                <w:lang w:eastAsia="en-AU"/>
              </w:rPr>
              <w:t>Yêu cầu nghiệp vụ</w:t>
            </w:r>
          </w:p>
          <w:p w:rsidRPr="007E54E2" w:rsidR="00864E43" w:rsidP="00883239" w:rsidRDefault="00864E43" w14:paraId="6FF7C2A6" w14:textId="471FCBEB">
            <w:pPr>
              <w:rPr>
                <w:b/>
                <w:bCs/>
                <w:sz w:val="24"/>
                <w:szCs w:val="24"/>
                <w:lang w:eastAsia="en-AU"/>
              </w:rPr>
            </w:pPr>
            <w:r w:rsidRPr="007E54E2">
              <w:rPr>
                <w:sz w:val="24"/>
                <w:szCs w:val="24"/>
                <w:lang w:eastAsia="en-AU"/>
              </w:rPr>
              <w:t xml:space="preserve">action = </w:t>
            </w:r>
            <w:r>
              <w:rPr>
                <w:sz w:val="24"/>
                <w:szCs w:val="24"/>
              </w:rPr>
              <w:t>backup</w:t>
            </w:r>
            <w:r w:rsidRPr="00864E43">
              <w:rPr>
                <w:sz w:val="24"/>
                <w:szCs w:val="24"/>
              </w:rPr>
              <w:t>Config</w:t>
            </w:r>
          </w:p>
        </w:tc>
      </w:tr>
      <w:tr w:rsidRPr="007E54E2" w:rsidR="00864E43" w:rsidTr="00883239" w14:paraId="7ACD8FC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2540A8E0"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3C9B723E"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327A7856"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1F673D7B"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56AE610A" w14:textId="77777777">
            <w:pPr>
              <w:rPr>
                <w:sz w:val="24"/>
                <w:szCs w:val="24"/>
                <w:lang w:eastAsia="en-AU"/>
              </w:rPr>
            </w:pPr>
            <w:r w:rsidRPr="007E54E2">
              <w:rPr>
                <w:sz w:val="24"/>
                <w:szCs w:val="24"/>
                <w:lang w:eastAsia="en-AU"/>
              </w:rPr>
              <w:t>Index của request</w:t>
            </w:r>
          </w:p>
        </w:tc>
      </w:tr>
    </w:tbl>
    <w:p w:rsidR="00864E43" w:rsidP="00864E43" w:rsidRDefault="00864E43" w14:paraId="46C16A58" w14:textId="77777777"/>
    <w:p w:rsidR="00864E43" w:rsidP="00864E43" w:rsidRDefault="00864E43" w14:paraId="05198C43" w14:textId="77777777">
      <w:pPr>
        <w:pStyle w:val="Heading3"/>
      </w:pPr>
      <w:bookmarkStart w:name="_Toc113352819" w:id="252"/>
      <w:r>
        <w:t>Response</w:t>
      </w:r>
      <w:bookmarkEnd w:id="252"/>
    </w:p>
    <w:tbl>
      <w:tblPr>
        <w:tblW w:w="9175" w:type="dxa"/>
        <w:tblLayout w:type="fixed"/>
        <w:tblLook w:val="0000" w:firstRow="0" w:lastRow="0" w:firstColumn="0" w:lastColumn="0" w:noHBand="0" w:noVBand="0"/>
      </w:tblPr>
      <w:tblGrid>
        <w:gridCol w:w="625"/>
        <w:gridCol w:w="1780"/>
        <w:gridCol w:w="992"/>
        <w:gridCol w:w="993"/>
        <w:gridCol w:w="4785"/>
      </w:tblGrid>
      <w:tr w:rsidRPr="007E54E2" w:rsidR="00864E43" w:rsidTr="00883239" w14:paraId="2332A0BF"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rsidRPr="007E54E2" w:rsidR="00864E43" w:rsidP="00883239" w:rsidRDefault="00864E43" w14:paraId="40269518" w14:textId="77777777">
            <w:pPr>
              <w:rPr>
                <w:b/>
                <w:bCs/>
                <w:sz w:val="24"/>
                <w:szCs w:val="24"/>
                <w:lang w:eastAsia="en-AU"/>
              </w:rPr>
            </w:pPr>
            <w:r w:rsidRPr="007E54E2">
              <w:rPr>
                <w:b/>
                <w:bCs/>
                <w:sz w:val="24"/>
                <w:szCs w:val="24"/>
                <w:lang w:eastAsia="en-AU"/>
              </w:rPr>
              <w:t>Payload</w:t>
            </w:r>
          </w:p>
        </w:tc>
      </w:tr>
      <w:tr w:rsidRPr="007E54E2" w:rsidR="00864E43" w:rsidTr="00883239" w14:paraId="72A934B0"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64E43" w:rsidP="00883239" w:rsidRDefault="00864E43" w14:paraId="684D8FDC"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0294C7E9"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20C5F915"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64E43" w:rsidP="00883239" w:rsidRDefault="00864E43" w14:paraId="65F16063"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780BAAED" w14:textId="77777777">
            <w:pPr>
              <w:rPr>
                <w:b/>
                <w:bCs/>
                <w:sz w:val="24"/>
                <w:szCs w:val="24"/>
                <w:lang w:eastAsia="en-AU"/>
              </w:rPr>
            </w:pPr>
            <w:r w:rsidRPr="007E54E2">
              <w:rPr>
                <w:b/>
                <w:bCs/>
                <w:sz w:val="24"/>
                <w:szCs w:val="24"/>
                <w:lang w:eastAsia="en-AU"/>
              </w:rPr>
              <w:t>Description</w:t>
            </w:r>
          </w:p>
        </w:tc>
      </w:tr>
      <w:tr w:rsidRPr="007E54E2" w:rsidR="00864E43" w:rsidTr="00883239" w14:paraId="5B073AB3"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60574809" w14:textId="77777777">
            <w:pPr>
              <w:rPr>
                <w:sz w:val="24"/>
                <w:szCs w:val="24"/>
                <w:lang w:eastAsia="en-AU"/>
              </w:rPr>
            </w:pPr>
            <w:r w:rsidRPr="007E54E2">
              <w:rPr>
                <w:sz w:val="24"/>
                <w:szCs w:val="24"/>
                <w:lang w:eastAsia="en-AU"/>
              </w:rPr>
              <w:lastRenderedPageBreak/>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0F73641A" w14:textId="77777777">
            <w:pPr>
              <w:rPr>
                <w:b/>
                <w:bCs/>
                <w:sz w:val="24"/>
                <w:szCs w:val="24"/>
                <w:lang w:eastAsia="en-AU"/>
              </w:rPr>
            </w:pPr>
            <w:r w:rsidRPr="007E54E2">
              <w:rPr>
                <w:bCs/>
                <w:sz w:val="24"/>
                <w:szCs w:val="24"/>
                <w:lang w:eastAsia="en-AU"/>
              </w:rPr>
              <w:t>status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58D40353" w14:textId="77777777">
            <w:pPr>
              <w:rPr>
                <w:b/>
                <w:bCs/>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589064BD" w14:textId="77777777">
            <w:pPr>
              <w:jc w:val="center"/>
              <w:rPr>
                <w:sz w:val="24"/>
                <w:szCs w:val="24"/>
                <w:lang w:eastAsia="en-AU"/>
              </w:rPr>
            </w:pPr>
            <w:r w:rsidRPr="007E54E2">
              <w:rPr>
                <w:sz w:val="24"/>
                <w:szCs w:val="24"/>
                <w:lang w:eastAsia="en-AU"/>
              </w:rPr>
              <w:t>0-32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36757B7B" w14:textId="77777777">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rsidRPr="007E54E2" w:rsidR="00864E43" w:rsidP="00883239" w:rsidRDefault="00864E43" w14:paraId="540EE8D6" w14:textId="3EC20861">
            <w:pPr>
              <w:rPr>
                <w:b/>
                <w:bCs/>
                <w:sz w:val="24"/>
                <w:szCs w:val="24"/>
                <w:lang w:eastAsia="en-AU"/>
              </w:rPr>
            </w:pPr>
            <w:r w:rsidRPr="007E54E2">
              <w:rPr>
                <w:bCs/>
                <w:sz w:val="24"/>
                <w:szCs w:val="24"/>
                <w:lang w:eastAsia="en-AU"/>
              </w:rPr>
              <w:t xml:space="preserve">- Giá trị: </w:t>
            </w:r>
            <w:r>
              <w:rPr>
                <w:bCs/>
                <w:sz w:val="24"/>
                <w:szCs w:val="24"/>
                <w:lang w:eastAsia="en-AU"/>
              </w:rPr>
              <w:t>0, 6, 8, 9, 10, 11, 12, 15</w:t>
            </w:r>
          </w:p>
        </w:tc>
      </w:tr>
      <w:tr w:rsidRPr="007E54E2" w:rsidR="00864E43" w:rsidTr="00883239" w14:paraId="0CD5BA3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3F63C084"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70DD5979" w14:textId="77777777">
            <w:pPr>
              <w:rPr>
                <w:sz w:val="24"/>
                <w:szCs w:val="24"/>
                <w:lang w:eastAsia="en-AU"/>
              </w:rPr>
            </w:pPr>
            <w:r w:rsidRPr="007E54E2">
              <w:rPr>
                <w:sz w:val="24"/>
                <w:szCs w:val="24"/>
                <w:lang w:eastAsia="en-AU"/>
              </w:rPr>
              <w:t>message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76BE68C5" w14:textId="77777777">
            <w:pPr>
              <w:rPr>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01C64A7A" w14:textId="77777777">
            <w:pPr>
              <w:jc w:val="center"/>
              <w:rPr>
                <w:sz w:val="24"/>
                <w:szCs w:val="24"/>
                <w:lang w:eastAsia="en-AU"/>
              </w:rPr>
            </w:pPr>
            <w:r w:rsidRPr="007E54E2">
              <w:rPr>
                <w:sz w:val="24"/>
                <w:szCs w:val="24"/>
                <w:lang w:eastAsia="en-AU"/>
              </w:rPr>
              <w:t>17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2F23D601" w14:textId="77777777">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Pr="007E54E2" w:rsidR="00864E43" w:rsidTr="00883239" w14:paraId="32E39FB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7E56606B" w14:textId="77777777">
            <w:pPr>
              <w:rPr>
                <w:sz w:val="24"/>
                <w:szCs w:val="24"/>
                <w:lang w:eastAsia="en-AU"/>
              </w:rPr>
            </w:pPr>
            <w:r w:rsidRPr="007E54E2">
              <w:rPr>
                <w:sz w:val="24"/>
                <w:szCs w:val="24"/>
                <w:lang w:eastAsia="en-AU"/>
              </w:rPr>
              <w:t>3</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52BDD3CB" w14:textId="77777777">
            <w:pPr>
              <w:rPr>
                <w:sz w:val="24"/>
                <w:szCs w:val="24"/>
              </w:rPr>
            </w:pPr>
            <w:r w:rsidRPr="007E54E2">
              <w:rPr>
                <w:sz w:val="24"/>
                <w:szCs w:val="24"/>
              </w:rPr>
              <w:t>requestId</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5772F460" w14:textId="77777777">
            <w:pPr>
              <w:rPr>
                <w:sz w:val="24"/>
                <w:szCs w:val="24"/>
                <w:lang w:eastAsia="en-AU"/>
              </w:rPr>
            </w:pPr>
            <w:r w:rsidRPr="007E54E2">
              <w:rPr>
                <w:sz w:val="24"/>
                <w:szCs w:val="24"/>
                <w:lang w:eastAsia="en-AU"/>
              </w:rPr>
              <w:t>Int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7015FAB6" w14:textId="77777777">
            <w:pPr>
              <w:jc w:val="center"/>
              <w:rPr>
                <w:sz w:val="24"/>
                <w:szCs w:val="24"/>
                <w:lang w:eastAsia="en-AU"/>
              </w:rPr>
            </w:pPr>
            <w:r w:rsidRPr="007E54E2">
              <w:rPr>
                <w:sz w:val="24"/>
                <w:szCs w:val="24"/>
                <w:lang w:eastAsia="en-AU"/>
              </w:rPr>
              <w:t>0 - 2147483647</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16401147" w14:textId="77777777">
            <w:pPr>
              <w:rPr>
                <w:sz w:val="24"/>
                <w:szCs w:val="24"/>
                <w:lang w:eastAsia="en-AU"/>
              </w:rPr>
            </w:pPr>
            <w:r w:rsidRPr="007E54E2">
              <w:rPr>
                <w:sz w:val="24"/>
                <w:szCs w:val="24"/>
                <w:lang w:eastAsia="en-AU"/>
              </w:rPr>
              <w:t>Index của request</w:t>
            </w:r>
          </w:p>
        </w:tc>
      </w:tr>
      <w:tr w:rsidRPr="007E54E2" w:rsidR="00864E43" w:rsidTr="00883239" w14:paraId="07938F4D"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61722D67" w14:textId="77777777">
            <w:pPr>
              <w:rPr>
                <w:sz w:val="24"/>
                <w:szCs w:val="24"/>
                <w:lang w:eastAsia="en-AU"/>
              </w:rPr>
            </w:pPr>
            <w:r w:rsidRPr="007E54E2">
              <w:rPr>
                <w:sz w:val="24"/>
                <w:szCs w:val="24"/>
                <w:lang w:eastAsia="en-AU"/>
              </w:rPr>
              <w:t>4</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7444BC08" w14:textId="77777777">
            <w:pPr>
              <w:rPr>
                <w:sz w:val="24"/>
                <w:szCs w:val="24"/>
              </w:rPr>
            </w:pPr>
            <w:r w:rsidRPr="007E54E2">
              <w:rPr>
                <w:sz w:val="24"/>
                <w:szCs w:val="24"/>
              </w:rPr>
              <w:t>data</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0BEE632A" w14:textId="77777777">
            <w:pPr>
              <w:rPr>
                <w:sz w:val="24"/>
                <w:szCs w:val="24"/>
                <w:lang w:eastAsia="en-AU"/>
              </w:rPr>
            </w:pPr>
            <w:r w:rsidRPr="007E54E2">
              <w:rPr>
                <w:sz w:val="24"/>
                <w:szCs w:val="24"/>
                <w:lang w:eastAsia="en-AU"/>
              </w:rPr>
              <w:t>JSON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535EF73B" w14:textId="5BAD7297">
            <w:pPr>
              <w:jc w:val="center"/>
              <w:rPr>
                <w:sz w:val="24"/>
                <w:szCs w:val="24"/>
                <w:lang w:eastAsia="en-AU"/>
              </w:rPr>
            </w:pPr>
            <w:r>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7D3F7C61" w14:textId="77777777">
            <w:pPr>
              <w:pStyle w:val="FirstLevelBullet"/>
              <w:numPr>
                <w:ilvl w:val="0"/>
                <w:numId w:val="0"/>
              </w:numPr>
              <w:rPr>
                <w:sz w:val="24"/>
                <w:szCs w:val="24"/>
                <w:lang w:eastAsia="en-AU"/>
              </w:rPr>
            </w:pPr>
            <w:r w:rsidRPr="007E54E2">
              <w:rPr>
                <w:sz w:val="24"/>
                <w:szCs w:val="24"/>
                <w:lang w:eastAsia="en-AU"/>
              </w:rPr>
              <w:t xml:space="preserve"> </w:t>
            </w:r>
          </w:p>
        </w:tc>
      </w:tr>
    </w:tbl>
    <w:p w:rsidRPr="00F0172A" w:rsidR="00864E43" w:rsidP="00864E43" w:rsidRDefault="00864E43" w14:paraId="42ED2C67" w14:textId="77777777"/>
    <w:p w:rsidR="00864E43" w:rsidP="00864E43" w:rsidRDefault="00864E43" w14:paraId="630514E7"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64E43" w:rsidTr="00883239" w14:paraId="724E6D96"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64E43" w:rsidP="00883239" w:rsidRDefault="00864E43" w14:paraId="54FFBEFA" w14:textId="77777777">
            <w:pPr>
              <w:rPr>
                <w:b/>
                <w:bCs/>
                <w:sz w:val="24"/>
                <w:szCs w:val="24"/>
                <w:lang w:eastAsia="en-AU"/>
              </w:rPr>
            </w:pPr>
            <w:r w:rsidRPr="007E54E2">
              <w:rPr>
                <w:b/>
                <w:bCs/>
                <w:sz w:val="24"/>
                <w:szCs w:val="24"/>
                <w:lang w:eastAsia="en-AU"/>
              </w:rPr>
              <w:t>data object</w:t>
            </w:r>
          </w:p>
        </w:tc>
      </w:tr>
      <w:tr w:rsidRPr="007E54E2" w:rsidR="00864E43" w:rsidTr="00883239" w14:paraId="4C7D7E03"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64E43" w:rsidP="00883239" w:rsidRDefault="00864E43" w14:paraId="45CEFB7E"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3092EF1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0FEBD2F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64E43" w:rsidP="00883239" w:rsidRDefault="00864E43" w14:paraId="65087C95"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11A044D6" w14:textId="77777777">
            <w:pPr>
              <w:rPr>
                <w:b/>
                <w:bCs/>
                <w:sz w:val="24"/>
                <w:szCs w:val="24"/>
                <w:lang w:eastAsia="en-AU"/>
              </w:rPr>
            </w:pPr>
            <w:r w:rsidRPr="007E54E2">
              <w:rPr>
                <w:b/>
                <w:bCs/>
                <w:sz w:val="24"/>
                <w:szCs w:val="24"/>
                <w:lang w:eastAsia="en-AU"/>
              </w:rPr>
              <w:t>Description</w:t>
            </w:r>
          </w:p>
        </w:tc>
      </w:tr>
      <w:tr w:rsidRPr="007E54E2" w:rsidR="00864E43" w:rsidTr="00883239" w14:paraId="308EA214"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055822BE"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21398AD9" w14:textId="77777777">
            <w:pPr>
              <w:rPr>
                <w:b/>
                <w:bCs/>
                <w:sz w:val="24"/>
                <w:szCs w:val="24"/>
                <w:lang w:eastAsia="en-AU"/>
              </w:rPr>
            </w:pPr>
            <w:r w:rsidRPr="007E54E2">
              <w:rPr>
                <w:sz w:val="24"/>
                <w:szCs w:val="24"/>
              </w:rPr>
              <w:t>action</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379066AC" w14:textId="7777777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39BFA508" w14:textId="77777777">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082B07DD" w14:textId="77777777">
            <w:pPr>
              <w:rPr>
                <w:sz w:val="24"/>
                <w:szCs w:val="24"/>
                <w:lang w:eastAsia="en-AU"/>
              </w:rPr>
            </w:pPr>
            <w:r w:rsidRPr="007E54E2">
              <w:rPr>
                <w:sz w:val="24"/>
                <w:szCs w:val="24"/>
                <w:lang w:eastAsia="en-AU"/>
              </w:rPr>
              <w:t>Hành động được yêu cầu</w:t>
            </w:r>
          </w:p>
          <w:p w:rsidRPr="007E54E2" w:rsidR="00864E43" w:rsidP="00883239" w:rsidRDefault="00864E43" w14:paraId="75D96899" w14:textId="00C0FAEE">
            <w:pPr>
              <w:rPr>
                <w:bCs/>
                <w:sz w:val="24"/>
                <w:szCs w:val="24"/>
                <w:lang w:eastAsia="en-AU"/>
              </w:rPr>
            </w:pPr>
            <w:r w:rsidRPr="007E54E2">
              <w:rPr>
                <w:bCs/>
                <w:sz w:val="24"/>
                <w:szCs w:val="24"/>
                <w:lang w:eastAsia="en-AU"/>
              </w:rPr>
              <w:t xml:space="preserve">action = </w:t>
            </w:r>
            <w:r>
              <w:rPr>
                <w:sz w:val="24"/>
                <w:szCs w:val="24"/>
              </w:rPr>
              <w:t>backup</w:t>
            </w:r>
            <w:r w:rsidRPr="00864E43">
              <w:rPr>
                <w:sz w:val="24"/>
                <w:szCs w:val="24"/>
              </w:rPr>
              <w:t>Config</w:t>
            </w:r>
          </w:p>
        </w:tc>
      </w:tr>
      <w:tr w:rsidRPr="007E54E2" w:rsidR="00864E43" w:rsidTr="00883239" w14:paraId="0F2A50A9"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6AECB3B4"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15B6E373" w14:textId="77777777">
            <w:pPr>
              <w:rPr>
                <w:sz w:val="24"/>
                <w:szCs w:val="24"/>
                <w:lang w:eastAsia="en-AU"/>
              </w:rPr>
            </w:pPr>
            <w:r w:rsidRPr="007E54E2">
              <w:rPr>
                <w:sz w:val="24"/>
                <w:szCs w:val="24"/>
              </w:rPr>
              <w:t>results</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83239" w:rsidRDefault="00864E43" w14:paraId="24406B5A" w14:textId="77777777">
            <w:pPr>
              <w:rPr>
                <w:sz w:val="24"/>
                <w:szCs w:val="24"/>
                <w:lang w:eastAsia="en-AU"/>
              </w:rPr>
            </w:pPr>
            <w:r w:rsidRPr="007E54E2">
              <w:rPr>
                <w:sz w:val="24"/>
                <w:szCs w:val="24"/>
                <w:lang w:eastAsia="en-AU"/>
              </w:rPr>
              <w:t>Array Object</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83239" w:rsidRDefault="00864E43" w14:paraId="5663147D" w14:textId="77777777">
            <w:pPr>
              <w:jc w:val="center"/>
              <w:rPr>
                <w:sz w:val="24"/>
                <w:szCs w:val="24"/>
                <w:lang w:eastAsia="en-AU"/>
              </w:rPr>
            </w:pPr>
            <w:r w:rsidRPr="007E54E2">
              <w:rPr>
                <w:sz w:val="24"/>
                <w:szCs w:val="24"/>
                <w:lang w:eastAsia="en-AU"/>
              </w:rPr>
              <w:t>1</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83239" w:rsidRDefault="00864E43" w14:paraId="3215F37A" w14:textId="77777777">
            <w:pPr>
              <w:rPr>
                <w:sz w:val="24"/>
                <w:szCs w:val="24"/>
                <w:lang w:eastAsia="en-AU"/>
              </w:rPr>
            </w:pPr>
          </w:p>
        </w:tc>
      </w:tr>
    </w:tbl>
    <w:p w:rsidRPr="00F0172A" w:rsidR="00864E43" w:rsidP="00864E43" w:rsidRDefault="00864E43" w14:paraId="656525DB" w14:textId="77777777"/>
    <w:tbl>
      <w:tblPr>
        <w:tblW w:w="9175" w:type="dxa"/>
        <w:tblLayout w:type="fixed"/>
        <w:tblLook w:val="0000" w:firstRow="0" w:lastRow="0" w:firstColumn="0" w:lastColumn="0" w:noHBand="0" w:noVBand="0"/>
      </w:tblPr>
      <w:tblGrid>
        <w:gridCol w:w="625"/>
        <w:gridCol w:w="1780"/>
        <w:gridCol w:w="992"/>
        <w:gridCol w:w="993"/>
        <w:gridCol w:w="4785"/>
      </w:tblGrid>
      <w:tr w:rsidRPr="007E54E2" w:rsidR="00864E43" w:rsidTr="00883239" w14:paraId="2679DF19" w14:textId="77777777">
        <w:trPr>
          <w:trHeight w:val="255"/>
        </w:trPr>
        <w:tc>
          <w:tcPr>
            <w:tcW w:w="9175" w:type="dxa"/>
            <w:gridSpan w:val="5"/>
            <w:tcBorders>
              <w:top w:val="single" w:color="auto" w:sz="4" w:space="0"/>
              <w:left w:val="single" w:color="auto" w:sz="4" w:space="0"/>
              <w:bottom w:val="single" w:color="auto" w:sz="4" w:space="0"/>
              <w:right w:val="single" w:color="auto" w:sz="4" w:space="0"/>
            </w:tcBorders>
            <w:shd w:val="clear" w:color="auto" w:fill="9CC2E5" w:themeFill="accent1" w:themeFillTint="99"/>
            <w:vAlign w:val="center"/>
          </w:tcPr>
          <w:p w:rsidRPr="007E54E2" w:rsidR="00864E43" w:rsidP="00883239" w:rsidRDefault="00864E43" w14:paraId="746A20D1" w14:textId="77777777">
            <w:pPr>
              <w:rPr>
                <w:b/>
                <w:bCs/>
                <w:sz w:val="24"/>
                <w:szCs w:val="24"/>
                <w:lang w:eastAsia="en-AU"/>
              </w:rPr>
            </w:pPr>
            <w:r w:rsidRPr="007E54E2">
              <w:rPr>
                <w:b/>
                <w:bCs/>
                <w:sz w:val="24"/>
                <w:szCs w:val="24"/>
                <w:lang w:eastAsia="en-AU"/>
              </w:rPr>
              <w:t>results object</w:t>
            </w:r>
          </w:p>
        </w:tc>
      </w:tr>
      <w:tr w:rsidRPr="007E54E2" w:rsidR="00864E43" w:rsidTr="00883239" w14:paraId="31B1832F" w14:textId="77777777">
        <w:trPr>
          <w:trHeight w:val="255"/>
        </w:trPr>
        <w:tc>
          <w:tcPr>
            <w:tcW w:w="62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7E54E2" w:rsidR="00864E43" w:rsidP="00883239" w:rsidRDefault="00864E43" w14:paraId="2C708E96" w14:textId="77777777">
            <w:pPr>
              <w:rPr>
                <w:b/>
                <w:bCs/>
                <w:sz w:val="24"/>
                <w:szCs w:val="24"/>
                <w:lang w:eastAsia="en-AU"/>
              </w:rPr>
            </w:pPr>
            <w:r w:rsidRPr="007E54E2">
              <w:rPr>
                <w:b/>
                <w:bCs/>
                <w:sz w:val="24"/>
                <w:szCs w:val="24"/>
                <w:lang w:eastAsia="en-AU"/>
              </w:rPr>
              <w:t>No</w:t>
            </w:r>
          </w:p>
        </w:tc>
        <w:tc>
          <w:tcPr>
            <w:tcW w:w="1780"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751AD56C" w14:textId="77777777">
            <w:pPr>
              <w:rPr>
                <w:b/>
                <w:bCs/>
                <w:sz w:val="24"/>
                <w:szCs w:val="24"/>
                <w:lang w:eastAsia="en-AU"/>
              </w:rPr>
            </w:pPr>
            <w:r w:rsidRPr="007E54E2">
              <w:rPr>
                <w:b/>
                <w:bCs/>
                <w:sz w:val="24"/>
                <w:szCs w:val="24"/>
                <w:lang w:eastAsia="en-AU"/>
              </w:rPr>
              <w:t>Parameter</w:t>
            </w:r>
          </w:p>
        </w:tc>
        <w:tc>
          <w:tcPr>
            <w:tcW w:w="992" w:type="dxa"/>
            <w:tcBorders>
              <w:top w:val="single" w:color="auto" w:sz="4" w:space="0"/>
              <w:left w:val="nil"/>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217A94A3" w14:textId="77777777">
            <w:pPr>
              <w:rPr>
                <w:b/>
                <w:bCs/>
                <w:sz w:val="24"/>
                <w:szCs w:val="24"/>
                <w:lang w:eastAsia="en-AU"/>
              </w:rPr>
            </w:pPr>
            <w:r w:rsidRPr="007E54E2">
              <w:rPr>
                <w:b/>
                <w:bCs/>
                <w:sz w:val="24"/>
                <w:szCs w:val="24"/>
                <w:lang w:eastAsia="en-AU"/>
              </w:rPr>
              <w:t>Type</w:t>
            </w:r>
          </w:p>
        </w:tc>
        <w:tc>
          <w:tcPr>
            <w:tcW w:w="993"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7E54E2" w:rsidR="00864E43" w:rsidP="00883239" w:rsidRDefault="00864E43" w14:paraId="76A4E330" w14:textId="77777777">
            <w:pPr>
              <w:rPr>
                <w:b/>
                <w:bCs/>
                <w:sz w:val="24"/>
                <w:szCs w:val="24"/>
                <w:lang w:eastAsia="en-AU"/>
              </w:rPr>
            </w:pPr>
            <w:r w:rsidRPr="007E54E2">
              <w:rPr>
                <w:b/>
                <w:bCs/>
                <w:sz w:val="24"/>
                <w:szCs w:val="24"/>
                <w:lang w:eastAsia="en-AU"/>
              </w:rPr>
              <w:t>Max length</w:t>
            </w:r>
          </w:p>
        </w:tc>
        <w:tc>
          <w:tcPr>
            <w:tcW w:w="4785"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tcPr>
          <w:p w:rsidRPr="007E54E2" w:rsidR="00864E43" w:rsidP="00883239" w:rsidRDefault="00864E43" w14:paraId="2EACAE8F" w14:textId="77777777">
            <w:pPr>
              <w:rPr>
                <w:b/>
                <w:bCs/>
                <w:sz w:val="24"/>
                <w:szCs w:val="24"/>
                <w:lang w:eastAsia="en-AU"/>
              </w:rPr>
            </w:pPr>
            <w:r w:rsidRPr="007E54E2">
              <w:rPr>
                <w:b/>
                <w:bCs/>
                <w:sz w:val="24"/>
                <w:szCs w:val="24"/>
                <w:lang w:eastAsia="en-AU"/>
              </w:rPr>
              <w:t>Description</w:t>
            </w:r>
          </w:p>
        </w:tc>
      </w:tr>
      <w:tr w:rsidRPr="007E54E2" w:rsidR="00864E43" w:rsidTr="00883239" w14:paraId="2421BF98"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64E43" w:rsidRDefault="00864E43" w14:paraId="020276BF" w14:textId="77777777">
            <w:pPr>
              <w:rPr>
                <w:sz w:val="24"/>
                <w:szCs w:val="24"/>
                <w:lang w:eastAsia="en-AU"/>
              </w:rPr>
            </w:pPr>
            <w:r w:rsidRPr="007E54E2">
              <w:rPr>
                <w:sz w:val="24"/>
                <w:szCs w:val="24"/>
                <w:lang w:eastAsia="en-AU"/>
              </w:rPr>
              <w:t>1</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64E43" w:rsidRDefault="00864E43" w14:paraId="33923A9B" w14:textId="2987ABA3">
            <w:pPr>
              <w:rPr>
                <w:b/>
                <w:bCs/>
                <w:sz w:val="24"/>
                <w:szCs w:val="24"/>
                <w:lang w:eastAsia="en-AU"/>
              </w:rPr>
            </w:pPr>
            <w:r w:rsidRPr="007E54E2">
              <w:rPr>
                <w:sz w:val="24"/>
                <w:szCs w:val="24"/>
              </w:rPr>
              <w:t>fileName</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64E43" w:rsidRDefault="00864E43" w14:paraId="0BDF0F27" w14:textId="54D05B5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64E43" w:rsidRDefault="00864E43" w14:paraId="0754F030" w14:textId="584CEB40">
            <w:pPr>
              <w:jc w:val="center"/>
              <w:rPr>
                <w:sz w:val="24"/>
                <w:szCs w:val="24"/>
                <w:lang w:eastAsia="en-AU"/>
              </w:rPr>
            </w:pPr>
            <w:r w:rsidRPr="007E54E2">
              <w:rPr>
                <w:sz w:val="24"/>
                <w:szCs w:val="24"/>
                <w:lang w:eastAsia="en-AU"/>
              </w:rPr>
              <w:t>128</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64E43" w:rsidRDefault="00864E43" w14:paraId="5A9F1627" w14:textId="0CE43E4B">
            <w:pPr>
              <w:pStyle w:val="FirstLevelBullet"/>
              <w:numPr>
                <w:ilvl w:val="0"/>
                <w:numId w:val="0"/>
              </w:numPr>
              <w:rPr>
                <w:sz w:val="24"/>
                <w:szCs w:val="24"/>
              </w:rPr>
            </w:pPr>
            <w:r w:rsidRPr="007E54E2">
              <w:rPr>
                <w:sz w:val="24"/>
                <w:szCs w:val="24"/>
                <w:lang w:eastAsia="en-AU"/>
              </w:rPr>
              <w:t xml:space="preserve">Tên file </w:t>
            </w:r>
            <w:r>
              <w:rPr>
                <w:sz w:val="24"/>
                <w:szCs w:val="24"/>
                <w:lang w:eastAsia="en-AU"/>
              </w:rPr>
              <w:t>cấu hình</w:t>
            </w:r>
            <w:r w:rsidRPr="007E54E2">
              <w:rPr>
                <w:sz w:val="24"/>
                <w:szCs w:val="24"/>
                <w:lang w:eastAsia="en-AU"/>
              </w:rPr>
              <w:t xml:space="preserve"> </w:t>
            </w:r>
            <w:r>
              <w:rPr>
                <w:sz w:val="24"/>
                <w:szCs w:val="24"/>
                <w:lang w:eastAsia="en-AU"/>
              </w:rPr>
              <w:t>backup được</w:t>
            </w:r>
            <w:r w:rsidRPr="007E54E2">
              <w:rPr>
                <w:sz w:val="24"/>
                <w:szCs w:val="24"/>
                <w:lang w:eastAsia="en-AU"/>
              </w:rPr>
              <w:t>.</w:t>
            </w:r>
          </w:p>
        </w:tc>
      </w:tr>
      <w:tr w:rsidRPr="007E54E2" w:rsidR="00864E43" w:rsidTr="00883239" w14:paraId="1C04F892" w14:textId="77777777">
        <w:trPr>
          <w:trHeight w:val="255"/>
        </w:trPr>
        <w:tc>
          <w:tcPr>
            <w:tcW w:w="625" w:type="dxa"/>
            <w:tcBorders>
              <w:top w:val="single" w:color="auto" w:sz="4" w:space="0"/>
              <w:left w:val="single" w:color="auto" w:sz="4" w:space="0"/>
              <w:bottom w:val="single" w:color="auto" w:sz="4" w:space="0"/>
              <w:right w:val="single" w:color="auto" w:sz="4" w:space="0"/>
            </w:tcBorders>
            <w:vAlign w:val="center"/>
          </w:tcPr>
          <w:p w:rsidRPr="007E54E2" w:rsidR="00864E43" w:rsidP="00864E43" w:rsidRDefault="00864E43" w14:paraId="3DBFF380" w14:textId="77777777">
            <w:pPr>
              <w:rPr>
                <w:sz w:val="24"/>
                <w:szCs w:val="24"/>
                <w:lang w:eastAsia="en-AU"/>
              </w:rPr>
            </w:pPr>
            <w:r w:rsidRPr="007E54E2">
              <w:rPr>
                <w:sz w:val="24"/>
                <w:szCs w:val="24"/>
                <w:lang w:eastAsia="en-AU"/>
              </w:rPr>
              <w:t>2</w:t>
            </w:r>
          </w:p>
        </w:tc>
        <w:tc>
          <w:tcPr>
            <w:tcW w:w="1780"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64E43" w:rsidRDefault="00864E43" w14:paraId="07ED41B5" w14:textId="1C6EF45D">
            <w:pPr>
              <w:rPr>
                <w:b/>
                <w:bCs/>
                <w:sz w:val="24"/>
                <w:szCs w:val="24"/>
                <w:lang w:eastAsia="en-AU"/>
              </w:rPr>
            </w:pPr>
            <w:r w:rsidRPr="007E54E2">
              <w:rPr>
                <w:sz w:val="24"/>
                <w:szCs w:val="24"/>
              </w:rPr>
              <w:t>md5sum</w:t>
            </w:r>
          </w:p>
        </w:tc>
        <w:tc>
          <w:tcPr>
            <w:tcW w:w="992" w:type="dxa"/>
            <w:tcBorders>
              <w:top w:val="single" w:color="auto" w:sz="4" w:space="0"/>
              <w:left w:val="nil"/>
              <w:bottom w:val="single" w:color="auto" w:sz="4" w:space="0"/>
              <w:right w:val="single" w:color="auto" w:sz="4" w:space="0"/>
            </w:tcBorders>
            <w:shd w:val="clear" w:color="auto" w:fill="auto"/>
            <w:noWrap/>
            <w:vAlign w:val="center"/>
          </w:tcPr>
          <w:p w:rsidRPr="007E54E2" w:rsidR="00864E43" w:rsidP="00864E43" w:rsidRDefault="00864E43" w14:paraId="33FE65D1" w14:textId="33C70987">
            <w:pPr>
              <w:rPr>
                <w:b/>
                <w:bCs/>
                <w:sz w:val="24"/>
                <w:szCs w:val="24"/>
                <w:lang w:eastAsia="en-AU"/>
              </w:rPr>
            </w:pPr>
            <w:r w:rsidRPr="007E54E2">
              <w:rPr>
                <w:sz w:val="24"/>
                <w:szCs w:val="24"/>
                <w:lang w:eastAsia="en-AU"/>
              </w:rPr>
              <w:t>String</w:t>
            </w:r>
          </w:p>
        </w:tc>
        <w:tc>
          <w:tcPr>
            <w:tcW w:w="993" w:type="dxa"/>
            <w:tcBorders>
              <w:top w:val="single" w:color="auto" w:sz="4" w:space="0"/>
              <w:left w:val="single" w:color="auto" w:sz="4" w:space="0"/>
              <w:bottom w:val="single" w:color="auto" w:sz="4" w:space="0"/>
              <w:right w:val="single" w:color="auto" w:sz="4" w:space="0"/>
            </w:tcBorders>
            <w:vAlign w:val="center"/>
          </w:tcPr>
          <w:p w:rsidRPr="007E54E2" w:rsidR="00864E43" w:rsidP="00864E43" w:rsidRDefault="00864E43" w14:paraId="4194CB15" w14:textId="2C306624">
            <w:pPr>
              <w:jc w:val="center"/>
              <w:rPr>
                <w:sz w:val="24"/>
                <w:szCs w:val="24"/>
                <w:lang w:eastAsia="en-AU"/>
              </w:rPr>
            </w:pPr>
            <w:r w:rsidRPr="007E54E2">
              <w:rPr>
                <w:sz w:val="24"/>
                <w:szCs w:val="24"/>
                <w:lang w:eastAsia="en-AU"/>
              </w:rPr>
              <w:t>32</w:t>
            </w:r>
          </w:p>
        </w:tc>
        <w:tc>
          <w:tcPr>
            <w:tcW w:w="4785"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7E54E2" w:rsidR="00864E43" w:rsidP="00864E43" w:rsidRDefault="00864E43" w14:paraId="043FBB66" w14:textId="2B9DB8B4">
            <w:pPr>
              <w:rPr>
                <w:b/>
                <w:bCs/>
                <w:sz w:val="24"/>
                <w:szCs w:val="24"/>
                <w:lang w:eastAsia="en-AU"/>
              </w:rPr>
            </w:pPr>
            <w:r w:rsidRPr="007E54E2">
              <w:rPr>
                <w:sz w:val="24"/>
                <w:szCs w:val="24"/>
              </w:rPr>
              <w:t>Mã MD5 check sum của file để kiểm tra tính toàn vẹn của file trên đường truyền</w:t>
            </w:r>
          </w:p>
        </w:tc>
      </w:tr>
    </w:tbl>
    <w:p w:rsidR="00864E43" w:rsidP="00864E43" w:rsidRDefault="00864E43" w14:paraId="29F749F2" w14:textId="77777777"/>
    <w:p w:rsidR="00864E43" w:rsidP="00864E43" w:rsidRDefault="00864E43" w14:paraId="0EDC8FE0" w14:textId="77777777">
      <w:pPr>
        <w:pStyle w:val="Heading3"/>
      </w:pPr>
      <w:bookmarkStart w:name="_Toc113352820" w:id="253"/>
      <w:r>
        <w:t>Example</w:t>
      </w:r>
      <w:bookmarkEnd w:id="253"/>
    </w:p>
    <w:p w:rsidR="00864E43" w:rsidP="00864E43" w:rsidRDefault="00864E43" w14:paraId="3E883860" w14:textId="77777777">
      <w:pPr>
        <w:rPr>
          <w:b/>
        </w:rPr>
      </w:pPr>
      <w:r>
        <w:rPr>
          <w:b/>
        </w:rPr>
        <w:t>Request:</w:t>
      </w:r>
    </w:p>
    <w:p w:rsidRPr="00960690" w:rsidR="00864E43" w:rsidP="00864E43" w:rsidRDefault="00864E43" w14:paraId="0AE796F7" w14:textId="77777777">
      <w:pPr>
        <w:rPr>
          <w:i/>
          <w:u w:val="single"/>
        </w:rPr>
      </w:pPr>
      <w:r w:rsidRPr="00960690">
        <w:rPr>
          <w:u w:val="single"/>
        </w:rPr>
        <w:t>https://192.168.88.1:9000</w:t>
      </w:r>
      <w:r>
        <w:rPr>
          <w:u w:val="single"/>
        </w:rPr>
        <w:t>/onelinkagent</w:t>
      </w:r>
    </w:p>
    <w:p w:rsidR="00864E43" w:rsidP="00864E43" w:rsidRDefault="00864E43" w14:paraId="71973E45" w14:textId="77777777">
      <w:r>
        <w:t>{</w:t>
      </w:r>
    </w:p>
    <w:p w:rsidR="00864E43" w:rsidP="00864E43" w:rsidRDefault="00864E43" w14:paraId="7C9B4781" w14:textId="65EBE5AF">
      <w:r>
        <w:tab/>
      </w:r>
      <w:r>
        <w:t>"action": "</w:t>
      </w:r>
      <w:r>
        <w:rPr>
          <w:sz w:val="24"/>
          <w:szCs w:val="24"/>
        </w:rPr>
        <w:t>backup</w:t>
      </w:r>
      <w:r w:rsidRPr="00864E43">
        <w:rPr>
          <w:sz w:val="24"/>
          <w:szCs w:val="24"/>
        </w:rPr>
        <w:t>Config</w:t>
      </w:r>
      <w:r>
        <w:t>",</w:t>
      </w:r>
    </w:p>
    <w:p w:rsidR="00864E43" w:rsidP="00864E43" w:rsidRDefault="00864E43" w14:paraId="6C1329F4" w14:textId="77777777">
      <w:r>
        <w:tab/>
      </w:r>
      <w:r>
        <w:t>"requestId": &lt;requestId&gt;</w:t>
      </w:r>
    </w:p>
    <w:p w:rsidR="00864E43" w:rsidP="00864E43" w:rsidRDefault="00864E43" w14:paraId="363D6CDA" w14:textId="77777777">
      <w:r>
        <w:t>}</w:t>
      </w:r>
    </w:p>
    <w:p w:rsidR="00864E43" w:rsidP="00864E43" w:rsidRDefault="00864E43" w14:paraId="6D85C0BB" w14:textId="77777777">
      <w:pPr>
        <w:rPr>
          <w:b/>
        </w:rPr>
      </w:pPr>
      <w:r>
        <w:rPr>
          <w:b/>
        </w:rPr>
        <w:t>Response:</w:t>
      </w:r>
    </w:p>
    <w:p w:rsidR="00864E43" w:rsidP="00864E43" w:rsidRDefault="00864E43" w14:paraId="3F3FC876" w14:textId="77777777">
      <w:r>
        <w:lastRenderedPageBreak/>
        <w:t>{</w:t>
      </w:r>
    </w:p>
    <w:p w:rsidR="00864E43" w:rsidP="00864E43" w:rsidRDefault="00864E43" w14:paraId="0CFA1A88" w14:textId="77777777">
      <w:r>
        <w:tab/>
      </w:r>
      <w:r>
        <w:t>"status": 0,</w:t>
      </w:r>
    </w:p>
    <w:p w:rsidR="00864E43" w:rsidP="00864E43" w:rsidRDefault="00864E43" w14:paraId="71D887B4" w14:textId="77777777">
      <w:r>
        <w:tab/>
      </w:r>
      <w:r>
        <w:t>"message": "Success",</w:t>
      </w:r>
    </w:p>
    <w:p w:rsidR="00864E43" w:rsidP="00864E43" w:rsidRDefault="00864E43" w14:paraId="1ADAFC5A" w14:textId="77777777">
      <w:r>
        <w:tab/>
      </w:r>
      <w:r>
        <w:t>"requestId": &lt;requestId&gt;,</w:t>
      </w:r>
    </w:p>
    <w:p w:rsidR="00864E43" w:rsidP="00864E43" w:rsidRDefault="00864E43" w14:paraId="5E0FDB31" w14:textId="77777777">
      <w:r>
        <w:tab/>
      </w:r>
      <w:r>
        <w:t>"data": {</w:t>
      </w:r>
    </w:p>
    <w:p w:rsidR="00864E43" w:rsidP="00864E43" w:rsidRDefault="00864E43" w14:paraId="2158C01E" w14:textId="6E29668A">
      <w:r>
        <w:tab/>
      </w:r>
      <w:r>
        <w:tab/>
      </w:r>
      <w:r>
        <w:t>"action": "</w:t>
      </w:r>
      <w:r>
        <w:rPr>
          <w:sz w:val="24"/>
          <w:szCs w:val="24"/>
        </w:rPr>
        <w:t>backup</w:t>
      </w:r>
      <w:r w:rsidRPr="00864E43">
        <w:rPr>
          <w:sz w:val="24"/>
          <w:szCs w:val="24"/>
        </w:rPr>
        <w:t>Config</w:t>
      </w:r>
      <w:r>
        <w:t>",</w:t>
      </w:r>
    </w:p>
    <w:p w:rsidR="00864E43" w:rsidP="00864E43" w:rsidRDefault="00864E43" w14:paraId="64CF0627" w14:textId="77777777">
      <w:r>
        <w:tab/>
      </w:r>
      <w:r>
        <w:tab/>
      </w:r>
      <w:r>
        <w:t>"results": [{</w:t>
      </w:r>
    </w:p>
    <w:p w:rsidR="00864E43" w:rsidP="00864E43" w:rsidRDefault="00864E43" w14:paraId="752BFC67" w14:textId="5D8F4EBF">
      <w:r>
        <w:tab/>
      </w:r>
      <w:r>
        <w:tab/>
      </w:r>
      <w:r>
        <w:tab/>
      </w:r>
      <w:r>
        <w:tab/>
      </w:r>
      <w:r>
        <w:t>"fileName": "&lt;database’s file name&gt;",</w:t>
      </w:r>
    </w:p>
    <w:p w:rsidR="00864E43" w:rsidP="00864E43" w:rsidRDefault="00864E43" w14:paraId="2765AD15" w14:textId="33755E1B">
      <w:r>
        <w:tab/>
      </w:r>
      <w:r>
        <w:tab/>
      </w:r>
      <w:r>
        <w:tab/>
      </w:r>
      <w:r>
        <w:tab/>
      </w:r>
      <w:r>
        <w:t>"</w:t>
      </w:r>
      <w:r w:rsidRPr="007E54E2">
        <w:rPr>
          <w:sz w:val="24"/>
          <w:szCs w:val="24"/>
        </w:rPr>
        <w:t>md5sum</w:t>
      </w:r>
      <w:r>
        <w:t>": "&lt;</w:t>
      </w:r>
      <w:r w:rsidRPr="007E54E2">
        <w:rPr>
          <w:sz w:val="24"/>
          <w:szCs w:val="24"/>
        </w:rPr>
        <w:t>md5sum</w:t>
      </w:r>
      <w:r>
        <w:t>&gt;"</w:t>
      </w:r>
    </w:p>
    <w:p w:rsidR="00864E43" w:rsidP="00864E43" w:rsidRDefault="00864E43" w14:paraId="02ADC85D" w14:textId="77777777">
      <w:r>
        <w:tab/>
      </w:r>
      <w:r>
        <w:tab/>
      </w:r>
      <w:r>
        <w:tab/>
      </w:r>
      <w:r>
        <w:t>}</w:t>
      </w:r>
    </w:p>
    <w:p w:rsidR="00864E43" w:rsidP="00864E43" w:rsidRDefault="00864E43" w14:paraId="5FEC4112" w14:textId="77777777">
      <w:r>
        <w:tab/>
      </w:r>
      <w:r>
        <w:tab/>
      </w:r>
      <w:r>
        <w:t>]</w:t>
      </w:r>
    </w:p>
    <w:p w:rsidR="00864E43" w:rsidP="00864E43" w:rsidRDefault="00864E43" w14:paraId="05892C9B" w14:textId="77777777">
      <w:r>
        <w:tab/>
      </w:r>
      <w:r>
        <w:t>}</w:t>
      </w:r>
    </w:p>
    <w:p w:rsidR="00864E43" w:rsidP="00864E43" w:rsidRDefault="00864E43" w14:paraId="7A80F159" w14:textId="77777777">
      <w:r>
        <w:t>}</w:t>
      </w:r>
    </w:p>
    <w:p w:rsidR="00864E43" w:rsidP="00463B1E" w:rsidRDefault="00864E43" w14:paraId="10ADBCCF" w14:textId="77777777"/>
    <w:p w:rsidR="0043581E" w:rsidP="00182D06" w:rsidRDefault="008D7EBC" w14:paraId="33FC1DED" w14:textId="77777777">
      <w:pPr>
        <w:pStyle w:val="Heading1"/>
      </w:pPr>
      <w:bookmarkStart w:name="_Toc113352821" w:id="254"/>
      <w:r>
        <w:lastRenderedPageBreak/>
        <w:t>PHỤ LỤC</w:t>
      </w:r>
      <w:bookmarkEnd w:id="254"/>
    </w:p>
    <w:p w:rsidR="000D6F4D" w:rsidRDefault="00D91905" w14:paraId="6A14D840" w14:textId="68E1AC64">
      <w:pPr>
        <w:pStyle w:val="Heading2"/>
      </w:pPr>
      <w:bookmarkStart w:name="_Ref111450022" w:id="255"/>
      <w:bookmarkStart w:name="_Ref111454193" w:id="256"/>
      <w:bookmarkStart w:name="_Ref111454210" w:id="257"/>
      <w:bookmarkStart w:name="_Toc113352822" w:id="258"/>
      <w:r>
        <w:t>Thông tin mã lỗi</w:t>
      </w:r>
      <w:bookmarkEnd w:id="255"/>
      <w:bookmarkEnd w:id="256"/>
      <w:bookmarkEnd w:id="257"/>
      <w:bookmarkEnd w:id="258"/>
    </w:p>
    <w:tbl>
      <w:tblPr>
        <w:tblStyle w:val="TableGrid"/>
        <w:tblW w:w="9634" w:type="dxa"/>
        <w:tblLook w:val="04A0" w:firstRow="1" w:lastRow="0" w:firstColumn="1" w:lastColumn="0" w:noHBand="0" w:noVBand="1"/>
      </w:tblPr>
      <w:tblGrid>
        <w:gridCol w:w="1617"/>
        <w:gridCol w:w="4048"/>
        <w:gridCol w:w="3969"/>
      </w:tblGrid>
      <w:tr w:rsidRPr="007E54E2" w:rsidR="00C36DD9" w:rsidTr="00F82B7F" w14:paraId="186D1FE9" w14:textId="37595850">
        <w:tc>
          <w:tcPr>
            <w:tcW w:w="1617" w:type="dxa"/>
          </w:tcPr>
          <w:p w:rsidRPr="007E54E2" w:rsidR="00C36DD9" w:rsidP="00D91905" w:rsidRDefault="00C36DD9" w14:paraId="0DE9C044" w14:textId="30D55C25">
            <w:pPr>
              <w:jc w:val="center"/>
              <w:rPr>
                <w:b/>
                <w:bCs/>
                <w:sz w:val="24"/>
                <w:szCs w:val="24"/>
              </w:rPr>
            </w:pPr>
            <w:r w:rsidRPr="007E54E2">
              <w:rPr>
                <w:b/>
                <w:bCs/>
                <w:sz w:val="24"/>
                <w:szCs w:val="24"/>
              </w:rPr>
              <w:t>Mã lỗi (ErrorCode)</w:t>
            </w:r>
          </w:p>
        </w:tc>
        <w:tc>
          <w:tcPr>
            <w:tcW w:w="4048" w:type="dxa"/>
          </w:tcPr>
          <w:p w:rsidRPr="007E54E2" w:rsidR="00C36DD9" w:rsidP="00D91905" w:rsidRDefault="00C36DD9" w14:paraId="5B81AA3F" w14:textId="5854EE0D">
            <w:pPr>
              <w:jc w:val="center"/>
              <w:rPr>
                <w:b/>
                <w:bCs/>
                <w:sz w:val="24"/>
                <w:szCs w:val="24"/>
              </w:rPr>
            </w:pPr>
            <w:r w:rsidRPr="007E54E2">
              <w:rPr>
                <w:b/>
                <w:bCs/>
                <w:sz w:val="24"/>
                <w:szCs w:val="24"/>
              </w:rPr>
              <w:t>Message</w:t>
            </w:r>
          </w:p>
        </w:tc>
        <w:tc>
          <w:tcPr>
            <w:tcW w:w="3969" w:type="dxa"/>
          </w:tcPr>
          <w:p w:rsidRPr="007E54E2" w:rsidR="00C36DD9" w:rsidP="00D91905" w:rsidRDefault="00C36DD9" w14:paraId="799DB80C" w14:textId="4E4DBA78">
            <w:pPr>
              <w:jc w:val="center"/>
              <w:rPr>
                <w:b/>
                <w:bCs/>
                <w:sz w:val="24"/>
                <w:szCs w:val="24"/>
              </w:rPr>
            </w:pPr>
            <w:r w:rsidRPr="007E54E2">
              <w:rPr>
                <w:b/>
                <w:bCs/>
                <w:sz w:val="24"/>
                <w:szCs w:val="24"/>
              </w:rPr>
              <w:t>Mô tả</w:t>
            </w:r>
          </w:p>
        </w:tc>
      </w:tr>
      <w:tr w:rsidRPr="007E54E2" w:rsidR="00C36DD9" w:rsidTr="00C31BC7" w14:paraId="068A7D87" w14:textId="77777777">
        <w:tc>
          <w:tcPr>
            <w:tcW w:w="1617" w:type="dxa"/>
            <w:vAlign w:val="center"/>
          </w:tcPr>
          <w:p w:rsidRPr="007E54E2" w:rsidR="00C36DD9" w:rsidP="00EA335B" w:rsidRDefault="00C36DD9" w14:paraId="12D61C51" w14:textId="36700B03">
            <w:pPr>
              <w:jc w:val="center"/>
              <w:rPr>
                <w:bCs/>
                <w:sz w:val="24"/>
                <w:szCs w:val="24"/>
              </w:rPr>
            </w:pPr>
            <w:r w:rsidRPr="007E54E2">
              <w:rPr>
                <w:bCs/>
                <w:sz w:val="24"/>
                <w:szCs w:val="24"/>
              </w:rPr>
              <w:t>0</w:t>
            </w:r>
          </w:p>
        </w:tc>
        <w:tc>
          <w:tcPr>
            <w:tcW w:w="4048" w:type="dxa"/>
          </w:tcPr>
          <w:p w:rsidRPr="007E54E2" w:rsidR="00C36DD9" w:rsidP="00C31BC7" w:rsidRDefault="00C36DD9" w14:paraId="3B08FBDC" w14:textId="136F8AB0">
            <w:pPr>
              <w:jc w:val="left"/>
              <w:rPr>
                <w:bCs/>
                <w:sz w:val="24"/>
                <w:szCs w:val="24"/>
              </w:rPr>
            </w:pPr>
            <w:r w:rsidRPr="007E54E2">
              <w:rPr>
                <w:bCs/>
                <w:sz w:val="24"/>
                <w:szCs w:val="24"/>
              </w:rPr>
              <w:t>Success</w:t>
            </w:r>
          </w:p>
        </w:tc>
        <w:tc>
          <w:tcPr>
            <w:tcW w:w="3969" w:type="dxa"/>
          </w:tcPr>
          <w:p w:rsidRPr="007E54E2" w:rsidR="00C36DD9" w:rsidP="00D91905" w:rsidRDefault="00C36DD9" w14:paraId="62B2F5BF" w14:textId="77777777">
            <w:pPr>
              <w:jc w:val="center"/>
              <w:rPr>
                <w:bCs/>
                <w:sz w:val="24"/>
                <w:szCs w:val="24"/>
              </w:rPr>
            </w:pPr>
          </w:p>
        </w:tc>
      </w:tr>
      <w:tr w:rsidRPr="007E54E2" w:rsidR="00C36DD9" w:rsidTr="00F82B7F" w14:paraId="6235EC8E" w14:textId="77777777">
        <w:tc>
          <w:tcPr>
            <w:tcW w:w="1617" w:type="dxa"/>
            <w:vAlign w:val="center"/>
          </w:tcPr>
          <w:p w:rsidRPr="007E54E2" w:rsidR="00C36DD9" w:rsidP="00EA335B" w:rsidRDefault="00C36DD9" w14:paraId="630A4896" w14:textId="3F0DAB42">
            <w:pPr>
              <w:jc w:val="center"/>
              <w:rPr>
                <w:bCs/>
                <w:sz w:val="24"/>
                <w:szCs w:val="24"/>
              </w:rPr>
            </w:pPr>
            <w:r w:rsidRPr="007E54E2">
              <w:rPr>
                <w:bCs/>
                <w:sz w:val="24"/>
                <w:szCs w:val="24"/>
              </w:rPr>
              <w:t>1</w:t>
            </w:r>
          </w:p>
        </w:tc>
        <w:tc>
          <w:tcPr>
            <w:tcW w:w="4048" w:type="dxa"/>
          </w:tcPr>
          <w:p w:rsidRPr="007E54E2" w:rsidR="00C36DD9" w:rsidP="007709A1" w:rsidRDefault="00C36DD9" w14:paraId="1C8F8CD1" w14:textId="5460C32E">
            <w:pPr>
              <w:jc w:val="left"/>
              <w:rPr>
                <w:bCs/>
                <w:sz w:val="24"/>
                <w:szCs w:val="24"/>
              </w:rPr>
            </w:pPr>
            <w:r w:rsidRPr="007E54E2">
              <w:rPr>
                <w:bCs/>
                <w:sz w:val="24"/>
                <w:szCs w:val="24"/>
              </w:rPr>
              <w:t>Login Fail: Please enter correct username and password</w:t>
            </w:r>
          </w:p>
        </w:tc>
        <w:tc>
          <w:tcPr>
            <w:tcW w:w="3969" w:type="dxa"/>
          </w:tcPr>
          <w:p w:rsidRPr="007E54E2" w:rsidR="00C36DD9" w:rsidP="00D91905" w:rsidRDefault="00C36DD9" w14:paraId="4A19FE19" w14:textId="77777777">
            <w:pPr>
              <w:jc w:val="center"/>
              <w:rPr>
                <w:bCs/>
                <w:sz w:val="24"/>
                <w:szCs w:val="24"/>
              </w:rPr>
            </w:pPr>
          </w:p>
        </w:tc>
      </w:tr>
      <w:tr w:rsidRPr="007E54E2" w:rsidR="00C36DD9" w:rsidTr="00F82B7F" w14:paraId="462561F0" w14:textId="77777777">
        <w:tc>
          <w:tcPr>
            <w:tcW w:w="1617" w:type="dxa"/>
            <w:vAlign w:val="center"/>
          </w:tcPr>
          <w:p w:rsidRPr="007E54E2" w:rsidR="00C36DD9" w:rsidP="00EA335B" w:rsidRDefault="00C36DD9" w14:paraId="0BA25623" w14:textId="792E9BEF">
            <w:pPr>
              <w:jc w:val="center"/>
              <w:rPr>
                <w:bCs/>
                <w:sz w:val="24"/>
                <w:szCs w:val="24"/>
              </w:rPr>
            </w:pPr>
            <w:r w:rsidRPr="007E54E2">
              <w:rPr>
                <w:bCs/>
                <w:sz w:val="24"/>
                <w:szCs w:val="24"/>
              </w:rPr>
              <w:t>2</w:t>
            </w:r>
          </w:p>
        </w:tc>
        <w:tc>
          <w:tcPr>
            <w:tcW w:w="4048" w:type="dxa"/>
          </w:tcPr>
          <w:p w:rsidRPr="007E54E2" w:rsidR="00C36DD9" w:rsidP="007709A1" w:rsidRDefault="00C36DD9" w14:paraId="6DCF34AF" w14:textId="63606641">
            <w:pPr>
              <w:jc w:val="left"/>
              <w:rPr>
                <w:bCs/>
                <w:sz w:val="24"/>
                <w:szCs w:val="24"/>
              </w:rPr>
            </w:pPr>
            <w:r w:rsidRPr="007E54E2">
              <w:rPr>
                <w:bCs/>
                <w:sz w:val="24"/>
                <w:szCs w:val="24"/>
              </w:rPr>
              <w:t>You have exceeded 3 attempts in 3 minutes. Please try again in 3 minutes</w:t>
            </w:r>
          </w:p>
        </w:tc>
        <w:tc>
          <w:tcPr>
            <w:tcW w:w="3969" w:type="dxa"/>
          </w:tcPr>
          <w:p w:rsidRPr="007E54E2" w:rsidR="00C36DD9" w:rsidP="00D91905" w:rsidRDefault="00C36DD9" w14:paraId="412511B7" w14:textId="77777777">
            <w:pPr>
              <w:jc w:val="center"/>
              <w:rPr>
                <w:bCs/>
                <w:sz w:val="24"/>
                <w:szCs w:val="24"/>
              </w:rPr>
            </w:pPr>
          </w:p>
        </w:tc>
      </w:tr>
      <w:tr w:rsidRPr="007E54E2" w:rsidR="00C36DD9" w:rsidTr="00F82B7F" w14:paraId="5D6E09FB" w14:textId="77777777">
        <w:tc>
          <w:tcPr>
            <w:tcW w:w="1617" w:type="dxa"/>
            <w:vAlign w:val="center"/>
          </w:tcPr>
          <w:p w:rsidRPr="007E54E2" w:rsidR="00C36DD9" w:rsidP="00EA335B" w:rsidRDefault="00C36DD9" w14:paraId="77775E8D" w14:textId="7A2E65A6">
            <w:pPr>
              <w:jc w:val="center"/>
              <w:rPr>
                <w:bCs/>
                <w:sz w:val="24"/>
                <w:szCs w:val="24"/>
              </w:rPr>
            </w:pPr>
            <w:r w:rsidRPr="007E54E2">
              <w:rPr>
                <w:bCs/>
                <w:sz w:val="24"/>
                <w:szCs w:val="24"/>
              </w:rPr>
              <w:t>3</w:t>
            </w:r>
          </w:p>
        </w:tc>
        <w:tc>
          <w:tcPr>
            <w:tcW w:w="4048" w:type="dxa"/>
          </w:tcPr>
          <w:p w:rsidRPr="007E54E2" w:rsidR="00C36DD9" w:rsidP="007709A1" w:rsidRDefault="00C36DD9" w14:paraId="39733046" w14:textId="4C508127">
            <w:pPr>
              <w:jc w:val="left"/>
              <w:rPr>
                <w:bCs/>
                <w:sz w:val="24"/>
                <w:szCs w:val="24"/>
              </w:rPr>
            </w:pPr>
            <w:r w:rsidRPr="007E54E2">
              <w:rPr>
                <w:bCs/>
                <w:sz w:val="24"/>
                <w:szCs w:val="24"/>
              </w:rPr>
              <w:t>This version requires user change the password in the first time login.Please input new password</w:t>
            </w:r>
          </w:p>
        </w:tc>
        <w:tc>
          <w:tcPr>
            <w:tcW w:w="3969" w:type="dxa"/>
          </w:tcPr>
          <w:p w:rsidRPr="007E54E2" w:rsidR="00C36DD9" w:rsidP="00D91905" w:rsidRDefault="00C36DD9" w14:paraId="130FBA62" w14:textId="77777777">
            <w:pPr>
              <w:jc w:val="center"/>
              <w:rPr>
                <w:bCs/>
                <w:sz w:val="24"/>
                <w:szCs w:val="24"/>
              </w:rPr>
            </w:pPr>
          </w:p>
        </w:tc>
      </w:tr>
      <w:tr w:rsidRPr="007E54E2" w:rsidR="00C36DD9" w:rsidTr="00F82B7F" w14:paraId="39CE9F7B" w14:textId="77777777">
        <w:tc>
          <w:tcPr>
            <w:tcW w:w="1617" w:type="dxa"/>
            <w:vAlign w:val="center"/>
          </w:tcPr>
          <w:p w:rsidRPr="007E54E2" w:rsidR="00C36DD9" w:rsidP="00EA335B" w:rsidRDefault="00C36DD9" w14:paraId="3DB75962" w14:textId="1C30D4D9">
            <w:pPr>
              <w:jc w:val="center"/>
              <w:rPr>
                <w:bCs/>
                <w:sz w:val="24"/>
                <w:szCs w:val="24"/>
              </w:rPr>
            </w:pPr>
            <w:r w:rsidRPr="007E54E2">
              <w:rPr>
                <w:bCs/>
                <w:sz w:val="24"/>
                <w:szCs w:val="24"/>
              </w:rPr>
              <w:t>4</w:t>
            </w:r>
          </w:p>
        </w:tc>
        <w:tc>
          <w:tcPr>
            <w:tcW w:w="4048" w:type="dxa"/>
          </w:tcPr>
          <w:p w:rsidRPr="007E54E2" w:rsidR="00C36DD9" w:rsidP="007709A1" w:rsidRDefault="00C36DD9" w14:paraId="3DECD021" w14:textId="03086FC3">
            <w:pPr>
              <w:jc w:val="left"/>
              <w:rPr>
                <w:bCs/>
                <w:sz w:val="24"/>
                <w:szCs w:val="24"/>
              </w:rPr>
            </w:pPr>
            <w:r w:rsidRPr="007E54E2">
              <w:rPr>
                <w:bCs/>
                <w:sz w:val="24"/>
                <w:szCs w:val="24"/>
              </w:rPr>
              <w:t>Request does not allow at this session</w:t>
            </w:r>
          </w:p>
        </w:tc>
        <w:tc>
          <w:tcPr>
            <w:tcW w:w="3969" w:type="dxa"/>
          </w:tcPr>
          <w:p w:rsidRPr="007E54E2" w:rsidR="00C36DD9" w:rsidP="00D91905" w:rsidRDefault="00C36DD9" w14:paraId="40F95F6D" w14:textId="77777777">
            <w:pPr>
              <w:jc w:val="center"/>
              <w:rPr>
                <w:bCs/>
                <w:sz w:val="24"/>
                <w:szCs w:val="24"/>
              </w:rPr>
            </w:pPr>
          </w:p>
        </w:tc>
      </w:tr>
      <w:tr w:rsidRPr="007E54E2" w:rsidR="00C36DD9" w:rsidTr="00F82B7F" w14:paraId="3E428412" w14:textId="77777777">
        <w:tc>
          <w:tcPr>
            <w:tcW w:w="1617" w:type="dxa"/>
            <w:vAlign w:val="center"/>
          </w:tcPr>
          <w:p w:rsidRPr="007E54E2" w:rsidR="00C36DD9" w:rsidP="00EA335B" w:rsidRDefault="00C36DD9" w14:paraId="7226247F" w14:textId="12ED81FB">
            <w:pPr>
              <w:jc w:val="center"/>
              <w:rPr>
                <w:bCs/>
                <w:sz w:val="24"/>
                <w:szCs w:val="24"/>
              </w:rPr>
            </w:pPr>
            <w:r w:rsidRPr="007E54E2">
              <w:rPr>
                <w:bCs/>
                <w:sz w:val="24"/>
                <w:szCs w:val="24"/>
              </w:rPr>
              <w:t>5</w:t>
            </w:r>
          </w:p>
        </w:tc>
        <w:tc>
          <w:tcPr>
            <w:tcW w:w="4048" w:type="dxa"/>
          </w:tcPr>
          <w:p w:rsidRPr="007E54E2" w:rsidR="00C36DD9" w:rsidP="007709A1" w:rsidRDefault="00C36DD9" w14:paraId="3C5300EA" w14:textId="3256BFBC">
            <w:pPr>
              <w:jc w:val="left"/>
              <w:rPr>
                <w:bCs/>
                <w:sz w:val="24"/>
                <w:szCs w:val="24"/>
              </w:rPr>
            </w:pPr>
            <w:r w:rsidRPr="007E54E2">
              <w:rPr>
                <w:bCs/>
                <w:sz w:val="24"/>
                <w:szCs w:val="24"/>
              </w:rPr>
              <w:t>Invalid password. Password need include number, uppercase, lowercase and specific character</w:t>
            </w:r>
          </w:p>
        </w:tc>
        <w:tc>
          <w:tcPr>
            <w:tcW w:w="3969" w:type="dxa"/>
          </w:tcPr>
          <w:p w:rsidRPr="007E54E2" w:rsidR="00C36DD9" w:rsidP="00D91905" w:rsidRDefault="00C36DD9" w14:paraId="5756F6AF" w14:textId="77777777">
            <w:pPr>
              <w:jc w:val="center"/>
              <w:rPr>
                <w:bCs/>
                <w:sz w:val="24"/>
                <w:szCs w:val="24"/>
              </w:rPr>
            </w:pPr>
          </w:p>
        </w:tc>
      </w:tr>
      <w:tr w:rsidRPr="007E54E2" w:rsidR="00C36DD9" w:rsidTr="00F82B7F" w14:paraId="20900A61" w14:textId="77777777">
        <w:tc>
          <w:tcPr>
            <w:tcW w:w="1617" w:type="dxa"/>
            <w:vAlign w:val="center"/>
          </w:tcPr>
          <w:p w:rsidRPr="007E54E2" w:rsidR="00C36DD9" w:rsidP="00EA335B" w:rsidRDefault="00C36DD9" w14:paraId="0626485A" w14:textId="09215DDC">
            <w:pPr>
              <w:jc w:val="center"/>
              <w:rPr>
                <w:bCs/>
                <w:sz w:val="24"/>
                <w:szCs w:val="24"/>
              </w:rPr>
            </w:pPr>
            <w:r w:rsidRPr="007E54E2">
              <w:rPr>
                <w:bCs/>
                <w:sz w:val="24"/>
                <w:szCs w:val="24"/>
              </w:rPr>
              <w:t>6</w:t>
            </w:r>
          </w:p>
        </w:tc>
        <w:tc>
          <w:tcPr>
            <w:tcW w:w="4048" w:type="dxa"/>
          </w:tcPr>
          <w:p w:rsidRPr="007E54E2" w:rsidR="00C36DD9" w:rsidP="007709A1" w:rsidRDefault="00C36DD9" w14:paraId="05B25FBE" w14:textId="4F54EBB4">
            <w:pPr>
              <w:jc w:val="left"/>
              <w:rPr>
                <w:bCs/>
                <w:sz w:val="24"/>
                <w:szCs w:val="24"/>
              </w:rPr>
            </w:pPr>
            <w:r w:rsidRPr="007E54E2">
              <w:rPr>
                <w:bCs/>
                <w:sz w:val="24"/>
                <w:szCs w:val="24"/>
              </w:rPr>
              <w:t>Device is being configured by a different IP. Please login again later.</w:t>
            </w:r>
          </w:p>
        </w:tc>
        <w:tc>
          <w:tcPr>
            <w:tcW w:w="3969" w:type="dxa"/>
          </w:tcPr>
          <w:p w:rsidRPr="007E54E2" w:rsidR="00C36DD9" w:rsidP="00D91905" w:rsidRDefault="00C36DD9" w14:paraId="270FB499" w14:textId="77777777">
            <w:pPr>
              <w:jc w:val="center"/>
              <w:rPr>
                <w:bCs/>
                <w:sz w:val="24"/>
                <w:szCs w:val="24"/>
              </w:rPr>
            </w:pPr>
          </w:p>
        </w:tc>
      </w:tr>
      <w:tr w:rsidRPr="007E54E2" w:rsidR="00C36DD9" w:rsidTr="00F82B7F" w14:paraId="77003C10" w14:textId="77777777">
        <w:tc>
          <w:tcPr>
            <w:tcW w:w="1617" w:type="dxa"/>
            <w:vAlign w:val="center"/>
          </w:tcPr>
          <w:p w:rsidRPr="007E54E2" w:rsidR="00C36DD9" w:rsidP="00EA335B" w:rsidRDefault="00C36DD9" w14:paraId="2D301FB7" w14:textId="25B76FD3">
            <w:pPr>
              <w:jc w:val="center"/>
              <w:rPr>
                <w:bCs/>
                <w:sz w:val="24"/>
                <w:szCs w:val="24"/>
              </w:rPr>
            </w:pPr>
            <w:r w:rsidRPr="007E54E2">
              <w:rPr>
                <w:bCs/>
                <w:sz w:val="24"/>
                <w:szCs w:val="24"/>
              </w:rPr>
              <w:t>7</w:t>
            </w:r>
          </w:p>
        </w:tc>
        <w:tc>
          <w:tcPr>
            <w:tcW w:w="4048" w:type="dxa"/>
          </w:tcPr>
          <w:p w:rsidRPr="007E54E2" w:rsidR="00C36DD9" w:rsidP="007709A1" w:rsidRDefault="00C36DD9" w14:paraId="2A3D813B" w14:textId="4DC5F19B">
            <w:pPr>
              <w:jc w:val="left"/>
              <w:rPr>
                <w:bCs/>
                <w:sz w:val="24"/>
                <w:szCs w:val="24"/>
              </w:rPr>
            </w:pPr>
            <w:r w:rsidRPr="007E54E2">
              <w:rPr>
                <w:bCs/>
                <w:sz w:val="24"/>
                <w:szCs w:val="24"/>
              </w:rPr>
              <w:t>Logout Failed</w:t>
            </w:r>
          </w:p>
        </w:tc>
        <w:tc>
          <w:tcPr>
            <w:tcW w:w="3969" w:type="dxa"/>
          </w:tcPr>
          <w:p w:rsidRPr="007E54E2" w:rsidR="00C36DD9" w:rsidP="00D91905" w:rsidRDefault="00C36DD9" w14:paraId="14936E6E" w14:textId="77777777">
            <w:pPr>
              <w:jc w:val="center"/>
              <w:rPr>
                <w:bCs/>
                <w:sz w:val="24"/>
                <w:szCs w:val="24"/>
              </w:rPr>
            </w:pPr>
          </w:p>
        </w:tc>
      </w:tr>
      <w:tr w:rsidRPr="007E54E2" w:rsidR="0047258A" w:rsidTr="00F82B7F" w14:paraId="6AFB70E3" w14:textId="77777777">
        <w:tc>
          <w:tcPr>
            <w:tcW w:w="1617" w:type="dxa"/>
            <w:vAlign w:val="center"/>
          </w:tcPr>
          <w:p w:rsidRPr="007E54E2" w:rsidR="0047258A" w:rsidP="0047258A" w:rsidRDefault="0047258A" w14:paraId="7B1E4422" w14:textId="37FD4681">
            <w:pPr>
              <w:jc w:val="center"/>
              <w:rPr>
                <w:sz w:val="24"/>
                <w:szCs w:val="24"/>
              </w:rPr>
            </w:pPr>
            <w:r w:rsidRPr="007E54E2">
              <w:rPr>
                <w:sz w:val="24"/>
                <w:szCs w:val="24"/>
              </w:rPr>
              <w:t>8</w:t>
            </w:r>
          </w:p>
        </w:tc>
        <w:tc>
          <w:tcPr>
            <w:tcW w:w="4048" w:type="dxa"/>
          </w:tcPr>
          <w:p w:rsidRPr="007E54E2" w:rsidR="0047258A" w:rsidP="0047258A" w:rsidRDefault="0047258A" w14:paraId="5328C283" w14:textId="3BF08E2F">
            <w:pPr>
              <w:rPr>
                <w:sz w:val="24"/>
                <w:szCs w:val="24"/>
              </w:rPr>
            </w:pPr>
            <w:r w:rsidRPr="007E54E2">
              <w:rPr>
                <w:sz w:val="24"/>
                <w:szCs w:val="24"/>
              </w:rPr>
              <w:t>Invalid Action</w:t>
            </w:r>
          </w:p>
        </w:tc>
        <w:tc>
          <w:tcPr>
            <w:tcW w:w="3969" w:type="dxa"/>
          </w:tcPr>
          <w:p w:rsidRPr="007E54E2" w:rsidR="0047258A" w:rsidP="0047258A" w:rsidRDefault="0047258A" w14:paraId="5DBB06A9" w14:textId="7EC0C2A5">
            <w:pPr>
              <w:rPr>
                <w:sz w:val="24"/>
                <w:szCs w:val="24"/>
              </w:rPr>
            </w:pPr>
            <w:r w:rsidRPr="007E54E2">
              <w:rPr>
                <w:sz w:val="24"/>
                <w:szCs w:val="24"/>
              </w:rPr>
              <w:t>Sai tên action trong request</w:t>
            </w:r>
          </w:p>
        </w:tc>
      </w:tr>
      <w:tr w:rsidRPr="007E54E2" w:rsidR="0047258A" w:rsidTr="00F82B7F" w14:paraId="69FBBD6D" w14:textId="77777777">
        <w:tc>
          <w:tcPr>
            <w:tcW w:w="1617" w:type="dxa"/>
            <w:vAlign w:val="center"/>
          </w:tcPr>
          <w:p w:rsidRPr="007E54E2" w:rsidR="0047258A" w:rsidP="0047258A" w:rsidRDefault="0047258A" w14:paraId="59DCD2AD" w14:textId="5E6C0C26">
            <w:pPr>
              <w:jc w:val="center"/>
              <w:rPr>
                <w:sz w:val="24"/>
                <w:szCs w:val="24"/>
              </w:rPr>
            </w:pPr>
            <w:r w:rsidRPr="007E54E2">
              <w:rPr>
                <w:sz w:val="24"/>
                <w:szCs w:val="24"/>
              </w:rPr>
              <w:t>9</w:t>
            </w:r>
          </w:p>
        </w:tc>
        <w:tc>
          <w:tcPr>
            <w:tcW w:w="4048" w:type="dxa"/>
          </w:tcPr>
          <w:p w:rsidRPr="007E54E2" w:rsidR="0047258A" w:rsidP="0047258A" w:rsidRDefault="0047258A" w14:paraId="078B1B68" w14:textId="21999C59">
            <w:pPr>
              <w:rPr>
                <w:sz w:val="24"/>
                <w:szCs w:val="24"/>
              </w:rPr>
            </w:pPr>
            <w:r w:rsidRPr="007E54E2">
              <w:rPr>
                <w:sz w:val="24"/>
                <w:szCs w:val="24"/>
              </w:rPr>
              <w:t>Miss Request ID</w:t>
            </w:r>
          </w:p>
        </w:tc>
        <w:tc>
          <w:tcPr>
            <w:tcW w:w="3969" w:type="dxa"/>
          </w:tcPr>
          <w:p w:rsidRPr="007E54E2" w:rsidR="0047258A" w:rsidP="0047258A" w:rsidRDefault="0047258A" w14:paraId="7EA70F1D" w14:textId="02EEC7A3">
            <w:pPr>
              <w:rPr>
                <w:sz w:val="24"/>
                <w:szCs w:val="24"/>
              </w:rPr>
            </w:pPr>
            <w:r w:rsidRPr="007E54E2">
              <w:rPr>
                <w:sz w:val="24"/>
                <w:szCs w:val="24"/>
              </w:rPr>
              <w:t>Không có requestId trong payload của request</w:t>
            </w:r>
          </w:p>
        </w:tc>
      </w:tr>
      <w:tr w:rsidRPr="007E54E2" w:rsidR="0047258A" w:rsidTr="00F82B7F" w14:paraId="27609A3A" w14:textId="77777777">
        <w:tc>
          <w:tcPr>
            <w:tcW w:w="1617" w:type="dxa"/>
            <w:vAlign w:val="center"/>
          </w:tcPr>
          <w:p w:rsidRPr="007E54E2" w:rsidR="0047258A" w:rsidP="0047258A" w:rsidRDefault="0047258A" w14:paraId="5AAB9F9B" w14:textId="0C65C505">
            <w:pPr>
              <w:jc w:val="center"/>
              <w:rPr>
                <w:sz w:val="24"/>
                <w:szCs w:val="24"/>
              </w:rPr>
            </w:pPr>
            <w:r w:rsidRPr="007E54E2">
              <w:rPr>
                <w:sz w:val="24"/>
                <w:szCs w:val="24"/>
              </w:rPr>
              <w:t>10</w:t>
            </w:r>
          </w:p>
        </w:tc>
        <w:tc>
          <w:tcPr>
            <w:tcW w:w="4048" w:type="dxa"/>
          </w:tcPr>
          <w:p w:rsidRPr="007E54E2" w:rsidR="0047258A" w:rsidP="0047258A" w:rsidRDefault="0047258A" w14:paraId="0516F652" w14:textId="09535C48">
            <w:pPr>
              <w:rPr>
                <w:sz w:val="24"/>
                <w:szCs w:val="24"/>
              </w:rPr>
            </w:pPr>
            <w:r w:rsidRPr="007E54E2">
              <w:rPr>
                <w:sz w:val="24"/>
                <w:szCs w:val="24"/>
              </w:rPr>
              <w:t>Miss Atrribute</w:t>
            </w:r>
          </w:p>
        </w:tc>
        <w:tc>
          <w:tcPr>
            <w:tcW w:w="3969" w:type="dxa"/>
          </w:tcPr>
          <w:p w:rsidRPr="007E54E2" w:rsidR="0047258A" w:rsidP="0047258A" w:rsidRDefault="0047258A" w14:paraId="5CF468AD" w14:textId="708F3E0A">
            <w:pPr>
              <w:rPr>
                <w:sz w:val="24"/>
                <w:szCs w:val="24"/>
              </w:rPr>
            </w:pPr>
            <w:r w:rsidRPr="007E54E2">
              <w:rPr>
                <w:sz w:val="24"/>
                <w:szCs w:val="24"/>
              </w:rPr>
              <w:t>Thiếu trường tham số trong payload của request</w:t>
            </w:r>
          </w:p>
        </w:tc>
      </w:tr>
      <w:tr w:rsidRPr="007E54E2" w:rsidR="0047258A" w:rsidTr="00F82B7F" w14:paraId="62452BEE" w14:textId="77777777">
        <w:tc>
          <w:tcPr>
            <w:tcW w:w="1617" w:type="dxa"/>
            <w:vAlign w:val="center"/>
          </w:tcPr>
          <w:p w:rsidRPr="007E54E2" w:rsidR="0047258A" w:rsidP="0047258A" w:rsidRDefault="0047258A" w14:paraId="5429D235" w14:textId="48B0140C">
            <w:pPr>
              <w:jc w:val="center"/>
              <w:rPr>
                <w:sz w:val="24"/>
                <w:szCs w:val="24"/>
              </w:rPr>
            </w:pPr>
            <w:r w:rsidRPr="007E54E2">
              <w:rPr>
                <w:sz w:val="24"/>
                <w:szCs w:val="24"/>
              </w:rPr>
              <w:t>11</w:t>
            </w:r>
          </w:p>
        </w:tc>
        <w:tc>
          <w:tcPr>
            <w:tcW w:w="4048" w:type="dxa"/>
          </w:tcPr>
          <w:p w:rsidRPr="007E54E2" w:rsidR="0047258A" w:rsidP="0047258A" w:rsidRDefault="0047258A" w14:paraId="63722773" w14:textId="76301B06">
            <w:pPr>
              <w:rPr>
                <w:sz w:val="24"/>
                <w:szCs w:val="24"/>
              </w:rPr>
            </w:pPr>
            <w:r w:rsidRPr="007E54E2">
              <w:rPr>
                <w:sz w:val="24"/>
                <w:szCs w:val="24"/>
              </w:rPr>
              <w:t>Verify Fail</w:t>
            </w:r>
          </w:p>
        </w:tc>
        <w:tc>
          <w:tcPr>
            <w:tcW w:w="3969" w:type="dxa"/>
          </w:tcPr>
          <w:p w:rsidRPr="007E54E2" w:rsidR="0047258A" w:rsidP="0047258A" w:rsidRDefault="0047258A" w14:paraId="2D604BB5" w14:textId="750B963E">
            <w:pPr>
              <w:rPr>
                <w:sz w:val="24"/>
                <w:szCs w:val="24"/>
              </w:rPr>
            </w:pPr>
            <w:r w:rsidRPr="007E54E2">
              <w:rPr>
                <w:sz w:val="24"/>
                <w:szCs w:val="24"/>
              </w:rPr>
              <w:t>Giá trị của các trường trong các request cấu hình sai định dạng, nằm ngoài dải, quá độ dài</w:t>
            </w:r>
          </w:p>
        </w:tc>
      </w:tr>
      <w:tr w:rsidRPr="007E54E2" w:rsidR="0047258A" w:rsidTr="00F82B7F" w14:paraId="1EA72D08" w14:textId="77777777">
        <w:tc>
          <w:tcPr>
            <w:tcW w:w="1617" w:type="dxa"/>
            <w:vAlign w:val="center"/>
          </w:tcPr>
          <w:p w:rsidRPr="007E54E2" w:rsidR="0047258A" w:rsidP="0047258A" w:rsidRDefault="0047258A" w14:paraId="10F15B2B" w14:textId="16F4F063">
            <w:pPr>
              <w:jc w:val="center"/>
              <w:rPr>
                <w:sz w:val="24"/>
                <w:szCs w:val="24"/>
              </w:rPr>
            </w:pPr>
            <w:r w:rsidRPr="007E54E2">
              <w:rPr>
                <w:sz w:val="24"/>
                <w:szCs w:val="24"/>
              </w:rPr>
              <w:t>12</w:t>
            </w:r>
          </w:p>
        </w:tc>
        <w:tc>
          <w:tcPr>
            <w:tcW w:w="4048" w:type="dxa"/>
          </w:tcPr>
          <w:p w:rsidRPr="007E54E2" w:rsidR="0047258A" w:rsidP="0047258A" w:rsidRDefault="0047258A" w14:paraId="16432976" w14:textId="1F117986">
            <w:pPr>
              <w:rPr>
                <w:sz w:val="24"/>
                <w:szCs w:val="24"/>
              </w:rPr>
            </w:pPr>
            <w:r w:rsidRPr="007E54E2">
              <w:rPr>
                <w:sz w:val="24"/>
                <w:szCs w:val="24"/>
              </w:rPr>
              <w:t>Unknown Error</w:t>
            </w:r>
          </w:p>
        </w:tc>
        <w:tc>
          <w:tcPr>
            <w:tcW w:w="3969" w:type="dxa"/>
          </w:tcPr>
          <w:p w:rsidRPr="007E54E2" w:rsidR="0047258A" w:rsidP="0047258A" w:rsidRDefault="0047258A" w14:paraId="299A471F" w14:textId="685BFACF">
            <w:pPr>
              <w:rPr>
                <w:sz w:val="24"/>
                <w:szCs w:val="24"/>
              </w:rPr>
            </w:pPr>
            <w:r w:rsidRPr="007E54E2">
              <w:rPr>
                <w:sz w:val="24"/>
                <w:szCs w:val="24"/>
              </w:rPr>
              <w:t>Các lỗi không nằm trong những loại trên</w:t>
            </w:r>
          </w:p>
        </w:tc>
      </w:tr>
      <w:tr w:rsidRPr="007E54E2" w:rsidR="00C36DD9" w:rsidTr="00F82B7F" w14:paraId="64A8FD34" w14:textId="77777777">
        <w:tc>
          <w:tcPr>
            <w:tcW w:w="1617" w:type="dxa"/>
            <w:vAlign w:val="center"/>
          </w:tcPr>
          <w:p w:rsidRPr="007E54E2" w:rsidR="00C36DD9" w:rsidP="00EA335B" w:rsidRDefault="00C36DD9" w14:paraId="7A2816C1" w14:textId="097504B2">
            <w:pPr>
              <w:jc w:val="center"/>
              <w:rPr>
                <w:sz w:val="24"/>
                <w:szCs w:val="24"/>
              </w:rPr>
            </w:pPr>
            <w:r w:rsidRPr="007E54E2">
              <w:rPr>
                <w:sz w:val="24"/>
                <w:szCs w:val="24"/>
              </w:rPr>
              <w:t>13</w:t>
            </w:r>
          </w:p>
        </w:tc>
        <w:tc>
          <w:tcPr>
            <w:tcW w:w="4048" w:type="dxa"/>
          </w:tcPr>
          <w:p w:rsidRPr="007E54E2" w:rsidR="00C36DD9" w:rsidP="004A0471" w:rsidRDefault="00C36DD9" w14:paraId="6EFDE225" w14:textId="0E291130">
            <w:pPr>
              <w:rPr>
                <w:sz w:val="24"/>
                <w:szCs w:val="24"/>
              </w:rPr>
            </w:pPr>
            <w:r w:rsidRPr="007E54E2">
              <w:rPr>
                <w:sz w:val="24"/>
                <w:szCs w:val="24"/>
              </w:rPr>
              <w:t>Discovery Failed</w:t>
            </w:r>
          </w:p>
        </w:tc>
        <w:tc>
          <w:tcPr>
            <w:tcW w:w="3969" w:type="dxa"/>
          </w:tcPr>
          <w:p w:rsidRPr="007E54E2" w:rsidR="00C36DD9" w:rsidP="004A0471" w:rsidRDefault="00C36DD9" w14:paraId="1CD9A559" w14:textId="77777777">
            <w:pPr>
              <w:rPr>
                <w:sz w:val="24"/>
                <w:szCs w:val="24"/>
              </w:rPr>
            </w:pPr>
          </w:p>
        </w:tc>
      </w:tr>
      <w:tr w:rsidRPr="007E54E2" w:rsidR="00C36DD9" w:rsidTr="00F82B7F" w14:paraId="34A0C46F" w14:textId="77777777">
        <w:tc>
          <w:tcPr>
            <w:tcW w:w="1617" w:type="dxa"/>
            <w:vAlign w:val="center"/>
          </w:tcPr>
          <w:p w:rsidRPr="007E54E2" w:rsidR="00C36DD9" w:rsidP="00EA335B" w:rsidRDefault="00C36DD9" w14:paraId="2E99F82F" w14:textId="69F37C34">
            <w:pPr>
              <w:jc w:val="center"/>
              <w:rPr>
                <w:sz w:val="24"/>
                <w:szCs w:val="24"/>
              </w:rPr>
            </w:pPr>
            <w:r w:rsidRPr="007E54E2">
              <w:rPr>
                <w:sz w:val="24"/>
                <w:szCs w:val="24"/>
              </w:rPr>
              <w:t>14</w:t>
            </w:r>
          </w:p>
        </w:tc>
        <w:tc>
          <w:tcPr>
            <w:tcW w:w="4048" w:type="dxa"/>
          </w:tcPr>
          <w:p w:rsidRPr="007E54E2" w:rsidR="00C36DD9" w:rsidP="004A0471" w:rsidRDefault="00C36DD9" w14:paraId="63D2E2FC" w14:textId="4884C37B">
            <w:pPr>
              <w:rPr>
                <w:sz w:val="24"/>
                <w:szCs w:val="24"/>
              </w:rPr>
            </w:pPr>
            <w:r w:rsidRPr="007E54E2">
              <w:rPr>
                <w:sz w:val="24"/>
                <w:szCs w:val="24"/>
              </w:rPr>
              <w:t>Open Session Failed</w:t>
            </w:r>
          </w:p>
        </w:tc>
        <w:tc>
          <w:tcPr>
            <w:tcW w:w="3969" w:type="dxa"/>
          </w:tcPr>
          <w:p w:rsidRPr="007E54E2" w:rsidR="00C36DD9" w:rsidP="004A0471" w:rsidRDefault="00C36DD9" w14:paraId="2C5ADB6E" w14:textId="77777777">
            <w:pPr>
              <w:rPr>
                <w:sz w:val="24"/>
                <w:szCs w:val="24"/>
              </w:rPr>
            </w:pPr>
          </w:p>
        </w:tc>
      </w:tr>
      <w:tr w:rsidRPr="007E54E2" w:rsidR="00C36DD9" w:rsidTr="00F82B7F" w14:paraId="1CCA6740" w14:textId="77777777">
        <w:tc>
          <w:tcPr>
            <w:tcW w:w="1617" w:type="dxa"/>
            <w:vAlign w:val="center"/>
          </w:tcPr>
          <w:p w:rsidRPr="007E54E2" w:rsidR="00C36DD9" w:rsidP="00EA335B" w:rsidRDefault="00C36DD9" w14:paraId="506DFFDF" w14:textId="23FE43A4">
            <w:pPr>
              <w:jc w:val="center"/>
              <w:rPr>
                <w:sz w:val="24"/>
                <w:szCs w:val="24"/>
              </w:rPr>
            </w:pPr>
            <w:r w:rsidRPr="007E54E2">
              <w:rPr>
                <w:sz w:val="24"/>
                <w:szCs w:val="24"/>
              </w:rPr>
              <w:t>15</w:t>
            </w:r>
          </w:p>
        </w:tc>
        <w:tc>
          <w:tcPr>
            <w:tcW w:w="4048" w:type="dxa"/>
          </w:tcPr>
          <w:p w:rsidRPr="007E54E2" w:rsidR="00C36DD9" w:rsidP="004A0471" w:rsidRDefault="00C36DD9" w14:paraId="26FDF56A" w14:textId="1CC705B4">
            <w:pPr>
              <w:rPr>
                <w:sz w:val="24"/>
                <w:szCs w:val="24"/>
              </w:rPr>
            </w:pPr>
            <w:r w:rsidRPr="007E54E2">
              <w:rPr>
                <w:sz w:val="24"/>
                <w:szCs w:val="24"/>
              </w:rPr>
              <w:t>Session Timeout</w:t>
            </w:r>
          </w:p>
        </w:tc>
        <w:tc>
          <w:tcPr>
            <w:tcW w:w="3969" w:type="dxa"/>
          </w:tcPr>
          <w:p w:rsidRPr="007E54E2" w:rsidR="00C36DD9" w:rsidP="004A0471" w:rsidRDefault="00C36DD9" w14:paraId="77BCB075" w14:textId="77777777">
            <w:pPr>
              <w:rPr>
                <w:sz w:val="24"/>
                <w:szCs w:val="24"/>
              </w:rPr>
            </w:pPr>
          </w:p>
        </w:tc>
      </w:tr>
      <w:tr w:rsidRPr="007E54E2" w:rsidR="0047258A" w:rsidTr="008531FB" w14:paraId="7C9C492A" w14:textId="77777777">
        <w:tc>
          <w:tcPr>
            <w:tcW w:w="1617" w:type="dxa"/>
          </w:tcPr>
          <w:p w:rsidRPr="007E54E2" w:rsidR="0047258A" w:rsidP="0047258A" w:rsidRDefault="0047258A" w14:paraId="788FA608" w14:textId="3A36504C">
            <w:pPr>
              <w:jc w:val="center"/>
              <w:rPr>
                <w:sz w:val="24"/>
                <w:szCs w:val="24"/>
              </w:rPr>
            </w:pPr>
            <w:r w:rsidRPr="007E54E2">
              <w:rPr>
                <w:sz w:val="24"/>
                <w:szCs w:val="24"/>
              </w:rPr>
              <w:t>16</w:t>
            </w:r>
          </w:p>
        </w:tc>
        <w:tc>
          <w:tcPr>
            <w:tcW w:w="4048" w:type="dxa"/>
          </w:tcPr>
          <w:p w:rsidRPr="007E54E2" w:rsidR="0047258A" w:rsidP="0047258A" w:rsidRDefault="0047258A" w14:paraId="39E1859B" w14:textId="50B35863">
            <w:pPr>
              <w:rPr>
                <w:sz w:val="24"/>
                <w:szCs w:val="24"/>
              </w:rPr>
            </w:pPr>
            <w:r w:rsidRPr="007E54E2">
              <w:rPr>
                <w:sz w:val="24"/>
                <w:szCs w:val="24"/>
              </w:rPr>
              <w:t>Bad Request</w:t>
            </w:r>
          </w:p>
        </w:tc>
        <w:tc>
          <w:tcPr>
            <w:tcW w:w="3969" w:type="dxa"/>
          </w:tcPr>
          <w:p w:rsidRPr="007E54E2" w:rsidR="0047258A" w:rsidP="0047258A" w:rsidRDefault="0047258A" w14:paraId="1BCF5929" w14:textId="0B52B392">
            <w:pPr>
              <w:rPr>
                <w:sz w:val="24"/>
                <w:szCs w:val="24"/>
              </w:rPr>
            </w:pPr>
            <w:r w:rsidRPr="007E54E2">
              <w:rPr>
                <w:sz w:val="24"/>
                <w:szCs w:val="24"/>
              </w:rPr>
              <w:t>Nội dung bản tin không hợp lệ</w:t>
            </w:r>
          </w:p>
        </w:tc>
      </w:tr>
      <w:tr w:rsidRPr="007E54E2" w:rsidR="0047258A" w:rsidTr="008531FB" w14:paraId="1577D08E" w14:textId="77777777">
        <w:tc>
          <w:tcPr>
            <w:tcW w:w="1617" w:type="dxa"/>
          </w:tcPr>
          <w:p w:rsidRPr="007E54E2" w:rsidR="0047258A" w:rsidP="0047258A" w:rsidRDefault="0047258A" w14:paraId="6AC045A1" w14:textId="7EBFA733">
            <w:pPr>
              <w:jc w:val="center"/>
              <w:rPr>
                <w:sz w:val="24"/>
                <w:szCs w:val="24"/>
              </w:rPr>
            </w:pPr>
            <w:r w:rsidRPr="007E54E2">
              <w:rPr>
                <w:sz w:val="24"/>
                <w:szCs w:val="24"/>
              </w:rPr>
              <w:t>17</w:t>
            </w:r>
          </w:p>
        </w:tc>
        <w:tc>
          <w:tcPr>
            <w:tcW w:w="4048" w:type="dxa"/>
          </w:tcPr>
          <w:p w:rsidRPr="007E54E2" w:rsidR="0047258A" w:rsidP="0047258A" w:rsidRDefault="0047258A" w14:paraId="6D3C172A" w14:textId="197E5474">
            <w:pPr>
              <w:rPr>
                <w:sz w:val="24"/>
                <w:szCs w:val="24"/>
              </w:rPr>
            </w:pPr>
            <w:r w:rsidRPr="007E54E2">
              <w:rPr>
                <w:sz w:val="24"/>
                <w:szCs w:val="24"/>
              </w:rPr>
              <w:t>Wrong File</w:t>
            </w:r>
          </w:p>
        </w:tc>
        <w:tc>
          <w:tcPr>
            <w:tcW w:w="3969" w:type="dxa"/>
          </w:tcPr>
          <w:p w:rsidRPr="00316984" w:rsidR="0047258A" w:rsidP="0047258A" w:rsidRDefault="0047258A" w14:paraId="355192C1" w14:textId="1E7AA29C">
            <w:pPr>
              <w:rPr>
                <w:b/>
                <w:sz w:val="24"/>
                <w:szCs w:val="24"/>
              </w:rPr>
            </w:pPr>
            <w:r w:rsidRPr="007E54E2">
              <w:rPr>
                <w:sz w:val="24"/>
                <w:szCs w:val="24"/>
              </w:rPr>
              <w:t>File nhận được không đúng với MD5 check sum</w:t>
            </w:r>
          </w:p>
        </w:tc>
      </w:tr>
    </w:tbl>
    <w:p w:rsidRPr="00D91905" w:rsidR="00D91905" w:rsidP="00D91905" w:rsidRDefault="00D91905" w14:paraId="349F741C" w14:textId="77777777"/>
    <w:p w:rsidR="008367A1" w:rsidP="00032193" w:rsidRDefault="007E4322" w14:paraId="3CB8F035" w14:textId="4578186D">
      <w:pPr>
        <w:pStyle w:val="Heading2"/>
      </w:pPr>
      <w:bookmarkStart w:name="_Ref111450026" w:id="259"/>
      <w:bookmarkStart w:name="_Ref111464326" w:id="260"/>
      <w:bookmarkStart w:name="_Toc113352823" w:id="261"/>
      <w:r>
        <w:lastRenderedPageBreak/>
        <w:t>Status Code của Diagnostic Speedtest, Ping, Trace</w:t>
      </w:r>
      <w:bookmarkEnd w:id="259"/>
      <w:bookmarkEnd w:id="260"/>
      <w:bookmarkEnd w:id="261"/>
    </w:p>
    <w:tbl>
      <w:tblPr>
        <w:tblStyle w:val="TableGrid"/>
        <w:tblW w:w="9540" w:type="dxa"/>
        <w:tblInd w:w="175" w:type="dxa"/>
        <w:tblLook w:val="04A0" w:firstRow="1" w:lastRow="0" w:firstColumn="1" w:lastColumn="0" w:noHBand="0" w:noVBand="1"/>
      </w:tblPr>
      <w:tblGrid>
        <w:gridCol w:w="857"/>
        <w:gridCol w:w="3667"/>
        <w:gridCol w:w="5016"/>
      </w:tblGrid>
      <w:tr w:rsidRPr="007E54E2" w:rsidR="007E4322" w:rsidTr="00BB5FD8" w14:paraId="0014CCB5" w14:textId="77777777">
        <w:tc>
          <w:tcPr>
            <w:tcW w:w="857" w:type="dxa"/>
          </w:tcPr>
          <w:p w:rsidRPr="007E54E2" w:rsidR="007E4322" w:rsidP="000B4FF6" w:rsidRDefault="00C31BC7" w14:paraId="4E84A03F" w14:textId="2C99CA44">
            <w:pPr>
              <w:pStyle w:val="ListParagraph"/>
              <w:ind w:left="0"/>
              <w:rPr>
                <w:b/>
                <w:bCs/>
                <w:sz w:val="24"/>
                <w:szCs w:val="24"/>
              </w:rPr>
            </w:pPr>
            <w:r w:rsidRPr="007E54E2">
              <w:rPr>
                <w:b/>
                <w:bCs/>
                <w:sz w:val="24"/>
                <w:szCs w:val="24"/>
              </w:rPr>
              <w:t>Status</w:t>
            </w:r>
            <w:r w:rsidRPr="007E54E2" w:rsidR="007E4322">
              <w:rPr>
                <w:b/>
                <w:bCs/>
                <w:sz w:val="24"/>
                <w:szCs w:val="24"/>
              </w:rPr>
              <w:t xml:space="preserve"> Code</w:t>
            </w:r>
          </w:p>
        </w:tc>
        <w:tc>
          <w:tcPr>
            <w:tcW w:w="3667" w:type="dxa"/>
          </w:tcPr>
          <w:p w:rsidRPr="007E54E2" w:rsidR="007E4322" w:rsidP="000B4FF6" w:rsidRDefault="007E4322" w14:paraId="51045D2A" w14:textId="77777777">
            <w:pPr>
              <w:pStyle w:val="ListParagraph"/>
              <w:ind w:left="0"/>
              <w:rPr>
                <w:b/>
                <w:bCs/>
                <w:sz w:val="24"/>
                <w:szCs w:val="24"/>
              </w:rPr>
            </w:pPr>
            <w:r w:rsidRPr="007E54E2">
              <w:rPr>
                <w:b/>
                <w:bCs/>
                <w:sz w:val="24"/>
                <w:szCs w:val="24"/>
              </w:rPr>
              <w:t>Mô tả</w:t>
            </w:r>
          </w:p>
        </w:tc>
        <w:tc>
          <w:tcPr>
            <w:tcW w:w="5016" w:type="dxa"/>
          </w:tcPr>
          <w:p w:rsidRPr="007E54E2" w:rsidR="007E4322" w:rsidP="000B4FF6" w:rsidRDefault="007E4322" w14:paraId="2F76EAA7" w14:textId="77777777">
            <w:pPr>
              <w:pStyle w:val="ListParagraph"/>
              <w:ind w:left="0"/>
              <w:rPr>
                <w:b/>
                <w:bCs/>
                <w:sz w:val="24"/>
                <w:szCs w:val="24"/>
              </w:rPr>
            </w:pPr>
            <w:r w:rsidRPr="007E54E2">
              <w:rPr>
                <w:b/>
                <w:bCs/>
                <w:sz w:val="24"/>
                <w:szCs w:val="24"/>
              </w:rPr>
              <w:t>Ý nghĩa</w:t>
            </w:r>
          </w:p>
        </w:tc>
      </w:tr>
      <w:tr w:rsidRPr="007E54E2" w:rsidR="007E4322" w:rsidTr="00BB5FD8" w14:paraId="52F9E0EB" w14:textId="77777777">
        <w:trPr>
          <w:trHeight w:val="213"/>
        </w:trPr>
        <w:tc>
          <w:tcPr>
            <w:tcW w:w="857" w:type="dxa"/>
          </w:tcPr>
          <w:p w:rsidRPr="007E54E2" w:rsidR="007E4322" w:rsidP="000B4FF6" w:rsidRDefault="007E4322" w14:paraId="38FDEC88" w14:textId="77777777">
            <w:pPr>
              <w:pStyle w:val="ListParagraph"/>
              <w:ind w:left="0"/>
              <w:rPr>
                <w:sz w:val="24"/>
                <w:szCs w:val="24"/>
              </w:rPr>
            </w:pPr>
            <w:r w:rsidRPr="007E54E2">
              <w:rPr>
                <w:sz w:val="24"/>
                <w:szCs w:val="24"/>
              </w:rPr>
              <w:t>0</w:t>
            </w:r>
          </w:p>
        </w:tc>
        <w:tc>
          <w:tcPr>
            <w:tcW w:w="3667" w:type="dxa"/>
          </w:tcPr>
          <w:p w:rsidRPr="007E54E2" w:rsidR="007E4322" w:rsidP="000B4FF6" w:rsidRDefault="007E4322" w14:paraId="006800C4" w14:textId="77777777">
            <w:pPr>
              <w:pStyle w:val="ListParagraph"/>
              <w:ind w:left="0"/>
              <w:rPr>
                <w:sz w:val="24"/>
                <w:szCs w:val="24"/>
              </w:rPr>
            </w:pPr>
            <w:r w:rsidRPr="007E54E2">
              <w:rPr>
                <w:sz w:val="24"/>
                <w:szCs w:val="24"/>
              </w:rPr>
              <w:t xml:space="preserve">None </w:t>
            </w:r>
          </w:p>
        </w:tc>
        <w:tc>
          <w:tcPr>
            <w:tcW w:w="5016" w:type="dxa"/>
          </w:tcPr>
          <w:p w:rsidRPr="007E54E2" w:rsidR="007E4322" w:rsidRDefault="007E4322" w14:paraId="30F21AC6" w14:textId="61510D17">
            <w:pPr>
              <w:pStyle w:val="ListParagraph"/>
              <w:ind w:left="0"/>
              <w:rPr>
                <w:sz w:val="24"/>
                <w:szCs w:val="24"/>
              </w:rPr>
            </w:pPr>
            <w:r w:rsidRPr="007E54E2">
              <w:rPr>
                <w:sz w:val="24"/>
                <w:szCs w:val="24"/>
              </w:rPr>
              <w:t xml:space="preserve">Chưa nhận được </w:t>
            </w:r>
            <w:r w:rsidRPr="007E54E2" w:rsidR="00352D66">
              <w:rPr>
                <w:sz w:val="24"/>
                <w:szCs w:val="24"/>
              </w:rPr>
              <w:t>request</w:t>
            </w:r>
          </w:p>
        </w:tc>
      </w:tr>
      <w:tr w:rsidRPr="007E54E2" w:rsidR="007E4322" w:rsidTr="00BB5FD8" w14:paraId="57D368EB" w14:textId="77777777">
        <w:tc>
          <w:tcPr>
            <w:tcW w:w="857" w:type="dxa"/>
          </w:tcPr>
          <w:p w:rsidRPr="007E54E2" w:rsidR="007E4322" w:rsidP="000B4FF6" w:rsidRDefault="007E4322" w14:paraId="57366811" w14:textId="77777777">
            <w:pPr>
              <w:pStyle w:val="ListParagraph"/>
              <w:ind w:left="0"/>
              <w:rPr>
                <w:sz w:val="24"/>
                <w:szCs w:val="24"/>
              </w:rPr>
            </w:pPr>
            <w:r w:rsidRPr="007E54E2">
              <w:rPr>
                <w:sz w:val="24"/>
                <w:szCs w:val="24"/>
              </w:rPr>
              <w:t>1</w:t>
            </w:r>
          </w:p>
        </w:tc>
        <w:tc>
          <w:tcPr>
            <w:tcW w:w="3667" w:type="dxa"/>
          </w:tcPr>
          <w:p w:rsidRPr="007E54E2" w:rsidR="007E4322" w:rsidP="000B4FF6" w:rsidRDefault="007E4322" w14:paraId="5D434611" w14:textId="77777777">
            <w:pPr>
              <w:pStyle w:val="ListParagraph"/>
              <w:ind w:left="0"/>
              <w:rPr>
                <w:sz w:val="24"/>
                <w:szCs w:val="24"/>
              </w:rPr>
            </w:pPr>
            <w:r w:rsidRPr="007E54E2">
              <w:rPr>
                <w:sz w:val="24"/>
                <w:szCs w:val="24"/>
              </w:rPr>
              <w:t>Requested</w:t>
            </w:r>
          </w:p>
        </w:tc>
        <w:tc>
          <w:tcPr>
            <w:tcW w:w="5016" w:type="dxa"/>
          </w:tcPr>
          <w:p w:rsidRPr="007E54E2" w:rsidR="007E4322" w:rsidRDefault="007E4322" w14:paraId="78E3D79C" w14:textId="7D701D18">
            <w:pPr>
              <w:pStyle w:val="ListParagraph"/>
              <w:ind w:left="0"/>
              <w:rPr>
                <w:sz w:val="24"/>
                <w:szCs w:val="24"/>
              </w:rPr>
            </w:pPr>
            <w:r w:rsidRPr="007E54E2">
              <w:rPr>
                <w:sz w:val="24"/>
                <w:szCs w:val="24"/>
              </w:rPr>
              <w:t xml:space="preserve">Nhận </w:t>
            </w:r>
            <w:r w:rsidRPr="007E54E2" w:rsidR="00352D66">
              <w:rPr>
                <w:sz w:val="24"/>
                <w:szCs w:val="24"/>
              </w:rPr>
              <w:t>request</w:t>
            </w:r>
            <w:r w:rsidRPr="007E54E2">
              <w:rPr>
                <w:sz w:val="24"/>
                <w:szCs w:val="24"/>
              </w:rPr>
              <w:t xml:space="preserve"> thành công</w:t>
            </w:r>
          </w:p>
        </w:tc>
      </w:tr>
      <w:tr w:rsidRPr="007E54E2" w:rsidR="007E4322" w:rsidTr="00BB5FD8" w14:paraId="5077589F" w14:textId="77777777">
        <w:tc>
          <w:tcPr>
            <w:tcW w:w="857" w:type="dxa"/>
          </w:tcPr>
          <w:p w:rsidRPr="007E54E2" w:rsidR="007E4322" w:rsidP="000B4FF6" w:rsidRDefault="007E4322" w14:paraId="646CD2EA" w14:textId="77777777">
            <w:pPr>
              <w:pStyle w:val="ListParagraph"/>
              <w:ind w:left="0"/>
              <w:rPr>
                <w:sz w:val="24"/>
                <w:szCs w:val="24"/>
              </w:rPr>
            </w:pPr>
            <w:r w:rsidRPr="007E54E2">
              <w:rPr>
                <w:sz w:val="24"/>
                <w:szCs w:val="24"/>
              </w:rPr>
              <w:t>2</w:t>
            </w:r>
          </w:p>
        </w:tc>
        <w:tc>
          <w:tcPr>
            <w:tcW w:w="3667" w:type="dxa"/>
          </w:tcPr>
          <w:p w:rsidRPr="007E54E2" w:rsidR="007E4322" w:rsidP="000B4FF6" w:rsidRDefault="007E4322" w14:paraId="3DE44927" w14:textId="77777777">
            <w:pPr>
              <w:pStyle w:val="ListParagraph"/>
              <w:ind w:left="0"/>
              <w:rPr>
                <w:sz w:val="24"/>
                <w:szCs w:val="24"/>
              </w:rPr>
            </w:pPr>
            <w:r w:rsidRPr="007E54E2">
              <w:rPr>
                <w:sz w:val="24"/>
                <w:szCs w:val="24"/>
              </w:rPr>
              <w:t>Inprogress</w:t>
            </w:r>
          </w:p>
        </w:tc>
        <w:tc>
          <w:tcPr>
            <w:tcW w:w="5016" w:type="dxa"/>
          </w:tcPr>
          <w:p w:rsidRPr="007E54E2" w:rsidR="007E4322" w:rsidRDefault="007E4322" w14:paraId="79D73774" w14:textId="51191795">
            <w:pPr>
              <w:pStyle w:val="ListParagraph"/>
              <w:ind w:left="0"/>
              <w:rPr>
                <w:sz w:val="24"/>
                <w:szCs w:val="24"/>
              </w:rPr>
            </w:pPr>
            <w:r w:rsidRPr="007E54E2">
              <w:rPr>
                <w:sz w:val="24"/>
                <w:szCs w:val="24"/>
              </w:rPr>
              <w:t xml:space="preserve">Đang thực hiện </w:t>
            </w:r>
          </w:p>
        </w:tc>
      </w:tr>
      <w:tr w:rsidRPr="007E54E2" w:rsidR="007E4322" w:rsidTr="00BB5FD8" w14:paraId="4DC0EB4B" w14:textId="77777777">
        <w:tc>
          <w:tcPr>
            <w:tcW w:w="857" w:type="dxa"/>
          </w:tcPr>
          <w:p w:rsidRPr="007E54E2" w:rsidR="007E4322" w:rsidP="000B4FF6" w:rsidRDefault="007E4322" w14:paraId="0D8FB2CB" w14:textId="77777777">
            <w:pPr>
              <w:pStyle w:val="ListParagraph"/>
              <w:ind w:left="0"/>
              <w:rPr>
                <w:sz w:val="24"/>
                <w:szCs w:val="24"/>
              </w:rPr>
            </w:pPr>
            <w:r w:rsidRPr="007E54E2">
              <w:rPr>
                <w:sz w:val="24"/>
                <w:szCs w:val="24"/>
              </w:rPr>
              <w:t>3</w:t>
            </w:r>
          </w:p>
        </w:tc>
        <w:tc>
          <w:tcPr>
            <w:tcW w:w="3667" w:type="dxa"/>
          </w:tcPr>
          <w:p w:rsidRPr="007E54E2" w:rsidR="007E4322" w:rsidP="000B4FF6" w:rsidRDefault="007E4322" w14:paraId="5CCABFDB" w14:textId="77777777">
            <w:pPr>
              <w:pStyle w:val="ListParagraph"/>
              <w:ind w:left="0"/>
              <w:rPr>
                <w:sz w:val="24"/>
                <w:szCs w:val="24"/>
              </w:rPr>
            </w:pPr>
            <w:r w:rsidRPr="007E54E2">
              <w:rPr>
                <w:sz w:val="24"/>
                <w:szCs w:val="24"/>
              </w:rPr>
              <w:t>Success</w:t>
            </w:r>
          </w:p>
        </w:tc>
        <w:tc>
          <w:tcPr>
            <w:tcW w:w="5016" w:type="dxa"/>
          </w:tcPr>
          <w:p w:rsidRPr="007E54E2" w:rsidR="007E4322" w:rsidRDefault="007E4322" w14:paraId="692F118B" w14:textId="4AAA7E54">
            <w:pPr>
              <w:pStyle w:val="ListParagraph"/>
              <w:ind w:left="0"/>
              <w:rPr>
                <w:sz w:val="24"/>
                <w:szCs w:val="24"/>
              </w:rPr>
            </w:pPr>
            <w:r w:rsidRPr="007E54E2">
              <w:rPr>
                <w:sz w:val="24"/>
                <w:szCs w:val="24"/>
              </w:rPr>
              <w:t>Thực hiện thành công</w:t>
            </w:r>
          </w:p>
        </w:tc>
      </w:tr>
      <w:tr w:rsidRPr="007E54E2" w:rsidR="007E4322" w:rsidTr="00BB5FD8" w14:paraId="5C9FEB3F" w14:textId="77777777">
        <w:tc>
          <w:tcPr>
            <w:tcW w:w="857" w:type="dxa"/>
          </w:tcPr>
          <w:p w:rsidRPr="007E54E2" w:rsidR="007E4322" w:rsidP="000B4FF6" w:rsidRDefault="007E4322" w14:paraId="7D0F885D" w14:textId="77777777">
            <w:pPr>
              <w:pStyle w:val="ListParagraph"/>
              <w:ind w:left="0"/>
              <w:rPr>
                <w:sz w:val="24"/>
                <w:szCs w:val="24"/>
              </w:rPr>
            </w:pPr>
            <w:r w:rsidRPr="007E54E2">
              <w:rPr>
                <w:sz w:val="24"/>
                <w:szCs w:val="24"/>
              </w:rPr>
              <w:t>4</w:t>
            </w:r>
          </w:p>
        </w:tc>
        <w:tc>
          <w:tcPr>
            <w:tcW w:w="3667" w:type="dxa"/>
          </w:tcPr>
          <w:p w:rsidRPr="007E54E2" w:rsidR="007E4322" w:rsidP="000B4FF6" w:rsidRDefault="007E4322" w14:paraId="57EF5C1B" w14:textId="77777777">
            <w:pPr>
              <w:pStyle w:val="ListParagraph"/>
              <w:ind w:left="0"/>
              <w:rPr>
                <w:sz w:val="24"/>
                <w:szCs w:val="24"/>
              </w:rPr>
            </w:pPr>
            <w:r w:rsidRPr="007E54E2">
              <w:rPr>
                <w:sz w:val="24"/>
                <w:szCs w:val="24"/>
              </w:rPr>
              <w:t>Error, Invalid  Interface</w:t>
            </w:r>
          </w:p>
        </w:tc>
        <w:tc>
          <w:tcPr>
            <w:tcW w:w="5016" w:type="dxa"/>
          </w:tcPr>
          <w:p w:rsidRPr="007E54E2" w:rsidR="007E4322" w:rsidP="000B4FF6" w:rsidRDefault="007E4322" w14:paraId="14AD6F9F" w14:textId="77777777">
            <w:pPr>
              <w:pStyle w:val="ListParagraph"/>
              <w:ind w:left="0"/>
              <w:rPr>
                <w:sz w:val="24"/>
                <w:szCs w:val="24"/>
              </w:rPr>
            </w:pPr>
            <w:r w:rsidRPr="007E54E2">
              <w:rPr>
                <w:sz w:val="24"/>
                <w:szCs w:val="24"/>
              </w:rPr>
              <w:t>Interface chưa được tạo</w:t>
            </w:r>
          </w:p>
        </w:tc>
      </w:tr>
      <w:tr w:rsidRPr="007E54E2" w:rsidR="007E4322" w:rsidTr="00BB5FD8" w14:paraId="0E62FE44" w14:textId="77777777">
        <w:tc>
          <w:tcPr>
            <w:tcW w:w="857" w:type="dxa"/>
          </w:tcPr>
          <w:p w:rsidRPr="007E54E2" w:rsidR="007E4322" w:rsidP="000B4FF6" w:rsidRDefault="007E4322" w14:paraId="7E10AA79" w14:textId="77777777">
            <w:pPr>
              <w:pStyle w:val="ListParagraph"/>
              <w:ind w:left="0"/>
              <w:rPr>
                <w:sz w:val="24"/>
                <w:szCs w:val="24"/>
              </w:rPr>
            </w:pPr>
            <w:r w:rsidRPr="007E54E2">
              <w:rPr>
                <w:sz w:val="24"/>
                <w:szCs w:val="24"/>
              </w:rPr>
              <w:t>5</w:t>
            </w:r>
          </w:p>
        </w:tc>
        <w:tc>
          <w:tcPr>
            <w:tcW w:w="3667" w:type="dxa"/>
          </w:tcPr>
          <w:p w:rsidRPr="007E54E2" w:rsidR="007E4322" w:rsidP="000B4FF6" w:rsidRDefault="007E4322" w14:paraId="6068D4F2" w14:textId="77777777">
            <w:pPr>
              <w:pStyle w:val="ListParagraph"/>
              <w:ind w:left="0"/>
              <w:rPr>
                <w:sz w:val="24"/>
                <w:szCs w:val="24"/>
              </w:rPr>
            </w:pPr>
            <w:r w:rsidRPr="007E54E2">
              <w:rPr>
                <w:sz w:val="24"/>
                <w:szCs w:val="24"/>
              </w:rPr>
              <w:t>Error, Interface Down</w:t>
            </w:r>
          </w:p>
        </w:tc>
        <w:tc>
          <w:tcPr>
            <w:tcW w:w="5016" w:type="dxa"/>
          </w:tcPr>
          <w:p w:rsidRPr="007E54E2" w:rsidR="007E4322" w:rsidP="000B4FF6" w:rsidRDefault="007E4322" w14:paraId="30BE44D2" w14:textId="77777777">
            <w:pPr>
              <w:pStyle w:val="ListParagraph"/>
              <w:ind w:left="0"/>
              <w:rPr>
                <w:sz w:val="24"/>
                <w:szCs w:val="24"/>
              </w:rPr>
            </w:pPr>
            <w:r w:rsidRPr="007E54E2">
              <w:rPr>
                <w:sz w:val="24"/>
                <w:szCs w:val="24"/>
              </w:rPr>
              <w:t>wanInterface down</w:t>
            </w:r>
          </w:p>
        </w:tc>
      </w:tr>
      <w:tr w:rsidRPr="007E54E2" w:rsidR="007E4322" w:rsidTr="00BB5FD8" w14:paraId="6B4B40E4" w14:textId="77777777">
        <w:tc>
          <w:tcPr>
            <w:tcW w:w="857" w:type="dxa"/>
          </w:tcPr>
          <w:p w:rsidRPr="007E54E2" w:rsidR="007E4322" w:rsidP="000B4FF6" w:rsidRDefault="007E4322" w14:paraId="06C11F3E" w14:textId="77777777">
            <w:pPr>
              <w:pStyle w:val="ListParagraph"/>
              <w:ind w:left="0"/>
              <w:rPr>
                <w:sz w:val="24"/>
                <w:szCs w:val="24"/>
              </w:rPr>
            </w:pPr>
            <w:r w:rsidRPr="007E54E2">
              <w:rPr>
                <w:sz w:val="24"/>
                <w:szCs w:val="24"/>
              </w:rPr>
              <w:t>6</w:t>
            </w:r>
          </w:p>
        </w:tc>
        <w:tc>
          <w:tcPr>
            <w:tcW w:w="3667" w:type="dxa"/>
          </w:tcPr>
          <w:p w:rsidRPr="007E54E2" w:rsidR="007E4322" w:rsidP="000B4FF6" w:rsidRDefault="007E4322" w14:paraId="39D84B44" w14:textId="77777777">
            <w:pPr>
              <w:pStyle w:val="ListParagraph"/>
              <w:ind w:left="0"/>
              <w:rPr>
                <w:sz w:val="24"/>
                <w:szCs w:val="24"/>
              </w:rPr>
            </w:pPr>
            <w:r w:rsidRPr="007E54E2">
              <w:rPr>
                <w:sz w:val="24"/>
                <w:szCs w:val="24"/>
              </w:rPr>
              <w:t>Error, Cannot resolve host name</w:t>
            </w:r>
          </w:p>
        </w:tc>
        <w:tc>
          <w:tcPr>
            <w:tcW w:w="5016" w:type="dxa"/>
          </w:tcPr>
          <w:p w:rsidRPr="007E54E2" w:rsidR="007E4322" w:rsidP="000B4FF6" w:rsidRDefault="007E4322" w14:paraId="39CC3CF4" w14:textId="77777777">
            <w:pPr>
              <w:pStyle w:val="ListParagraph"/>
              <w:ind w:left="0"/>
              <w:rPr>
                <w:sz w:val="24"/>
                <w:szCs w:val="24"/>
              </w:rPr>
            </w:pPr>
            <w:r w:rsidRPr="007E54E2">
              <w:rPr>
                <w:sz w:val="24"/>
                <w:szCs w:val="24"/>
              </w:rPr>
              <w:t>Không phân giải được địa chỉ DNS</w:t>
            </w:r>
          </w:p>
        </w:tc>
      </w:tr>
      <w:tr w:rsidRPr="007E54E2" w:rsidR="007E4322" w:rsidTr="00BB5FD8" w14:paraId="1822A04D" w14:textId="77777777">
        <w:tc>
          <w:tcPr>
            <w:tcW w:w="857" w:type="dxa"/>
          </w:tcPr>
          <w:p w:rsidRPr="007E54E2" w:rsidR="007E4322" w:rsidP="000B4FF6" w:rsidRDefault="007E4322" w14:paraId="41056C61" w14:textId="77777777">
            <w:pPr>
              <w:pStyle w:val="ListParagraph"/>
              <w:ind w:left="0"/>
              <w:rPr>
                <w:sz w:val="24"/>
                <w:szCs w:val="24"/>
              </w:rPr>
            </w:pPr>
            <w:r w:rsidRPr="007E54E2">
              <w:rPr>
                <w:sz w:val="24"/>
                <w:szCs w:val="24"/>
              </w:rPr>
              <w:t>7</w:t>
            </w:r>
          </w:p>
        </w:tc>
        <w:tc>
          <w:tcPr>
            <w:tcW w:w="3667" w:type="dxa"/>
          </w:tcPr>
          <w:p w:rsidRPr="007E54E2" w:rsidR="007E4322" w:rsidP="000B4FF6" w:rsidRDefault="007E4322" w14:paraId="081BA154" w14:textId="77777777">
            <w:pPr>
              <w:pStyle w:val="ListParagraph"/>
              <w:ind w:left="0"/>
              <w:rPr>
                <w:sz w:val="24"/>
                <w:szCs w:val="24"/>
              </w:rPr>
            </w:pPr>
            <w:r w:rsidRPr="007E54E2">
              <w:rPr>
                <w:sz w:val="24"/>
                <w:szCs w:val="24"/>
              </w:rPr>
              <w:t>Error, No route to host</w:t>
            </w:r>
          </w:p>
        </w:tc>
        <w:tc>
          <w:tcPr>
            <w:tcW w:w="5016" w:type="dxa"/>
          </w:tcPr>
          <w:p w:rsidRPr="007E54E2" w:rsidR="007E4322" w:rsidP="000B4FF6" w:rsidRDefault="007E4322" w14:paraId="2708D00F" w14:textId="77777777">
            <w:pPr>
              <w:pStyle w:val="ListParagraph"/>
              <w:ind w:left="0"/>
              <w:rPr>
                <w:sz w:val="24"/>
                <w:szCs w:val="24"/>
              </w:rPr>
            </w:pPr>
          </w:p>
        </w:tc>
      </w:tr>
      <w:tr w:rsidRPr="007E54E2" w:rsidR="007E4322" w:rsidTr="00BB5FD8" w14:paraId="699855D5" w14:textId="77777777">
        <w:tc>
          <w:tcPr>
            <w:tcW w:w="857" w:type="dxa"/>
          </w:tcPr>
          <w:p w:rsidRPr="007E54E2" w:rsidR="007E4322" w:rsidP="000B4FF6" w:rsidRDefault="007E4322" w14:paraId="036C5D14" w14:textId="77777777">
            <w:pPr>
              <w:pStyle w:val="ListParagraph"/>
              <w:ind w:left="0"/>
              <w:rPr>
                <w:sz w:val="24"/>
                <w:szCs w:val="24"/>
              </w:rPr>
            </w:pPr>
            <w:r w:rsidRPr="007E54E2">
              <w:rPr>
                <w:sz w:val="24"/>
                <w:szCs w:val="24"/>
              </w:rPr>
              <w:t>8</w:t>
            </w:r>
          </w:p>
        </w:tc>
        <w:tc>
          <w:tcPr>
            <w:tcW w:w="3667" w:type="dxa"/>
          </w:tcPr>
          <w:p w:rsidRPr="007E54E2" w:rsidR="007E4322" w:rsidP="000B4FF6" w:rsidRDefault="007E4322" w14:paraId="6F3B7718" w14:textId="77777777">
            <w:pPr>
              <w:pStyle w:val="ListParagraph"/>
              <w:ind w:left="0"/>
              <w:rPr>
                <w:sz w:val="24"/>
                <w:szCs w:val="24"/>
              </w:rPr>
            </w:pPr>
            <w:r w:rsidRPr="007E54E2">
              <w:rPr>
                <w:sz w:val="24"/>
                <w:szCs w:val="24"/>
              </w:rPr>
              <w:t>Error, Timeout</w:t>
            </w:r>
          </w:p>
        </w:tc>
        <w:tc>
          <w:tcPr>
            <w:tcW w:w="5016" w:type="dxa"/>
          </w:tcPr>
          <w:p w:rsidRPr="007E54E2" w:rsidR="007E4322" w:rsidP="000B4FF6" w:rsidRDefault="007E4322" w14:paraId="5754C1B6" w14:textId="77777777">
            <w:pPr>
              <w:pStyle w:val="ListParagraph"/>
              <w:ind w:left="0"/>
              <w:rPr>
                <w:sz w:val="24"/>
                <w:szCs w:val="24"/>
              </w:rPr>
            </w:pPr>
          </w:p>
        </w:tc>
      </w:tr>
      <w:tr w:rsidRPr="007E54E2" w:rsidR="007E4322" w:rsidTr="00BB5FD8" w14:paraId="3FDBF439" w14:textId="77777777">
        <w:tc>
          <w:tcPr>
            <w:tcW w:w="857" w:type="dxa"/>
          </w:tcPr>
          <w:p w:rsidRPr="007E54E2" w:rsidR="007E4322" w:rsidP="000B4FF6" w:rsidRDefault="007E4322" w14:paraId="1421A9BE" w14:textId="77777777">
            <w:pPr>
              <w:pStyle w:val="ListParagraph"/>
              <w:ind w:left="0"/>
              <w:rPr>
                <w:sz w:val="24"/>
                <w:szCs w:val="24"/>
              </w:rPr>
            </w:pPr>
            <w:r w:rsidRPr="007E54E2">
              <w:rPr>
                <w:sz w:val="24"/>
                <w:szCs w:val="24"/>
              </w:rPr>
              <w:t>9</w:t>
            </w:r>
          </w:p>
        </w:tc>
        <w:tc>
          <w:tcPr>
            <w:tcW w:w="3667" w:type="dxa"/>
          </w:tcPr>
          <w:p w:rsidRPr="007E54E2" w:rsidR="007E4322" w:rsidP="000B4FF6" w:rsidRDefault="007E4322" w14:paraId="6A799DEF" w14:textId="77777777">
            <w:pPr>
              <w:pStyle w:val="ListParagraph"/>
              <w:ind w:left="0"/>
              <w:rPr>
                <w:sz w:val="24"/>
                <w:szCs w:val="24"/>
              </w:rPr>
            </w:pPr>
            <w:r w:rsidRPr="007E54E2">
              <w:rPr>
                <w:sz w:val="24"/>
                <w:szCs w:val="24"/>
              </w:rPr>
              <w:t>Error, Init connection failed</w:t>
            </w:r>
          </w:p>
        </w:tc>
        <w:tc>
          <w:tcPr>
            <w:tcW w:w="5016" w:type="dxa"/>
          </w:tcPr>
          <w:p w:rsidRPr="007E54E2" w:rsidR="007E4322" w:rsidRDefault="007E4322" w14:paraId="56ACD7B4" w14:textId="09BD3622">
            <w:pPr>
              <w:pStyle w:val="ListParagraph"/>
              <w:ind w:left="0"/>
              <w:rPr>
                <w:sz w:val="24"/>
                <w:szCs w:val="24"/>
              </w:rPr>
            </w:pPr>
            <w:r w:rsidRPr="007E54E2">
              <w:rPr>
                <w:sz w:val="24"/>
                <w:szCs w:val="24"/>
              </w:rPr>
              <w:t xml:space="preserve">Không kết nối được tới </w:t>
            </w:r>
            <w:r w:rsidRPr="007E54E2" w:rsidR="00352D66">
              <w:rPr>
                <w:sz w:val="24"/>
                <w:szCs w:val="24"/>
              </w:rPr>
              <w:t>server</w:t>
            </w:r>
          </w:p>
        </w:tc>
      </w:tr>
      <w:tr w:rsidRPr="007E54E2" w:rsidR="007E4322" w:rsidTr="00BB5FD8" w14:paraId="3EE1B742" w14:textId="77777777">
        <w:tc>
          <w:tcPr>
            <w:tcW w:w="857" w:type="dxa"/>
          </w:tcPr>
          <w:p w:rsidRPr="007E54E2" w:rsidR="007E4322" w:rsidP="000B4FF6" w:rsidRDefault="007E4322" w14:paraId="743514C2" w14:textId="77777777">
            <w:pPr>
              <w:pStyle w:val="ListParagraph"/>
              <w:ind w:left="0"/>
              <w:rPr>
                <w:sz w:val="24"/>
                <w:szCs w:val="24"/>
              </w:rPr>
            </w:pPr>
            <w:r w:rsidRPr="007E54E2">
              <w:rPr>
                <w:sz w:val="24"/>
                <w:szCs w:val="24"/>
              </w:rPr>
              <w:t>10</w:t>
            </w:r>
          </w:p>
        </w:tc>
        <w:tc>
          <w:tcPr>
            <w:tcW w:w="3667" w:type="dxa"/>
          </w:tcPr>
          <w:p w:rsidRPr="007E54E2" w:rsidR="007E4322" w:rsidP="000B4FF6" w:rsidRDefault="007E4322" w14:paraId="336A3F74" w14:textId="77777777">
            <w:pPr>
              <w:pStyle w:val="ListParagraph"/>
              <w:ind w:left="0"/>
              <w:rPr>
                <w:sz w:val="24"/>
                <w:szCs w:val="24"/>
              </w:rPr>
            </w:pPr>
            <w:r w:rsidRPr="007E54E2">
              <w:rPr>
                <w:sz w:val="24"/>
                <w:szCs w:val="24"/>
              </w:rPr>
              <w:t>Error, No Response</w:t>
            </w:r>
          </w:p>
        </w:tc>
        <w:tc>
          <w:tcPr>
            <w:tcW w:w="5016" w:type="dxa"/>
          </w:tcPr>
          <w:p w:rsidRPr="007E54E2" w:rsidR="007E4322" w:rsidP="000B4FF6" w:rsidRDefault="007E4322" w14:paraId="0E110B0D" w14:textId="77777777">
            <w:pPr>
              <w:pStyle w:val="ListParagraph"/>
              <w:ind w:left="0"/>
              <w:rPr>
                <w:sz w:val="24"/>
                <w:szCs w:val="24"/>
              </w:rPr>
            </w:pPr>
          </w:p>
        </w:tc>
      </w:tr>
      <w:tr w:rsidRPr="007E54E2" w:rsidR="007E4322" w:rsidTr="00BB5FD8" w14:paraId="05543202" w14:textId="77777777">
        <w:tc>
          <w:tcPr>
            <w:tcW w:w="857" w:type="dxa"/>
          </w:tcPr>
          <w:p w:rsidRPr="007E54E2" w:rsidR="007E4322" w:rsidP="000B4FF6" w:rsidRDefault="007E4322" w14:paraId="74402807" w14:textId="77777777">
            <w:pPr>
              <w:pStyle w:val="ListParagraph"/>
              <w:ind w:left="0"/>
              <w:rPr>
                <w:sz w:val="24"/>
                <w:szCs w:val="24"/>
              </w:rPr>
            </w:pPr>
            <w:r w:rsidRPr="007E54E2">
              <w:rPr>
                <w:sz w:val="24"/>
                <w:szCs w:val="24"/>
              </w:rPr>
              <w:t>11</w:t>
            </w:r>
          </w:p>
        </w:tc>
        <w:tc>
          <w:tcPr>
            <w:tcW w:w="3667" w:type="dxa"/>
          </w:tcPr>
          <w:p w:rsidRPr="007E54E2" w:rsidR="007E4322" w:rsidP="000B4FF6" w:rsidRDefault="007E4322" w14:paraId="5C4C9891" w14:textId="77777777">
            <w:pPr>
              <w:pStyle w:val="ListParagraph"/>
              <w:ind w:left="0"/>
              <w:rPr>
                <w:sz w:val="24"/>
                <w:szCs w:val="24"/>
              </w:rPr>
            </w:pPr>
            <w:r w:rsidRPr="007E54E2">
              <w:rPr>
                <w:sz w:val="24"/>
                <w:szCs w:val="24"/>
              </w:rPr>
              <w:t>Error, Transfer Failed</w:t>
            </w:r>
          </w:p>
        </w:tc>
        <w:tc>
          <w:tcPr>
            <w:tcW w:w="5016" w:type="dxa"/>
          </w:tcPr>
          <w:p w:rsidRPr="007E54E2" w:rsidR="007E4322" w:rsidP="000B4FF6" w:rsidRDefault="007E4322" w14:paraId="0185CE9E" w14:textId="77777777">
            <w:pPr>
              <w:pStyle w:val="ListParagraph"/>
              <w:ind w:left="0"/>
              <w:rPr>
                <w:sz w:val="24"/>
                <w:szCs w:val="24"/>
              </w:rPr>
            </w:pPr>
          </w:p>
        </w:tc>
      </w:tr>
      <w:tr w:rsidRPr="007E54E2" w:rsidR="007E4322" w:rsidTr="00BB5FD8" w14:paraId="11A6D22F" w14:textId="77777777">
        <w:tc>
          <w:tcPr>
            <w:tcW w:w="857" w:type="dxa"/>
          </w:tcPr>
          <w:p w:rsidRPr="007E54E2" w:rsidR="007E4322" w:rsidP="000B4FF6" w:rsidRDefault="007E4322" w14:paraId="0A0F2975" w14:textId="77777777">
            <w:pPr>
              <w:pStyle w:val="ListParagraph"/>
              <w:ind w:left="0"/>
              <w:rPr>
                <w:sz w:val="24"/>
                <w:szCs w:val="24"/>
              </w:rPr>
            </w:pPr>
            <w:r w:rsidRPr="007E54E2">
              <w:rPr>
                <w:sz w:val="24"/>
                <w:szCs w:val="24"/>
              </w:rPr>
              <w:t>12</w:t>
            </w:r>
          </w:p>
        </w:tc>
        <w:tc>
          <w:tcPr>
            <w:tcW w:w="3667" w:type="dxa"/>
          </w:tcPr>
          <w:p w:rsidRPr="007E54E2" w:rsidR="007E4322" w:rsidP="000B4FF6" w:rsidRDefault="007E4322" w14:paraId="02B62B5B" w14:textId="77777777">
            <w:pPr>
              <w:pStyle w:val="ListParagraph"/>
              <w:ind w:left="0"/>
              <w:rPr>
                <w:sz w:val="24"/>
                <w:szCs w:val="24"/>
              </w:rPr>
            </w:pPr>
            <w:r w:rsidRPr="007E54E2">
              <w:rPr>
                <w:sz w:val="24"/>
                <w:szCs w:val="24"/>
              </w:rPr>
              <w:t>Error, Internal</w:t>
            </w:r>
          </w:p>
        </w:tc>
        <w:tc>
          <w:tcPr>
            <w:tcW w:w="5016" w:type="dxa"/>
          </w:tcPr>
          <w:p w:rsidRPr="007E54E2" w:rsidR="007E4322" w:rsidP="000B4FF6" w:rsidRDefault="007E4322" w14:paraId="21A9FEF5" w14:textId="77777777">
            <w:pPr>
              <w:pStyle w:val="ListParagraph"/>
              <w:ind w:left="0"/>
              <w:rPr>
                <w:sz w:val="24"/>
                <w:szCs w:val="24"/>
              </w:rPr>
            </w:pPr>
          </w:p>
        </w:tc>
      </w:tr>
      <w:tr w:rsidRPr="007E54E2" w:rsidR="007E4322" w:rsidTr="00BB5FD8" w14:paraId="3E5C97EA" w14:textId="77777777">
        <w:tc>
          <w:tcPr>
            <w:tcW w:w="857" w:type="dxa"/>
          </w:tcPr>
          <w:p w:rsidRPr="007E54E2" w:rsidR="007E4322" w:rsidP="007E4322" w:rsidRDefault="007E4322" w14:paraId="505B3323" w14:textId="7849EA6D">
            <w:pPr>
              <w:pStyle w:val="ListParagraph"/>
              <w:ind w:left="0"/>
              <w:rPr>
                <w:sz w:val="24"/>
                <w:szCs w:val="24"/>
              </w:rPr>
            </w:pPr>
            <w:r w:rsidRPr="007E54E2">
              <w:rPr>
                <w:sz w:val="24"/>
                <w:szCs w:val="24"/>
              </w:rPr>
              <w:t>13</w:t>
            </w:r>
          </w:p>
        </w:tc>
        <w:tc>
          <w:tcPr>
            <w:tcW w:w="3667" w:type="dxa"/>
          </w:tcPr>
          <w:p w:rsidRPr="007E54E2" w:rsidR="007E4322" w:rsidP="007E4322" w:rsidRDefault="007E4322" w14:paraId="55C59F2E" w14:textId="22334F1E">
            <w:pPr>
              <w:pStyle w:val="ListParagraph"/>
              <w:ind w:left="0"/>
              <w:rPr>
                <w:sz w:val="24"/>
                <w:szCs w:val="24"/>
              </w:rPr>
            </w:pPr>
            <w:r w:rsidRPr="007E54E2">
              <w:rPr>
                <w:sz w:val="24"/>
                <w:szCs w:val="24"/>
              </w:rPr>
              <w:t>Error, IP Version</w:t>
            </w:r>
          </w:p>
        </w:tc>
        <w:tc>
          <w:tcPr>
            <w:tcW w:w="5016" w:type="dxa"/>
          </w:tcPr>
          <w:p w:rsidRPr="007E54E2" w:rsidR="007E4322" w:rsidP="007E4322" w:rsidRDefault="007E4322" w14:paraId="19787CE8" w14:textId="256EFAE1">
            <w:pPr>
              <w:pStyle w:val="ListParagraph"/>
              <w:ind w:left="0"/>
              <w:rPr>
                <w:sz w:val="24"/>
                <w:szCs w:val="24"/>
              </w:rPr>
            </w:pPr>
            <w:r w:rsidRPr="007E54E2">
              <w:rPr>
                <w:sz w:val="24"/>
                <w:szCs w:val="24"/>
              </w:rPr>
              <w:t>Đặt sai IP Version</w:t>
            </w:r>
          </w:p>
        </w:tc>
      </w:tr>
      <w:tr w:rsidRPr="007E54E2" w:rsidR="007E4322" w:rsidTr="00BB5FD8" w14:paraId="5D2B2CB8" w14:textId="77777777">
        <w:tc>
          <w:tcPr>
            <w:tcW w:w="857" w:type="dxa"/>
          </w:tcPr>
          <w:p w:rsidRPr="007E54E2" w:rsidR="007E4322" w:rsidP="007E4322" w:rsidRDefault="007E4322" w14:paraId="5E5D0A6C" w14:textId="0F00B3A7">
            <w:pPr>
              <w:pStyle w:val="ListParagraph"/>
              <w:ind w:left="0"/>
              <w:rPr>
                <w:sz w:val="24"/>
                <w:szCs w:val="24"/>
              </w:rPr>
            </w:pPr>
            <w:r w:rsidRPr="007E54E2">
              <w:rPr>
                <w:sz w:val="24"/>
                <w:szCs w:val="24"/>
              </w:rPr>
              <w:t>14</w:t>
            </w:r>
          </w:p>
        </w:tc>
        <w:tc>
          <w:tcPr>
            <w:tcW w:w="3667" w:type="dxa"/>
          </w:tcPr>
          <w:p w:rsidRPr="007E54E2" w:rsidR="007E4322" w:rsidP="007E4322" w:rsidRDefault="007E4322" w14:paraId="3265BAE2" w14:textId="2D9B606F">
            <w:pPr>
              <w:pStyle w:val="ListParagraph"/>
              <w:ind w:left="0"/>
              <w:rPr>
                <w:sz w:val="24"/>
                <w:szCs w:val="24"/>
              </w:rPr>
            </w:pPr>
            <w:r w:rsidRPr="007E54E2">
              <w:rPr>
                <w:sz w:val="24"/>
                <w:szCs w:val="24"/>
              </w:rPr>
              <w:t>Error, IP Version mismatch</w:t>
            </w:r>
          </w:p>
        </w:tc>
        <w:tc>
          <w:tcPr>
            <w:tcW w:w="5016" w:type="dxa"/>
          </w:tcPr>
          <w:p w:rsidRPr="007E54E2" w:rsidR="007E4322" w:rsidP="007E4322" w:rsidRDefault="007E4322" w14:paraId="03BF4E4A" w14:textId="3CCF3BDF">
            <w:pPr>
              <w:pStyle w:val="ListParagraph"/>
              <w:ind w:left="0"/>
              <w:rPr>
                <w:sz w:val="24"/>
                <w:szCs w:val="24"/>
              </w:rPr>
            </w:pPr>
            <w:r w:rsidRPr="007E54E2">
              <w:rPr>
                <w:sz w:val="24"/>
                <w:szCs w:val="24"/>
              </w:rPr>
              <w:t>IP Version không khớp với host (trong trường hợp host được set là IP); hoặc IP Version không khớp với interface được chỉ định</w:t>
            </w:r>
          </w:p>
        </w:tc>
      </w:tr>
    </w:tbl>
    <w:p w:rsidR="0064039B" w:rsidP="0064039B" w:rsidRDefault="0064039B" w14:paraId="1DE3FCBE" w14:textId="77777777"/>
    <w:p w:rsidRPr="006F6877" w:rsidR="0064039B" w:rsidP="0064039B" w:rsidRDefault="0064039B" w14:paraId="4E63D68B" w14:textId="77777777">
      <w:pPr>
        <w:spacing w:before="120"/>
        <w:jc w:val="center"/>
        <w:rPr>
          <w:b/>
          <w:i/>
          <w:szCs w:val="26"/>
        </w:rPr>
      </w:pPr>
      <w:r w:rsidRPr="006F6877">
        <w:rPr>
          <w:b/>
          <w:i/>
          <w:szCs w:val="26"/>
        </w:rPr>
        <w:t>--- Hết tài liệu ---</w:t>
      </w:r>
    </w:p>
    <w:bookmarkEnd w:id="6"/>
    <w:p w:rsidR="00F21B03" w:rsidP="006F0162" w:rsidRDefault="00F21B03" w14:paraId="672A844F" w14:textId="77777777">
      <w:pPr>
        <w:overflowPunct/>
        <w:autoSpaceDE/>
        <w:autoSpaceDN/>
        <w:adjustRightInd/>
        <w:jc w:val="left"/>
        <w:textAlignment w:val="auto"/>
        <w:rPr>
          <w:i/>
          <w:szCs w:val="26"/>
        </w:rPr>
      </w:pPr>
    </w:p>
    <w:sectPr w:rsidR="00F21B03" w:rsidSect="007926D5">
      <w:headerReference w:type="default" r:id="rId23"/>
      <w:footerReference w:type="even" r:id="rId24"/>
      <w:footerReference w:type="default" r:id="rId25"/>
      <w:pgSz w:w="11906" w:h="16838" w:orient="portrait" w:code="9"/>
      <w:pgMar w:top="317" w:right="1411" w:bottom="317" w:left="1260" w:header="562" w:footer="285" w:gutter="0"/>
      <w:cols w:space="720"/>
      <w:docGrid w:linePitch="354"/>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LO" w:author="Luu Thi Oanh" w:date="2022-08-24T17:24:00Z" w:id="175">
    <w:p w:rsidR="002B5459" w:rsidRDefault="002B5459" w14:paraId="6635528D" w14:textId="3DF0194B">
      <w:pPr>
        <w:pStyle w:val="CommentText"/>
      </w:pPr>
      <w:r>
        <w:rPr>
          <w:rStyle w:val="CommentReference"/>
        </w:rPr>
        <w:annotationRef/>
      </w:r>
      <w:r>
        <w:t>Thêm mã lỗi thông báo trùng mật khẩu, không apply</w:t>
      </w:r>
    </w:p>
  </w:comment>
  <w:comment w:initials="NVH" w:author="Nguyen Van Hiep" w:date="2022-08-31T13:39:00Z" w:id="176">
    <w:p w:rsidR="002B5459" w:rsidRDefault="002B5459" w14:paraId="7FC5445A" w14:textId="7D1E2424">
      <w:pPr>
        <w:pStyle w:val="CommentText"/>
      </w:pPr>
      <w:r>
        <w:rPr>
          <w:rStyle w:val="CommentReference"/>
        </w:rPr>
        <w:annotationRef/>
      </w:r>
      <w:r>
        <w:t>case này sẽ phát triển trong bản sau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35528D" w15:done="0"/>
  <w15:commentEx w15:paraId="7FC5445A" w15:paraIdParent="663552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DD6A" w16cex:dateUtc="2022-08-24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5528D" w16cid:durableId="26B0DD6A"/>
  <w16cid:commentId w16cid:paraId="7FC5445A" w16cid:durableId="26C078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459" w:rsidRDefault="002B5459" w14:paraId="4AD0B1F8" w14:textId="77777777">
      <w:r>
        <w:separator/>
      </w:r>
    </w:p>
  </w:endnote>
  <w:endnote w:type="continuationSeparator" w:id="0">
    <w:p w:rsidR="002B5459" w:rsidRDefault="002B5459" w14:paraId="4AB71714" w14:textId="77777777">
      <w:r>
        <w:continuationSeparator/>
      </w:r>
    </w:p>
  </w:endnote>
  <w:endnote w:type="continuationNotice" w:id="1">
    <w:p w:rsidR="002B5459" w:rsidRDefault="002B5459" w14:paraId="4A00F341"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VnArial">
    <w:altName w:val="Courier New"/>
    <w:charset w:val="00"/>
    <w:family w:val="swiss"/>
    <w:pitch w:val="variable"/>
    <w:sig w:usb0="00000007" w:usb1="00000000" w:usb2="00000000" w:usb3="00000000" w:csb0="00000011" w:csb1="00000000"/>
  </w:font>
  <w:font w:name=".VnArialH">
    <w:altName w:val="Courier New"/>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459" w:rsidRDefault="002B5459" w14:paraId="1A908ABC" w14:textId="77777777">
    <w:pPr>
      <w:pStyle w:val="Footer"/>
    </w:pPr>
  </w:p>
  <w:p w:rsidR="002B5459" w:rsidRDefault="002B5459" w14:paraId="339EF2F7" w14:textId="7777777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923" w:type="dxa"/>
      <w:tblInd w:w="-34" w:type="dxa"/>
      <w:tblLayout w:type="fixed"/>
      <w:tblLook w:val="0000" w:firstRow="0" w:lastRow="0" w:firstColumn="0" w:lastColumn="0" w:noHBand="0" w:noVBand="0"/>
    </w:tblPr>
    <w:tblGrid>
      <w:gridCol w:w="1702"/>
      <w:gridCol w:w="708"/>
      <w:gridCol w:w="2030"/>
      <w:gridCol w:w="566"/>
      <w:gridCol w:w="3817"/>
      <w:gridCol w:w="1100"/>
    </w:tblGrid>
    <w:tr w:rsidR="002B5459" w:rsidTr="007E4D20" w14:paraId="7DE6AD06" w14:textId="77777777">
      <w:trPr>
        <w:trHeight w:val="611" w:hRule="exact"/>
      </w:trPr>
      <w:tc>
        <w:tcPr>
          <w:tcW w:w="9923" w:type="dxa"/>
          <w:gridSpan w:val="6"/>
        </w:tcPr>
        <w:tbl>
          <w:tblPr>
            <w:tblW w:w="9923" w:type="dxa"/>
            <w:tblLayout w:type="fixed"/>
            <w:tblLook w:val="0000" w:firstRow="0" w:lastRow="0" w:firstColumn="0" w:lastColumn="0" w:noHBand="0" w:noVBand="0"/>
          </w:tblPr>
          <w:tblGrid>
            <w:gridCol w:w="9923"/>
          </w:tblGrid>
          <w:tr w:rsidRPr="004A77C0" w:rsidR="002B5459" w:rsidTr="007E4D20" w14:paraId="17558A63" w14:textId="77777777">
            <w:trPr>
              <w:trHeight w:val="611" w:hRule="exact"/>
            </w:trPr>
            <w:tc>
              <w:tcPr>
                <w:tcW w:w="9923" w:type="dxa"/>
                <w:vAlign w:val="center"/>
              </w:tcPr>
              <w:p w:rsidRPr="00EA4F84" w:rsidR="002B5459" w:rsidRDefault="002B5459" w14:paraId="77E495D8" w14:textId="21A9C5E3">
                <w:pPr>
                  <w:pStyle w:val="HeaderFooter"/>
                  <w:rPr>
                    <w:sz w:val="24"/>
                  </w:rPr>
                </w:pPr>
                <w:r>
                  <w:rPr>
                    <w:sz w:val="24"/>
                  </w:rPr>
                  <w:t>ĐẶC TẢ YÊU CẦU CHỨC NĂNG MOBILE APP AGENT</w:t>
                </w:r>
              </w:p>
            </w:tc>
          </w:tr>
        </w:tbl>
        <w:p w:rsidRPr="00C73027" w:rsidR="002B5459" w:rsidP="00F21B03" w:rsidRDefault="002B5459" w14:paraId="47AAC8D0" w14:textId="77777777">
          <w:pPr>
            <w:pStyle w:val="HeaderFooter"/>
            <w:rPr>
              <w:rFonts w:ascii=".VnArialH" w:hAnsi=".VnArialH"/>
            </w:rPr>
          </w:pPr>
        </w:p>
      </w:tc>
    </w:tr>
    <w:tr w:rsidR="002B5459" w:rsidTr="00577651" w14:paraId="0EEE85D6" w14:textId="77777777">
      <w:trPr>
        <w:trHeight w:val="626"/>
      </w:trPr>
      <w:tc>
        <w:tcPr>
          <w:tcW w:w="1702" w:type="dxa"/>
          <w:vAlign w:val="center"/>
        </w:tcPr>
        <w:p w:rsidRPr="00EA4F84" w:rsidR="002B5459" w:rsidP="00F21B03" w:rsidRDefault="002B5459" w14:paraId="1588BABD" w14:textId="77777777">
          <w:pPr>
            <w:pStyle w:val="HeaderFooter"/>
            <w:jc w:val="both"/>
            <w:rPr>
              <w:b w:val="0"/>
              <w:szCs w:val="22"/>
            </w:rPr>
          </w:pPr>
          <w:r w:rsidRPr="00EA4F84">
            <w:rPr>
              <w:b w:val="0"/>
              <w:szCs w:val="22"/>
            </w:rPr>
            <mc:AlternateContent>
              <mc:Choice Requires="wps">
                <w:drawing>
                  <wp:anchor distT="0" distB="0" distL="114300" distR="114300" simplePos="0" relativeHeight="251658249" behindDoc="0" locked="0" layoutInCell="0" allowOverlap="1" wp14:anchorId="0D2A9AA0" wp14:editId="367AABE4">
                    <wp:simplePos x="0" y="0"/>
                    <wp:positionH relativeFrom="column">
                      <wp:posOffset>-219075</wp:posOffset>
                    </wp:positionH>
                    <wp:positionV relativeFrom="paragraph">
                      <wp:posOffset>60960</wp:posOffset>
                    </wp:positionV>
                    <wp:extent cx="6420485" cy="0"/>
                    <wp:effectExtent l="0" t="0" r="37465" b="190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20485"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5F05DE7">
                  <v:line id="Straight Connector 102"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7.25pt,4.8pt" to="488.3pt,4.8pt" w14:anchorId="630FF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">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50" behindDoc="0" locked="0" layoutInCell="0" allowOverlap="1" wp14:anchorId="1B211369" wp14:editId="5EF264DB">
                    <wp:simplePos x="0" y="0"/>
                    <wp:positionH relativeFrom="column">
                      <wp:posOffset>-232410</wp:posOffset>
                    </wp:positionH>
                    <wp:positionV relativeFrom="paragraph">
                      <wp:posOffset>369570</wp:posOffset>
                    </wp:positionV>
                    <wp:extent cx="6430010" cy="0"/>
                    <wp:effectExtent l="0" t="0" r="27940" b="190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001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3D516A9">
                  <v:line id="Straight Connector 100" style="position:absolute;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8.3pt,29.1pt" to="488pt,29.1pt" w14:anchorId="6E16C8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">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56" behindDoc="0" locked="0" layoutInCell="0" allowOverlap="1" wp14:anchorId="14140ADD" wp14:editId="5FF189F0">
                    <wp:simplePos x="0" y="0"/>
                    <wp:positionH relativeFrom="column">
                      <wp:posOffset>3029585</wp:posOffset>
                    </wp:positionH>
                    <wp:positionV relativeFrom="paragraph">
                      <wp:posOffset>60960</wp:posOffset>
                    </wp:positionV>
                    <wp:extent cx="635" cy="314325"/>
                    <wp:effectExtent l="0" t="0" r="37465" b="2857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A500E2A">
                  <v:line id="Straight Connector 101"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238.55pt,4.8pt" to="238.6pt,29.55pt" w14:anchorId="44E4EB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">
                    <v:stroke startarrowwidth="narrow" startarrowlength="short" endarrowwidth="narrow" endarrowlength="short"/>
                  </v:line>
                </w:pict>
              </mc:Fallback>
            </mc:AlternateContent>
          </w:r>
          <w:r w:rsidRPr="00EA4F84">
            <w:rPr>
              <w:b w:val="0"/>
              <w:szCs w:val="22"/>
            </w:rPr>
            <w:t>Ấn bản/Edition</w:t>
          </w:r>
        </w:p>
      </w:tc>
      <w:tc>
        <w:tcPr>
          <w:tcW w:w="708" w:type="dxa"/>
        </w:tcPr>
        <w:p w:rsidRPr="00EA4F84" w:rsidR="002B5459" w:rsidP="00577651" w:rsidRDefault="002B5459" w14:paraId="3970AC5E" w14:textId="42FC2CAE">
          <w:pPr>
            <w:pStyle w:val="HeaderFooter"/>
            <w:rPr>
              <w:b w:val="0"/>
              <w:szCs w:val="22"/>
            </w:rPr>
          </w:pPr>
          <w:r>
            <w:rPr>
              <w:b w:val="0"/>
              <w:szCs w:val="22"/>
            </w:rPr>
            <w:t>1.0</w:t>
          </w:r>
        </w:p>
      </w:tc>
      <w:tc>
        <w:tcPr>
          <w:tcW w:w="7513" w:type="dxa"/>
          <w:gridSpan w:val="4"/>
          <w:vAlign w:val="center"/>
        </w:tcPr>
        <w:p w:rsidRPr="00EA4F84" w:rsidR="002B5459" w:rsidP="00F21B03" w:rsidRDefault="002B5459" w14:paraId="32916578" w14:textId="62F01705">
          <w:pPr>
            <w:pStyle w:val="HeaderFooter"/>
            <w:jc w:val="both"/>
            <w:rPr>
              <w:b w:val="0"/>
              <w:szCs w:val="22"/>
            </w:rPr>
          </w:pPr>
          <w:r w:rsidRPr="00EA4F84">
            <w:rPr>
              <w:b w:val="0"/>
              <w:szCs w:val="22"/>
            </w:rPr>
            <mc:AlternateContent>
              <mc:Choice Requires="wps">
                <w:drawing>
                  <wp:anchor distT="0" distB="0" distL="114300" distR="114300" simplePos="0" relativeHeight="251658259" behindDoc="0" locked="0" layoutInCell="0" allowOverlap="1" wp14:anchorId="5045AB3B" wp14:editId="1BC6D79E">
                    <wp:simplePos x="0" y="0"/>
                    <wp:positionH relativeFrom="column">
                      <wp:posOffset>1327785</wp:posOffset>
                    </wp:positionH>
                    <wp:positionV relativeFrom="paragraph">
                      <wp:posOffset>381000</wp:posOffset>
                    </wp:positionV>
                    <wp:extent cx="0" cy="394970"/>
                    <wp:effectExtent l="0" t="0" r="19050" b="241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8E871FC">
                  <v:line id="Straight Connector 6" style="position:absolute;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04.55pt,30pt" to="104.55pt,61.1pt" w14:anchorId="7F568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">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54" behindDoc="0" locked="0" layoutInCell="0" allowOverlap="1" wp14:anchorId="364A926E" wp14:editId="65E04B1E">
                    <wp:simplePos x="0" y="0"/>
                    <wp:positionH relativeFrom="column">
                      <wp:posOffset>1689735</wp:posOffset>
                    </wp:positionH>
                    <wp:positionV relativeFrom="paragraph">
                      <wp:posOffset>372110</wp:posOffset>
                    </wp:positionV>
                    <wp:extent cx="0" cy="394970"/>
                    <wp:effectExtent l="0" t="0" r="19050" b="2413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6BEEA42">
                  <v:line id="Straight Connector 106" style="position:absolute;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33.05pt,29.3pt" to="133.05pt,60.4pt" w14:anchorId="468BA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">
                    <v:stroke startarrowwidth="narrow" startarrowlength="short" endarrowwidth="narrow" endarrowlength="short"/>
                  </v:line>
                </w:pict>
              </mc:Fallback>
            </mc:AlternateContent>
          </w:r>
          <w:r>
            <w:rPr>
              <w:b w:val="0"/>
              <w:szCs w:val="22"/>
            </w:rPr>
            <w:t xml:space="preserve">             05/08/2022</w:t>
          </w:r>
          <w:r w:rsidRPr="00EA4F84">
            <w:rPr>
              <w:b w:val="0"/>
              <w:szCs w:val="22"/>
            </w:rPr>
            <w:t xml:space="preserve">                                        </w:t>
          </w:r>
          <w:r>
            <w:rPr>
              <w:b w:val="0"/>
              <w:szCs w:val="22"/>
            </w:rPr>
            <w:t>Trạng thái / Status</w:t>
          </w:r>
        </w:p>
      </w:tc>
    </w:tr>
    <w:tr w:rsidR="002B5459" w:rsidTr="00F82B7F" w14:paraId="146E4069" w14:textId="77777777">
      <w:trPr>
        <w:trHeight w:val="320"/>
      </w:trPr>
      <w:tc>
        <w:tcPr>
          <w:tcW w:w="4440" w:type="dxa"/>
          <w:gridSpan w:val="3"/>
          <w:vAlign w:val="center"/>
        </w:tcPr>
        <w:p w:rsidRPr="00EA4F84" w:rsidR="002B5459" w:rsidP="00F21B03" w:rsidRDefault="002B5459" w14:paraId="6F912307" w14:textId="77777777">
          <w:pPr>
            <w:pStyle w:val="HeaderFooter"/>
            <w:rPr>
              <w:sz w:val="26"/>
              <w:szCs w:val="26"/>
            </w:rPr>
          </w:pPr>
          <w:r w:rsidRPr="00EA4F84">
            <w:rPr>
              <w:sz w:val="26"/>
              <w:szCs w:val="26"/>
            </w:rPr>
            <mc:AlternateContent>
              <mc:Choice Requires="wps">
                <w:drawing>
                  <wp:anchor distT="0" distB="0" distL="114300" distR="114300" simplePos="0" relativeHeight="251658251" behindDoc="0" locked="0" layoutInCell="0" allowOverlap="1" wp14:anchorId="68AEB0D6" wp14:editId="10C2F403">
                    <wp:simplePos x="0" y="0"/>
                    <wp:positionH relativeFrom="column">
                      <wp:posOffset>981710</wp:posOffset>
                    </wp:positionH>
                    <wp:positionV relativeFrom="paragraph">
                      <wp:posOffset>-336550</wp:posOffset>
                    </wp:positionV>
                    <wp:extent cx="0" cy="323850"/>
                    <wp:effectExtent l="0" t="0" r="19050" b="190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23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66B70B8">
                  <v:line id="Straight Connector 103" style="position:absolute;flip:x;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77.3pt,-26.5pt" to="77.3pt,-1pt" w14:anchorId="443DEA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">
                    <v:stroke startarrowwidth="narrow" startarrowlength="short" endarrowwidth="narrow" endarrowlength="short"/>
                  </v:line>
                </w:pict>
              </mc:Fallback>
            </mc:AlternateContent>
          </w:r>
          <w:r w:rsidRPr="00EA4F84">
            <w:rPr>
              <w:sz w:val="26"/>
              <w:szCs w:val="26"/>
            </w:rPr>
            <mc:AlternateContent>
              <mc:Choice Requires="wps">
                <w:drawing>
                  <wp:anchor distT="0" distB="0" distL="114300" distR="114300" simplePos="0" relativeHeight="251658252" behindDoc="0" locked="0" layoutInCell="0" allowOverlap="1" wp14:anchorId="2217CAA5" wp14:editId="05C5CE39">
                    <wp:simplePos x="0" y="0"/>
                    <wp:positionH relativeFrom="column">
                      <wp:posOffset>1467485</wp:posOffset>
                    </wp:positionH>
                    <wp:positionV relativeFrom="paragraph">
                      <wp:posOffset>-336551</wp:posOffset>
                    </wp:positionV>
                    <wp:extent cx="0" cy="314325"/>
                    <wp:effectExtent l="0" t="0" r="19050" b="28575"/>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43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3FE2BD3D">
                  <v:line id="Straight Connector 104"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15.55pt,-26.5pt" to="115.55pt,-1.75pt" w14:anchorId="5C2C9B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">
                    <v:stroke startarrowwidth="narrow" startarrowlength="short" endarrowwidth="narrow" endarrowlength="short"/>
                  </v:line>
                </w:pict>
              </mc:Fallback>
            </mc:AlternateContent>
          </w:r>
          <w:r w:rsidRPr="00EA4F84">
            <w:rPr>
              <w:sz w:val="26"/>
              <w:szCs w:val="26"/>
            </w:rPr>
            <w:t>VNPT Technology</w:t>
          </w:r>
        </w:p>
      </w:tc>
      <w:tc>
        <w:tcPr>
          <w:tcW w:w="566" w:type="dxa"/>
          <w:vAlign w:val="center"/>
        </w:tcPr>
        <w:p w:rsidRPr="00EA4F84" w:rsidR="002B5459" w:rsidP="00F21B03" w:rsidRDefault="002B5459" w14:paraId="2DF9BDE7" w14:textId="77777777">
          <w:pPr>
            <w:pStyle w:val="HeaderFooter"/>
            <w:rPr>
              <w:sz w:val="26"/>
              <w:szCs w:val="26"/>
            </w:rPr>
          </w:pPr>
        </w:p>
      </w:tc>
      <w:tc>
        <w:tcPr>
          <w:tcW w:w="3817" w:type="dxa"/>
          <w:vAlign w:val="center"/>
        </w:tcPr>
        <w:p w:rsidRPr="00EA4F84" w:rsidR="002B5459" w:rsidP="00F21B03" w:rsidRDefault="002B5459" w14:paraId="60F71238" w14:textId="35F8DEF8">
          <w:pPr>
            <w:pStyle w:val="HeaderFooter"/>
            <w:rPr>
              <w:sz w:val="26"/>
              <w:szCs w:val="26"/>
            </w:rPr>
          </w:pPr>
          <w:r>
            <w:rPr>
              <w:sz w:val="26"/>
              <w:szCs w:val="26"/>
            </w:rPr>
            <w:t>ID Tài liệu</w:t>
          </w:r>
        </w:p>
      </w:tc>
      <w:tc>
        <w:tcPr>
          <w:tcW w:w="1100" w:type="dxa"/>
          <w:vAlign w:val="center"/>
        </w:tcPr>
        <w:p w:rsidRPr="00EA4F84" w:rsidR="002B5459" w:rsidP="00F21B03" w:rsidRDefault="002B5459" w14:paraId="0182DD3E" w14:textId="797BD0E4">
          <w:pPr>
            <w:pStyle w:val="HeaderFooter"/>
            <w:rPr>
              <w:sz w:val="26"/>
              <w:szCs w:val="26"/>
            </w:rPr>
          </w:pPr>
          <w:r w:rsidRPr="00EA4F84">
            <w:rPr>
              <w:b w:val="0"/>
              <w:szCs w:val="22"/>
            </w:rPr>
            <mc:AlternateContent>
              <mc:Choice Requires="wps">
                <w:drawing>
                  <wp:anchor distT="0" distB="0" distL="114300" distR="114300" simplePos="0" relativeHeight="251658255" behindDoc="0" locked="0" layoutInCell="0" allowOverlap="1" wp14:anchorId="10850F9E" wp14:editId="5E3B35C2">
                    <wp:simplePos x="0" y="0"/>
                    <wp:positionH relativeFrom="column">
                      <wp:posOffset>-8890</wp:posOffset>
                    </wp:positionH>
                    <wp:positionV relativeFrom="paragraph">
                      <wp:posOffset>10795</wp:posOffset>
                    </wp:positionV>
                    <wp:extent cx="635" cy="366395"/>
                    <wp:effectExtent l="0" t="0" r="0" b="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1A9DA4C">
                  <v:line id="Straight Connector 107" style="position:absolute;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7pt,.85pt" to="-.65pt,29.7pt" w14:anchorId="24B8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">
                    <v:stroke startarrowwidth="narrow" startarrowlength="short" endarrowwidth="narrow" endarrowlength="short"/>
                  </v:line>
                </w:pict>
              </mc:Fallback>
            </mc:AlternateContent>
          </w:r>
          <w:r w:rsidRPr="00EA4F84">
            <w:rPr>
              <w:bCs/>
              <w:sz w:val="26"/>
              <w:szCs w:val="26"/>
            </w:rPr>
            <w:fldChar w:fldCharType="begin"/>
          </w:r>
          <w:r w:rsidRPr="00EA4F84">
            <w:rPr>
              <w:bCs/>
              <w:sz w:val="26"/>
              <w:szCs w:val="26"/>
            </w:rPr>
            <w:instrText xml:space="preserve"> PAGE  \* Arabic  \* MERGEFORMAT </w:instrText>
          </w:r>
          <w:r w:rsidRPr="00EA4F84">
            <w:rPr>
              <w:bCs/>
              <w:sz w:val="26"/>
              <w:szCs w:val="26"/>
            </w:rPr>
            <w:fldChar w:fldCharType="separate"/>
          </w:r>
          <w:r w:rsidRPr="007A09FC" w:rsidR="007A09FC">
            <w:rPr>
              <w:bCs/>
              <w:szCs w:val="26"/>
            </w:rPr>
            <w:t>28</w:t>
          </w:r>
          <w:r w:rsidRPr="00EA4F84">
            <w:rPr>
              <w:bCs/>
              <w:sz w:val="26"/>
              <w:szCs w:val="26"/>
            </w:rPr>
            <w:fldChar w:fldCharType="end"/>
          </w:r>
          <w:r w:rsidRPr="00EA4F84">
            <w:rPr>
              <w:bCs/>
              <w:sz w:val="26"/>
              <w:szCs w:val="26"/>
            </w:rPr>
            <w:t>/</w:t>
          </w:r>
          <w:r w:rsidRPr="00EA4F84">
            <w:rPr>
              <w:bCs/>
              <w:sz w:val="26"/>
              <w:szCs w:val="26"/>
            </w:rPr>
            <w:fldChar w:fldCharType="begin"/>
          </w:r>
          <w:r w:rsidRPr="00EA4F84">
            <w:rPr>
              <w:bCs/>
              <w:sz w:val="26"/>
              <w:szCs w:val="26"/>
            </w:rPr>
            <w:instrText xml:space="preserve"> NUMPAGES  \* Arabic  \* MERGEFORMAT </w:instrText>
          </w:r>
          <w:r w:rsidRPr="00EA4F84">
            <w:rPr>
              <w:bCs/>
              <w:sz w:val="26"/>
              <w:szCs w:val="26"/>
            </w:rPr>
            <w:fldChar w:fldCharType="separate"/>
          </w:r>
          <w:r w:rsidRPr="007A09FC" w:rsidR="007A09FC">
            <w:rPr>
              <w:bCs/>
              <w:szCs w:val="26"/>
            </w:rPr>
            <w:t>140</w:t>
          </w:r>
          <w:r w:rsidRPr="00EA4F84">
            <w:rPr>
              <w:bCs/>
              <w:sz w:val="26"/>
              <w:szCs w:val="26"/>
            </w:rPr>
            <w:fldChar w:fldCharType="end"/>
          </w:r>
        </w:p>
      </w:tc>
    </w:tr>
  </w:tbl>
  <w:p w:rsidRPr="00F21B03" w:rsidR="002B5459" w:rsidP="00032193" w:rsidRDefault="002B5459" w14:paraId="64A9A80D" w14:textId="077829B8">
    <w:pPr>
      <w:pStyle w:val="Footer"/>
      <w:tabs>
        <w:tab w:val="clear" w:pos="4153"/>
        <w:tab w:val="clear" w:pos="8306"/>
        <w:tab w:val="left" w:pos="7485"/>
      </w:tabs>
    </w:pPr>
    <w:r w:rsidRPr="00EA4F84">
      <w:rPr>
        <w:noProof/>
        <w:sz w:val="24"/>
        <w:lang w:val="en-US" w:eastAsia="en-US"/>
      </w:rPr>
      <mc:AlternateContent>
        <mc:Choice Requires="wps">
          <w:drawing>
            <wp:anchor distT="0" distB="0" distL="114300" distR="114300" simplePos="0" relativeHeight="251658257" behindDoc="0" locked="0" layoutInCell="0" allowOverlap="1" wp14:anchorId="4181DD72" wp14:editId="2E193C27">
              <wp:simplePos x="0" y="0"/>
              <wp:positionH relativeFrom="column">
                <wp:posOffset>-171450</wp:posOffset>
              </wp:positionH>
              <wp:positionV relativeFrom="paragraph">
                <wp:posOffset>-967740</wp:posOffset>
              </wp:positionV>
              <wp:extent cx="6420485" cy="0"/>
              <wp:effectExtent l="0" t="0" r="37465" b="1905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0485"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35E3C6E">
            <v:line id="Straight Connector 99"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13.5pt,-76.2pt" to="492.05pt,-76.2pt" w14:anchorId="7822FE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">
              <v:stroke startarrowwidth="narrow" startarrowlength="short" endarrowwidth="narrow" endarrowlength="short"/>
            </v:line>
          </w:pict>
        </mc:Fallback>
      </mc:AlternateContent>
    </w:r>
    <w:r>
      <w:rPr>
        <w:rFonts w:ascii=".VnArial" w:hAnsi=".VnArial"/>
        <w:noProof/>
        <w:sz w:val="22"/>
        <w:lang w:val="en-US" w:eastAsia="en-US"/>
      </w:rPr>
      <mc:AlternateContent>
        <mc:Choice Requires="wps">
          <w:drawing>
            <wp:anchor distT="0" distB="0" distL="114300" distR="114300" simplePos="0" relativeHeight="251658253" behindDoc="0" locked="0" layoutInCell="0" allowOverlap="1" wp14:anchorId="19256090" wp14:editId="49F63739">
              <wp:simplePos x="0" y="0"/>
              <wp:positionH relativeFrom="margin">
                <wp:posOffset>3075223</wp:posOffset>
              </wp:positionH>
              <wp:positionV relativeFrom="paragraph">
                <wp:posOffset>65377</wp:posOffset>
              </wp:positionV>
              <wp:extent cx="0" cy="620202"/>
              <wp:effectExtent l="0" t="0" r="19050" b="2794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0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C6BAC9A">
            <v:line id="Straight Connector 108"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weight="1pt" from="242.15pt,5.15pt" to="242.15pt,54pt" w14:anchorId="1880B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">
              <v:stroke startarrowwidth="narrow" startarrowlength="short" endarrowwidth="narrow" endarrowlength="short"/>
              <w10:wrap anchorx="margin"/>
            </v:line>
          </w:pict>
        </mc:Fallback>
      </mc:AlternateContent>
    </w:r>
    <w:r>
      <w:rPr>
        <w:b/>
        <w:noProof/>
        <w:sz w:val="20"/>
        <w:lang w:val="en-US" w:eastAsia="en-US"/>
      </w:rPr>
      <mc:AlternateContent>
        <mc:Choice Requires="wps">
          <w:drawing>
            <wp:anchor distT="0" distB="0" distL="114300" distR="114300" simplePos="0" relativeHeight="251658248" behindDoc="0" locked="0" layoutInCell="0" allowOverlap="1" wp14:anchorId="05B1676B" wp14:editId="01D921F5">
              <wp:simplePos x="0" y="0"/>
              <wp:positionH relativeFrom="column">
                <wp:posOffset>-182374</wp:posOffset>
              </wp:positionH>
              <wp:positionV relativeFrom="paragraph">
                <wp:posOffset>57907</wp:posOffset>
              </wp:positionV>
              <wp:extent cx="6423240" cy="0"/>
              <wp:effectExtent l="0" t="0" r="34925" b="190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324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15D3E36">
            <v:line id="Straight Connector 109"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4.35pt,4.55pt" to="491.4pt,4.55pt" w14:anchorId="5F3BEB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">
              <v:stroke startarrowwidth="narrow" startarrowlength="short" endarrowwidth="narrow" endarrowlength="short"/>
            </v:line>
          </w:pict>
        </mc:Fallback>
      </mc:AlternateContent>
    </w:r>
    <w:r w:rsidRPr="004A77C0">
      <w:rPr>
        <w:noProof/>
        <w:sz w:val="24"/>
        <w:szCs w:val="24"/>
        <w:lang w:val="en-US" w:eastAsia="en-US"/>
      </w:rPr>
      <mc:AlternateContent>
        <mc:Choice Requires="wps">
          <w:drawing>
            <wp:anchor distT="0" distB="0" distL="114300" distR="114300" simplePos="0" relativeHeight="251658258" behindDoc="0" locked="0" layoutInCell="0" allowOverlap="1" wp14:anchorId="01F85C52" wp14:editId="2FFA5EA1">
              <wp:simplePos x="0" y="0"/>
              <wp:positionH relativeFrom="column">
                <wp:posOffset>9951888</wp:posOffset>
              </wp:positionH>
              <wp:positionV relativeFrom="paragraph">
                <wp:posOffset>-4185094</wp:posOffset>
              </wp:positionV>
              <wp:extent cx="678180" cy="0"/>
              <wp:effectExtent l="0" t="0" r="26670" b="1905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66DBF56">
            <v:line id="Straight Connector 110" style="position:absolute;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783.6pt,-329.55pt" to="837pt,-329.55pt" w14:anchorId="03175D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">
              <v:stroke startarrowwidth="narrow" startarrowlength="short" endarrowwidth="narrow" endarrowlength="short"/>
            </v:lin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459" w:rsidRDefault="002B5459" w14:paraId="45E8532D" w14:textId="77777777">
      <w:r>
        <w:separator/>
      </w:r>
    </w:p>
  </w:footnote>
  <w:footnote w:type="continuationSeparator" w:id="0">
    <w:p w:rsidR="002B5459" w:rsidRDefault="002B5459" w14:paraId="2F4FE7AA" w14:textId="77777777">
      <w:r>
        <w:continuationSeparator/>
      </w:r>
    </w:p>
  </w:footnote>
  <w:footnote w:type="continuationNotice" w:id="1">
    <w:p w:rsidR="002B5459" w:rsidRDefault="002B5459" w14:paraId="208774D9" w14:textId="77777777">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p w:rsidR="002B5459" w:rsidP="00F21B03" w:rsidRDefault="002B5459" w14:paraId="026C6064" w14:textId="77777777">
    <w:pPr>
      <w:pStyle w:val="Header"/>
      <w:jc w:val="center"/>
    </w:pPr>
    <w:r>
      <w:rPr>
        <w:rFonts w:ascii=".VnArial" w:hAnsi=".VnArial"/>
        <w:noProof/>
        <w:sz w:val="22"/>
        <w:lang w:val="en-US" w:eastAsia="en-US"/>
      </w:rPr>
      <mc:AlternateContent>
        <mc:Choice Requires="wps">
          <w:drawing>
            <wp:anchor distT="0" distB="0" distL="114300" distR="114300" simplePos="0" relativeHeight="251658241" behindDoc="0" locked="0" layoutInCell="0" allowOverlap="1" wp14:anchorId="64DD2B60" wp14:editId="13D5FC50">
              <wp:simplePos x="0" y="0"/>
              <wp:positionH relativeFrom="column">
                <wp:posOffset>-180975</wp:posOffset>
              </wp:positionH>
              <wp:positionV relativeFrom="paragraph">
                <wp:posOffset>5080</wp:posOffset>
              </wp:positionV>
              <wp:extent cx="10160" cy="9944100"/>
              <wp:effectExtent l="0" t="0" r="27940" b="19050"/>
              <wp:wrapNone/>
              <wp:docPr id="9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60" cy="99441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5881B5B1">
            <v:line id="Line 11"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4.25pt,.4pt" to="-13.45pt,783.4pt" w14:anchorId="54BC0A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">
              <v:stroke startarrowwidth="narrow" startarrowlength="short" endarrowwidth="narrow" endarrowlength="short"/>
            </v:line>
          </w:pict>
        </mc:Fallback>
      </mc:AlternateContent>
    </w:r>
    <w:r>
      <w:rPr>
        <w:noProof/>
        <w:sz w:val="20"/>
        <w:lang w:val="en-US" w:eastAsia="en-US"/>
      </w:rPr>
      <mc:AlternateContent>
        <mc:Choice Requires="wps">
          <w:drawing>
            <wp:anchor distT="0" distB="0" distL="114300" distR="114300" simplePos="0" relativeHeight="251658240" behindDoc="0" locked="0" layoutInCell="0" allowOverlap="1" wp14:anchorId="133D34E6" wp14:editId="2E2318FF">
              <wp:simplePos x="0" y="0"/>
              <wp:positionH relativeFrom="column">
                <wp:posOffset>6229349</wp:posOffset>
              </wp:positionH>
              <wp:positionV relativeFrom="paragraph">
                <wp:posOffset>5079</wp:posOffset>
              </wp:positionV>
              <wp:extent cx="19685" cy="9944100"/>
              <wp:effectExtent l="0" t="0" r="37465" b="19050"/>
              <wp:wrapNone/>
              <wp:docPr id="9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85" cy="99441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6855A64">
            <v:line id="Line 2"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490.5pt,.4pt" to="492.05pt,783.4pt" w14:anchorId="709EC1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">
              <v:stroke startarrowwidth="narrow" startarrowlength="short" endarrowwidth="narrow" endarrowlength="short"/>
            </v:line>
          </w:pict>
        </mc:Fallback>
      </mc:AlternateContent>
    </w:r>
    <w:r>
      <w:rPr>
        <w:noProof/>
        <w:lang w:val="en-US" w:eastAsia="en-US"/>
      </w:rPr>
      <w:drawing>
        <wp:anchor distT="0" distB="0" distL="114300" distR="114300" simplePos="0" relativeHeight="251658244" behindDoc="1" locked="0" layoutInCell="1" allowOverlap="1" wp14:anchorId="1382C661" wp14:editId="1B01459E">
          <wp:simplePos x="0" y="0"/>
          <wp:positionH relativeFrom="margin">
            <wp:posOffset>2240280</wp:posOffset>
          </wp:positionH>
          <wp:positionV relativeFrom="margin">
            <wp:posOffset>-655320</wp:posOffset>
          </wp:positionV>
          <wp:extent cx="1689100" cy="307975"/>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9100" cy="307975"/>
                  </a:xfrm>
                  <a:prstGeom prst="rect">
                    <a:avLst/>
                  </a:prstGeom>
                  <a:noFill/>
                  <a:ln>
                    <a:noFill/>
                  </a:ln>
                </pic:spPr>
              </pic:pic>
            </a:graphicData>
          </a:graphic>
        </wp:anchor>
      </w:drawing>
    </w:r>
    <w:r>
      <w:rPr>
        <w:noProof/>
        <w:sz w:val="20"/>
        <w:lang w:val="en-US" w:eastAsia="en-US"/>
      </w:rPr>
      <mc:AlternateContent>
        <mc:Choice Requires="wps">
          <w:drawing>
            <wp:anchor distT="0" distB="0" distL="114300" distR="114300" simplePos="0" relativeHeight="251658243" behindDoc="0" locked="0" layoutInCell="0" allowOverlap="1" wp14:anchorId="1AD871BA" wp14:editId="7C8FB04D">
              <wp:simplePos x="0" y="0"/>
              <wp:positionH relativeFrom="margin">
                <wp:posOffset>3078253</wp:posOffset>
              </wp:positionH>
              <wp:positionV relativeFrom="paragraph">
                <wp:posOffset>-455623</wp:posOffset>
              </wp:positionV>
              <wp:extent cx="635" cy="457835"/>
              <wp:effectExtent l="0" t="0" r="37465" b="18415"/>
              <wp:wrapNone/>
              <wp:docPr id="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20C4874C">
            <v:line id="Line 14" style="position:absolute;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weight="1pt" from="242.4pt,-35.9pt" to="242.45pt,.15pt" w14:anchorId="151D74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">
              <v:stroke startarrowwidth="narrow" startarrowlength="short" endarrowwidth="narrow" endarrowlength="short"/>
              <w10:wrap anchorx="margin"/>
            </v:line>
          </w:pict>
        </mc:Fallback>
      </mc:AlternateContent>
    </w:r>
    <w:r>
      <w:rPr>
        <w:noProof/>
        <w:sz w:val="20"/>
        <w:lang w:val="en-US" w:eastAsia="en-US"/>
      </w:rPr>
      <mc:AlternateContent>
        <mc:Choice Requires="wps">
          <w:drawing>
            <wp:anchor distT="0" distB="0" distL="114300" distR="114300" simplePos="0" relativeHeight="251658242" behindDoc="0" locked="0" layoutInCell="0" allowOverlap="1" wp14:anchorId="2F6B81F8" wp14:editId="4A65D4A5">
              <wp:simplePos x="0" y="0"/>
              <wp:positionH relativeFrom="column">
                <wp:posOffset>-167640</wp:posOffset>
              </wp:positionH>
              <wp:positionV relativeFrom="paragraph">
                <wp:posOffset>6350</wp:posOffset>
              </wp:positionV>
              <wp:extent cx="6401435" cy="635"/>
              <wp:effectExtent l="0" t="0" r="0" b="0"/>
              <wp:wrapNone/>
              <wp:docPr id="9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62036AC7">
            <v:line id="Line 12"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13.2pt,.5pt" to="490.85pt,.55pt" w14:anchorId="5618A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">
              <v:stroke startarrowwidth="narrow" startarrowlength="short" endarrowwidth="narrow" endarrowlength="short"/>
            </v:line>
          </w:pict>
        </mc:Fallback>
      </mc:AlternateContent>
    </w:r>
  </w:p>
  <w:p w:rsidRPr="00F21B03" w:rsidR="002B5459" w:rsidP="00F21B03" w:rsidRDefault="002B5459" w14:paraId="12BA86BE" w14:textId="77777777">
    <w:pPr>
      <w:pStyle w:val="Header"/>
    </w:pPr>
    <w:r>
      <w:rPr>
        <w:noProof/>
        <w:sz w:val="20"/>
        <w:lang w:val="en-US" w:eastAsia="en-US"/>
      </w:rPr>
      <mc:AlternateContent>
        <mc:Choice Requires="wps">
          <w:drawing>
            <wp:anchor distT="0" distB="0" distL="114300" distR="114300" simplePos="0" relativeHeight="251658247" behindDoc="0" locked="0" layoutInCell="1" allowOverlap="1" wp14:anchorId="3F9B97B5" wp14:editId="4F17C575">
              <wp:simplePos x="0" y="0"/>
              <wp:positionH relativeFrom="leftMargin">
                <wp:posOffset>-17780</wp:posOffset>
              </wp:positionH>
              <wp:positionV relativeFrom="paragraph">
                <wp:posOffset>525780</wp:posOffset>
              </wp:positionV>
              <wp:extent cx="633095" cy="2875915"/>
              <wp:effectExtent l="0" t="0" r="14605" b="19685"/>
              <wp:wrapNone/>
              <wp:docPr id="9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875915"/>
                      </a:xfrm>
                      <a:prstGeom prst="rect">
                        <a:avLst/>
                      </a:prstGeom>
                      <a:solidFill>
                        <a:srgbClr val="FFFFFF"/>
                      </a:solidFill>
                      <a:ln w="9525">
                        <a:solidFill>
                          <a:srgbClr val="FFFFFF"/>
                        </a:solidFill>
                        <a:miter lim="800000"/>
                        <a:headEnd/>
                        <a:tailEnd/>
                      </a:ln>
                    </wps:spPr>
                    <wps:txbx>
                      <w:txbxContent>
                        <w:p w:rsidRPr="00EA4F84" w:rsidR="002B5459" w:rsidP="00F21B03" w:rsidRDefault="002B5459" w14:paraId="330D10BD" w14:textId="77777777">
                          <w:pPr>
                            <w:pStyle w:val="HeaderFooter2"/>
                          </w:pPr>
                          <w:r w:rsidRPr="00EA4F84">
                            <w:t>Bản quyền Công ty</w:t>
                          </w:r>
                        </w:p>
                        <w:p w:rsidRPr="00EA4F84" w:rsidR="002B5459" w:rsidP="00F21B03" w:rsidRDefault="002B5459" w14:paraId="1747F516" w14:textId="77777777">
                          <w:pPr>
                            <w:pStyle w:val="HeaderFooter2"/>
                          </w:pPr>
                          <w:r w:rsidRPr="00EA4F84">
                            <w:t>Không được sao chụp, phân phát, trao đổi, sử dụng dưới bất kỳ</w:t>
                          </w:r>
                        </w:p>
                        <w:p w:rsidRPr="00EA4F84" w:rsidR="002B5459" w:rsidP="00F21B03" w:rsidRDefault="002B5459" w14:paraId="3E91F8FA" w14:textId="77777777">
                          <w:pPr>
                            <w:pStyle w:val="HeaderFooter2"/>
                          </w:pPr>
                          <w:r w:rsidRPr="00EA4F84">
                            <w:t>hình thức nào nếu không được sự chấp thuận bằng văn bản của</w:t>
                          </w:r>
                        </w:p>
                        <w:p w:rsidRPr="00EA4F84" w:rsidR="002B5459" w:rsidP="00F21B03" w:rsidRDefault="002B5459" w14:paraId="01095A34" w14:textId="77777777">
                          <w:pPr>
                            <w:pStyle w:val="HeaderFooter2"/>
                          </w:pPr>
                          <w:r w:rsidRPr="00EA4F84">
                            <w:t>Công ty Cổ phần Công nghệ Công nghiệp BCVT (VNPT Technology)</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4A17458">
            <v:shapetype id="_x0000_t202" coordsize="21600,21600" o:spt="202" path="m,l,21600r21600,l21600,xe" w14:anchorId="3F9B97B5">
              <v:stroke joinstyle="miter"/>
              <v:path gradientshapeok="t" o:connecttype="rect"/>
            </v:shapetype>
            <v:shape id="Text Box 17" style="position:absolute;left:0;text-align:left;margin-left:-1.4pt;margin-top:41.4pt;width:49.85pt;height:226.45pt;z-index:25165824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spid="_x0000_s1026"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">
              <v:textbox style="layout-flow:vertical;mso-layout-flow-alt:bottom-to-top">
                <w:txbxContent>
                  <w:p w:rsidRPr="00EA4F84" w:rsidR="002B5459" w:rsidP="00F21B03" w:rsidRDefault="002B5459" w14:paraId="2713E649" w14:textId="77777777">
                    <w:pPr>
                      <w:pStyle w:val="HeaderFooter2"/>
                    </w:pPr>
                    <w:r w:rsidRPr="00EA4F84">
                      <w:t>Bản quyền Công ty</w:t>
                    </w:r>
                  </w:p>
                  <w:p w:rsidRPr="00EA4F84" w:rsidR="002B5459" w:rsidP="00F21B03" w:rsidRDefault="002B5459" w14:paraId="51B8D1D4" w14:textId="77777777">
                    <w:pPr>
                      <w:pStyle w:val="HeaderFooter2"/>
                    </w:pPr>
                    <w:r w:rsidRPr="00EA4F84">
                      <w:t>Không được sao chụp, phân phát, trao đổi, sử dụng dưới bất kỳ</w:t>
                    </w:r>
                  </w:p>
                  <w:p w:rsidRPr="00EA4F84" w:rsidR="002B5459" w:rsidP="00F21B03" w:rsidRDefault="002B5459" w14:paraId="734E07D3" w14:textId="77777777">
                    <w:pPr>
                      <w:pStyle w:val="HeaderFooter2"/>
                    </w:pPr>
                    <w:r w:rsidRPr="00EA4F84">
                      <w:t>hình thức nào nếu không được sự chấp thuận bằng văn bản của</w:t>
                    </w:r>
                  </w:p>
                  <w:p w:rsidRPr="00EA4F84" w:rsidR="002B5459" w:rsidP="00F21B03" w:rsidRDefault="002B5459" w14:paraId="10F1DC92" w14:textId="77777777">
                    <w:pPr>
                      <w:pStyle w:val="HeaderFooter2"/>
                    </w:pPr>
                    <w:r w:rsidRPr="00EA4F84">
                      <w:t>Công ty Cổ phần Công nghệ Công nghiệp BCVT (VNPT Technology)</w:t>
                    </w:r>
                  </w:p>
                </w:txbxContent>
              </v:textbox>
              <w10:wrap anchorx="margin"/>
            </v:shape>
          </w:pict>
        </mc:Fallback>
      </mc:AlternateContent>
    </w:r>
    <w:r w:rsidRPr="004A77C0">
      <w:rPr>
        <w:noProof/>
        <w:sz w:val="24"/>
        <w:szCs w:val="24"/>
        <w:lang w:val="en-US" w:eastAsia="en-US"/>
      </w:rPr>
      <mc:AlternateContent>
        <mc:Choice Requires="wps">
          <w:drawing>
            <wp:anchor distT="0" distB="0" distL="114300" distR="114300" simplePos="0" relativeHeight="251658246" behindDoc="0" locked="0" layoutInCell="0" allowOverlap="1" wp14:anchorId="5DFEF703" wp14:editId="1957224E">
              <wp:simplePos x="0" y="0"/>
              <wp:positionH relativeFrom="page">
                <wp:posOffset>7037070</wp:posOffset>
              </wp:positionH>
              <wp:positionV relativeFrom="paragraph">
                <wp:posOffset>4511040</wp:posOffset>
              </wp:positionV>
              <wp:extent cx="501650" cy="0"/>
              <wp:effectExtent l="0" t="0" r="12700" b="190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165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065EEBFD">
            <v:line id="Straight Connector 95" style="position:absolute;flip:x y;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o:allowincell="f" strokeweight="1pt" from="554.1pt,355.2pt" to="593.6pt,355.2pt" w14:anchorId="07E029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">
              <v:stroke startarrowwidth="narrow" startarrowlength="short" endarrowwidth="narrow" endarrowlength="short"/>
              <w10:wrap anchorx="page"/>
            </v:line>
          </w:pict>
        </mc:Fallback>
      </mc:AlternateContent>
    </w:r>
    <w:r w:rsidRPr="004A77C0">
      <w:rPr>
        <w:noProof/>
        <w:sz w:val="24"/>
        <w:szCs w:val="24"/>
        <w:lang w:val="en-US" w:eastAsia="en-US"/>
      </w:rPr>
      <mc:AlternateContent>
        <mc:Choice Requires="wps">
          <w:drawing>
            <wp:anchor distT="0" distB="0" distL="114300" distR="114300" simplePos="0" relativeHeight="251658245" behindDoc="0" locked="0" layoutInCell="0" allowOverlap="1" wp14:anchorId="3ECBD99C" wp14:editId="2D681642">
              <wp:simplePos x="0" y="0"/>
              <wp:positionH relativeFrom="page">
                <wp:posOffset>0</wp:posOffset>
              </wp:positionH>
              <wp:positionV relativeFrom="page">
                <wp:posOffset>5143500</wp:posOffset>
              </wp:positionV>
              <wp:extent cx="628650" cy="0"/>
              <wp:effectExtent l="0" t="0" r="19050" b="190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1AE1A534">
            <v:line id="Straight Connector 96" style="position:absolute;flip:x y;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o:allowincell="f" strokeweight="1pt" from="0,405pt" to="49.5pt,405pt" w14:anchorId="04170B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">
              <v:stroke startarrowwidth="narrow" startarrowlength="short" endarrowwidth="narrow" endarrowlength="shor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B24CF40"/>
    <w:lvl w:ilvl="0">
      <w:start w:val="1"/>
      <w:numFmt w:val="decimal"/>
      <w:pStyle w:val="Heading1"/>
      <w:lvlText w:val="%1."/>
      <w:legacy w:legacy="1" w:legacySpace="144" w:legacyIndent="0"/>
      <w:lvlJc w:val="left"/>
      <w:pPr>
        <w:ind w:left="0" w:firstLine="0"/>
      </w:pPr>
      <w:rPr>
        <w:b/>
      </w:r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207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21F75A4"/>
    <w:multiLevelType w:val="hybridMultilevel"/>
    <w:tmpl w:val="DF56686A"/>
    <w:lvl w:ilvl="0" w:tplc="9FE6D286">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21E629C5"/>
    <w:multiLevelType w:val="hybridMultilevel"/>
    <w:tmpl w:val="AF84F2F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832335C"/>
    <w:multiLevelType w:val="hybridMultilevel"/>
    <w:tmpl w:val="1AFCABA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8B43509"/>
    <w:multiLevelType w:val="multilevel"/>
    <w:tmpl w:val="CDF4B3C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8DE06E2"/>
    <w:multiLevelType w:val="hybridMultilevel"/>
    <w:tmpl w:val="C28AD35A"/>
    <w:lvl w:ilvl="0" w:tplc="08090003">
      <w:start w:val="1"/>
      <w:numFmt w:val="bullet"/>
      <w:lvlText w:val="o"/>
      <w:lvlJc w:val="left"/>
      <w:pPr>
        <w:ind w:left="1440" w:hanging="360"/>
      </w:pPr>
      <w:rPr>
        <w:rFonts w:hint="default" w:ascii="Courier New" w:hAnsi="Courier New" w:cs="Courier New"/>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6" w15:restartNumberingAfterBreak="0">
    <w:nsid w:val="335A2F34"/>
    <w:multiLevelType w:val="hybridMultilevel"/>
    <w:tmpl w:val="1A1CFD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B1E36B6"/>
    <w:multiLevelType w:val="hybridMultilevel"/>
    <w:tmpl w:val="662AB51A"/>
    <w:lvl w:ilvl="0" w:tplc="04090003">
      <w:start w:val="1"/>
      <w:numFmt w:val="bullet"/>
      <w:lvlText w:val="o"/>
      <w:lvlJc w:val="left"/>
      <w:pPr>
        <w:ind w:left="1080" w:hanging="360"/>
      </w:pPr>
      <w:rPr>
        <w:rFonts w:hint="default" w:ascii="Courier New" w:hAnsi="Courier New" w:cs="Courier New"/>
      </w:rPr>
    </w:lvl>
    <w:lvl w:ilvl="1" w:tplc="412CC8C8">
      <w:start w:val="1"/>
      <w:numFmt w:val="bullet"/>
      <w:lvlText w:val="+"/>
      <w:lvlJc w:val="left"/>
      <w:pPr>
        <w:ind w:left="1800" w:hanging="360"/>
      </w:pPr>
      <w:rPr>
        <w:rFonts w:hint="default" w:ascii="Courier New" w:hAnsi="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3B735A39"/>
    <w:multiLevelType w:val="hybridMultilevel"/>
    <w:tmpl w:val="EC02B81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3C7F0BB5"/>
    <w:multiLevelType w:val="hybridMultilevel"/>
    <w:tmpl w:val="99A25F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1337C07"/>
    <w:multiLevelType w:val="hybridMultilevel"/>
    <w:tmpl w:val="9B22145A"/>
    <w:lvl w:ilvl="0" w:tplc="F9D897F2">
      <w:start w:val="2"/>
      <w:numFmt w:val="bullet"/>
      <w:pStyle w:val="FirstLevelBullet"/>
      <w:lvlText w:val="-"/>
      <w:lvlJc w:val="left"/>
      <w:pPr>
        <w:ind w:left="720" w:hanging="360"/>
      </w:pPr>
      <w:rPr>
        <w:rFonts w:hint="default" w:ascii="Times New Roman" w:hAnsi="Times New Roman" w:eastAsia="Times New Roman" w:cs="Times New Roman"/>
      </w:rPr>
    </w:lvl>
    <w:lvl w:ilvl="1" w:tplc="412CC8C8">
      <w:start w:val="1"/>
      <w:numFmt w:val="bullet"/>
      <w:pStyle w:val="SecondLevelBullet"/>
      <w:lvlText w:val="+"/>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9E23550"/>
    <w:multiLevelType w:val="hybridMultilevel"/>
    <w:tmpl w:val="132CE71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4B52500B"/>
    <w:multiLevelType w:val="hybridMultilevel"/>
    <w:tmpl w:val="B0485982"/>
    <w:lvl w:ilvl="0" w:tplc="64F4411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511D9"/>
    <w:multiLevelType w:val="hybridMultilevel"/>
    <w:tmpl w:val="D5EC5EE4"/>
    <w:lvl w:ilvl="0" w:tplc="E2127012">
      <w:start w:val="1"/>
      <w:numFmt w:val="bullet"/>
      <w:lvlText w:val=""/>
      <w:lvlJc w:val="left"/>
      <w:pPr>
        <w:tabs>
          <w:tab w:val="num" w:pos="720"/>
        </w:tabs>
        <w:ind w:left="720" w:hanging="360"/>
      </w:pPr>
      <w:rPr>
        <w:rFonts w:hint="default" w:ascii="Wingdings" w:hAnsi="Wingdings"/>
      </w:rPr>
    </w:lvl>
    <w:lvl w:ilvl="1" w:tplc="BA6087FE" w:tentative="1">
      <w:start w:val="1"/>
      <w:numFmt w:val="bullet"/>
      <w:lvlText w:val=""/>
      <w:lvlJc w:val="left"/>
      <w:pPr>
        <w:tabs>
          <w:tab w:val="num" w:pos="1440"/>
        </w:tabs>
        <w:ind w:left="1440" w:hanging="360"/>
      </w:pPr>
      <w:rPr>
        <w:rFonts w:hint="default" w:ascii="Wingdings" w:hAnsi="Wingdings"/>
      </w:rPr>
    </w:lvl>
    <w:lvl w:ilvl="2" w:tplc="AB543968" w:tentative="1">
      <w:start w:val="1"/>
      <w:numFmt w:val="bullet"/>
      <w:lvlText w:val=""/>
      <w:lvlJc w:val="left"/>
      <w:pPr>
        <w:tabs>
          <w:tab w:val="num" w:pos="2160"/>
        </w:tabs>
        <w:ind w:left="2160" w:hanging="360"/>
      </w:pPr>
      <w:rPr>
        <w:rFonts w:hint="default" w:ascii="Wingdings" w:hAnsi="Wingdings"/>
      </w:rPr>
    </w:lvl>
    <w:lvl w:ilvl="3" w:tplc="CDD0290E" w:tentative="1">
      <w:start w:val="1"/>
      <w:numFmt w:val="bullet"/>
      <w:lvlText w:val=""/>
      <w:lvlJc w:val="left"/>
      <w:pPr>
        <w:tabs>
          <w:tab w:val="num" w:pos="2880"/>
        </w:tabs>
        <w:ind w:left="2880" w:hanging="360"/>
      </w:pPr>
      <w:rPr>
        <w:rFonts w:hint="default" w:ascii="Wingdings" w:hAnsi="Wingdings"/>
      </w:rPr>
    </w:lvl>
    <w:lvl w:ilvl="4" w:tplc="7EDE8764" w:tentative="1">
      <w:start w:val="1"/>
      <w:numFmt w:val="bullet"/>
      <w:lvlText w:val=""/>
      <w:lvlJc w:val="left"/>
      <w:pPr>
        <w:tabs>
          <w:tab w:val="num" w:pos="3600"/>
        </w:tabs>
        <w:ind w:left="3600" w:hanging="360"/>
      </w:pPr>
      <w:rPr>
        <w:rFonts w:hint="default" w:ascii="Wingdings" w:hAnsi="Wingdings"/>
      </w:rPr>
    </w:lvl>
    <w:lvl w:ilvl="5" w:tplc="88F46F20" w:tentative="1">
      <w:start w:val="1"/>
      <w:numFmt w:val="bullet"/>
      <w:lvlText w:val=""/>
      <w:lvlJc w:val="left"/>
      <w:pPr>
        <w:tabs>
          <w:tab w:val="num" w:pos="4320"/>
        </w:tabs>
        <w:ind w:left="4320" w:hanging="360"/>
      </w:pPr>
      <w:rPr>
        <w:rFonts w:hint="default" w:ascii="Wingdings" w:hAnsi="Wingdings"/>
      </w:rPr>
    </w:lvl>
    <w:lvl w:ilvl="6" w:tplc="789C7BBC" w:tentative="1">
      <w:start w:val="1"/>
      <w:numFmt w:val="bullet"/>
      <w:lvlText w:val=""/>
      <w:lvlJc w:val="left"/>
      <w:pPr>
        <w:tabs>
          <w:tab w:val="num" w:pos="5040"/>
        </w:tabs>
        <w:ind w:left="5040" w:hanging="360"/>
      </w:pPr>
      <w:rPr>
        <w:rFonts w:hint="default" w:ascii="Wingdings" w:hAnsi="Wingdings"/>
      </w:rPr>
    </w:lvl>
    <w:lvl w:ilvl="7" w:tplc="421EDDF2" w:tentative="1">
      <w:start w:val="1"/>
      <w:numFmt w:val="bullet"/>
      <w:lvlText w:val=""/>
      <w:lvlJc w:val="left"/>
      <w:pPr>
        <w:tabs>
          <w:tab w:val="num" w:pos="5760"/>
        </w:tabs>
        <w:ind w:left="5760" w:hanging="360"/>
      </w:pPr>
      <w:rPr>
        <w:rFonts w:hint="default" w:ascii="Wingdings" w:hAnsi="Wingdings"/>
      </w:rPr>
    </w:lvl>
    <w:lvl w:ilvl="8" w:tplc="22E8807C"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3D96AD7"/>
    <w:multiLevelType w:val="hybridMultilevel"/>
    <w:tmpl w:val="DF266938"/>
    <w:lvl w:ilvl="0" w:tplc="9FE6D28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3870F81"/>
    <w:multiLevelType w:val="hybridMultilevel"/>
    <w:tmpl w:val="3668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75A9E"/>
    <w:multiLevelType w:val="hybridMultilevel"/>
    <w:tmpl w:val="B628AC42"/>
    <w:lvl w:ilvl="0" w:tplc="D9726C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A7C05"/>
    <w:multiLevelType w:val="hybridMultilevel"/>
    <w:tmpl w:val="3EC6941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7A8D35FD"/>
    <w:multiLevelType w:val="hybridMultilevel"/>
    <w:tmpl w:val="65C4A55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C796FF4"/>
    <w:multiLevelType w:val="hybridMultilevel"/>
    <w:tmpl w:val="61F2E162"/>
    <w:lvl w:ilvl="0" w:tplc="04090005">
      <w:start w:val="1"/>
      <w:numFmt w:val="bullet"/>
      <w:lvlText w:val=""/>
      <w:lvlJc w:val="left"/>
      <w:pPr>
        <w:ind w:left="1800" w:hanging="360"/>
      </w:pPr>
      <w:rPr>
        <w:rFonts w:hint="default" w:ascii="Wingdings" w:hAnsi="Wingdings"/>
      </w:rPr>
    </w:lvl>
    <w:lvl w:ilvl="1" w:tplc="412CC8C8">
      <w:start w:val="1"/>
      <w:numFmt w:val="bullet"/>
      <w:lvlText w:val="+"/>
      <w:lvlJc w:val="left"/>
      <w:pPr>
        <w:ind w:left="2520" w:hanging="360"/>
      </w:pPr>
      <w:rPr>
        <w:rFonts w:hint="default" w:ascii="Courier New" w:hAnsi="Courier New"/>
      </w:rPr>
    </w:lvl>
    <w:lvl w:ilvl="2" w:tplc="04090005">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abstractNumId w:val="10"/>
  </w:num>
  <w:num w:numId="2">
    <w:abstractNumId w:val="0"/>
  </w:num>
  <w:num w:numId="3">
    <w:abstractNumId w:val="18"/>
  </w:num>
  <w:num w:numId="4">
    <w:abstractNumId w:val="4"/>
  </w:num>
  <w:num w:numId="5">
    <w:abstractNumId w:val="12"/>
  </w:num>
  <w:num w:numId="6">
    <w:abstractNumId w:val="15"/>
  </w:num>
  <w:num w:numId="7">
    <w:abstractNumId w:val="16"/>
  </w:num>
  <w:num w:numId="8">
    <w:abstractNumId w:val="9"/>
  </w:num>
  <w:num w:numId="9">
    <w:abstractNumId w:val="2"/>
  </w:num>
  <w:num w:numId="10">
    <w:abstractNumId w:val="5"/>
  </w:num>
  <w:num w:numId="11">
    <w:abstractNumId w:val="14"/>
  </w:num>
  <w:num w:numId="12">
    <w:abstractNumId w:val="13"/>
  </w:num>
  <w:num w:numId="13">
    <w:abstractNumId w:val="0"/>
  </w:num>
  <w:num w:numId="14">
    <w:abstractNumId w:val="6"/>
  </w:num>
  <w:num w:numId="15">
    <w:abstractNumId w:val="3"/>
  </w:num>
  <w:num w:numId="16">
    <w:abstractNumId w:val="0"/>
  </w:num>
  <w:num w:numId="17">
    <w:abstractNumId w:val="1"/>
  </w:num>
  <w:num w:numId="18">
    <w:abstractNumId w:val="11"/>
  </w:num>
  <w:num w:numId="19">
    <w:abstractNumId w:val="8"/>
  </w:num>
  <w:num w:numId="20">
    <w:abstractNumId w:val="17"/>
  </w:num>
  <w:num w:numId="21">
    <w:abstractNumId w:val="19"/>
  </w:num>
  <w:num w:numId="22">
    <w:abstractNumId w:val="10"/>
  </w:num>
  <w:num w:numId="23">
    <w:abstractNumId w:val="10"/>
  </w:num>
  <w:num w:numId="24">
    <w:abstractNumId w:val="10"/>
  </w:num>
  <w:num w:numId="25">
    <w:abstractNumId w:val="7"/>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u Thi Oanh">
    <w15:presenceInfo w15:providerId="None" w15:userId="Luu Thi Oanh"/>
  </w15:person>
  <w15:person w15:author="Nguyen Van Hiep">
    <w15:presenceInfo w15:providerId="None" w15:userId="Nguyen Van Hiep"/>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hideSpellingErrors/>
  <w:attachedTemplate r:id="rId1"/>
  <w:trackRevisions w:val="false"/>
  <w:documentProtection w:edit="readOnly" w:enforcement="0"/>
  <w:defaultTabStop w:val="720"/>
  <w:drawingGridHorizontalSpacing w:val="130"/>
  <w:drawingGridVerticalSpacing w:val="120"/>
  <w:displayHorizontalDrawingGridEvery w:val="2"/>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62"/>
    <w:rsid w:val="000010A5"/>
    <w:rsid w:val="00003BA2"/>
    <w:rsid w:val="00005075"/>
    <w:rsid w:val="000062B1"/>
    <w:rsid w:val="000067E9"/>
    <w:rsid w:val="0001007B"/>
    <w:rsid w:val="00011A9A"/>
    <w:rsid w:val="00011DEE"/>
    <w:rsid w:val="00012F9B"/>
    <w:rsid w:val="00014EAC"/>
    <w:rsid w:val="00016F50"/>
    <w:rsid w:val="00020A9F"/>
    <w:rsid w:val="000214C0"/>
    <w:rsid w:val="0002249C"/>
    <w:rsid w:val="000236A8"/>
    <w:rsid w:val="0003128D"/>
    <w:rsid w:val="00031300"/>
    <w:rsid w:val="000317A8"/>
    <w:rsid w:val="00032193"/>
    <w:rsid w:val="00032250"/>
    <w:rsid w:val="00033397"/>
    <w:rsid w:val="000359A1"/>
    <w:rsid w:val="00040882"/>
    <w:rsid w:val="000409DA"/>
    <w:rsid w:val="00042510"/>
    <w:rsid w:val="0004370A"/>
    <w:rsid w:val="00044E06"/>
    <w:rsid w:val="00045124"/>
    <w:rsid w:val="0004527D"/>
    <w:rsid w:val="00045D01"/>
    <w:rsid w:val="000473F3"/>
    <w:rsid w:val="00051360"/>
    <w:rsid w:val="00051D29"/>
    <w:rsid w:val="0005252F"/>
    <w:rsid w:val="000557F9"/>
    <w:rsid w:val="00055F12"/>
    <w:rsid w:val="0006291A"/>
    <w:rsid w:val="00062AD9"/>
    <w:rsid w:val="00065305"/>
    <w:rsid w:val="0007057C"/>
    <w:rsid w:val="00071D9D"/>
    <w:rsid w:val="0007446D"/>
    <w:rsid w:val="00076734"/>
    <w:rsid w:val="00076894"/>
    <w:rsid w:val="000779A9"/>
    <w:rsid w:val="00080134"/>
    <w:rsid w:val="0008030F"/>
    <w:rsid w:val="000822F3"/>
    <w:rsid w:val="0008701D"/>
    <w:rsid w:val="00087A18"/>
    <w:rsid w:val="00087B6B"/>
    <w:rsid w:val="00091FE1"/>
    <w:rsid w:val="00092049"/>
    <w:rsid w:val="00093A6A"/>
    <w:rsid w:val="0009466E"/>
    <w:rsid w:val="00095399"/>
    <w:rsid w:val="00096FBE"/>
    <w:rsid w:val="000A06E7"/>
    <w:rsid w:val="000A1799"/>
    <w:rsid w:val="000A34F5"/>
    <w:rsid w:val="000A4839"/>
    <w:rsid w:val="000A68C4"/>
    <w:rsid w:val="000A773A"/>
    <w:rsid w:val="000B08EC"/>
    <w:rsid w:val="000B0E8D"/>
    <w:rsid w:val="000B2353"/>
    <w:rsid w:val="000B240F"/>
    <w:rsid w:val="000B4FF6"/>
    <w:rsid w:val="000B55F2"/>
    <w:rsid w:val="000C10F3"/>
    <w:rsid w:val="000C53C4"/>
    <w:rsid w:val="000C6391"/>
    <w:rsid w:val="000D073C"/>
    <w:rsid w:val="000D24DB"/>
    <w:rsid w:val="000D3F55"/>
    <w:rsid w:val="000D4339"/>
    <w:rsid w:val="000D440F"/>
    <w:rsid w:val="000D51ED"/>
    <w:rsid w:val="000D6174"/>
    <w:rsid w:val="000D6F4D"/>
    <w:rsid w:val="000D6F86"/>
    <w:rsid w:val="000E01E8"/>
    <w:rsid w:val="000E12A0"/>
    <w:rsid w:val="000E1C79"/>
    <w:rsid w:val="000E42FE"/>
    <w:rsid w:val="000E4EA8"/>
    <w:rsid w:val="000E734B"/>
    <w:rsid w:val="000F0925"/>
    <w:rsid w:val="000F116A"/>
    <w:rsid w:val="000F3C72"/>
    <w:rsid w:val="000F72E1"/>
    <w:rsid w:val="001001D9"/>
    <w:rsid w:val="001007DC"/>
    <w:rsid w:val="00101452"/>
    <w:rsid w:val="001017B4"/>
    <w:rsid w:val="0010357C"/>
    <w:rsid w:val="00104BFD"/>
    <w:rsid w:val="0010539E"/>
    <w:rsid w:val="0010610F"/>
    <w:rsid w:val="00106A32"/>
    <w:rsid w:val="00106F18"/>
    <w:rsid w:val="0011043E"/>
    <w:rsid w:val="00110511"/>
    <w:rsid w:val="001108FB"/>
    <w:rsid w:val="001110F8"/>
    <w:rsid w:val="00111C87"/>
    <w:rsid w:val="00120770"/>
    <w:rsid w:val="0012119E"/>
    <w:rsid w:val="001211E7"/>
    <w:rsid w:val="001217F5"/>
    <w:rsid w:val="00122367"/>
    <w:rsid w:val="00123EE7"/>
    <w:rsid w:val="00124E6F"/>
    <w:rsid w:val="0013480B"/>
    <w:rsid w:val="001366D7"/>
    <w:rsid w:val="001402E3"/>
    <w:rsid w:val="00143431"/>
    <w:rsid w:val="001445C4"/>
    <w:rsid w:val="001448CB"/>
    <w:rsid w:val="00146162"/>
    <w:rsid w:val="00147D97"/>
    <w:rsid w:val="00151D76"/>
    <w:rsid w:val="00154A36"/>
    <w:rsid w:val="001556E9"/>
    <w:rsid w:val="001611E8"/>
    <w:rsid w:val="001622A0"/>
    <w:rsid w:val="001643E8"/>
    <w:rsid w:val="001658D1"/>
    <w:rsid w:val="00165D2F"/>
    <w:rsid w:val="00165D45"/>
    <w:rsid w:val="00170877"/>
    <w:rsid w:val="0017125D"/>
    <w:rsid w:val="00171CD1"/>
    <w:rsid w:val="00172747"/>
    <w:rsid w:val="00172814"/>
    <w:rsid w:val="00176B9C"/>
    <w:rsid w:val="00177287"/>
    <w:rsid w:val="00181C9D"/>
    <w:rsid w:val="00182D06"/>
    <w:rsid w:val="00183521"/>
    <w:rsid w:val="00184483"/>
    <w:rsid w:val="00185099"/>
    <w:rsid w:val="001856FE"/>
    <w:rsid w:val="0018597F"/>
    <w:rsid w:val="00185E2D"/>
    <w:rsid w:val="00187AA8"/>
    <w:rsid w:val="001914B8"/>
    <w:rsid w:val="001978CA"/>
    <w:rsid w:val="001A3DA1"/>
    <w:rsid w:val="001A5AE9"/>
    <w:rsid w:val="001A70CB"/>
    <w:rsid w:val="001B1B05"/>
    <w:rsid w:val="001B22A4"/>
    <w:rsid w:val="001B3DA0"/>
    <w:rsid w:val="001B466D"/>
    <w:rsid w:val="001B55E6"/>
    <w:rsid w:val="001B5D4F"/>
    <w:rsid w:val="001C1136"/>
    <w:rsid w:val="001C708E"/>
    <w:rsid w:val="001C7AAC"/>
    <w:rsid w:val="001D0FE8"/>
    <w:rsid w:val="001D4CFD"/>
    <w:rsid w:val="001D6B55"/>
    <w:rsid w:val="001D7CE2"/>
    <w:rsid w:val="001D7E93"/>
    <w:rsid w:val="001E03FB"/>
    <w:rsid w:val="001E0BF7"/>
    <w:rsid w:val="001E1093"/>
    <w:rsid w:val="001E3859"/>
    <w:rsid w:val="001E3CAE"/>
    <w:rsid w:val="001E5253"/>
    <w:rsid w:val="001E5639"/>
    <w:rsid w:val="001E5BCE"/>
    <w:rsid w:val="001F02CC"/>
    <w:rsid w:val="001F1C9A"/>
    <w:rsid w:val="001F264B"/>
    <w:rsid w:val="001F2AB1"/>
    <w:rsid w:val="001F3B55"/>
    <w:rsid w:val="001F691F"/>
    <w:rsid w:val="001F705C"/>
    <w:rsid w:val="001F72AB"/>
    <w:rsid w:val="0020318D"/>
    <w:rsid w:val="00205CBE"/>
    <w:rsid w:val="0020703E"/>
    <w:rsid w:val="0021332D"/>
    <w:rsid w:val="002151D2"/>
    <w:rsid w:val="00215646"/>
    <w:rsid w:val="00216637"/>
    <w:rsid w:val="00216D19"/>
    <w:rsid w:val="002178E9"/>
    <w:rsid w:val="00220CBE"/>
    <w:rsid w:val="002213FB"/>
    <w:rsid w:val="00223389"/>
    <w:rsid w:val="00226424"/>
    <w:rsid w:val="002272B2"/>
    <w:rsid w:val="00231E84"/>
    <w:rsid w:val="00233088"/>
    <w:rsid w:val="002342A2"/>
    <w:rsid w:val="002363E5"/>
    <w:rsid w:val="002414D5"/>
    <w:rsid w:val="00242855"/>
    <w:rsid w:val="00243B92"/>
    <w:rsid w:val="00245135"/>
    <w:rsid w:val="00247A8D"/>
    <w:rsid w:val="00251080"/>
    <w:rsid w:val="00252552"/>
    <w:rsid w:val="00252A2E"/>
    <w:rsid w:val="00253D1D"/>
    <w:rsid w:val="00255740"/>
    <w:rsid w:val="00255E16"/>
    <w:rsid w:val="002611CE"/>
    <w:rsid w:val="00261945"/>
    <w:rsid w:val="002627E6"/>
    <w:rsid w:val="00263BB2"/>
    <w:rsid w:val="002650DD"/>
    <w:rsid w:val="00265B01"/>
    <w:rsid w:val="00271633"/>
    <w:rsid w:val="00274B0E"/>
    <w:rsid w:val="002757B0"/>
    <w:rsid w:val="0027671F"/>
    <w:rsid w:val="00276922"/>
    <w:rsid w:val="00276A01"/>
    <w:rsid w:val="002778FC"/>
    <w:rsid w:val="002807AC"/>
    <w:rsid w:val="00280DBA"/>
    <w:rsid w:val="002829C7"/>
    <w:rsid w:val="00283664"/>
    <w:rsid w:val="0028472D"/>
    <w:rsid w:val="00285F1C"/>
    <w:rsid w:val="00286488"/>
    <w:rsid w:val="0028720D"/>
    <w:rsid w:val="00287669"/>
    <w:rsid w:val="00293841"/>
    <w:rsid w:val="002955E4"/>
    <w:rsid w:val="00295839"/>
    <w:rsid w:val="002958FF"/>
    <w:rsid w:val="00296A28"/>
    <w:rsid w:val="00297941"/>
    <w:rsid w:val="00297B9A"/>
    <w:rsid w:val="002A09E8"/>
    <w:rsid w:val="002A2223"/>
    <w:rsid w:val="002A2BDB"/>
    <w:rsid w:val="002A4246"/>
    <w:rsid w:val="002A7337"/>
    <w:rsid w:val="002A7F58"/>
    <w:rsid w:val="002B04DE"/>
    <w:rsid w:val="002B1621"/>
    <w:rsid w:val="002B3D07"/>
    <w:rsid w:val="002B47AA"/>
    <w:rsid w:val="002B4C37"/>
    <w:rsid w:val="002B5459"/>
    <w:rsid w:val="002B65FA"/>
    <w:rsid w:val="002C4171"/>
    <w:rsid w:val="002C4956"/>
    <w:rsid w:val="002C58EC"/>
    <w:rsid w:val="002C5ABA"/>
    <w:rsid w:val="002C63C8"/>
    <w:rsid w:val="002D0E53"/>
    <w:rsid w:val="002D24C9"/>
    <w:rsid w:val="002D3013"/>
    <w:rsid w:val="002D326D"/>
    <w:rsid w:val="002D33BE"/>
    <w:rsid w:val="002D434F"/>
    <w:rsid w:val="002D5BD1"/>
    <w:rsid w:val="002E2211"/>
    <w:rsid w:val="002E41DA"/>
    <w:rsid w:val="002E5BEE"/>
    <w:rsid w:val="002E5CA8"/>
    <w:rsid w:val="002E6574"/>
    <w:rsid w:val="002F06C2"/>
    <w:rsid w:val="002F08C5"/>
    <w:rsid w:val="002F4559"/>
    <w:rsid w:val="002F4981"/>
    <w:rsid w:val="002F4C35"/>
    <w:rsid w:val="002F5D90"/>
    <w:rsid w:val="0030116D"/>
    <w:rsid w:val="0030134C"/>
    <w:rsid w:val="00303280"/>
    <w:rsid w:val="003043DB"/>
    <w:rsid w:val="003052AE"/>
    <w:rsid w:val="0030608E"/>
    <w:rsid w:val="0030615C"/>
    <w:rsid w:val="003065CD"/>
    <w:rsid w:val="00306B39"/>
    <w:rsid w:val="00307BBB"/>
    <w:rsid w:val="00311E7F"/>
    <w:rsid w:val="0031508E"/>
    <w:rsid w:val="00315130"/>
    <w:rsid w:val="00315554"/>
    <w:rsid w:val="00315884"/>
    <w:rsid w:val="00316984"/>
    <w:rsid w:val="003173DF"/>
    <w:rsid w:val="00320BE6"/>
    <w:rsid w:val="00320D1D"/>
    <w:rsid w:val="00321574"/>
    <w:rsid w:val="003225BB"/>
    <w:rsid w:val="00323482"/>
    <w:rsid w:val="00323D87"/>
    <w:rsid w:val="003241BA"/>
    <w:rsid w:val="00325CB0"/>
    <w:rsid w:val="0033003F"/>
    <w:rsid w:val="00331C31"/>
    <w:rsid w:val="00332FD3"/>
    <w:rsid w:val="003351C5"/>
    <w:rsid w:val="00337E83"/>
    <w:rsid w:val="0034292E"/>
    <w:rsid w:val="00344DE1"/>
    <w:rsid w:val="003468F4"/>
    <w:rsid w:val="00346EA2"/>
    <w:rsid w:val="00350030"/>
    <w:rsid w:val="00352B51"/>
    <w:rsid w:val="00352D66"/>
    <w:rsid w:val="00353A9D"/>
    <w:rsid w:val="00353B5E"/>
    <w:rsid w:val="00353B82"/>
    <w:rsid w:val="00353BB9"/>
    <w:rsid w:val="00354B3B"/>
    <w:rsid w:val="00354B66"/>
    <w:rsid w:val="00357BF0"/>
    <w:rsid w:val="003610A8"/>
    <w:rsid w:val="00361FA6"/>
    <w:rsid w:val="0036226C"/>
    <w:rsid w:val="0036361D"/>
    <w:rsid w:val="00364C78"/>
    <w:rsid w:val="0036606E"/>
    <w:rsid w:val="0036673D"/>
    <w:rsid w:val="00366A4B"/>
    <w:rsid w:val="00366E64"/>
    <w:rsid w:val="00370E58"/>
    <w:rsid w:val="003730BC"/>
    <w:rsid w:val="00373663"/>
    <w:rsid w:val="00374D2E"/>
    <w:rsid w:val="00376676"/>
    <w:rsid w:val="00384705"/>
    <w:rsid w:val="00385FE4"/>
    <w:rsid w:val="00386B26"/>
    <w:rsid w:val="00386D79"/>
    <w:rsid w:val="00392D11"/>
    <w:rsid w:val="00394013"/>
    <w:rsid w:val="00394F3F"/>
    <w:rsid w:val="00394FD8"/>
    <w:rsid w:val="003959B0"/>
    <w:rsid w:val="00395A12"/>
    <w:rsid w:val="00395B59"/>
    <w:rsid w:val="00396360"/>
    <w:rsid w:val="00397020"/>
    <w:rsid w:val="003972E0"/>
    <w:rsid w:val="003A037E"/>
    <w:rsid w:val="003A11A7"/>
    <w:rsid w:val="003A33B0"/>
    <w:rsid w:val="003A4AC1"/>
    <w:rsid w:val="003A50F6"/>
    <w:rsid w:val="003A5DB2"/>
    <w:rsid w:val="003A62BA"/>
    <w:rsid w:val="003A7C1E"/>
    <w:rsid w:val="003B3778"/>
    <w:rsid w:val="003B3FD8"/>
    <w:rsid w:val="003B44C7"/>
    <w:rsid w:val="003B49FD"/>
    <w:rsid w:val="003B6332"/>
    <w:rsid w:val="003C0891"/>
    <w:rsid w:val="003C44BD"/>
    <w:rsid w:val="003C7956"/>
    <w:rsid w:val="003D2A78"/>
    <w:rsid w:val="003D4214"/>
    <w:rsid w:val="003D580B"/>
    <w:rsid w:val="003D62C8"/>
    <w:rsid w:val="003D7577"/>
    <w:rsid w:val="003E1A5F"/>
    <w:rsid w:val="003E4D3E"/>
    <w:rsid w:val="003E4E9B"/>
    <w:rsid w:val="003E5086"/>
    <w:rsid w:val="003F0BD0"/>
    <w:rsid w:val="003F1F07"/>
    <w:rsid w:val="003F2CC5"/>
    <w:rsid w:val="003F31F7"/>
    <w:rsid w:val="003F7DF2"/>
    <w:rsid w:val="00403DAF"/>
    <w:rsid w:val="00405D35"/>
    <w:rsid w:val="00406720"/>
    <w:rsid w:val="004108B5"/>
    <w:rsid w:val="00412E3F"/>
    <w:rsid w:val="00413097"/>
    <w:rsid w:val="00415AAB"/>
    <w:rsid w:val="00415EF1"/>
    <w:rsid w:val="0042153D"/>
    <w:rsid w:val="00422906"/>
    <w:rsid w:val="00422AF7"/>
    <w:rsid w:val="00422DCF"/>
    <w:rsid w:val="00426646"/>
    <w:rsid w:val="004300B2"/>
    <w:rsid w:val="00430429"/>
    <w:rsid w:val="00431032"/>
    <w:rsid w:val="00431B28"/>
    <w:rsid w:val="004323E1"/>
    <w:rsid w:val="00434F43"/>
    <w:rsid w:val="0043581E"/>
    <w:rsid w:val="00435890"/>
    <w:rsid w:val="004363FA"/>
    <w:rsid w:val="004378CA"/>
    <w:rsid w:val="004401FF"/>
    <w:rsid w:val="00440AB9"/>
    <w:rsid w:val="0044556E"/>
    <w:rsid w:val="0044656E"/>
    <w:rsid w:val="004479DD"/>
    <w:rsid w:val="00450202"/>
    <w:rsid w:val="00454590"/>
    <w:rsid w:val="00461791"/>
    <w:rsid w:val="004631BD"/>
    <w:rsid w:val="00463B1E"/>
    <w:rsid w:val="0046426E"/>
    <w:rsid w:val="00465884"/>
    <w:rsid w:val="00466098"/>
    <w:rsid w:val="00466FAB"/>
    <w:rsid w:val="00467F42"/>
    <w:rsid w:val="00470612"/>
    <w:rsid w:val="00470895"/>
    <w:rsid w:val="0047258A"/>
    <w:rsid w:val="00473396"/>
    <w:rsid w:val="00475C07"/>
    <w:rsid w:val="00475C63"/>
    <w:rsid w:val="00477099"/>
    <w:rsid w:val="004826DF"/>
    <w:rsid w:val="00484BA5"/>
    <w:rsid w:val="00484C17"/>
    <w:rsid w:val="00485550"/>
    <w:rsid w:val="00490836"/>
    <w:rsid w:val="004908EA"/>
    <w:rsid w:val="00491E53"/>
    <w:rsid w:val="004920B0"/>
    <w:rsid w:val="004929A2"/>
    <w:rsid w:val="004A0471"/>
    <w:rsid w:val="004A33AB"/>
    <w:rsid w:val="004A3BA8"/>
    <w:rsid w:val="004A4CB5"/>
    <w:rsid w:val="004A5694"/>
    <w:rsid w:val="004A5A92"/>
    <w:rsid w:val="004A6C08"/>
    <w:rsid w:val="004A6D3E"/>
    <w:rsid w:val="004A77C0"/>
    <w:rsid w:val="004B4090"/>
    <w:rsid w:val="004B53A2"/>
    <w:rsid w:val="004B5C7F"/>
    <w:rsid w:val="004B6DC3"/>
    <w:rsid w:val="004C0035"/>
    <w:rsid w:val="004C06AD"/>
    <w:rsid w:val="004C0A6F"/>
    <w:rsid w:val="004C4AFE"/>
    <w:rsid w:val="004C66E4"/>
    <w:rsid w:val="004C730E"/>
    <w:rsid w:val="004D411D"/>
    <w:rsid w:val="004D4761"/>
    <w:rsid w:val="004D52F9"/>
    <w:rsid w:val="004D5D28"/>
    <w:rsid w:val="004D6AE8"/>
    <w:rsid w:val="004D732D"/>
    <w:rsid w:val="004E0178"/>
    <w:rsid w:val="004E0456"/>
    <w:rsid w:val="004E0B49"/>
    <w:rsid w:val="004E1F83"/>
    <w:rsid w:val="004E2639"/>
    <w:rsid w:val="004E3AF2"/>
    <w:rsid w:val="004E4929"/>
    <w:rsid w:val="004E67AD"/>
    <w:rsid w:val="004E7E76"/>
    <w:rsid w:val="004F15F7"/>
    <w:rsid w:val="004F17C7"/>
    <w:rsid w:val="004F1833"/>
    <w:rsid w:val="004F2E45"/>
    <w:rsid w:val="004F5829"/>
    <w:rsid w:val="004F5902"/>
    <w:rsid w:val="004F5EBF"/>
    <w:rsid w:val="004F65ED"/>
    <w:rsid w:val="004F6F20"/>
    <w:rsid w:val="004F777A"/>
    <w:rsid w:val="004F78EB"/>
    <w:rsid w:val="00500F91"/>
    <w:rsid w:val="00501BBB"/>
    <w:rsid w:val="00501D96"/>
    <w:rsid w:val="00502C04"/>
    <w:rsid w:val="005032C6"/>
    <w:rsid w:val="0050376D"/>
    <w:rsid w:val="00503D53"/>
    <w:rsid w:val="00504248"/>
    <w:rsid w:val="00505AF9"/>
    <w:rsid w:val="00507491"/>
    <w:rsid w:val="00510F49"/>
    <w:rsid w:val="00511C2E"/>
    <w:rsid w:val="00515625"/>
    <w:rsid w:val="0052043D"/>
    <w:rsid w:val="005229E7"/>
    <w:rsid w:val="00523CE3"/>
    <w:rsid w:val="00532656"/>
    <w:rsid w:val="00537B53"/>
    <w:rsid w:val="0054134C"/>
    <w:rsid w:val="00542309"/>
    <w:rsid w:val="00542D27"/>
    <w:rsid w:val="00543800"/>
    <w:rsid w:val="00545483"/>
    <w:rsid w:val="00547D5A"/>
    <w:rsid w:val="00554B29"/>
    <w:rsid w:val="00555CE7"/>
    <w:rsid w:val="005564BA"/>
    <w:rsid w:val="00556FFA"/>
    <w:rsid w:val="00557F55"/>
    <w:rsid w:val="005610AE"/>
    <w:rsid w:val="00563A3F"/>
    <w:rsid w:val="005641B5"/>
    <w:rsid w:val="00565117"/>
    <w:rsid w:val="00567BE2"/>
    <w:rsid w:val="0057099B"/>
    <w:rsid w:val="00572564"/>
    <w:rsid w:val="00572DF1"/>
    <w:rsid w:val="00573E9B"/>
    <w:rsid w:val="00574057"/>
    <w:rsid w:val="00574797"/>
    <w:rsid w:val="00576F5B"/>
    <w:rsid w:val="00577651"/>
    <w:rsid w:val="005802DD"/>
    <w:rsid w:val="005803A8"/>
    <w:rsid w:val="00580BC2"/>
    <w:rsid w:val="00580F04"/>
    <w:rsid w:val="005813E1"/>
    <w:rsid w:val="0058272E"/>
    <w:rsid w:val="005836B9"/>
    <w:rsid w:val="00583D45"/>
    <w:rsid w:val="00583F6B"/>
    <w:rsid w:val="005849DC"/>
    <w:rsid w:val="00584A7D"/>
    <w:rsid w:val="00586723"/>
    <w:rsid w:val="005914C3"/>
    <w:rsid w:val="00591F42"/>
    <w:rsid w:val="005921E3"/>
    <w:rsid w:val="005929B0"/>
    <w:rsid w:val="00593F10"/>
    <w:rsid w:val="005957A0"/>
    <w:rsid w:val="005A0938"/>
    <w:rsid w:val="005A0D0F"/>
    <w:rsid w:val="005A2B84"/>
    <w:rsid w:val="005A409F"/>
    <w:rsid w:val="005A4F74"/>
    <w:rsid w:val="005A5381"/>
    <w:rsid w:val="005A6666"/>
    <w:rsid w:val="005A6F28"/>
    <w:rsid w:val="005A6FC3"/>
    <w:rsid w:val="005B0958"/>
    <w:rsid w:val="005B0E34"/>
    <w:rsid w:val="005B2FD4"/>
    <w:rsid w:val="005B4237"/>
    <w:rsid w:val="005B436E"/>
    <w:rsid w:val="005B5519"/>
    <w:rsid w:val="005B55E8"/>
    <w:rsid w:val="005C28FF"/>
    <w:rsid w:val="005C4EE5"/>
    <w:rsid w:val="005C557F"/>
    <w:rsid w:val="005C59EC"/>
    <w:rsid w:val="005D0A98"/>
    <w:rsid w:val="005D14FA"/>
    <w:rsid w:val="005D154F"/>
    <w:rsid w:val="005D4203"/>
    <w:rsid w:val="005D49E5"/>
    <w:rsid w:val="005D4AC4"/>
    <w:rsid w:val="005D5C66"/>
    <w:rsid w:val="005D76AF"/>
    <w:rsid w:val="005D7D71"/>
    <w:rsid w:val="005E2410"/>
    <w:rsid w:val="005E26B8"/>
    <w:rsid w:val="005E38A5"/>
    <w:rsid w:val="005E427F"/>
    <w:rsid w:val="005E435A"/>
    <w:rsid w:val="005E7525"/>
    <w:rsid w:val="005F0F51"/>
    <w:rsid w:val="005F3DA0"/>
    <w:rsid w:val="005F3DFE"/>
    <w:rsid w:val="005F4656"/>
    <w:rsid w:val="005F5A1E"/>
    <w:rsid w:val="005F6680"/>
    <w:rsid w:val="006014D4"/>
    <w:rsid w:val="0060387E"/>
    <w:rsid w:val="00604518"/>
    <w:rsid w:val="00606331"/>
    <w:rsid w:val="00610DCA"/>
    <w:rsid w:val="00612114"/>
    <w:rsid w:val="00615AF1"/>
    <w:rsid w:val="00616130"/>
    <w:rsid w:val="00616F29"/>
    <w:rsid w:val="0062010E"/>
    <w:rsid w:val="00620816"/>
    <w:rsid w:val="00620C05"/>
    <w:rsid w:val="00623447"/>
    <w:rsid w:val="00623E62"/>
    <w:rsid w:val="0062562A"/>
    <w:rsid w:val="00630EDC"/>
    <w:rsid w:val="00631AA8"/>
    <w:rsid w:val="00632643"/>
    <w:rsid w:val="006326AA"/>
    <w:rsid w:val="00633976"/>
    <w:rsid w:val="00634C06"/>
    <w:rsid w:val="006358A4"/>
    <w:rsid w:val="0063612F"/>
    <w:rsid w:val="006366F4"/>
    <w:rsid w:val="0064039B"/>
    <w:rsid w:val="00641A99"/>
    <w:rsid w:val="00641BA3"/>
    <w:rsid w:val="0064280F"/>
    <w:rsid w:val="00643AAB"/>
    <w:rsid w:val="00645C95"/>
    <w:rsid w:val="006473FD"/>
    <w:rsid w:val="00647D53"/>
    <w:rsid w:val="00650863"/>
    <w:rsid w:val="00653637"/>
    <w:rsid w:val="00653B24"/>
    <w:rsid w:val="0065504F"/>
    <w:rsid w:val="00655107"/>
    <w:rsid w:val="00655F3E"/>
    <w:rsid w:val="006563FB"/>
    <w:rsid w:val="00656A8B"/>
    <w:rsid w:val="00656BCF"/>
    <w:rsid w:val="006600B4"/>
    <w:rsid w:val="0066232C"/>
    <w:rsid w:val="00662DCC"/>
    <w:rsid w:val="006667C4"/>
    <w:rsid w:val="00666D22"/>
    <w:rsid w:val="0067048B"/>
    <w:rsid w:val="00672E64"/>
    <w:rsid w:val="00672EDB"/>
    <w:rsid w:val="006730EB"/>
    <w:rsid w:val="00673A64"/>
    <w:rsid w:val="00680B2C"/>
    <w:rsid w:val="00682E69"/>
    <w:rsid w:val="006830FB"/>
    <w:rsid w:val="006867D0"/>
    <w:rsid w:val="00687EAB"/>
    <w:rsid w:val="00692B5C"/>
    <w:rsid w:val="00694BC5"/>
    <w:rsid w:val="00695233"/>
    <w:rsid w:val="0069608A"/>
    <w:rsid w:val="006A7679"/>
    <w:rsid w:val="006B0120"/>
    <w:rsid w:val="006B0A05"/>
    <w:rsid w:val="006B177E"/>
    <w:rsid w:val="006B1F7F"/>
    <w:rsid w:val="006B48DC"/>
    <w:rsid w:val="006B5DB1"/>
    <w:rsid w:val="006B6295"/>
    <w:rsid w:val="006B7ACE"/>
    <w:rsid w:val="006C0711"/>
    <w:rsid w:val="006C1B8E"/>
    <w:rsid w:val="006C2DAD"/>
    <w:rsid w:val="006C3008"/>
    <w:rsid w:val="006C610F"/>
    <w:rsid w:val="006C72E4"/>
    <w:rsid w:val="006C73AB"/>
    <w:rsid w:val="006D016B"/>
    <w:rsid w:val="006D395E"/>
    <w:rsid w:val="006D4B2A"/>
    <w:rsid w:val="006D4C2F"/>
    <w:rsid w:val="006D62C8"/>
    <w:rsid w:val="006E1168"/>
    <w:rsid w:val="006E3AC0"/>
    <w:rsid w:val="006E6047"/>
    <w:rsid w:val="006E64A1"/>
    <w:rsid w:val="006E66B2"/>
    <w:rsid w:val="006E784C"/>
    <w:rsid w:val="006F0162"/>
    <w:rsid w:val="006F082A"/>
    <w:rsid w:val="006F1670"/>
    <w:rsid w:val="006F2BA3"/>
    <w:rsid w:val="006F3B51"/>
    <w:rsid w:val="006F3D29"/>
    <w:rsid w:val="006F40D9"/>
    <w:rsid w:val="006F558A"/>
    <w:rsid w:val="006F5D48"/>
    <w:rsid w:val="006F60DE"/>
    <w:rsid w:val="006F6877"/>
    <w:rsid w:val="007006D5"/>
    <w:rsid w:val="00700DF5"/>
    <w:rsid w:val="0070167E"/>
    <w:rsid w:val="007021B9"/>
    <w:rsid w:val="00702E6C"/>
    <w:rsid w:val="007131F0"/>
    <w:rsid w:val="00713AD3"/>
    <w:rsid w:val="007144FE"/>
    <w:rsid w:val="00714D99"/>
    <w:rsid w:val="0072075E"/>
    <w:rsid w:val="00720DA3"/>
    <w:rsid w:val="007227BA"/>
    <w:rsid w:val="007239BF"/>
    <w:rsid w:val="00725ABB"/>
    <w:rsid w:val="00730BE6"/>
    <w:rsid w:val="00732DF2"/>
    <w:rsid w:val="007331E3"/>
    <w:rsid w:val="00734460"/>
    <w:rsid w:val="00737A17"/>
    <w:rsid w:val="00737EFF"/>
    <w:rsid w:val="007422D2"/>
    <w:rsid w:val="007439F6"/>
    <w:rsid w:val="00745271"/>
    <w:rsid w:val="00745B76"/>
    <w:rsid w:val="00745BE8"/>
    <w:rsid w:val="00747ADD"/>
    <w:rsid w:val="00747D25"/>
    <w:rsid w:val="00750585"/>
    <w:rsid w:val="0075370A"/>
    <w:rsid w:val="00755D58"/>
    <w:rsid w:val="00756672"/>
    <w:rsid w:val="007573F9"/>
    <w:rsid w:val="00757749"/>
    <w:rsid w:val="00761C4F"/>
    <w:rsid w:val="00762363"/>
    <w:rsid w:val="00762CFB"/>
    <w:rsid w:val="0076511A"/>
    <w:rsid w:val="00765F24"/>
    <w:rsid w:val="007666E9"/>
    <w:rsid w:val="00766C8A"/>
    <w:rsid w:val="007709A1"/>
    <w:rsid w:val="00771908"/>
    <w:rsid w:val="00772CB4"/>
    <w:rsid w:val="00773DA5"/>
    <w:rsid w:val="007772D8"/>
    <w:rsid w:val="0078036D"/>
    <w:rsid w:val="00780BDC"/>
    <w:rsid w:val="00782A91"/>
    <w:rsid w:val="0078453B"/>
    <w:rsid w:val="00785892"/>
    <w:rsid w:val="00786A13"/>
    <w:rsid w:val="00787B17"/>
    <w:rsid w:val="007901D4"/>
    <w:rsid w:val="007908BF"/>
    <w:rsid w:val="007926D5"/>
    <w:rsid w:val="0079358A"/>
    <w:rsid w:val="00794208"/>
    <w:rsid w:val="0079509D"/>
    <w:rsid w:val="00795BDB"/>
    <w:rsid w:val="007979DD"/>
    <w:rsid w:val="007A09FC"/>
    <w:rsid w:val="007A30C6"/>
    <w:rsid w:val="007A460A"/>
    <w:rsid w:val="007A4749"/>
    <w:rsid w:val="007A5F2F"/>
    <w:rsid w:val="007A6979"/>
    <w:rsid w:val="007A754F"/>
    <w:rsid w:val="007A76F0"/>
    <w:rsid w:val="007B067B"/>
    <w:rsid w:val="007B0DDB"/>
    <w:rsid w:val="007B3340"/>
    <w:rsid w:val="007B3DEB"/>
    <w:rsid w:val="007B483A"/>
    <w:rsid w:val="007B5F77"/>
    <w:rsid w:val="007B7DB8"/>
    <w:rsid w:val="007C4BD1"/>
    <w:rsid w:val="007C557F"/>
    <w:rsid w:val="007C6187"/>
    <w:rsid w:val="007C6F01"/>
    <w:rsid w:val="007D067A"/>
    <w:rsid w:val="007D3540"/>
    <w:rsid w:val="007D370D"/>
    <w:rsid w:val="007D4265"/>
    <w:rsid w:val="007D5AEE"/>
    <w:rsid w:val="007D5BBB"/>
    <w:rsid w:val="007D6639"/>
    <w:rsid w:val="007E0C86"/>
    <w:rsid w:val="007E25ED"/>
    <w:rsid w:val="007E28F8"/>
    <w:rsid w:val="007E2F24"/>
    <w:rsid w:val="007E2F9F"/>
    <w:rsid w:val="007E4309"/>
    <w:rsid w:val="007E4322"/>
    <w:rsid w:val="007E4D20"/>
    <w:rsid w:val="007E54E2"/>
    <w:rsid w:val="007E55B6"/>
    <w:rsid w:val="007E6B98"/>
    <w:rsid w:val="007F2059"/>
    <w:rsid w:val="007F31C8"/>
    <w:rsid w:val="007F340A"/>
    <w:rsid w:val="007F3F49"/>
    <w:rsid w:val="007F581F"/>
    <w:rsid w:val="007F743B"/>
    <w:rsid w:val="007F75E1"/>
    <w:rsid w:val="00802207"/>
    <w:rsid w:val="00803C43"/>
    <w:rsid w:val="0080481F"/>
    <w:rsid w:val="0080730C"/>
    <w:rsid w:val="00812045"/>
    <w:rsid w:val="00816E0C"/>
    <w:rsid w:val="0082011E"/>
    <w:rsid w:val="00820762"/>
    <w:rsid w:val="0082217A"/>
    <w:rsid w:val="0082534C"/>
    <w:rsid w:val="00826562"/>
    <w:rsid w:val="00826928"/>
    <w:rsid w:val="00830658"/>
    <w:rsid w:val="008309C2"/>
    <w:rsid w:val="00830C96"/>
    <w:rsid w:val="00831824"/>
    <w:rsid w:val="008335B3"/>
    <w:rsid w:val="008338B6"/>
    <w:rsid w:val="008346D1"/>
    <w:rsid w:val="008358D0"/>
    <w:rsid w:val="008367A1"/>
    <w:rsid w:val="00836DB0"/>
    <w:rsid w:val="008403A8"/>
    <w:rsid w:val="00840E19"/>
    <w:rsid w:val="00841929"/>
    <w:rsid w:val="00841E9C"/>
    <w:rsid w:val="00845A0E"/>
    <w:rsid w:val="00845D04"/>
    <w:rsid w:val="00846042"/>
    <w:rsid w:val="008479CA"/>
    <w:rsid w:val="008526F1"/>
    <w:rsid w:val="008531FB"/>
    <w:rsid w:val="00857E4C"/>
    <w:rsid w:val="00860D60"/>
    <w:rsid w:val="0086118E"/>
    <w:rsid w:val="008612E2"/>
    <w:rsid w:val="00861799"/>
    <w:rsid w:val="0086326B"/>
    <w:rsid w:val="00863482"/>
    <w:rsid w:val="00863B27"/>
    <w:rsid w:val="00864C98"/>
    <w:rsid w:val="00864CD7"/>
    <w:rsid w:val="00864E43"/>
    <w:rsid w:val="0086579B"/>
    <w:rsid w:val="00866580"/>
    <w:rsid w:val="00866B1C"/>
    <w:rsid w:val="00866F1A"/>
    <w:rsid w:val="00870094"/>
    <w:rsid w:val="0087204C"/>
    <w:rsid w:val="008733B0"/>
    <w:rsid w:val="008739CA"/>
    <w:rsid w:val="00874B8A"/>
    <w:rsid w:val="00874F0D"/>
    <w:rsid w:val="00877A48"/>
    <w:rsid w:val="0088043E"/>
    <w:rsid w:val="00881A01"/>
    <w:rsid w:val="008821A2"/>
    <w:rsid w:val="008823A3"/>
    <w:rsid w:val="00882405"/>
    <w:rsid w:val="008831EE"/>
    <w:rsid w:val="00883239"/>
    <w:rsid w:val="00883D0F"/>
    <w:rsid w:val="00884B78"/>
    <w:rsid w:val="0088579C"/>
    <w:rsid w:val="00885E92"/>
    <w:rsid w:val="00886F41"/>
    <w:rsid w:val="00890660"/>
    <w:rsid w:val="00890C66"/>
    <w:rsid w:val="0089173E"/>
    <w:rsid w:val="008931D7"/>
    <w:rsid w:val="008933E9"/>
    <w:rsid w:val="00896873"/>
    <w:rsid w:val="00897147"/>
    <w:rsid w:val="008971FB"/>
    <w:rsid w:val="0089745A"/>
    <w:rsid w:val="008A0444"/>
    <w:rsid w:val="008A0551"/>
    <w:rsid w:val="008A0E88"/>
    <w:rsid w:val="008A3381"/>
    <w:rsid w:val="008A4569"/>
    <w:rsid w:val="008A6AF0"/>
    <w:rsid w:val="008A7EE9"/>
    <w:rsid w:val="008B0F5C"/>
    <w:rsid w:val="008B1CA1"/>
    <w:rsid w:val="008B21FA"/>
    <w:rsid w:val="008B2E5D"/>
    <w:rsid w:val="008B31CC"/>
    <w:rsid w:val="008B7923"/>
    <w:rsid w:val="008B79D4"/>
    <w:rsid w:val="008B7FAA"/>
    <w:rsid w:val="008C0527"/>
    <w:rsid w:val="008C1764"/>
    <w:rsid w:val="008C2DAD"/>
    <w:rsid w:val="008C2E3F"/>
    <w:rsid w:val="008C31E6"/>
    <w:rsid w:val="008C3B15"/>
    <w:rsid w:val="008C6155"/>
    <w:rsid w:val="008C66C5"/>
    <w:rsid w:val="008C7896"/>
    <w:rsid w:val="008D2E3E"/>
    <w:rsid w:val="008D3B40"/>
    <w:rsid w:val="008D4143"/>
    <w:rsid w:val="008D61EF"/>
    <w:rsid w:val="008D7EBC"/>
    <w:rsid w:val="008E7260"/>
    <w:rsid w:val="008E76C5"/>
    <w:rsid w:val="008F1A9E"/>
    <w:rsid w:val="008F3EFA"/>
    <w:rsid w:val="008F426B"/>
    <w:rsid w:val="008F4DA4"/>
    <w:rsid w:val="008F5FF2"/>
    <w:rsid w:val="008F72A4"/>
    <w:rsid w:val="00900FE7"/>
    <w:rsid w:val="00901013"/>
    <w:rsid w:val="0090106F"/>
    <w:rsid w:val="00901A95"/>
    <w:rsid w:val="009032DD"/>
    <w:rsid w:val="00906522"/>
    <w:rsid w:val="00906E21"/>
    <w:rsid w:val="00911BFC"/>
    <w:rsid w:val="00911D94"/>
    <w:rsid w:val="00912E71"/>
    <w:rsid w:val="00913650"/>
    <w:rsid w:val="00915007"/>
    <w:rsid w:val="009152CA"/>
    <w:rsid w:val="009153DA"/>
    <w:rsid w:val="009171B8"/>
    <w:rsid w:val="00917867"/>
    <w:rsid w:val="00917D6A"/>
    <w:rsid w:val="00921A5C"/>
    <w:rsid w:val="0092414D"/>
    <w:rsid w:val="0092479B"/>
    <w:rsid w:val="00925782"/>
    <w:rsid w:val="00927061"/>
    <w:rsid w:val="009276E3"/>
    <w:rsid w:val="009301FE"/>
    <w:rsid w:val="0093052B"/>
    <w:rsid w:val="00930ABC"/>
    <w:rsid w:val="00930DF6"/>
    <w:rsid w:val="00933061"/>
    <w:rsid w:val="00933E12"/>
    <w:rsid w:val="00936637"/>
    <w:rsid w:val="00936832"/>
    <w:rsid w:val="00937F5E"/>
    <w:rsid w:val="00941098"/>
    <w:rsid w:val="00942D2E"/>
    <w:rsid w:val="00950C02"/>
    <w:rsid w:val="00950C90"/>
    <w:rsid w:val="00952FFE"/>
    <w:rsid w:val="0095481D"/>
    <w:rsid w:val="00954D37"/>
    <w:rsid w:val="00955543"/>
    <w:rsid w:val="009565C1"/>
    <w:rsid w:val="00960690"/>
    <w:rsid w:val="0096095B"/>
    <w:rsid w:val="00961994"/>
    <w:rsid w:val="00961C45"/>
    <w:rsid w:val="00962213"/>
    <w:rsid w:val="00962ADD"/>
    <w:rsid w:val="00963671"/>
    <w:rsid w:val="00963BDE"/>
    <w:rsid w:val="00967036"/>
    <w:rsid w:val="0097217B"/>
    <w:rsid w:val="009740E5"/>
    <w:rsid w:val="00974EC6"/>
    <w:rsid w:val="00975B74"/>
    <w:rsid w:val="00975D7E"/>
    <w:rsid w:val="009803C9"/>
    <w:rsid w:val="0098337D"/>
    <w:rsid w:val="00984397"/>
    <w:rsid w:val="00986C95"/>
    <w:rsid w:val="0098755A"/>
    <w:rsid w:val="00990C69"/>
    <w:rsid w:val="0099346F"/>
    <w:rsid w:val="00995E1C"/>
    <w:rsid w:val="00997C44"/>
    <w:rsid w:val="009A0AA6"/>
    <w:rsid w:val="009A108F"/>
    <w:rsid w:val="009A237A"/>
    <w:rsid w:val="009A2F74"/>
    <w:rsid w:val="009A3D2C"/>
    <w:rsid w:val="009A52AF"/>
    <w:rsid w:val="009A7981"/>
    <w:rsid w:val="009B4108"/>
    <w:rsid w:val="009B4A6F"/>
    <w:rsid w:val="009B4CE2"/>
    <w:rsid w:val="009B5153"/>
    <w:rsid w:val="009B5EBD"/>
    <w:rsid w:val="009D02DF"/>
    <w:rsid w:val="009D0E67"/>
    <w:rsid w:val="009D0F58"/>
    <w:rsid w:val="009D1598"/>
    <w:rsid w:val="009D2FD6"/>
    <w:rsid w:val="009D56C0"/>
    <w:rsid w:val="009E11FC"/>
    <w:rsid w:val="009E2435"/>
    <w:rsid w:val="009E27DD"/>
    <w:rsid w:val="009E4232"/>
    <w:rsid w:val="009F0311"/>
    <w:rsid w:val="009F03D6"/>
    <w:rsid w:val="009F36BD"/>
    <w:rsid w:val="009F4196"/>
    <w:rsid w:val="009F518C"/>
    <w:rsid w:val="009F69ED"/>
    <w:rsid w:val="009F7329"/>
    <w:rsid w:val="00A00E8A"/>
    <w:rsid w:val="00A02BCF"/>
    <w:rsid w:val="00A04D9B"/>
    <w:rsid w:val="00A06A9C"/>
    <w:rsid w:val="00A06B89"/>
    <w:rsid w:val="00A0704A"/>
    <w:rsid w:val="00A07BE1"/>
    <w:rsid w:val="00A10EF1"/>
    <w:rsid w:val="00A13BC4"/>
    <w:rsid w:val="00A13CE7"/>
    <w:rsid w:val="00A14F0F"/>
    <w:rsid w:val="00A1678D"/>
    <w:rsid w:val="00A1700A"/>
    <w:rsid w:val="00A2150E"/>
    <w:rsid w:val="00A2261A"/>
    <w:rsid w:val="00A23692"/>
    <w:rsid w:val="00A26B3B"/>
    <w:rsid w:val="00A329E0"/>
    <w:rsid w:val="00A33257"/>
    <w:rsid w:val="00A375C7"/>
    <w:rsid w:val="00A40BD0"/>
    <w:rsid w:val="00A417DC"/>
    <w:rsid w:val="00A42145"/>
    <w:rsid w:val="00A426C7"/>
    <w:rsid w:val="00A43DA2"/>
    <w:rsid w:val="00A444A2"/>
    <w:rsid w:val="00A4784B"/>
    <w:rsid w:val="00A51607"/>
    <w:rsid w:val="00A51C8C"/>
    <w:rsid w:val="00A52D79"/>
    <w:rsid w:val="00A53BB1"/>
    <w:rsid w:val="00A53CE4"/>
    <w:rsid w:val="00A5524E"/>
    <w:rsid w:val="00A5538B"/>
    <w:rsid w:val="00A623AE"/>
    <w:rsid w:val="00A6330E"/>
    <w:rsid w:val="00A638D5"/>
    <w:rsid w:val="00A6477F"/>
    <w:rsid w:val="00A66416"/>
    <w:rsid w:val="00A66CCA"/>
    <w:rsid w:val="00A7234C"/>
    <w:rsid w:val="00A729C0"/>
    <w:rsid w:val="00A741DE"/>
    <w:rsid w:val="00A742D3"/>
    <w:rsid w:val="00A770C7"/>
    <w:rsid w:val="00A8048E"/>
    <w:rsid w:val="00A836A2"/>
    <w:rsid w:val="00A848DF"/>
    <w:rsid w:val="00A855C6"/>
    <w:rsid w:val="00A85A87"/>
    <w:rsid w:val="00A8650B"/>
    <w:rsid w:val="00A87875"/>
    <w:rsid w:val="00A90B5C"/>
    <w:rsid w:val="00A90BE3"/>
    <w:rsid w:val="00A92797"/>
    <w:rsid w:val="00A93971"/>
    <w:rsid w:val="00A949F9"/>
    <w:rsid w:val="00A95610"/>
    <w:rsid w:val="00A96FF9"/>
    <w:rsid w:val="00A978FC"/>
    <w:rsid w:val="00A97C81"/>
    <w:rsid w:val="00AA2A5F"/>
    <w:rsid w:val="00AA35D3"/>
    <w:rsid w:val="00AA36C3"/>
    <w:rsid w:val="00AA57DC"/>
    <w:rsid w:val="00AA737A"/>
    <w:rsid w:val="00AB0223"/>
    <w:rsid w:val="00AB0976"/>
    <w:rsid w:val="00AB0BDA"/>
    <w:rsid w:val="00AB22E8"/>
    <w:rsid w:val="00AB2E88"/>
    <w:rsid w:val="00AB3E75"/>
    <w:rsid w:val="00AB48CE"/>
    <w:rsid w:val="00AB5D04"/>
    <w:rsid w:val="00AB6440"/>
    <w:rsid w:val="00AB6FAB"/>
    <w:rsid w:val="00AB7254"/>
    <w:rsid w:val="00AC1155"/>
    <w:rsid w:val="00AC1165"/>
    <w:rsid w:val="00AC12A9"/>
    <w:rsid w:val="00AC1424"/>
    <w:rsid w:val="00AC6DEF"/>
    <w:rsid w:val="00AC7727"/>
    <w:rsid w:val="00AD19CD"/>
    <w:rsid w:val="00AD2E47"/>
    <w:rsid w:val="00AD52B5"/>
    <w:rsid w:val="00AD5A15"/>
    <w:rsid w:val="00AD643E"/>
    <w:rsid w:val="00AE0623"/>
    <w:rsid w:val="00AE0B61"/>
    <w:rsid w:val="00AE166A"/>
    <w:rsid w:val="00AE4EC3"/>
    <w:rsid w:val="00AF0B27"/>
    <w:rsid w:val="00AF183D"/>
    <w:rsid w:val="00AF1E78"/>
    <w:rsid w:val="00AF2B33"/>
    <w:rsid w:val="00AF5152"/>
    <w:rsid w:val="00AF57C6"/>
    <w:rsid w:val="00AF69FE"/>
    <w:rsid w:val="00AF73EC"/>
    <w:rsid w:val="00B014C1"/>
    <w:rsid w:val="00B034BA"/>
    <w:rsid w:val="00B04BDD"/>
    <w:rsid w:val="00B05F6E"/>
    <w:rsid w:val="00B06C11"/>
    <w:rsid w:val="00B109C5"/>
    <w:rsid w:val="00B1176E"/>
    <w:rsid w:val="00B1224B"/>
    <w:rsid w:val="00B12306"/>
    <w:rsid w:val="00B12513"/>
    <w:rsid w:val="00B12C12"/>
    <w:rsid w:val="00B12DB6"/>
    <w:rsid w:val="00B149B6"/>
    <w:rsid w:val="00B171FE"/>
    <w:rsid w:val="00B1761B"/>
    <w:rsid w:val="00B2322D"/>
    <w:rsid w:val="00B26D52"/>
    <w:rsid w:val="00B2742C"/>
    <w:rsid w:val="00B27D50"/>
    <w:rsid w:val="00B27DFD"/>
    <w:rsid w:val="00B3100F"/>
    <w:rsid w:val="00B31DC4"/>
    <w:rsid w:val="00B36762"/>
    <w:rsid w:val="00B375C5"/>
    <w:rsid w:val="00B4074C"/>
    <w:rsid w:val="00B41E8F"/>
    <w:rsid w:val="00B4287C"/>
    <w:rsid w:val="00B43F59"/>
    <w:rsid w:val="00B5206E"/>
    <w:rsid w:val="00B52111"/>
    <w:rsid w:val="00B52F48"/>
    <w:rsid w:val="00B53ED5"/>
    <w:rsid w:val="00B5440B"/>
    <w:rsid w:val="00B54BDA"/>
    <w:rsid w:val="00B55E62"/>
    <w:rsid w:val="00B60932"/>
    <w:rsid w:val="00B61CC8"/>
    <w:rsid w:val="00B66EE2"/>
    <w:rsid w:val="00B70B59"/>
    <w:rsid w:val="00B7380E"/>
    <w:rsid w:val="00B741EC"/>
    <w:rsid w:val="00B748DF"/>
    <w:rsid w:val="00B74D88"/>
    <w:rsid w:val="00B800F3"/>
    <w:rsid w:val="00B80DCA"/>
    <w:rsid w:val="00B81874"/>
    <w:rsid w:val="00B82489"/>
    <w:rsid w:val="00B82DFD"/>
    <w:rsid w:val="00B831C3"/>
    <w:rsid w:val="00B835FF"/>
    <w:rsid w:val="00B84037"/>
    <w:rsid w:val="00B87911"/>
    <w:rsid w:val="00B9050B"/>
    <w:rsid w:val="00B91423"/>
    <w:rsid w:val="00B9226A"/>
    <w:rsid w:val="00B92C7A"/>
    <w:rsid w:val="00B943A6"/>
    <w:rsid w:val="00B94824"/>
    <w:rsid w:val="00B94D62"/>
    <w:rsid w:val="00B95552"/>
    <w:rsid w:val="00B9690C"/>
    <w:rsid w:val="00BA139B"/>
    <w:rsid w:val="00BA2489"/>
    <w:rsid w:val="00BA385B"/>
    <w:rsid w:val="00BA48E3"/>
    <w:rsid w:val="00BA6CF4"/>
    <w:rsid w:val="00BB2E34"/>
    <w:rsid w:val="00BB2EC4"/>
    <w:rsid w:val="00BB4C39"/>
    <w:rsid w:val="00BB5FD8"/>
    <w:rsid w:val="00BC0F05"/>
    <w:rsid w:val="00BC2A53"/>
    <w:rsid w:val="00BC35BC"/>
    <w:rsid w:val="00BC38F2"/>
    <w:rsid w:val="00BC4B37"/>
    <w:rsid w:val="00BC5B29"/>
    <w:rsid w:val="00BC5B8C"/>
    <w:rsid w:val="00BD188D"/>
    <w:rsid w:val="00BD38AE"/>
    <w:rsid w:val="00BD4541"/>
    <w:rsid w:val="00BD5E49"/>
    <w:rsid w:val="00BD7F06"/>
    <w:rsid w:val="00BE2806"/>
    <w:rsid w:val="00BE2C70"/>
    <w:rsid w:val="00BE2F84"/>
    <w:rsid w:val="00BE2FB1"/>
    <w:rsid w:val="00BE4B06"/>
    <w:rsid w:val="00BE4CBF"/>
    <w:rsid w:val="00BE576F"/>
    <w:rsid w:val="00BF0F3A"/>
    <w:rsid w:val="00BF14D2"/>
    <w:rsid w:val="00BF150E"/>
    <w:rsid w:val="00BF2133"/>
    <w:rsid w:val="00BF3D90"/>
    <w:rsid w:val="00BF692C"/>
    <w:rsid w:val="00BF7098"/>
    <w:rsid w:val="00BF70F8"/>
    <w:rsid w:val="00C0446D"/>
    <w:rsid w:val="00C06A9F"/>
    <w:rsid w:val="00C06DEB"/>
    <w:rsid w:val="00C10CD1"/>
    <w:rsid w:val="00C111AD"/>
    <w:rsid w:val="00C119E0"/>
    <w:rsid w:val="00C12C43"/>
    <w:rsid w:val="00C14395"/>
    <w:rsid w:val="00C164EC"/>
    <w:rsid w:val="00C1666E"/>
    <w:rsid w:val="00C172B1"/>
    <w:rsid w:val="00C20BF2"/>
    <w:rsid w:val="00C22284"/>
    <w:rsid w:val="00C2410D"/>
    <w:rsid w:val="00C2417F"/>
    <w:rsid w:val="00C24E40"/>
    <w:rsid w:val="00C25A18"/>
    <w:rsid w:val="00C25B1E"/>
    <w:rsid w:val="00C25EE8"/>
    <w:rsid w:val="00C2782E"/>
    <w:rsid w:val="00C27F7E"/>
    <w:rsid w:val="00C31681"/>
    <w:rsid w:val="00C31BC7"/>
    <w:rsid w:val="00C323DB"/>
    <w:rsid w:val="00C347A7"/>
    <w:rsid w:val="00C36DD9"/>
    <w:rsid w:val="00C400E9"/>
    <w:rsid w:val="00C42CFE"/>
    <w:rsid w:val="00C444DB"/>
    <w:rsid w:val="00C44DB8"/>
    <w:rsid w:val="00C466C1"/>
    <w:rsid w:val="00C51062"/>
    <w:rsid w:val="00C546C3"/>
    <w:rsid w:val="00C54702"/>
    <w:rsid w:val="00C61DA3"/>
    <w:rsid w:val="00C62A0B"/>
    <w:rsid w:val="00C640EE"/>
    <w:rsid w:val="00C650EB"/>
    <w:rsid w:val="00C65A5C"/>
    <w:rsid w:val="00C726A1"/>
    <w:rsid w:val="00C73027"/>
    <w:rsid w:val="00C73905"/>
    <w:rsid w:val="00C73B58"/>
    <w:rsid w:val="00C74A28"/>
    <w:rsid w:val="00C75C13"/>
    <w:rsid w:val="00C77198"/>
    <w:rsid w:val="00C81F51"/>
    <w:rsid w:val="00C87505"/>
    <w:rsid w:val="00C92EF9"/>
    <w:rsid w:val="00C9546B"/>
    <w:rsid w:val="00C955E2"/>
    <w:rsid w:val="00C9638F"/>
    <w:rsid w:val="00C97B66"/>
    <w:rsid w:val="00CA1640"/>
    <w:rsid w:val="00CA2D30"/>
    <w:rsid w:val="00CA3E8A"/>
    <w:rsid w:val="00CA4BF8"/>
    <w:rsid w:val="00CB1136"/>
    <w:rsid w:val="00CB2570"/>
    <w:rsid w:val="00CB411A"/>
    <w:rsid w:val="00CB7713"/>
    <w:rsid w:val="00CC07AD"/>
    <w:rsid w:val="00CC183B"/>
    <w:rsid w:val="00CC190B"/>
    <w:rsid w:val="00CC1945"/>
    <w:rsid w:val="00CC23AC"/>
    <w:rsid w:val="00CC3C17"/>
    <w:rsid w:val="00CC5703"/>
    <w:rsid w:val="00CC5E36"/>
    <w:rsid w:val="00CC5FEF"/>
    <w:rsid w:val="00CC61ED"/>
    <w:rsid w:val="00CC67A5"/>
    <w:rsid w:val="00CD0B3C"/>
    <w:rsid w:val="00CD1E40"/>
    <w:rsid w:val="00CD266D"/>
    <w:rsid w:val="00CD2869"/>
    <w:rsid w:val="00CD3FAD"/>
    <w:rsid w:val="00CD4758"/>
    <w:rsid w:val="00CD4761"/>
    <w:rsid w:val="00CD56FC"/>
    <w:rsid w:val="00CD5D6C"/>
    <w:rsid w:val="00CD6FC6"/>
    <w:rsid w:val="00CE0AA8"/>
    <w:rsid w:val="00CE0B69"/>
    <w:rsid w:val="00CE2405"/>
    <w:rsid w:val="00CE3189"/>
    <w:rsid w:val="00CE35A2"/>
    <w:rsid w:val="00CE3D0F"/>
    <w:rsid w:val="00CE4DEE"/>
    <w:rsid w:val="00CE4F19"/>
    <w:rsid w:val="00CE7C2F"/>
    <w:rsid w:val="00CF0395"/>
    <w:rsid w:val="00CF0F89"/>
    <w:rsid w:val="00CF2A31"/>
    <w:rsid w:val="00CF3E7A"/>
    <w:rsid w:val="00CF4C8A"/>
    <w:rsid w:val="00CF5224"/>
    <w:rsid w:val="00D02181"/>
    <w:rsid w:val="00D02514"/>
    <w:rsid w:val="00D04EF1"/>
    <w:rsid w:val="00D05BB5"/>
    <w:rsid w:val="00D05E89"/>
    <w:rsid w:val="00D06D68"/>
    <w:rsid w:val="00D079CE"/>
    <w:rsid w:val="00D11293"/>
    <w:rsid w:val="00D12B99"/>
    <w:rsid w:val="00D14DD9"/>
    <w:rsid w:val="00D14EF0"/>
    <w:rsid w:val="00D156B7"/>
    <w:rsid w:val="00D15E20"/>
    <w:rsid w:val="00D16AA5"/>
    <w:rsid w:val="00D170E2"/>
    <w:rsid w:val="00D17D8B"/>
    <w:rsid w:val="00D17F93"/>
    <w:rsid w:val="00D215BE"/>
    <w:rsid w:val="00D2164F"/>
    <w:rsid w:val="00D22F9D"/>
    <w:rsid w:val="00D24DA9"/>
    <w:rsid w:val="00D2517B"/>
    <w:rsid w:val="00D25817"/>
    <w:rsid w:val="00D271EB"/>
    <w:rsid w:val="00D272E4"/>
    <w:rsid w:val="00D32964"/>
    <w:rsid w:val="00D3404D"/>
    <w:rsid w:val="00D340E1"/>
    <w:rsid w:val="00D42023"/>
    <w:rsid w:val="00D421DA"/>
    <w:rsid w:val="00D43480"/>
    <w:rsid w:val="00D4552C"/>
    <w:rsid w:val="00D4618E"/>
    <w:rsid w:val="00D504A5"/>
    <w:rsid w:val="00D51390"/>
    <w:rsid w:val="00D51A34"/>
    <w:rsid w:val="00D54AFE"/>
    <w:rsid w:val="00D55B1D"/>
    <w:rsid w:val="00D56743"/>
    <w:rsid w:val="00D5693D"/>
    <w:rsid w:val="00D57D23"/>
    <w:rsid w:val="00D60DEC"/>
    <w:rsid w:val="00D616A3"/>
    <w:rsid w:val="00D63009"/>
    <w:rsid w:val="00D643E2"/>
    <w:rsid w:val="00D65217"/>
    <w:rsid w:val="00D65985"/>
    <w:rsid w:val="00D6600D"/>
    <w:rsid w:val="00D663FC"/>
    <w:rsid w:val="00D66879"/>
    <w:rsid w:val="00D67922"/>
    <w:rsid w:val="00D708C7"/>
    <w:rsid w:val="00D71F6D"/>
    <w:rsid w:val="00D747DA"/>
    <w:rsid w:val="00D74A0F"/>
    <w:rsid w:val="00D74DA6"/>
    <w:rsid w:val="00D75ACF"/>
    <w:rsid w:val="00D76D35"/>
    <w:rsid w:val="00D80435"/>
    <w:rsid w:val="00D8043C"/>
    <w:rsid w:val="00D81ADE"/>
    <w:rsid w:val="00D81B3F"/>
    <w:rsid w:val="00D855BA"/>
    <w:rsid w:val="00D86771"/>
    <w:rsid w:val="00D87653"/>
    <w:rsid w:val="00D87DC6"/>
    <w:rsid w:val="00D91905"/>
    <w:rsid w:val="00D93A20"/>
    <w:rsid w:val="00D953D0"/>
    <w:rsid w:val="00D95923"/>
    <w:rsid w:val="00D965D1"/>
    <w:rsid w:val="00D97805"/>
    <w:rsid w:val="00DA06BE"/>
    <w:rsid w:val="00DA0DEE"/>
    <w:rsid w:val="00DA343E"/>
    <w:rsid w:val="00DA4C1D"/>
    <w:rsid w:val="00DB000F"/>
    <w:rsid w:val="00DB0651"/>
    <w:rsid w:val="00DB4064"/>
    <w:rsid w:val="00DB77D1"/>
    <w:rsid w:val="00DC018B"/>
    <w:rsid w:val="00DC23CE"/>
    <w:rsid w:val="00DC2458"/>
    <w:rsid w:val="00DC27BE"/>
    <w:rsid w:val="00DC6DCB"/>
    <w:rsid w:val="00DC7B42"/>
    <w:rsid w:val="00DD0FCB"/>
    <w:rsid w:val="00DD1801"/>
    <w:rsid w:val="00DD1C8F"/>
    <w:rsid w:val="00DD1F59"/>
    <w:rsid w:val="00DD2982"/>
    <w:rsid w:val="00DD57EC"/>
    <w:rsid w:val="00DD6183"/>
    <w:rsid w:val="00DD7619"/>
    <w:rsid w:val="00DE3987"/>
    <w:rsid w:val="00DE6174"/>
    <w:rsid w:val="00DE7866"/>
    <w:rsid w:val="00DE7ED5"/>
    <w:rsid w:val="00DF00DB"/>
    <w:rsid w:val="00DF092E"/>
    <w:rsid w:val="00DF09D5"/>
    <w:rsid w:val="00DF11EF"/>
    <w:rsid w:val="00DF22FD"/>
    <w:rsid w:val="00DF3D0D"/>
    <w:rsid w:val="00DF41C5"/>
    <w:rsid w:val="00DF71E0"/>
    <w:rsid w:val="00DF7540"/>
    <w:rsid w:val="00DF7B9D"/>
    <w:rsid w:val="00DF7E81"/>
    <w:rsid w:val="00E020A1"/>
    <w:rsid w:val="00E02632"/>
    <w:rsid w:val="00E032BD"/>
    <w:rsid w:val="00E03B2D"/>
    <w:rsid w:val="00E043C4"/>
    <w:rsid w:val="00E05A1D"/>
    <w:rsid w:val="00E05B8D"/>
    <w:rsid w:val="00E061D9"/>
    <w:rsid w:val="00E066B7"/>
    <w:rsid w:val="00E07176"/>
    <w:rsid w:val="00E07840"/>
    <w:rsid w:val="00E1306F"/>
    <w:rsid w:val="00E1498F"/>
    <w:rsid w:val="00E2246D"/>
    <w:rsid w:val="00E2332C"/>
    <w:rsid w:val="00E249FC"/>
    <w:rsid w:val="00E25A80"/>
    <w:rsid w:val="00E35080"/>
    <w:rsid w:val="00E351CE"/>
    <w:rsid w:val="00E37AD7"/>
    <w:rsid w:val="00E4267D"/>
    <w:rsid w:val="00E42B44"/>
    <w:rsid w:val="00E4438E"/>
    <w:rsid w:val="00E4787E"/>
    <w:rsid w:val="00E47A46"/>
    <w:rsid w:val="00E5021C"/>
    <w:rsid w:val="00E512B7"/>
    <w:rsid w:val="00E52353"/>
    <w:rsid w:val="00E5406C"/>
    <w:rsid w:val="00E5596B"/>
    <w:rsid w:val="00E56C2B"/>
    <w:rsid w:val="00E5759F"/>
    <w:rsid w:val="00E57689"/>
    <w:rsid w:val="00E57DD0"/>
    <w:rsid w:val="00E66034"/>
    <w:rsid w:val="00E6640D"/>
    <w:rsid w:val="00E664E8"/>
    <w:rsid w:val="00E66740"/>
    <w:rsid w:val="00E67D14"/>
    <w:rsid w:val="00E71A83"/>
    <w:rsid w:val="00E71EE7"/>
    <w:rsid w:val="00E723E8"/>
    <w:rsid w:val="00E7241F"/>
    <w:rsid w:val="00E72C73"/>
    <w:rsid w:val="00E73649"/>
    <w:rsid w:val="00E74616"/>
    <w:rsid w:val="00E7589F"/>
    <w:rsid w:val="00E80435"/>
    <w:rsid w:val="00E80D1F"/>
    <w:rsid w:val="00E81EF6"/>
    <w:rsid w:val="00E83B03"/>
    <w:rsid w:val="00E83F5D"/>
    <w:rsid w:val="00E84822"/>
    <w:rsid w:val="00E84E9F"/>
    <w:rsid w:val="00E858A7"/>
    <w:rsid w:val="00E8653E"/>
    <w:rsid w:val="00E86FAE"/>
    <w:rsid w:val="00E92038"/>
    <w:rsid w:val="00E92070"/>
    <w:rsid w:val="00E92B06"/>
    <w:rsid w:val="00E93EBE"/>
    <w:rsid w:val="00E943E6"/>
    <w:rsid w:val="00E9452F"/>
    <w:rsid w:val="00E96B89"/>
    <w:rsid w:val="00E96F8E"/>
    <w:rsid w:val="00E97DB4"/>
    <w:rsid w:val="00EA211A"/>
    <w:rsid w:val="00EA335B"/>
    <w:rsid w:val="00EA41B6"/>
    <w:rsid w:val="00EA46D2"/>
    <w:rsid w:val="00EA4C0A"/>
    <w:rsid w:val="00EA4F84"/>
    <w:rsid w:val="00EA52B3"/>
    <w:rsid w:val="00EA6240"/>
    <w:rsid w:val="00EA6E85"/>
    <w:rsid w:val="00EB0457"/>
    <w:rsid w:val="00EB0680"/>
    <w:rsid w:val="00EB0AAB"/>
    <w:rsid w:val="00EB14A7"/>
    <w:rsid w:val="00EB22A0"/>
    <w:rsid w:val="00EB28C1"/>
    <w:rsid w:val="00EB593C"/>
    <w:rsid w:val="00EB5A5F"/>
    <w:rsid w:val="00EC11BA"/>
    <w:rsid w:val="00EC2D75"/>
    <w:rsid w:val="00EC500D"/>
    <w:rsid w:val="00EC67CA"/>
    <w:rsid w:val="00ED037D"/>
    <w:rsid w:val="00ED1F7E"/>
    <w:rsid w:val="00ED2787"/>
    <w:rsid w:val="00ED2DF3"/>
    <w:rsid w:val="00ED47F6"/>
    <w:rsid w:val="00ED4B72"/>
    <w:rsid w:val="00ED4BE1"/>
    <w:rsid w:val="00ED50FC"/>
    <w:rsid w:val="00ED52FB"/>
    <w:rsid w:val="00ED6A4A"/>
    <w:rsid w:val="00ED6F1D"/>
    <w:rsid w:val="00ED7FD7"/>
    <w:rsid w:val="00EE02D4"/>
    <w:rsid w:val="00EE56DB"/>
    <w:rsid w:val="00EE5CA5"/>
    <w:rsid w:val="00EE688D"/>
    <w:rsid w:val="00EE7D9E"/>
    <w:rsid w:val="00EF0FE4"/>
    <w:rsid w:val="00EF3648"/>
    <w:rsid w:val="00EF37DB"/>
    <w:rsid w:val="00EF47DB"/>
    <w:rsid w:val="00EF68CF"/>
    <w:rsid w:val="00EF70BB"/>
    <w:rsid w:val="00EF7600"/>
    <w:rsid w:val="00EF78D6"/>
    <w:rsid w:val="00F00158"/>
    <w:rsid w:val="00F0172A"/>
    <w:rsid w:val="00F02801"/>
    <w:rsid w:val="00F04CC9"/>
    <w:rsid w:val="00F11295"/>
    <w:rsid w:val="00F13696"/>
    <w:rsid w:val="00F142D0"/>
    <w:rsid w:val="00F17359"/>
    <w:rsid w:val="00F17860"/>
    <w:rsid w:val="00F21B03"/>
    <w:rsid w:val="00F23852"/>
    <w:rsid w:val="00F24307"/>
    <w:rsid w:val="00F24933"/>
    <w:rsid w:val="00F309B7"/>
    <w:rsid w:val="00F31D65"/>
    <w:rsid w:val="00F32683"/>
    <w:rsid w:val="00F3531F"/>
    <w:rsid w:val="00F400B9"/>
    <w:rsid w:val="00F4074B"/>
    <w:rsid w:val="00F4126A"/>
    <w:rsid w:val="00F41E56"/>
    <w:rsid w:val="00F43A2A"/>
    <w:rsid w:val="00F44178"/>
    <w:rsid w:val="00F44D15"/>
    <w:rsid w:val="00F457A5"/>
    <w:rsid w:val="00F46A7E"/>
    <w:rsid w:val="00F472EF"/>
    <w:rsid w:val="00F47479"/>
    <w:rsid w:val="00F50578"/>
    <w:rsid w:val="00F53563"/>
    <w:rsid w:val="00F54C5D"/>
    <w:rsid w:val="00F5577F"/>
    <w:rsid w:val="00F561A5"/>
    <w:rsid w:val="00F57DA1"/>
    <w:rsid w:val="00F62247"/>
    <w:rsid w:val="00F63169"/>
    <w:rsid w:val="00F64A3B"/>
    <w:rsid w:val="00F65A3C"/>
    <w:rsid w:val="00F66D61"/>
    <w:rsid w:val="00F67919"/>
    <w:rsid w:val="00F6799D"/>
    <w:rsid w:val="00F67F81"/>
    <w:rsid w:val="00F7045C"/>
    <w:rsid w:val="00F70EF5"/>
    <w:rsid w:val="00F71A57"/>
    <w:rsid w:val="00F73900"/>
    <w:rsid w:val="00F73B47"/>
    <w:rsid w:val="00F73DB8"/>
    <w:rsid w:val="00F740F2"/>
    <w:rsid w:val="00F75CD4"/>
    <w:rsid w:val="00F779AD"/>
    <w:rsid w:val="00F80298"/>
    <w:rsid w:val="00F82634"/>
    <w:rsid w:val="00F82B7F"/>
    <w:rsid w:val="00F82F8B"/>
    <w:rsid w:val="00F833DD"/>
    <w:rsid w:val="00F84220"/>
    <w:rsid w:val="00F842EB"/>
    <w:rsid w:val="00F85711"/>
    <w:rsid w:val="00F86672"/>
    <w:rsid w:val="00F87EA8"/>
    <w:rsid w:val="00F9049A"/>
    <w:rsid w:val="00F90C4B"/>
    <w:rsid w:val="00F91B08"/>
    <w:rsid w:val="00F929FA"/>
    <w:rsid w:val="00F938F2"/>
    <w:rsid w:val="00F95579"/>
    <w:rsid w:val="00F96061"/>
    <w:rsid w:val="00F96562"/>
    <w:rsid w:val="00F96831"/>
    <w:rsid w:val="00FA0420"/>
    <w:rsid w:val="00FA09D7"/>
    <w:rsid w:val="00FA141F"/>
    <w:rsid w:val="00FA2839"/>
    <w:rsid w:val="00FA4DA3"/>
    <w:rsid w:val="00FA5A30"/>
    <w:rsid w:val="00FA5E0F"/>
    <w:rsid w:val="00FA6510"/>
    <w:rsid w:val="00FA6725"/>
    <w:rsid w:val="00FA68D6"/>
    <w:rsid w:val="00FB0DD5"/>
    <w:rsid w:val="00FB1527"/>
    <w:rsid w:val="00FB1B42"/>
    <w:rsid w:val="00FB2B11"/>
    <w:rsid w:val="00FB7FBB"/>
    <w:rsid w:val="00FC07A0"/>
    <w:rsid w:val="00FC28D0"/>
    <w:rsid w:val="00FC4A27"/>
    <w:rsid w:val="00FC6FF6"/>
    <w:rsid w:val="00FD2AA9"/>
    <w:rsid w:val="00FD76D6"/>
    <w:rsid w:val="00FD7735"/>
    <w:rsid w:val="00FE195F"/>
    <w:rsid w:val="00FE212A"/>
    <w:rsid w:val="00FE4260"/>
    <w:rsid w:val="00FE582B"/>
    <w:rsid w:val="00FE5900"/>
    <w:rsid w:val="00FE5927"/>
    <w:rsid w:val="00FF043E"/>
    <w:rsid w:val="00FF1CD3"/>
    <w:rsid w:val="00FF25D7"/>
    <w:rsid w:val="00FF567C"/>
    <w:rsid w:val="00FF6B04"/>
    <w:rsid w:val="00FF6D19"/>
    <w:rsid w:val="02AD30A5"/>
    <w:rsid w:val="0315DCE3"/>
    <w:rsid w:val="0508F9EC"/>
    <w:rsid w:val="06FD7E91"/>
    <w:rsid w:val="0824CE0B"/>
    <w:rsid w:val="0851BD34"/>
    <w:rsid w:val="0A88B88C"/>
    <w:rsid w:val="0AED8B2F"/>
    <w:rsid w:val="0BF5FF4B"/>
    <w:rsid w:val="0CB11717"/>
    <w:rsid w:val="102E7548"/>
    <w:rsid w:val="10B841E7"/>
    <w:rsid w:val="1199ADB5"/>
    <w:rsid w:val="11BA532D"/>
    <w:rsid w:val="16BA8A83"/>
    <w:rsid w:val="16E3E61D"/>
    <w:rsid w:val="16F9F3D1"/>
    <w:rsid w:val="17B18168"/>
    <w:rsid w:val="18A18F92"/>
    <w:rsid w:val="1D180B3D"/>
    <w:rsid w:val="1DC13FC4"/>
    <w:rsid w:val="20BC89EC"/>
    <w:rsid w:val="20E25180"/>
    <w:rsid w:val="2351A6AD"/>
    <w:rsid w:val="2464F70F"/>
    <w:rsid w:val="24D49B5B"/>
    <w:rsid w:val="251404F8"/>
    <w:rsid w:val="259BC956"/>
    <w:rsid w:val="266338FF"/>
    <w:rsid w:val="27E2FB59"/>
    <w:rsid w:val="29BABFDA"/>
    <w:rsid w:val="2B0E4BB6"/>
    <w:rsid w:val="2D3D697C"/>
    <w:rsid w:val="2DCF1C9A"/>
    <w:rsid w:val="2E818108"/>
    <w:rsid w:val="2F2A8386"/>
    <w:rsid w:val="2FBEF0BA"/>
    <w:rsid w:val="3078697F"/>
    <w:rsid w:val="3125D9E6"/>
    <w:rsid w:val="314B2D73"/>
    <w:rsid w:val="31B0CB7F"/>
    <w:rsid w:val="34106C9D"/>
    <w:rsid w:val="366927FD"/>
    <w:rsid w:val="379FB78E"/>
    <w:rsid w:val="391F8AED"/>
    <w:rsid w:val="3A07BFD7"/>
    <w:rsid w:val="3B27AF38"/>
    <w:rsid w:val="3C9A8F24"/>
    <w:rsid w:val="3CBDACFB"/>
    <w:rsid w:val="3E38203B"/>
    <w:rsid w:val="3FF96405"/>
    <w:rsid w:val="413AE40D"/>
    <w:rsid w:val="42ACD711"/>
    <w:rsid w:val="44255493"/>
    <w:rsid w:val="462930A3"/>
    <w:rsid w:val="46380B71"/>
    <w:rsid w:val="46E4E0E3"/>
    <w:rsid w:val="483C43BF"/>
    <w:rsid w:val="49A5AC6C"/>
    <w:rsid w:val="4A5C2D4A"/>
    <w:rsid w:val="4D09E5A3"/>
    <w:rsid w:val="4D284D9E"/>
    <w:rsid w:val="4E288C1C"/>
    <w:rsid w:val="5075F17E"/>
    <w:rsid w:val="5152F835"/>
    <w:rsid w:val="51786E25"/>
    <w:rsid w:val="51F2765A"/>
    <w:rsid w:val="54D0E4E1"/>
    <w:rsid w:val="55FA26C7"/>
    <w:rsid w:val="574C2DBA"/>
    <w:rsid w:val="57A6B28A"/>
    <w:rsid w:val="59770D61"/>
    <w:rsid w:val="59A3D2C7"/>
    <w:rsid w:val="5A206562"/>
    <w:rsid w:val="5AF7864D"/>
    <w:rsid w:val="5CB0231F"/>
    <w:rsid w:val="5CF94CB0"/>
    <w:rsid w:val="5D1B2E22"/>
    <w:rsid w:val="5FB4998F"/>
    <w:rsid w:val="60A8A11E"/>
    <w:rsid w:val="61C5DEF0"/>
    <w:rsid w:val="61FEDA74"/>
    <w:rsid w:val="63062AC5"/>
    <w:rsid w:val="644869B0"/>
    <w:rsid w:val="64C4CA39"/>
    <w:rsid w:val="65F92303"/>
    <w:rsid w:val="66B18DA1"/>
    <w:rsid w:val="677283B4"/>
    <w:rsid w:val="6818AD19"/>
    <w:rsid w:val="685B83CA"/>
    <w:rsid w:val="6868D59C"/>
    <w:rsid w:val="69CD2113"/>
    <w:rsid w:val="6C70CF8E"/>
    <w:rsid w:val="6DF67BE2"/>
    <w:rsid w:val="6F4BFCCA"/>
    <w:rsid w:val="704637C6"/>
    <w:rsid w:val="7193C6BC"/>
    <w:rsid w:val="723BEA82"/>
    <w:rsid w:val="73713D3E"/>
    <w:rsid w:val="737A1565"/>
    <w:rsid w:val="73D609CE"/>
    <w:rsid w:val="7474FB95"/>
    <w:rsid w:val="74AD14B5"/>
    <w:rsid w:val="74E086E1"/>
    <w:rsid w:val="752A165A"/>
    <w:rsid w:val="76E673F1"/>
    <w:rsid w:val="7704C305"/>
    <w:rsid w:val="796BA79F"/>
    <w:rsid w:val="79F8BBEA"/>
    <w:rsid w:val="7A023235"/>
    <w:rsid w:val="7A7C1CD3"/>
    <w:rsid w:val="7DE89328"/>
    <w:rsid w:val="7FEDE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6342DAC"/>
  <w15:chartTrackingRefBased/>
  <w15:docId w15:val="{C40C2822-4417-4654-8FB9-CC3FDFAF3E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3B1E"/>
    <w:pPr>
      <w:overflowPunct w:val="0"/>
      <w:autoSpaceDE w:val="0"/>
      <w:autoSpaceDN w:val="0"/>
      <w:adjustRightInd w:val="0"/>
      <w:spacing w:after="120"/>
      <w:jc w:val="both"/>
      <w:textAlignment w:val="baseline"/>
    </w:pPr>
    <w:rPr>
      <w:sz w:val="26"/>
    </w:rPr>
  </w:style>
  <w:style w:type="paragraph" w:styleId="Heading1">
    <w:name w:val="heading 1"/>
    <w:basedOn w:val="Normal"/>
    <w:next w:val="Normal"/>
    <w:link w:val="Heading1Char"/>
    <w:autoRedefine/>
    <w:qFormat/>
    <w:rsid w:val="00182D06"/>
    <w:pPr>
      <w:keepNext/>
      <w:pageBreakBefore/>
      <w:numPr>
        <w:numId w:val="2"/>
      </w:numPr>
      <w:overflowPunct/>
      <w:autoSpaceDE/>
      <w:autoSpaceDN/>
      <w:adjustRightInd/>
      <w:spacing w:before="120"/>
      <w:textAlignment w:val="auto"/>
      <w:outlineLvl w:val="0"/>
    </w:pPr>
    <w:rPr>
      <w:b/>
      <w:kern w:val="28"/>
      <w:sz w:val="28"/>
      <w:szCs w:val="24"/>
    </w:rPr>
  </w:style>
  <w:style w:type="paragraph" w:styleId="Heading2">
    <w:name w:val="heading 2"/>
    <w:basedOn w:val="Normal"/>
    <w:next w:val="Normal"/>
    <w:link w:val="Heading2Char"/>
    <w:autoRedefine/>
    <w:unhideWhenUsed/>
    <w:qFormat/>
    <w:rsid w:val="00B3100F"/>
    <w:pPr>
      <w:keepNext/>
      <w:numPr>
        <w:ilvl w:val="1"/>
        <w:numId w:val="2"/>
      </w:numPr>
      <w:overflowPunct/>
      <w:autoSpaceDE/>
      <w:autoSpaceDN/>
      <w:adjustRightInd/>
      <w:spacing w:before="120"/>
      <w:jc w:val="left"/>
      <w:textAlignment w:val="auto"/>
      <w:outlineLvl w:val="1"/>
    </w:pPr>
    <w:rPr>
      <w:rFonts w:cs="Arial"/>
      <w:b/>
      <w:szCs w:val="26"/>
    </w:rPr>
  </w:style>
  <w:style w:type="paragraph" w:styleId="Heading3">
    <w:name w:val="heading 3"/>
    <w:basedOn w:val="Normal"/>
    <w:next w:val="Normal"/>
    <w:link w:val="Heading3Char"/>
    <w:autoRedefine/>
    <w:unhideWhenUsed/>
    <w:qFormat/>
    <w:rsid w:val="003B6332"/>
    <w:pPr>
      <w:keepNext/>
      <w:numPr>
        <w:ilvl w:val="2"/>
        <w:numId w:val="2"/>
      </w:numPr>
      <w:overflowPunct/>
      <w:autoSpaceDE/>
      <w:autoSpaceDN/>
      <w:adjustRightInd/>
      <w:spacing w:before="120"/>
      <w:textAlignment w:val="auto"/>
      <w:outlineLvl w:val="2"/>
    </w:pPr>
    <w:rPr>
      <w:b/>
      <w:szCs w:val="22"/>
    </w:rPr>
  </w:style>
  <w:style w:type="paragraph" w:styleId="Heading4">
    <w:name w:val="heading 4"/>
    <w:basedOn w:val="Normal"/>
    <w:next w:val="Normal"/>
    <w:link w:val="Heading4Char"/>
    <w:unhideWhenUsed/>
    <w:qFormat/>
    <w:rsid w:val="00B52F48"/>
    <w:pPr>
      <w:keepNext/>
      <w:numPr>
        <w:ilvl w:val="3"/>
        <w:numId w:val="2"/>
      </w:numPr>
      <w:overflowPunct/>
      <w:autoSpaceDE/>
      <w:autoSpaceDN/>
      <w:adjustRightInd/>
      <w:spacing w:before="120"/>
      <w:textAlignment w:val="auto"/>
      <w:outlineLvl w:val="3"/>
    </w:pPr>
    <w:rPr>
      <w:b/>
      <w:i/>
    </w:rPr>
  </w:style>
  <w:style w:type="paragraph" w:styleId="Heading5">
    <w:name w:val="heading 5"/>
    <w:basedOn w:val="Normal"/>
    <w:next w:val="Normal"/>
    <w:link w:val="Heading5Char"/>
    <w:autoRedefine/>
    <w:unhideWhenUsed/>
    <w:qFormat/>
    <w:rsid w:val="000F0925"/>
    <w:pPr>
      <w:numPr>
        <w:ilvl w:val="4"/>
        <w:numId w:val="2"/>
      </w:numPr>
      <w:overflowPunct/>
      <w:autoSpaceDE/>
      <w:autoSpaceDN/>
      <w:adjustRightInd/>
      <w:spacing w:before="120"/>
      <w:textAlignment w:val="auto"/>
      <w:outlineLvl w:val="4"/>
    </w:pPr>
    <w:rPr>
      <w:rFonts w:ascii="Arial" w:hAnsi="Arial"/>
      <w:i/>
    </w:rPr>
  </w:style>
  <w:style w:type="paragraph" w:styleId="Heading6">
    <w:name w:val="heading 6"/>
    <w:basedOn w:val="Normal"/>
    <w:next w:val="Normal"/>
    <w:link w:val="Heading6Char"/>
    <w:semiHidden/>
    <w:unhideWhenUsed/>
    <w:qFormat/>
    <w:rsid w:val="00C323DB"/>
    <w:pPr>
      <w:numPr>
        <w:ilvl w:val="5"/>
        <w:numId w:val="2"/>
      </w:numPr>
      <w:overflowPunct/>
      <w:autoSpaceDE/>
      <w:autoSpaceDN/>
      <w:adjustRightInd/>
      <w:spacing w:before="120"/>
      <w:textAlignment w:val="auto"/>
      <w:outlineLvl w:val="5"/>
    </w:pPr>
    <w:rPr>
      <w:rFonts w:ascii="Arial" w:hAnsi="Arial"/>
      <w:i/>
      <w:sz w:val="22"/>
    </w:rPr>
  </w:style>
  <w:style w:type="paragraph" w:styleId="Heading7">
    <w:name w:val="heading 7"/>
    <w:basedOn w:val="Normal"/>
    <w:next w:val="Normal"/>
    <w:link w:val="Heading7Char"/>
    <w:uiPriority w:val="99"/>
    <w:semiHidden/>
    <w:unhideWhenUsed/>
    <w:qFormat/>
    <w:rsid w:val="00DC6DCB"/>
    <w:pPr>
      <w:numPr>
        <w:ilvl w:val="6"/>
        <w:numId w:val="2"/>
      </w:numPr>
      <w:overflowPunct/>
      <w:autoSpaceDE/>
      <w:autoSpaceDN/>
      <w:adjustRightInd/>
      <w:spacing w:before="240" w:after="60"/>
      <w:textAlignment w:val="auto"/>
      <w:outlineLvl w:val="6"/>
    </w:pPr>
    <w:rPr>
      <w:rFonts w:ascii="Arial" w:hAnsi="Arial"/>
      <w:sz w:val="20"/>
    </w:rPr>
  </w:style>
  <w:style w:type="paragraph" w:styleId="Heading8">
    <w:name w:val="heading 8"/>
    <w:basedOn w:val="Normal"/>
    <w:next w:val="Normal"/>
    <w:link w:val="Heading8Char"/>
    <w:uiPriority w:val="99"/>
    <w:semiHidden/>
    <w:unhideWhenUsed/>
    <w:qFormat/>
    <w:rsid w:val="00DC6DCB"/>
    <w:pPr>
      <w:numPr>
        <w:ilvl w:val="7"/>
        <w:numId w:val="2"/>
      </w:numPr>
      <w:overflowPunct/>
      <w:autoSpaceDE/>
      <w:autoSpaceDN/>
      <w:adjustRightInd/>
      <w:spacing w:before="240" w:after="60"/>
      <w:textAlignment w:val="auto"/>
      <w:outlineLvl w:val="7"/>
    </w:pPr>
    <w:rPr>
      <w:rFonts w:ascii="Arial" w:hAnsi="Arial"/>
      <w:i/>
      <w:sz w:val="20"/>
    </w:rPr>
  </w:style>
  <w:style w:type="paragraph" w:styleId="Heading9">
    <w:name w:val="heading 9"/>
    <w:basedOn w:val="Normal"/>
    <w:next w:val="Normal"/>
    <w:link w:val="Heading9Char"/>
    <w:uiPriority w:val="99"/>
    <w:semiHidden/>
    <w:unhideWhenUsed/>
    <w:qFormat/>
    <w:rsid w:val="00DC6DCB"/>
    <w:pPr>
      <w:numPr>
        <w:ilvl w:val="8"/>
        <w:numId w:val="2"/>
      </w:numPr>
      <w:overflowPunct/>
      <w:autoSpaceDE/>
      <w:autoSpaceDN/>
      <w:adjustRightInd/>
      <w:spacing w:before="240" w:after="60"/>
      <w:textAlignment w:val="auto"/>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semiHidden/>
    <w:pPr>
      <w:tabs>
        <w:tab w:val="center" w:pos="4153"/>
        <w:tab w:val="right" w:pos="8306"/>
      </w:tabs>
    </w:pPr>
    <w:rPr>
      <w:lang w:val="x-none" w:eastAsia="x-none"/>
    </w:rPr>
  </w:style>
  <w:style w:type="paragraph" w:styleId="Footer">
    <w:name w:val="footer"/>
    <w:basedOn w:val="Normal"/>
    <w:link w:val="FooterChar"/>
    <w:semiHidden/>
    <w:pPr>
      <w:tabs>
        <w:tab w:val="center" w:pos="4153"/>
        <w:tab w:val="right" w:pos="8306"/>
      </w:tabs>
    </w:pPr>
    <w:rPr>
      <w:lang w:val="x-none" w:eastAsia="x-none"/>
    </w:rPr>
  </w:style>
  <w:style w:type="character" w:styleId="PageNumber">
    <w:name w:val="page number"/>
    <w:basedOn w:val="DefaultParagraphFont"/>
    <w:semiHidden/>
  </w:style>
  <w:style w:type="paragraph" w:styleId="NormalFrancez" w:customStyle="1">
    <w:name w:val="Normal Francez"/>
    <w:basedOn w:val="Normal"/>
    <w:pPr>
      <w:widowControl w:val="0"/>
    </w:pPr>
    <w:rPr>
      <w:rFonts w:ascii="Arial" w:hAnsi="Arial"/>
      <w:b/>
      <w:sz w:val="22"/>
      <w:lang w:val="fr-FR"/>
    </w:rPr>
  </w:style>
  <w:style w:type="character" w:styleId="st" w:customStyle="1">
    <w:name w:val="st"/>
    <w:rsid w:val="00866B1C"/>
    <w:rPr>
      <w:rFonts w:cs=".VnTime"/>
    </w:rPr>
  </w:style>
  <w:style w:type="character" w:styleId="HeaderChar" w:customStyle="1">
    <w:name w:val="Header Char"/>
    <w:link w:val="Header"/>
    <w:semiHidden/>
    <w:locked/>
    <w:rsid w:val="00CD266D"/>
    <w:rPr>
      <w:rFonts w:ascii="VnTime" w:hAnsi="VnTime"/>
      <w:sz w:val="26"/>
    </w:rPr>
  </w:style>
  <w:style w:type="character" w:styleId="FooterChar" w:customStyle="1">
    <w:name w:val="Footer Char"/>
    <w:link w:val="Footer"/>
    <w:semiHidden/>
    <w:locked/>
    <w:rsid w:val="00CD266D"/>
    <w:rPr>
      <w:rFonts w:ascii="VnTime" w:hAnsi="VnTime"/>
      <w:sz w:val="26"/>
    </w:rPr>
  </w:style>
  <w:style w:type="table" w:styleId="TableGrid">
    <w:name w:val="Table Grid"/>
    <w:aliases w:val="Hidden Table"/>
    <w:basedOn w:val="TableNormal"/>
    <w:uiPriority w:val="39"/>
    <w:rsid w:val="00C278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4A77C0"/>
    <w:rPr>
      <w:rFonts w:ascii="Tahoma" w:hAnsi="Tahoma"/>
      <w:sz w:val="16"/>
      <w:szCs w:val="16"/>
      <w:lang w:val="x-none" w:eastAsia="x-none"/>
    </w:rPr>
  </w:style>
  <w:style w:type="character" w:styleId="BalloonTextChar" w:customStyle="1">
    <w:name w:val="Balloon Text Char"/>
    <w:link w:val="BalloonText"/>
    <w:uiPriority w:val="99"/>
    <w:semiHidden/>
    <w:rsid w:val="004A77C0"/>
    <w:rPr>
      <w:rFonts w:ascii="Tahoma" w:hAnsi="Tahoma" w:cs="Tahoma"/>
      <w:sz w:val="16"/>
      <w:szCs w:val="16"/>
    </w:rPr>
  </w:style>
  <w:style w:type="character" w:styleId="Heading1Char" w:customStyle="1">
    <w:name w:val="Heading 1 Char"/>
    <w:basedOn w:val="DefaultParagraphFont"/>
    <w:link w:val="Heading1"/>
    <w:rsid w:val="00182D06"/>
    <w:rPr>
      <w:b/>
      <w:kern w:val="28"/>
      <w:sz w:val="28"/>
      <w:szCs w:val="24"/>
    </w:rPr>
  </w:style>
  <w:style w:type="character" w:styleId="Heading2Char" w:customStyle="1">
    <w:name w:val="Heading 2 Char"/>
    <w:basedOn w:val="DefaultParagraphFont"/>
    <w:link w:val="Heading2"/>
    <w:rsid w:val="00B3100F"/>
    <w:rPr>
      <w:rFonts w:cs="Arial"/>
      <w:b/>
      <w:sz w:val="26"/>
      <w:szCs w:val="26"/>
    </w:rPr>
  </w:style>
  <w:style w:type="character" w:styleId="Heading3Char" w:customStyle="1">
    <w:name w:val="Heading 3 Char"/>
    <w:basedOn w:val="DefaultParagraphFont"/>
    <w:link w:val="Heading3"/>
    <w:rsid w:val="003B6332"/>
    <w:rPr>
      <w:b/>
      <w:sz w:val="26"/>
      <w:szCs w:val="22"/>
    </w:rPr>
  </w:style>
  <w:style w:type="character" w:styleId="Heading4Char" w:customStyle="1">
    <w:name w:val="Heading 4 Char"/>
    <w:basedOn w:val="DefaultParagraphFont"/>
    <w:link w:val="Heading4"/>
    <w:rsid w:val="00B52F48"/>
    <w:rPr>
      <w:b/>
      <w:i/>
      <w:sz w:val="26"/>
    </w:rPr>
  </w:style>
  <w:style w:type="character" w:styleId="Heading5Char" w:customStyle="1">
    <w:name w:val="Heading 5 Char"/>
    <w:basedOn w:val="DefaultParagraphFont"/>
    <w:link w:val="Heading5"/>
    <w:rsid w:val="000F0925"/>
    <w:rPr>
      <w:rFonts w:ascii="Arial" w:hAnsi="Arial"/>
      <w:i/>
      <w:sz w:val="26"/>
    </w:rPr>
  </w:style>
  <w:style w:type="character" w:styleId="Heading6Char" w:customStyle="1">
    <w:name w:val="Heading 6 Char"/>
    <w:basedOn w:val="DefaultParagraphFont"/>
    <w:link w:val="Heading6"/>
    <w:semiHidden/>
    <w:rsid w:val="00C323DB"/>
    <w:rPr>
      <w:rFonts w:ascii="Arial" w:hAnsi="Arial"/>
      <w:i/>
      <w:sz w:val="22"/>
    </w:rPr>
  </w:style>
  <w:style w:type="character" w:styleId="Heading7Char" w:customStyle="1">
    <w:name w:val="Heading 7 Char"/>
    <w:basedOn w:val="DefaultParagraphFont"/>
    <w:link w:val="Heading7"/>
    <w:uiPriority w:val="99"/>
    <w:semiHidden/>
    <w:rsid w:val="00DC6DCB"/>
    <w:rPr>
      <w:rFonts w:ascii="Arial" w:hAnsi="Arial"/>
    </w:rPr>
  </w:style>
  <w:style w:type="character" w:styleId="Heading8Char" w:customStyle="1">
    <w:name w:val="Heading 8 Char"/>
    <w:basedOn w:val="DefaultParagraphFont"/>
    <w:link w:val="Heading8"/>
    <w:uiPriority w:val="99"/>
    <w:semiHidden/>
    <w:rsid w:val="00DC6DCB"/>
    <w:rPr>
      <w:rFonts w:ascii="Arial" w:hAnsi="Arial"/>
      <w:i/>
    </w:rPr>
  </w:style>
  <w:style w:type="character" w:styleId="Heading9Char" w:customStyle="1">
    <w:name w:val="Heading 9 Char"/>
    <w:basedOn w:val="DefaultParagraphFont"/>
    <w:link w:val="Heading9"/>
    <w:uiPriority w:val="99"/>
    <w:semiHidden/>
    <w:rsid w:val="00DC6DCB"/>
    <w:rPr>
      <w:rFonts w:ascii="Arial" w:hAnsi="Arial"/>
      <w:i/>
      <w:sz w:val="18"/>
    </w:rPr>
  </w:style>
  <w:style w:type="paragraph" w:styleId="ListParagraph">
    <w:name w:val="List Paragraph"/>
    <w:aliases w:val="head2"/>
    <w:basedOn w:val="Normal"/>
    <w:link w:val="ListParagraphChar"/>
    <w:uiPriority w:val="34"/>
    <w:qFormat/>
    <w:rsid w:val="00124E6F"/>
    <w:pPr>
      <w:ind w:left="720"/>
      <w:contextualSpacing/>
    </w:pPr>
  </w:style>
  <w:style w:type="paragraph" w:styleId="TOCHeading">
    <w:name w:val="TOC Heading"/>
    <w:basedOn w:val="Heading1"/>
    <w:next w:val="Normal"/>
    <w:uiPriority w:val="39"/>
    <w:unhideWhenUsed/>
    <w:qFormat/>
    <w:rsid w:val="00C444DB"/>
    <w:pPr>
      <w:keepLines/>
      <w:numPr>
        <w:numId w:val="0"/>
      </w:numPr>
      <w:spacing w:line="259" w:lineRule="auto"/>
      <w:outlineLvl w:val="9"/>
    </w:pPr>
    <w:rPr>
      <w:rFonts w:asciiTheme="majorHAnsi" w:hAnsiTheme="majorHAnsi" w:eastAsiaTheme="majorEastAsia" w:cstheme="majorBidi"/>
      <w:b w:val="0"/>
      <w:color w:val="2E74B5" w:themeColor="accent1" w:themeShade="BF"/>
      <w:kern w:val="0"/>
      <w:sz w:val="32"/>
      <w:szCs w:val="32"/>
    </w:rPr>
  </w:style>
  <w:style w:type="paragraph" w:styleId="TOC1">
    <w:name w:val="toc 1"/>
    <w:basedOn w:val="Normal"/>
    <w:next w:val="Normal"/>
    <w:autoRedefine/>
    <w:uiPriority w:val="39"/>
    <w:unhideWhenUsed/>
    <w:rsid w:val="00C444DB"/>
    <w:pPr>
      <w:spacing w:after="100"/>
    </w:pPr>
  </w:style>
  <w:style w:type="paragraph" w:styleId="TOC2">
    <w:name w:val="toc 2"/>
    <w:basedOn w:val="Normal"/>
    <w:next w:val="Normal"/>
    <w:autoRedefine/>
    <w:uiPriority w:val="39"/>
    <w:unhideWhenUsed/>
    <w:rsid w:val="00C444DB"/>
    <w:pPr>
      <w:spacing w:after="100"/>
      <w:ind w:left="260"/>
    </w:pPr>
  </w:style>
  <w:style w:type="character" w:styleId="Hyperlink">
    <w:name w:val="Hyperlink"/>
    <w:basedOn w:val="DefaultParagraphFont"/>
    <w:uiPriority w:val="99"/>
    <w:unhideWhenUsed/>
    <w:rsid w:val="00C444DB"/>
    <w:rPr>
      <w:color w:val="0563C1" w:themeColor="hyperlink"/>
      <w:u w:val="single"/>
    </w:rPr>
  </w:style>
  <w:style w:type="paragraph" w:styleId="FirstLevelBullet" w:customStyle="1">
    <w:name w:val="First Level Bullet"/>
    <w:basedOn w:val="ListParagraph"/>
    <w:link w:val="FirstLevelBulletChar"/>
    <w:qFormat/>
    <w:rsid w:val="00C444DB"/>
    <w:pPr>
      <w:numPr>
        <w:numId w:val="1"/>
      </w:numPr>
      <w:spacing w:before="120"/>
    </w:pPr>
    <w:rPr>
      <w:szCs w:val="26"/>
    </w:rPr>
  </w:style>
  <w:style w:type="paragraph" w:styleId="SecondLevelBullet" w:customStyle="1">
    <w:name w:val="Second Level Bullet"/>
    <w:basedOn w:val="FirstLevelBullet"/>
    <w:link w:val="SecondLevelBulletChar"/>
    <w:qFormat/>
    <w:rsid w:val="00C444DB"/>
    <w:pPr>
      <w:numPr>
        <w:ilvl w:val="1"/>
      </w:numPr>
    </w:pPr>
  </w:style>
  <w:style w:type="character" w:styleId="ListParagraphChar" w:customStyle="1">
    <w:name w:val="List Paragraph Char"/>
    <w:aliases w:val="head2 Char"/>
    <w:basedOn w:val="DefaultParagraphFont"/>
    <w:link w:val="ListParagraph"/>
    <w:uiPriority w:val="34"/>
    <w:rsid w:val="00C444DB"/>
    <w:rPr>
      <w:rFonts w:ascii="VnTime" w:hAnsi="VnTime"/>
      <w:sz w:val="26"/>
    </w:rPr>
  </w:style>
  <w:style w:type="character" w:styleId="FirstLevelBulletChar" w:customStyle="1">
    <w:name w:val="First Level Bullet Char"/>
    <w:basedOn w:val="ListParagraphChar"/>
    <w:link w:val="FirstLevelBullet"/>
    <w:rsid w:val="00C444DB"/>
    <w:rPr>
      <w:rFonts w:ascii="VnTime" w:hAnsi="VnTime"/>
      <w:sz w:val="26"/>
      <w:szCs w:val="26"/>
    </w:rPr>
  </w:style>
  <w:style w:type="paragraph" w:styleId="TableHeader" w:customStyle="1">
    <w:name w:val="Table Header"/>
    <w:basedOn w:val="Normal"/>
    <w:rsid w:val="00D340E1"/>
    <w:pPr>
      <w:overflowPunct/>
      <w:autoSpaceDE/>
      <w:autoSpaceDN/>
      <w:adjustRightInd/>
      <w:spacing w:before="60" w:after="60"/>
      <w:textAlignment w:val="auto"/>
    </w:pPr>
    <w:rPr>
      <w:rFonts w:ascii="Segoe UI" w:hAnsi="Segoe UI" w:cs="Segoe UI"/>
      <w:b/>
      <w:bCs/>
      <w:color w:val="FFFFFF"/>
      <w:sz w:val="20"/>
      <w:lang w:val="en-NZ"/>
    </w:rPr>
  </w:style>
  <w:style w:type="character" w:styleId="SecondLevelBulletChar" w:customStyle="1">
    <w:name w:val="Second Level Bullet Char"/>
    <w:basedOn w:val="FirstLevelBulletChar"/>
    <w:link w:val="SecondLevelBullet"/>
    <w:rsid w:val="00C444DB"/>
    <w:rPr>
      <w:rFonts w:ascii="VnTime" w:hAnsi="VnTime"/>
      <w:sz w:val="26"/>
      <w:szCs w:val="26"/>
    </w:rPr>
  </w:style>
  <w:style w:type="paragraph" w:styleId="Caption">
    <w:name w:val="caption"/>
    <w:basedOn w:val="Normal"/>
    <w:next w:val="Normal"/>
    <w:uiPriority w:val="35"/>
    <w:unhideWhenUsed/>
    <w:qFormat/>
    <w:rsid w:val="00A95610"/>
    <w:pPr>
      <w:overflowPunct/>
      <w:autoSpaceDE/>
      <w:autoSpaceDN/>
      <w:adjustRightInd/>
      <w:spacing w:after="200" w:line="276" w:lineRule="auto"/>
      <w:jc w:val="center"/>
      <w:textAlignment w:val="auto"/>
    </w:pPr>
    <w:rPr>
      <w:rFonts w:eastAsia="Calibri" w:cs="Segoe UI"/>
      <w:b/>
      <w:bCs/>
      <w:i/>
    </w:rPr>
  </w:style>
  <w:style w:type="paragraph" w:styleId="TableofFigures">
    <w:name w:val="table of figures"/>
    <w:basedOn w:val="Normal"/>
    <w:next w:val="Normal"/>
    <w:uiPriority w:val="99"/>
    <w:unhideWhenUsed/>
    <w:rsid w:val="00E86FAE"/>
  </w:style>
  <w:style w:type="paragraph" w:styleId="FootnoteText">
    <w:name w:val="footnote text"/>
    <w:basedOn w:val="Normal"/>
    <w:link w:val="FootnoteTextChar"/>
    <w:uiPriority w:val="99"/>
    <w:semiHidden/>
    <w:unhideWhenUsed/>
    <w:rsid w:val="00E67D14"/>
    <w:rPr>
      <w:sz w:val="20"/>
    </w:rPr>
  </w:style>
  <w:style w:type="character" w:styleId="FootnoteTextChar" w:customStyle="1">
    <w:name w:val="Footnote Text Char"/>
    <w:basedOn w:val="DefaultParagraphFont"/>
    <w:link w:val="FootnoteText"/>
    <w:uiPriority w:val="99"/>
    <w:semiHidden/>
    <w:rsid w:val="00E67D14"/>
  </w:style>
  <w:style w:type="character" w:styleId="FootnoteReference">
    <w:name w:val="footnote reference"/>
    <w:basedOn w:val="DefaultParagraphFont"/>
    <w:uiPriority w:val="99"/>
    <w:semiHidden/>
    <w:unhideWhenUsed/>
    <w:rsid w:val="00E67D14"/>
    <w:rPr>
      <w:vertAlign w:val="superscript"/>
    </w:rPr>
  </w:style>
  <w:style w:type="paragraph" w:styleId="LandscapeHeading1" w:customStyle="1">
    <w:name w:val="Landscape Heading 1"/>
    <w:basedOn w:val="Heading1"/>
    <w:link w:val="LandscapeHeading1Char"/>
    <w:qFormat/>
    <w:rsid w:val="00845A0E"/>
    <w:pPr>
      <w:ind w:left="720"/>
    </w:pPr>
  </w:style>
  <w:style w:type="paragraph" w:styleId="LandscapeNormal" w:customStyle="1">
    <w:name w:val="Landscape Normal"/>
    <w:basedOn w:val="Normal"/>
    <w:link w:val="LandscapeNormalChar"/>
    <w:qFormat/>
    <w:rsid w:val="00EF0FE4"/>
    <w:pPr>
      <w:ind w:left="720"/>
    </w:pPr>
  </w:style>
  <w:style w:type="character" w:styleId="LandscapeHeading1Char" w:customStyle="1">
    <w:name w:val="Landscape Heading 1 Char"/>
    <w:basedOn w:val="Heading1Char"/>
    <w:link w:val="LandscapeHeading1"/>
    <w:rsid w:val="00845A0E"/>
    <w:rPr>
      <w:b/>
      <w:kern w:val="28"/>
      <w:sz w:val="28"/>
      <w:szCs w:val="24"/>
    </w:rPr>
  </w:style>
  <w:style w:type="paragraph" w:styleId="LandscapeHeading2" w:customStyle="1">
    <w:name w:val="Landscape Heading 2"/>
    <w:basedOn w:val="Heading2"/>
    <w:link w:val="LandscapeHeading2Char"/>
    <w:qFormat/>
    <w:rsid w:val="00F309B7"/>
    <w:pPr>
      <w:ind w:left="720"/>
    </w:pPr>
  </w:style>
  <w:style w:type="character" w:styleId="LandscapeNormalChar" w:customStyle="1">
    <w:name w:val="Landscape Normal Char"/>
    <w:basedOn w:val="DefaultParagraphFont"/>
    <w:link w:val="LandscapeNormal"/>
    <w:rsid w:val="00EF0FE4"/>
    <w:rPr>
      <w:sz w:val="26"/>
    </w:rPr>
  </w:style>
  <w:style w:type="paragraph" w:styleId="LandscapeHeading3" w:customStyle="1">
    <w:name w:val="Landscape Heading 3"/>
    <w:basedOn w:val="Heading3"/>
    <w:link w:val="LandscapeHeading3Char"/>
    <w:qFormat/>
    <w:rsid w:val="00F309B7"/>
    <w:pPr>
      <w:ind w:left="720"/>
    </w:pPr>
  </w:style>
  <w:style w:type="character" w:styleId="LandscapeHeading2Char" w:customStyle="1">
    <w:name w:val="Landscape Heading 2 Char"/>
    <w:basedOn w:val="Heading2Char"/>
    <w:link w:val="LandscapeHeading2"/>
    <w:rsid w:val="00F309B7"/>
    <w:rPr>
      <w:rFonts w:cs="Arial"/>
      <w:b/>
      <w:sz w:val="26"/>
      <w:szCs w:val="26"/>
    </w:rPr>
  </w:style>
  <w:style w:type="paragraph" w:styleId="LandscapeHeading4" w:customStyle="1">
    <w:name w:val="Landscape Heading 4"/>
    <w:basedOn w:val="Heading4"/>
    <w:link w:val="LandscapeHeading4Char"/>
    <w:qFormat/>
    <w:rsid w:val="00F309B7"/>
    <w:pPr>
      <w:ind w:left="720"/>
    </w:pPr>
  </w:style>
  <w:style w:type="character" w:styleId="LandscapeHeading3Char" w:customStyle="1">
    <w:name w:val="Landscape Heading 3 Char"/>
    <w:basedOn w:val="Heading3Char"/>
    <w:link w:val="LandscapeHeading3"/>
    <w:rsid w:val="00F309B7"/>
    <w:rPr>
      <w:b/>
      <w:sz w:val="26"/>
      <w:szCs w:val="22"/>
    </w:rPr>
  </w:style>
  <w:style w:type="paragraph" w:styleId="LandscapeHeading5" w:customStyle="1">
    <w:name w:val="Landscape Heading 5"/>
    <w:basedOn w:val="Heading5"/>
    <w:link w:val="LandscapeHeading5Char"/>
    <w:qFormat/>
    <w:rsid w:val="00A95610"/>
    <w:pPr>
      <w:ind w:left="720"/>
    </w:pPr>
    <w:rPr>
      <w:rFonts w:ascii="Times New Roman" w:hAnsi="Times New Roman"/>
    </w:rPr>
  </w:style>
  <w:style w:type="character" w:styleId="LandscapeHeading4Char" w:customStyle="1">
    <w:name w:val="Landscape Heading 4 Char"/>
    <w:basedOn w:val="Heading4Char"/>
    <w:link w:val="LandscapeHeading4"/>
    <w:rsid w:val="00F309B7"/>
    <w:rPr>
      <w:b/>
      <w:i/>
      <w:sz w:val="26"/>
    </w:rPr>
  </w:style>
  <w:style w:type="paragraph" w:styleId="LandscapeFirstLevelBullet" w:customStyle="1">
    <w:name w:val="Landscape First Level Bullet"/>
    <w:basedOn w:val="FirstLevelBullet"/>
    <w:link w:val="LandscapeFirstLevelBulletChar"/>
    <w:qFormat/>
    <w:rsid w:val="00C323DB"/>
    <w:pPr>
      <w:ind w:left="1080"/>
    </w:pPr>
  </w:style>
  <w:style w:type="character" w:styleId="LandscapeHeading5Char" w:customStyle="1">
    <w:name w:val="Landscape Heading 5 Char"/>
    <w:basedOn w:val="Heading5Char"/>
    <w:link w:val="LandscapeHeading5"/>
    <w:rsid w:val="00A95610"/>
    <w:rPr>
      <w:rFonts w:ascii="Arial" w:hAnsi="Arial"/>
      <w:i/>
      <w:sz w:val="26"/>
    </w:rPr>
  </w:style>
  <w:style w:type="paragraph" w:styleId="LandscapeSecondLevelBullet" w:customStyle="1">
    <w:name w:val="Landscape Second Level Bullet"/>
    <w:basedOn w:val="SecondLevelBullet"/>
    <w:link w:val="LandscapeSecondLevelBulletChar"/>
    <w:qFormat/>
    <w:rsid w:val="00F309B7"/>
  </w:style>
  <w:style w:type="character" w:styleId="LandscapeFirstLevelBulletChar" w:customStyle="1">
    <w:name w:val="Landscape First Level Bullet Char"/>
    <w:basedOn w:val="FirstLevelBulletChar"/>
    <w:link w:val="LandscapeFirstLevelBullet"/>
    <w:rsid w:val="00C323DB"/>
    <w:rPr>
      <w:rFonts w:ascii="VnTime" w:hAnsi="VnTime"/>
      <w:sz w:val="26"/>
      <w:szCs w:val="26"/>
    </w:rPr>
  </w:style>
  <w:style w:type="paragraph" w:styleId="TOC3">
    <w:name w:val="toc 3"/>
    <w:basedOn w:val="Normal"/>
    <w:next w:val="Normal"/>
    <w:autoRedefine/>
    <w:uiPriority w:val="39"/>
    <w:unhideWhenUsed/>
    <w:rsid w:val="00845A0E"/>
    <w:pPr>
      <w:spacing w:after="100"/>
      <w:ind w:left="520"/>
    </w:pPr>
  </w:style>
  <w:style w:type="character" w:styleId="LandscapeSecondLevelBulletChar" w:customStyle="1">
    <w:name w:val="Landscape Second Level Bullet Char"/>
    <w:basedOn w:val="SecondLevelBulletChar"/>
    <w:link w:val="LandscapeSecondLevelBullet"/>
    <w:rsid w:val="00F309B7"/>
    <w:rPr>
      <w:rFonts w:ascii="VnTime" w:hAnsi="VnTime"/>
      <w:sz w:val="26"/>
      <w:szCs w:val="26"/>
    </w:rPr>
  </w:style>
  <w:style w:type="paragraph" w:styleId="HeaderFooter" w:customStyle="1">
    <w:name w:val="Header Footer"/>
    <w:link w:val="HeaderFooterChar"/>
    <w:qFormat/>
    <w:rsid w:val="00EA4F84"/>
    <w:pPr>
      <w:tabs>
        <w:tab w:val="center" w:pos="4153"/>
        <w:tab w:val="right" w:pos="8306"/>
      </w:tabs>
      <w:spacing w:before="200"/>
      <w:jc w:val="center"/>
    </w:pPr>
    <w:rPr>
      <w:b/>
      <w:noProof/>
      <w:sz w:val="22"/>
      <w:szCs w:val="24"/>
    </w:rPr>
  </w:style>
  <w:style w:type="paragraph" w:styleId="HeaderFooter2" w:customStyle="1">
    <w:name w:val="Header Footer 2"/>
    <w:link w:val="HeaderFooter2Char"/>
    <w:qFormat/>
    <w:rsid w:val="00EA4F84"/>
    <w:pPr>
      <w:jc w:val="center"/>
    </w:pPr>
    <w:rPr>
      <w:sz w:val="14"/>
      <w:szCs w:val="14"/>
    </w:rPr>
  </w:style>
  <w:style w:type="paragraph" w:styleId="BodyText">
    <w:name w:val="Body Text"/>
    <w:basedOn w:val="Normal"/>
    <w:link w:val="BodyTextChar"/>
    <w:uiPriority w:val="99"/>
    <w:semiHidden/>
    <w:unhideWhenUsed/>
    <w:rsid w:val="00655107"/>
  </w:style>
  <w:style w:type="character" w:styleId="BodyTextChar" w:customStyle="1">
    <w:name w:val="Body Text Char"/>
    <w:basedOn w:val="DefaultParagraphFont"/>
    <w:link w:val="BodyText"/>
    <w:uiPriority w:val="99"/>
    <w:semiHidden/>
    <w:rsid w:val="00655107"/>
    <w:rPr>
      <w:sz w:val="26"/>
    </w:rPr>
  </w:style>
  <w:style w:type="character" w:styleId="HeaderFooterChar" w:customStyle="1">
    <w:name w:val="Header Footer Char"/>
    <w:basedOn w:val="BodyTextChar"/>
    <w:link w:val="HeaderFooter"/>
    <w:rsid w:val="00EA4F84"/>
    <w:rPr>
      <w:b/>
      <w:noProof/>
      <w:sz w:val="22"/>
      <w:szCs w:val="24"/>
    </w:rPr>
  </w:style>
  <w:style w:type="character" w:styleId="HeaderFooter2Char" w:customStyle="1">
    <w:name w:val="Header Footer 2 Char"/>
    <w:basedOn w:val="DefaultParagraphFont"/>
    <w:link w:val="HeaderFooter2"/>
    <w:rsid w:val="00EA4F84"/>
    <w:rPr>
      <w:sz w:val="14"/>
      <w:szCs w:val="14"/>
    </w:rPr>
  </w:style>
  <w:style w:type="paragraph" w:styleId="ANSVNormal1" w:customStyle="1">
    <w:name w:val="ANSV Normal 1"/>
    <w:basedOn w:val="Normal"/>
    <w:link w:val="ANSVNormal1Char"/>
    <w:qFormat/>
    <w:rsid w:val="005E427F"/>
    <w:pPr>
      <w:overflowPunct/>
      <w:autoSpaceDE/>
      <w:autoSpaceDN/>
      <w:adjustRightInd/>
      <w:spacing w:line="360" w:lineRule="auto"/>
      <w:textAlignment w:val="auto"/>
    </w:pPr>
    <w:rPr>
      <w:rFonts w:ascii="Segoe UI" w:hAnsi="Segoe UI" w:eastAsia="Calibri" w:cs="Segoe UI"/>
      <w:noProof/>
      <w:sz w:val="24"/>
    </w:rPr>
  </w:style>
  <w:style w:type="character" w:styleId="ANSVNormal1Char" w:customStyle="1">
    <w:name w:val="ANSV Normal 1 Char"/>
    <w:basedOn w:val="DefaultParagraphFont"/>
    <w:link w:val="ANSVNormal1"/>
    <w:rsid w:val="005E427F"/>
    <w:rPr>
      <w:rFonts w:ascii="Segoe UI" w:hAnsi="Segoe UI" w:eastAsia="Calibri" w:cs="Segoe UI"/>
      <w:noProof/>
      <w:sz w:val="24"/>
    </w:rPr>
  </w:style>
  <w:style w:type="table" w:styleId="TableGridLight1" w:customStyle="1">
    <w:name w:val="Table Grid Light1"/>
    <w:basedOn w:val="TableNormal"/>
    <w:uiPriority w:val="40"/>
    <w:rsid w:val="00A741DE"/>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ANSVNormal" w:customStyle="1">
    <w:name w:val="ANSV Normal"/>
    <w:basedOn w:val="Normal"/>
    <w:autoRedefine/>
    <w:qFormat/>
    <w:rsid w:val="007908BF"/>
    <w:pPr>
      <w:overflowPunct/>
      <w:autoSpaceDE/>
      <w:autoSpaceDN/>
      <w:adjustRightInd/>
      <w:spacing w:before="120"/>
      <w:jc w:val="left"/>
      <w:textAlignment w:val="auto"/>
    </w:pPr>
    <w:rPr>
      <w:rFonts w:eastAsia="Calibri" w:cs="Segoe UI"/>
      <w:szCs w:val="26"/>
    </w:rPr>
  </w:style>
  <w:style w:type="character" w:styleId="CommentReference">
    <w:name w:val="annotation reference"/>
    <w:basedOn w:val="DefaultParagraphFont"/>
    <w:uiPriority w:val="99"/>
    <w:semiHidden/>
    <w:unhideWhenUsed/>
    <w:rsid w:val="00B943A6"/>
    <w:rPr>
      <w:sz w:val="16"/>
      <w:szCs w:val="16"/>
    </w:rPr>
  </w:style>
  <w:style w:type="paragraph" w:styleId="CommentText">
    <w:name w:val="annotation text"/>
    <w:basedOn w:val="Normal"/>
    <w:link w:val="CommentTextChar"/>
    <w:uiPriority w:val="99"/>
    <w:unhideWhenUsed/>
    <w:rsid w:val="00B943A6"/>
    <w:rPr>
      <w:sz w:val="20"/>
    </w:rPr>
  </w:style>
  <w:style w:type="character" w:styleId="CommentTextChar" w:customStyle="1">
    <w:name w:val="Comment Text Char"/>
    <w:basedOn w:val="DefaultParagraphFont"/>
    <w:link w:val="CommentText"/>
    <w:uiPriority w:val="99"/>
    <w:rsid w:val="00B943A6"/>
  </w:style>
  <w:style w:type="paragraph" w:styleId="CommentSubject">
    <w:name w:val="annotation subject"/>
    <w:basedOn w:val="CommentText"/>
    <w:next w:val="CommentText"/>
    <w:link w:val="CommentSubjectChar"/>
    <w:uiPriority w:val="99"/>
    <w:semiHidden/>
    <w:unhideWhenUsed/>
    <w:rsid w:val="00B943A6"/>
    <w:rPr>
      <w:b/>
      <w:bCs/>
    </w:rPr>
  </w:style>
  <w:style w:type="character" w:styleId="CommentSubjectChar" w:customStyle="1">
    <w:name w:val="Comment Subject Char"/>
    <w:basedOn w:val="CommentTextChar"/>
    <w:link w:val="CommentSubject"/>
    <w:uiPriority w:val="99"/>
    <w:semiHidden/>
    <w:rsid w:val="00B943A6"/>
    <w:rPr>
      <w:b/>
      <w:bCs/>
    </w:rPr>
  </w:style>
  <w:style w:type="paragraph" w:styleId="Index1">
    <w:name w:val="index 1"/>
    <w:basedOn w:val="Normal"/>
    <w:next w:val="Normal"/>
    <w:autoRedefine/>
    <w:uiPriority w:val="99"/>
    <w:semiHidden/>
    <w:unhideWhenUsed/>
    <w:rsid w:val="001448CB"/>
    <w:pPr>
      <w:spacing w:after="0"/>
      <w:ind w:left="260" w:hanging="260"/>
    </w:pPr>
  </w:style>
  <w:style w:type="character" w:styleId="UnresolvedMention1" w:customStyle="1">
    <w:name w:val="Unresolved Mention1"/>
    <w:basedOn w:val="DefaultParagraphFont"/>
    <w:uiPriority w:val="99"/>
    <w:semiHidden/>
    <w:unhideWhenUsed/>
    <w:rsid w:val="001A5AE9"/>
    <w:rPr>
      <w:color w:val="605E5C"/>
      <w:shd w:val="clear" w:color="auto" w:fill="E1DFDD"/>
    </w:rPr>
  </w:style>
  <w:style w:type="character" w:styleId="fontstyle01" w:customStyle="1">
    <w:name w:val="fontstyle01"/>
    <w:basedOn w:val="DefaultParagraphFont"/>
    <w:rsid w:val="00CC183B"/>
    <w:rPr>
      <w:rFonts w:hint="default" w:ascii="CourierNewPSMT" w:hAnsi="CourierNewPSMT"/>
      <w:b w:val="0"/>
      <w:bCs w:val="0"/>
      <w:i w:val="0"/>
      <w:iCs w:val="0"/>
      <w:color w:val="000000"/>
      <w:sz w:val="20"/>
      <w:szCs w:val="20"/>
    </w:rPr>
  </w:style>
  <w:style w:type="character" w:styleId="fontstyle21" w:customStyle="1">
    <w:name w:val="fontstyle21"/>
    <w:basedOn w:val="DefaultParagraphFont"/>
    <w:rsid w:val="00CC183B"/>
    <w:rPr>
      <w:rFonts w:hint="default" w:ascii="TimesNewRomanPS-BoldMT" w:hAnsi="TimesNewRomanPS-BoldMT"/>
      <w:b/>
      <w:bCs/>
      <w:i w:val="0"/>
      <w:iCs w:val="0"/>
      <w:color w:val="000000"/>
      <w:sz w:val="22"/>
      <w:szCs w:val="22"/>
    </w:rPr>
  </w:style>
  <w:style w:type="paragraph" w:styleId="TOC4">
    <w:name w:val="toc 4"/>
    <w:basedOn w:val="Normal"/>
    <w:next w:val="Normal"/>
    <w:autoRedefine/>
    <w:uiPriority w:val="39"/>
    <w:unhideWhenUsed/>
    <w:rsid w:val="002757B0"/>
    <w:pPr>
      <w:overflowPunct/>
      <w:autoSpaceDE/>
      <w:autoSpaceDN/>
      <w:adjustRightInd/>
      <w:spacing w:after="100" w:line="259" w:lineRule="auto"/>
      <w:ind w:left="660"/>
      <w:jc w:val="left"/>
      <w:textAlignment w:val="auto"/>
    </w:pPr>
    <w:rPr>
      <w:rFonts w:asciiTheme="minorHAnsi" w:hAnsiTheme="minorHAnsi" w:eastAsiaTheme="minorEastAsia" w:cstheme="minorBidi"/>
      <w:sz w:val="22"/>
      <w:szCs w:val="22"/>
      <w:lang w:val="en-GB" w:eastAsia="en-GB"/>
    </w:rPr>
  </w:style>
  <w:style w:type="paragraph" w:styleId="TOC5">
    <w:name w:val="toc 5"/>
    <w:basedOn w:val="Normal"/>
    <w:next w:val="Normal"/>
    <w:autoRedefine/>
    <w:uiPriority w:val="39"/>
    <w:unhideWhenUsed/>
    <w:rsid w:val="002757B0"/>
    <w:pPr>
      <w:overflowPunct/>
      <w:autoSpaceDE/>
      <w:autoSpaceDN/>
      <w:adjustRightInd/>
      <w:spacing w:after="100" w:line="259" w:lineRule="auto"/>
      <w:ind w:left="880"/>
      <w:jc w:val="left"/>
      <w:textAlignment w:val="auto"/>
    </w:pPr>
    <w:rPr>
      <w:rFonts w:asciiTheme="minorHAnsi" w:hAnsiTheme="minorHAnsi" w:eastAsiaTheme="minorEastAsia" w:cstheme="minorBidi"/>
      <w:sz w:val="22"/>
      <w:szCs w:val="22"/>
      <w:lang w:val="en-GB" w:eastAsia="en-GB"/>
    </w:rPr>
  </w:style>
  <w:style w:type="paragraph" w:styleId="TOC6">
    <w:name w:val="toc 6"/>
    <w:basedOn w:val="Normal"/>
    <w:next w:val="Normal"/>
    <w:autoRedefine/>
    <w:uiPriority w:val="39"/>
    <w:unhideWhenUsed/>
    <w:rsid w:val="002757B0"/>
    <w:pPr>
      <w:overflowPunct/>
      <w:autoSpaceDE/>
      <w:autoSpaceDN/>
      <w:adjustRightInd/>
      <w:spacing w:after="100" w:line="259" w:lineRule="auto"/>
      <w:ind w:left="1100"/>
      <w:jc w:val="left"/>
      <w:textAlignment w:val="auto"/>
    </w:pPr>
    <w:rPr>
      <w:rFonts w:asciiTheme="minorHAnsi" w:hAnsiTheme="minorHAnsi" w:eastAsiaTheme="minorEastAsia" w:cstheme="minorBidi"/>
      <w:sz w:val="22"/>
      <w:szCs w:val="22"/>
      <w:lang w:val="en-GB" w:eastAsia="en-GB"/>
    </w:rPr>
  </w:style>
  <w:style w:type="paragraph" w:styleId="TOC7">
    <w:name w:val="toc 7"/>
    <w:basedOn w:val="Normal"/>
    <w:next w:val="Normal"/>
    <w:autoRedefine/>
    <w:uiPriority w:val="39"/>
    <w:unhideWhenUsed/>
    <w:rsid w:val="002757B0"/>
    <w:pPr>
      <w:overflowPunct/>
      <w:autoSpaceDE/>
      <w:autoSpaceDN/>
      <w:adjustRightInd/>
      <w:spacing w:after="100" w:line="259" w:lineRule="auto"/>
      <w:ind w:left="1320"/>
      <w:jc w:val="left"/>
      <w:textAlignment w:val="auto"/>
    </w:pPr>
    <w:rPr>
      <w:rFonts w:asciiTheme="minorHAnsi" w:hAnsiTheme="minorHAnsi" w:eastAsiaTheme="minorEastAsia" w:cstheme="minorBidi"/>
      <w:sz w:val="22"/>
      <w:szCs w:val="22"/>
      <w:lang w:val="en-GB" w:eastAsia="en-GB"/>
    </w:rPr>
  </w:style>
  <w:style w:type="paragraph" w:styleId="TOC8">
    <w:name w:val="toc 8"/>
    <w:basedOn w:val="Normal"/>
    <w:next w:val="Normal"/>
    <w:autoRedefine/>
    <w:uiPriority w:val="39"/>
    <w:unhideWhenUsed/>
    <w:rsid w:val="002757B0"/>
    <w:pPr>
      <w:overflowPunct/>
      <w:autoSpaceDE/>
      <w:autoSpaceDN/>
      <w:adjustRightInd/>
      <w:spacing w:after="100" w:line="259" w:lineRule="auto"/>
      <w:ind w:left="1540"/>
      <w:jc w:val="left"/>
      <w:textAlignment w:val="auto"/>
    </w:pPr>
    <w:rPr>
      <w:rFonts w:asciiTheme="minorHAnsi" w:hAnsiTheme="minorHAnsi" w:eastAsiaTheme="minorEastAsia" w:cstheme="minorBidi"/>
      <w:sz w:val="22"/>
      <w:szCs w:val="22"/>
      <w:lang w:val="en-GB" w:eastAsia="en-GB"/>
    </w:rPr>
  </w:style>
  <w:style w:type="paragraph" w:styleId="TOC9">
    <w:name w:val="toc 9"/>
    <w:basedOn w:val="Normal"/>
    <w:next w:val="Normal"/>
    <w:autoRedefine/>
    <w:uiPriority w:val="39"/>
    <w:unhideWhenUsed/>
    <w:rsid w:val="002757B0"/>
    <w:pPr>
      <w:overflowPunct/>
      <w:autoSpaceDE/>
      <w:autoSpaceDN/>
      <w:adjustRightInd/>
      <w:spacing w:after="100" w:line="259" w:lineRule="auto"/>
      <w:ind w:left="1760"/>
      <w:jc w:val="left"/>
      <w:textAlignment w:val="auto"/>
    </w:pPr>
    <w:rPr>
      <w:rFonts w:asciiTheme="minorHAnsi" w:hAnsiTheme="minorHAnsi" w:eastAsiaTheme="minorEastAsia" w:cstheme="minorBidi"/>
      <w:sz w:val="22"/>
      <w:szCs w:val="22"/>
      <w:lang w:val="en-GB" w:eastAsia="en-GB"/>
    </w:rPr>
  </w:style>
  <w:style w:type="character" w:styleId="normaltextrun" w:customStyle="1">
    <w:name w:val="normaltextrun"/>
    <w:basedOn w:val="DefaultParagraphFont"/>
    <w:rsid w:val="002A4246"/>
  </w:style>
  <w:style w:type="character" w:styleId="eop" w:customStyle="1">
    <w:name w:val="eop"/>
    <w:basedOn w:val="DefaultParagraphFont"/>
    <w:rsid w:val="002A4246"/>
  </w:style>
  <w:style w:type="paragraph" w:styleId="paragraph" w:customStyle="1">
    <w:name w:val="paragraph"/>
    <w:basedOn w:val="Normal"/>
    <w:rsid w:val="002A4246"/>
    <w:pPr>
      <w:overflowPunct/>
      <w:autoSpaceDE/>
      <w:autoSpaceDN/>
      <w:adjustRightInd/>
      <w:spacing w:before="100" w:beforeAutospacing="1" w:after="100" w:afterAutospacing="1"/>
      <w:jc w:val="left"/>
      <w:textAlignment w:val="auto"/>
    </w:pPr>
    <w:rPr>
      <w:sz w:val="24"/>
      <w:szCs w:val="24"/>
    </w:rPr>
  </w:style>
  <w:style w:type="character" w:styleId="scxw149257959" w:customStyle="1">
    <w:name w:val="scxw149257959"/>
    <w:basedOn w:val="DefaultParagraphFont"/>
    <w:rsid w:val="002A4246"/>
  </w:style>
  <w:style w:type="paragraph" w:styleId="Revision">
    <w:name w:val="Revision"/>
    <w:hidden/>
    <w:uiPriority w:val="99"/>
    <w:semiHidden/>
    <w:rsid w:val="007908BF"/>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9420">
      <w:bodyDiv w:val="1"/>
      <w:marLeft w:val="0"/>
      <w:marRight w:val="0"/>
      <w:marTop w:val="0"/>
      <w:marBottom w:val="0"/>
      <w:divBdr>
        <w:top w:val="none" w:sz="0" w:space="0" w:color="auto"/>
        <w:left w:val="none" w:sz="0" w:space="0" w:color="auto"/>
        <w:bottom w:val="none" w:sz="0" w:space="0" w:color="auto"/>
        <w:right w:val="none" w:sz="0" w:space="0" w:color="auto"/>
      </w:divBdr>
    </w:div>
    <w:div w:id="208955240">
      <w:bodyDiv w:val="1"/>
      <w:marLeft w:val="0"/>
      <w:marRight w:val="0"/>
      <w:marTop w:val="0"/>
      <w:marBottom w:val="0"/>
      <w:divBdr>
        <w:top w:val="none" w:sz="0" w:space="0" w:color="auto"/>
        <w:left w:val="none" w:sz="0" w:space="0" w:color="auto"/>
        <w:bottom w:val="none" w:sz="0" w:space="0" w:color="auto"/>
        <w:right w:val="none" w:sz="0" w:space="0" w:color="auto"/>
      </w:divBdr>
    </w:div>
    <w:div w:id="269943349">
      <w:bodyDiv w:val="1"/>
      <w:marLeft w:val="0"/>
      <w:marRight w:val="0"/>
      <w:marTop w:val="0"/>
      <w:marBottom w:val="0"/>
      <w:divBdr>
        <w:top w:val="none" w:sz="0" w:space="0" w:color="auto"/>
        <w:left w:val="none" w:sz="0" w:space="0" w:color="auto"/>
        <w:bottom w:val="none" w:sz="0" w:space="0" w:color="auto"/>
        <w:right w:val="none" w:sz="0" w:space="0" w:color="auto"/>
      </w:divBdr>
    </w:div>
    <w:div w:id="418717126">
      <w:bodyDiv w:val="1"/>
      <w:marLeft w:val="0"/>
      <w:marRight w:val="0"/>
      <w:marTop w:val="0"/>
      <w:marBottom w:val="0"/>
      <w:divBdr>
        <w:top w:val="none" w:sz="0" w:space="0" w:color="auto"/>
        <w:left w:val="none" w:sz="0" w:space="0" w:color="auto"/>
        <w:bottom w:val="none" w:sz="0" w:space="0" w:color="auto"/>
        <w:right w:val="none" w:sz="0" w:space="0" w:color="auto"/>
      </w:divBdr>
    </w:div>
    <w:div w:id="432093198">
      <w:bodyDiv w:val="1"/>
      <w:marLeft w:val="0"/>
      <w:marRight w:val="0"/>
      <w:marTop w:val="0"/>
      <w:marBottom w:val="0"/>
      <w:divBdr>
        <w:top w:val="none" w:sz="0" w:space="0" w:color="auto"/>
        <w:left w:val="none" w:sz="0" w:space="0" w:color="auto"/>
        <w:bottom w:val="none" w:sz="0" w:space="0" w:color="auto"/>
        <w:right w:val="none" w:sz="0" w:space="0" w:color="auto"/>
      </w:divBdr>
    </w:div>
    <w:div w:id="465121936">
      <w:bodyDiv w:val="1"/>
      <w:marLeft w:val="0"/>
      <w:marRight w:val="0"/>
      <w:marTop w:val="0"/>
      <w:marBottom w:val="0"/>
      <w:divBdr>
        <w:top w:val="none" w:sz="0" w:space="0" w:color="auto"/>
        <w:left w:val="none" w:sz="0" w:space="0" w:color="auto"/>
        <w:bottom w:val="none" w:sz="0" w:space="0" w:color="auto"/>
        <w:right w:val="none" w:sz="0" w:space="0" w:color="auto"/>
      </w:divBdr>
    </w:div>
    <w:div w:id="500583284">
      <w:bodyDiv w:val="1"/>
      <w:marLeft w:val="0"/>
      <w:marRight w:val="0"/>
      <w:marTop w:val="0"/>
      <w:marBottom w:val="0"/>
      <w:divBdr>
        <w:top w:val="none" w:sz="0" w:space="0" w:color="auto"/>
        <w:left w:val="none" w:sz="0" w:space="0" w:color="auto"/>
        <w:bottom w:val="none" w:sz="0" w:space="0" w:color="auto"/>
        <w:right w:val="none" w:sz="0" w:space="0" w:color="auto"/>
      </w:divBdr>
    </w:div>
    <w:div w:id="520900450">
      <w:bodyDiv w:val="1"/>
      <w:marLeft w:val="0"/>
      <w:marRight w:val="0"/>
      <w:marTop w:val="0"/>
      <w:marBottom w:val="0"/>
      <w:divBdr>
        <w:top w:val="none" w:sz="0" w:space="0" w:color="auto"/>
        <w:left w:val="none" w:sz="0" w:space="0" w:color="auto"/>
        <w:bottom w:val="none" w:sz="0" w:space="0" w:color="auto"/>
        <w:right w:val="none" w:sz="0" w:space="0" w:color="auto"/>
      </w:divBdr>
    </w:div>
    <w:div w:id="523132511">
      <w:bodyDiv w:val="1"/>
      <w:marLeft w:val="0"/>
      <w:marRight w:val="0"/>
      <w:marTop w:val="0"/>
      <w:marBottom w:val="0"/>
      <w:divBdr>
        <w:top w:val="none" w:sz="0" w:space="0" w:color="auto"/>
        <w:left w:val="none" w:sz="0" w:space="0" w:color="auto"/>
        <w:bottom w:val="none" w:sz="0" w:space="0" w:color="auto"/>
        <w:right w:val="none" w:sz="0" w:space="0" w:color="auto"/>
      </w:divBdr>
    </w:div>
    <w:div w:id="528840970">
      <w:bodyDiv w:val="1"/>
      <w:marLeft w:val="0"/>
      <w:marRight w:val="0"/>
      <w:marTop w:val="0"/>
      <w:marBottom w:val="0"/>
      <w:divBdr>
        <w:top w:val="none" w:sz="0" w:space="0" w:color="auto"/>
        <w:left w:val="none" w:sz="0" w:space="0" w:color="auto"/>
        <w:bottom w:val="none" w:sz="0" w:space="0" w:color="auto"/>
        <w:right w:val="none" w:sz="0" w:space="0" w:color="auto"/>
      </w:divBdr>
    </w:div>
    <w:div w:id="586236039">
      <w:bodyDiv w:val="1"/>
      <w:marLeft w:val="0"/>
      <w:marRight w:val="0"/>
      <w:marTop w:val="0"/>
      <w:marBottom w:val="0"/>
      <w:divBdr>
        <w:top w:val="none" w:sz="0" w:space="0" w:color="auto"/>
        <w:left w:val="none" w:sz="0" w:space="0" w:color="auto"/>
        <w:bottom w:val="none" w:sz="0" w:space="0" w:color="auto"/>
        <w:right w:val="none" w:sz="0" w:space="0" w:color="auto"/>
      </w:divBdr>
    </w:div>
    <w:div w:id="670641091">
      <w:bodyDiv w:val="1"/>
      <w:marLeft w:val="0"/>
      <w:marRight w:val="0"/>
      <w:marTop w:val="0"/>
      <w:marBottom w:val="0"/>
      <w:divBdr>
        <w:top w:val="none" w:sz="0" w:space="0" w:color="auto"/>
        <w:left w:val="none" w:sz="0" w:space="0" w:color="auto"/>
        <w:bottom w:val="none" w:sz="0" w:space="0" w:color="auto"/>
        <w:right w:val="none" w:sz="0" w:space="0" w:color="auto"/>
      </w:divBdr>
    </w:div>
    <w:div w:id="684481369">
      <w:bodyDiv w:val="1"/>
      <w:marLeft w:val="0"/>
      <w:marRight w:val="0"/>
      <w:marTop w:val="0"/>
      <w:marBottom w:val="0"/>
      <w:divBdr>
        <w:top w:val="none" w:sz="0" w:space="0" w:color="auto"/>
        <w:left w:val="none" w:sz="0" w:space="0" w:color="auto"/>
        <w:bottom w:val="none" w:sz="0" w:space="0" w:color="auto"/>
        <w:right w:val="none" w:sz="0" w:space="0" w:color="auto"/>
      </w:divBdr>
    </w:div>
    <w:div w:id="1036391612">
      <w:bodyDiv w:val="1"/>
      <w:marLeft w:val="0"/>
      <w:marRight w:val="0"/>
      <w:marTop w:val="0"/>
      <w:marBottom w:val="0"/>
      <w:divBdr>
        <w:top w:val="none" w:sz="0" w:space="0" w:color="auto"/>
        <w:left w:val="none" w:sz="0" w:space="0" w:color="auto"/>
        <w:bottom w:val="none" w:sz="0" w:space="0" w:color="auto"/>
        <w:right w:val="none" w:sz="0" w:space="0" w:color="auto"/>
      </w:divBdr>
    </w:div>
    <w:div w:id="1048528551">
      <w:bodyDiv w:val="1"/>
      <w:marLeft w:val="0"/>
      <w:marRight w:val="0"/>
      <w:marTop w:val="0"/>
      <w:marBottom w:val="0"/>
      <w:divBdr>
        <w:top w:val="none" w:sz="0" w:space="0" w:color="auto"/>
        <w:left w:val="none" w:sz="0" w:space="0" w:color="auto"/>
        <w:bottom w:val="none" w:sz="0" w:space="0" w:color="auto"/>
        <w:right w:val="none" w:sz="0" w:space="0" w:color="auto"/>
      </w:divBdr>
    </w:div>
    <w:div w:id="1144932848">
      <w:bodyDiv w:val="1"/>
      <w:marLeft w:val="0"/>
      <w:marRight w:val="0"/>
      <w:marTop w:val="0"/>
      <w:marBottom w:val="0"/>
      <w:divBdr>
        <w:top w:val="none" w:sz="0" w:space="0" w:color="auto"/>
        <w:left w:val="none" w:sz="0" w:space="0" w:color="auto"/>
        <w:bottom w:val="none" w:sz="0" w:space="0" w:color="auto"/>
        <w:right w:val="none" w:sz="0" w:space="0" w:color="auto"/>
      </w:divBdr>
    </w:div>
    <w:div w:id="1186407373">
      <w:bodyDiv w:val="1"/>
      <w:marLeft w:val="0"/>
      <w:marRight w:val="0"/>
      <w:marTop w:val="0"/>
      <w:marBottom w:val="0"/>
      <w:divBdr>
        <w:top w:val="none" w:sz="0" w:space="0" w:color="auto"/>
        <w:left w:val="none" w:sz="0" w:space="0" w:color="auto"/>
        <w:bottom w:val="none" w:sz="0" w:space="0" w:color="auto"/>
        <w:right w:val="none" w:sz="0" w:space="0" w:color="auto"/>
      </w:divBdr>
    </w:div>
    <w:div w:id="1225992254">
      <w:bodyDiv w:val="1"/>
      <w:marLeft w:val="0"/>
      <w:marRight w:val="0"/>
      <w:marTop w:val="0"/>
      <w:marBottom w:val="0"/>
      <w:divBdr>
        <w:top w:val="none" w:sz="0" w:space="0" w:color="auto"/>
        <w:left w:val="none" w:sz="0" w:space="0" w:color="auto"/>
        <w:bottom w:val="none" w:sz="0" w:space="0" w:color="auto"/>
        <w:right w:val="none" w:sz="0" w:space="0" w:color="auto"/>
      </w:divBdr>
    </w:div>
    <w:div w:id="1399864756">
      <w:bodyDiv w:val="1"/>
      <w:marLeft w:val="0"/>
      <w:marRight w:val="0"/>
      <w:marTop w:val="0"/>
      <w:marBottom w:val="0"/>
      <w:divBdr>
        <w:top w:val="none" w:sz="0" w:space="0" w:color="auto"/>
        <w:left w:val="none" w:sz="0" w:space="0" w:color="auto"/>
        <w:bottom w:val="none" w:sz="0" w:space="0" w:color="auto"/>
        <w:right w:val="none" w:sz="0" w:space="0" w:color="auto"/>
      </w:divBdr>
      <w:divsChild>
        <w:div w:id="152794402">
          <w:marLeft w:val="0"/>
          <w:marRight w:val="0"/>
          <w:marTop w:val="0"/>
          <w:marBottom w:val="0"/>
          <w:divBdr>
            <w:top w:val="none" w:sz="0" w:space="0" w:color="auto"/>
            <w:left w:val="none" w:sz="0" w:space="0" w:color="auto"/>
            <w:bottom w:val="none" w:sz="0" w:space="0" w:color="auto"/>
            <w:right w:val="none" w:sz="0" w:space="0" w:color="auto"/>
          </w:divBdr>
          <w:divsChild>
            <w:div w:id="273637756">
              <w:marLeft w:val="0"/>
              <w:marRight w:val="0"/>
              <w:marTop w:val="0"/>
              <w:marBottom w:val="0"/>
              <w:divBdr>
                <w:top w:val="none" w:sz="0" w:space="0" w:color="auto"/>
                <w:left w:val="none" w:sz="0" w:space="0" w:color="auto"/>
                <w:bottom w:val="none" w:sz="0" w:space="0" w:color="auto"/>
                <w:right w:val="none" w:sz="0" w:space="0" w:color="auto"/>
              </w:divBdr>
              <w:divsChild>
                <w:div w:id="5674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9403">
      <w:bodyDiv w:val="1"/>
      <w:marLeft w:val="0"/>
      <w:marRight w:val="0"/>
      <w:marTop w:val="0"/>
      <w:marBottom w:val="0"/>
      <w:divBdr>
        <w:top w:val="none" w:sz="0" w:space="0" w:color="auto"/>
        <w:left w:val="none" w:sz="0" w:space="0" w:color="auto"/>
        <w:bottom w:val="none" w:sz="0" w:space="0" w:color="auto"/>
        <w:right w:val="none" w:sz="0" w:space="0" w:color="auto"/>
      </w:divBdr>
    </w:div>
    <w:div w:id="1509755664">
      <w:bodyDiv w:val="1"/>
      <w:marLeft w:val="0"/>
      <w:marRight w:val="0"/>
      <w:marTop w:val="0"/>
      <w:marBottom w:val="0"/>
      <w:divBdr>
        <w:top w:val="none" w:sz="0" w:space="0" w:color="auto"/>
        <w:left w:val="none" w:sz="0" w:space="0" w:color="auto"/>
        <w:bottom w:val="none" w:sz="0" w:space="0" w:color="auto"/>
        <w:right w:val="none" w:sz="0" w:space="0" w:color="auto"/>
      </w:divBdr>
    </w:div>
    <w:div w:id="1590578296">
      <w:bodyDiv w:val="1"/>
      <w:marLeft w:val="0"/>
      <w:marRight w:val="0"/>
      <w:marTop w:val="0"/>
      <w:marBottom w:val="0"/>
      <w:divBdr>
        <w:top w:val="none" w:sz="0" w:space="0" w:color="auto"/>
        <w:left w:val="none" w:sz="0" w:space="0" w:color="auto"/>
        <w:bottom w:val="none" w:sz="0" w:space="0" w:color="auto"/>
        <w:right w:val="none" w:sz="0" w:space="0" w:color="auto"/>
      </w:divBdr>
    </w:div>
    <w:div w:id="1699694550">
      <w:bodyDiv w:val="1"/>
      <w:marLeft w:val="0"/>
      <w:marRight w:val="0"/>
      <w:marTop w:val="0"/>
      <w:marBottom w:val="0"/>
      <w:divBdr>
        <w:top w:val="none" w:sz="0" w:space="0" w:color="auto"/>
        <w:left w:val="none" w:sz="0" w:space="0" w:color="auto"/>
        <w:bottom w:val="none" w:sz="0" w:space="0" w:color="auto"/>
        <w:right w:val="none" w:sz="0" w:space="0" w:color="auto"/>
      </w:divBdr>
      <w:divsChild>
        <w:div w:id="719090252">
          <w:marLeft w:val="547"/>
          <w:marRight w:val="0"/>
          <w:marTop w:val="200"/>
          <w:marBottom w:val="0"/>
          <w:divBdr>
            <w:top w:val="none" w:sz="0" w:space="0" w:color="auto"/>
            <w:left w:val="none" w:sz="0" w:space="0" w:color="auto"/>
            <w:bottom w:val="none" w:sz="0" w:space="0" w:color="auto"/>
            <w:right w:val="none" w:sz="0" w:space="0" w:color="auto"/>
          </w:divBdr>
        </w:div>
      </w:divsChild>
    </w:div>
    <w:div w:id="1931506403">
      <w:bodyDiv w:val="1"/>
      <w:marLeft w:val="0"/>
      <w:marRight w:val="0"/>
      <w:marTop w:val="0"/>
      <w:marBottom w:val="0"/>
      <w:divBdr>
        <w:top w:val="none" w:sz="0" w:space="0" w:color="auto"/>
        <w:left w:val="none" w:sz="0" w:space="0" w:color="auto"/>
        <w:bottom w:val="none" w:sz="0" w:space="0" w:color="auto"/>
        <w:right w:val="none" w:sz="0" w:space="0" w:color="auto"/>
      </w:divBdr>
    </w:div>
    <w:div w:id="2034186433">
      <w:bodyDiv w:val="1"/>
      <w:marLeft w:val="0"/>
      <w:marRight w:val="0"/>
      <w:marTop w:val="0"/>
      <w:marBottom w:val="0"/>
      <w:divBdr>
        <w:top w:val="none" w:sz="0" w:space="0" w:color="auto"/>
        <w:left w:val="none" w:sz="0" w:space="0" w:color="auto"/>
        <w:bottom w:val="none" w:sz="0" w:space="0" w:color="auto"/>
        <w:right w:val="none" w:sz="0" w:space="0" w:color="auto"/>
      </w:divBdr>
    </w:div>
    <w:div w:id="2122531576">
      <w:bodyDiv w:val="1"/>
      <w:marLeft w:val="0"/>
      <w:marRight w:val="0"/>
      <w:marTop w:val="0"/>
      <w:marBottom w:val="0"/>
      <w:divBdr>
        <w:top w:val="none" w:sz="0" w:space="0" w:color="auto"/>
        <w:left w:val="none" w:sz="0" w:space="0" w:color="auto"/>
        <w:bottom w:val="none" w:sz="0" w:space="0" w:color="auto"/>
        <w:right w:val="none" w:sz="0" w:space="0" w:color="auto"/>
      </w:divBdr>
    </w:div>
    <w:div w:id="213714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emf" Id="rId13" /><Relationship Type="http://schemas.openxmlformats.org/officeDocument/2006/relationships/package" Target="embeddings/Microsoft_Visio_Drawing2.vsdx"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comments" Target="comments.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4.emf"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package" Target="embeddings/Microsoft_Visio_Drawing1.vsdx" Id="rId16" /><Relationship Type="http://schemas.openxmlformats.org/officeDocument/2006/relationships/package" Target="embeddings/Microsoft_Visio_Drawing3.vsdx" Id="rId20" /><Relationship Type="http://schemas.microsoft.com/office/2018/08/relationships/commentsExtensible" Target="commentsExtensi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this-page-intentionally-left-blank.org/" TargetMode="External"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image" Target="media/image3.emf"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image" Target="media/image5.em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package" Target="embeddings/Microsoft_Visio_Drawing.vsdx" Id="rId14" /><Relationship Type="http://schemas.microsoft.com/office/2011/relationships/commentsExtended" Target="commentsExtended.xml" Id="rId22" /><Relationship Type="http://schemas.microsoft.com/office/2011/relationships/people" Target="people.xml" Id="rId27" /><Relationship Type="http://schemas.microsoft.com/office/2016/09/relationships/commentsIds" Target="commentsIds.xml" Id="rId30" /><Relationship Type="http://schemas.openxmlformats.org/officeDocument/2006/relationships/glossaryDocument" Target="glossary/document.xml" Id="R48a53cabd60440d6"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ITUDE-7440\AppData\Local\Microsoft\Windows\Temporary%20Internet%20Files\Content.Outlook\2FLB57ZX\Bieu%20mau%20tai%20lieu%20PTSP%20v0%203.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6a9673c-0ff9-44fb-9f01-5605b9f21829}"/>
      </w:docPartPr>
      <w:docPartBody>
        <w:p w14:paraId="229D08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849AF6E76F0B49A48664A266B70B72" ma:contentTypeVersion="10" ma:contentTypeDescription="Create a new document." ma:contentTypeScope="" ma:versionID="8d0ee07ab00599425bea862871b3dee6">
  <xsd:schema xmlns:xsd="http://www.w3.org/2001/XMLSchema" xmlns:xs="http://www.w3.org/2001/XMLSchema" xmlns:p="http://schemas.microsoft.com/office/2006/metadata/properties" xmlns:ns2="42821cd0-39ce-4c6d-8279-323cee78a1f9" xmlns:ns3="86bb2ca8-f626-40e5-a0e8-7d14a0f63249" targetNamespace="http://schemas.microsoft.com/office/2006/metadata/properties" ma:root="true" ma:fieldsID="7c2654e1f55be6cb79293a928a19f7bc" ns2:_="" ns3:_="">
    <xsd:import namespace="42821cd0-39ce-4c6d-8279-323cee78a1f9"/>
    <xsd:import namespace="86bb2ca8-f626-40e5-a0e8-7d14a0f6324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21cd0-39ce-4c6d-8279-323cee78a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22b430-ddd5-4ea9-aa6d-f64f5fe553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b2ca8-f626-40e5-a0e8-7d14a0f632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78a8856-59ef-4fb3-b089-09765bb766e0}" ma:internalName="TaxCatchAll" ma:showField="CatchAllData" ma:web="86bb2ca8-f626-40e5-a0e8-7d14a0f632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821cd0-39ce-4c6d-8279-323cee78a1f9">
      <Terms xmlns="http://schemas.microsoft.com/office/infopath/2007/PartnerControls"/>
    </lcf76f155ced4ddcb4097134ff3c332f>
    <TaxCatchAll xmlns="86bb2ca8-f626-40e5-a0e8-7d14a0f63249" xsi:nil="true"/>
    <SharedWithUsers xmlns="86bb2ca8-f626-40e5-a0e8-7d14a0f6324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54D8B-CE4F-4294-B39F-2FBB39955575}">
  <ds:schemaRefs>
    <ds:schemaRef ds:uri="http://schemas.microsoft.com/sharepoint/v3/contenttype/forms"/>
  </ds:schemaRefs>
</ds:datastoreItem>
</file>

<file path=customXml/itemProps2.xml><?xml version="1.0" encoding="utf-8"?>
<ds:datastoreItem xmlns:ds="http://schemas.openxmlformats.org/officeDocument/2006/customXml" ds:itemID="{3B0CCE80-183A-45E3-A66E-35F2CE9DA5DD}"/>
</file>

<file path=customXml/itemProps3.xml><?xml version="1.0" encoding="utf-8"?>
<ds:datastoreItem xmlns:ds="http://schemas.openxmlformats.org/officeDocument/2006/customXml" ds:itemID="{5A7CB5EE-5F8B-40CE-94FB-0A359DC454C3}">
  <ds:schemaRefs>
    <ds:schemaRef ds:uri="http://schemas.microsoft.com/office/infopath/2007/PartnerControls"/>
    <ds:schemaRef ds:uri="http://schemas.microsoft.com/office/2006/documentManagement/types"/>
    <ds:schemaRef ds:uri="http://purl.org/dc/elements/1.1/"/>
    <ds:schemaRef ds:uri="4c6e1360-9a08-4aab-9f8e-aa4c886a863f"/>
    <ds:schemaRef ds:uri="http://www.w3.org/XML/1998/namespace"/>
    <ds:schemaRef ds:uri="http://purl.org/dc/dcmitype/"/>
    <ds:schemaRef ds:uri="http://purl.org/dc/terms/"/>
    <ds:schemaRef ds:uri="http://schemas.openxmlformats.org/package/2006/metadata/core-properties"/>
    <ds:schemaRef ds:uri="11704335-3ae3-4751-be27-5645135c4b47"/>
    <ds:schemaRef ds:uri="http://schemas.microsoft.com/office/2006/metadata/properties"/>
  </ds:schemaRefs>
</ds:datastoreItem>
</file>

<file path=customXml/itemProps4.xml><?xml version="1.0" encoding="utf-8"?>
<ds:datastoreItem xmlns:ds="http://schemas.openxmlformats.org/officeDocument/2006/customXml" ds:itemID="{4ECB4575-93F3-4E74-A1A7-A8BB62BE16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Bieu mau tai lieu PTSP v0 3.dotx</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LATITUDE-7440</dc:creator>
  <cp:keywords/>
  <dc:description/>
  <cp:lastModifiedBy>Doan Tuan Nhat</cp:lastModifiedBy>
  <cp:revision>3</cp:revision>
  <cp:lastPrinted>2018-04-26T09:43:00Z</cp:lastPrinted>
  <dcterms:created xsi:type="dcterms:W3CDTF">2022-09-12T02:19:00Z</dcterms:created>
  <dcterms:modified xsi:type="dcterms:W3CDTF">2022-09-12T03:08:17Z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0x010100C9849AF6E76F0B49A48664A266B70B72</vt:lpwstr>
  </property>
  <property fmtid="{D5CDD505-2E9C-101B-9397-08002B2CF9AE}" pid="3" name="Order">
    <vt:r8>2487300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