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comments.xml" ContentType="application/vnd.openxmlformats-officedocument.wordprocessingml.comments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docProps/core.xml" ContentType="application/vnd.openxmlformats-package.core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XSpec="center" w:tblpY="9"/>
        <w:tblW w:w="9747" w:type="dxa"/>
        <w:tblLayout w:type="fixed"/>
        <w:tblLook w:val="0000" w:firstRow="0" w:lastRow="0" w:firstColumn="0" w:lastColumn="0" w:noHBand="0" w:noVBand="0"/>
      </w:tblPr>
      <w:tblGrid>
        <w:gridCol w:w="2962"/>
        <w:gridCol w:w="6785"/>
      </w:tblGrid>
      <w:tr w:rsidR="00CD266D" w:rsidRPr="007A4B29" w14:paraId="4A2E258F" w14:textId="77777777" w:rsidTr="00D05B41">
        <w:trPr>
          <w:cantSplit/>
          <w:trHeight w:val="1530"/>
        </w:trPr>
        <w:tc>
          <w:tcPr>
            <w:tcW w:w="296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ADFD817" w14:textId="66FAC56D" w:rsidR="00CD266D" w:rsidRPr="007A4B29" w:rsidRDefault="00737B69" w:rsidP="00F0242F">
            <w:pPr>
              <w:spacing w:line="360" w:lineRule="auto"/>
              <w:jc w:val="center"/>
              <w:rPr>
                <w:b/>
                <w:szCs w:val="26"/>
              </w:rPr>
            </w:pPr>
            <w:r w:rsidRPr="007A4B29">
              <w:rPr>
                <w:b/>
                <w:szCs w:val="26"/>
              </w:rPr>
              <w:t xml:space="preserve"> </w:t>
            </w:r>
            <w:proofErr w:type="spellStart"/>
            <w:r w:rsidR="0093052B" w:rsidRPr="007A4B29">
              <w:rPr>
                <w:b/>
                <w:szCs w:val="26"/>
              </w:rPr>
              <w:t>Soạn</w:t>
            </w:r>
            <w:proofErr w:type="spellEnd"/>
            <w:r w:rsidR="0093052B" w:rsidRPr="007A4B29">
              <w:rPr>
                <w:b/>
                <w:szCs w:val="26"/>
              </w:rPr>
              <w:t xml:space="preserve"> </w:t>
            </w:r>
            <w:proofErr w:type="spellStart"/>
            <w:r w:rsidR="0093052B" w:rsidRPr="007A4B29">
              <w:rPr>
                <w:b/>
                <w:szCs w:val="26"/>
              </w:rPr>
              <w:t>thảo</w:t>
            </w:r>
            <w:proofErr w:type="spellEnd"/>
            <w:r w:rsidR="00252552" w:rsidRPr="007A4B29">
              <w:rPr>
                <w:b/>
                <w:szCs w:val="26"/>
              </w:rPr>
              <w:t>/ Editor</w:t>
            </w:r>
          </w:p>
          <w:p w14:paraId="51DD4065" w14:textId="16450F0D" w:rsidR="00F227B3" w:rsidRPr="007A4B29" w:rsidRDefault="00916AEC" w:rsidP="00F0242F">
            <w:pPr>
              <w:spacing w:line="360" w:lineRule="auto"/>
              <w:jc w:val="center"/>
              <w:rPr>
                <w:szCs w:val="26"/>
              </w:rPr>
            </w:pPr>
            <w:r w:rsidRPr="007A4B29">
              <w:rPr>
                <w:szCs w:val="26"/>
              </w:rPr>
              <w:t>ĐÀO VĂN TÂM</w:t>
            </w:r>
          </w:p>
        </w:tc>
        <w:tc>
          <w:tcPr>
            <w:tcW w:w="67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FFC387C" w14:textId="77777777" w:rsidR="00EA46D2" w:rsidRPr="007A4B29" w:rsidRDefault="00EA46D2" w:rsidP="00F0242F">
            <w:pPr>
              <w:spacing w:before="120" w:line="360" w:lineRule="auto"/>
              <w:jc w:val="center"/>
              <w:rPr>
                <w:b/>
                <w:szCs w:val="26"/>
              </w:rPr>
            </w:pPr>
            <w:r w:rsidRPr="007A4B29">
              <w:rPr>
                <w:b/>
                <w:szCs w:val="26"/>
              </w:rPr>
              <w:t>CÔNG TY CỔ PHẦN CÔNG NGHỆ CÔNG NGHIỆP BƯU CHÍNH VIỄN THÔNG</w:t>
            </w:r>
          </w:p>
          <w:p w14:paraId="7A0FC60F" w14:textId="77777777" w:rsidR="00CD266D" w:rsidRPr="007A4B29" w:rsidRDefault="00EA46D2" w:rsidP="00F0242F">
            <w:pPr>
              <w:spacing w:before="120" w:line="360" w:lineRule="auto"/>
              <w:ind w:right="-20"/>
              <w:jc w:val="center"/>
              <w:rPr>
                <w:b/>
                <w:sz w:val="32"/>
                <w:szCs w:val="32"/>
              </w:rPr>
            </w:pPr>
            <w:r w:rsidRPr="007A4B29">
              <w:rPr>
                <w:b/>
                <w:sz w:val="32"/>
                <w:szCs w:val="32"/>
              </w:rPr>
              <w:t>VNPT Technology</w:t>
            </w:r>
          </w:p>
        </w:tc>
      </w:tr>
      <w:tr w:rsidR="00252552" w:rsidRPr="007A4B29" w14:paraId="5DA459F4" w14:textId="77777777" w:rsidTr="00D05B41">
        <w:trPr>
          <w:cantSplit/>
          <w:trHeight w:hRule="exact" w:val="1017"/>
        </w:trPr>
        <w:tc>
          <w:tcPr>
            <w:tcW w:w="296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763BF61" w14:textId="77777777" w:rsidR="00252552" w:rsidRPr="007A4B29" w:rsidRDefault="00252552" w:rsidP="00F0242F">
            <w:pPr>
              <w:spacing w:before="120" w:line="360" w:lineRule="auto"/>
              <w:jc w:val="center"/>
              <w:rPr>
                <w:szCs w:val="26"/>
              </w:rPr>
            </w:pPr>
          </w:p>
          <w:p w14:paraId="78B1E3AC" w14:textId="77777777" w:rsidR="00252552" w:rsidRPr="007A4B29" w:rsidRDefault="00252552" w:rsidP="00F0242F">
            <w:pPr>
              <w:spacing w:before="120" w:line="360" w:lineRule="auto"/>
              <w:jc w:val="center"/>
              <w:rPr>
                <w:szCs w:val="26"/>
              </w:rPr>
            </w:pPr>
          </w:p>
        </w:tc>
        <w:tc>
          <w:tcPr>
            <w:tcW w:w="678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A3FCB07" w14:textId="251A4152" w:rsidR="00E81522" w:rsidRPr="007A4B29" w:rsidRDefault="00E81522" w:rsidP="00F0242F">
            <w:pPr>
              <w:spacing w:before="60" w:after="60" w:line="360" w:lineRule="auto"/>
              <w:ind w:right="-23"/>
              <w:jc w:val="center"/>
              <w:rPr>
                <w:b/>
                <w:sz w:val="28"/>
                <w:szCs w:val="28"/>
              </w:rPr>
            </w:pPr>
            <w:r w:rsidRPr="007A4B29">
              <w:rPr>
                <w:b/>
                <w:sz w:val="28"/>
                <w:szCs w:val="28"/>
              </w:rPr>
              <w:t>THIẾT KẾ TỔNG QUAN</w:t>
            </w:r>
            <w:r w:rsidR="00173C47" w:rsidRPr="007A4B29">
              <w:rPr>
                <w:b/>
                <w:sz w:val="28"/>
                <w:szCs w:val="28"/>
              </w:rPr>
              <w:t xml:space="preserve"> PHẦN MỀM</w:t>
            </w:r>
          </w:p>
          <w:p w14:paraId="2C373977" w14:textId="21D518E7" w:rsidR="00252552" w:rsidRPr="007A4B29" w:rsidRDefault="00154ECB" w:rsidP="00F0242F">
            <w:pPr>
              <w:spacing w:before="60" w:after="60" w:line="360" w:lineRule="auto"/>
              <w:ind w:right="-23"/>
              <w:jc w:val="center"/>
              <w:rPr>
                <w:b/>
                <w:szCs w:val="26"/>
              </w:rPr>
            </w:pPr>
            <w:r w:rsidRPr="007A4B29">
              <w:rPr>
                <w:b/>
                <w:sz w:val="28"/>
                <w:szCs w:val="28"/>
              </w:rPr>
              <w:t xml:space="preserve"> </w:t>
            </w:r>
            <w:r w:rsidR="00173C47" w:rsidRPr="007A4B29">
              <w:rPr>
                <w:b/>
                <w:sz w:val="28"/>
                <w:szCs w:val="28"/>
              </w:rPr>
              <w:t>SOFTWARE HIGH LEVEL DESIGN</w:t>
            </w:r>
          </w:p>
        </w:tc>
      </w:tr>
    </w:tbl>
    <w:p w14:paraId="161491C5" w14:textId="0671BDD2" w:rsidR="00CD266D" w:rsidRPr="007A4B29" w:rsidRDefault="00CD266D" w:rsidP="00F0242F">
      <w:pPr>
        <w:spacing w:line="360" w:lineRule="auto"/>
        <w:rPr>
          <w:szCs w:val="26"/>
        </w:rPr>
      </w:pPr>
      <w:r w:rsidRPr="007A4B29">
        <w:rPr>
          <w:szCs w:val="26"/>
        </w:rPr>
        <w:t xml:space="preserve"> </w:t>
      </w:r>
    </w:p>
    <w:tbl>
      <w:tblPr>
        <w:tblW w:w="9781" w:type="dxa"/>
        <w:jc w:val="center"/>
        <w:tblLayout w:type="fixed"/>
        <w:tblLook w:val="0000" w:firstRow="0" w:lastRow="0" w:firstColumn="0" w:lastColumn="0" w:noHBand="0" w:noVBand="0"/>
      </w:tblPr>
      <w:tblGrid>
        <w:gridCol w:w="3112"/>
        <w:gridCol w:w="426"/>
        <w:gridCol w:w="6243"/>
      </w:tblGrid>
      <w:tr w:rsidR="001914B8" w:rsidRPr="007A4B29" w14:paraId="0824FB69" w14:textId="77777777" w:rsidTr="00583D45">
        <w:trPr>
          <w:cantSplit/>
          <w:trHeight w:val="1621"/>
          <w:jc w:val="center"/>
        </w:trPr>
        <w:tc>
          <w:tcPr>
            <w:tcW w:w="311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</w:tcPr>
          <w:p w14:paraId="2E28F494" w14:textId="77777777" w:rsidR="001914B8" w:rsidRPr="007A4B29" w:rsidRDefault="001914B8" w:rsidP="00F0242F">
            <w:pPr>
              <w:tabs>
                <w:tab w:val="left" w:pos="9202"/>
              </w:tabs>
              <w:spacing w:line="360" w:lineRule="auto"/>
              <w:ind w:firstLine="460"/>
              <w:rPr>
                <w:szCs w:val="26"/>
              </w:rPr>
            </w:pPr>
            <w:proofErr w:type="spellStart"/>
            <w:r w:rsidRPr="007A4B29">
              <w:rPr>
                <w:szCs w:val="26"/>
              </w:rPr>
              <w:t>Lĩnh</w:t>
            </w:r>
            <w:proofErr w:type="spellEnd"/>
            <w:r w:rsidRPr="007A4B29">
              <w:rPr>
                <w:szCs w:val="26"/>
              </w:rPr>
              <w:t xml:space="preserve"> </w:t>
            </w:r>
            <w:proofErr w:type="spellStart"/>
            <w:r w:rsidRPr="007A4B29">
              <w:rPr>
                <w:szCs w:val="26"/>
              </w:rPr>
              <w:t>vực</w:t>
            </w:r>
            <w:proofErr w:type="spellEnd"/>
          </w:p>
          <w:p w14:paraId="743BAC93" w14:textId="77777777" w:rsidR="001914B8" w:rsidRPr="007A4B29" w:rsidRDefault="001914B8" w:rsidP="00F0242F">
            <w:pPr>
              <w:tabs>
                <w:tab w:val="left" w:pos="9202"/>
              </w:tabs>
              <w:spacing w:line="360" w:lineRule="auto"/>
              <w:ind w:firstLine="460"/>
              <w:rPr>
                <w:szCs w:val="26"/>
              </w:rPr>
            </w:pPr>
            <w:r w:rsidRPr="007A4B29">
              <w:rPr>
                <w:szCs w:val="26"/>
              </w:rPr>
              <w:t>Domain</w:t>
            </w:r>
          </w:p>
          <w:p w14:paraId="3058894D" w14:textId="77777777" w:rsidR="001914B8" w:rsidRPr="007A4B29" w:rsidRDefault="001914B8" w:rsidP="00F0242F">
            <w:pPr>
              <w:tabs>
                <w:tab w:val="left" w:pos="9202"/>
              </w:tabs>
              <w:spacing w:line="360" w:lineRule="auto"/>
              <w:ind w:firstLine="460"/>
              <w:rPr>
                <w:szCs w:val="26"/>
              </w:rPr>
            </w:pPr>
            <w:r w:rsidRPr="007A4B29">
              <w:rPr>
                <w:szCs w:val="26"/>
              </w:rPr>
              <w:t xml:space="preserve">Phòng, Ban, Bộ </w:t>
            </w:r>
            <w:proofErr w:type="spellStart"/>
            <w:r w:rsidRPr="007A4B29">
              <w:rPr>
                <w:szCs w:val="26"/>
              </w:rPr>
              <w:t>phận</w:t>
            </w:r>
            <w:proofErr w:type="spellEnd"/>
          </w:p>
          <w:p w14:paraId="4F98193A" w14:textId="77777777" w:rsidR="001914B8" w:rsidRPr="007A4B29" w:rsidRDefault="001914B8" w:rsidP="00F0242F">
            <w:pPr>
              <w:tabs>
                <w:tab w:val="left" w:pos="9202"/>
              </w:tabs>
              <w:spacing w:line="360" w:lineRule="auto"/>
              <w:ind w:firstLine="460"/>
              <w:rPr>
                <w:szCs w:val="26"/>
              </w:rPr>
            </w:pPr>
            <w:r w:rsidRPr="007A4B29">
              <w:rPr>
                <w:szCs w:val="26"/>
              </w:rPr>
              <w:t>Department</w:t>
            </w:r>
            <w:r w:rsidR="00583D45" w:rsidRPr="007A4B29">
              <w:rPr>
                <w:szCs w:val="26"/>
              </w:rPr>
              <w:t>, Service</w:t>
            </w:r>
          </w:p>
          <w:p w14:paraId="190CA023" w14:textId="77777777" w:rsidR="001914B8" w:rsidRPr="007A4B29" w:rsidRDefault="001914B8" w:rsidP="00F0242F">
            <w:pPr>
              <w:tabs>
                <w:tab w:val="left" w:pos="9202"/>
              </w:tabs>
              <w:spacing w:line="360" w:lineRule="auto"/>
              <w:ind w:firstLine="460"/>
              <w:rPr>
                <w:szCs w:val="26"/>
              </w:rPr>
            </w:pPr>
            <w:proofErr w:type="spellStart"/>
            <w:r w:rsidRPr="007A4B29">
              <w:rPr>
                <w:szCs w:val="26"/>
              </w:rPr>
              <w:t>Loại</w:t>
            </w:r>
            <w:proofErr w:type="spellEnd"/>
            <w:r w:rsidRPr="007A4B29">
              <w:rPr>
                <w:szCs w:val="26"/>
              </w:rPr>
              <w:t xml:space="preserve"> tài liệu</w:t>
            </w:r>
          </w:p>
          <w:p w14:paraId="14681EEE" w14:textId="77777777" w:rsidR="001914B8" w:rsidRPr="007A4B29" w:rsidRDefault="001914B8" w:rsidP="00F0242F">
            <w:pPr>
              <w:tabs>
                <w:tab w:val="left" w:pos="9202"/>
              </w:tabs>
              <w:spacing w:line="360" w:lineRule="auto"/>
              <w:ind w:firstLine="460"/>
              <w:rPr>
                <w:szCs w:val="26"/>
              </w:rPr>
            </w:pPr>
            <w:r w:rsidRPr="007A4B29">
              <w:rPr>
                <w:szCs w:val="26"/>
              </w:rPr>
              <w:t>Document type</w:t>
            </w:r>
          </w:p>
        </w:tc>
        <w:tc>
          <w:tcPr>
            <w:tcW w:w="426" w:type="dxa"/>
            <w:tcBorders>
              <w:top w:val="single" w:sz="12" w:space="0" w:color="auto"/>
              <w:bottom w:val="single" w:sz="12" w:space="0" w:color="auto"/>
            </w:tcBorders>
          </w:tcPr>
          <w:p w14:paraId="79775D7C" w14:textId="77777777" w:rsidR="001914B8" w:rsidRPr="007A4B29" w:rsidRDefault="001914B8" w:rsidP="00F0242F">
            <w:pPr>
              <w:tabs>
                <w:tab w:val="left" w:pos="9202"/>
              </w:tabs>
              <w:spacing w:line="360" w:lineRule="auto"/>
              <w:rPr>
                <w:szCs w:val="26"/>
              </w:rPr>
            </w:pPr>
            <w:r w:rsidRPr="007A4B29">
              <w:rPr>
                <w:szCs w:val="26"/>
              </w:rPr>
              <w:t xml:space="preserve">: </w:t>
            </w:r>
          </w:p>
          <w:p w14:paraId="734A53C2" w14:textId="77777777" w:rsidR="001914B8" w:rsidRPr="007A4B29" w:rsidRDefault="001914B8" w:rsidP="00F0242F">
            <w:pPr>
              <w:tabs>
                <w:tab w:val="left" w:pos="9202"/>
              </w:tabs>
              <w:spacing w:line="360" w:lineRule="auto"/>
              <w:rPr>
                <w:szCs w:val="26"/>
              </w:rPr>
            </w:pPr>
          </w:p>
          <w:p w14:paraId="057C211B" w14:textId="77777777" w:rsidR="001914B8" w:rsidRPr="007A4B29" w:rsidRDefault="001914B8" w:rsidP="00F0242F">
            <w:pPr>
              <w:tabs>
                <w:tab w:val="left" w:pos="9202"/>
              </w:tabs>
              <w:spacing w:line="360" w:lineRule="auto"/>
              <w:rPr>
                <w:szCs w:val="26"/>
              </w:rPr>
            </w:pPr>
            <w:r w:rsidRPr="007A4B29">
              <w:rPr>
                <w:szCs w:val="26"/>
              </w:rPr>
              <w:t>:</w:t>
            </w:r>
          </w:p>
          <w:p w14:paraId="060EC461" w14:textId="77777777" w:rsidR="001914B8" w:rsidRPr="007A4B29" w:rsidRDefault="001914B8" w:rsidP="00F0242F">
            <w:pPr>
              <w:tabs>
                <w:tab w:val="left" w:pos="9202"/>
              </w:tabs>
              <w:spacing w:line="360" w:lineRule="auto"/>
              <w:rPr>
                <w:szCs w:val="26"/>
              </w:rPr>
            </w:pPr>
          </w:p>
          <w:p w14:paraId="7F908038" w14:textId="77777777" w:rsidR="001914B8" w:rsidRPr="007A4B29" w:rsidRDefault="001914B8" w:rsidP="00F0242F">
            <w:pPr>
              <w:tabs>
                <w:tab w:val="left" w:pos="9202"/>
              </w:tabs>
              <w:spacing w:line="360" w:lineRule="auto"/>
              <w:rPr>
                <w:szCs w:val="26"/>
              </w:rPr>
            </w:pPr>
            <w:r w:rsidRPr="007A4B29">
              <w:rPr>
                <w:szCs w:val="26"/>
              </w:rPr>
              <w:t>:</w:t>
            </w:r>
          </w:p>
        </w:tc>
        <w:tc>
          <w:tcPr>
            <w:tcW w:w="6243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A5B4DBD" w14:textId="45BEF15B" w:rsidR="00154ECB" w:rsidRPr="007A4B29" w:rsidRDefault="00173C47" w:rsidP="00F0242F">
            <w:pPr>
              <w:tabs>
                <w:tab w:val="left" w:pos="9202"/>
              </w:tabs>
              <w:spacing w:line="360" w:lineRule="auto"/>
              <w:ind w:left="113"/>
              <w:rPr>
                <w:szCs w:val="26"/>
              </w:rPr>
            </w:pPr>
            <w:bookmarkStart w:id="2" w:name="DomF"/>
            <w:bookmarkEnd w:id="2"/>
            <w:r w:rsidRPr="007A4B29">
              <w:rPr>
                <w:szCs w:val="26"/>
              </w:rPr>
              <w:t>Viễn thông</w:t>
            </w:r>
          </w:p>
          <w:p w14:paraId="7121A37A" w14:textId="37014F86" w:rsidR="00E9299C" w:rsidRPr="007A4B29" w:rsidRDefault="00173C47" w:rsidP="00F0242F">
            <w:pPr>
              <w:tabs>
                <w:tab w:val="left" w:pos="9202"/>
              </w:tabs>
              <w:spacing w:line="360" w:lineRule="auto"/>
              <w:ind w:left="113"/>
              <w:rPr>
                <w:szCs w:val="26"/>
              </w:rPr>
            </w:pPr>
            <w:r w:rsidRPr="007A4B29">
              <w:rPr>
                <w:szCs w:val="26"/>
              </w:rPr>
              <w:t>Telecom</w:t>
            </w:r>
            <w:r w:rsidR="009563B9" w:rsidRPr="007A4B29">
              <w:rPr>
                <w:szCs w:val="26"/>
              </w:rPr>
              <w:t xml:space="preserve"> </w:t>
            </w:r>
          </w:p>
          <w:p w14:paraId="01D448BE" w14:textId="5D989D26" w:rsidR="00C40024" w:rsidRPr="007A4B29" w:rsidRDefault="00173C47" w:rsidP="00F0242F">
            <w:pPr>
              <w:tabs>
                <w:tab w:val="left" w:pos="9202"/>
              </w:tabs>
              <w:spacing w:line="360" w:lineRule="auto"/>
              <w:ind w:left="113"/>
              <w:rPr>
                <w:szCs w:val="26"/>
              </w:rPr>
            </w:pPr>
            <w:r w:rsidRPr="007A4B29">
              <w:rPr>
                <w:szCs w:val="26"/>
              </w:rPr>
              <w:t xml:space="preserve">Trung tâm công </w:t>
            </w:r>
            <w:proofErr w:type="spellStart"/>
            <w:r w:rsidRPr="007A4B29">
              <w:rPr>
                <w:szCs w:val="26"/>
              </w:rPr>
              <w:t>nghệ</w:t>
            </w:r>
            <w:proofErr w:type="spellEnd"/>
            <w:r w:rsidRPr="007A4B29">
              <w:rPr>
                <w:szCs w:val="26"/>
              </w:rPr>
              <w:t xml:space="preserve"> phần </w:t>
            </w:r>
            <w:proofErr w:type="spellStart"/>
            <w:r w:rsidRPr="007A4B29">
              <w:rPr>
                <w:szCs w:val="26"/>
              </w:rPr>
              <w:t>mềm</w:t>
            </w:r>
            <w:proofErr w:type="spellEnd"/>
          </w:p>
          <w:p w14:paraId="47F747B0" w14:textId="0D6978A3" w:rsidR="00C40024" w:rsidRPr="007A4B29" w:rsidRDefault="00173C47" w:rsidP="00F0242F">
            <w:pPr>
              <w:tabs>
                <w:tab w:val="left" w:pos="9202"/>
              </w:tabs>
              <w:spacing w:line="360" w:lineRule="auto"/>
              <w:ind w:left="113"/>
              <w:rPr>
                <w:szCs w:val="26"/>
              </w:rPr>
            </w:pPr>
            <w:r w:rsidRPr="007A4B29">
              <w:rPr>
                <w:szCs w:val="26"/>
              </w:rPr>
              <w:t>STC</w:t>
            </w:r>
          </w:p>
          <w:p w14:paraId="7485FA49" w14:textId="77777777" w:rsidR="00C40024" w:rsidRPr="007A4B29" w:rsidRDefault="00C40024" w:rsidP="00F0242F">
            <w:pPr>
              <w:tabs>
                <w:tab w:val="left" w:pos="9202"/>
              </w:tabs>
              <w:spacing w:line="360" w:lineRule="auto"/>
              <w:ind w:left="113"/>
              <w:rPr>
                <w:szCs w:val="26"/>
              </w:rPr>
            </w:pPr>
            <w:r w:rsidRPr="007A4B29">
              <w:rPr>
                <w:szCs w:val="26"/>
              </w:rPr>
              <w:t xml:space="preserve">Thiết </w:t>
            </w:r>
            <w:proofErr w:type="spellStart"/>
            <w:r w:rsidRPr="007A4B29">
              <w:rPr>
                <w:szCs w:val="26"/>
              </w:rPr>
              <w:t>kế</w:t>
            </w:r>
            <w:proofErr w:type="spellEnd"/>
          </w:p>
          <w:p w14:paraId="6BFDF175" w14:textId="3BE6C2BD" w:rsidR="00E73649" w:rsidRPr="007A4B29" w:rsidRDefault="00C40024" w:rsidP="00F0242F">
            <w:pPr>
              <w:tabs>
                <w:tab w:val="left" w:pos="9202"/>
              </w:tabs>
              <w:spacing w:line="360" w:lineRule="auto"/>
              <w:ind w:left="113"/>
              <w:rPr>
                <w:szCs w:val="26"/>
              </w:rPr>
            </w:pPr>
            <w:r w:rsidRPr="007A4B29">
              <w:rPr>
                <w:szCs w:val="26"/>
              </w:rPr>
              <w:t>Design</w:t>
            </w:r>
          </w:p>
        </w:tc>
      </w:tr>
    </w:tbl>
    <w:p w14:paraId="0DCD9FD3" w14:textId="77777777" w:rsidR="00CD266D" w:rsidRPr="007A4B29" w:rsidRDefault="00CD266D" w:rsidP="00F0242F">
      <w:pPr>
        <w:spacing w:line="360" w:lineRule="auto"/>
        <w:rPr>
          <w:szCs w:val="26"/>
        </w:rPr>
      </w:pPr>
    </w:p>
    <w:tbl>
      <w:tblPr>
        <w:tblW w:w="9780" w:type="dxa"/>
        <w:jc w:val="center"/>
        <w:tblLayout w:type="fixed"/>
        <w:tblCellMar>
          <w:left w:w="107" w:type="dxa"/>
          <w:right w:w="107" w:type="dxa"/>
        </w:tblCellMar>
        <w:tblLook w:val="0000" w:firstRow="0" w:lastRow="0" w:firstColumn="0" w:lastColumn="0" w:noHBand="0" w:noVBand="0"/>
      </w:tblPr>
      <w:tblGrid>
        <w:gridCol w:w="9780"/>
      </w:tblGrid>
      <w:tr w:rsidR="006730EB" w:rsidRPr="007A4B29" w14:paraId="526918F7" w14:textId="77777777" w:rsidTr="006730EB">
        <w:trPr>
          <w:cantSplit/>
          <w:jc w:val="center"/>
        </w:trPr>
        <w:tc>
          <w:tcPr>
            <w:tcW w:w="97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479095E" w14:textId="77777777" w:rsidR="006730EB" w:rsidRPr="007A4B29" w:rsidRDefault="006730EB" w:rsidP="00F0242F">
            <w:pPr>
              <w:spacing w:before="80" w:after="80" w:line="360" w:lineRule="auto"/>
              <w:jc w:val="center"/>
              <w:rPr>
                <w:b/>
                <w:szCs w:val="26"/>
              </w:rPr>
            </w:pPr>
            <w:r w:rsidRPr="007A4B29">
              <w:rPr>
                <w:b/>
                <w:szCs w:val="26"/>
              </w:rPr>
              <w:t>PHÊ CHUẨN/ APPROVAL</w:t>
            </w:r>
          </w:p>
        </w:tc>
      </w:tr>
      <w:tr w:rsidR="006730EB" w:rsidRPr="007A4B29" w14:paraId="7E27D725" w14:textId="77777777" w:rsidTr="006730EB">
        <w:trPr>
          <w:cantSplit/>
          <w:jc w:val="center"/>
        </w:trPr>
        <w:tc>
          <w:tcPr>
            <w:tcW w:w="97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079B805" w14:textId="77777777" w:rsidR="00A11374" w:rsidRPr="007A4B29" w:rsidRDefault="00A11374" w:rsidP="00F0242F">
            <w:pPr>
              <w:spacing w:before="120" w:line="360" w:lineRule="auto"/>
              <w:jc w:val="center"/>
              <w:rPr>
                <w:b/>
                <w:szCs w:val="26"/>
              </w:rPr>
            </w:pPr>
            <w:proofErr w:type="spellStart"/>
            <w:r w:rsidRPr="007A4B29">
              <w:rPr>
                <w:b/>
                <w:szCs w:val="26"/>
              </w:rPr>
              <w:t>Giám</w:t>
            </w:r>
            <w:proofErr w:type="spellEnd"/>
            <w:r w:rsidRPr="007A4B29">
              <w:rPr>
                <w:b/>
                <w:szCs w:val="26"/>
              </w:rPr>
              <w:t xml:space="preserve"> </w:t>
            </w:r>
            <w:proofErr w:type="spellStart"/>
            <w:r w:rsidRPr="007A4B29">
              <w:rPr>
                <w:b/>
                <w:szCs w:val="26"/>
              </w:rPr>
              <w:t>đốc</w:t>
            </w:r>
            <w:proofErr w:type="spellEnd"/>
            <w:r w:rsidRPr="007A4B29">
              <w:rPr>
                <w:b/>
                <w:szCs w:val="26"/>
              </w:rPr>
              <w:t xml:space="preserve"> Công </w:t>
            </w:r>
            <w:proofErr w:type="spellStart"/>
            <w:r w:rsidRPr="007A4B29">
              <w:rPr>
                <w:b/>
                <w:szCs w:val="26"/>
              </w:rPr>
              <w:t>nghệ</w:t>
            </w:r>
            <w:proofErr w:type="spellEnd"/>
            <w:r w:rsidRPr="007A4B29">
              <w:rPr>
                <w:b/>
                <w:szCs w:val="26"/>
              </w:rPr>
              <w:t xml:space="preserve"> / CTO</w:t>
            </w:r>
          </w:p>
          <w:p w14:paraId="3107858F" w14:textId="58CF5E3C" w:rsidR="009D4E41" w:rsidRPr="007A4B29" w:rsidRDefault="009D4E41" w:rsidP="00F0242F">
            <w:pPr>
              <w:spacing w:before="120" w:line="360" w:lineRule="auto"/>
              <w:jc w:val="center"/>
              <w:rPr>
                <w:b/>
                <w:szCs w:val="26"/>
              </w:rPr>
            </w:pPr>
          </w:p>
          <w:p w14:paraId="265F1218" w14:textId="77777777" w:rsidR="00BC0A5C" w:rsidRPr="007A4B29" w:rsidRDefault="00BC0A5C" w:rsidP="00F0242F">
            <w:pPr>
              <w:spacing w:before="120" w:line="360" w:lineRule="auto"/>
              <w:jc w:val="center"/>
              <w:rPr>
                <w:b/>
                <w:szCs w:val="26"/>
              </w:rPr>
            </w:pPr>
          </w:p>
          <w:p w14:paraId="7A9F3B14" w14:textId="77777777" w:rsidR="009D4E41" w:rsidRPr="007A4B29" w:rsidRDefault="009D4E41" w:rsidP="00F0242F">
            <w:pPr>
              <w:spacing w:before="120" w:line="360" w:lineRule="auto"/>
              <w:jc w:val="center"/>
              <w:rPr>
                <w:b/>
                <w:szCs w:val="26"/>
              </w:rPr>
            </w:pPr>
          </w:p>
          <w:p w14:paraId="6E84F7EB" w14:textId="6FDC861A" w:rsidR="006730EB" w:rsidRPr="007A4B29" w:rsidRDefault="00A11374" w:rsidP="00F0242F">
            <w:pPr>
              <w:spacing w:before="120" w:line="360" w:lineRule="auto"/>
              <w:jc w:val="center"/>
              <w:rPr>
                <w:b/>
                <w:szCs w:val="26"/>
              </w:rPr>
            </w:pPr>
            <w:r w:rsidRPr="007A4B29">
              <w:rPr>
                <w:b/>
                <w:szCs w:val="26"/>
              </w:rPr>
              <w:t xml:space="preserve">Lý </w:t>
            </w:r>
            <w:proofErr w:type="spellStart"/>
            <w:r w:rsidRPr="007A4B29">
              <w:rPr>
                <w:b/>
                <w:szCs w:val="26"/>
              </w:rPr>
              <w:t>Quốc</w:t>
            </w:r>
            <w:proofErr w:type="spellEnd"/>
            <w:r w:rsidRPr="007A4B29">
              <w:rPr>
                <w:b/>
                <w:szCs w:val="26"/>
              </w:rPr>
              <w:t xml:space="preserve"> Chính</w:t>
            </w:r>
          </w:p>
        </w:tc>
      </w:tr>
    </w:tbl>
    <w:p w14:paraId="2512906E" w14:textId="77777777" w:rsidR="00D54E49" w:rsidRPr="007A4B29" w:rsidRDefault="00D54E49" w:rsidP="00F0242F">
      <w:pPr>
        <w:tabs>
          <w:tab w:val="left" w:pos="1418"/>
          <w:tab w:val="left" w:pos="4395"/>
          <w:tab w:val="left" w:pos="7655"/>
        </w:tabs>
        <w:spacing w:line="360" w:lineRule="auto"/>
        <w:rPr>
          <w:b/>
          <w:szCs w:val="26"/>
        </w:rPr>
      </w:pPr>
    </w:p>
    <w:p w14:paraId="134D0542" w14:textId="40908611" w:rsidR="00CD266D" w:rsidRPr="007A4B29" w:rsidRDefault="00C2782E" w:rsidP="00F0242F">
      <w:pPr>
        <w:tabs>
          <w:tab w:val="left" w:pos="1418"/>
          <w:tab w:val="left" w:pos="4395"/>
          <w:tab w:val="left" w:pos="7655"/>
        </w:tabs>
        <w:spacing w:line="360" w:lineRule="auto"/>
      </w:pPr>
      <w:r w:rsidRPr="007A4B29">
        <w:rPr>
          <w:b/>
        </w:rPr>
        <w:t xml:space="preserve">SOÁT </w:t>
      </w:r>
      <w:r w:rsidR="00CD266D" w:rsidRPr="007A4B29">
        <w:rPr>
          <w:b/>
        </w:rPr>
        <w:t>XÉT</w:t>
      </w:r>
      <w:r w:rsidRPr="007A4B29">
        <w:rPr>
          <w:b/>
        </w:rPr>
        <w:t>/</w:t>
      </w:r>
      <w:r w:rsidR="00DE6174" w:rsidRPr="007A4B29">
        <w:rPr>
          <w:b/>
        </w:rPr>
        <w:t xml:space="preserve"> </w:t>
      </w:r>
      <w:r w:rsidRPr="007A4B29">
        <w:rPr>
          <w:b/>
        </w:rPr>
        <w:t>REVIEW</w:t>
      </w:r>
      <w:r w:rsidR="00CD266D" w:rsidRPr="007A4B29">
        <w:t>:</w:t>
      </w:r>
      <w:r w:rsidR="009153DA" w:rsidRPr="007A4B29">
        <w:t xml:space="preserve"> </w:t>
      </w:r>
      <w:r w:rsidR="00042510" w:rsidRPr="007A4B29">
        <w:t>Ngày</w:t>
      </w:r>
      <w:r w:rsidR="006C3008" w:rsidRPr="007A4B29">
        <w:t>/ Date</w:t>
      </w:r>
      <w:r w:rsidR="009153DA" w:rsidRPr="007A4B29">
        <w:t xml:space="preserve"> 28</w:t>
      </w:r>
      <w:r w:rsidR="00962ADD" w:rsidRPr="007A4B29">
        <w:t>/</w:t>
      </w:r>
      <w:r w:rsidR="00AF31B2" w:rsidRPr="007A4B29">
        <w:t>07</w:t>
      </w:r>
      <w:r w:rsidR="00660B5A" w:rsidRPr="007A4B29">
        <w:t>/202</w:t>
      </w:r>
      <w:r w:rsidR="00D7347B" w:rsidRPr="007A4B29">
        <w:t>2</w:t>
      </w:r>
      <w:r w:rsidR="009153DA" w:rsidRPr="007A4B29">
        <w:t xml:space="preserve"> </w:t>
      </w:r>
    </w:p>
    <w:p w14:paraId="1B7506C5" w14:textId="77777777" w:rsidR="00AF31B2" w:rsidRPr="007A4B29" w:rsidRDefault="00AF31B2" w:rsidP="00F0242F">
      <w:pPr>
        <w:tabs>
          <w:tab w:val="left" w:pos="1418"/>
          <w:tab w:val="left" w:pos="4395"/>
          <w:tab w:val="left" w:pos="7655"/>
        </w:tabs>
        <w:spacing w:line="360" w:lineRule="auto"/>
        <w:rPr>
          <w:szCs w:val="26"/>
        </w:rPr>
      </w:pPr>
    </w:p>
    <w:p w14:paraId="1C9A4252" w14:textId="5EDA84D8" w:rsidR="00AF31B2" w:rsidRPr="007A4B29" w:rsidRDefault="00AF31B2" w:rsidP="007A4B29">
      <w:pPr>
        <w:tabs>
          <w:tab w:val="left" w:pos="284"/>
          <w:tab w:val="left" w:pos="2410"/>
          <w:tab w:val="left" w:pos="2694"/>
          <w:tab w:val="left" w:pos="5954"/>
        </w:tabs>
        <w:spacing w:line="276" w:lineRule="auto"/>
        <w:ind w:left="284"/>
      </w:pPr>
      <w:r w:rsidRPr="007A4B29">
        <w:t>PD: ____________</w:t>
      </w:r>
      <w:r w:rsidR="007A4B29">
        <w:t>__</w:t>
      </w:r>
      <w:r w:rsidRPr="007A4B29">
        <w:t>Bùi Thị Minh Yến</w:t>
      </w:r>
    </w:p>
    <w:p w14:paraId="64EF110A" w14:textId="77777777" w:rsidR="00AF31B2" w:rsidRPr="007A4B29" w:rsidRDefault="00AF31B2" w:rsidP="007A4B29">
      <w:pPr>
        <w:tabs>
          <w:tab w:val="left" w:pos="284"/>
          <w:tab w:val="left" w:pos="5954"/>
        </w:tabs>
        <w:spacing w:line="276" w:lineRule="auto"/>
        <w:ind w:left="284"/>
      </w:pPr>
    </w:p>
    <w:p w14:paraId="426D90E3" w14:textId="77777777" w:rsidR="00AF31B2" w:rsidRPr="007A4B29" w:rsidRDefault="00AF31B2" w:rsidP="007A4B29">
      <w:pPr>
        <w:tabs>
          <w:tab w:val="left" w:pos="284"/>
          <w:tab w:val="left" w:pos="5954"/>
        </w:tabs>
        <w:spacing w:line="276" w:lineRule="auto"/>
        <w:ind w:left="284"/>
      </w:pPr>
      <w:r w:rsidRPr="007A4B29">
        <w:t>STC:  ____________ Nguyễn Văn Trung</w:t>
      </w:r>
    </w:p>
    <w:p w14:paraId="005C2FA8" w14:textId="77777777" w:rsidR="00AF31B2" w:rsidRPr="007A4B29" w:rsidRDefault="00AF31B2" w:rsidP="007A4B29">
      <w:pPr>
        <w:tabs>
          <w:tab w:val="left" w:pos="284"/>
          <w:tab w:val="left" w:pos="5954"/>
        </w:tabs>
        <w:spacing w:line="276" w:lineRule="auto"/>
        <w:ind w:left="284"/>
      </w:pPr>
    </w:p>
    <w:p w14:paraId="6B9CF5AD" w14:textId="77777777" w:rsidR="00AF31B2" w:rsidRPr="007A4B29" w:rsidRDefault="00AF31B2" w:rsidP="007A4B29">
      <w:pPr>
        <w:tabs>
          <w:tab w:val="left" w:pos="284"/>
          <w:tab w:val="left" w:pos="5954"/>
        </w:tabs>
        <w:spacing w:line="276" w:lineRule="auto"/>
        <w:ind w:left="284"/>
      </w:pPr>
      <w:r w:rsidRPr="007A4B29">
        <w:t>SPC:  ____________ Nguyễn Thanh Hải</w:t>
      </w:r>
    </w:p>
    <w:p w14:paraId="69CEC53B" w14:textId="77777777" w:rsidR="00AF31B2" w:rsidRPr="007A4B29" w:rsidRDefault="00AF31B2" w:rsidP="007A4B29">
      <w:pPr>
        <w:tabs>
          <w:tab w:val="left" w:pos="284"/>
          <w:tab w:val="left" w:pos="5954"/>
        </w:tabs>
        <w:spacing w:line="276" w:lineRule="auto"/>
      </w:pPr>
    </w:p>
    <w:p w14:paraId="3C716A23" w14:textId="019509B4" w:rsidR="00AF31B2" w:rsidRDefault="00AF31B2" w:rsidP="007A4B29">
      <w:pPr>
        <w:tabs>
          <w:tab w:val="left" w:pos="284"/>
          <w:tab w:val="left" w:pos="5954"/>
        </w:tabs>
        <w:spacing w:line="276" w:lineRule="auto"/>
        <w:ind w:left="284"/>
      </w:pPr>
      <w:r w:rsidRPr="007A4B29">
        <w:t xml:space="preserve">HEC: ____________ Hoàng </w:t>
      </w:r>
      <w:proofErr w:type="spellStart"/>
      <w:r w:rsidRPr="007A4B29">
        <w:t>Quốc</w:t>
      </w:r>
      <w:proofErr w:type="spellEnd"/>
      <w:r w:rsidRPr="007A4B29">
        <w:t xml:space="preserve"> Huy</w:t>
      </w:r>
    </w:p>
    <w:p w14:paraId="4DA1EBDF" w14:textId="57E2ADAB" w:rsidR="000B5138" w:rsidRDefault="000B5138" w:rsidP="007A4B29">
      <w:pPr>
        <w:tabs>
          <w:tab w:val="left" w:pos="284"/>
          <w:tab w:val="left" w:pos="5954"/>
        </w:tabs>
        <w:spacing w:line="276" w:lineRule="auto"/>
        <w:ind w:left="284"/>
      </w:pPr>
    </w:p>
    <w:p w14:paraId="2213B58B" w14:textId="2F12220D" w:rsidR="000A06E7" w:rsidRPr="007A4B29" w:rsidRDefault="000B5138" w:rsidP="000B5138">
      <w:pPr>
        <w:tabs>
          <w:tab w:val="left" w:pos="284"/>
          <w:tab w:val="left" w:pos="5954"/>
        </w:tabs>
        <w:spacing w:line="276" w:lineRule="auto"/>
        <w:ind w:left="284"/>
      </w:pPr>
      <w:proofErr w:type="spellStart"/>
      <w:proofErr w:type="gramStart"/>
      <w:r>
        <w:t>HEC:_</w:t>
      </w:r>
      <w:proofErr w:type="gramEnd"/>
      <w:r>
        <w:t>___________</w:t>
      </w:r>
      <w:r w:rsidR="00332323">
        <w:t>_</w:t>
      </w:r>
      <w:r>
        <w:t>Nguyễn</w:t>
      </w:r>
      <w:proofErr w:type="spellEnd"/>
      <w:r>
        <w:t xml:space="preserve"> Công Anh</w:t>
      </w:r>
    </w:p>
    <w:p w14:paraId="483C9AB2" w14:textId="36A0397C" w:rsidR="008624E0" w:rsidRPr="007A4B29" w:rsidRDefault="008624E0" w:rsidP="00F0242F">
      <w:pPr>
        <w:spacing w:line="360" w:lineRule="auto"/>
        <w:rPr>
          <w:rStyle w:val="st"/>
          <w:rFonts w:cs="Times New Roman"/>
          <w:b/>
        </w:rPr>
      </w:pPr>
      <w:r w:rsidRPr="007A4B29">
        <w:rPr>
          <w:rStyle w:val="st"/>
          <w:rFonts w:cs="Times New Roman"/>
          <w:b/>
        </w:rPr>
        <w:lastRenderedPageBreak/>
        <w:t>LỊCH SỬ TÀI LIỆU:</w:t>
      </w:r>
    </w:p>
    <w:p w14:paraId="3BCA1760" w14:textId="77777777" w:rsidR="00AF31B2" w:rsidRPr="007A4B29" w:rsidRDefault="00AF31B2" w:rsidP="00F0242F">
      <w:pPr>
        <w:spacing w:line="360" w:lineRule="auto"/>
        <w:rPr>
          <w:rStyle w:val="st"/>
          <w:rFonts w:cs="Times New Roman"/>
          <w:b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18"/>
        <w:gridCol w:w="1552"/>
        <w:gridCol w:w="2179"/>
        <w:gridCol w:w="4671"/>
      </w:tblGrid>
      <w:tr w:rsidR="008624E0" w:rsidRPr="007A4B29" w14:paraId="17D11167" w14:textId="77777777" w:rsidTr="00D05B41">
        <w:tc>
          <w:tcPr>
            <w:tcW w:w="1118" w:type="dxa"/>
          </w:tcPr>
          <w:p w14:paraId="580781B8" w14:textId="77777777" w:rsidR="008624E0" w:rsidRPr="007A4B29" w:rsidRDefault="008624E0" w:rsidP="00F0242F">
            <w:pPr>
              <w:spacing w:before="120" w:line="360" w:lineRule="auto"/>
              <w:jc w:val="center"/>
              <w:rPr>
                <w:rStyle w:val="st"/>
                <w:rFonts w:cs="Times New Roman"/>
                <w:b/>
              </w:rPr>
            </w:pPr>
            <w:proofErr w:type="spellStart"/>
            <w:r w:rsidRPr="007A4B29">
              <w:rPr>
                <w:rStyle w:val="st"/>
                <w:rFonts w:cs="Times New Roman"/>
                <w:b/>
              </w:rPr>
              <w:t>Phiên</w:t>
            </w:r>
            <w:proofErr w:type="spellEnd"/>
            <w:r w:rsidRPr="007A4B29">
              <w:rPr>
                <w:rStyle w:val="st"/>
                <w:rFonts w:cs="Times New Roman"/>
                <w:b/>
              </w:rPr>
              <w:t xml:space="preserve"> bản</w:t>
            </w:r>
          </w:p>
        </w:tc>
        <w:tc>
          <w:tcPr>
            <w:tcW w:w="1552" w:type="dxa"/>
          </w:tcPr>
          <w:p w14:paraId="33084EA1" w14:textId="77777777" w:rsidR="008624E0" w:rsidRPr="007A4B29" w:rsidRDefault="008624E0" w:rsidP="00F0242F">
            <w:pPr>
              <w:spacing w:before="120" w:line="360" w:lineRule="auto"/>
              <w:jc w:val="center"/>
              <w:rPr>
                <w:rStyle w:val="st"/>
                <w:rFonts w:cs="Times New Roman"/>
                <w:b/>
              </w:rPr>
            </w:pPr>
            <w:r w:rsidRPr="007A4B29">
              <w:rPr>
                <w:rStyle w:val="st"/>
                <w:rFonts w:cs="Times New Roman"/>
                <w:b/>
              </w:rPr>
              <w:t>Ngày sửa đổi</w:t>
            </w:r>
          </w:p>
        </w:tc>
        <w:tc>
          <w:tcPr>
            <w:tcW w:w="2179" w:type="dxa"/>
          </w:tcPr>
          <w:p w14:paraId="60BD47B5" w14:textId="77777777" w:rsidR="008624E0" w:rsidRPr="007A4B29" w:rsidRDefault="008624E0" w:rsidP="00F0242F">
            <w:pPr>
              <w:spacing w:before="120" w:line="360" w:lineRule="auto"/>
              <w:jc w:val="center"/>
              <w:rPr>
                <w:rStyle w:val="st"/>
                <w:rFonts w:cs="Times New Roman"/>
                <w:b/>
              </w:rPr>
            </w:pPr>
            <w:r w:rsidRPr="007A4B29">
              <w:rPr>
                <w:rStyle w:val="st"/>
                <w:rFonts w:cs="Times New Roman"/>
                <w:b/>
              </w:rPr>
              <w:t>Người thực hiện</w:t>
            </w:r>
          </w:p>
        </w:tc>
        <w:tc>
          <w:tcPr>
            <w:tcW w:w="4671" w:type="dxa"/>
          </w:tcPr>
          <w:p w14:paraId="5874E70F" w14:textId="77777777" w:rsidR="008624E0" w:rsidRPr="007A4B29" w:rsidRDefault="008624E0" w:rsidP="00F0242F">
            <w:pPr>
              <w:spacing w:before="120" w:line="360" w:lineRule="auto"/>
              <w:jc w:val="center"/>
              <w:rPr>
                <w:rStyle w:val="st"/>
                <w:rFonts w:cs="Times New Roman"/>
                <w:b/>
              </w:rPr>
            </w:pPr>
            <w:proofErr w:type="spellStart"/>
            <w:r w:rsidRPr="007A4B29">
              <w:rPr>
                <w:rStyle w:val="st"/>
                <w:rFonts w:cs="Times New Roman"/>
                <w:b/>
              </w:rPr>
              <w:t>Nội</w:t>
            </w:r>
            <w:proofErr w:type="spellEnd"/>
            <w:r w:rsidRPr="007A4B29">
              <w:rPr>
                <w:rStyle w:val="st"/>
                <w:rFonts w:cs="Times New Roman"/>
                <w:b/>
              </w:rPr>
              <w:t xml:space="preserve"> dung sửa đổi</w:t>
            </w:r>
          </w:p>
        </w:tc>
      </w:tr>
      <w:tr w:rsidR="008624E0" w:rsidRPr="007A4B29" w14:paraId="1B370224" w14:textId="77777777" w:rsidTr="00D05B41">
        <w:tc>
          <w:tcPr>
            <w:tcW w:w="1118" w:type="dxa"/>
          </w:tcPr>
          <w:p w14:paraId="4A9565EC" w14:textId="77777777" w:rsidR="008624E0" w:rsidRPr="007A4B29" w:rsidRDefault="008624E0" w:rsidP="00F0242F">
            <w:pPr>
              <w:spacing w:before="120" w:line="360" w:lineRule="auto"/>
              <w:jc w:val="center"/>
              <w:rPr>
                <w:rStyle w:val="st"/>
                <w:rFonts w:cs="Times New Roman"/>
              </w:rPr>
            </w:pPr>
            <w:r w:rsidRPr="007A4B29">
              <w:rPr>
                <w:rStyle w:val="st"/>
                <w:rFonts w:cs="Times New Roman"/>
              </w:rPr>
              <w:t>0.1</w:t>
            </w:r>
          </w:p>
        </w:tc>
        <w:tc>
          <w:tcPr>
            <w:tcW w:w="1552" w:type="dxa"/>
          </w:tcPr>
          <w:p w14:paraId="6073EFD7" w14:textId="56334517" w:rsidR="008624E0" w:rsidRPr="007A4B29" w:rsidRDefault="00D05B41" w:rsidP="00F0242F">
            <w:pPr>
              <w:spacing w:before="120" w:line="360" w:lineRule="auto"/>
              <w:jc w:val="center"/>
              <w:rPr>
                <w:rStyle w:val="st"/>
                <w:rFonts w:cs="Times New Roman"/>
              </w:rPr>
            </w:pPr>
            <w:r w:rsidRPr="007A4B29">
              <w:rPr>
                <w:rStyle w:val="st"/>
                <w:rFonts w:cs="Times New Roman"/>
              </w:rPr>
              <w:t>1</w:t>
            </w:r>
            <w:r w:rsidR="00916AEC" w:rsidRPr="007A4B29">
              <w:rPr>
                <w:rStyle w:val="st"/>
                <w:rFonts w:cs="Times New Roman"/>
              </w:rPr>
              <w:t>1</w:t>
            </w:r>
            <w:r w:rsidR="008624E0" w:rsidRPr="007A4B29">
              <w:rPr>
                <w:rStyle w:val="st"/>
                <w:rFonts w:cs="Times New Roman"/>
              </w:rPr>
              <w:t>/0</w:t>
            </w:r>
            <w:r w:rsidR="00916AEC" w:rsidRPr="007A4B29">
              <w:rPr>
                <w:rStyle w:val="st"/>
                <w:rFonts w:cs="Times New Roman"/>
              </w:rPr>
              <w:t>7</w:t>
            </w:r>
            <w:r w:rsidR="008624E0" w:rsidRPr="007A4B29">
              <w:rPr>
                <w:rStyle w:val="st"/>
                <w:rFonts w:cs="Times New Roman"/>
              </w:rPr>
              <w:t>/202</w:t>
            </w:r>
            <w:r w:rsidR="0030205F" w:rsidRPr="007A4B29">
              <w:rPr>
                <w:rStyle w:val="st"/>
                <w:rFonts w:cs="Times New Roman"/>
              </w:rPr>
              <w:t>2</w:t>
            </w:r>
          </w:p>
        </w:tc>
        <w:tc>
          <w:tcPr>
            <w:tcW w:w="2179" w:type="dxa"/>
          </w:tcPr>
          <w:p w14:paraId="5AC4F487" w14:textId="016095D1" w:rsidR="00F227B3" w:rsidRPr="007A4B29" w:rsidRDefault="00916AEC" w:rsidP="00F0242F">
            <w:pPr>
              <w:spacing w:before="120" w:line="360" w:lineRule="auto"/>
              <w:jc w:val="center"/>
              <w:rPr>
                <w:rStyle w:val="st"/>
                <w:rFonts w:cs="Times New Roman"/>
              </w:rPr>
            </w:pPr>
            <w:proofErr w:type="spellStart"/>
            <w:r w:rsidRPr="007A4B29">
              <w:rPr>
                <w:rStyle w:val="st"/>
                <w:rFonts w:cs="Times New Roman"/>
              </w:rPr>
              <w:t>Đào</w:t>
            </w:r>
            <w:proofErr w:type="spellEnd"/>
            <w:r w:rsidRPr="007A4B29">
              <w:rPr>
                <w:rStyle w:val="st"/>
                <w:rFonts w:cs="Times New Roman"/>
              </w:rPr>
              <w:t xml:space="preserve"> Văn Tâm</w:t>
            </w:r>
          </w:p>
        </w:tc>
        <w:tc>
          <w:tcPr>
            <w:tcW w:w="4671" w:type="dxa"/>
          </w:tcPr>
          <w:p w14:paraId="50E5CEAF" w14:textId="77777777" w:rsidR="008624E0" w:rsidRPr="007A4B29" w:rsidRDefault="008624E0" w:rsidP="00F0242F">
            <w:pPr>
              <w:spacing w:before="120" w:line="360" w:lineRule="auto"/>
              <w:rPr>
                <w:rStyle w:val="st"/>
                <w:rFonts w:cs="Times New Roman"/>
              </w:rPr>
            </w:pPr>
            <w:proofErr w:type="spellStart"/>
            <w:r w:rsidRPr="007A4B29">
              <w:rPr>
                <w:rStyle w:val="st"/>
                <w:rFonts w:cs="Times New Roman"/>
              </w:rPr>
              <w:t>Khởi</w:t>
            </w:r>
            <w:proofErr w:type="spellEnd"/>
            <w:r w:rsidRPr="007A4B29">
              <w:rPr>
                <w:rStyle w:val="st"/>
                <w:rFonts w:cs="Times New Roman"/>
              </w:rPr>
              <w:t xml:space="preserve"> tạo tài liệu</w:t>
            </w:r>
          </w:p>
        </w:tc>
      </w:tr>
      <w:tr w:rsidR="00E37069" w:rsidRPr="007A4B29" w14:paraId="3685F1A1" w14:textId="77777777" w:rsidTr="00D05B41">
        <w:tc>
          <w:tcPr>
            <w:tcW w:w="1118" w:type="dxa"/>
          </w:tcPr>
          <w:p w14:paraId="357C2E40" w14:textId="2A31D437" w:rsidR="00E37069" w:rsidRPr="007A4B29" w:rsidRDefault="0027176F" w:rsidP="00F0242F">
            <w:pPr>
              <w:spacing w:before="120" w:line="360" w:lineRule="auto"/>
              <w:jc w:val="center"/>
              <w:rPr>
                <w:rStyle w:val="st"/>
                <w:rFonts w:cs="Times New Roman"/>
              </w:rPr>
            </w:pPr>
            <w:r>
              <w:rPr>
                <w:rStyle w:val="st"/>
                <w:rFonts w:cs="Times New Roman"/>
              </w:rPr>
              <w:t>0.2</w:t>
            </w:r>
          </w:p>
        </w:tc>
        <w:tc>
          <w:tcPr>
            <w:tcW w:w="1552" w:type="dxa"/>
          </w:tcPr>
          <w:p w14:paraId="78071F38" w14:textId="4FB4C1F6" w:rsidR="00E37069" w:rsidRPr="007A4B29" w:rsidRDefault="0027176F" w:rsidP="00F0242F">
            <w:pPr>
              <w:spacing w:before="120" w:line="360" w:lineRule="auto"/>
              <w:jc w:val="center"/>
              <w:rPr>
                <w:rStyle w:val="st"/>
                <w:rFonts w:cs="Times New Roman"/>
              </w:rPr>
            </w:pPr>
            <w:r>
              <w:rPr>
                <w:rStyle w:val="st"/>
                <w:rFonts w:cs="Times New Roman"/>
              </w:rPr>
              <w:t>28/07/2022</w:t>
            </w:r>
          </w:p>
        </w:tc>
        <w:tc>
          <w:tcPr>
            <w:tcW w:w="2179" w:type="dxa"/>
          </w:tcPr>
          <w:p w14:paraId="44459C9B" w14:textId="6A03AD7F" w:rsidR="00E37069" w:rsidRPr="007A4B29" w:rsidRDefault="0027176F" w:rsidP="00F0242F">
            <w:pPr>
              <w:spacing w:before="120" w:line="360" w:lineRule="auto"/>
              <w:jc w:val="center"/>
              <w:rPr>
                <w:rStyle w:val="st"/>
                <w:rFonts w:cs="Times New Roman"/>
              </w:rPr>
            </w:pPr>
            <w:proofErr w:type="spellStart"/>
            <w:r>
              <w:rPr>
                <w:rStyle w:val="st"/>
                <w:rFonts w:cs="Times New Roman"/>
              </w:rPr>
              <w:t>Đào</w:t>
            </w:r>
            <w:proofErr w:type="spellEnd"/>
            <w:r>
              <w:rPr>
                <w:rStyle w:val="st"/>
                <w:rFonts w:cs="Times New Roman"/>
              </w:rPr>
              <w:t xml:space="preserve"> Văn Tâm</w:t>
            </w:r>
          </w:p>
        </w:tc>
        <w:tc>
          <w:tcPr>
            <w:tcW w:w="4671" w:type="dxa"/>
          </w:tcPr>
          <w:p w14:paraId="3D95CA7D" w14:textId="02EA686F" w:rsidR="00E37069" w:rsidRPr="0027176F" w:rsidRDefault="0027176F" w:rsidP="0027176F">
            <w:pPr>
              <w:spacing w:before="120" w:line="360" w:lineRule="auto"/>
              <w:rPr>
                <w:rStyle w:val="st"/>
                <w:rFonts w:cs="Times New Roman"/>
              </w:rPr>
            </w:pPr>
            <w:r>
              <w:rPr>
                <w:rStyle w:val="st"/>
                <w:rFonts w:cs="Times New Roman"/>
              </w:rPr>
              <w:t xml:space="preserve">Update </w:t>
            </w:r>
            <w:proofErr w:type="spellStart"/>
            <w:r>
              <w:rPr>
                <w:rStyle w:val="st"/>
                <w:rFonts w:cs="Times New Roman"/>
              </w:rPr>
              <w:t>sau</w:t>
            </w:r>
            <w:proofErr w:type="spellEnd"/>
            <w:r>
              <w:rPr>
                <w:rStyle w:val="st"/>
                <w:rFonts w:cs="Times New Roman"/>
              </w:rPr>
              <w:t xml:space="preserve"> khi review </w:t>
            </w:r>
            <w:proofErr w:type="spellStart"/>
            <w:r>
              <w:rPr>
                <w:rStyle w:val="st"/>
                <w:rFonts w:cs="Times New Roman"/>
              </w:rPr>
              <w:t>nội</w:t>
            </w:r>
            <w:proofErr w:type="spellEnd"/>
            <w:r>
              <w:rPr>
                <w:rStyle w:val="st"/>
                <w:rFonts w:cs="Times New Roman"/>
              </w:rPr>
              <w:t xml:space="preserve"> bộ STC</w:t>
            </w:r>
          </w:p>
        </w:tc>
      </w:tr>
      <w:tr w:rsidR="0027176F" w:rsidRPr="007A4B29" w14:paraId="72F43A88" w14:textId="77777777" w:rsidTr="00D05B41">
        <w:tc>
          <w:tcPr>
            <w:tcW w:w="1118" w:type="dxa"/>
          </w:tcPr>
          <w:p w14:paraId="4AA8BB3D" w14:textId="733C2C2B" w:rsidR="0027176F" w:rsidRDefault="0027176F" w:rsidP="00F0242F">
            <w:pPr>
              <w:spacing w:before="120" w:line="360" w:lineRule="auto"/>
              <w:jc w:val="center"/>
              <w:rPr>
                <w:rStyle w:val="st"/>
                <w:rFonts w:cs="Times New Roman"/>
              </w:rPr>
            </w:pPr>
            <w:r>
              <w:rPr>
                <w:rStyle w:val="st"/>
                <w:rFonts w:cs="Times New Roman"/>
              </w:rPr>
              <w:t>1.0</w:t>
            </w:r>
          </w:p>
        </w:tc>
        <w:tc>
          <w:tcPr>
            <w:tcW w:w="1552" w:type="dxa"/>
          </w:tcPr>
          <w:p w14:paraId="4623E069" w14:textId="7A9C20C1" w:rsidR="0027176F" w:rsidRPr="007A4B29" w:rsidRDefault="0027176F" w:rsidP="00F0242F">
            <w:pPr>
              <w:spacing w:before="120" w:line="360" w:lineRule="auto"/>
              <w:jc w:val="center"/>
              <w:rPr>
                <w:rStyle w:val="st"/>
                <w:rFonts w:cs="Times New Roman"/>
              </w:rPr>
            </w:pPr>
            <w:r>
              <w:rPr>
                <w:rStyle w:val="st"/>
                <w:rFonts w:cs="Times New Roman"/>
              </w:rPr>
              <w:t>02/08/2022</w:t>
            </w:r>
          </w:p>
        </w:tc>
        <w:tc>
          <w:tcPr>
            <w:tcW w:w="2179" w:type="dxa"/>
          </w:tcPr>
          <w:p w14:paraId="69650065" w14:textId="4FF6943C" w:rsidR="0027176F" w:rsidRPr="007A4B29" w:rsidRDefault="0027176F" w:rsidP="00F0242F">
            <w:pPr>
              <w:spacing w:before="120" w:line="360" w:lineRule="auto"/>
              <w:jc w:val="center"/>
              <w:rPr>
                <w:rStyle w:val="st"/>
                <w:rFonts w:cs="Times New Roman"/>
              </w:rPr>
            </w:pPr>
            <w:proofErr w:type="spellStart"/>
            <w:r>
              <w:rPr>
                <w:rStyle w:val="st"/>
                <w:rFonts w:cs="Times New Roman"/>
              </w:rPr>
              <w:t>Đào</w:t>
            </w:r>
            <w:proofErr w:type="spellEnd"/>
            <w:r>
              <w:rPr>
                <w:rStyle w:val="st"/>
                <w:rFonts w:cs="Times New Roman"/>
              </w:rPr>
              <w:t xml:space="preserve"> Văn Tâm</w:t>
            </w:r>
          </w:p>
        </w:tc>
        <w:tc>
          <w:tcPr>
            <w:tcW w:w="4671" w:type="dxa"/>
          </w:tcPr>
          <w:p w14:paraId="1042FB95" w14:textId="77777777" w:rsidR="0027176F" w:rsidRDefault="0027176F" w:rsidP="0027176F">
            <w:pPr>
              <w:spacing w:before="120" w:line="360" w:lineRule="auto"/>
              <w:rPr>
                <w:rStyle w:val="st"/>
                <w:rFonts w:cs="Times New Roman"/>
              </w:rPr>
            </w:pPr>
            <w:r>
              <w:rPr>
                <w:rStyle w:val="st"/>
                <w:rFonts w:cs="Times New Roman"/>
              </w:rPr>
              <w:t xml:space="preserve">Update </w:t>
            </w:r>
            <w:proofErr w:type="spellStart"/>
            <w:r>
              <w:rPr>
                <w:rStyle w:val="st"/>
                <w:rFonts w:cs="Times New Roman"/>
              </w:rPr>
              <w:t>sau</w:t>
            </w:r>
            <w:proofErr w:type="spellEnd"/>
            <w:r>
              <w:rPr>
                <w:rStyle w:val="st"/>
                <w:rFonts w:cs="Times New Roman"/>
              </w:rPr>
              <w:t xml:space="preserve"> khi review SPC/HEC/STC</w:t>
            </w:r>
          </w:p>
          <w:p w14:paraId="6712140F" w14:textId="77777777" w:rsidR="0027176F" w:rsidRDefault="0027176F" w:rsidP="0027176F">
            <w:pPr>
              <w:pStyle w:val="ListParagraph"/>
              <w:numPr>
                <w:ilvl w:val="0"/>
                <w:numId w:val="36"/>
              </w:numPr>
              <w:spacing w:before="120" w:line="360" w:lineRule="auto"/>
              <w:rPr>
                <w:rStyle w:val="st"/>
                <w:rFonts w:cs="Times New Roman"/>
              </w:rPr>
            </w:pPr>
            <w:proofErr w:type="spellStart"/>
            <w:r>
              <w:rPr>
                <w:rStyle w:val="st"/>
                <w:rFonts w:cs="Times New Roman"/>
              </w:rPr>
              <w:t>Sơ</w:t>
            </w:r>
            <w:proofErr w:type="spellEnd"/>
            <w:r>
              <w:rPr>
                <w:rStyle w:val="st"/>
                <w:rFonts w:cs="Times New Roman"/>
              </w:rPr>
              <w:t xml:space="preserve"> đồ </w:t>
            </w:r>
            <w:proofErr w:type="spellStart"/>
            <w:r>
              <w:rPr>
                <w:rStyle w:val="st"/>
                <w:rFonts w:cs="Times New Roman"/>
              </w:rPr>
              <w:t>ngữ</w:t>
            </w:r>
            <w:proofErr w:type="spellEnd"/>
            <w:r>
              <w:rPr>
                <w:rStyle w:val="st"/>
                <w:rFonts w:cs="Times New Roman"/>
              </w:rPr>
              <w:t xml:space="preserve"> </w:t>
            </w:r>
            <w:proofErr w:type="spellStart"/>
            <w:r>
              <w:rPr>
                <w:rStyle w:val="st"/>
                <w:rFonts w:cs="Times New Roman"/>
              </w:rPr>
              <w:t>cảnh</w:t>
            </w:r>
            <w:proofErr w:type="spellEnd"/>
          </w:p>
          <w:p w14:paraId="60FF1C8C" w14:textId="072ACBF7" w:rsidR="0027176F" w:rsidRDefault="0027176F" w:rsidP="0027176F">
            <w:pPr>
              <w:pStyle w:val="ListParagraph"/>
              <w:numPr>
                <w:ilvl w:val="0"/>
                <w:numId w:val="36"/>
              </w:numPr>
              <w:spacing w:before="120" w:line="360" w:lineRule="auto"/>
              <w:rPr>
                <w:rStyle w:val="st"/>
                <w:rFonts w:cs="Times New Roman"/>
              </w:rPr>
            </w:pPr>
            <w:r>
              <w:rPr>
                <w:rStyle w:val="st"/>
                <w:rFonts w:cs="Times New Roman"/>
              </w:rPr>
              <w:t xml:space="preserve">Flow </w:t>
            </w:r>
            <w:proofErr w:type="spellStart"/>
            <w:r>
              <w:rPr>
                <w:rStyle w:val="st"/>
                <w:rFonts w:cs="Times New Roman"/>
              </w:rPr>
              <w:t>mở</w:t>
            </w:r>
            <w:proofErr w:type="spellEnd"/>
            <w:r>
              <w:rPr>
                <w:rStyle w:val="st"/>
                <w:rFonts w:cs="Times New Roman"/>
              </w:rPr>
              <w:t xml:space="preserve"> </w:t>
            </w:r>
            <w:proofErr w:type="spellStart"/>
            <w:r>
              <w:rPr>
                <w:rStyle w:val="st"/>
                <w:rFonts w:cs="Times New Roman"/>
              </w:rPr>
              <w:t>phiên</w:t>
            </w:r>
            <w:proofErr w:type="spellEnd"/>
            <w:r>
              <w:rPr>
                <w:rStyle w:val="st"/>
                <w:rFonts w:cs="Times New Roman"/>
              </w:rPr>
              <w:t xml:space="preserve"> kết nối đến agent</w:t>
            </w:r>
          </w:p>
          <w:p w14:paraId="7D6E8077" w14:textId="77777777" w:rsidR="0027176F" w:rsidRDefault="0027176F" w:rsidP="0027176F">
            <w:pPr>
              <w:pStyle w:val="ListParagraph"/>
              <w:numPr>
                <w:ilvl w:val="0"/>
                <w:numId w:val="36"/>
              </w:numPr>
              <w:spacing w:before="120" w:line="360" w:lineRule="auto"/>
              <w:rPr>
                <w:rStyle w:val="st"/>
                <w:rFonts w:cs="Times New Roman"/>
              </w:rPr>
            </w:pPr>
            <w:r>
              <w:rPr>
                <w:rStyle w:val="st"/>
                <w:rFonts w:cs="Times New Roman"/>
              </w:rPr>
              <w:t>Cơ chế xác định kết nối local/remote</w:t>
            </w:r>
          </w:p>
          <w:p w14:paraId="62CD243E" w14:textId="273C0EC8" w:rsidR="0027176F" w:rsidRPr="0027176F" w:rsidRDefault="0027176F" w:rsidP="0027176F">
            <w:pPr>
              <w:pStyle w:val="ListParagraph"/>
              <w:numPr>
                <w:ilvl w:val="0"/>
                <w:numId w:val="36"/>
              </w:numPr>
              <w:spacing w:before="120" w:line="360" w:lineRule="auto"/>
              <w:rPr>
                <w:rStyle w:val="st"/>
                <w:rFonts w:cs="Times New Roman"/>
              </w:rPr>
            </w:pPr>
            <w:r>
              <w:rPr>
                <w:rStyle w:val="st"/>
                <w:rFonts w:cs="Times New Roman"/>
              </w:rPr>
              <w:t xml:space="preserve">Flow update database tập </w:t>
            </w:r>
            <w:proofErr w:type="spellStart"/>
            <w:r>
              <w:rPr>
                <w:rStyle w:val="st"/>
                <w:rFonts w:cs="Times New Roman"/>
              </w:rPr>
              <w:t>lệnh</w:t>
            </w:r>
            <w:proofErr w:type="spellEnd"/>
            <w:r>
              <w:rPr>
                <w:rStyle w:val="st"/>
                <w:rFonts w:cs="Times New Roman"/>
              </w:rPr>
              <w:t xml:space="preserve"> và update firmware local</w:t>
            </w:r>
          </w:p>
        </w:tc>
      </w:tr>
    </w:tbl>
    <w:p w14:paraId="159BEF30" w14:textId="77777777" w:rsidR="0027176F" w:rsidRDefault="00DC6DCB" w:rsidP="0027176F">
      <w:pPr>
        <w:spacing w:line="360" w:lineRule="auto"/>
        <w:rPr>
          <w:noProof/>
        </w:rPr>
      </w:pPr>
      <w:r w:rsidRPr="007A4B29">
        <w:br w:type="page"/>
      </w:r>
      <w:bookmarkStart w:id="3" w:name="_Toc110003512"/>
      <w:r w:rsidR="00B82F5F" w:rsidRPr="00B82F5F">
        <w:rPr>
          <w:rStyle w:val="st"/>
          <w:rFonts w:cs="Times New Roman"/>
          <w:b/>
          <w:sz w:val="32"/>
          <w:szCs w:val="32"/>
        </w:rPr>
        <w:lastRenderedPageBreak/>
        <w:t>MỤC LỤC</w:t>
      </w:r>
      <w:bookmarkEnd w:id="3"/>
      <w:r w:rsidR="00B82F5F" w:rsidRPr="00B82F5F">
        <w:rPr>
          <w:b/>
          <w:bCs/>
          <w:i/>
          <w:iCs/>
        </w:rPr>
        <w:fldChar w:fldCharType="begin"/>
      </w:r>
      <w:r w:rsidR="00B82F5F" w:rsidRPr="00B82F5F">
        <w:rPr>
          <w:b/>
          <w:bCs/>
          <w:i/>
          <w:iCs/>
        </w:rPr>
        <w:instrText xml:space="preserve"> TOC \o "1-3" \h \z \u </w:instrText>
      </w:r>
      <w:r w:rsidR="00B82F5F" w:rsidRPr="00B82F5F">
        <w:rPr>
          <w:b/>
          <w:bCs/>
          <w:i/>
          <w:iCs/>
        </w:rPr>
        <w:fldChar w:fldCharType="separate"/>
      </w:r>
    </w:p>
    <w:p w14:paraId="1A33CF98" w14:textId="3A042D89" w:rsidR="0027176F" w:rsidRDefault="0027176F">
      <w:pPr>
        <w:pStyle w:val="TOC1"/>
        <w:tabs>
          <w:tab w:val="right" w:leader="dot" w:pos="9635"/>
        </w:tabs>
        <w:rPr>
          <w:rFonts w:eastAsiaTheme="minorEastAsia" w:cstheme="minorBidi"/>
          <w:b w:val="0"/>
          <w:bCs w:val="0"/>
          <w:i w:val="0"/>
          <w:iCs w:val="0"/>
          <w:noProof/>
          <w:sz w:val="22"/>
          <w:szCs w:val="22"/>
        </w:rPr>
      </w:pPr>
      <w:hyperlink w:anchor="_Toc110438956" w:history="1">
        <w:r w:rsidRPr="00372633">
          <w:rPr>
            <w:rStyle w:val="Hyperlink"/>
            <w:noProof/>
          </w:rPr>
          <w:t>DANH MỤC HÌNH VẼ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_Toc110438956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C3CC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0AFB4D0" w14:textId="5945D2B4" w:rsidR="0027176F" w:rsidRPr="0027176F" w:rsidRDefault="0027176F">
      <w:pPr>
        <w:pStyle w:val="TOC1"/>
        <w:tabs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</w:rPr>
      </w:pPr>
      <w:hyperlink w:anchor="_Toc110438957" w:history="1">
        <w:r w:rsidRPr="0027176F">
          <w:rPr>
            <w:rStyle w:val="Hyperlink"/>
            <w:rFonts w:ascii="Times New Roman" w:hAnsi="Times New Roman" w:cs="Times New Roman"/>
            <w:noProof/>
          </w:rPr>
          <w:t>DANH MỤC BẢNG BIỂU</w:t>
        </w:r>
        <w:r w:rsidRPr="0027176F">
          <w:rPr>
            <w:rFonts w:ascii="Times New Roman" w:hAnsi="Times New Roman" w:cs="Times New Roman"/>
            <w:noProof/>
            <w:webHidden/>
          </w:rPr>
          <w:tab/>
        </w:r>
        <w:r w:rsidRPr="0027176F">
          <w:rPr>
            <w:rFonts w:ascii="Times New Roman" w:hAnsi="Times New Roman" w:cs="Times New Roman"/>
            <w:noProof/>
            <w:webHidden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</w:rPr>
          <w:instrText xml:space="preserve"> PAGEREF _Toc110438957 \h </w:instrText>
        </w:r>
        <w:r w:rsidRPr="0027176F">
          <w:rPr>
            <w:rFonts w:ascii="Times New Roman" w:hAnsi="Times New Roman" w:cs="Times New Roman"/>
            <w:noProof/>
            <w:webHidden/>
          </w:rPr>
        </w:r>
        <w:r w:rsidRPr="0027176F">
          <w:rPr>
            <w:rFonts w:ascii="Times New Roman" w:hAnsi="Times New Roman" w:cs="Times New Roman"/>
            <w:noProof/>
            <w:webHidden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</w:rPr>
          <w:t>5</w:t>
        </w:r>
        <w:r w:rsidRPr="0027176F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FB86B0C" w14:textId="32B87DBF" w:rsidR="0027176F" w:rsidRPr="0027176F" w:rsidRDefault="0027176F">
      <w:pPr>
        <w:pStyle w:val="TOC1"/>
        <w:tabs>
          <w:tab w:val="left" w:pos="48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</w:rPr>
      </w:pPr>
      <w:hyperlink w:anchor="_Toc110438958" w:history="1">
        <w:r w:rsidRPr="0027176F">
          <w:rPr>
            <w:rStyle w:val="Hyperlink"/>
            <w:rFonts w:ascii="Times New Roman" w:hAnsi="Times New Roman" w:cs="Times New Roman"/>
            <w:noProof/>
          </w:rPr>
          <w:t>1.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i w:val="0"/>
            <w:iCs w:val="0"/>
            <w:noProof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</w:rPr>
          <w:t>Giới thiệu chung</w:t>
        </w:r>
        <w:r w:rsidRPr="0027176F">
          <w:rPr>
            <w:rFonts w:ascii="Times New Roman" w:hAnsi="Times New Roman" w:cs="Times New Roman"/>
            <w:noProof/>
            <w:webHidden/>
          </w:rPr>
          <w:tab/>
        </w:r>
        <w:r w:rsidRPr="0027176F">
          <w:rPr>
            <w:rFonts w:ascii="Times New Roman" w:hAnsi="Times New Roman" w:cs="Times New Roman"/>
            <w:noProof/>
            <w:webHidden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</w:rPr>
          <w:instrText xml:space="preserve"> PAGEREF _Toc110438958 \h </w:instrText>
        </w:r>
        <w:r w:rsidRPr="0027176F">
          <w:rPr>
            <w:rFonts w:ascii="Times New Roman" w:hAnsi="Times New Roman" w:cs="Times New Roman"/>
            <w:noProof/>
            <w:webHidden/>
          </w:rPr>
        </w:r>
        <w:r w:rsidRPr="0027176F">
          <w:rPr>
            <w:rFonts w:ascii="Times New Roman" w:hAnsi="Times New Roman" w:cs="Times New Roman"/>
            <w:noProof/>
            <w:webHidden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</w:rPr>
          <w:t>6</w:t>
        </w:r>
        <w:r w:rsidRPr="0027176F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0EFA33E" w14:textId="6945B380" w:rsidR="0027176F" w:rsidRPr="0027176F" w:rsidRDefault="0027176F">
      <w:pPr>
        <w:pStyle w:val="TOC2"/>
        <w:tabs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8959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1.1 Mục đích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_Toc110438959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567356" w14:textId="65F1D30B" w:rsidR="0027176F" w:rsidRPr="0027176F" w:rsidRDefault="0027176F">
      <w:pPr>
        <w:pStyle w:val="TOC2"/>
        <w:tabs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8960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1.2 Định nghĩa và viết tắt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_Toc110438960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393A712" w14:textId="1B79FD2B" w:rsidR="0027176F" w:rsidRPr="0027176F" w:rsidRDefault="0027176F">
      <w:pPr>
        <w:pStyle w:val="TOC1"/>
        <w:tabs>
          <w:tab w:val="left" w:pos="48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</w:rPr>
      </w:pPr>
      <w:hyperlink w:anchor="_Toc110438961" w:history="1">
        <w:r w:rsidRPr="0027176F">
          <w:rPr>
            <w:rStyle w:val="Hyperlink"/>
            <w:rFonts w:ascii="Times New Roman" w:hAnsi="Times New Roman" w:cs="Times New Roman"/>
            <w:noProof/>
          </w:rPr>
          <w:t>2.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i w:val="0"/>
            <w:iCs w:val="0"/>
            <w:noProof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</w:rPr>
          <w:t>Các quyết định về công nghệ và kiến trúc sản phẩm</w:t>
        </w:r>
        <w:r w:rsidRPr="0027176F">
          <w:rPr>
            <w:rFonts w:ascii="Times New Roman" w:hAnsi="Times New Roman" w:cs="Times New Roman"/>
            <w:noProof/>
            <w:webHidden/>
          </w:rPr>
          <w:tab/>
        </w:r>
        <w:r w:rsidRPr="0027176F">
          <w:rPr>
            <w:rFonts w:ascii="Times New Roman" w:hAnsi="Times New Roman" w:cs="Times New Roman"/>
            <w:noProof/>
            <w:webHidden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</w:rPr>
          <w:instrText xml:space="preserve"> PAGEREF _Toc110438961 \h </w:instrText>
        </w:r>
        <w:r w:rsidRPr="0027176F">
          <w:rPr>
            <w:rFonts w:ascii="Times New Roman" w:hAnsi="Times New Roman" w:cs="Times New Roman"/>
            <w:noProof/>
            <w:webHidden/>
          </w:rPr>
        </w:r>
        <w:r w:rsidRPr="0027176F">
          <w:rPr>
            <w:rFonts w:ascii="Times New Roman" w:hAnsi="Times New Roman" w:cs="Times New Roman"/>
            <w:noProof/>
            <w:webHidden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</w:rPr>
          <w:t>8</w:t>
        </w:r>
        <w:r w:rsidRPr="0027176F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27D4EE8" w14:textId="3177BFB3" w:rsidR="0027176F" w:rsidRPr="0027176F" w:rsidRDefault="0027176F">
      <w:pPr>
        <w:pStyle w:val="TOC2"/>
        <w:tabs>
          <w:tab w:val="left" w:pos="96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8962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2.1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Nguyên tắc thiết kế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_Toc110438962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C48ED4E" w14:textId="198CA754" w:rsidR="0027176F" w:rsidRPr="0027176F" w:rsidRDefault="0027176F">
      <w:pPr>
        <w:pStyle w:val="TOC2"/>
        <w:tabs>
          <w:tab w:val="left" w:pos="96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8963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2.2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Lựa chọn công nghệ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_Toc110438963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C486B3" w14:textId="336E4BE5" w:rsidR="0027176F" w:rsidRPr="0027176F" w:rsidRDefault="0027176F">
      <w:pPr>
        <w:pStyle w:val="TOC2"/>
        <w:tabs>
          <w:tab w:val="left" w:pos="96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8964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2.3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Môi trường Run-time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_Toc110438964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2707829" w14:textId="3F230B3C" w:rsidR="0027176F" w:rsidRPr="0027176F" w:rsidRDefault="0027176F">
      <w:pPr>
        <w:pStyle w:val="TOC1"/>
        <w:tabs>
          <w:tab w:val="left" w:pos="48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</w:rPr>
      </w:pPr>
      <w:hyperlink w:anchor="_Toc110438965" w:history="1">
        <w:r w:rsidRPr="0027176F">
          <w:rPr>
            <w:rStyle w:val="Hyperlink"/>
            <w:rFonts w:ascii="Times New Roman" w:hAnsi="Times New Roman" w:cs="Times New Roman"/>
            <w:noProof/>
          </w:rPr>
          <w:t>3.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i w:val="0"/>
            <w:iCs w:val="0"/>
            <w:noProof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</w:rPr>
          <w:t>Mô hình kiến trúc hệ thống</w:t>
        </w:r>
        <w:r w:rsidRPr="0027176F">
          <w:rPr>
            <w:rFonts w:ascii="Times New Roman" w:hAnsi="Times New Roman" w:cs="Times New Roman"/>
            <w:noProof/>
            <w:webHidden/>
          </w:rPr>
          <w:tab/>
        </w:r>
        <w:r w:rsidRPr="0027176F">
          <w:rPr>
            <w:rFonts w:ascii="Times New Roman" w:hAnsi="Times New Roman" w:cs="Times New Roman"/>
            <w:noProof/>
            <w:webHidden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</w:rPr>
          <w:instrText xml:space="preserve"> PAGEREF _Toc110438965 \h </w:instrText>
        </w:r>
        <w:r w:rsidRPr="0027176F">
          <w:rPr>
            <w:rFonts w:ascii="Times New Roman" w:hAnsi="Times New Roman" w:cs="Times New Roman"/>
            <w:noProof/>
            <w:webHidden/>
          </w:rPr>
        </w:r>
        <w:r w:rsidRPr="0027176F">
          <w:rPr>
            <w:rFonts w:ascii="Times New Roman" w:hAnsi="Times New Roman" w:cs="Times New Roman"/>
            <w:noProof/>
            <w:webHidden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</w:rPr>
          <w:t>9</w:t>
        </w:r>
        <w:r w:rsidRPr="0027176F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FBEB5C2" w14:textId="55CC4675" w:rsidR="0027176F" w:rsidRPr="0027176F" w:rsidRDefault="0027176F">
      <w:pPr>
        <w:pStyle w:val="TOC2"/>
        <w:tabs>
          <w:tab w:val="left" w:pos="96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8966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3.1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Sơ đồ ngữ cảnh chung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_Toc110438966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24F866E" w14:textId="5E6495C7" w:rsidR="0027176F" w:rsidRPr="0027176F" w:rsidRDefault="0027176F">
      <w:pPr>
        <w:pStyle w:val="TOC2"/>
        <w:tabs>
          <w:tab w:val="left" w:pos="96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8967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3.2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Kiến trúc tổng thể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_Toc110438967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FE4F137" w14:textId="5B8706D4" w:rsidR="0027176F" w:rsidRPr="0027176F" w:rsidRDefault="0027176F">
      <w:pPr>
        <w:pStyle w:val="TOC2"/>
        <w:tabs>
          <w:tab w:val="left" w:pos="96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8968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3.3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Các giao tiếp sử dụng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_Toc110438968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11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06C137" w14:textId="23901978" w:rsidR="0027176F" w:rsidRPr="0027176F" w:rsidRDefault="0027176F">
      <w:pPr>
        <w:pStyle w:val="TOC1"/>
        <w:tabs>
          <w:tab w:val="left" w:pos="48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</w:rPr>
      </w:pPr>
      <w:hyperlink w:anchor="_Toc110438969" w:history="1">
        <w:r w:rsidRPr="0027176F">
          <w:rPr>
            <w:rStyle w:val="Hyperlink"/>
            <w:rFonts w:ascii="Times New Roman" w:hAnsi="Times New Roman" w:cs="Times New Roman"/>
            <w:noProof/>
          </w:rPr>
          <w:t>4.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i w:val="0"/>
            <w:iCs w:val="0"/>
            <w:noProof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</w:rPr>
          <w:t>Thiết kế các thành phần</w:t>
        </w:r>
        <w:r w:rsidRPr="0027176F">
          <w:rPr>
            <w:rFonts w:ascii="Times New Roman" w:hAnsi="Times New Roman" w:cs="Times New Roman"/>
            <w:noProof/>
            <w:webHidden/>
          </w:rPr>
          <w:tab/>
        </w:r>
        <w:r w:rsidRPr="0027176F">
          <w:rPr>
            <w:rFonts w:ascii="Times New Roman" w:hAnsi="Times New Roman" w:cs="Times New Roman"/>
            <w:noProof/>
            <w:webHidden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</w:rPr>
          <w:instrText xml:space="preserve"> PAGEREF _Toc110438969 \h </w:instrText>
        </w:r>
        <w:r w:rsidRPr="0027176F">
          <w:rPr>
            <w:rFonts w:ascii="Times New Roman" w:hAnsi="Times New Roman" w:cs="Times New Roman"/>
            <w:noProof/>
            <w:webHidden/>
          </w:rPr>
        </w:r>
        <w:r w:rsidRPr="0027176F">
          <w:rPr>
            <w:rFonts w:ascii="Times New Roman" w:hAnsi="Times New Roman" w:cs="Times New Roman"/>
            <w:noProof/>
            <w:webHidden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</w:rPr>
          <w:t>12</w:t>
        </w:r>
        <w:r w:rsidRPr="0027176F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2F4CF3" w14:textId="7C59CF15" w:rsidR="0027176F" w:rsidRPr="0027176F" w:rsidRDefault="0027176F">
      <w:pPr>
        <w:pStyle w:val="TOC2"/>
        <w:tabs>
          <w:tab w:val="left" w:pos="96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8970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4.1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API Endpoint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_Toc110438970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CA7C465" w14:textId="35E1C082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8971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4.1.1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Mô tả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_Toc110438971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B26206C" w14:textId="794137CE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8972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4.1.2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Chức năng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_Toc110438972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B69EE2" w14:textId="5E4C75CC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8973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4.1.3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Interface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_Toc110438973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8FA212A" w14:textId="354480CD" w:rsidR="0027176F" w:rsidRPr="0027176F" w:rsidRDefault="0027176F">
      <w:pPr>
        <w:pStyle w:val="TOC2"/>
        <w:tabs>
          <w:tab w:val="left" w:pos="96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8974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4.2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Core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_Toc110438974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ED712A9" w14:textId="557FC8A4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8975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4.2.1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Mô tả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_Toc110438975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F3C565" w14:textId="37078E39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8976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4.2.2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Chức năng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_Toc110438976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1E89206" w14:textId="59138393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8977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4.2.3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Interface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_Toc110438977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236E452" w14:textId="3A36486D" w:rsidR="0027176F" w:rsidRPr="0027176F" w:rsidRDefault="0027176F">
      <w:pPr>
        <w:pStyle w:val="TOC2"/>
        <w:tabs>
          <w:tab w:val="left" w:pos="96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8978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4.3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Data management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_Toc110438978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EE1E617" w14:textId="4AB18743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8979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4.3.1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Mô tả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_Toc110438979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B450B6C" w14:textId="48E596E4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8980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4.3.2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Chức năng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_Toc110438980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2D40CDE" w14:textId="19AEA47F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8981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4.3.3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Interface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_Toc110438981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BFE8A4B" w14:textId="23888A37" w:rsidR="0027176F" w:rsidRPr="0027176F" w:rsidRDefault="0027176F">
      <w:pPr>
        <w:pStyle w:val="TOC2"/>
        <w:tabs>
          <w:tab w:val="left" w:pos="96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8982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4.4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Adapter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_Toc110438982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F0C63CB" w14:textId="388A962F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8983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4.4.1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Mô tả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_Toc110438983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5D4906" w14:textId="03FDA620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8984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4.4.2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Chức năng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_Toc110438984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AC742C6" w14:textId="48011B5E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8985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4.4.3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Interface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_Toc110438985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959665E" w14:textId="742E4B77" w:rsidR="0027176F" w:rsidRPr="0027176F" w:rsidRDefault="0027176F">
      <w:pPr>
        <w:pStyle w:val="TOC1"/>
        <w:tabs>
          <w:tab w:val="left" w:pos="48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</w:rPr>
      </w:pPr>
      <w:hyperlink w:anchor="_Toc110438986" w:history="1">
        <w:r w:rsidRPr="0027176F">
          <w:rPr>
            <w:rStyle w:val="Hyperlink"/>
            <w:rFonts w:ascii="Times New Roman" w:hAnsi="Times New Roman" w:cs="Times New Roman"/>
            <w:noProof/>
          </w:rPr>
          <w:t>5.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i w:val="0"/>
            <w:iCs w:val="0"/>
            <w:noProof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</w:rPr>
          <w:t>Thiết kế dữ liệu</w:t>
        </w:r>
        <w:r w:rsidRPr="0027176F">
          <w:rPr>
            <w:rFonts w:ascii="Times New Roman" w:hAnsi="Times New Roman" w:cs="Times New Roman"/>
            <w:noProof/>
            <w:webHidden/>
          </w:rPr>
          <w:tab/>
        </w:r>
        <w:r w:rsidRPr="0027176F">
          <w:rPr>
            <w:rFonts w:ascii="Times New Roman" w:hAnsi="Times New Roman" w:cs="Times New Roman"/>
            <w:noProof/>
            <w:webHidden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</w:rPr>
          <w:instrText xml:space="preserve"> PAGEREF _Toc110438986 \h </w:instrText>
        </w:r>
        <w:r w:rsidRPr="0027176F">
          <w:rPr>
            <w:rFonts w:ascii="Times New Roman" w:hAnsi="Times New Roman" w:cs="Times New Roman"/>
            <w:noProof/>
            <w:webHidden/>
          </w:rPr>
        </w:r>
        <w:r w:rsidRPr="0027176F">
          <w:rPr>
            <w:rFonts w:ascii="Times New Roman" w:hAnsi="Times New Roman" w:cs="Times New Roman"/>
            <w:noProof/>
            <w:webHidden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</w:rPr>
          <w:t>14</w:t>
        </w:r>
        <w:r w:rsidRPr="0027176F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5B90615" w14:textId="61791129" w:rsidR="0027176F" w:rsidRPr="0027176F" w:rsidRDefault="0027176F">
      <w:pPr>
        <w:pStyle w:val="TOC1"/>
        <w:tabs>
          <w:tab w:val="left" w:pos="48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</w:rPr>
      </w:pPr>
      <w:hyperlink w:anchor="_Toc110438987" w:history="1">
        <w:r w:rsidRPr="0027176F">
          <w:rPr>
            <w:rStyle w:val="Hyperlink"/>
            <w:rFonts w:ascii="Times New Roman" w:hAnsi="Times New Roman" w:cs="Times New Roman"/>
            <w:noProof/>
          </w:rPr>
          <w:t>6.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i w:val="0"/>
            <w:iCs w:val="0"/>
            <w:noProof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</w:rPr>
          <w:t>Thiết kế luồng nghiệp vụ</w:t>
        </w:r>
        <w:r w:rsidRPr="0027176F">
          <w:rPr>
            <w:rFonts w:ascii="Times New Roman" w:hAnsi="Times New Roman" w:cs="Times New Roman"/>
            <w:noProof/>
            <w:webHidden/>
          </w:rPr>
          <w:tab/>
        </w:r>
        <w:r w:rsidRPr="0027176F">
          <w:rPr>
            <w:rFonts w:ascii="Times New Roman" w:hAnsi="Times New Roman" w:cs="Times New Roman"/>
            <w:noProof/>
            <w:webHidden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</w:rPr>
          <w:instrText xml:space="preserve"> PAGEREF _Toc110438987 \h </w:instrText>
        </w:r>
        <w:r w:rsidRPr="0027176F">
          <w:rPr>
            <w:rFonts w:ascii="Times New Roman" w:hAnsi="Times New Roman" w:cs="Times New Roman"/>
            <w:noProof/>
            <w:webHidden/>
          </w:rPr>
        </w:r>
        <w:r w:rsidRPr="0027176F">
          <w:rPr>
            <w:rFonts w:ascii="Times New Roman" w:hAnsi="Times New Roman" w:cs="Times New Roman"/>
            <w:noProof/>
            <w:webHidden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</w:rPr>
          <w:t>15</w:t>
        </w:r>
        <w:r w:rsidRPr="0027176F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62B169D" w14:textId="5B6CFC52" w:rsidR="0027176F" w:rsidRPr="0027176F" w:rsidRDefault="0027176F">
      <w:pPr>
        <w:pStyle w:val="TOC2"/>
        <w:tabs>
          <w:tab w:val="left" w:pos="96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8988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6.1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Xác thực với ONE Link Platform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_Toc110438988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E0F6DB5" w14:textId="73B16727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8989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6.1.1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SDK đăng ký vào ONE Link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_Toc110438989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0F0AF71" w14:textId="65BFE09A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8990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6.1.2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SDK đăng ký lại vào ONE Link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_Toc110438990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C87511A" w14:textId="7A2D5583" w:rsidR="0027176F" w:rsidRPr="0027176F" w:rsidRDefault="0027176F">
      <w:pPr>
        <w:pStyle w:val="TOC2"/>
        <w:tabs>
          <w:tab w:val="left" w:pos="96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8991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6.2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Quét thiết bị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_Toc110438991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E3F1E20" w14:textId="1F97A83C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8992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6.2.1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Mục đích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_Toc110438992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67376A3" w14:textId="4A30C362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8993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6.2.2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Call flow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_Toc110438993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9B09DB" w14:textId="469DCD44" w:rsidR="0027176F" w:rsidRPr="0027176F" w:rsidRDefault="0027176F">
      <w:pPr>
        <w:pStyle w:val="TOC2"/>
        <w:tabs>
          <w:tab w:val="left" w:pos="96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8994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6.3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Mở phiên kết nối đến Agent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_Toc110438994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4D5EAB3" w14:textId="45940224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8995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6.3.1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Mục đích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_Toc110438995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D99D48E" w14:textId="080ADFB2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8996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6.3.2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Call flow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_Toc110438996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17C2B6C" w14:textId="0B5E7023" w:rsidR="0027176F" w:rsidRPr="0027176F" w:rsidRDefault="0027176F">
      <w:pPr>
        <w:pStyle w:val="TOC2"/>
        <w:tabs>
          <w:tab w:val="left" w:pos="96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8997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6.4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Đổi mật khẩu WebGUI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_Toc110438997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9A8DED" w14:textId="529709BC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8998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6.4.1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Mục đích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_Toc110438998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437FB5" w14:textId="249C06E9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8999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6.4.2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Call flow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_Toc110438999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7872EF3" w14:textId="77DA1ABF" w:rsidR="0027176F" w:rsidRPr="0027176F" w:rsidRDefault="0027176F">
      <w:pPr>
        <w:pStyle w:val="TOC2"/>
        <w:tabs>
          <w:tab w:val="left" w:pos="96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9000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6.5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Cập nhật database tập lệnh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_Toc110439000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8210535" w14:textId="2BBA0620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9001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6.5.1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Mục đích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_Toc110439001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D18F81" w14:textId="31719136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9002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6.5.2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Call flow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_Toc110439002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7B2C1F" w14:textId="62C6CD91" w:rsidR="0027176F" w:rsidRPr="0027176F" w:rsidRDefault="0027176F">
      <w:pPr>
        <w:pStyle w:val="TOC2"/>
        <w:tabs>
          <w:tab w:val="left" w:pos="96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9003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6.6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Đăng xuất thiết bị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_Toc110439003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7585615" w14:textId="6317A495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9004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6.6.1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Mục đích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_Toc110439004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2EB6602" w14:textId="519AE71B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9005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6.6.2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Call flow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_Toc110439005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BB5104C" w14:textId="38F0134F" w:rsidR="0027176F" w:rsidRPr="0027176F" w:rsidRDefault="0027176F">
      <w:pPr>
        <w:pStyle w:val="TOC2"/>
        <w:tabs>
          <w:tab w:val="left" w:pos="96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9006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6.7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Get cấu hình trong mạng local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_Toc110439006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C3F2EF2" w14:textId="393303AC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9007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6.7.1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Mục đích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_Toc110439007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EF8ACCA" w14:textId="02C9C0F7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9008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6.7.2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Call flow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_Toc110439008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509A808" w14:textId="42EE617A" w:rsidR="0027176F" w:rsidRPr="0027176F" w:rsidRDefault="0027176F">
      <w:pPr>
        <w:pStyle w:val="TOC2"/>
        <w:tabs>
          <w:tab w:val="left" w:pos="96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9009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6.8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Get cấu hình thông qua ONE Link platform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_Toc110439009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E803544" w14:textId="7DF35C8A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9010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6.8.1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Mục đích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_Toc110439010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7883CEE" w14:textId="260CEAE4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9011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6.8.2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Call flow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_Toc110439011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0965E64" w14:textId="6F99DAC3" w:rsidR="0027176F" w:rsidRPr="0027176F" w:rsidRDefault="0027176F">
      <w:pPr>
        <w:pStyle w:val="TOC2"/>
        <w:tabs>
          <w:tab w:val="left" w:pos="96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9012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6.9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Cấu hình thiết bị trong mạng local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_Toc110439012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3AFD355" w14:textId="1971188E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9013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6.9.1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Mục đích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_Toc110439013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4B35C6" w14:textId="660FD1BC" w:rsidR="0027176F" w:rsidRPr="0027176F" w:rsidRDefault="0027176F">
      <w:pPr>
        <w:pStyle w:val="TOC3"/>
        <w:tabs>
          <w:tab w:val="left" w:pos="120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9014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6.9.2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Call flow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_Toc110439014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F5ADB3A" w14:textId="534CA112" w:rsidR="0027176F" w:rsidRPr="0027176F" w:rsidRDefault="0027176F">
      <w:pPr>
        <w:pStyle w:val="TOC2"/>
        <w:tabs>
          <w:tab w:val="left" w:pos="96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9015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6.10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Cấu hình thiết bị thông qua ONE Link platform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_Toc110439015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B9901EE" w14:textId="56D2E872" w:rsidR="0027176F" w:rsidRPr="0027176F" w:rsidRDefault="0027176F">
      <w:pPr>
        <w:pStyle w:val="TOC3"/>
        <w:tabs>
          <w:tab w:val="left" w:pos="144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9016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6.10.1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Mục đích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_Toc110439016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7EBFAB4" w14:textId="5FC3851C" w:rsidR="0027176F" w:rsidRPr="0027176F" w:rsidRDefault="0027176F">
      <w:pPr>
        <w:pStyle w:val="TOC3"/>
        <w:tabs>
          <w:tab w:val="left" w:pos="144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9017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6.10.2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Call flow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_Toc110439017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2FD8CF3" w14:textId="40BA5FB9" w:rsidR="0027176F" w:rsidRPr="0027176F" w:rsidRDefault="0027176F">
      <w:pPr>
        <w:pStyle w:val="TOC2"/>
        <w:tabs>
          <w:tab w:val="left" w:pos="96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9018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6.11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Điều khiển thiết bị trong mạng local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_Toc110439018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4154403" w14:textId="48A5AC96" w:rsidR="0027176F" w:rsidRPr="0027176F" w:rsidRDefault="0027176F">
      <w:pPr>
        <w:pStyle w:val="TOC3"/>
        <w:tabs>
          <w:tab w:val="left" w:pos="144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9019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6.11.1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Mục đích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_Toc110439019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EDED2C6" w14:textId="61F5EFE1" w:rsidR="0027176F" w:rsidRPr="0027176F" w:rsidRDefault="0027176F">
      <w:pPr>
        <w:pStyle w:val="TOC3"/>
        <w:tabs>
          <w:tab w:val="left" w:pos="144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9020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6.11.2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Call flow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_Toc110439020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548CBCD" w14:textId="3352BA17" w:rsidR="0027176F" w:rsidRPr="0027176F" w:rsidRDefault="0027176F">
      <w:pPr>
        <w:pStyle w:val="TOC2"/>
        <w:tabs>
          <w:tab w:val="left" w:pos="96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noProof/>
          <w:sz w:val="24"/>
          <w:szCs w:val="24"/>
        </w:rPr>
      </w:pPr>
      <w:hyperlink w:anchor="_Toc110439021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6.12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Điều khiển thiết bị thông qua ONE Link platform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_Toc110439021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4BF3117" w14:textId="002C3A3D" w:rsidR="0027176F" w:rsidRPr="0027176F" w:rsidRDefault="0027176F">
      <w:pPr>
        <w:pStyle w:val="TOC3"/>
        <w:tabs>
          <w:tab w:val="left" w:pos="144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9022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6.12.1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Mục đích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_Toc110439022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5CB3358" w14:textId="3D78FBAF" w:rsidR="0027176F" w:rsidRPr="0027176F" w:rsidRDefault="0027176F">
      <w:pPr>
        <w:pStyle w:val="TOC3"/>
        <w:tabs>
          <w:tab w:val="left" w:pos="1440"/>
          <w:tab w:val="right" w:leader="dot" w:pos="9635"/>
        </w:tabs>
        <w:rPr>
          <w:rFonts w:ascii="Times New Roman" w:eastAsiaTheme="minorEastAsia" w:hAnsi="Times New Roman" w:cs="Times New Roman"/>
          <w:noProof/>
          <w:sz w:val="24"/>
          <w:szCs w:val="24"/>
        </w:rPr>
      </w:pPr>
      <w:hyperlink w:anchor="_Toc110439023" w:history="1"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6.12.2</w:t>
        </w:r>
        <w:r w:rsidRPr="0027176F">
          <w:rPr>
            <w:rFonts w:ascii="Times New Roman" w:eastAsiaTheme="minorEastAsia" w:hAnsi="Times New Roman" w:cs="Times New Roman"/>
            <w:noProof/>
            <w:sz w:val="24"/>
            <w:szCs w:val="24"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Call flow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_Toc110439023 \h </w:instrTex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Pr="0027176F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F7D97B4" w14:textId="202A65A5" w:rsidR="0027176F" w:rsidRPr="0027176F" w:rsidRDefault="0027176F">
      <w:pPr>
        <w:pStyle w:val="TOC1"/>
        <w:tabs>
          <w:tab w:val="left" w:pos="480"/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</w:rPr>
      </w:pPr>
      <w:hyperlink w:anchor="_Toc110439024" w:history="1">
        <w:r w:rsidRPr="0027176F">
          <w:rPr>
            <w:rStyle w:val="Hyperlink"/>
            <w:rFonts w:ascii="Times New Roman" w:hAnsi="Times New Roman" w:cs="Times New Roman"/>
            <w:noProof/>
          </w:rPr>
          <w:t>7.</w:t>
        </w:r>
        <w:r w:rsidRPr="0027176F">
          <w:rPr>
            <w:rFonts w:ascii="Times New Roman" w:eastAsiaTheme="minorEastAsia" w:hAnsi="Times New Roman" w:cs="Times New Roman"/>
            <w:b w:val="0"/>
            <w:bCs w:val="0"/>
            <w:i w:val="0"/>
            <w:iCs w:val="0"/>
            <w:noProof/>
          </w:rPr>
          <w:tab/>
        </w:r>
        <w:r w:rsidRPr="0027176F">
          <w:rPr>
            <w:rStyle w:val="Hyperlink"/>
            <w:rFonts w:ascii="Times New Roman" w:hAnsi="Times New Roman" w:cs="Times New Roman"/>
            <w:noProof/>
          </w:rPr>
          <w:t>Thiết kế bảo mật</w:t>
        </w:r>
        <w:r w:rsidRPr="0027176F">
          <w:rPr>
            <w:rFonts w:ascii="Times New Roman" w:hAnsi="Times New Roman" w:cs="Times New Roman"/>
            <w:noProof/>
            <w:webHidden/>
          </w:rPr>
          <w:tab/>
        </w:r>
        <w:r w:rsidRPr="0027176F">
          <w:rPr>
            <w:rFonts w:ascii="Times New Roman" w:hAnsi="Times New Roman" w:cs="Times New Roman"/>
            <w:noProof/>
            <w:webHidden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</w:rPr>
          <w:instrText xml:space="preserve"> PAGEREF _Toc110439024 \h </w:instrText>
        </w:r>
        <w:r w:rsidRPr="0027176F">
          <w:rPr>
            <w:rFonts w:ascii="Times New Roman" w:hAnsi="Times New Roman" w:cs="Times New Roman"/>
            <w:noProof/>
            <w:webHidden/>
          </w:rPr>
        </w:r>
        <w:r w:rsidRPr="0027176F">
          <w:rPr>
            <w:rFonts w:ascii="Times New Roman" w:hAnsi="Times New Roman" w:cs="Times New Roman"/>
            <w:noProof/>
            <w:webHidden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</w:rPr>
          <w:t>37</w:t>
        </w:r>
        <w:r w:rsidRPr="0027176F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0319AF9" w14:textId="73E8050D" w:rsidR="0027176F" w:rsidRPr="0027176F" w:rsidRDefault="0027176F">
      <w:pPr>
        <w:pStyle w:val="TOC1"/>
        <w:tabs>
          <w:tab w:val="right" w:leader="dot" w:pos="9635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</w:rPr>
      </w:pPr>
      <w:hyperlink w:anchor="_Toc110439025" w:history="1">
        <w:r w:rsidRPr="0027176F">
          <w:rPr>
            <w:rStyle w:val="Hyperlink"/>
            <w:rFonts w:ascii="Times New Roman" w:hAnsi="Times New Roman" w:cs="Times New Roman"/>
            <w:noProof/>
          </w:rPr>
          <w:t>PHỤ LỤC</w:t>
        </w:r>
        <w:r w:rsidRPr="0027176F">
          <w:rPr>
            <w:rFonts w:ascii="Times New Roman" w:hAnsi="Times New Roman" w:cs="Times New Roman"/>
            <w:noProof/>
            <w:webHidden/>
          </w:rPr>
          <w:tab/>
        </w:r>
        <w:r w:rsidRPr="0027176F">
          <w:rPr>
            <w:rFonts w:ascii="Times New Roman" w:hAnsi="Times New Roman" w:cs="Times New Roman"/>
            <w:noProof/>
            <w:webHidden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</w:rPr>
          <w:instrText xml:space="preserve"> PAGEREF _Toc110439025 \h </w:instrText>
        </w:r>
        <w:r w:rsidRPr="0027176F">
          <w:rPr>
            <w:rFonts w:ascii="Times New Roman" w:hAnsi="Times New Roman" w:cs="Times New Roman"/>
            <w:noProof/>
            <w:webHidden/>
          </w:rPr>
        </w:r>
        <w:r w:rsidRPr="0027176F">
          <w:rPr>
            <w:rFonts w:ascii="Times New Roman" w:hAnsi="Times New Roman" w:cs="Times New Roman"/>
            <w:noProof/>
            <w:webHidden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</w:rPr>
          <w:t>37</w:t>
        </w:r>
        <w:r w:rsidRPr="0027176F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78E8B15" w14:textId="008034CB" w:rsidR="006D4688" w:rsidRPr="00B82F5F" w:rsidRDefault="00B82F5F" w:rsidP="00F0242F">
      <w:pPr>
        <w:spacing w:line="360" w:lineRule="auto"/>
        <w:rPr>
          <w:b/>
          <w:bCs/>
          <w:noProof/>
        </w:rPr>
      </w:pPr>
      <w:r w:rsidRPr="00B82F5F">
        <w:rPr>
          <w:b/>
          <w:bCs/>
          <w:i/>
          <w:iCs/>
        </w:rPr>
        <w:fldChar w:fldCharType="end"/>
      </w:r>
    </w:p>
    <w:p w14:paraId="2EF1105B" w14:textId="77777777" w:rsidR="006D4688" w:rsidRPr="007A4B29" w:rsidRDefault="006D4688" w:rsidP="00F0242F">
      <w:pPr>
        <w:spacing w:line="360" w:lineRule="auto"/>
        <w:rPr>
          <w:b/>
          <w:bCs/>
          <w:noProof/>
        </w:rPr>
      </w:pPr>
      <w:r w:rsidRPr="007A4B29">
        <w:rPr>
          <w:b/>
          <w:bCs/>
          <w:noProof/>
        </w:rPr>
        <w:br w:type="page"/>
      </w:r>
    </w:p>
    <w:p w14:paraId="3399CB88" w14:textId="07D5A725" w:rsidR="00493B4C" w:rsidRPr="007A4B29" w:rsidRDefault="00493B4C" w:rsidP="00493B4C">
      <w:pPr>
        <w:spacing w:line="360" w:lineRule="auto"/>
        <w:jc w:val="center"/>
        <w:outlineLvl w:val="0"/>
        <w:rPr>
          <w:rStyle w:val="st"/>
          <w:rFonts w:eastAsiaTheme="minorEastAsia" w:cs="Times New Roman"/>
          <w:b/>
          <w:sz w:val="32"/>
          <w:szCs w:val="32"/>
        </w:rPr>
      </w:pPr>
      <w:bookmarkStart w:id="4" w:name="_Toc110438956"/>
      <w:r w:rsidRPr="007A4B29">
        <w:rPr>
          <w:rStyle w:val="st"/>
          <w:rFonts w:cs="Times New Roman"/>
          <w:b/>
          <w:sz w:val="32"/>
          <w:szCs w:val="32"/>
        </w:rPr>
        <w:lastRenderedPageBreak/>
        <w:t>DANH MỤC HÌNH VẼ</w:t>
      </w:r>
      <w:bookmarkEnd w:id="4"/>
    </w:p>
    <w:p w14:paraId="17006993" w14:textId="7CF3412D" w:rsidR="0027176F" w:rsidRPr="0027176F" w:rsidRDefault="00D32183">
      <w:pPr>
        <w:pStyle w:val="TableofFigures"/>
        <w:tabs>
          <w:tab w:val="right" w:leader="dot" w:pos="9635"/>
        </w:tabs>
        <w:rPr>
          <w:rFonts w:ascii="Times New Roman" w:eastAsiaTheme="minorEastAsia" w:hAnsi="Times New Roman" w:cs="Times New Roman"/>
          <w:smallCaps w:val="0"/>
          <w:noProof/>
          <w:sz w:val="24"/>
        </w:rPr>
      </w:pPr>
      <w:r w:rsidRPr="007A4B29">
        <w:rPr>
          <w:rStyle w:val="st"/>
          <w:rFonts w:ascii="Times New Roman" w:eastAsiaTheme="minorEastAsia" w:hAnsi="Times New Roman" w:cs="Times New Roman"/>
          <w:smallCaps w:val="0"/>
          <w:noProof/>
          <w:sz w:val="24"/>
        </w:rPr>
        <w:fldChar w:fldCharType="begin"/>
      </w:r>
      <w:r w:rsidRPr="007A4B29">
        <w:rPr>
          <w:rStyle w:val="st"/>
          <w:rFonts w:ascii="Times New Roman" w:eastAsiaTheme="minorEastAsia" w:hAnsi="Times New Roman" w:cs="Times New Roman"/>
          <w:smallCaps w:val="0"/>
          <w:noProof/>
          <w:sz w:val="24"/>
        </w:rPr>
        <w:instrText xml:space="preserve"> TOC \h \z \c "Hình" </w:instrText>
      </w:r>
      <w:r w:rsidRPr="007A4B29">
        <w:rPr>
          <w:rStyle w:val="st"/>
          <w:rFonts w:ascii="Times New Roman" w:eastAsiaTheme="minorEastAsia" w:hAnsi="Times New Roman" w:cs="Times New Roman"/>
          <w:smallCaps w:val="0"/>
          <w:noProof/>
          <w:sz w:val="24"/>
        </w:rPr>
        <w:fldChar w:fldCharType="separate"/>
      </w:r>
      <w:hyperlink w:anchor="_Toc110439026" w:history="1">
        <w:r w:rsidR="0027176F" w:rsidRPr="0027176F">
          <w:rPr>
            <w:rStyle w:val="Hyperlink"/>
            <w:rFonts w:ascii="Times New Roman" w:hAnsi="Times New Roman" w:cs="Times New Roman"/>
            <w:noProof/>
            <w:sz w:val="24"/>
          </w:rPr>
          <w:t>Hình 1 Sơ đồ ngữ cảnh chung</w:t>
        </w:r>
        <w:r w:rsidR="0027176F"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="0027176F"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="0027176F"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_Toc110439026 \h </w:instrText>
        </w:r>
        <w:r w:rsidR="0027176F" w:rsidRPr="0027176F">
          <w:rPr>
            <w:rFonts w:ascii="Times New Roman" w:hAnsi="Times New Roman" w:cs="Times New Roman"/>
            <w:noProof/>
            <w:webHidden/>
            <w:sz w:val="24"/>
          </w:rPr>
        </w:r>
        <w:r w:rsidR="0027176F"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9</w:t>
        </w:r>
        <w:r w:rsidR="0027176F"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05DEF0AA" w14:textId="107FE1C5" w:rsidR="0027176F" w:rsidRPr="0027176F" w:rsidRDefault="0027176F">
      <w:pPr>
        <w:pStyle w:val="TableofFigures"/>
        <w:tabs>
          <w:tab w:val="right" w:leader="dot" w:pos="9635"/>
        </w:tabs>
        <w:rPr>
          <w:rFonts w:ascii="Times New Roman" w:eastAsiaTheme="minorEastAsia" w:hAnsi="Times New Roman" w:cs="Times New Roman"/>
          <w:smallCaps w:val="0"/>
          <w:noProof/>
          <w:sz w:val="24"/>
        </w:rPr>
      </w:pPr>
      <w:hyperlink w:anchor="_Toc110439027" w:history="1">
        <w:r w:rsidRPr="0027176F">
          <w:rPr>
            <w:rStyle w:val="Hyperlink"/>
            <w:rFonts w:ascii="Times New Roman" w:hAnsi="Times New Roman" w:cs="Times New Roman"/>
            <w:noProof/>
            <w:sz w:val="24"/>
          </w:rPr>
          <w:t>Hình 2 Kiến trúc tổng thể ONE Link SDK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_Toc110439027 \h </w:instrTex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10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54C36F71" w14:textId="79B07D8E" w:rsidR="0027176F" w:rsidRPr="0027176F" w:rsidRDefault="0027176F">
      <w:pPr>
        <w:pStyle w:val="TableofFigures"/>
        <w:tabs>
          <w:tab w:val="right" w:leader="dot" w:pos="9635"/>
        </w:tabs>
        <w:rPr>
          <w:rFonts w:ascii="Times New Roman" w:eastAsiaTheme="minorEastAsia" w:hAnsi="Times New Roman" w:cs="Times New Roman"/>
          <w:smallCaps w:val="0"/>
          <w:noProof/>
          <w:sz w:val="24"/>
        </w:rPr>
      </w:pPr>
      <w:hyperlink w:anchor="_Toc110439028" w:history="1">
        <w:r w:rsidRPr="0027176F">
          <w:rPr>
            <w:rStyle w:val="Hyperlink"/>
            <w:rFonts w:ascii="Times New Roman" w:hAnsi="Times New Roman" w:cs="Times New Roman"/>
            <w:noProof/>
            <w:sz w:val="24"/>
          </w:rPr>
          <w:t>Hình 3 Sơ đồ phân rã chức năng module Core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_Toc110439028 \h </w:instrTex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13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6897190A" w14:textId="25608573" w:rsidR="0027176F" w:rsidRPr="0027176F" w:rsidRDefault="0027176F">
      <w:pPr>
        <w:pStyle w:val="TableofFigures"/>
        <w:tabs>
          <w:tab w:val="right" w:leader="dot" w:pos="9635"/>
        </w:tabs>
        <w:rPr>
          <w:rFonts w:ascii="Times New Roman" w:eastAsiaTheme="minorEastAsia" w:hAnsi="Times New Roman" w:cs="Times New Roman"/>
          <w:smallCaps w:val="0"/>
          <w:noProof/>
          <w:sz w:val="24"/>
        </w:rPr>
      </w:pPr>
      <w:hyperlink w:anchor="_Toc110439029" w:history="1">
        <w:r w:rsidRPr="0027176F">
          <w:rPr>
            <w:rStyle w:val="Hyperlink"/>
            <w:rFonts w:ascii="Times New Roman" w:hAnsi="Times New Roman" w:cs="Times New Roman"/>
            <w:noProof/>
            <w:sz w:val="24"/>
          </w:rPr>
          <w:t>Hình 4 Luồng SDK đăng ký ONE Link platform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_Toc110439029 \h </w:instrTex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16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07A8906B" w14:textId="3DBFF6E6" w:rsidR="0027176F" w:rsidRPr="0027176F" w:rsidRDefault="0027176F">
      <w:pPr>
        <w:pStyle w:val="TableofFigures"/>
        <w:tabs>
          <w:tab w:val="right" w:leader="dot" w:pos="9635"/>
        </w:tabs>
        <w:rPr>
          <w:rFonts w:ascii="Times New Roman" w:eastAsiaTheme="minorEastAsia" w:hAnsi="Times New Roman" w:cs="Times New Roman"/>
          <w:smallCaps w:val="0"/>
          <w:noProof/>
          <w:sz w:val="24"/>
        </w:rPr>
      </w:pPr>
      <w:hyperlink w:anchor="_Toc110439030" w:history="1">
        <w:r w:rsidRPr="0027176F">
          <w:rPr>
            <w:rStyle w:val="Hyperlink"/>
            <w:rFonts w:ascii="Times New Roman" w:hAnsi="Times New Roman" w:cs="Times New Roman"/>
            <w:noProof/>
            <w:sz w:val="24"/>
          </w:rPr>
          <w:t>Hình 5 Luồng SDK đăng ký lại phiên truy nhập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_Toc110439030 \h </w:instrTex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17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68B90F0B" w14:textId="3F7AA070" w:rsidR="0027176F" w:rsidRPr="0027176F" w:rsidRDefault="0027176F">
      <w:pPr>
        <w:pStyle w:val="TableofFigures"/>
        <w:tabs>
          <w:tab w:val="right" w:leader="dot" w:pos="9635"/>
        </w:tabs>
        <w:rPr>
          <w:rFonts w:ascii="Times New Roman" w:eastAsiaTheme="minorEastAsia" w:hAnsi="Times New Roman" w:cs="Times New Roman"/>
          <w:smallCaps w:val="0"/>
          <w:noProof/>
          <w:sz w:val="24"/>
        </w:rPr>
      </w:pPr>
      <w:hyperlink w:anchor="_Toc110439031" w:history="1">
        <w:r w:rsidRPr="0027176F">
          <w:rPr>
            <w:rStyle w:val="Hyperlink"/>
            <w:rFonts w:ascii="Times New Roman" w:hAnsi="Times New Roman" w:cs="Times New Roman"/>
            <w:noProof/>
            <w:sz w:val="24"/>
          </w:rPr>
          <w:t>Hình 6 Luồng quét thiết bị trong mạng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_Toc110439031 \h </w:instrTex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18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1E82FF5A" w14:textId="174D89C4" w:rsidR="0027176F" w:rsidRPr="0027176F" w:rsidRDefault="0027176F">
      <w:pPr>
        <w:pStyle w:val="TableofFigures"/>
        <w:tabs>
          <w:tab w:val="right" w:leader="dot" w:pos="9635"/>
        </w:tabs>
        <w:rPr>
          <w:rFonts w:ascii="Times New Roman" w:eastAsiaTheme="minorEastAsia" w:hAnsi="Times New Roman" w:cs="Times New Roman"/>
          <w:smallCaps w:val="0"/>
          <w:noProof/>
          <w:sz w:val="24"/>
        </w:rPr>
      </w:pPr>
      <w:hyperlink w:anchor="_Toc110439032" w:history="1">
        <w:r w:rsidRPr="0027176F">
          <w:rPr>
            <w:rStyle w:val="Hyperlink"/>
            <w:rFonts w:ascii="Times New Roman" w:hAnsi="Times New Roman" w:cs="Times New Roman"/>
            <w:noProof/>
            <w:sz w:val="24"/>
          </w:rPr>
          <w:t>Hình 7 Luồng mở phiên kết nối đến thiết bị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_Toc110439032 \h </w:instrTex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19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228AD7D2" w14:textId="79B39949" w:rsidR="0027176F" w:rsidRPr="0027176F" w:rsidRDefault="0027176F">
      <w:pPr>
        <w:pStyle w:val="TableofFigures"/>
        <w:tabs>
          <w:tab w:val="right" w:leader="dot" w:pos="9635"/>
        </w:tabs>
        <w:rPr>
          <w:rFonts w:ascii="Times New Roman" w:eastAsiaTheme="minorEastAsia" w:hAnsi="Times New Roman" w:cs="Times New Roman"/>
          <w:smallCaps w:val="0"/>
          <w:noProof/>
          <w:sz w:val="24"/>
        </w:rPr>
      </w:pPr>
      <w:hyperlink w:anchor="_Toc110439033" w:history="1">
        <w:r w:rsidRPr="0027176F">
          <w:rPr>
            <w:rStyle w:val="Hyperlink"/>
            <w:rFonts w:ascii="Times New Roman" w:hAnsi="Times New Roman" w:cs="Times New Roman"/>
            <w:noProof/>
            <w:sz w:val="24"/>
          </w:rPr>
          <w:t>Hình 8 Luồng đổi mật khẩu WebGUI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_Toc110439033 \h </w:instrTex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21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438648A3" w14:textId="4AA15C57" w:rsidR="0027176F" w:rsidRPr="0027176F" w:rsidRDefault="0027176F">
      <w:pPr>
        <w:pStyle w:val="TableofFigures"/>
        <w:tabs>
          <w:tab w:val="right" w:leader="dot" w:pos="9635"/>
        </w:tabs>
        <w:rPr>
          <w:rFonts w:ascii="Times New Roman" w:eastAsiaTheme="minorEastAsia" w:hAnsi="Times New Roman" w:cs="Times New Roman"/>
          <w:smallCaps w:val="0"/>
          <w:noProof/>
          <w:sz w:val="24"/>
        </w:rPr>
      </w:pPr>
      <w:hyperlink w:anchor="_Toc110439034" w:history="1">
        <w:r w:rsidRPr="0027176F">
          <w:rPr>
            <w:rStyle w:val="Hyperlink"/>
            <w:rFonts w:ascii="Times New Roman" w:hAnsi="Times New Roman" w:cs="Times New Roman"/>
            <w:noProof/>
            <w:sz w:val="24"/>
          </w:rPr>
          <w:t>Hình 9 Luồng cập nhật database tập lệnh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_Toc110439034 \h </w:instrTex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22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119D7BA5" w14:textId="288F9D31" w:rsidR="0027176F" w:rsidRPr="0027176F" w:rsidRDefault="0027176F">
      <w:pPr>
        <w:pStyle w:val="TableofFigures"/>
        <w:tabs>
          <w:tab w:val="right" w:leader="dot" w:pos="9635"/>
        </w:tabs>
        <w:rPr>
          <w:rFonts w:ascii="Times New Roman" w:eastAsiaTheme="minorEastAsia" w:hAnsi="Times New Roman" w:cs="Times New Roman"/>
          <w:smallCaps w:val="0"/>
          <w:noProof/>
          <w:sz w:val="24"/>
        </w:rPr>
      </w:pPr>
      <w:hyperlink w:anchor="_Toc110439035" w:history="1">
        <w:r w:rsidRPr="0027176F">
          <w:rPr>
            <w:rStyle w:val="Hyperlink"/>
            <w:rFonts w:ascii="Times New Roman" w:hAnsi="Times New Roman" w:cs="Times New Roman"/>
            <w:noProof/>
            <w:sz w:val="24"/>
          </w:rPr>
          <w:t>Hình 10 Luồng đăng xuất thiết bị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_Toc110439035 \h </w:instrTex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23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619D2808" w14:textId="70EE53F5" w:rsidR="0027176F" w:rsidRPr="0027176F" w:rsidRDefault="0027176F">
      <w:pPr>
        <w:pStyle w:val="TableofFigures"/>
        <w:tabs>
          <w:tab w:val="right" w:leader="dot" w:pos="9635"/>
        </w:tabs>
        <w:rPr>
          <w:rFonts w:ascii="Times New Roman" w:eastAsiaTheme="minorEastAsia" w:hAnsi="Times New Roman" w:cs="Times New Roman"/>
          <w:smallCaps w:val="0"/>
          <w:noProof/>
          <w:sz w:val="24"/>
        </w:rPr>
      </w:pPr>
      <w:hyperlink w:anchor="_Toc110439036" w:history="1">
        <w:r w:rsidRPr="0027176F">
          <w:rPr>
            <w:rStyle w:val="Hyperlink"/>
            <w:rFonts w:ascii="Times New Roman" w:hAnsi="Times New Roman" w:cs="Times New Roman"/>
            <w:noProof/>
            <w:sz w:val="24"/>
          </w:rPr>
          <w:t>Hình 11 Luồng get thông tin cấu hình local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_Toc110439036 \h </w:instrTex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25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6515927F" w14:textId="67C2F3DD" w:rsidR="0027176F" w:rsidRPr="0027176F" w:rsidRDefault="0027176F">
      <w:pPr>
        <w:pStyle w:val="TableofFigures"/>
        <w:tabs>
          <w:tab w:val="right" w:leader="dot" w:pos="9635"/>
        </w:tabs>
        <w:rPr>
          <w:rFonts w:ascii="Times New Roman" w:eastAsiaTheme="minorEastAsia" w:hAnsi="Times New Roman" w:cs="Times New Roman"/>
          <w:smallCaps w:val="0"/>
          <w:noProof/>
          <w:sz w:val="24"/>
        </w:rPr>
      </w:pPr>
      <w:hyperlink w:anchor="_Toc110439037" w:history="1">
        <w:r w:rsidRPr="0027176F">
          <w:rPr>
            <w:rStyle w:val="Hyperlink"/>
            <w:rFonts w:ascii="Times New Roman" w:hAnsi="Times New Roman" w:cs="Times New Roman"/>
            <w:noProof/>
            <w:sz w:val="24"/>
          </w:rPr>
          <w:t>Hình 12 Luồng get thông tin cấu hình thiết bị thông qua ONE Link platform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_Toc110439037 \h </w:instrTex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27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07A1F8F1" w14:textId="01292A80" w:rsidR="0027176F" w:rsidRPr="0027176F" w:rsidRDefault="0027176F">
      <w:pPr>
        <w:pStyle w:val="TableofFigures"/>
        <w:tabs>
          <w:tab w:val="right" w:leader="dot" w:pos="9635"/>
        </w:tabs>
        <w:rPr>
          <w:rFonts w:ascii="Times New Roman" w:eastAsiaTheme="minorEastAsia" w:hAnsi="Times New Roman" w:cs="Times New Roman"/>
          <w:smallCaps w:val="0"/>
          <w:noProof/>
          <w:sz w:val="24"/>
        </w:rPr>
      </w:pPr>
      <w:hyperlink w:anchor="_Toc110439038" w:history="1">
        <w:r w:rsidRPr="0027176F">
          <w:rPr>
            <w:rStyle w:val="Hyperlink"/>
            <w:rFonts w:ascii="Times New Roman" w:hAnsi="Times New Roman" w:cs="Times New Roman"/>
            <w:noProof/>
            <w:sz w:val="24"/>
          </w:rPr>
          <w:t>Hình 13 Luồng cấu hình thiết bị local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_Toc110439038 \h </w:instrTex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29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6BD7F11E" w14:textId="552D77BC" w:rsidR="0027176F" w:rsidRPr="0027176F" w:rsidRDefault="0027176F">
      <w:pPr>
        <w:pStyle w:val="TableofFigures"/>
        <w:tabs>
          <w:tab w:val="right" w:leader="dot" w:pos="9635"/>
        </w:tabs>
        <w:rPr>
          <w:rFonts w:ascii="Times New Roman" w:eastAsiaTheme="minorEastAsia" w:hAnsi="Times New Roman" w:cs="Times New Roman"/>
          <w:smallCaps w:val="0"/>
          <w:noProof/>
          <w:sz w:val="24"/>
        </w:rPr>
      </w:pPr>
      <w:hyperlink w:anchor="_Toc110439039" w:history="1">
        <w:r w:rsidRPr="0027176F">
          <w:rPr>
            <w:rStyle w:val="Hyperlink"/>
            <w:rFonts w:ascii="Times New Roman" w:hAnsi="Times New Roman" w:cs="Times New Roman"/>
            <w:noProof/>
            <w:sz w:val="24"/>
          </w:rPr>
          <w:t>Hình 14 Luồng cấu hình thiết bị thông qua ONE Link platform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_Toc110439039 \h </w:instrTex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31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5649F53F" w14:textId="498347D6" w:rsidR="0027176F" w:rsidRPr="0027176F" w:rsidRDefault="0027176F">
      <w:pPr>
        <w:pStyle w:val="TableofFigures"/>
        <w:tabs>
          <w:tab w:val="right" w:leader="dot" w:pos="9635"/>
        </w:tabs>
        <w:rPr>
          <w:rFonts w:ascii="Times New Roman" w:eastAsiaTheme="minorEastAsia" w:hAnsi="Times New Roman" w:cs="Times New Roman"/>
          <w:smallCaps w:val="0"/>
          <w:noProof/>
          <w:sz w:val="24"/>
        </w:rPr>
      </w:pPr>
      <w:hyperlink w:anchor="_Toc110439040" w:history="1">
        <w:r w:rsidRPr="0027176F">
          <w:rPr>
            <w:rStyle w:val="Hyperlink"/>
            <w:rFonts w:ascii="Times New Roman" w:hAnsi="Times New Roman" w:cs="Times New Roman"/>
            <w:noProof/>
            <w:sz w:val="24"/>
          </w:rPr>
          <w:t>Hình 15 Luồng điều khiển thiết bị không gửi kèm body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_Toc110439040 \h </w:instrTex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33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6E525AB5" w14:textId="4041D5E8" w:rsidR="0027176F" w:rsidRPr="0027176F" w:rsidRDefault="0027176F">
      <w:pPr>
        <w:pStyle w:val="TableofFigures"/>
        <w:tabs>
          <w:tab w:val="right" w:leader="dot" w:pos="9635"/>
        </w:tabs>
        <w:rPr>
          <w:rFonts w:ascii="Times New Roman" w:eastAsiaTheme="minorEastAsia" w:hAnsi="Times New Roman" w:cs="Times New Roman"/>
          <w:smallCaps w:val="0"/>
          <w:noProof/>
          <w:sz w:val="24"/>
        </w:rPr>
      </w:pPr>
      <w:hyperlink w:anchor="_Toc110439041" w:history="1">
        <w:r w:rsidRPr="0027176F">
          <w:rPr>
            <w:rStyle w:val="Hyperlink"/>
            <w:rFonts w:ascii="Times New Roman" w:hAnsi="Times New Roman" w:cs="Times New Roman"/>
            <w:noProof/>
            <w:sz w:val="24"/>
          </w:rPr>
          <w:t>Hình 16 Luồng điều khiển thiết bị có gửi kèm body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_Toc110439041 \h </w:instrTex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34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686ED660" w14:textId="05EB5820" w:rsidR="0027176F" w:rsidRPr="0027176F" w:rsidRDefault="0027176F">
      <w:pPr>
        <w:pStyle w:val="TableofFigures"/>
        <w:tabs>
          <w:tab w:val="right" w:leader="dot" w:pos="9635"/>
        </w:tabs>
        <w:rPr>
          <w:rFonts w:ascii="Times New Roman" w:eastAsiaTheme="minorEastAsia" w:hAnsi="Times New Roman" w:cs="Times New Roman"/>
          <w:smallCaps w:val="0"/>
          <w:noProof/>
          <w:sz w:val="24"/>
        </w:rPr>
      </w:pPr>
      <w:hyperlink w:anchor="_Toc110439042" w:history="1">
        <w:r w:rsidRPr="0027176F">
          <w:rPr>
            <w:rStyle w:val="Hyperlink"/>
            <w:rFonts w:ascii="Times New Roman" w:hAnsi="Times New Roman" w:cs="Times New Roman"/>
            <w:noProof/>
            <w:sz w:val="24"/>
          </w:rPr>
          <w:t>Hình 17 Luồng điều khiển thiết bị không gửi kèm body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_Toc110439042 \h </w:instrTex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36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7F230E31" w14:textId="19CED20C" w:rsidR="0027176F" w:rsidRDefault="0027176F">
      <w:pPr>
        <w:pStyle w:val="TableofFigures"/>
        <w:tabs>
          <w:tab w:val="right" w:leader="dot" w:pos="9635"/>
        </w:tabs>
        <w:rPr>
          <w:rFonts w:eastAsiaTheme="minorEastAsia" w:cstheme="minorBidi"/>
          <w:smallCaps w:val="0"/>
          <w:noProof/>
          <w:sz w:val="22"/>
          <w:szCs w:val="22"/>
        </w:rPr>
      </w:pPr>
      <w:hyperlink w:anchor="_Toc110439043" w:history="1">
        <w:r w:rsidRPr="0027176F">
          <w:rPr>
            <w:rStyle w:val="Hyperlink"/>
            <w:rFonts w:ascii="Times New Roman" w:hAnsi="Times New Roman" w:cs="Times New Roman"/>
            <w:noProof/>
            <w:sz w:val="24"/>
          </w:rPr>
          <w:t>Hình 18 Luồng điều khiển thiết bị có gửi kèm body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_Toc110439043 \h </w:instrTex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36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330114C7" w14:textId="7EE46E86" w:rsidR="007B5BC3" w:rsidRPr="007A4B29" w:rsidRDefault="00D32183" w:rsidP="00F0242F">
      <w:pPr>
        <w:pStyle w:val="TableofFigures"/>
        <w:tabs>
          <w:tab w:val="right" w:leader="dot" w:pos="9635"/>
        </w:tabs>
        <w:spacing w:line="360" w:lineRule="auto"/>
        <w:rPr>
          <w:rStyle w:val="st"/>
          <w:rFonts w:ascii="Times New Roman" w:eastAsiaTheme="minorEastAsia" w:hAnsi="Times New Roman" w:cs="Times New Roman"/>
          <w:smallCaps w:val="0"/>
          <w:noProof/>
          <w:sz w:val="24"/>
        </w:rPr>
      </w:pPr>
      <w:r w:rsidRPr="007A4B29">
        <w:rPr>
          <w:rStyle w:val="st"/>
          <w:rFonts w:ascii="Times New Roman" w:eastAsiaTheme="minorEastAsia" w:hAnsi="Times New Roman" w:cs="Times New Roman"/>
          <w:smallCaps w:val="0"/>
          <w:noProof/>
          <w:sz w:val="24"/>
        </w:rPr>
        <w:fldChar w:fldCharType="end"/>
      </w:r>
    </w:p>
    <w:p w14:paraId="58DAD7B1" w14:textId="3B3FD502" w:rsidR="009E3980" w:rsidRPr="007A4B29" w:rsidRDefault="00493B4C" w:rsidP="00493B4C">
      <w:pPr>
        <w:spacing w:line="360" w:lineRule="auto"/>
        <w:jc w:val="center"/>
        <w:outlineLvl w:val="0"/>
        <w:rPr>
          <w:rStyle w:val="st"/>
          <w:rFonts w:cs="Times New Roman"/>
          <w:b/>
          <w:bCs/>
          <w:sz w:val="32"/>
          <w:szCs w:val="32"/>
        </w:rPr>
      </w:pPr>
      <w:bookmarkStart w:id="5" w:name="_Toc110438957"/>
      <w:r w:rsidRPr="007A4B29">
        <w:rPr>
          <w:rStyle w:val="st"/>
          <w:rFonts w:cs="Times New Roman"/>
          <w:b/>
          <w:sz w:val="32"/>
          <w:szCs w:val="32"/>
        </w:rPr>
        <w:t>D</w:t>
      </w:r>
      <w:r w:rsidRPr="007A4B29">
        <w:rPr>
          <w:rStyle w:val="st"/>
          <w:rFonts w:cs="Times New Roman"/>
          <w:b/>
          <w:bCs/>
          <w:sz w:val="32"/>
          <w:szCs w:val="32"/>
        </w:rPr>
        <w:t>ANH MỤC BẢNG BIỂU</w:t>
      </w:r>
      <w:bookmarkEnd w:id="5"/>
    </w:p>
    <w:p w14:paraId="30B09B6F" w14:textId="3AB79165" w:rsidR="0027176F" w:rsidRPr="0027176F" w:rsidRDefault="0043545C">
      <w:pPr>
        <w:pStyle w:val="TableofFigures"/>
        <w:tabs>
          <w:tab w:val="right" w:leader="dot" w:pos="9635"/>
        </w:tabs>
        <w:rPr>
          <w:rFonts w:ascii="Times New Roman" w:eastAsiaTheme="minorEastAsia" w:hAnsi="Times New Roman" w:cs="Times New Roman"/>
          <w:smallCaps w:val="0"/>
          <w:noProof/>
          <w:sz w:val="24"/>
        </w:rPr>
      </w:pPr>
      <w:r w:rsidRPr="0027176F">
        <w:rPr>
          <w:rStyle w:val="st"/>
          <w:rFonts w:ascii="Times New Roman" w:hAnsi="Times New Roman" w:cs="Times New Roman"/>
          <w:sz w:val="24"/>
        </w:rPr>
        <w:fldChar w:fldCharType="begin"/>
      </w:r>
      <w:r w:rsidRPr="0027176F">
        <w:rPr>
          <w:rStyle w:val="st"/>
          <w:rFonts w:ascii="Times New Roman" w:hAnsi="Times New Roman" w:cs="Times New Roman"/>
          <w:sz w:val="24"/>
        </w:rPr>
        <w:instrText xml:space="preserve"> TOC \h \z \c "Bảng" </w:instrText>
      </w:r>
      <w:r w:rsidRPr="0027176F">
        <w:rPr>
          <w:rStyle w:val="st"/>
          <w:rFonts w:ascii="Times New Roman" w:hAnsi="Times New Roman" w:cs="Times New Roman"/>
          <w:sz w:val="24"/>
        </w:rPr>
        <w:fldChar w:fldCharType="separate"/>
      </w:r>
      <w:hyperlink w:anchor="_Toc110439044" w:history="1">
        <w:r w:rsidR="0027176F" w:rsidRPr="0027176F">
          <w:rPr>
            <w:rStyle w:val="Hyperlink"/>
            <w:rFonts w:ascii="Times New Roman" w:hAnsi="Times New Roman" w:cs="Times New Roman"/>
            <w:noProof/>
            <w:sz w:val="24"/>
          </w:rPr>
          <w:t>Bảng 1: Danh mục các từ viết tắt</w:t>
        </w:r>
        <w:r w:rsidR="0027176F"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="0027176F"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="0027176F"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_Toc110439044 \h </w:instrText>
        </w:r>
        <w:r w:rsidR="0027176F" w:rsidRPr="0027176F">
          <w:rPr>
            <w:rFonts w:ascii="Times New Roman" w:hAnsi="Times New Roman" w:cs="Times New Roman"/>
            <w:noProof/>
            <w:webHidden/>
            <w:sz w:val="24"/>
          </w:rPr>
        </w:r>
        <w:r w:rsidR="0027176F"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7</w:t>
        </w:r>
        <w:r w:rsidR="0027176F"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0247B3DD" w14:textId="6A1E20DF" w:rsidR="0027176F" w:rsidRPr="0027176F" w:rsidRDefault="0027176F">
      <w:pPr>
        <w:pStyle w:val="TableofFigures"/>
        <w:tabs>
          <w:tab w:val="right" w:leader="dot" w:pos="9635"/>
        </w:tabs>
        <w:rPr>
          <w:rFonts w:ascii="Times New Roman" w:eastAsiaTheme="minorEastAsia" w:hAnsi="Times New Roman" w:cs="Times New Roman"/>
          <w:smallCaps w:val="0"/>
          <w:noProof/>
          <w:sz w:val="24"/>
        </w:rPr>
      </w:pPr>
      <w:hyperlink w:anchor="_Toc110439045" w:history="1">
        <w:r w:rsidRPr="0027176F">
          <w:rPr>
            <w:rStyle w:val="Hyperlink"/>
            <w:rFonts w:ascii="Times New Roman" w:hAnsi="Times New Roman" w:cs="Times New Roman"/>
            <w:noProof/>
            <w:sz w:val="24"/>
          </w:rPr>
          <w:t>Bảng 2: Công nghệ và công cụ phát triển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_Toc110439045 \h </w:instrTex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8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13CBE427" w14:textId="4A0A7D78" w:rsidR="0027176F" w:rsidRPr="0027176F" w:rsidRDefault="0027176F">
      <w:pPr>
        <w:pStyle w:val="TableofFigures"/>
        <w:tabs>
          <w:tab w:val="right" w:leader="dot" w:pos="9635"/>
        </w:tabs>
        <w:rPr>
          <w:rFonts w:ascii="Times New Roman" w:eastAsiaTheme="minorEastAsia" w:hAnsi="Times New Roman" w:cs="Times New Roman"/>
          <w:smallCaps w:val="0"/>
          <w:noProof/>
          <w:sz w:val="24"/>
        </w:rPr>
      </w:pPr>
      <w:hyperlink w:anchor="_Toc110439046" w:history="1">
        <w:r w:rsidRPr="0027176F">
          <w:rPr>
            <w:rStyle w:val="Hyperlink"/>
            <w:rFonts w:ascii="Times New Roman" w:hAnsi="Times New Roman" w:cs="Times New Roman"/>
            <w:noProof/>
            <w:sz w:val="24"/>
          </w:rPr>
          <w:t>Bảng 3: Các giao tiếp sử dụng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_Toc110439046 \h </w:instrTex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12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0FFC6EDC" w14:textId="2BBC0246" w:rsidR="0027176F" w:rsidRPr="0027176F" w:rsidRDefault="0027176F">
      <w:pPr>
        <w:pStyle w:val="TableofFigures"/>
        <w:tabs>
          <w:tab w:val="right" w:leader="dot" w:pos="9635"/>
        </w:tabs>
        <w:rPr>
          <w:rFonts w:ascii="Times New Roman" w:eastAsiaTheme="minorEastAsia" w:hAnsi="Times New Roman" w:cs="Times New Roman"/>
          <w:smallCaps w:val="0"/>
          <w:noProof/>
          <w:sz w:val="24"/>
        </w:rPr>
      </w:pPr>
      <w:hyperlink w:anchor="_Toc110439047" w:history="1">
        <w:r w:rsidRPr="0027176F">
          <w:rPr>
            <w:rStyle w:val="Hyperlink"/>
            <w:rFonts w:ascii="Times New Roman" w:hAnsi="Times New Roman" w:cs="Times New Roman"/>
            <w:noProof/>
            <w:sz w:val="24"/>
          </w:rPr>
          <w:t>Bảng 4: Interface module API Endpoint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_Toc110439047 \h </w:instrTex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12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6235AB5C" w14:textId="0ACA1ECB" w:rsidR="0027176F" w:rsidRPr="0027176F" w:rsidRDefault="0027176F">
      <w:pPr>
        <w:pStyle w:val="TableofFigures"/>
        <w:tabs>
          <w:tab w:val="right" w:leader="dot" w:pos="9635"/>
        </w:tabs>
        <w:rPr>
          <w:rFonts w:ascii="Times New Roman" w:eastAsiaTheme="minorEastAsia" w:hAnsi="Times New Roman" w:cs="Times New Roman"/>
          <w:smallCaps w:val="0"/>
          <w:noProof/>
          <w:sz w:val="24"/>
        </w:rPr>
      </w:pPr>
      <w:hyperlink w:anchor="_Toc110439048" w:history="1">
        <w:r w:rsidRPr="0027176F">
          <w:rPr>
            <w:rStyle w:val="Hyperlink"/>
            <w:rFonts w:ascii="Times New Roman" w:hAnsi="Times New Roman" w:cs="Times New Roman"/>
            <w:noProof/>
            <w:sz w:val="24"/>
          </w:rPr>
          <w:t>Bảng 5: Interface module Adapter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tab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begin"/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instrText xml:space="preserve"> PAGEREF _Toc110439048 \h </w:instrTex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separate"/>
        </w:r>
        <w:r w:rsidR="003C3CC5">
          <w:rPr>
            <w:rFonts w:ascii="Times New Roman" w:hAnsi="Times New Roman" w:cs="Times New Roman"/>
            <w:noProof/>
            <w:webHidden/>
            <w:sz w:val="24"/>
          </w:rPr>
          <w:t>14</w:t>
        </w:r>
        <w:r w:rsidRPr="0027176F">
          <w:rPr>
            <w:rFonts w:ascii="Times New Roman" w:hAnsi="Times New Roman" w:cs="Times New Roman"/>
            <w:noProof/>
            <w:webHidden/>
            <w:sz w:val="24"/>
          </w:rPr>
          <w:fldChar w:fldCharType="end"/>
        </w:r>
      </w:hyperlink>
    </w:p>
    <w:p w14:paraId="627A86C8" w14:textId="3FFBE687" w:rsidR="00F57DA1" w:rsidRPr="007A4B29" w:rsidRDefault="0043545C" w:rsidP="008A5FFF">
      <w:pPr>
        <w:spacing w:line="360" w:lineRule="auto"/>
      </w:pPr>
      <w:r w:rsidRPr="0027176F">
        <w:rPr>
          <w:rStyle w:val="st"/>
          <w:rFonts w:cs="Times New Roman"/>
        </w:rPr>
        <w:fldChar w:fldCharType="end"/>
      </w:r>
      <w:r w:rsidR="00DC6DCB" w:rsidRPr="0027176F">
        <w:t xml:space="preserve"> </w:t>
      </w:r>
      <w:r w:rsidR="00CD266D" w:rsidRPr="0027176F">
        <w:br w:type="page"/>
      </w:r>
    </w:p>
    <w:p w14:paraId="28670428" w14:textId="6C6692C2" w:rsidR="00446A31" w:rsidRPr="007A4B29" w:rsidRDefault="00177287" w:rsidP="00F0242F">
      <w:pPr>
        <w:pStyle w:val="Heading1"/>
        <w:spacing w:line="360" w:lineRule="auto"/>
        <w:rPr>
          <w:rStyle w:val="st"/>
          <w:rFonts w:cs="Times New Roman"/>
        </w:rPr>
      </w:pPr>
      <w:bookmarkStart w:id="6" w:name="_Toc110438958"/>
      <w:proofErr w:type="spellStart"/>
      <w:r w:rsidRPr="007A4B29">
        <w:rPr>
          <w:rStyle w:val="st"/>
          <w:rFonts w:cs="Times New Roman"/>
        </w:rPr>
        <w:lastRenderedPageBreak/>
        <w:t>G</w:t>
      </w:r>
      <w:r w:rsidR="00D340E1" w:rsidRPr="007A4B29">
        <w:rPr>
          <w:rStyle w:val="st"/>
          <w:rFonts w:cs="Times New Roman"/>
        </w:rPr>
        <w:t>iới</w:t>
      </w:r>
      <w:proofErr w:type="spellEnd"/>
      <w:r w:rsidR="00D340E1" w:rsidRPr="007A4B29">
        <w:rPr>
          <w:rStyle w:val="st"/>
          <w:rFonts w:cs="Times New Roman"/>
        </w:rPr>
        <w:t xml:space="preserve"> </w:t>
      </w:r>
      <w:proofErr w:type="spellStart"/>
      <w:r w:rsidR="00D340E1" w:rsidRPr="007A4B29">
        <w:rPr>
          <w:rStyle w:val="st"/>
          <w:rFonts w:cs="Times New Roman"/>
        </w:rPr>
        <w:t>thiệu</w:t>
      </w:r>
      <w:proofErr w:type="spellEnd"/>
      <w:r w:rsidR="005F3DFE" w:rsidRPr="007A4B29">
        <w:rPr>
          <w:rStyle w:val="st"/>
          <w:rFonts w:cs="Times New Roman"/>
        </w:rPr>
        <w:t xml:space="preserve"> </w:t>
      </w:r>
      <w:proofErr w:type="spellStart"/>
      <w:r w:rsidR="000F0925" w:rsidRPr="007A4B29">
        <w:rPr>
          <w:rStyle w:val="st"/>
          <w:rFonts w:cs="Times New Roman"/>
        </w:rPr>
        <w:t>chung</w:t>
      </w:r>
      <w:bookmarkEnd w:id="6"/>
      <w:proofErr w:type="spellEnd"/>
    </w:p>
    <w:p w14:paraId="1B705AF5" w14:textId="06ED555E" w:rsidR="001666D1" w:rsidRPr="007A4B29" w:rsidRDefault="4B26FAC9" w:rsidP="00DE6C29">
      <w:pPr>
        <w:pStyle w:val="ANSVHeading2"/>
      </w:pPr>
      <w:bookmarkStart w:id="7" w:name="_Toc499306434"/>
      <w:bookmarkStart w:id="8" w:name="_Toc499624294"/>
      <w:bookmarkStart w:id="9" w:name="_Toc110438959"/>
      <w:r>
        <w:t xml:space="preserve">Mục </w:t>
      </w:r>
      <w:proofErr w:type="spellStart"/>
      <w:r>
        <w:t>đích</w:t>
      </w:r>
      <w:bookmarkEnd w:id="7"/>
      <w:bookmarkEnd w:id="8"/>
      <w:bookmarkEnd w:id="9"/>
      <w:proofErr w:type="spellEnd"/>
    </w:p>
    <w:p w14:paraId="678306C0" w14:textId="0B2D890F" w:rsidR="003922FE" w:rsidRPr="007A4B29" w:rsidRDefault="003016B2" w:rsidP="00F0242F">
      <w:pPr>
        <w:spacing w:line="360" w:lineRule="auto"/>
      </w:pPr>
      <w:r w:rsidRPr="007A4B29">
        <w:t xml:space="preserve">Tài liệu thiết </w:t>
      </w:r>
      <w:proofErr w:type="spellStart"/>
      <w:r w:rsidRPr="007A4B29">
        <w:t>kế</w:t>
      </w:r>
      <w:proofErr w:type="spellEnd"/>
      <w:r w:rsidRPr="007A4B29">
        <w:t xml:space="preserve"> tổng </w:t>
      </w:r>
      <w:proofErr w:type="spellStart"/>
      <w:r w:rsidRPr="007A4B29">
        <w:t>quan</w:t>
      </w:r>
      <w:proofErr w:type="spellEnd"/>
      <w:r w:rsidR="003922FE" w:rsidRPr="007A4B29">
        <w:t xml:space="preserve"> ONE Link Software development kit (</w:t>
      </w:r>
      <w:r w:rsidR="00EB12E4" w:rsidRPr="007A4B29">
        <w:t xml:space="preserve">ONE Link </w:t>
      </w:r>
      <w:r w:rsidR="003922FE" w:rsidRPr="007A4B29">
        <w:t xml:space="preserve">SDK) </w:t>
      </w:r>
      <w:proofErr w:type="spellStart"/>
      <w:r w:rsidR="00AF31B2" w:rsidRPr="007A4B29">
        <w:t>cung</w:t>
      </w:r>
      <w:proofErr w:type="spellEnd"/>
      <w:r w:rsidR="00AF31B2" w:rsidRPr="007A4B29">
        <w:t xml:space="preserve"> </w:t>
      </w:r>
      <w:proofErr w:type="spellStart"/>
      <w:r w:rsidR="00AF31B2" w:rsidRPr="007A4B29">
        <w:t>cấp</w:t>
      </w:r>
      <w:proofErr w:type="spellEnd"/>
      <w:r w:rsidR="00AF31B2" w:rsidRPr="007A4B29">
        <w:t>:</w:t>
      </w:r>
      <w:r w:rsidR="003922FE" w:rsidRPr="007A4B29">
        <w:t xml:space="preserve"> </w:t>
      </w:r>
    </w:p>
    <w:p w14:paraId="79F5389F" w14:textId="5DCE0935" w:rsidR="00A476E6" w:rsidRPr="007A4B29" w:rsidRDefault="1D341C3D" w:rsidP="00F0242F">
      <w:pPr>
        <w:pStyle w:val="FirstLevelBullet"/>
        <w:spacing w:line="360" w:lineRule="auto"/>
      </w:pPr>
      <w:r>
        <w:t>C</w:t>
      </w:r>
      <w:r w:rsidR="5D498CAA">
        <w:t xml:space="preserve">ác quyết định </w:t>
      </w:r>
      <w:proofErr w:type="spellStart"/>
      <w:r w:rsidR="5D498CAA">
        <w:t>quan</w:t>
      </w:r>
      <w:proofErr w:type="spellEnd"/>
      <w:r w:rsidR="5D498CAA">
        <w:t xml:space="preserve"> trọng về thiết </w:t>
      </w:r>
      <w:proofErr w:type="spellStart"/>
      <w:r w:rsidR="5D498CAA">
        <w:t>kế</w:t>
      </w:r>
      <w:proofErr w:type="spellEnd"/>
      <w:r w:rsidR="5D498CAA">
        <w:t xml:space="preserve"> hệ </w:t>
      </w:r>
      <w:proofErr w:type="spellStart"/>
      <w:r w:rsidR="5D498CAA">
        <w:t>thống</w:t>
      </w:r>
      <w:proofErr w:type="spellEnd"/>
      <w:r w:rsidR="5D498CAA">
        <w:t>:</w:t>
      </w:r>
    </w:p>
    <w:p w14:paraId="4F8A2CB6" w14:textId="5DCE0935" w:rsidR="00A476E6" w:rsidRPr="007A4B29" w:rsidRDefault="5D498CAA" w:rsidP="00F0242F">
      <w:pPr>
        <w:pStyle w:val="SecondLevelBullet"/>
        <w:spacing w:line="360" w:lineRule="auto"/>
      </w:pPr>
      <w:r>
        <w:t xml:space="preserve">Các </w:t>
      </w:r>
      <w:proofErr w:type="spellStart"/>
      <w:r>
        <w:t>thành</w:t>
      </w:r>
      <w:proofErr w:type="spellEnd"/>
      <w:r>
        <w:t xml:space="preserve"> phần chính: </w:t>
      </w:r>
      <w:proofErr w:type="spellStart"/>
      <w:r>
        <w:t>Chức</w:t>
      </w:r>
      <w:proofErr w:type="spellEnd"/>
      <w:r>
        <w:t xml:space="preserve"> năng, input, output</w:t>
      </w:r>
    </w:p>
    <w:p w14:paraId="02E23330" w14:textId="5DCE0935" w:rsidR="00A476E6" w:rsidRPr="007A4B29" w:rsidRDefault="64E1E5D4" w:rsidP="00F0242F">
      <w:pPr>
        <w:pStyle w:val="SecondLevelBullet"/>
        <w:spacing w:line="360" w:lineRule="auto"/>
      </w:pPr>
      <w:r>
        <w:t xml:space="preserve">Cách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</w:t>
      </w:r>
      <w:r w:rsidR="5D498CAA">
        <w:t>ương</w:t>
      </w:r>
      <w:proofErr w:type="spellEnd"/>
      <w:r w:rsidR="5D498CAA">
        <w:t xml:space="preserve"> tác </w:t>
      </w:r>
      <w:proofErr w:type="spellStart"/>
      <w:r w:rsidR="5D498CAA">
        <w:t>giữa</w:t>
      </w:r>
      <w:proofErr w:type="spellEnd"/>
      <w:r w:rsidR="5D498CAA">
        <w:t xml:space="preserve"> các </w:t>
      </w:r>
      <w:proofErr w:type="spellStart"/>
      <w:r w:rsidR="5D498CAA">
        <w:t>thành</w:t>
      </w:r>
      <w:proofErr w:type="spellEnd"/>
      <w:r w:rsidR="5D498CAA">
        <w:t xml:space="preserve"> phần</w:t>
      </w:r>
    </w:p>
    <w:p w14:paraId="3AD26F96" w14:textId="77777777" w:rsidR="00D76FD8" w:rsidRPr="007A4B29" w:rsidRDefault="00D76FD8" w:rsidP="00F0242F">
      <w:pPr>
        <w:pStyle w:val="SecondLevelBullet"/>
        <w:spacing w:line="360" w:lineRule="auto"/>
      </w:pPr>
      <w:r w:rsidRPr="007A4B29">
        <w:t>Framework</w:t>
      </w:r>
    </w:p>
    <w:p w14:paraId="360F9B59" w14:textId="5DCE0935" w:rsidR="00A67872" w:rsidRPr="007A4B29" w:rsidRDefault="431890CE" w:rsidP="00F0242F">
      <w:pPr>
        <w:pStyle w:val="SecondLevelBullet"/>
        <w:spacing w:line="360" w:lineRule="auto"/>
      </w:pPr>
      <w:r>
        <w:t xml:space="preserve">Các giải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các yêu cầu phi </w:t>
      </w:r>
      <w:proofErr w:type="spellStart"/>
      <w:r>
        <w:t>chức</w:t>
      </w:r>
      <w:proofErr w:type="spellEnd"/>
      <w:r>
        <w:t xml:space="preserve"> năng chính</w:t>
      </w:r>
    </w:p>
    <w:p w14:paraId="35DEC5DB" w14:textId="5DCE0935" w:rsidR="008F6712" w:rsidRPr="007A4B29" w:rsidRDefault="5D498CAA" w:rsidP="00F0242F">
      <w:pPr>
        <w:pStyle w:val="FirstLevelBullet"/>
        <w:spacing w:line="360" w:lineRule="auto"/>
      </w:pPr>
      <w:proofErr w:type="spellStart"/>
      <w:r>
        <w:t>Mô</w:t>
      </w:r>
      <w:proofErr w:type="spellEnd"/>
      <w:r>
        <w:t xml:space="preserve"> tả thiết </w:t>
      </w:r>
      <w:proofErr w:type="spellStart"/>
      <w:r>
        <w:t>kế</w:t>
      </w:r>
      <w:proofErr w:type="spellEnd"/>
      <w:r>
        <w:t xml:space="preserve"> hệ </w:t>
      </w:r>
      <w:proofErr w:type="spellStart"/>
      <w:r>
        <w:t>thống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tổng </w:t>
      </w:r>
      <w:proofErr w:type="spellStart"/>
      <w:r>
        <w:t>quan</w:t>
      </w:r>
      <w:proofErr w:type="spellEnd"/>
      <w:r w:rsidR="0641EB85">
        <w:t xml:space="preserve">, </w:t>
      </w:r>
      <w:proofErr w:type="spellStart"/>
      <w:r w:rsidR="0641EB85">
        <w:t>theo</w:t>
      </w:r>
      <w:proofErr w:type="spellEnd"/>
      <w:r w:rsidR="0641EB85">
        <w:t xml:space="preserve"> các </w:t>
      </w:r>
      <w:proofErr w:type="spellStart"/>
      <w:r w:rsidR="0641EB85">
        <w:t>khía</w:t>
      </w:r>
      <w:proofErr w:type="spellEnd"/>
      <w:r w:rsidR="0641EB85">
        <w:t xml:space="preserve"> cạnh phân chia </w:t>
      </w:r>
      <w:proofErr w:type="spellStart"/>
      <w:r w:rsidR="0641EB85">
        <w:t>chức</w:t>
      </w:r>
      <w:proofErr w:type="spellEnd"/>
      <w:r w:rsidR="0641EB85">
        <w:t xml:space="preserve"> năng.</w:t>
      </w:r>
    </w:p>
    <w:p w14:paraId="6C8CB160" w14:textId="0BBB5BEE" w:rsidR="00A476E6" w:rsidRPr="007A4B29" w:rsidRDefault="5D498CAA" w:rsidP="00F0242F">
      <w:pPr>
        <w:pStyle w:val="FirstLevelBullet"/>
        <w:spacing w:line="360" w:lineRule="auto"/>
      </w:pPr>
      <w:r>
        <w:t xml:space="preserve">Đầu vào </w:t>
      </w:r>
      <w:proofErr w:type="spellStart"/>
      <w:r>
        <w:t>cho</w:t>
      </w:r>
      <w:proofErr w:type="spellEnd"/>
      <w:r>
        <w:t xml:space="preserve"> các </w:t>
      </w:r>
      <w:proofErr w:type="spellStart"/>
      <w:r w:rsidR="0641EB85">
        <w:t>nhiệm</w:t>
      </w:r>
      <w:proofErr w:type="spellEnd"/>
      <w:r w:rsidR="0641EB85">
        <w:t xml:space="preserve"> vụ</w:t>
      </w:r>
      <w:r>
        <w:t xml:space="preserve"> </w:t>
      </w:r>
      <w:proofErr w:type="spellStart"/>
      <w:r>
        <w:t>khác</w:t>
      </w:r>
      <w:proofErr w:type="spellEnd"/>
      <w:r>
        <w:t>:</w:t>
      </w:r>
    </w:p>
    <w:p w14:paraId="6C7D9FD1" w14:textId="0BBB5BEE" w:rsidR="00A476E6" w:rsidRPr="007A4B29" w:rsidRDefault="5D498CAA" w:rsidP="00F0242F">
      <w:pPr>
        <w:pStyle w:val="SecondLevelBullet"/>
        <w:spacing w:line="360" w:lineRule="auto"/>
      </w:pPr>
      <w:r>
        <w:t>Viết LLD</w:t>
      </w:r>
    </w:p>
    <w:p w14:paraId="2A68FD27" w14:textId="0BBB5BEE" w:rsidR="00A476E6" w:rsidRPr="007A4B29" w:rsidRDefault="5D498CAA" w:rsidP="00F0242F">
      <w:pPr>
        <w:pStyle w:val="SecondLevelBullet"/>
        <w:spacing w:line="360" w:lineRule="auto"/>
      </w:pPr>
      <w:r>
        <w:t>Viết Module Integration Test</w:t>
      </w:r>
    </w:p>
    <w:p w14:paraId="01C38A62" w14:textId="0C0052DD" w:rsidR="00E60B8D" w:rsidRPr="007A4B29" w:rsidRDefault="232FCA7A" w:rsidP="00F0242F">
      <w:pPr>
        <w:pStyle w:val="FirstLevelBullet"/>
        <w:spacing w:line="360" w:lineRule="auto"/>
      </w:pPr>
      <w:r>
        <w:t xml:space="preserve">Lưu giữ tri </w:t>
      </w:r>
      <w:proofErr w:type="spellStart"/>
      <w:r>
        <w:t>thức</w:t>
      </w:r>
      <w:proofErr w:type="spellEnd"/>
      <w:r>
        <w:t xml:space="preserve">, phục vụ </w:t>
      </w:r>
      <w:proofErr w:type="spellStart"/>
      <w:r>
        <w:t>đào</w:t>
      </w:r>
      <w:proofErr w:type="spellEnd"/>
      <w:r>
        <w:t xml:space="preserve"> tạo, chuyển giao, phát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/</w:t>
      </w:r>
      <w:proofErr w:type="spellStart"/>
      <w:r>
        <w:t>phiên</w:t>
      </w:r>
      <w:proofErr w:type="spellEnd"/>
      <w:r>
        <w:t xml:space="preserve"> bản tiếp </w:t>
      </w:r>
      <w:proofErr w:type="spellStart"/>
      <w:r>
        <w:t>theo</w:t>
      </w:r>
      <w:proofErr w:type="spellEnd"/>
    </w:p>
    <w:p w14:paraId="0559710C" w14:textId="0C0052DD" w:rsidR="00A03BEC" w:rsidRPr="007A4B29" w:rsidRDefault="7A63B971" w:rsidP="00F0242F">
      <w:pPr>
        <w:pStyle w:val="FirstLevelBullet"/>
        <w:spacing w:line="360" w:lineRule="auto"/>
      </w:pPr>
      <w:r>
        <w:t xml:space="preserve">Bản thiết </w:t>
      </w:r>
      <w:proofErr w:type="spellStart"/>
      <w:r>
        <w:t>kế</w:t>
      </w:r>
      <w:proofErr w:type="spellEnd"/>
      <w:r>
        <w:t xml:space="preserve"> này sử dụng kiến </w:t>
      </w:r>
      <w:proofErr w:type="spellStart"/>
      <w:r>
        <w:t>trúc</w:t>
      </w:r>
      <w:proofErr w:type="spellEnd"/>
      <w:r>
        <w:t xml:space="preserve"> kiểu component-based</w:t>
      </w:r>
      <w:bookmarkStart w:id="10" w:name="_Toc474824652"/>
      <w:bookmarkStart w:id="11" w:name="_Toc499306437"/>
      <w:bookmarkStart w:id="12" w:name="_Toc499624297"/>
    </w:p>
    <w:p w14:paraId="4726361B" w14:textId="77777777" w:rsidR="00BC7A81" w:rsidRPr="007A4B29" w:rsidRDefault="00BC7A81" w:rsidP="00F0242F">
      <w:pPr>
        <w:spacing w:line="360" w:lineRule="auto"/>
        <w:rPr>
          <w:b/>
          <w:bCs/>
          <w:szCs w:val="28"/>
        </w:rPr>
      </w:pPr>
      <w:bookmarkStart w:id="13" w:name="_Toc474824653"/>
      <w:bookmarkStart w:id="14" w:name="_Toc499306438"/>
      <w:bookmarkStart w:id="15" w:name="_Toc499624298"/>
      <w:bookmarkEnd w:id="10"/>
      <w:bookmarkEnd w:id="11"/>
      <w:bookmarkEnd w:id="12"/>
      <w:r w:rsidRPr="007A4B29">
        <w:br w:type="page"/>
      </w:r>
    </w:p>
    <w:p w14:paraId="05AA0571" w14:textId="26B6EF7E" w:rsidR="001666D1" w:rsidRPr="007A4B29" w:rsidRDefault="4B26FAC9" w:rsidP="00DE6C29">
      <w:pPr>
        <w:pStyle w:val="ANSVHeading2"/>
      </w:pPr>
      <w:bookmarkStart w:id="16" w:name="_Toc110438960"/>
      <w:r>
        <w:lastRenderedPageBreak/>
        <w:t xml:space="preserve">Định nghĩa và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bookmarkEnd w:id="13"/>
      <w:bookmarkEnd w:id="14"/>
      <w:bookmarkEnd w:id="15"/>
      <w:bookmarkEnd w:id="16"/>
      <w:proofErr w:type="spellEnd"/>
    </w:p>
    <w:p w14:paraId="146FE9FD" w14:textId="77777777" w:rsidR="00B76B7B" w:rsidRPr="007A4B29" w:rsidRDefault="00B76B7B" w:rsidP="00F0242F">
      <w:pPr>
        <w:spacing w:line="360" w:lineRule="auto"/>
      </w:pPr>
    </w:p>
    <w:p w14:paraId="0A32EC8F" w14:textId="0B323555" w:rsidR="009B7EE2" w:rsidRPr="007A4B29" w:rsidRDefault="009B7EE2" w:rsidP="00F0242F">
      <w:pPr>
        <w:spacing w:line="360" w:lineRule="auto"/>
      </w:pPr>
      <w:r w:rsidRPr="007A4B29">
        <w:t xml:space="preserve">Đưa </w:t>
      </w:r>
      <w:proofErr w:type="spellStart"/>
      <w:r w:rsidRPr="007A4B29">
        <w:t>ra</w:t>
      </w:r>
      <w:proofErr w:type="spellEnd"/>
      <w:r w:rsidRPr="007A4B29">
        <w:t xml:space="preserve"> định nghĩa </w:t>
      </w:r>
      <w:proofErr w:type="spellStart"/>
      <w:r w:rsidRPr="007A4B29">
        <w:t>cho</w:t>
      </w:r>
      <w:proofErr w:type="spellEnd"/>
      <w:r w:rsidRPr="007A4B29">
        <w:t xml:space="preserve"> các thuật </w:t>
      </w:r>
      <w:proofErr w:type="spellStart"/>
      <w:r w:rsidRPr="007A4B29">
        <w:t>ngữ</w:t>
      </w:r>
      <w:proofErr w:type="spellEnd"/>
      <w:r w:rsidRPr="007A4B29">
        <w:t xml:space="preserve"> không </w:t>
      </w:r>
      <w:proofErr w:type="spellStart"/>
      <w:r w:rsidRPr="007A4B29">
        <w:t>phổ</w:t>
      </w:r>
      <w:proofErr w:type="spellEnd"/>
      <w:r w:rsidRPr="007A4B29">
        <w:t xml:space="preserve"> </w:t>
      </w:r>
      <w:proofErr w:type="spellStart"/>
      <w:r w:rsidRPr="007A4B29">
        <w:t>biến</w:t>
      </w:r>
      <w:proofErr w:type="spellEnd"/>
      <w:r w:rsidRPr="007A4B29">
        <w:t xml:space="preserve"> hoặc được hiểu </w:t>
      </w:r>
      <w:proofErr w:type="spellStart"/>
      <w:r w:rsidRPr="007A4B29">
        <w:t>khác</w:t>
      </w:r>
      <w:proofErr w:type="spellEnd"/>
      <w:r w:rsidRPr="007A4B29">
        <w:t xml:space="preserve"> so </w:t>
      </w:r>
      <w:proofErr w:type="spellStart"/>
      <w:r w:rsidRPr="007A4B29">
        <w:t>với</w:t>
      </w:r>
      <w:proofErr w:type="spellEnd"/>
      <w:r w:rsidRPr="007A4B29">
        <w:t xml:space="preserve"> bình thường.</w:t>
      </w:r>
    </w:p>
    <w:p w14:paraId="069CD9B0" w14:textId="2A744173" w:rsidR="009D2584" w:rsidRPr="007A4B29" w:rsidRDefault="007A1EC7" w:rsidP="00F0242F">
      <w:pPr>
        <w:pStyle w:val="ANSVNormal"/>
        <w:spacing w:line="360" w:lineRule="auto"/>
      </w:pPr>
      <w:r w:rsidRPr="007A4B29">
        <w:t xml:space="preserve">Đưa </w:t>
      </w:r>
      <w:proofErr w:type="spellStart"/>
      <w:r w:rsidRPr="007A4B29">
        <w:t>ra</w:t>
      </w:r>
      <w:proofErr w:type="spellEnd"/>
      <w:r w:rsidRPr="007A4B29">
        <w:t xml:space="preserve"> </w:t>
      </w:r>
      <w:proofErr w:type="spellStart"/>
      <w:r w:rsidRPr="007A4B29">
        <w:t>diễn</w:t>
      </w:r>
      <w:proofErr w:type="spellEnd"/>
      <w:r w:rsidRPr="007A4B29">
        <w:t xml:space="preserve"> giải </w:t>
      </w:r>
      <w:proofErr w:type="spellStart"/>
      <w:r w:rsidRPr="007A4B29">
        <w:t>cho</w:t>
      </w:r>
      <w:proofErr w:type="spellEnd"/>
      <w:r w:rsidRPr="007A4B29">
        <w:t xml:space="preserve"> các từ </w:t>
      </w:r>
      <w:proofErr w:type="spellStart"/>
      <w:r w:rsidRPr="007A4B29">
        <w:t>viết</w:t>
      </w:r>
      <w:proofErr w:type="spellEnd"/>
      <w:r w:rsidRPr="007A4B29">
        <w:t xml:space="preserve"> </w:t>
      </w:r>
      <w:proofErr w:type="spellStart"/>
      <w:r w:rsidRPr="007A4B29">
        <w:t>tắt</w:t>
      </w:r>
      <w:proofErr w:type="spellEnd"/>
      <w:r w:rsidRPr="007A4B29">
        <w:t>.</w:t>
      </w:r>
    </w:p>
    <w:p w14:paraId="48FFA6ED" w14:textId="77777777" w:rsidR="00B76B7B" w:rsidRPr="007A4B29" w:rsidRDefault="00B76B7B" w:rsidP="00F0242F">
      <w:pPr>
        <w:pStyle w:val="ANSVNormal"/>
        <w:spacing w:line="360" w:lineRule="auto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99"/>
        <w:gridCol w:w="3841"/>
        <w:gridCol w:w="4395"/>
      </w:tblGrid>
      <w:tr w:rsidR="007A1EC7" w:rsidRPr="007A4B29" w14:paraId="3F156396" w14:textId="1223E5BD" w:rsidTr="0098674D">
        <w:trPr>
          <w:trHeight w:val="418"/>
        </w:trPr>
        <w:tc>
          <w:tcPr>
            <w:tcW w:w="726" w:type="pct"/>
            <w:shd w:val="clear" w:color="auto" w:fill="1F4E79" w:themeFill="accent1" w:themeFillShade="80"/>
          </w:tcPr>
          <w:p w14:paraId="669F6C2E" w14:textId="77777777" w:rsidR="007A1EC7" w:rsidRPr="007A4B29" w:rsidRDefault="007A1EC7" w:rsidP="00F0242F">
            <w:pPr>
              <w:spacing w:line="360" w:lineRule="auto"/>
              <w:rPr>
                <w:b/>
                <w:color w:val="FFFFFF" w:themeColor="background1"/>
                <w:lang w:val="de-DE"/>
              </w:rPr>
            </w:pPr>
            <w:r w:rsidRPr="007A4B29">
              <w:rPr>
                <w:b/>
                <w:color w:val="FFFFFF" w:themeColor="background1"/>
                <w:lang w:val="de-DE"/>
              </w:rPr>
              <w:t>Từ viết tắt</w:t>
            </w:r>
          </w:p>
        </w:tc>
        <w:tc>
          <w:tcPr>
            <w:tcW w:w="1993" w:type="pct"/>
            <w:shd w:val="clear" w:color="auto" w:fill="1F4E79" w:themeFill="accent1" w:themeFillShade="80"/>
          </w:tcPr>
          <w:p w14:paraId="0D062064" w14:textId="77777777" w:rsidR="007A1EC7" w:rsidRPr="007A4B29" w:rsidRDefault="007A1EC7" w:rsidP="00F0242F">
            <w:pPr>
              <w:spacing w:line="360" w:lineRule="auto"/>
              <w:rPr>
                <w:b/>
                <w:color w:val="FFFFFF" w:themeColor="background1"/>
                <w:lang w:val="vi-VN"/>
              </w:rPr>
            </w:pPr>
            <w:r w:rsidRPr="007A4B29">
              <w:rPr>
                <w:b/>
                <w:color w:val="FFFFFF" w:themeColor="background1"/>
                <w:lang w:val="de-DE"/>
              </w:rPr>
              <w:t>Mô tả</w:t>
            </w:r>
          </w:p>
        </w:tc>
        <w:tc>
          <w:tcPr>
            <w:tcW w:w="2281" w:type="pct"/>
            <w:shd w:val="clear" w:color="auto" w:fill="1F4E79" w:themeFill="accent1" w:themeFillShade="80"/>
          </w:tcPr>
          <w:p w14:paraId="06313DBC" w14:textId="24BF85F1" w:rsidR="007A1EC7" w:rsidRPr="007A4B29" w:rsidRDefault="00304597" w:rsidP="00F0242F">
            <w:pPr>
              <w:spacing w:line="360" w:lineRule="auto"/>
              <w:rPr>
                <w:b/>
                <w:color w:val="FFFFFF" w:themeColor="background1"/>
                <w:lang w:val="de-DE"/>
              </w:rPr>
            </w:pPr>
            <w:r w:rsidRPr="007A4B29">
              <w:rPr>
                <w:b/>
                <w:color w:val="FFFFFF" w:themeColor="background1"/>
                <w:lang w:val="de-DE"/>
              </w:rPr>
              <w:t>Ghi chú</w:t>
            </w:r>
          </w:p>
        </w:tc>
      </w:tr>
      <w:tr w:rsidR="00F41D2A" w:rsidRPr="007A4B29" w14:paraId="08A8FC58" w14:textId="77777777" w:rsidTr="0098674D">
        <w:trPr>
          <w:trHeight w:val="376"/>
        </w:trPr>
        <w:tc>
          <w:tcPr>
            <w:tcW w:w="726" w:type="pct"/>
            <w:shd w:val="clear" w:color="auto" w:fill="auto"/>
          </w:tcPr>
          <w:p w14:paraId="24F92CA1" w14:textId="779CD615" w:rsidR="00F41D2A" w:rsidRPr="007A4B29" w:rsidRDefault="00F41D2A" w:rsidP="00F0242F">
            <w:pPr>
              <w:pStyle w:val="ANSVNormal"/>
              <w:spacing w:line="360" w:lineRule="auto"/>
            </w:pPr>
            <w:r w:rsidRPr="007A4B29">
              <w:t>CSDL</w:t>
            </w:r>
          </w:p>
        </w:tc>
        <w:tc>
          <w:tcPr>
            <w:tcW w:w="1993" w:type="pct"/>
            <w:shd w:val="clear" w:color="auto" w:fill="auto"/>
          </w:tcPr>
          <w:p w14:paraId="0631EFD0" w14:textId="1CB57378" w:rsidR="00F41D2A" w:rsidRPr="007A4B29" w:rsidRDefault="00F41D2A" w:rsidP="00F0242F">
            <w:pPr>
              <w:pStyle w:val="ANSVNormal"/>
              <w:spacing w:line="360" w:lineRule="auto"/>
            </w:pPr>
            <w:r w:rsidRPr="007A4B29">
              <w:t xml:space="preserve">Cơ </w:t>
            </w:r>
            <w:proofErr w:type="spellStart"/>
            <w:r w:rsidRPr="007A4B29">
              <w:t>sở</w:t>
            </w:r>
            <w:proofErr w:type="spellEnd"/>
            <w:r w:rsidRPr="007A4B29">
              <w:t xml:space="preserve"> </w:t>
            </w:r>
            <w:proofErr w:type="spellStart"/>
            <w:r w:rsidRPr="007A4B29">
              <w:t>dữ</w:t>
            </w:r>
            <w:proofErr w:type="spellEnd"/>
            <w:r w:rsidRPr="007A4B29">
              <w:t xml:space="preserve"> liệu</w:t>
            </w:r>
          </w:p>
        </w:tc>
        <w:tc>
          <w:tcPr>
            <w:tcW w:w="2281" w:type="pct"/>
          </w:tcPr>
          <w:p w14:paraId="44C9B170" w14:textId="77777777" w:rsidR="00F41D2A" w:rsidRPr="007A4B29" w:rsidRDefault="00F41D2A" w:rsidP="00F0242F">
            <w:pPr>
              <w:pStyle w:val="ANSVNormal"/>
              <w:spacing w:line="360" w:lineRule="auto"/>
            </w:pPr>
          </w:p>
        </w:tc>
      </w:tr>
      <w:tr w:rsidR="001B0F41" w:rsidRPr="007A4B29" w14:paraId="66D50BB4" w14:textId="77777777" w:rsidTr="0098674D">
        <w:trPr>
          <w:trHeight w:val="376"/>
        </w:trPr>
        <w:tc>
          <w:tcPr>
            <w:tcW w:w="726" w:type="pct"/>
            <w:shd w:val="clear" w:color="auto" w:fill="auto"/>
          </w:tcPr>
          <w:p w14:paraId="66429ADC" w14:textId="6BBBDA37" w:rsidR="001B0F41" w:rsidRPr="007A4B29" w:rsidRDefault="001B0F41" w:rsidP="00F0242F">
            <w:pPr>
              <w:pStyle w:val="ANSVNormal"/>
              <w:spacing w:line="360" w:lineRule="auto"/>
            </w:pPr>
            <w:r w:rsidRPr="007A4B29">
              <w:t>HLD</w:t>
            </w:r>
          </w:p>
        </w:tc>
        <w:tc>
          <w:tcPr>
            <w:tcW w:w="1993" w:type="pct"/>
            <w:shd w:val="clear" w:color="auto" w:fill="auto"/>
          </w:tcPr>
          <w:p w14:paraId="243BD466" w14:textId="20AF69F7" w:rsidR="001B0F41" w:rsidRPr="007A4B29" w:rsidRDefault="001B0F41" w:rsidP="00F0242F">
            <w:pPr>
              <w:pStyle w:val="ANSVNormal"/>
              <w:spacing w:line="360" w:lineRule="auto"/>
            </w:pPr>
            <w:r w:rsidRPr="007A4B29">
              <w:t>High Level Design</w:t>
            </w:r>
          </w:p>
        </w:tc>
        <w:tc>
          <w:tcPr>
            <w:tcW w:w="2281" w:type="pct"/>
          </w:tcPr>
          <w:p w14:paraId="265004CE" w14:textId="77777777" w:rsidR="001B0F41" w:rsidRPr="007A4B29" w:rsidRDefault="001B0F41" w:rsidP="00F0242F">
            <w:pPr>
              <w:pStyle w:val="ANSVNormal"/>
              <w:spacing w:line="360" w:lineRule="auto"/>
            </w:pPr>
          </w:p>
        </w:tc>
      </w:tr>
      <w:tr w:rsidR="001B0F41" w:rsidRPr="007A4B29" w14:paraId="312B5C24" w14:textId="204B3921" w:rsidTr="0098674D">
        <w:trPr>
          <w:trHeight w:val="321"/>
        </w:trPr>
        <w:tc>
          <w:tcPr>
            <w:tcW w:w="726" w:type="pct"/>
            <w:shd w:val="clear" w:color="auto" w:fill="auto"/>
          </w:tcPr>
          <w:p w14:paraId="3A74714B" w14:textId="31A92F2B" w:rsidR="001B0F41" w:rsidRPr="007A4B29" w:rsidRDefault="001B0F41" w:rsidP="00F0242F">
            <w:pPr>
              <w:pStyle w:val="ANSVNormal"/>
              <w:spacing w:line="360" w:lineRule="auto"/>
            </w:pPr>
            <w:r w:rsidRPr="007A4B29">
              <w:t>LLD</w:t>
            </w:r>
          </w:p>
        </w:tc>
        <w:tc>
          <w:tcPr>
            <w:tcW w:w="1993" w:type="pct"/>
            <w:shd w:val="clear" w:color="auto" w:fill="auto"/>
          </w:tcPr>
          <w:p w14:paraId="202B1E05" w14:textId="1283086E" w:rsidR="001B0F41" w:rsidRPr="007A4B29" w:rsidRDefault="001B0F41" w:rsidP="00F0242F">
            <w:pPr>
              <w:pStyle w:val="ANSVNormal"/>
              <w:spacing w:line="360" w:lineRule="auto"/>
              <w:rPr>
                <w:lang w:val="de-DE"/>
              </w:rPr>
            </w:pPr>
            <w:r w:rsidRPr="007A4B29">
              <w:rPr>
                <w:lang w:val="de-DE"/>
              </w:rPr>
              <w:t>Low Level Design</w:t>
            </w:r>
          </w:p>
        </w:tc>
        <w:tc>
          <w:tcPr>
            <w:tcW w:w="2281" w:type="pct"/>
          </w:tcPr>
          <w:p w14:paraId="00DB6FBF" w14:textId="77777777" w:rsidR="001B0F41" w:rsidRPr="007A4B29" w:rsidRDefault="001B0F41" w:rsidP="00F0242F">
            <w:pPr>
              <w:pStyle w:val="ANSVNormal"/>
              <w:spacing w:line="360" w:lineRule="auto"/>
              <w:rPr>
                <w:lang w:val="de-DE"/>
              </w:rPr>
            </w:pPr>
          </w:p>
        </w:tc>
      </w:tr>
      <w:tr w:rsidR="001B0F41" w:rsidRPr="007A4B29" w14:paraId="287EF4D9" w14:textId="77777777" w:rsidTr="0098674D">
        <w:trPr>
          <w:trHeight w:val="349"/>
        </w:trPr>
        <w:tc>
          <w:tcPr>
            <w:tcW w:w="726" w:type="pct"/>
            <w:shd w:val="clear" w:color="auto" w:fill="auto"/>
          </w:tcPr>
          <w:p w14:paraId="79F38D69" w14:textId="34033C5E" w:rsidR="001B0F41" w:rsidRPr="007A4B29" w:rsidRDefault="001B0F41" w:rsidP="00F0242F">
            <w:pPr>
              <w:pStyle w:val="ANSVNormal"/>
              <w:spacing w:line="360" w:lineRule="auto"/>
            </w:pPr>
            <w:bookmarkStart w:id="17" w:name="_Toc376933976"/>
            <w:bookmarkStart w:id="18" w:name="_Toc463622875"/>
            <w:r w:rsidRPr="007A4B29">
              <w:t>HTTP</w:t>
            </w:r>
          </w:p>
        </w:tc>
        <w:tc>
          <w:tcPr>
            <w:tcW w:w="1993" w:type="pct"/>
            <w:shd w:val="clear" w:color="auto" w:fill="auto"/>
          </w:tcPr>
          <w:p w14:paraId="0F84E34B" w14:textId="3427CF1B" w:rsidR="001B0F41" w:rsidRPr="007A4B29" w:rsidRDefault="001B0F41" w:rsidP="00F0242F">
            <w:pPr>
              <w:pStyle w:val="ANSVNormal"/>
              <w:spacing w:line="360" w:lineRule="auto"/>
            </w:pPr>
            <w:r w:rsidRPr="007A4B29">
              <w:t>Hypertext Transfer Protocol</w:t>
            </w:r>
          </w:p>
        </w:tc>
        <w:tc>
          <w:tcPr>
            <w:tcW w:w="2281" w:type="pct"/>
          </w:tcPr>
          <w:p w14:paraId="78106851" w14:textId="77777777" w:rsidR="001B0F41" w:rsidRPr="007A4B29" w:rsidRDefault="001B0F41" w:rsidP="00F0242F">
            <w:pPr>
              <w:pStyle w:val="ANSVNormal"/>
              <w:spacing w:line="360" w:lineRule="auto"/>
              <w:rPr>
                <w:lang w:val="de-DE"/>
              </w:rPr>
            </w:pPr>
          </w:p>
        </w:tc>
      </w:tr>
      <w:tr w:rsidR="00CB6CD9" w:rsidRPr="007A4B29" w14:paraId="52F951C6" w14:textId="77777777" w:rsidTr="0098674D">
        <w:trPr>
          <w:trHeight w:val="349"/>
        </w:trPr>
        <w:tc>
          <w:tcPr>
            <w:tcW w:w="726" w:type="pct"/>
            <w:shd w:val="clear" w:color="auto" w:fill="auto"/>
          </w:tcPr>
          <w:p w14:paraId="2D02906C" w14:textId="3E45E986" w:rsidR="00CB6CD9" w:rsidRPr="007A4B29" w:rsidRDefault="00CB6CD9" w:rsidP="00F0242F">
            <w:pPr>
              <w:pStyle w:val="ANSVNormal"/>
              <w:spacing w:line="360" w:lineRule="auto"/>
            </w:pPr>
            <w:r w:rsidRPr="007A4B29">
              <w:t>HTTPS</w:t>
            </w:r>
          </w:p>
        </w:tc>
        <w:tc>
          <w:tcPr>
            <w:tcW w:w="1993" w:type="pct"/>
            <w:shd w:val="clear" w:color="auto" w:fill="auto"/>
          </w:tcPr>
          <w:p w14:paraId="566B539A" w14:textId="2D6B52FF" w:rsidR="00CB6CD9" w:rsidRPr="007A4B29" w:rsidRDefault="00CB6CD9" w:rsidP="00F0242F">
            <w:pPr>
              <w:pStyle w:val="ANSVNormal"/>
              <w:spacing w:line="360" w:lineRule="auto"/>
            </w:pPr>
            <w:r w:rsidRPr="007A4B29">
              <w:t>Hypertext Transfer Protocol Secure</w:t>
            </w:r>
          </w:p>
        </w:tc>
        <w:tc>
          <w:tcPr>
            <w:tcW w:w="2281" w:type="pct"/>
          </w:tcPr>
          <w:p w14:paraId="6E732903" w14:textId="77777777" w:rsidR="00CB6CD9" w:rsidRPr="007A4B29" w:rsidRDefault="00CB6CD9" w:rsidP="00F0242F">
            <w:pPr>
              <w:pStyle w:val="ANSVNormal"/>
              <w:spacing w:line="360" w:lineRule="auto"/>
              <w:rPr>
                <w:lang w:val="de-DE"/>
              </w:rPr>
            </w:pPr>
          </w:p>
        </w:tc>
      </w:tr>
      <w:tr w:rsidR="001B0F41" w:rsidRPr="007A4B29" w14:paraId="01F8E65C" w14:textId="77777777" w:rsidTr="0098674D">
        <w:trPr>
          <w:trHeight w:val="349"/>
        </w:trPr>
        <w:tc>
          <w:tcPr>
            <w:tcW w:w="726" w:type="pct"/>
            <w:shd w:val="clear" w:color="auto" w:fill="auto"/>
          </w:tcPr>
          <w:p w14:paraId="3B502C72" w14:textId="390BACBF" w:rsidR="001B0F41" w:rsidRPr="007A4B29" w:rsidRDefault="001B0F41" w:rsidP="00F0242F">
            <w:pPr>
              <w:pStyle w:val="ANSVNormal"/>
              <w:spacing w:line="360" w:lineRule="auto"/>
            </w:pPr>
            <w:r w:rsidRPr="007A4B29">
              <w:t>REST</w:t>
            </w:r>
          </w:p>
        </w:tc>
        <w:tc>
          <w:tcPr>
            <w:tcW w:w="1993" w:type="pct"/>
            <w:shd w:val="clear" w:color="auto" w:fill="auto"/>
          </w:tcPr>
          <w:p w14:paraId="0DC5DD3F" w14:textId="7CCC3D18" w:rsidR="001B0F41" w:rsidRPr="007A4B29" w:rsidRDefault="001B0F41" w:rsidP="00F0242F">
            <w:pPr>
              <w:pStyle w:val="ANSVNormal"/>
              <w:spacing w:line="360" w:lineRule="auto"/>
            </w:pPr>
            <w:r w:rsidRPr="007A4B29">
              <w:t>Representational State Transfer</w:t>
            </w:r>
          </w:p>
        </w:tc>
        <w:tc>
          <w:tcPr>
            <w:tcW w:w="2281" w:type="pct"/>
          </w:tcPr>
          <w:p w14:paraId="7AC56677" w14:textId="77777777" w:rsidR="001B0F41" w:rsidRPr="007A4B29" w:rsidRDefault="001B0F41" w:rsidP="00F0242F">
            <w:pPr>
              <w:pStyle w:val="ANSVNormal"/>
              <w:spacing w:line="360" w:lineRule="auto"/>
              <w:rPr>
                <w:lang w:val="de-DE"/>
              </w:rPr>
            </w:pPr>
          </w:p>
        </w:tc>
      </w:tr>
      <w:tr w:rsidR="001B0F41" w:rsidRPr="007A4B29" w14:paraId="2509F670" w14:textId="77777777" w:rsidTr="0098674D">
        <w:trPr>
          <w:trHeight w:val="349"/>
        </w:trPr>
        <w:tc>
          <w:tcPr>
            <w:tcW w:w="726" w:type="pct"/>
            <w:shd w:val="clear" w:color="auto" w:fill="auto"/>
          </w:tcPr>
          <w:p w14:paraId="15901DFA" w14:textId="4466B220" w:rsidR="001B0F41" w:rsidRPr="007A4B29" w:rsidRDefault="001B0F41" w:rsidP="00F0242F">
            <w:pPr>
              <w:pStyle w:val="ANSVNormal"/>
              <w:spacing w:line="360" w:lineRule="auto"/>
            </w:pPr>
            <w:r w:rsidRPr="007A4B29">
              <w:t>SQL</w:t>
            </w:r>
          </w:p>
        </w:tc>
        <w:tc>
          <w:tcPr>
            <w:tcW w:w="1993" w:type="pct"/>
            <w:shd w:val="clear" w:color="auto" w:fill="auto"/>
          </w:tcPr>
          <w:p w14:paraId="54DACF78" w14:textId="53E36A44" w:rsidR="001B0F41" w:rsidRPr="007A4B29" w:rsidRDefault="001B0F41" w:rsidP="00F0242F">
            <w:pPr>
              <w:pStyle w:val="ANSVNormal"/>
              <w:spacing w:line="360" w:lineRule="auto"/>
            </w:pPr>
            <w:r w:rsidRPr="007A4B29">
              <w:t>Structured Query Language</w:t>
            </w:r>
          </w:p>
        </w:tc>
        <w:tc>
          <w:tcPr>
            <w:tcW w:w="2281" w:type="pct"/>
          </w:tcPr>
          <w:p w14:paraId="69560BA7" w14:textId="77777777" w:rsidR="001B0F41" w:rsidRPr="007A4B29" w:rsidRDefault="001B0F41" w:rsidP="00F0242F">
            <w:pPr>
              <w:pStyle w:val="ANSVNormal"/>
              <w:spacing w:line="360" w:lineRule="auto"/>
              <w:rPr>
                <w:lang w:val="de-DE"/>
              </w:rPr>
            </w:pPr>
          </w:p>
        </w:tc>
      </w:tr>
      <w:tr w:rsidR="00CA3BA1" w:rsidRPr="007A4B29" w14:paraId="113D42B7" w14:textId="77777777" w:rsidTr="0098674D">
        <w:trPr>
          <w:trHeight w:val="349"/>
        </w:trPr>
        <w:tc>
          <w:tcPr>
            <w:tcW w:w="726" w:type="pct"/>
            <w:shd w:val="clear" w:color="auto" w:fill="auto"/>
          </w:tcPr>
          <w:p w14:paraId="73FA70F4" w14:textId="6F56D07B" w:rsidR="00CA3BA1" w:rsidRPr="007A4B29" w:rsidRDefault="00CA3BA1" w:rsidP="00F0242F">
            <w:pPr>
              <w:pStyle w:val="ANSVNormal"/>
              <w:spacing w:line="360" w:lineRule="auto"/>
            </w:pPr>
            <w:r w:rsidRPr="007A4B29">
              <w:t>Mgt</w:t>
            </w:r>
          </w:p>
        </w:tc>
        <w:tc>
          <w:tcPr>
            <w:tcW w:w="1993" w:type="pct"/>
            <w:shd w:val="clear" w:color="auto" w:fill="auto"/>
          </w:tcPr>
          <w:p w14:paraId="69CC3DD8" w14:textId="52D51A24" w:rsidR="00CA3BA1" w:rsidRPr="007A4B29" w:rsidRDefault="00CA3BA1" w:rsidP="00F0242F">
            <w:pPr>
              <w:pStyle w:val="ANSVNormal"/>
              <w:spacing w:line="360" w:lineRule="auto"/>
            </w:pPr>
            <w:r w:rsidRPr="007A4B29">
              <w:t>Management</w:t>
            </w:r>
          </w:p>
        </w:tc>
        <w:tc>
          <w:tcPr>
            <w:tcW w:w="2281" w:type="pct"/>
          </w:tcPr>
          <w:p w14:paraId="5B6D7563" w14:textId="77777777" w:rsidR="00CA3BA1" w:rsidRPr="007A4B29" w:rsidRDefault="00CA3BA1" w:rsidP="00F0242F">
            <w:pPr>
              <w:pStyle w:val="ANSVNormal"/>
              <w:spacing w:line="360" w:lineRule="auto"/>
              <w:rPr>
                <w:lang w:val="de-DE"/>
              </w:rPr>
            </w:pPr>
          </w:p>
        </w:tc>
      </w:tr>
      <w:tr w:rsidR="00304597" w:rsidRPr="007A4B29" w14:paraId="04ACED31" w14:textId="77777777" w:rsidTr="0098674D">
        <w:trPr>
          <w:trHeight w:val="349"/>
        </w:trPr>
        <w:tc>
          <w:tcPr>
            <w:tcW w:w="726" w:type="pct"/>
            <w:shd w:val="clear" w:color="auto" w:fill="auto"/>
          </w:tcPr>
          <w:p w14:paraId="43B57809" w14:textId="3B1EC03E" w:rsidR="00304597" w:rsidRPr="007A4B29" w:rsidRDefault="000E6BA9" w:rsidP="00F0242F">
            <w:pPr>
              <w:pStyle w:val="ANSVNormal"/>
              <w:spacing w:line="360" w:lineRule="auto"/>
            </w:pPr>
            <w:r w:rsidRPr="007A4B29">
              <w:t>SDK</w:t>
            </w:r>
          </w:p>
        </w:tc>
        <w:tc>
          <w:tcPr>
            <w:tcW w:w="1993" w:type="pct"/>
            <w:shd w:val="clear" w:color="auto" w:fill="auto"/>
          </w:tcPr>
          <w:p w14:paraId="23CACFAE" w14:textId="565C47F4" w:rsidR="00304597" w:rsidRPr="007A4B29" w:rsidRDefault="000E6BA9" w:rsidP="00F0242F">
            <w:pPr>
              <w:pStyle w:val="ANSVNormal"/>
              <w:spacing w:line="360" w:lineRule="auto"/>
            </w:pPr>
            <w:r w:rsidRPr="007A4B29">
              <w:t>Software development kit</w:t>
            </w:r>
          </w:p>
        </w:tc>
        <w:tc>
          <w:tcPr>
            <w:tcW w:w="2281" w:type="pct"/>
          </w:tcPr>
          <w:p w14:paraId="368E1AF5" w14:textId="3DA71393" w:rsidR="000E6BA9" w:rsidRPr="007A4B29" w:rsidRDefault="000E6BA9" w:rsidP="00F0242F">
            <w:pPr>
              <w:pStyle w:val="ANSVNormal"/>
              <w:keepNext/>
              <w:spacing w:line="360" w:lineRule="auto"/>
              <w:rPr>
                <w:lang w:val="de-DE"/>
              </w:rPr>
            </w:pPr>
          </w:p>
        </w:tc>
      </w:tr>
      <w:tr w:rsidR="000E6BA9" w:rsidRPr="007A4B29" w14:paraId="615BFB55" w14:textId="77777777" w:rsidTr="0098674D">
        <w:trPr>
          <w:trHeight w:val="349"/>
        </w:trPr>
        <w:tc>
          <w:tcPr>
            <w:tcW w:w="726" w:type="pct"/>
            <w:shd w:val="clear" w:color="auto" w:fill="auto"/>
          </w:tcPr>
          <w:p w14:paraId="3531EF55" w14:textId="0A29C651" w:rsidR="000E6BA9" w:rsidRPr="007A4B29" w:rsidRDefault="000E6BA9" w:rsidP="00F0242F">
            <w:pPr>
              <w:pStyle w:val="ANSVNormal"/>
              <w:spacing w:line="360" w:lineRule="auto"/>
            </w:pPr>
            <w:r w:rsidRPr="007A4B29">
              <w:t>API</w:t>
            </w:r>
          </w:p>
        </w:tc>
        <w:tc>
          <w:tcPr>
            <w:tcW w:w="1993" w:type="pct"/>
            <w:shd w:val="clear" w:color="auto" w:fill="auto"/>
          </w:tcPr>
          <w:p w14:paraId="57B75B55" w14:textId="42F763A2" w:rsidR="000E6BA9" w:rsidRPr="007A4B29" w:rsidRDefault="000E6BA9" w:rsidP="00F0242F">
            <w:pPr>
              <w:spacing w:line="360" w:lineRule="auto"/>
            </w:pPr>
            <w:r w:rsidRPr="007A4B29">
              <w:rPr>
                <w:rStyle w:val="normaltextrun"/>
                <w:color w:val="000000"/>
                <w:sz w:val="26"/>
                <w:szCs w:val="26"/>
                <w:shd w:val="clear" w:color="auto" w:fill="FFFFFF"/>
              </w:rPr>
              <w:t>Application interface</w:t>
            </w:r>
            <w:r w:rsidRPr="007A4B29">
              <w:rPr>
                <w:rStyle w:val="eop"/>
                <w:color w:val="000000"/>
                <w:sz w:val="26"/>
                <w:szCs w:val="26"/>
                <w:shd w:val="clear" w:color="auto" w:fill="FFFFFF"/>
              </w:rPr>
              <w:t> </w:t>
            </w:r>
          </w:p>
        </w:tc>
        <w:tc>
          <w:tcPr>
            <w:tcW w:w="2281" w:type="pct"/>
          </w:tcPr>
          <w:p w14:paraId="3037A259" w14:textId="77777777" w:rsidR="000E6BA9" w:rsidRPr="007A4B29" w:rsidRDefault="000E6BA9" w:rsidP="00F0242F">
            <w:pPr>
              <w:pStyle w:val="ANSVNormal"/>
              <w:keepNext/>
              <w:spacing w:line="360" w:lineRule="auto"/>
              <w:rPr>
                <w:lang w:val="de-DE"/>
              </w:rPr>
            </w:pPr>
          </w:p>
        </w:tc>
      </w:tr>
      <w:tr w:rsidR="003B4E5B" w:rsidRPr="007A4B29" w14:paraId="751D11C1" w14:textId="77777777" w:rsidTr="0098674D">
        <w:trPr>
          <w:trHeight w:val="349"/>
        </w:trPr>
        <w:tc>
          <w:tcPr>
            <w:tcW w:w="726" w:type="pct"/>
            <w:shd w:val="clear" w:color="auto" w:fill="auto"/>
          </w:tcPr>
          <w:p w14:paraId="7BB7CC23" w14:textId="46937A06" w:rsidR="003B4E5B" w:rsidRPr="007A4B29" w:rsidRDefault="003B4E5B" w:rsidP="00F0242F">
            <w:pPr>
              <w:pStyle w:val="ANSVNormal"/>
              <w:spacing w:line="360" w:lineRule="auto"/>
            </w:pPr>
            <w:r w:rsidRPr="007A4B29">
              <w:t>MA</w:t>
            </w:r>
          </w:p>
        </w:tc>
        <w:tc>
          <w:tcPr>
            <w:tcW w:w="1993" w:type="pct"/>
            <w:shd w:val="clear" w:color="auto" w:fill="auto"/>
          </w:tcPr>
          <w:p w14:paraId="551F5885" w14:textId="79A8D425" w:rsidR="003B4E5B" w:rsidRPr="007A4B29" w:rsidRDefault="003B4E5B" w:rsidP="00F0242F">
            <w:pPr>
              <w:spacing w:line="360" w:lineRule="auto"/>
              <w:rPr>
                <w:rStyle w:val="normaltextrun"/>
                <w:color w:val="000000"/>
                <w:sz w:val="26"/>
                <w:szCs w:val="26"/>
                <w:shd w:val="clear" w:color="auto" w:fill="FFFFFF"/>
              </w:rPr>
            </w:pPr>
            <w:r w:rsidRPr="007A4B29">
              <w:rPr>
                <w:rStyle w:val="normaltextrun"/>
                <w:color w:val="000000"/>
                <w:sz w:val="26"/>
                <w:szCs w:val="26"/>
                <w:shd w:val="clear" w:color="auto" w:fill="FFFFFF"/>
              </w:rPr>
              <w:t>Mobile Agent</w:t>
            </w:r>
          </w:p>
        </w:tc>
        <w:tc>
          <w:tcPr>
            <w:tcW w:w="2281" w:type="pct"/>
          </w:tcPr>
          <w:p w14:paraId="2E93BF42" w14:textId="77777777" w:rsidR="003B4E5B" w:rsidRPr="007A4B29" w:rsidRDefault="003B4E5B" w:rsidP="00F0242F">
            <w:pPr>
              <w:pStyle w:val="ANSVNormal"/>
              <w:keepNext/>
              <w:spacing w:line="360" w:lineRule="auto"/>
              <w:rPr>
                <w:lang w:val="de-DE"/>
              </w:rPr>
            </w:pPr>
          </w:p>
        </w:tc>
      </w:tr>
      <w:tr w:rsidR="003B4E5B" w:rsidRPr="007A4B29" w14:paraId="27D6CC4F" w14:textId="77777777" w:rsidTr="0098674D">
        <w:trPr>
          <w:trHeight w:val="349"/>
        </w:trPr>
        <w:tc>
          <w:tcPr>
            <w:tcW w:w="726" w:type="pct"/>
            <w:shd w:val="clear" w:color="auto" w:fill="auto"/>
          </w:tcPr>
          <w:p w14:paraId="395154F6" w14:textId="290E56D0" w:rsidR="003B4E5B" w:rsidRPr="007A4B29" w:rsidRDefault="003B4E5B" w:rsidP="00F0242F">
            <w:pPr>
              <w:pStyle w:val="ANSVNormal"/>
              <w:spacing w:line="360" w:lineRule="auto"/>
            </w:pPr>
            <w:r w:rsidRPr="007A4B29">
              <w:t>OL</w:t>
            </w:r>
          </w:p>
        </w:tc>
        <w:tc>
          <w:tcPr>
            <w:tcW w:w="1993" w:type="pct"/>
            <w:shd w:val="clear" w:color="auto" w:fill="auto"/>
          </w:tcPr>
          <w:p w14:paraId="00352568" w14:textId="22B23B5F" w:rsidR="003B4E5B" w:rsidRPr="007A4B29" w:rsidRDefault="003B4E5B" w:rsidP="00F0242F">
            <w:pPr>
              <w:spacing w:line="360" w:lineRule="auto"/>
              <w:rPr>
                <w:rStyle w:val="normaltextrun"/>
                <w:color w:val="000000"/>
                <w:sz w:val="26"/>
                <w:szCs w:val="26"/>
                <w:shd w:val="clear" w:color="auto" w:fill="FFFFFF"/>
              </w:rPr>
            </w:pPr>
            <w:r w:rsidRPr="007A4B29">
              <w:rPr>
                <w:rStyle w:val="normaltextrun"/>
                <w:color w:val="000000"/>
                <w:sz w:val="26"/>
                <w:szCs w:val="26"/>
                <w:shd w:val="clear" w:color="auto" w:fill="FFFFFF"/>
              </w:rPr>
              <w:t>ONE Link</w:t>
            </w:r>
          </w:p>
        </w:tc>
        <w:tc>
          <w:tcPr>
            <w:tcW w:w="2281" w:type="pct"/>
          </w:tcPr>
          <w:p w14:paraId="11E8B790" w14:textId="77777777" w:rsidR="003B4E5B" w:rsidRPr="007A4B29" w:rsidRDefault="003B4E5B" w:rsidP="00F0242F">
            <w:pPr>
              <w:pStyle w:val="ANSVNormal"/>
              <w:keepNext/>
              <w:spacing w:line="360" w:lineRule="auto"/>
              <w:rPr>
                <w:lang w:val="de-DE"/>
              </w:rPr>
            </w:pPr>
          </w:p>
        </w:tc>
      </w:tr>
      <w:tr w:rsidR="003B4E5B" w:rsidRPr="007A4B29" w14:paraId="4A3F4F9B" w14:textId="77777777" w:rsidTr="0098674D">
        <w:trPr>
          <w:trHeight w:val="349"/>
        </w:trPr>
        <w:tc>
          <w:tcPr>
            <w:tcW w:w="726" w:type="pct"/>
            <w:shd w:val="clear" w:color="auto" w:fill="auto"/>
          </w:tcPr>
          <w:p w14:paraId="0ADE6E6B" w14:textId="1BF2881E" w:rsidR="003B4E5B" w:rsidRPr="007A4B29" w:rsidRDefault="003B4E5B" w:rsidP="00F0242F">
            <w:pPr>
              <w:pStyle w:val="ANSVNormal"/>
              <w:spacing w:line="360" w:lineRule="auto"/>
            </w:pPr>
            <w:r w:rsidRPr="007A4B29">
              <w:t>OLP</w:t>
            </w:r>
          </w:p>
        </w:tc>
        <w:tc>
          <w:tcPr>
            <w:tcW w:w="1993" w:type="pct"/>
            <w:shd w:val="clear" w:color="auto" w:fill="auto"/>
          </w:tcPr>
          <w:p w14:paraId="123EA77C" w14:textId="7DB95ED2" w:rsidR="003B4E5B" w:rsidRPr="007A4B29" w:rsidRDefault="003B4E5B" w:rsidP="00F0242F">
            <w:pPr>
              <w:spacing w:line="360" w:lineRule="auto"/>
              <w:rPr>
                <w:rStyle w:val="normaltextrun"/>
                <w:color w:val="000000"/>
                <w:sz w:val="26"/>
                <w:szCs w:val="26"/>
                <w:shd w:val="clear" w:color="auto" w:fill="FFFFFF"/>
              </w:rPr>
            </w:pPr>
            <w:r w:rsidRPr="007A4B29">
              <w:rPr>
                <w:rStyle w:val="normaltextrun"/>
                <w:color w:val="000000"/>
                <w:sz w:val="26"/>
                <w:szCs w:val="26"/>
                <w:shd w:val="clear" w:color="auto" w:fill="FFFFFF"/>
              </w:rPr>
              <w:t>ONE Link platform</w:t>
            </w:r>
          </w:p>
        </w:tc>
        <w:tc>
          <w:tcPr>
            <w:tcW w:w="2281" w:type="pct"/>
          </w:tcPr>
          <w:p w14:paraId="08AC04C3" w14:textId="77777777" w:rsidR="003B4E5B" w:rsidRPr="007A4B29" w:rsidRDefault="003B4E5B" w:rsidP="00F0242F">
            <w:pPr>
              <w:pStyle w:val="ANSVNormal"/>
              <w:keepNext/>
              <w:spacing w:line="360" w:lineRule="auto"/>
              <w:rPr>
                <w:lang w:val="de-DE"/>
              </w:rPr>
            </w:pPr>
          </w:p>
        </w:tc>
      </w:tr>
      <w:tr w:rsidR="0098674D" w:rsidRPr="007A4B29" w14:paraId="5D2A1A3A" w14:textId="77777777" w:rsidTr="0098674D">
        <w:trPr>
          <w:trHeight w:val="349"/>
        </w:trPr>
        <w:tc>
          <w:tcPr>
            <w:tcW w:w="726" w:type="pct"/>
            <w:shd w:val="clear" w:color="auto" w:fill="auto"/>
          </w:tcPr>
          <w:p w14:paraId="704891BD" w14:textId="3B7DA8A8" w:rsidR="0098674D" w:rsidRPr="007A4B29" w:rsidRDefault="0098674D" w:rsidP="00F0242F">
            <w:pPr>
              <w:pStyle w:val="ANSVNormal"/>
              <w:spacing w:line="360" w:lineRule="auto"/>
            </w:pPr>
            <w:r w:rsidRPr="007A4B29">
              <w:t>API</w:t>
            </w:r>
          </w:p>
        </w:tc>
        <w:tc>
          <w:tcPr>
            <w:tcW w:w="1993" w:type="pct"/>
            <w:shd w:val="clear" w:color="auto" w:fill="auto"/>
          </w:tcPr>
          <w:p w14:paraId="2B0BE304" w14:textId="4C7D3586" w:rsidR="0098674D" w:rsidRPr="007A4B29" w:rsidRDefault="0098674D" w:rsidP="00F0242F">
            <w:pPr>
              <w:spacing w:line="360" w:lineRule="auto"/>
              <w:rPr>
                <w:rStyle w:val="normaltextrun"/>
                <w:color w:val="000000"/>
                <w:sz w:val="26"/>
                <w:szCs w:val="26"/>
                <w:shd w:val="clear" w:color="auto" w:fill="FFFFFF"/>
              </w:rPr>
            </w:pPr>
            <w:r w:rsidRPr="007A4B29">
              <w:rPr>
                <w:rStyle w:val="normaltextrun"/>
                <w:color w:val="000000"/>
                <w:sz w:val="26"/>
                <w:szCs w:val="26"/>
                <w:shd w:val="clear" w:color="auto" w:fill="FFFFFF"/>
              </w:rPr>
              <w:t xml:space="preserve">Application </w:t>
            </w:r>
            <w:proofErr w:type="gramStart"/>
            <w:r w:rsidRPr="007A4B29">
              <w:rPr>
                <w:rStyle w:val="normaltextrun"/>
                <w:color w:val="000000"/>
                <w:sz w:val="26"/>
                <w:szCs w:val="26"/>
                <w:shd w:val="clear" w:color="auto" w:fill="FFFFFF"/>
              </w:rPr>
              <w:t>programing  interface</w:t>
            </w:r>
            <w:proofErr w:type="gramEnd"/>
          </w:p>
        </w:tc>
        <w:tc>
          <w:tcPr>
            <w:tcW w:w="2281" w:type="pct"/>
          </w:tcPr>
          <w:p w14:paraId="0210E4E7" w14:textId="77777777" w:rsidR="0098674D" w:rsidRPr="007A4B29" w:rsidRDefault="0098674D" w:rsidP="00F0242F">
            <w:pPr>
              <w:pStyle w:val="ANSVNormal"/>
              <w:keepNext/>
              <w:spacing w:line="360" w:lineRule="auto"/>
              <w:rPr>
                <w:lang w:val="de-DE"/>
              </w:rPr>
            </w:pPr>
          </w:p>
        </w:tc>
      </w:tr>
      <w:tr w:rsidR="0098674D" w:rsidRPr="007A4B29" w14:paraId="01778C2A" w14:textId="77777777" w:rsidTr="0098674D">
        <w:trPr>
          <w:trHeight w:val="349"/>
        </w:trPr>
        <w:tc>
          <w:tcPr>
            <w:tcW w:w="726" w:type="pct"/>
            <w:shd w:val="clear" w:color="auto" w:fill="auto"/>
          </w:tcPr>
          <w:p w14:paraId="7F4974D0" w14:textId="7EC481AF" w:rsidR="0098674D" w:rsidRPr="007A4B29" w:rsidRDefault="0098674D" w:rsidP="00F0242F">
            <w:pPr>
              <w:pStyle w:val="ANSVNormal"/>
              <w:spacing w:line="360" w:lineRule="auto"/>
            </w:pPr>
            <w:r w:rsidRPr="007A4B29">
              <w:t>GW</w:t>
            </w:r>
          </w:p>
        </w:tc>
        <w:tc>
          <w:tcPr>
            <w:tcW w:w="1993" w:type="pct"/>
            <w:shd w:val="clear" w:color="auto" w:fill="auto"/>
          </w:tcPr>
          <w:p w14:paraId="40134054" w14:textId="13F7B3B1" w:rsidR="0098674D" w:rsidRPr="007A4B29" w:rsidRDefault="0098674D" w:rsidP="00F0242F">
            <w:pPr>
              <w:spacing w:line="360" w:lineRule="auto"/>
              <w:rPr>
                <w:rStyle w:val="normaltextrun"/>
                <w:color w:val="000000"/>
                <w:sz w:val="26"/>
                <w:szCs w:val="26"/>
                <w:shd w:val="clear" w:color="auto" w:fill="FFFFFF"/>
              </w:rPr>
            </w:pPr>
            <w:r w:rsidRPr="007A4B29">
              <w:rPr>
                <w:rStyle w:val="normaltextrun"/>
                <w:color w:val="000000"/>
                <w:sz w:val="26"/>
                <w:szCs w:val="26"/>
                <w:shd w:val="clear" w:color="auto" w:fill="FFFFFF"/>
              </w:rPr>
              <w:t>Gateway</w:t>
            </w:r>
          </w:p>
        </w:tc>
        <w:tc>
          <w:tcPr>
            <w:tcW w:w="2281" w:type="pct"/>
          </w:tcPr>
          <w:p w14:paraId="3D97BE97" w14:textId="77777777" w:rsidR="0098674D" w:rsidRPr="007A4B29" w:rsidRDefault="0098674D" w:rsidP="00F0242F">
            <w:pPr>
              <w:pStyle w:val="ANSVNormal"/>
              <w:keepNext/>
              <w:spacing w:line="360" w:lineRule="auto"/>
              <w:rPr>
                <w:lang w:val="de-DE"/>
              </w:rPr>
            </w:pPr>
          </w:p>
        </w:tc>
      </w:tr>
      <w:tr w:rsidR="00CE38DE" w:rsidRPr="007A4B29" w14:paraId="781D38A0" w14:textId="77777777" w:rsidTr="0098674D">
        <w:trPr>
          <w:trHeight w:val="349"/>
        </w:trPr>
        <w:tc>
          <w:tcPr>
            <w:tcW w:w="726" w:type="pct"/>
            <w:shd w:val="clear" w:color="auto" w:fill="auto"/>
          </w:tcPr>
          <w:p w14:paraId="5A40424B" w14:textId="3B71A38C" w:rsidR="00CE38DE" w:rsidRPr="00EC4859" w:rsidRDefault="00CE38DE" w:rsidP="00F0242F">
            <w:pPr>
              <w:pStyle w:val="ANSVNormal"/>
              <w:spacing w:line="360" w:lineRule="auto"/>
            </w:pPr>
            <w:r w:rsidRPr="007A4B29">
              <w:t>UDP</w:t>
            </w:r>
          </w:p>
        </w:tc>
        <w:tc>
          <w:tcPr>
            <w:tcW w:w="1993" w:type="pct"/>
            <w:shd w:val="clear" w:color="auto" w:fill="auto"/>
          </w:tcPr>
          <w:p w14:paraId="6E3C2B88" w14:textId="1986373E" w:rsidR="00CE38DE" w:rsidRPr="00EC4859" w:rsidRDefault="00CE38DE" w:rsidP="00F0242F">
            <w:pPr>
              <w:spacing w:line="360" w:lineRule="auto"/>
              <w:rPr>
                <w:rStyle w:val="normaltextrun"/>
                <w:color w:val="000000"/>
                <w:sz w:val="26"/>
                <w:szCs w:val="26"/>
                <w:shd w:val="clear" w:color="auto" w:fill="FFFFFF"/>
              </w:rPr>
            </w:pPr>
            <w:r w:rsidRPr="007A4B29">
              <w:rPr>
                <w:rStyle w:val="normaltextrun"/>
                <w:color w:val="000000"/>
                <w:sz w:val="26"/>
                <w:szCs w:val="26"/>
                <w:shd w:val="clear" w:color="auto" w:fill="FFFFFF"/>
              </w:rPr>
              <w:t>User datagram protocol</w:t>
            </w:r>
          </w:p>
        </w:tc>
        <w:tc>
          <w:tcPr>
            <w:tcW w:w="2281" w:type="pct"/>
          </w:tcPr>
          <w:p w14:paraId="155EFD04" w14:textId="77777777" w:rsidR="00CE38DE" w:rsidRPr="007A4B29" w:rsidRDefault="00CE38DE" w:rsidP="00F0242F">
            <w:pPr>
              <w:pStyle w:val="ANSVNormal"/>
              <w:keepNext/>
              <w:spacing w:line="360" w:lineRule="auto"/>
              <w:rPr>
                <w:lang w:val="de-DE"/>
              </w:rPr>
            </w:pPr>
          </w:p>
        </w:tc>
      </w:tr>
    </w:tbl>
    <w:p w14:paraId="535ECFBB" w14:textId="30FA5282" w:rsidR="00521317" w:rsidRDefault="00521317" w:rsidP="00F0242F">
      <w:pPr>
        <w:pStyle w:val="Caption"/>
        <w:spacing w:line="360" w:lineRule="auto"/>
      </w:pPr>
      <w:bookmarkStart w:id="19" w:name="_Toc375726214"/>
      <w:bookmarkStart w:id="20" w:name="_Toc376933982"/>
      <w:bookmarkStart w:id="21" w:name="_Toc463622877"/>
      <w:bookmarkStart w:id="22" w:name="_Toc437438798"/>
      <w:bookmarkStart w:id="23" w:name="_Toc437507962"/>
      <w:bookmarkStart w:id="24" w:name="_Toc499306442"/>
      <w:bookmarkStart w:id="25" w:name="_Toc499624299"/>
      <w:bookmarkStart w:id="26" w:name="_Toc110439044"/>
      <w:bookmarkEnd w:id="17"/>
      <w:bookmarkEnd w:id="18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>SEQ Bảng \* ARABIC</w:instrText>
      </w:r>
      <w:r>
        <w:fldChar w:fldCharType="separate"/>
      </w:r>
      <w:r w:rsidR="003C3CC5">
        <w:rPr>
          <w:noProof/>
        </w:rPr>
        <w:t>1</w:t>
      </w:r>
      <w:r>
        <w:fldChar w:fldCharType="end"/>
      </w:r>
      <w:r>
        <w:t xml:space="preserve">: </w:t>
      </w:r>
      <w:r w:rsidRPr="00521317">
        <w:t xml:space="preserve">Danh </w:t>
      </w:r>
      <w:proofErr w:type="spellStart"/>
      <w:r w:rsidRPr="00521317">
        <w:t>mục</w:t>
      </w:r>
      <w:proofErr w:type="spellEnd"/>
      <w:r w:rsidRPr="00521317">
        <w:t xml:space="preserve"> các từ </w:t>
      </w:r>
      <w:proofErr w:type="spellStart"/>
      <w:r w:rsidRPr="00521317">
        <w:t>viết</w:t>
      </w:r>
      <w:proofErr w:type="spellEnd"/>
      <w:r w:rsidRPr="00521317">
        <w:t xml:space="preserve"> </w:t>
      </w:r>
      <w:proofErr w:type="spellStart"/>
      <w:r w:rsidRPr="00521317">
        <w:t>tắt</w:t>
      </w:r>
      <w:bookmarkEnd w:id="26"/>
      <w:proofErr w:type="spellEnd"/>
    </w:p>
    <w:p w14:paraId="23406E32" w14:textId="77777777" w:rsidR="00BC7A81" w:rsidRPr="007A4B29" w:rsidRDefault="00BC7A81" w:rsidP="00F0242F">
      <w:pPr>
        <w:spacing w:line="360" w:lineRule="auto"/>
        <w:rPr>
          <w:rStyle w:val="st"/>
          <w:rFonts w:cs="Times New Roman"/>
          <w:b/>
          <w:kern w:val="28"/>
          <w:sz w:val="28"/>
        </w:rPr>
      </w:pPr>
      <w:r w:rsidRPr="007A4B29">
        <w:rPr>
          <w:rStyle w:val="st"/>
          <w:rFonts w:cs="Times New Roman"/>
        </w:rPr>
        <w:br w:type="page"/>
      </w:r>
    </w:p>
    <w:p w14:paraId="69A9F39A" w14:textId="77777777" w:rsidR="00B76B7B" w:rsidRPr="007A4B29" w:rsidRDefault="00B76B7B" w:rsidP="00F0242F">
      <w:pPr>
        <w:pStyle w:val="Heading1"/>
        <w:spacing w:line="360" w:lineRule="auto"/>
        <w:rPr>
          <w:rStyle w:val="st"/>
          <w:rFonts w:cs="Times New Roman"/>
        </w:rPr>
      </w:pPr>
      <w:bookmarkStart w:id="27" w:name="_Toc437438802"/>
      <w:bookmarkStart w:id="28" w:name="_Toc437507966"/>
      <w:bookmarkStart w:id="29" w:name="_Toc499306446"/>
      <w:bookmarkStart w:id="30" w:name="_Toc499624303"/>
      <w:bookmarkStart w:id="31" w:name="_Toc110438961"/>
      <w:bookmarkEnd w:id="19"/>
      <w:bookmarkEnd w:id="20"/>
      <w:bookmarkEnd w:id="21"/>
      <w:bookmarkEnd w:id="22"/>
      <w:bookmarkEnd w:id="23"/>
      <w:bookmarkEnd w:id="24"/>
      <w:bookmarkEnd w:id="25"/>
      <w:r w:rsidRPr="007A4B29">
        <w:rPr>
          <w:rStyle w:val="st"/>
          <w:rFonts w:cs="Times New Roman"/>
        </w:rPr>
        <w:lastRenderedPageBreak/>
        <w:t xml:space="preserve">Các quyết định về công </w:t>
      </w:r>
      <w:proofErr w:type="spellStart"/>
      <w:r w:rsidRPr="007A4B29">
        <w:rPr>
          <w:rStyle w:val="st"/>
          <w:rFonts w:cs="Times New Roman"/>
        </w:rPr>
        <w:t>nghệ</w:t>
      </w:r>
      <w:proofErr w:type="spellEnd"/>
      <w:r w:rsidRPr="007A4B29">
        <w:rPr>
          <w:rStyle w:val="st"/>
          <w:rFonts w:cs="Times New Roman"/>
        </w:rPr>
        <w:t xml:space="preserve"> và kiến </w:t>
      </w:r>
      <w:proofErr w:type="spellStart"/>
      <w:r w:rsidRPr="007A4B29">
        <w:rPr>
          <w:rStyle w:val="st"/>
          <w:rFonts w:cs="Times New Roman"/>
        </w:rPr>
        <w:t>trúc</w:t>
      </w:r>
      <w:proofErr w:type="spellEnd"/>
      <w:r w:rsidRPr="007A4B29">
        <w:rPr>
          <w:rStyle w:val="st"/>
          <w:rFonts w:cs="Times New Roman"/>
        </w:rPr>
        <w:t xml:space="preserve"> </w:t>
      </w:r>
      <w:proofErr w:type="spellStart"/>
      <w:r w:rsidRPr="007A4B29">
        <w:rPr>
          <w:rStyle w:val="st"/>
          <w:rFonts w:cs="Times New Roman"/>
        </w:rPr>
        <w:t>sản</w:t>
      </w:r>
      <w:proofErr w:type="spellEnd"/>
      <w:r w:rsidRPr="007A4B29">
        <w:rPr>
          <w:rStyle w:val="st"/>
          <w:rFonts w:cs="Times New Roman"/>
        </w:rPr>
        <w:t xml:space="preserve"> </w:t>
      </w:r>
      <w:proofErr w:type="spellStart"/>
      <w:r w:rsidRPr="007A4B29">
        <w:rPr>
          <w:rStyle w:val="st"/>
          <w:rFonts w:cs="Times New Roman"/>
        </w:rPr>
        <w:t>phẩm</w:t>
      </w:r>
      <w:bookmarkEnd w:id="31"/>
      <w:proofErr w:type="spellEnd"/>
    </w:p>
    <w:p w14:paraId="1C970BBC" w14:textId="688B7301" w:rsidR="00B76B7B" w:rsidRPr="007A4B29" w:rsidRDefault="00B76B7B" w:rsidP="002405C9">
      <w:pPr>
        <w:pStyle w:val="Heading2"/>
        <w:rPr>
          <w:rStyle w:val="st"/>
          <w:rFonts w:cs="Times New Roman"/>
        </w:rPr>
      </w:pPr>
      <w:bookmarkStart w:id="32" w:name="_Toc110438962"/>
      <w:r w:rsidRPr="007A4B29">
        <w:rPr>
          <w:rStyle w:val="st"/>
          <w:rFonts w:cs="Times New Roman"/>
        </w:rPr>
        <w:t xml:space="preserve">Nguyên </w:t>
      </w:r>
      <w:proofErr w:type="spellStart"/>
      <w:r w:rsidRPr="007A4B29">
        <w:rPr>
          <w:rStyle w:val="st"/>
          <w:rFonts w:cs="Times New Roman"/>
        </w:rPr>
        <w:t>tắc</w:t>
      </w:r>
      <w:proofErr w:type="spellEnd"/>
      <w:r w:rsidRPr="007A4B29">
        <w:rPr>
          <w:rStyle w:val="st"/>
          <w:rFonts w:cs="Times New Roman"/>
        </w:rPr>
        <w:t xml:space="preserve"> thiết </w:t>
      </w:r>
      <w:proofErr w:type="spellStart"/>
      <w:r w:rsidRPr="007A4B29">
        <w:rPr>
          <w:rStyle w:val="st"/>
          <w:rFonts w:cs="Times New Roman"/>
        </w:rPr>
        <w:t>kế</w:t>
      </w:r>
      <w:bookmarkEnd w:id="32"/>
      <w:proofErr w:type="spellEnd"/>
    </w:p>
    <w:p w14:paraId="48C7DC55" w14:textId="0FF69FAD" w:rsidR="000455FC" w:rsidRPr="007A4B29" w:rsidRDefault="6E9A1310" w:rsidP="00F0242F">
      <w:pPr>
        <w:pStyle w:val="ListParagraph"/>
        <w:numPr>
          <w:ilvl w:val="0"/>
          <w:numId w:val="16"/>
        </w:numPr>
        <w:spacing w:line="360" w:lineRule="auto"/>
      </w:pPr>
      <w:r>
        <w:t xml:space="preserve">Thiết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module</w:t>
      </w:r>
    </w:p>
    <w:p w14:paraId="22418AC1" w14:textId="0AC4C8FA" w:rsidR="00B76B7B" w:rsidRPr="007A4B29" w:rsidRDefault="00B76B7B" w:rsidP="002405C9">
      <w:pPr>
        <w:pStyle w:val="Heading2"/>
        <w:rPr>
          <w:rStyle w:val="st"/>
          <w:rFonts w:cs="Times New Roman"/>
        </w:rPr>
      </w:pPr>
      <w:bookmarkStart w:id="33" w:name="_Toc110438963"/>
      <w:proofErr w:type="spellStart"/>
      <w:r w:rsidRPr="007A4B29">
        <w:rPr>
          <w:rStyle w:val="st"/>
          <w:rFonts w:cs="Times New Roman"/>
        </w:rPr>
        <w:t>Lựa</w:t>
      </w:r>
      <w:proofErr w:type="spellEnd"/>
      <w:r w:rsidRPr="007A4B29">
        <w:rPr>
          <w:rStyle w:val="st"/>
          <w:rFonts w:cs="Times New Roman"/>
        </w:rPr>
        <w:t xml:space="preserve"> chọn công </w:t>
      </w:r>
      <w:proofErr w:type="spellStart"/>
      <w:r w:rsidRPr="007A4B29">
        <w:rPr>
          <w:rStyle w:val="st"/>
          <w:rFonts w:cs="Times New Roman"/>
        </w:rPr>
        <w:t>nghệ</w:t>
      </w:r>
      <w:bookmarkEnd w:id="33"/>
      <w:proofErr w:type="spellEnd"/>
    </w:p>
    <w:p w14:paraId="7BC14B06" w14:textId="4A30D635" w:rsidR="0066189A" w:rsidRPr="007A4B29" w:rsidRDefault="06A0AAD0" w:rsidP="00F0242F">
      <w:pPr>
        <w:pStyle w:val="FirstLevelBullet"/>
        <w:numPr>
          <w:ilvl w:val="0"/>
          <w:numId w:val="16"/>
        </w:numPr>
        <w:spacing w:line="360" w:lineRule="auto"/>
      </w:pPr>
      <w:r>
        <w:t xml:space="preserve">Mục này </w:t>
      </w:r>
      <w:proofErr w:type="spellStart"/>
      <w:r>
        <w:t>mô</w:t>
      </w:r>
      <w:proofErr w:type="spellEnd"/>
      <w:r>
        <w:t xml:space="preserve"> tả các công </w:t>
      </w:r>
      <w:proofErr w:type="spellStart"/>
      <w:r>
        <w:t>cụ</w:t>
      </w:r>
      <w:proofErr w:type="spellEnd"/>
      <w:r>
        <w:t xml:space="preserve">, </w:t>
      </w:r>
      <w:proofErr w:type="spellStart"/>
      <w:r>
        <w:t>quy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được </w:t>
      </w:r>
      <w:proofErr w:type="spellStart"/>
      <w:r>
        <w:t>áp</w:t>
      </w:r>
      <w:proofErr w:type="spellEnd"/>
      <w:r>
        <w:t xml:space="preserve"> dụng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trường phát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E96915F" w14:textId="77777777" w:rsidR="003E7223" w:rsidRPr="007A4B29" w:rsidRDefault="003E7223" w:rsidP="00F0242F">
      <w:pPr>
        <w:pStyle w:val="FirstLevelBullet"/>
        <w:numPr>
          <w:ilvl w:val="0"/>
          <w:numId w:val="0"/>
        </w:numPr>
        <w:spacing w:line="360" w:lineRule="auto"/>
        <w:ind w:left="720"/>
      </w:pPr>
    </w:p>
    <w:tbl>
      <w:tblPr>
        <w:tblW w:w="5000" w:type="pct"/>
        <w:tblLook w:val="0000" w:firstRow="0" w:lastRow="0" w:firstColumn="0" w:lastColumn="0" w:noHBand="0" w:noVBand="0"/>
      </w:tblPr>
      <w:tblGrid>
        <w:gridCol w:w="2442"/>
        <w:gridCol w:w="7193"/>
      </w:tblGrid>
      <w:tr w:rsidR="003E7223" w:rsidRPr="007A4B29" w14:paraId="61449E06" w14:textId="77777777" w:rsidTr="00074157">
        <w:trPr>
          <w:cantSplit/>
        </w:trPr>
        <w:tc>
          <w:tcPr>
            <w:tcW w:w="12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1F4E79" w:themeFill="accent1" w:themeFillShade="80"/>
          </w:tcPr>
          <w:p w14:paraId="14CCB99E" w14:textId="77777777" w:rsidR="003E7223" w:rsidRPr="007A4B29" w:rsidRDefault="003E7223" w:rsidP="00F0242F">
            <w:pPr>
              <w:pStyle w:val="TableHeading"/>
              <w:snapToGrid w:val="0"/>
              <w:spacing w:line="360" w:lineRule="auto"/>
              <w:jc w:val="left"/>
              <w:rPr>
                <w:rFonts w:ascii="Times New Roman" w:hAnsi="Times New Roman" w:cs="Times New Roman"/>
                <w:color w:val="FFFFFF" w:themeColor="background1"/>
                <w:sz w:val="26"/>
                <w:szCs w:val="26"/>
              </w:rPr>
            </w:pPr>
            <w:r w:rsidRPr="007A4B29">
              <w:rPr>
                <w:rFonts w:ascii="Times New Roman" w:hAnsi="Times New Roman" w:cs="Times New Roman"/>
                <w:color w:val="FFFFFF" w:themeColor="background1"/>
                <w:sz w:val="26"/>
                <w:szCs w:val="26"/>
              </w:rPr>
              <w:t>Module</w:t>
            </w:r>
          </w:p>
        </w:tc>
        <w:tc>
          <w:tcPr>
            <w:tcW w:w="37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F4E79" w:themeFill="accent1" w:themeFillShade="80"/>
          </w:tcPr>
          <w:p w14:paraId="0CF9ABE8" w14:textId="77777777" w:rsidR="003E7223" w:rsidRPr="007A4B29" w:rsidRDefault="003E7223" w:rsidP="00F0242F">
            <w:pPr>
              <w:pStyle w:val="TableHeading"/>
              <w:snapToGrid w:val="0"/>
              <w:spacing w:line="360" w:lineRule="auto"/>
              <w:rPr>
                <w:rFonts w:ascii="Times New Roman" w:hAnsi="Times New Roman" w:cs="Times New Roman"/>
                <w:color w:val="FFFFFF" w:themeColor="background1"/>
                <w:sz w:val="26"/>
                <w:szCs w:val="26"/>
              </w:rPr>
            </w:pPr>
            <w:proofErr w:type="spellStart"/>
            <w:r w:rsidRPr="007A4B29">
              <w:rPr>
                <w:rFonts w:ascii="Times New Roman" w:hAnsi="Times New Roman" w:cs="Times New Roman"/>
                <w:color w:val="FFFFFF" w:themeColor="background1"/>
                <w:sz w:val="26"/>
                <w:szCs w:val="26"/>
              </w:rPr>
              <w:t>Môi</w:t>
            </w:r>
            <w:proofErr w:type="spellEnd"/>
            <w:r w:rsidRPr="007A4B29">
              <w:rPr>
                <w:rFonts w:ascii="Times New Roman" w:hAnsi="Times New Roman" w:cs="Times New Roman"/>
                <w:color w:val="FFFFFF" w:themeColor="background1"/>
                <w:sz w:val="26"/>
                <w:szCs w:val="26"/>
              </w:rPr>
              <w:t xml:space="preserve"> trường và công </w:t>
            </w:r>
            <w:proofErr w:type="spellStart"/>
            <w:r w:rsidRPr="007A4B29">
              <w:rPr>
                <w:rFonts w:ascii="Times New Roman" w:hAnsi="Times New Roman" w:cs="Times New Roman"/>
                <w:color w:val="FFFFFF" w:themeColor="background1"/>
                <w:sz w:val="26"/>
                <w:szCs w:val="26"/>
              </w:rPr>
              <w:t>cụ</w:t>
            </w:r>
            <w:proofErr w:type="spellEnd"/>
            <w:r w:rsidRPr="007A4B29">
              <w:rPr>
                <w:rFonts w:ascii="Times New Roman" w:hAnsi="Times New Roman" w:cs="Times New Roman"/>
                <w:color w:val="FFFFFF" w:themeColor="background1"/>
                <w:sz w:val="26"/>
                <w:szCs w:val="26"/>
              </w:rPr>
              <w:t xml:space="preserve"> phát </w:t>
            </w:r>
            <w:proofErr w:type="spellStart"/>
            <w:r w:rsidRPr="007A4B29">
              <w:rPr>
                <w:rFonts w:ascii="Times New Roman" w:hAnsi="Times New Roman" w:cs="Times New Roman"/>
                <w:color w:val="FFFFFF" w:themeColor="background1"/>
                <w:sz w:val="26"/>
                <w:szCs w:val="26"/>
              </w:rPr>
              <w:t>triển</w:t>
            </w:r>
            <w:proofErr w:type="spellEnd"/>
          </w:p>
        </w:tc>
      </w:tr>
      <w:tr w:rsidR="003E7223" w:rsidRPr="007A4B29" w14:paraId="6C1C210E" w14:textId="77777777" w:rsidTr="00074157">
        <w:trPr>
          <w:cantSplit/>
        </w:trPr>
        <w:tc>
          <w:tcPr>
            <w:tcW w:w="1267" w:type="pct"/>
            <w:tcBorders>
              <w:left w:val="single" w:sz="4" w:space="0" w:color="000000"/>
              <w:bottom w:val="single" w:sz="4" w:space="0" w:color="000000"/>
            </w:tcBorders>
          </w:tcPr>
          <w:p w14:paraId="206F359B" w14:textId="0F931E15" w:rsidR="003E7223" w:rsidRPr="007A4B29" w:rsidRDefault="003E7223" w:rsidP="00F0242F">
            <w:pPr>
              <w:snapToGrid w:val="0"/>
              <w:spacing w:before="120" w:line="360" w:lineRule="auto"/>
              <w:rPr>
                <w:szCs w:val="26"/>
              </w:rPr>
            </w:pPr>
            <w:r w:rsidRPr="007A4B29">
              <w:rPr>
                <w:szCs w:val="26"/>
              </w:rPr>
              <w:t>O</w:t>
            </w:r>
            <w:r w:rsidR="00890F65" w:rsidRPr="007A4B29">
              <w:rPr>
                <w:szCs w:val="26"/>
              </w:rPr>
              <w:t>NE</w:t>
            </w:r>
            <w:r w:rsidRPr="007A4B29">
              <w:rPr>
                <w:szCs w:val="26"/>
              </w:rPr>
              <w:t xml:space="preserve"> Link SDK</w:t>
            </w:r>
          </w:p>
        </w:tc>
        <w:tc>
          <w:tcPr>
            <w:tcW w:w="3733" w:type="pc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AE384" w14:textId="41B13CFA" w:rsidR="009470E7" w:rsidRPr="007A4B29" w:rsidRDefault="004718B0" w:rsidP="00F0242F">
            <w:pPr>
              <w:snapToGrid w:val="0"/>
              <w:spacing w:before="120" w:line="360" w:lineRule="auto"/>
              <w:rPr>
                <w:szCs w:val="26"/>
              </w:rPr>
            </w:pPr>
            <w:r w:rsidRPr="007A4B29">
              <w:rPr>
                <w:szCs w:val="26"/>
              </w:rPr>
              <w:t>Flutter stable 3.0.4</w:t>
            </w:r>
            <w:r w:rsidR="009470E7" w:rsidRPr="007A4B29">
              <w:rPr>
                <w:szCs w:val="26"/>
              </w:rPr>
              <w:t xml:space="preserve">, </w:t>
            </w:r>
            <w:r w:rsidR="00182DCD" w:rsidRPr="007A4B29">
              <w:rPr>
                <w:szCs w:val="26"/>
              </w:rPr>
              <w:t>Dart SDK stable 2.17.5</w:t>
            </w:r>
          </w:p>
          <w:p w14:paraId="37A60A16" w14:textId="6A794143" w:rsidR="009470E7" w:rsidRPr="007A4B29" w:rsidRDefault="004718B0" w:rsidP="00F0242F">
            <w:pPr>
              <w:snapToGrid w:val="0"/>
              <w:spacing w:before="120" w:line="360" w:lineRule="auto"/>
              <w:rPr>
                <w:szCs w:val="26"/>
              </w:rPr>
            </w:pPr>
            <w:r w:rsidRPr="007A4B29">
              <w:rPr>
                <w:szCs w:val="26"/>
              </w:rPr>
              <w:t>Android Studio</w:t>
            </w:r>
            <w:r w:rsidR="009470E7" w:rsidRPr="007A4B29">
              <w:rPr>
                <w:szCs w:val="26"/>
              </w:rPr>
              <w:t xml:space="preserve"> 2021.1, </w:t>
            </w:r>
            <w:r w:rsidRPr="007A4B29">
              <w:rPr>
                <w:szCs w:val="26"/>
              </w:rPr>
              <w:t>Android SDK 31.0.0</w:t>
            </w:r>
          </w:p>
          <w:p w14:paraId="28560BCB" w14:textId="77777777" w:rsidR="009470E7" w:rsidRPr="007A4B29" w:rsidRDefault="004718B0" w:rsidP="00F0242F">
            <w:pPr>
              <w:snapToGrid w:val="0"/>
              <w:spacing w:before="120" w:line="360" w:lineRule="auto"/>
              <w:rPr>
                <w:szCs w:val="26"/>
              </w:rPr>
            </w:pPr>
            <w:proofErr w:type="spellStart"/>
            <w:r w:rsidRPr="007A4B29">
              <w:rPr>
                <w:szCs w:val="26"/>
              </w:rPr>
              <w:t>Xcode</w:t>
            </w:r>
            <w:proofErr w:type="spellEnd"/>
            <w:r w:rsidRPr="007A4B29">
              <w:rPr>
                <w:szCs w:val="26"/>
              </w:rPr>
              <w:t xml:space="preserve"> 13.3</w:t>
            </w:r>
          </w:p>
          <w:p w14:paraId="65684496" w14:textId="6EE02771" w:rsidR="003E7223" w:rsidRPr="007A4B29" w:rsidRDefault="004718B0" w:rsidP="00F0242F">
            <w:pPr>
              <w:snapToGrid w:val="0"/>
              <w:spacing w:before="120" w:line="360" w:lineRule="auto"/>
              <w:rPr>
                <w:szCs w:val="26"/>
              </w:rPr>
            </w:pPr>
            <w:r w:rsidRPr="007A4B29">
              <w:rPr>
                <w:szCs w:val="26"/>
              </w:rPr>
              <w:t>VS Code</w:t>
            </w:r>
            <w:r w:rsidR="009470E7" w:rsidRPr="007A4B29">
              <w:rPr>
                <w:szCs w:val="26"/>
              </w:rPr>
              <w:t xml:space="preserve"> 1.69.1</w:t>
            </w:r>
          </w:p>
        </w:tc>
      </w:tr>
      <w:tr w:rsidR="003E7223" w:rsidRPr="007A4B29" w14:paraId="73AA302C" w14:textId="77777777" w:rsidTr="00074157">
        <w:trPr>
          <w:cantSplit/>
        </w:trPr>
        <w:tc>
          <w:tcPr>
            <w:tcW w:w="1267" w:type="pct"/>
            <w:tcBorders>
              <w:left w:val="single" w:sz="4" w:space="0" w:color="000000"/>
              <w:bottom w:val="single" w:sz="4" w:space="0" w:color="auto"/>
            </w:tcBorders>
          </w:tcPr>
          <w:p w14:paraId="0E2D0BE0" w14:textId="77777777" w:rsidR="003E7223" w:rsidRPr="007A4B29" w:rsidRDefault="003E7223" w:rsidP="00F0242F">
            <w:pPr>
              <w:snapToGrid w:val="0"/>
              <w:spacing w:before="120" w:line="360" w:lineRule="auto"/>
              <w:rPr>
                <w:szCs w:val="26"/>
              </w:rPr>
            </w:pPr>
            <w:r w:rsidRPr="007A4B29">
              <w:rPr>
                <w:szCs w:val="26"/>
              </w:rPr>
              <w:t>Database</w:t>
            </w:r>
          </w:p>
        </w:tc>
        <w:tc>
          <w:tcPr>
            <w:tcW w:w="3733" w:type="pct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712D5887" w14:textId="427BDE76" w:rsidR="003E7223" w:rsidRPr="007A4B29" w:rsidRDefault="004718B0" w:rsidP="00F0242F">
            <w:pPr>
              <w:snapToGrid w:val="0"/>
              <w:spacing w:before="120" w:line="360" w:lineRule="auto"/>
              <w:rPr>
                <w:szCs w:val="26"/>
              </w:rPr>
            </w:pPr>
            <w:r w:rsidRPr="007A4B29">
              <w:rPr>
                <w:szCs w:val="26"/>
              </w:rPr>
              <w:t>Shared preferences</w:t>
            </w:r>
          </w:p>
        </w:tc>
      </w:tr>
      <w:tr w:rsidR="003E7223" w:rsidRPr="007A4B29" w14:paraId="75EAD03E" w14:textId="77777777" w:rsidTr="00074157">
        <w:trPr>
          <w:cantSplit/>
        </w:trPr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30A4C" w14:textId="77777777" w:rsidR="003E7223" w:rsidRPr="007A4B29" w:rsidRDefault="003E7223" w:rsidP="00F0242F">
            <w:pPr>
              <w:snapToGrid w:val="0"/>
              <w:spacing w:before="120" w:line="360" w:lineRule="auto"/>
              <w:rPr>
                <w:szCs w:val="26"/>
              </w:rPr>
            </w:pPr>
            <w:r w:rsidRPr="007A4B29">
              <w:rPr>
                <w:szCs w:val="26"/>
              </w:rPr>
              <w:t>Coding convention</w:t>
            </w:r>
          </w:p>
        </w:tc>
        <w:tc>
          <w:tcPr>
            <w:tcW w:w="3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EF21B" w14:textId="76BF073B" w:rsidR="003E7223" w:rsidRPr="007A4B29" w:rsidRDefault="004718B0" w:rsidP="00F0242F">
            <w:pPr>
              <w:spacing w:line="360" w:lineRule="auto"/>
            </w:pPr>
            <w:r w:rsidRPr="007A4B29">
              <w:rPr>
                <w:szCs w:val="26"/>
              </w:rPr>
              <w:t>Dart</w:t>
            </w:r>
          </w:p>
        </w:tc>
      </w:tr>
      <w:tr w:rsidR="003E7223" w:rsidRPr="007A4B29" w14:paraId="1E373B35" w14:textId="77777777" w:rsidTr="00074157">
        <w:trPr>
          <w:cantSplit/>
        </w:trPr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3E3F1" w14:textId="77777777" w:rsidR="003E7223" w:rsidRPr="007A4B29" w:rsidRDefault="003E7223" w:rsidP="00F0242F">
            <w:pPr>
              <w:snapToGrid w:val="0"/>
              <w:spacing w:before="120" w:line="360" w:lineRule="auto"/>
              <w:rPr>
                <w:szCs w:val="26"/>
              </w:rPr>
            </w:pPr>
            <w:r w:rsidRPr="007A4B29">
              <w:rPr>
                <w:szCs w:val="26"/>
              </w:rPr>
              <w:t>Framework/3rd party libraries</w:t>
            </w:r>
          </w:p>
        </w:tc>
        <w:tc>
          <w:tcPr>
            <w:tcW w:w="37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C737C" w14:textId="736F5615" w:rsidR="003E7223" w:rsidRPr="007A4B29" w:rsidRDefault="004718B0" w:rsidP="00F0242F">
            <w:pPr>
              <w:spacing w:line="360" w:lineRule="auto"/>
            </w:pPr>
            <w:r w:rsidRPr="007A4B29">
              <w:t xml:space="preserve">http, </w:t>
            </w:r>
            <w:proofErr w:type="spellStart"/>
            <w:r w:rsidRPr="007A4B29">
              <w:t>json_annotation</w:t>
            </w:r>
            <w:proofErr w:type="spellEnd"/>
            <w:r w:rsidRPr="007A4B29">
              <w:t>, path</w:t>
            </w:r>
            <w:r w:rsidR="0012686B" w:rsidRPr="007A4B29">
              <w:t xml:space="preserve">, </w:t>
            </w:r>
            <w:proofErr w:type="spellStart"/>
            <w:r w:rsidR="0012686B" w:rsidRPr="007A4B29">
              <w:t>shared_preferences</w:t>
            </w:r>
            <w:proofErr w:type="spellEnd"/>
          </w:p>
        </w:tc>
      </w:tr>
    </w:tbl>
    <w:p w14:paraId="789215AB" w14:textId="2395A976" w:rsidR="008514A2" w:rsidRPr="005A475D" w:rsidRDefault="00731513" w:rsidP="00F0242F">
      <w:pPr>
        <w:pStyle w:val="Caption"/>
        <w:spacing w:line="360" w:lineRule="auto"/>
      </w:pPr>
      <w:bookmarkStart w:id="34" w:name="_Toc110439045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>SEQ Bảng \* ARABIC</w:instrText>
      </w:r>
      <w:r>
        <w:fldChar w:fldCharType="separate"/>
      </w:r>
      <w:r w:rsidR="003C3CC5">
        <w:rPr>
          <w:noProof/>
        </w:rPr>
        <w:t>2</w:t>
      </w:r>
      <w:r>
        <w:fldChar w:fldCharType="end"/>
      </w:r>
      <w:r>
        <w:t xml:space="preserve">: </w:t>
      </w:r>
      <w:r w:rsidR="005A475D">
        <w:t xml:space="preserve">Công </w:t>
      </w:r>
      <w:proofErr w:type="spellStart"/>
      <w:r w:rsidR="005A475D">
        <w:t>nghệ</w:t>
      </w:r>
      <w:proofErr w:type="spellEnd"/>
      <w:r w:rsidR="005A475D">
        <w:t xml:space="preserve"> và công </w:t>
      </w:r>
      <w:proofErr w:type="spellStart"/>
      <w:r w:rsidR="005A475D">
        <w:t>cụ</w:t>
      </w:r>
      <w:proofErr w:type="spellEnd"/>
      <w:r w:rsidR="005A475D">
        <w:t xml:space="preserve"> phát </w:t>
      </w:r>
      <w:proofErr w:type="spellStart"/>
      <w:r w:rsidR="005A475D">
        <w:t>triển</w:t>
      </w:r>
      <w:bookmarkEnd w:id="34"/>
      <w:proofErr w:type="spellEnd"/>
    </w:p>
    <w:p w14:paraId="3D594473" w14:textId="48C0DE26" w:rsidR="008514A2" w:rsidRPr="007A4B29" w:rsidRDefault="4C19C7F2" w:rsidP="00F0242F">
      <w:pPr>
        <w:pStyle w:val="ListParagraph"/>
        <w:numPr>
          <w:ilvl w:val="0"/>
          <w:numId w:val="16"/>
        </w:numPr>
        <w:spacing w:line="360" w:lineRule="auto"/>
      </w:pPr>
      <w:r>
        <w:t xml:space="preserve">ONE Link SDK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SDK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cầu </w:t>
      </w:r>
      <w:proofErr w:type="spellStart"/>
      <w:r>
        <w:t>tích</w:t>
      </w:r>
      <w:proofErr w:type="spellEnd"/>
      <w:r>
        <w:t xml:space="preserve"> hợp </w:t>
      </w:r>
      <w:proofErr w:type="spellStart"/>
      <w:r w:rsidR="57CB43DB"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(Android, iOS, Web). Do đó:</w:t>
      </w:r>
    </w:p>
    <w:p w14:paraId="24A3C379" w14:textId="77777777" w:rsidR="008514A2" w:rsidRPr="007A4B29" w:rsidRDefault="4C19C7F2" w:rsidP="00F0242F">
      <w:pPr>
        <w:pStyle w:val="FirstLevelBullet"/>
        <w:spacing w:line="360" w:lineRule="auto"/>
      </w:pPr>
      <w:r>
        <w:t xml:space="preserve">ONE Link SDK sử dụng </w:t>
      </w:r>
      <w:r w:rsidRPr="650EA07B">
        <w:rPr>
          <w:b/>
          <w:bCs/>
        </w:rPr>
        <w:t>Flutter platform</w:t>
      </w:r>
      <w:r>
        <w:t xml:space="preserve"> để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và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package để sử dụng trong các dự án, </w:t>
      </w:r>
      <w:proofErr w:type="spellStart"/>
      <w:r>
        <w:t>ứng</w:t>
      </w:r>
      <w:proofErr w:type="spellEnd"/>
      <w:r>
        <w:t xml:space="preserve"> dụng được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Flutter platform.</w:t>
      </w:r>
    </w:p>
    <w:p w14:paraId="398ECEAD" w14:textId="77777777" w:rsidR="008514A2" w:rsidRPr="007A4B29" w:rsidRDefault="008514A2" w:rsidP="00F0242F">
      <w:pPr>
        <w:pStyle w:val="FirstLevelBullet"/>
        <w:spacing w:line="360" w:lineRule="auto"/>
        <w:rPr>
          <w:b/>
        </w:rPr>
      </w:pPr>
      <w:proofErr w:type="spellStart"/>
      <w:r w:rsidRPr="007A4B29">
        <w:t>Ngôn</w:t>
      </w:r>
      <w:proofErr w:type="spellEnd"/>
      <w:r w:rsidRPr="007A4B29">
        <w:t xml:space="preserve"> </w:t>
      </w:r>
      <w:proofErr w:type="spellStart"/>
      <w:r w:rsidRPr="007A4B29">
        <w:t>ngữ</w:t>
      </w:r>
      <w:proofErr w:type="spellEnd"/>
      <w:r w:rsidRPr="007A4B29">
        <w:t xml:space="preserve"> sử dụng: </w:t>
      </w:r>
      <w:r w:rsidRPr="007A4B29">
        <w:rPr>
          <w:b/>
          <w:bCs/>
        </w:rPr>
        <w:t>Dart</w:t>
      </w:r>
    </w:p>
    <w:p w14:paraId="369B94E5" w14:textId="77777777" w:rsidR="008514A2" w:rsidRPr="007A4B29" w:rsidRDefault="008514A2" w:rsidP="00F0242F">
      <w:pPr>
        <w:pStyle w:val="FirstLevelBullet"/>
        <w:spacing w:line="360" w:lineRule="auto"/>
        <w:rPr>
          <w:b/>
          <w:bCs/>
        </w:rPr>
      </w:pPr>
      <w:r w:rsidRPr="007A4B29">
        <w:rPr>
          <w:b/>
          <w:bCs/>
        </w:rPr>
        <w:t xml:space="preserve">Các thư </w:t>
      </w:r>
      <w:proofErr w:type="spellStart"/>
      <w:r w:rsidRPr="007A4B29">
        <w:rPr>
          <w:b/>
          <w:bCs/>
        </w:rPr>
        <w:t>viện</w:t>
      </w:r>
      <w:proofErr w:type="spellEnd"/>
      <w:r w:rsidRPr="007A4B29">
        <w:rPr>
          <w:b/>
          <w:bCs/>
        </w:rPr>
        <w:t xml:space="preserve"> sử dụng (packages): </w:t>
      </w:r>
    </w:p>
    <w:p w14:paraId="09ABEB10" w14:textId="114661A9" w:rsidR="008514A2" w:rsidRPr="007A4B29" w:rsidRDefault="4C19C7F2" w:rsidP="00F0242F">
      <w:pPr>
        <w:pStyle w:val="SecondLevelBullet"/>
        <w:spacing w:line="360" w:lineRule="auto"/>
        <w:jc w:val="both"/>
      </w:pPr>
      <w:r w:rsidRPr="007A4B29">
        <w:rPr>
          <w:b/>
          <w:bCs/>
        </w:rPr>
        <w:t>http</w:t>
      </w:r>
      <w:r w:rsidRPr="007A4B29">
        <w:t>: ^0.13.4 (</w:t>
      </w:r>
      <w:proofErr w:type="spellStart"/>
      <w:r w:rsidRPr="007A4B29">
        <w:t>dart.dev</w:t>
      </w:r>
      <w:proofErr w:type="spellEnd"/>
      <w:r w:rsidRPr="007A4B29">
        <w:t xml:space="preserve">):  </w:t>
      </w:r>
      <w:proofErr w:type="spellStart"/>
      <w:r w:rsidRPr="007A4B29">
        <w:rPr>
          <w:shd w:val="clear" w:color="auto" w:fill="FDFFFC"/>
        </w:rPr>
        <w:t>Gói</w:t>
      </w:r>
      <w:proofErr w:type="spellEnd"/>
      <w:r w:rsidRPr="007A4B29">
        <w:rPr>
          <w:shd w:val="clear" w:color="auto" w:fill="FDFFFC"/>
        </w:rPr>
        <w:t xml:space="preserve"> này </w:t>
      </w:r>
      <w:proofErr w:type="spellStart"/>
      <w:r w:rsidRPr="007A4B29">
        <w:rPr>
          <w:shd w:val="clear" w:color="auto" w:fill="FDFFFC"/>
        </w:rPr>
        <w:t>chứa</w:t>
      </w:r>
      <w:proofErr w:type="spellEnd"/>
      <w:r w:rsidRPr="007A4B29">
        <w:rPr>
          <w:shd w:val="clear" w:color="auto" w:fill="FDFFFC"/>
        </w:rPr>
        <w:t xml:space="preserve"> </w:t>
      </w:r>
      <w:proofErr w:type="spellStart"/>
      <w:r w:rsidRPr="007A4B29">
        <w:rPr>
          <w:shd w:val="clear" w:color="auto" w:fill="FDFFFC"/>
        </w:rPr>
        <w:t>một</w:t>
      </w:r>
      <w:proofErr w:type="spellEnd"/>
      <w:r w:rsidRPr="007A4B29">
        <w:rPr>
          <w:shd w:val="clear" w:color="auto" w:fill="FDFFFC"/>
        </w:rPr>
        <w:t xml:space="preserve"> tập hợp các </w:t>
      </w:r>
      <w:proofErr w:type="spellStart"/>
      <w:r w:rsidRPr="007A4B29">
        <w:rPr>
          <w:shd w:val="clear" w:color="auto" w:fill="FDFFFC"/>
        </w:rPr>
        <w:t>hàm</w:t>
      </w:r>
      <w:proofErr w:type="spellEnd"/>
      <w:r w:rsidRPr="007A4B29">
        <w:rPr>
          <w:shd w:val="clear" w:color="auto" w:fill="FDFFFC"/>
        </w:rPr>
        <w:t xml:space="preserve"> và </w:t>
      </w:r>
      <w:proofErr w:type="spellStart"/>
      <w:r w:rsidRPr="007A4B29">
        <w:rPr>
          <w:shd w:val="clear" w:color="auto" w:fill="FDFFFC"/>
        </w:rPr>
        <w:t>lớp</w:t>
      </w:r>
      <w:proofErr w:type="spellEnd"/>
      <w:r w:rsidRPr="007A4B29">
        <w:rPr>
          <w:shd w:val="clear" w:color="auto" w:fill="FDFFFC"/>
        </w:rPr>
        <w:t xml:space="preserve"> </w:t>
      </w:r>
      <w:proofErr w:type="spellStart"/>
      <w:r w:rsidRPr="007A4B29">
        <w:rPr>
          <w:shd w:val="clear" w:color="auto" w:fill="FDFFFC"/>
        </w:rPr>
        <w:t>cấp</w:t>
      </w:r>
      <w:proofErr w:type="spellEnd"/>
      <w:r w:rsidRPr="007A4B29">
        <w:rPr>
          <w:shd w:val="clear" w:color="auto" w:fill="FDFFFC"/>
        </w:rPr>
        <w:t xml:space="preserve"> </w:t>
      </w:r>
      <w:proofErr w:type="spellStart"/>
      <w:r w:rsidRPr="007A4B29">
        <w:rPr>
          <w:shd w:val="clear" w:color="auto" w:fill="FDFFFC"/>
        </w:rPr>
        <w:t>cao</w:t>
      </w:r>
      <w:proofErr w:type="spellEnd"/>
      <w:r w:rsidRPr="007A4B29">
        <w:rPr>
          <w:shd w:val="clear" w:color="auto" w:fill="FDFFFC"/>
        </w:rPr>
        <w:t xml:space="preserve"> giúp dễ </w:t>
      </w:r>
      <w:proofErr w:type="spellStart"/>
      <w:r w:rsidRPr="007A4B29">
        <w:rPr>
          <w:shd w:val="clear" w:color="auto" w:fill="FDFFFC"/>
        </w:rPr>
        <w:t>dàng</w:t>
      </w:r>
      <w:proofErr w:type="spellEnd"/>
      <w:r w:rsidRPr="007A4B29">
        <w:rPr>
          <w:shd w:val="clear" w:color="auto" w:fill="FDFFFC"/>
        </w:rPr>
        <w:t xml:space="preserve"> sử dụng tài nguyên HTTP. </w:t>
      </w:r>
      <w:proofErr w:type="spellStart"/>
      <w:r w:rsidRPr="007A4B29">
        <w:rPr>
          <w:shd w:val="clear" w:color="auto" w:fill="FDFFFC"/>
        </w:rPr>
        <w:t>Đa</w:t>
      </w:r>
      <w:proofErr w:type="spellEnd"/>
      <w:r w:rsidRPr="007A4B29">
        <w:rPr>
          <w:shd w:val="clear" w:color="auto" w:fill="FDFFFC"/>
        </w:rPr>
        <w:t xml:space="preserve"> </w:t>
      </w:r>
      <w:proofErr w:type="spellStart"/>
      <w:r w:rsidRPr="007A4B29">
        <w:rPr>
          <w:shd w:val="clear" w:color="auto" w:fill="FDFFFC"/>
        </w:rPr>
        <w:t>nền</w:t>
      </w:r>
      <w:proofErr w:type="spellEnd"/>
      <w:r w:rsidRPr="007A4B29">
        <w:rPr>
          <w:shd w:val="clear" w:color="auto" w:fill="FDFFFC"/>
        </w:rPr>
        <w:t xml:space="preserve"> </w:t>
      </w:r>
      <w:proofErr w:type="spellStart"/>
      <w:r w:rsidRPr="007A4B29">
        <w:rPr>
          <w:shd w:val="clear" w:color="auto" w:fill="FDFFFC"/>
        </w:rPr>
        <w:t>tảng</w:t>
      </w:r>
      <w:proofErr w:type="spellEnd"/>
      <w:r w:rsidRPr="007A4B29">
        <w:rPr>
          <w:shd w:val="clear" w:color="auto" w:fill="FDFFFC"/>
        </w:rPr>
        <w:t xml:space="preserve"> và hỗ trợ thiết bị di </w:t>
      </w:r>
      <w:proofErr w:type="spellStart"/>
      <w:r w:rsidRPr="007A4B29">
        <w:rPr>
          <w:shd w:val="clear" w:color="auto" w:fill="FDFFFC"/>
        </w:rPr>
        <w:t>động</w:t>
      </w:r>
      <w:proofErr w:type="spellEnd"/>
      <w:r w:rsidRPr="007A4B29">
        <w:rPr>
          <w:shd w:val="clear" w:color="auto" w:fill="FDFFFC"/>
        </w:rPr>
        <w:t>, máy tính để bàn và trình duyệt.</w:t>
      </w:r>
    </w:p>
    <w:p w14:paraId="541D57F3" w14:textId="7AB8C8A7" w:rsidR="0012686B" w:rsidRPr="007A4B29" w:rsidRDefault="0012686B" w:rsidP="00F0242F">
      <w:pPr>
        <w:pStyle w:val="SecondLevelBullet"/>
        <w:spacing w:line="360" w:lineRule="auto"/>
        <w:jc w:val="both"/>
        <w:rPr>
          <w:color w:val="011627"/>
        </w:rPr>
      </w:pPr>
      <w:proofErr w:type="spellStart"/>
      <w:r w:rsidRPr="007A4B29">
        <w:rPr>
          <w:b/>
          <w:bCs/>
        </w:rPr>
        <w:t>shared_preferences</w:t>
      </w:r>
      <w:proofErr w:type="spellEnd"/>
      <w:r w:rsidRPr="007A4B29">
        <w:t>: ^2.0.15 (</w:t>
      </w:r>
      <w:proofErr w:type="spellStart"/>
      <w:r w:rsidRPr="007A4B29">
        <w:t>flutter.dev</w:t>
      </w:r>
      <w:proofErr w:type="spellEnd"/>
      <w:r w:rsidRPr="007A4B29">
        <w:t xml:space="preserve">): </w:t>
      </w:r>
      <w:r w:rsidRPr="007A4B29">
        <w:rPr>
          <w:color w:val="011627"/>
          <w:shd w:val="clear" w:color="auto" w:fill="FDFFFC"/>
        </w:rPr>
        <w:t xml:space="preserve">Plugin Flutter để </w:t>
      </w:r>
      <w:proofErr w:type="spellStart"/>
      <w:r w:rsidRPr="007A4B29">
        <w:rPr>
          <w:color w:val="011627"/>
          <w:shd w:val="clear" w:color="auto" w:fill="FDFFFC"/>
        </w:rPr>
        <w:t>đọc</w:t>
      </w:r>
      <w:proofErr w:type="spellEnd"/>
      <w:r w:rsidRPr="007A4B29">
        <w:rPr>
          <w:color w:val="011627"/>
          <w:shd w:val="clear" w:color="auto" w:fill="FDFFFC"/>
        </w:rPr>
        <w:t xml:space="preserve"> và ghi các </w:t>
      </w:r>
      <w:proofErr w:type="spellStart"/>
      <w:r w:rsidRPr="007A4B29">
        <w:rPr>
          <w:color w:val="011627"/>
          <w:shd w:val="clear" w:color="auto" w:fill="FDFFFC"/>
        </w:rPr>
        <w:t>cặp</w:t>
      </w:r>
      <w:proofErr w:type="spellEnd"/>
      <w:r w:rsidRPr="007A4B29">
        <w:rPr>
          <w:color w:val="011627"/>
          <w:shd w:val="clear" w:color="auto" w:fill="FDFFFC"/>
        </w:rPr>
        <w:t xml:space="preserve"> </w:t>
      </w:r>
      <w:proofErr w:type="spellStart"/>
      <w:r w:rsidRPr="007A4B29">
        <w:rPr>
          <w:color w:val="011627"/>
          <w:shd w:val="clear" w:color="auto" w:fill="FDFFFC"/>
        </w:rPr>
        <w:t>khóa</w:t>
      </w:r>
      <w:proofErr w:type="spellEnd"/>
      <w:r w:rsidRPr="007A4B29">
        <w:rPr>
          <w:color w:val="011627"/>
          <w:shd w:val="clear" w:color="auto" w:fill="FDFFFC"/>
        </w:rPr>
        <w:t xml:space="preserve"> - giá trị </w:t>
      </w:r>
      <w:proofErr w:type="spellStart"/>
      <w:r w:rsidRPr="007A4B29">
        <w:rPr>
          <w:color w:val="011627"/>
          <w:shd w:val="clear" w:color="auto" w:fill="FDFFFC"/>
        </w:rPr>
        <w:t>đơn</w:t>
      </w:r>
      <w:proofErr w:type="spellEnd"/>
      <w:r w:rsidRPr="007A4B29">
        <w:rPr>
          <w:color w:val="011627"/>
          <w:shd w:val="clear" w:color="auto" w:fill="FDFFFC"/>
        </w:rPr>
        <w:t xml:space="preserve"> </w:t>
      </w:r>
      <w:proofErr w:type="spellStart"/>
      <w:r w:rsidRPr="007A4B29">
        <w:rPr>
          <w:color w:val="011627"/>
          <w:shd w:val="clear" w:color="auto" w:fill="FDFFFC"/>
        </w:rPr>
        <w:t>giản</w:t>
      </w:r>
      <w:proofErr w:type="spellEnd"/>
      <w:r w:rsidRPr="007A4B29">
        <w:rPr>
          <w:color w:val="011627"/>
          <w:shd w:val="clear" w:color="auto" w:fill="FDFFFC"/>
        </w:rPr>
        <w:t>.</w:t>
      </w:r>
    </w:p>
    <w:p w14:paraId="23657E6F" w14:textId="77777777" w:rsidR="008514A2" w:rsidRPr="007A4B29" w:rsidRDefault="008514A2" w:rsidP="00F0242F">
      <w:pPr>
        <w:pStyle w:val="SecondLevelBullet"/>
        <w:spacing w:line="360" w:lineRule="auto"/>
        <w:rPr>
          <w:sz w:val="26"/>
        </w:rPr>
      </w:pPr>
      <w:proofErr w:type="spellStart"/>
      <w:r w:rsidRPr="007A4B29">
        <w:rPr>
          <w:b/>
          <w:bCs/>
        </w:rPr>
        <w:lastRenderedPageBreak/>
        <w:t>json_annotation</w:t>
      </w:r>
      <w:proofErr w:type="spellEnd"/>
      <w:r w:rsidRPr="007A4B29">
        <w:t>: ^4.6.0 (</w:t>
      </w:r>
      <w:proofErr w:type="spellStart"/>
      <w:r w:rsidRPr="007A4B29">
        <w:t>google.dev</w:t>
      </w:r>
      <w:proofErr w:type="spellEnd"/>
      <w:r w:rsidRPr="007A4B29">
        <w:t xml:space="preserve">): </w:t>
      </w:r>
      <w:r w:rsidRPr="007A4B29">
        <w:rPr>
          <w:color w:val="011627"/>
          <w:szCs w:val="24"/>
          <w:shd w:val="clear" w:color="auto" w:fill="FDFFFC"/>
        </w:rPr>
        <w:t xml:space="preserve">Xác định các chú thích được </w:t>
      </w:r>
      <w:proofErr w:type="spellStart"/>
      <w:r w:rsidRPr="007A4B29">
        <w:rPr>
          <w:color w:val="011627"/>
          <w:szCs w:val="24"/>
          <w:shd w:val="clear" w:color="auto" w:fill="FDFFFC"/>
        </w:rPr>
        <w:t>json_serializable</w:t>
      </w:r>
      <w:proofErr w:type="spellEnd"/>
      <w:r w:rsidRPr="007A4B29">
        <w:rPr>
          <w:color w:val="011627"/>
          <w:szCs w:val="24"/>
          <w:shd w:val="clear" w:color="auto" w:fill="FDFFFC"/>
        </w:rPr>
        <w:t xml:space="preserve"> sử dụng để tạo </w:t>
      </w:r>
      <w:proofErr w:type="spellStart"/>
      <w:r w:rsidRPr="007A4B29">
        <w:rPr>
          <w:color w:val="011627"/>
          <w:szCs w:val="24"/>
          <w:shd w:val="clear" w:color="auto" w:fill="FDFFFC"/>
        </w:rPr>
        <w:t>mã</w:t>
      </w:r>
      <w:proofErr w:type="spellEnd"/>
      <w:r w:rsidRPr="007A4B29">
        <w:rPr>
          <w:color w:val="011627"/>
          <w:szCs w:val="24"/>
          <w:shd w:val="clear" w:color="auto" w:fill="FDFFFC"/>
        </w:rPr>
        <w:t xml:space="preserve"> </w:t>
      </w:r>
      <w:proofErr w:type="spellStart"/>
      <w:r w:rsidRPr="007A4B29">
        <w:rPr>
          <w:color w:val="011627"/>
          <w:szCs w:val="24"/>
          <w:shd w:val="clear" w:color="auto" w:fill="FDFFFC"/>
        </w:rPr>
        <w:t>cho</w:t>
      </w:r>
      <w:proofErr w:type="spellEnd"/>
      <w:r w:rsidRPr="007A4B29">
        <w:rPr>
          <w:color w:val="011627"/>
          <w:szCs w:val="24"/>
          <w:shd w:val="clear" w:color="auto" w:fill="FDFFFC"/>
        </w:rPr>
        <w:t xml:space="preserve"> tuần tự </w:t>
      </w:r>
      <w:proofErr w:type="spellStart"/>
      <w:r w:rsidRPr="007A4B29">
        <w:rPr>
          <w:color w:val="011627"/>
          <w:szCs w:val="24"/>
          <w:shd w:val="clear" w:color="auto" w:fill="FDFFFC"/>
        </w:rPr>
        <w:t>hóa</w:t>
      </w:r>
      <w:proofErr w:type="spellEnd"/>
      <w:r w:rsidRPr="007A4B29">
        <w:rPr>
          <w:color w:val="011627"/>
          <w:szCs w:val="24"/>
          <w:shd w:val="clear" w:color="auto" w:fill="FDFFFC"/>
        </w:rPr>
        <w:t xml:space="preserve"> JSON và giải </w:t>
      </w:r>
      <w:proofErr w:type="spellStart"/>
      <w:r w:rsidRPr="007A4B29">
        <w:rPr>
          <w:color w:val="011627"/>
          <w:szCs w:val="24"/>
          <w:shd w:val="clear" w:color="auto" w:fill="FDFFFC"/>
        </w:rPr>
        <w:t>mã</w:t>
      </w:r>
      <w:proofErr w:type="spellEnd"/>
      <w:r w:rsidRPr="007A4B29">
        <w:rPr>
          <w:color w:val="011627"/>
          <w:szCs w:val="24"/>
          <w:shd w:val="clear" w:color="auto" w:fill="FDFFFC"/>
        </w:rPr>
        <w:t xml:space="preserve"> </w:t>
      </w:r>
      <w:proofErr w:type="spellStart"/>
      <w:r w:rsidRPr="007A4B29">
        <w:rPr>
          <w:color w:val="011627"/>
          <w:szCs w:val="24"/>
          <w:shd w:val="clear" w:color="auto" w:fill="FDFFFC"/>
        </w:rPr>
        <w:t>hóa</w:t>
      </w:r>
      <w:proofErr w:type="spellEnd"/>
      <w:r w:rsidRPr="007A4B29">
        <w:rPr>
          <w:color w:val="011627"/>
          <w:szCs w:val="24"/>
          <w:shd w:val="clear" w:color="auto" w:fill="FDFFFC"/>
        </w:rPr>
        <w:t>.</w:t>
      </w:r>
    </w:p>
    <w:p w14:paraId="088EDD1D" w14:textId="79148FB6" w:rsidR="00CE08BE" w:rsidRPr="007A4B29" w:rsidRDefault="008514A2" w:rsidP="00F0242F">
      <w:pPr>
        <w:pStyle w:val="SecondLevelBullet"/>
        <w:spacing w:line="360" w:lineRule="auto"/>
        <w:rPr>
          <w:sz w:val="26"/>
        </w:rPr>
      </w:pPr>
      <w:r w:rsidRPr="007A4B29">
        <w:rPr>
          <w:b/>
          <w:bCs/>
        </w:rPr>
        <w:t>path</w:t>
      </w:r>
      <w:r w:rsidRPr="007A4B29">
        <w:t>: ^1.8.2 (</w:t>
      </w:r>
      <w:proofErr w:type="spellStart"/>
      <w:r w:rsidRPr="007A4B29">
        <w:t>dart.dev</w:t>
      </w:r>
      <w:proofErr w:type="spellEnd"/>
      <w:r w:rsidRPr="007A4B29">
        <w:t xml:space="preserve">): </w:t>
      </w:r>
      <w:r w:rsidRPr="007A4B29">
        <w:rPr>
          <w:color w:val="011627"/>
          <w:szCs w:val="24"/>
          <w:shd w:val="clear" w:color="auto" w:fill="FDFFFC"/>
        </w:rPr>
        <w:t xml:space="preserve">Thư </w:t>
      </w:r>
      <w:proofErr w:type="spellStart"/>
      <w:r w:rsidRPr="007A4B29">
        <w:rPr>
          <w:color w:val="011627"/>
          <w:szCs w:val="24"/>
          <w:shd w:val="clear" w:color="auto" w:fill="FDFFFC"/>
        </w:rPr>
        <w:t>viện</w:t>
      </w:r>
      <w:proofErr w:type="spellEnd"/>
      <w:r w:rsidRPr="007A4B29">
        <w:rPr>
          <w:color w:val="011627"/>
          <w:szCs w:val="24"/>
          <w:shd w:val="clear" w:color="auto" w:fill="FDFFFC"/>
        </w:rPr>
        <w:t xml:space="preserve"> </w:t>
      </w:r>
      <w:proofErr w:type="spellStart"/>
      <w:r w:rsidRPr="007A4B29">
        <w:rPr>
          <w:color w:val="011627"/>
          <w:szCs w:val="24"/>
          <w:shd w:val="clear" w:color="auto" w:fill="FDFFFC"/>
        </w:rPr>
        <w:t>thao</w:t>
      </w:r>
      <w:proofErr w:type="spellEnd"/>
      <w:r w:rsidRPr="007A4B29">
        <w:rPr>
          <w:color w:val="011627"/>
          <w:szCs w:val="24"/>
          <w:shd w:val="clear" w:color="auto" w:fill="FDFFFC"/>
        </w:rPr>
        <w:t xml:space="preserve"> tác </w:t>
      </w:r>
      <w:proofErr w:type="spellStart"/>
      <w:r w:rsidRPr="007A4B29">
        <w:rPr>
          <w:color w:val="011627"/>
          <w:szCs w:val="24"/>
          <w:shd w:val="clear" w:color="auto" w:fill="FDFFFC"/>
        </w:rPr>
        <w:t>đường</w:t>
      </w:r>
      <w:proofErr w:type="spellEnd"/>
      <w:r w:rsidRPr="007A4B29">
        <w:rPr>
          <w:color w:val="011627"/>
          <w:szCs w:val="24"/>
          <w:shd w:val="clear" w:color="auto" w:fill="FDFFFC"/>
        </w:rPr>
        <w:t xml:space="preserve"> dẫn </w:t>
      </w:r>
      <w:proofErr w:type="spellStart"/>
      <w:r w:rsidRPr="007A4B29">
        <w:rPr>
          <w:color w:val="011627"/>
          <w:szCs w:val="24"/>
          <w:shd w:val="clear" w:color="auto" w:fill="FDFFFC"/>
        </w:rPr>
        <w:t>đa</w:t>
      </w:r>
      <w:proofErr w:type="spellEnd"/>
      <w:r w:rsidRPr="007A4B29">
        <w:rPr>
          <w:color w:val="011627"/>
          <w:szCs w:val="24"/>
          <w:shd w:val="clear" w:color="auto" w:fill="FDFFFC"/>
        </w:rPr>
        <w:t xml:space="preserve"> </w:t>
      </w:r>
      <w:proofErr w:type="spellStart"/>
      <w:r w:rsidRPr="007A4B29">
        <w:rPr>
          <w:color w:val="011627"/>
          <w:szCs w:val="24"/>
          <w:shd w:val="clear" w:color="auto" w:fill="FDFFFC"/>
        </w:rPr>
        <w:t>nền</w:t>
      </w:r>
      <w:proofErr w:type="spellEnd"/>
      <w:r w:rsidRPr="007A4B29">
        <w:rPr>
          <w:color w:val="011627"/>
          <w:szCs w:val="24"/>
          <w:shd w:val="clear" w:color="auto" w:fill="FDFFFC"/>
        </w:rPr>
        <w:t xml:space="preserve"> </w:t>
      </w:r>
      <w:proofErr w:type="spellStart"/>
      <w:r w:rsidRPr="007A4B29">
        <w:rPr>
          <w:color w:val="011627"/>
          <w:szCs w:val="24"/>
          <w:shd w:val="clear" w:color="auto" w:fill="FDFFFC"/>
        </w:rPr>
        <w:t>tảng</w:t>
      </w:r>
      <w:proofErr w:type="spellEnd"/>
      <w:r w:rsidRPr="007A4B29">
        <w:rPr>
          <w:color w:val="011627"/>
          <w:szCs w:val="24"/>
          <w:shd w:val="clear" w:color="auto" w:fill="FDFFFC"/>
        </w:rPr>
        <w:t xml:space="preserve">, toàn </w:t>
      </w:r>
      <w:proofErr w:type="spellStart"/>
      <w:r w:rsidRPr="007A4B29">
        <w:rPr>
          <w:color w:val="011627"/>
          <w:szCs w:val="24"/>
          <w:shd w:val="clear" w:color="auto" w:fill="FDFFFC"/>
        </w:rPr>
        <w:t>diện</w:t>
      </w:r>
      <w:proofErr w:type="spellEnd"/>
      <w:r w:rsidRPr="007A4B29">
        <w:rPr>
          <w:color w:val="011627"/>
          <w:szCs w:val="24"/>
          <w:shd w:val="clear" w:color="auto" w:fill="FDFFFC"/>
        </w:rPr>
        <w:t xml:space="preserve"> </w:t>
      </w:r>
      <w:proofErr w:type="spellStart"/>
      <w:r w:rsidRPr="007A4B29">
        <w:rPr>
          <w:color w:val="011627"/>
          <w:szCs w:val="24"/>
          <w:shd w:val="clear" w:color="auto" w:fill="FDFFFC"/>
        </w:rPr>
        <w:t>cho</w:t>
      </w:r>
      <w:proofErr w:type="spellEnd"/>
      <w:r w:rsidRPr="007A4B29">
        <w:rPr>
          <w:color w:val="011627"/>
          <w:szCs w:val="24"/>
          <w:shd w:val="clear" w:color="auto" w:fill="FDFFFC"/>
        </w:rPr>
        <w:t xml:space="preserve"> Dart.</w:t>
      </w:r>
    </w:p>
    <w:p w14:paraId="02AF7621" w14:textId="4B97E69A" w:rsidR="00B76B7B" w:rsidRPr="007A4B29" w:rsidRDefault="00B76B7B" w:rsidP="002405C9">
      <w:pPr>
        <w:pStyle w:val="Heading2"/>
        <w:rPr>
          <w:rStyle w:val="st"/>
          <w:rFonts w:cs="Times New Roman"/>
        </w:rPr>
      </w:pPr>
      <w:bookmarkStart w:id="35" w:name="_Toc110438964"/>
      <w:proofErr w:type="spellStart"/>
      <w:r w:rsidRPr="007A4B29">
        <w:rPr>
          <w:rStyle w:val="st"/>
          <w:rFonts w:cs="Times New Roman"/>
        </w:rPr>
        <w:t>Môi</w:t>
      </w:r>
      <w:proofErr w:type="spellEnd"/>
      <w:r w:rsidRPr="007A4B29">
        <w:rPr>
          <w:rStyle w:val="st"/>
          <w:rFonts w:cs="Times New Roman"/>
        </w:rPr>
        <w:t xml:space="preserve"> trường Run-time</w:t>
      </w:r>
      <w:bookmarkEnd w:id="35"/>
    </w:p>
    <w:p w14:paraId="1D767A83" w14:textId="6546C1E3" w:rsidR="0066189A" w:rsidRPr="007A4B29" w:rsidRDefault="0066189A" w:rsidP="00F0242F">
      <w:pPr>
        <w:spacing w:line="360" w:lineRule="auto"/>
      </w:pPr>
      <w:r w:rsidRPr="007A4B29">
        <w:t>Android, iOS, Web</w:t>
      </w:r>
    </w:p>
    <w:p w14:paraId="77CD68FB" w14:textId="5E76FDB2" w:rsidR="00C736C2" w:rsidRPr="007A4B29" w:rsidRDefault="00B76B7B" w:rsidP="00F0242F">
      <w:pPr>
        <w:pStyle w:val="Heading1"/>
        <w:spacing w:line="360" w:lineRule="auto"/>
        <w:rPr>
          <w:rStyle w:val="st"/>
          <w:rFonts w:cs="Times New Roman"/>
        </w:rPr>
      </w:pPr>
      <w:bookmarkStart w:id="36" w:name="_Toc110438965"/>
      <w:proofErr w:type="spellStart"/>
      <w:r w:rsidRPr="007A4B29">
        <w:rPr>
          <w:rStyle w:val="st"/>
          <w:rFonts w:cs="Times New Roman"/>
        </w:rPr>
        <w:t>Mô</w:t>
      </w:r>
      <w:proofErr w:type="spellEnd"/>
      <w:r w:rsidRPr="007A4B29">
        <w:rPr>
          <w:rStyle w:val="st"/>
          <w:rFonts w:cs="Times New Roman"/>
        </w:rPr>
        <w:t xml:space="preserve"> hình kiến </w:t>
      </w:r>
      <w:proofErr w:type="spellStart"/>
      <w:r w:rsidRPr="007A4B29">
        <w:rPr>
          <w:rStyle w:val="st"/>
          <w:rFonts w:cs="Times New Roman"/>
        </w:rPr>
        <w:t>trúc</w:t>
      </w:r>
      <w:proofErr w:type="spellEnd"/>
      <w:r w:rsidRPr="007A4B29">
        <w:rPr>
          <w:rStyle w:val="st"/>
          <w:rFonts w:cs="Times New Roman"/>
        </w:rPr>
        <w:t xml:space="preserve"> hệ </w:t>
      </w:r>
      <w:proofErr w:type="spellStart"/>
      <w:r w:rsidRPr="007A4B29">
        <w:rPr>
          <w:rStyle w:val="st"/>
          <w:rFonts w:cs="Times New Roman"/>
        </w:rPr>
        <w:t>thống</w:t>
      </w:r>
      <w:bookmarkEnd w:id="36"/>
      <w:proofErr w:type="spellEnd"/>
    </w:p>
    <w:p w14:paraId="47C3A820" w14:textId="39CA6C34" w:rsidR="00D60F69" w:rsidRPr="007A4B29" w:rsidRDefault="00D60F69" w:rsidP="002405C9">
      <w:pPr>
        <w:pStyle w:val="Heading2"/>
        <w:rPr>
          <w:rStyle w:val="st"/>
          <w:rFonts w:cs="Times New Roman"/>
        </w:rPr>
      </w:pPr>
      <w:bookmarkStart w:id="37" w:name="_Toc110438966"/>
      <w:proofErr w:type="spellStart"/>
      <w:r w:rsidRPr="007A4B29">
        <w:rPr>
          <w:rStyle w:val="st"/>
          <w:rFonts w:cs="Times New Roman"/>
        </w:rPr>
        <w:t>Sơ</w:t>
      </w:r>
      <w:proofErr w:type="spellEnd"/>
      <w:r w:rsidRPr="007A4B29">
        <w:rPr>
          <w:rStyle w:val="st"/>
          <w:rFonts w:cs="Times New Roman"/>
        </w:rPr>
        <w:t xml:space="preserve"> đồ </w:t>
      </w:r>
      <w:proofErr w:type="spellStart"/>
      <w:r w:rsidRPr="007A4B29">
        <w:rPr>
          <w:rStyle w:val="st"/>
          <w:rFonts w:cs="Times New Roman"/>
        </w:rPr>
        <w:t>ngữ</w:t>
      </w:r>
      <w:proofErr w:type="spellEnd"/>
      <w:r w:rsidRPr="007A4B29">
        <w:rPr>
          <w:rStyle w:val="st"/>
          <w:rFonts w:cs="Times New Roman"/>
        </w:rPr>
        <w:t xml:space="preserve"> </w:t>
      </w:r>
      <w:proofErr w:type="spellStart"/>
      <w:r w:rsidRPr="007A4B29">
        <w:rPr>
          <w:rStyle w:val="st"/>
          <w:rFonts w:cs="Times New Roman"/>
        </w:rPr>
        <w:t>cảnh</w:t>
      </w:r>
      <w:proofErr w:type="spellEnd"/>
      <w:r w:rsidRPr="007A4B29">
        <w:rPr>
          <w:rStyle w:val="st"/>
          <w:rFonts w:cs="Times New Roman"/>
        </w:rPr>
        <w:t xml:space="preserve"> </w:t>
      </w:r>
      <w:proofErr w:type="spellStart"/>
      <w:r w:rsidRPr="007A4B29">
        <w:rPr>
          <w:rStyle w:val="st"/>
          <w:rFonts w:cs="Times New Roman"/>
        </w:rPr>
        <w:t>chung</w:t>
      </w:r>
      <w:bookmarkEnd w:id="37"/>
      <w:proofErr w:type="spellEnd"/>
    </w:p>
    <w:p w14:paraId="25A5D63E" w14:textId="09A5304B" w:rsidR="00D60F69" w:rsidRPr="007A4B29" w:rsidRDefault="00D60F69" w:rsidP="00F0242F">
      <w:pPr>
        <w:spacing w:line="360" w:lineRule="auto"/>
        <w:jc w:val="center"/>
      </w:pPr>
      <w:r w:rsidRPr="007A4B29">
        <w:rPr>
          <w:noProof/>
        </w:rPr>
        <w:drawing>
          <wp:inline distT="0" distB="0" distL="0" distR="0" wp14:anchorId="5A61DADD" wp14:editId="4725AFED">
            <wp:extent cx="2159148" cy="2944806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148" cy="294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51BD" w14:textId="694DBC06" w:rsidR="00D60F69" w:rsidRDefault="00D60F69" w:rsidP="00F0242F">
      <w:pPr>
        <w:pStyle w:val="Caption"/>
        <w:spacing w:line="360" w:lineRule="auto"/>
      </w:pPr>
      <w:bookmarkStart w:id="38" w:name="_Toc110439026"/>
      <w:r>
        <w:t xml:space="preserve">Hình </w:t>
      </w:r>
      <w:r>
        <w:fldChar w:fldCharType="begin"/>
      </w:r>
      <w:r>
        <w:instrText>SEQ Hình \* ARABIC</w:instrText>
      </w:r>
      <w:r>
        <w:fldChar w:fldCharType="separate"/>
      </w:r>
      <w:r w:rsidR="003C3CC5"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đồ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chung</w:t>
      </w:r>
      <w:bookmarkEnd w:id="38"/>
      <w:proofErr w:type="spellEnd"/>
    </w:p>
    <w:p w14:paraId="1FEE059A" w14:textId="448564C0" w:rsidR="00D60F69" w:rsidRPr="007A4B29" w:rsidRDefault="567D9435" w:rsidP="00F0242F">
      <w:pPr>
        <w:pStyle w:val="FirstLevelBullet"/>
        <w:spacing w:line="360" w:lineRule="auto"/>
      </w:pPr>
      <w:r>
        <w:t xml:space="preserve">SDK được sử dụng trong các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BD1A8A5" w14:textId="3EABC997" w:rsidR="00D60F69" w:rsidRPr="007A4B29" w:rsidRDefault="26126B34" w:rsidP="00F0242F">
      <w:pPr>
        <w:pStyle w:val="SecondLevelBullet"/>
        <w:spacing w:line="360" w:lineRule="auto"/>
      </w:pPr>
      <w:r>
        <w:t xml:space="preserve">Kết nối và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thiết bị ở Local</w:t>
      </w:r>
    </w:p>
    <w:p w14:paraId="492B9ACA" w14:textId="24151506" w:rsidR="00D60F69" w:rsidRPr="007A4B29" w:rsidRDefault="26126B34" w:rsidP="00F0242F">
      <w:pPr>
        <w:pStyle w:val="SecondLevelBullet"/>
        <w:spacing w:line="360" w:lineRule="auto"/>
      </w:pPr>
      <w:r>
        <w:t xml:space="preserve">Kết nối và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thiết bị qua Cloud</w:t>
      </w:r>
    </w:p>
    <w:p w14:paraId="44379052" w14:textId="19A1859D" w:rsidR="008578FE" w:rsidRPr="007A4B29" w:rsidRDefault="18B72A71" w:rsidP="002405C9">
      <w:pPr>
        <w:pStyle w:val="Heading2"/>
        <w:rPr>
          <w:rStyle w:val="st"/>
          <w:rFonts w:cs="Times New Roman"/>
        </w:rPr>
      </w:pPr>
      <w:bookmarkStart w:id="39" w:name="_Toc110438967"/>
      <w:r w:rsidRPr="007A4B29">
        <w:rPr>
          <w:rStyle w:val="st"/>
          <w:rFonts w:cs="Times New Roman"/>
        </w:rPr>
        <w:lastRenderedPageBreak/>
        <w:t xml:space="preserve">Kiến </w:t>
      </w:r>
      <w:proofErr w:type="spellStart"/>
      <w:r w:rsidRPr="007A4B29">
        <w:rPr>
          <w:rStyle w:val="st"/>
          <w:rFonts w:cs="Times New Roman"/>
        </w:rPr>
        <w:t>trúc</w:t>
      </w:r>
      <w:proofErr w:type="spellEnd"/>
      <w:r w:rsidRPr="007A4B29">
        <w:rPr>
          <w:rStyle w:val="st"/>
          <w:rFonts w:cs="Times New Roman"/>
        </w:rPr>
        <w:t xml:space="preserve"> tổng thể</w:t>
      </w:r>
      <w:bookmarkEnd w:id="39"/>
    </w:p>
    <w:p w14:paraId="74AB1272" w14:textId="77777777" w:rsidR="008578FE" w:rsidRPr="007A4B29" w:rsidRDefault="008578FE" w:rsidP="00F0242F">
      <w:pPr>
        <w:keepNext/>
        <w:spacing w:line="360" w:lineRule="auto"/>
        <w:jc w:val="center"/>
      </w:pPr>
      <w:r w:rsidRPr="007A4B29">
        <w:rPr>
          <w:noProof/>
        </w:rPr>
        <w:drawing>
          <wp:inline distT="0" distB="0" distL="0" distR="0" wp14:anchorId="5318BE4A" wp14:editId="6BB044AA">
            <wp:extent cx="6070619" cy="4329138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19" cy="432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8ED5" w14:textId="643DDEFA" w:rsidR="008578FE" w:rsidRDefault="008578FE" w:rsidP="00F0242F">
      <w:pPr>
        <w:pStyle w:val="Caption"/>
        <w:spacing w:line="360" w:lineRule="auto"/>
      </w:pPr>
      <w:bookmarkStart w:id="40" w:name="_Toc96598647"/>
      <w:bookmarkStart w:id="41" w:name="_Toc108619310"/>
      <w:bookmarkStart w:id="42" w:name="_Toc108619504"/>
      <w:bookmarkStart w:id="43" w:name="_Toc108619683"/>
      <w:bookmarkStart w:id="44" w:name="_Toc108682737"/>
      <w:bookmarkStart w:id="45" w:name="_Toc110439027"/>
      <w:r>
        <w:t xml:space="preserve">Hình </w:t>
      </w:r>
      <w:r>
        <w:fldChar w:fldCharType="begin"/>
      </w:r>
      <w:r>
        <w:instrText>SEQ Hình \* ARABIC</w:instrText>
      </w:r>
      <w:r>
        <w:fldChar w:fldCharType="separate"/>
      </w:r>
      <w:r w:rsidR="003C3CC5">
        <w:rPr>
          <w:noProof/>
        </w:rPr>
        <w:t>2</w:t>
      </w:r>
      <w:r>
        <w:fldChar w:fldCharType="end"/>
      </w:r>
      <w:r>
        <w:t xml:space="preserve"> </w:t>
      </w:r>
      <w:r w:rsidRPr="00CD6DF9">
        <w:t xml:space="preserve">Kiến </w:t>
      </w:r>
      <w:proofErr w:type="spellStart"/>
      <w:r w:rsidRPr="00CD6DF9">
        <w:t>trúc</w:t>
      </w:r>
      <w:proofErr w:type="spellEnd"/>
      <w:r w:rsidRPr="00CD6DF9">
        <w:t xml:space="preserve"> tổng thể</w:t>
      </w:r>
      <w:r>
        <w:t xml:space="preserve"> </w:t>
      </w:r>
      <w:bookmarkEnd w:id="40"/>
      <w:r>
        <w:t>ONE Link</w:t>
      </w:r>
      <w:bookmarkEnd w:id="41"/>
      <w:bookmarkEnd w:id="42"/>
      <w:bookmarkEnd w:id="43"/>
      <w:r>
        <w:t xml:space="preserve"> SDK</w:t>
      </w:r>
      <w:bookmarkEnd w:id="44"/>
      <w:bookmarkEnd w:id="45"/>
    </w:p>
    <w:p w14:paraId="648F9DF1" w14:textId="11162016" w:rsidR="008578FE" w:rsidRPr="007A4B29" w:rsidRDefault="56590738" w:rsidP="00F0242F">
      <w:pPr>
        <w:pStyle w:val="FirstLevelBullet"/>
        <w:spacing w:line="360" w:lineRule="auto"/>
        <w:jc w:val="both"/>
      </w:pPr>
      <w:r>
        <w:t xml:space="preserve">ONE Link SDK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kết nối </w:t>
      </w:r>
      <w:proofErr w:type="spellStart"/>
      <w:r>
        <w:t>giữa</w:t>
      </w:r>
      <w:proofErr w:type="spellEnd"/>
      <w:r>
        <w:t xml:space="preserve"> ONE app</w:t>
      </w:r>
      <w:r w:rsidR="44EC5B0C">
        <w:t>, app bên thứ 3</w:t>
      </w:r>
      <w:r>
        <w:t xml:space="preserve"> đến thiết bị để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, thiết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hình trong mạng local</w:t>
      </w:r>
      <w:r w:rsidR="751D409F">
        <w:t xml:space="preserve"> thông qua HTTP Agent</w:t>
      </w:r>
      <w:r>
        <w:t xml:space="preserve"> hoặc remote thông qua ONE Link Platform</w:t>
      </w:r>
      <w:r w:rsidR="3C9256A0">
        <w:t xml:space="preserve">, SDK bao </w:t>
      </w:r>
      <w:proofErr w:type="spellStart"/>
      <w:r w:rsidR="3C9256A0">
        <w:t>gồm</w:t>
      </w:r>
      <w:proofErr w:type="spellEnd"/>
      <w:r w:rsidR="3C9256A0">
        <w:t>:</w:t>
      </w:r>
    </w:p>
    <w:p w14:paraId="7F6B4F83" w14:textId="60234A39" w:rsidR="0051607D" w:rsidRPr="007A4B29" w:rsidRDefault="3C9256A0" w:rsidP="00F0242F">
      <w:pPr>
        <w:pStyle w:val="SecondLevelBullet"/>
        <w:spacing w:line="360" w:lineRule="auto"/>
        <w:jc w:val="both"/>
      </w:pPr>
      <w:r>
        <w:t xml:space="preserve">API </w:t>
      </w:r>
      <w:r w:rsidR="410E7FB9">
        <w:t>Endpoint</w:t>
      </w:r>
      <w:r>
        <w:t xml:space="preserve">: Là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các </w:t>
      </w:r>
      <w:proofErr w:type="spellStart"/>
      <w:r>
        <w:t>hàm</w:t>
      </w:r>
      <w:proofErr w:type="spellEnd"/>
      <w:r>
        <w:t xml:space="preserve"> (function</w:t>
      </w:r>
      <w:r w:rsidR="72C513C0">
        <w:t>s</w:t>
      </w:r>
      <w:r>
        <w:t xml:space="preserve">) </w:t>
      </w:r>
      <w:proofErr w:type="spellStart"/>
      <w:r w:rsidR="72C513C0">
        <w:t>đáp</w:t>
      </w:r>
      <w:proofErr w:type="spellEnd"/>
      <w:r w:rsidR="72C513C0">
        <w:t xml:space="preserve"> </w:t>
      </w:r>
      <w:proofErr w:type="spellStart"/>
      <w:r w:rsidR="72C513C0">
        <w:t>ứng</w:t>
      </w:r>
      <w:proofErr w:type="spellEnd"/>
      <w:r w:rsidR="72C513C0">
        <w:t xml:space="preserve"> ONE App, app bên thứ 3 có thể đăng nhập, gọi vào </w:t>
      </w:r>
      <w:r w:rsidR="0A82FB98">
        <w:t>API</w:t>
      </w:r>
      <w:r w:rsidR="59D5DB31">
        <w:t xml:space="preserve"> Endpoint</w:t>
      </w:r>
      <w:r w:rsidR="72C513C0">
        <w:t xml:space="preserve"> của ONE Link platform và HTTP Agent của thiết bị.</w:t>
      </w:r>
    </w:p>
    <w:p w14:paraId="1E9AC3DB" w14:textId="569DE28E" w:rsidR="0014653D" w:rsidRPr="007A4B29" w:rsidRDefault="32C348F0" w:rsidP="0014653D">
      <w:pPr>
        <w:pStyle w:val="SecondLevelBullet"/>
        <w:spacing w:line="360" w:lineRule="auto"/>
        <w:jc w:val="both"/>
      </w:pPr>
      <w:r>
        <w:t xml:space="preserve">Core: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r w:rsidR="26E2555D">
        <w:t>nhận</w:t>
      </w:r>
      <w:r>
        <w:t xml:space="preserve"> nghiệp vụ chính của SDK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 w:rsidR="6491501E">
        <w:t xml:space="preserve"> quản lý thiết </w:t>
      </w:r>
      <w:proofErr w:type="gramStart"/>
      <w:r w:rsidR="6491501E">
        <w:t xml:space="preserve">bị, </w:t>
      </w:r>
      <w:r>
        <w:t xml:space="preserve"> </w:t>
      </w:r>
      <w:proofErr w:type="spellStart"/>
      <w:r w:rsidR="043F9257">
        <w:t>điều</w:t>
      </w:r>
      <w:proofErr w:type="spellEnd"/>
      <w:proofErr w:type="gramEnd"/>
      <w:r w:rsidR="043F9257">
        <w:t xml:space="preserve"> </w:t>
      </w:r>
      <w:proofErr w:type="spellStart"/>
      <w:r w:rsidR="043F9257">
        <w:t>hướng</w:t>
      </w:r>
      <w:proofErr w:type="spellEnd"/>
      <w:r w:rsidR="043F9257">
        <w:t xml:space="preserve"> </w:t>
      </w:r>
      <w:proofErr w:type="spellStart"/>
      <w:r w:rsidR="043F9257">
        <w:t>luồng</w:t>
      </w:r>
      <w:proofErr w:type="spellEnd"/>
      <w:r w:rsidR="043F9257">
        <w:t xml:space="preserve"> </w:t>
      </w:r>
      <w:proofErr w:type="spellStart"/>
      <w:r w:rsidR="043F9257">
        <w:t>dữ</w:t>
      </w:r>
      <w:proofErr w:type="spellEnd"/>
      <w:r w:rsidR="043F9257">
        <w:t xml:space="preserve"> liệu, quản lý xác thực định danh, </w:t>
      </w:r>
      <w:proofErr w:type="spellStart"/>
      <w:r w:rsidR="043F9257">
        <w:t>khối</w:t>
      </w:r>
      <w:proofErr w:type="spellEnd"/>
      <w:r w:rsidR="043F9257">
        <w:t xml:space="preserve"> </w:t>
      </w:r>
      <w:proofErr w:type="spellStart"/>
      <w:r w:rsidR="043F9257">
        <w:t>gồm</w:t>
      </w:r>
      <w:proofErr w:type="spellEnd"/>
      <w:r w:rsidR="043F9257">
        <w:t xml:space="preserve"> các </w:t>
      </w:r>
      <w:proofErr w:type="spellStart"/>
      <w:r w:rsidR="043F9257">
        <w:t>thành</w:t>
      </w:r>
      <w:proofErr w:type="spellEnd"/>
      <w:r w:rsidR="043F9257">
        <w:t xml:space="preserve"> phần:</w:t>
      </w:r>
    </w:p>
    <w:p w14:paraId="2C6F8F48" w14:textId="6E120118" w:rsidR="00F531F3" w:rsidRPr="007A4B29" w:rsidRDefault="043F9257" w:rsidP="00F531F3">
      <w:pPr>
        <w:pStyle w:val="SecondLevelBullet"/>
        <w:numPr>
          <w:ilvl w:val="2"/>
          <w:numId w:val="1"/>
        </w:numPr>
        <w:spacing w:line="360" w:lineRule="auto"/>
        <w:jc w:val="both"/>
      </w:pPr>
      <w:r>
        <w:t xml:space="preserve">Authentication: Module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xác thực đến ONE Link platform, xác thực đến HTTP Agent của thiết bị.</w:t>
      </w:r>
    </w:p>
    <w:p w14:paraId="325864A7" w14:textId="4188D447" w:rsidR="0014653D" w:rsidRPr="007A4B29" w:rsidRDefault="32C348F0" w:rsidP="00F531F3">
      <w:pPr>
        <w:pStyle w:val="SecondLevelBullet"/>
        <w:numPr>
          <w:ilvl w:val="2"/>
          <w:numId w:val="1"/>
        </w:numPr>
        <w:spacing w:line="360" w:lineRule="auto"/>
        <w:jc w:val="both"/>
      </w:pPr>
      <w:r>
        <w:t xml:space="preserve">Connection management: Module </w:t>
      </w:r>
      <w:proofErr w:type="spellStart"/>
      <w:r>
        <w:t>chức</w:t>
      </w:r>
      <w:proofErr w:type="spellEnd"/>
      <w:r>
        <w:t xml:space="preserve"> năng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xác định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 local hay remote,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việc gửi nhận </w:t>
      </w:r>
      <w:proofErr w:type="spellStart"/>
      <w:r>
        <w:t>dữ</w:t>
      </w:r>
      <w:proofErr w:type="spellEnd"/>
      <w:r>
        <w:t xml:space="preserve"> liệu local, remote. Với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 local được xác định thông qua việc </w:t>
      </w:r>
      <w:proofErr w:type="spellStart"/>
      <w:r>
        <w:t>quét</w:t>
      </w:r>
      <w:proofErr w:type="spellEnd"/>
      <w:r>
        <w:t xml:space="preserve"> được thiết bị trong mạng </w:t>
      </w:r>
      <w:proofErr w:type="spellStart"/>
      <w:r>
        <w:lastRenderedPageBreak/>
        <w:t>bằng</w:t>
      </w:r>
      <w:proofErr w:type="spellEnd"/>
      <w:r>
        <w:t xml:space="preserve"> API </w:t>
      </w:r>
      <w:proofErr w:type="spellStart"/>
      <w:r>
        <w:t>quét</w:t>
      </w:r>
      <w:proofErr w:type="spellEnd"/>
      <w:r>
        <w:t xml:space="preserve"> thiết bị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HTTP Agent, </w:t>
      </w:r>
      <w:proofErr w:type="spellStart"/>
      <w:r>
        <w:t>luồng</w:t>
      </w:r>
      <w:proofErr w:type="spellEnd"/>
      <w:r>
        <w:t xml:space="preserve"> remote được xác định thông qua việc đăng nhập đến ONE Link platform </w:t>
      </w:r>
      <w:proofErr w:type="spellStart"/>
      <w:r>
        <w:t>thành</w:t>
      </w:r>
      <w:proofErr w:type="spellEnd"/>
      <w:r>
        <w:t xml:space="preserve"> công qua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xác thực của </w:t>
      </w:r>
      <w:proofErr w:type="spellStart"/>
      <w:r>
        <w:t>Authenticaion</w:t>
      </w:r>
      <w:proofErr w:type="spellEnd"/>
      <w:r>
        <w:t xml:space="preserve"> module.</w:t>
      </w:r>
    </w:p>
    <w:p w14:paraId="69E84787" w14:textId="56C69D48" w:rsidR="008703A1" w:rsidRPr="007A4B29" w:rsidRDefault="04DC737A" w:rsidP="008703A1">
      <w:pPr>
        <w:pStyle w:val="SecondLevelBullet"/>
        <w:numPr>
          <w:ilvl w:val="2"/>
          <w:numId w:val="1"/>
        </w:numPr>
        <w:spacing w:line="360" w:lineRule="auto"/>
        <w:jc w:val="both"/>
      </w:pPr>
      <w:commentRangeStart w:id="46"/>
      <w:commentRangeStart w:id="47"/>
      <w:r>
        <w:t>Device</w:t>
      </w:r>
      <w:r w:rsidR="6491501E">
        <w:t xml:space="preserve"> management: Module </w:t>
      </w:r>
      <w:proofErr w:type="spellStart"/>
      <w:r w:rsidR="6491501E">
        <w:t>chức</w:t>
      </w:r>
      <w:proofErr w:type="spellEnd"/>
      <w:r w:rsidR="6491501E">
        <w:t xml:space="preserve"> năng </w:t>
      </w:r>
      <w:proofErr w:type="spellStart"/>
      <w:r w:rsidR="6491501E">
        <w:t>đảm</w:t>
      </w:r>
      <w:proofErr w:type="spellEnd"/>
      <w:r w:rsidR="6491501E">
        <w:t xml:space="preserve"> nhận nghiệp vụ </w:t>
      </w:r>
      <w:proofErr w:type="spellStart"/>
      <w:r w:rsidR="6491501E">
        <w:t>cấu</w:t>
      </w:r>
      <w:proofErr w:type="spellEnd"/>
      <w:r w:rsidR="6491501E">
        <w:t xml:space="preserve"> hình và </w:t>
      </w:r>
      <w:proofErr w:type="spellStart"/>
      <w:r w:rsidR="6491501E">
        <w:t>điều</w:t>
      </w:r>
      <w:proofErr w:type="spellEnd"/>
      <w:r w:rsidR="6491501E">
        <w:t xml:space="preserve"> </w:t>
      </w:r>
      <w:proofErr w:type="spellStart"/>
      <w:r w:rsidR="6491501E">
        <w:t>khiển</w:t>
      </w:r>
      <w:proofErr w:type="spellEnd"/>
      <w:r w:rsidR="6491501E">
        <w:t xml:space="preserve"> thiết bị trong mạng local và remote.</w:t>
      </w:r>
      <w:commentRangeEnd w:id="46"/>
      <w:r w:rsidR="29360CE2">
        <w:rPr>
          <w:rStyle w:val="CommentReference"/>
        </w:rPr>
        <w:commentReference w:id="46"/>
      </w:r>
      <w:commentRangeEnd w:id="47"/>
      <w:r w:rsidR="29360CE2">
        <w:rPr>
          <w:rStyle w:val="CommentReference"/>
        </w:rPr>
        <w:commentReference w:id="47"/>
      </w:r>
    </w:p>
    <w:p w14:paraId="1C6A6202" w14:textId="5251A493" w:rsidR="00E72619" w:rsidRPr="007A4B29" w:rsidRDefault="494C18E3" w:rsidP="00F0242F">
      <w:pPr>
        <w:pStyle w:val="SecondLevelBullet"/>
        <w:spacing w:line="360" w:lineRule="auto"/>
        <w:jc w:val="both"/>
      </w:pPr>
      <w:r>
        <w:t xml:space="preserve">Shared preference: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liệu, cache</w:t>
      </w:r>
      <w:r w:rsidR="055E123E">
        <w:t>s</w:t>
      </w:r>
      <w:r>
        <w:t xml:space="preserve"> </w:t>
      </w:r>
      <w:proofErr w:type="spellStart"/>
      <w:r w:rsidR="02EC6369">
        <w:t>theo</w:t>
      </w:r>
      <w:proofErr w:type="spellEnd"/>
      <w:r w:rsidR="02EC6369">
        <w:t xml:space="preserve"> </w:t>
      </w:r>
      <w:proofErr w:type="spellStart"/>
      <w:r w:rsidR="02EC6369">
        <w:t>dạng</w:t>
      </w:r>
      <w:proofErr w:type="spellEnd"/>
      <w:r w:rsidR="02EC6369">
        <w:t xml:space="preserve"> key – value </w:t>
      </w:r>
      <w:proofErr w:type="spellStart"/>
      <w:r w:rsidR="02EC6369">
        <w:t>với</w:t>
      </w:r>
      <w:proofErr w:type="spellEnd"/>
      <w:r w:rsidR="02EC6369">
        <w:t xml:space="preserve"> giá trị</w:t>
      </w:r>
      <w:r w:rsidR="38722C8E">
        <w:t xml:space="preserve"> </w:t>
      </w:r>
      <w:proofErr w:type="spellStart"/>
      <w:r w:rsidR="38722C8E">
        <w:t>dữ</w:t>
      </w:r>
      <w:proofErr w:type="spellEnd"/>
      <w:r w:rsidR="38722C8E">
        <w:t xml:space="preserve"> liệu</w:t>
      </w:r>
      <w:r w:rsidR="02EC6369">
        <w:t xml:space="preserve"> </w:t>
      </w:r>
      <w:proofErr w:type="spellStart"/>
      <w:r w:rsidR="02EC6369">
        <w:t>đơn</w:t>
      </w:r>
      <w:proofErr w:type="spellEnd"/>
      <w:r w:rsidR="02EC6369">
        <w:t xml:space="preserve"> </w:t>
      </w:r>
      <w:proofErr w:type="spellStart"/>
      <w:r w:rsidR="02EC6369">
        <w:t>giản</w:t>
      </w:r>
      <w:proofErr w:type="spellEnd"/>
      <w:r w:rsidR="02EC6369">
        <w:t>.</w:t>
      </w:r>
    </w:p>
    <w:p w14:paraId="48F2B6AD" w14:textId="18E46D96" w:rsidR="00E72619" w:rsidRPr="007A4B29" w:rsidRDefault="494C18E3" w:rsidP="00F0242F">
      <w:pPr>
        <w:pStyle w:val="SecondLevelBullet"/>
        <w:spacing w:line="360" w:lineRule="auto"/>
        <w:jc w:val="both"/>
      </w:pPr>
      <w:r>
        <w:t xml:space="preserve">Data management: </w:t>
      </w:r>
      <w:r w:rsidR="38722C8E">
        <w:t>Module</w:t>
      </w:r>
      <w:r w:rsidR="02EC6369">
        <w:t xml:space="preserve"> </w:t>
      </w:r>
      <w:proofErr w:type="spellStart"/>
      <w:r w:rsidR="02EC6369">
        <w:t>chức</w:t>
      </w:r>
      <w:proofErr w:type="spellEnd"/>
      <w:r w:rsidR="02EC6369">
        <w:t xml:space="preserve"> năng thực hiện lưu </w:t>
      </w:r>
      <w:proofErr w:type="spellStart"/>
      <w:r w:rsidR="02EC6369">
        <w:t>trữ</w:t>
      </w:r>
      <w:proofErr w:type="spellEnd"/>
      <w:r w:rsidR="02EC6369">
        <w:t xml:space="preserve"> </w:t>
      </w:r>
      <w:proofErr w:type="spellStart"/>
      <w:r w:rsidR="02EC6369">
        <w:t>dữ</w:t>
      </w:r>
      <w:proofErr w:type="spellEnd"/>
      <w:r w:rsidR="02EC6369">
        <w:t xml:space="preserve"> liệu vào Shared preference, </w:t>
      </w:r>
      <w:proofErr w:type="spellStart"/>
      <w:r w:rsidR="02EC6369">
        <w:t>cung</w:t>
      </w:r>
      <w:proofErr w:type="spellEnd"/>
      <w:r w:rsidR="02EC6369">
        <w:t xml:space="preserve"> </w:t>
      </w:r>
      <w:proofErr w:type="spellStart"/>
      <w:r w:rsidR="02EC6369">
        <w:t>cấp</w:t>
      </w:r>
      <w:proofErr w:type="spellEnd"/>
      <w:r w:rsidR="02EC6369">
        <w:t xml:space="preserve"> các </w:t>
      </w:r>
      <w:proofErr w:type="spellStart"/>
      <w:r w:rsidR="02EC6369">
        <w:t>phương</w:t>
      </w:r>
      <w:proofErr w:type="spellEnd"/>
      <w:r w:rsidR="02EC6369">
        <w:t xml:space="preserve"> </w:t>
      </w:r>
      <w:proofErr w:type="spellStart"/>
      <w:r w:rsidR="02EC6369">
        <w:t>thức</w:t>
      </w:r>
      <w:proofErr w:type="spellEnd"/>
      <w:r w:rsidR="02EC6369">
        <w:t xml:space="preserve"> để các </w:t>
      </w:r>
      <w:proofErr w:type="spellStart"/>
      <w:r w:rsidR="02EC6369">
        <w:t>thành</w:t>
      </w:r>
      <w:proofErr w:type="spellEnd"/>
      <w:r w:rsidR="02EC6369">
        <w:t xml:space="preserve"> phần </w:t>
      </w:r>
      <w:proofErr w:type="spellStart"/>
      <w:r w:rsidR="02EC6369">
        <w:t>khác</w:t>
      </w:r>
      <w:proofErr w:type="spellEnd"/>
      <w:r w:rsidR="02EC6369">
        <w:t xml:space="preserve"> có thể truy vấn </w:t>
      </w:r>
      <w:proofErr w:type="spellStart"/>
      <w:r w:rsidR="02EC6369">
        <w:t>dữ</w:t>
      </w:r>
      <w:proofErr w:type="spellEnd"/>
      <w:r w:rsidR="02EC6369">
        <w:t xml:space="preserve"> liệu.</w:t>
      </w:r>
    </w:p>
    <w:p w14:paraId="4DE001DC" w14:textId="066D7259" w:rsidR="006A56D4" w:rsidRPr="007A4B29" w:rsidRDefault="006A56D4" w:rsidP="002405C9">
      <w:pPr>
        <w:pStyle w:val="Heading2"/>
        <w:rPr>
          <w:rStyle w:val="st"/>
          <w:rFonts w:cs="Times New Roman"/>
        </w:rPr>
      </w:pPr>
      <w:bookmarkStart w:id="48" w:name="_Toc110438968"/>
      <w:bookmarkEnd w:id="27"/>
      <w:bookmarkEnd w:id="28"/>
      <w:bookmarkEnd w:id="29"/>
      <w:bookmarkEnd w:id="30"/>
      <w:r w:rsidRPr="007A4B29">
        <w:rPr>
          <w:rStyle w:val="st"/>
          <w:rFonts w:cs="Times New Roman"/>
        </w:rPr>
        <w:t>Các giao tiếp sử dụng</w:t>
      </w:r>
      <w:bookmarkEnd w:id="48"/>
    </w:p>
    <w:tbl>
      <w:tblPr>
        <w:tblW w:w="94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1701"/>
        <w:gridCol w:w="3162"/>
        <w:gridCol w:w="3926"/>
      </w:tblGrid>
      <w:tr w:rsidR="0065021C" w:rsidRPr="007A4B29" w14:paraId="0AD9BE6C" w14:textId="4CDCBEB0" w:rsidTr="00916038">
        <w:trPr>
          <w:trHeight w:val="309"/>
        </w:trPr>
        <w:tc>
          <w:tcPr>
            <w:tcW w:w="709" w:type="dxa"/>
            <w:shd w:val="clear" w:color="auto" w:fill="2F75B5"/>
            <w:noWrap/>
            <w:vAlign w:val="center"/>
          </w:tcPr>
          <w:p w14:paraId="41C6E2B1" w14:textId="77777777" w:rsidR="0065021C" w:rsidRPr="007A4B29" w:rsidRDefault="0065021C" w:rsidP="00F0242F">
            <w:pPr>
              <w:pStyle w:val="NormalTimes"/>
              <w:spacing w:line="360" w:lineRule="auto"/>
              <w:ind w:firstLine="0"/>
              <w:rPr>
                <w:b/>
                <w:bCs/>
                <w:szCs w:val="26"/>
              </w:rPr>
            </w:pPr>
            <w:r w:rsidRPr="007A4B29">
              <w:rPr>
                <w:b/>
                <w:bCs/>
                <w:szCs w:val="26"/>
              </w:rPr>
              <w:t>STT</w:t>
            </w:r>
          </w:p>
        </w:tc>
        <w:tc>
          <w:tcPr>
            <w:tcW w:w="1701" w:type="dxa"/>
            <w:shd w:val="clear" w:color="auto" w:fill="2F75B5"/>
            <w:noWrap/>
            <w:vAlign w:val="center"/>
          </w:tcPr>
          <w:p w14:paraId="66D87D50" w14:textId="77777777" w:rsidR="0065021C" w:rsidRPr="007A4B29" w:rsidRDefault="0065021C" w:rsidP="00F0242F">
            <w:pPr>
              <w:pStyle w:val="NormalTimes"/>
              <w:spacing w:line="360" w:lineRule="auto"/>
              <w:ind w:firstLine="0"/>
              <w:rPr>
                <w:b/>
                <w:bCs/>
                <w:szCs w:val="26"/>
              </w:rPr>
            </w:pPr>
            <w:r w:rsidRPr="007A4B29">
              <w:rPr>
                <w:b/>
                <w:bCs/>
                <w:szCs w:val="26"/>
              </w:rPr>
              <w:t>Tên</w:t>
            </w:r>
          </w:p>
        </w:tc>
        <w:tc>
          <w:tcPr>
            <w:tcW w:w="3162" w:type="dxa"/>
            <w:shd w:val="clear" w:color="auto" w:fill="2F75B5"/>
          </w:tcPr>
          <w:p w14:paraId="7AA0EE0F" w14:textId="77777777" w:rsidR="0065021C" w:rsidRPr="007A4B29" w:rsidRDefault="0065021C" w:rsidP="00F0242F">
            <w:pPr>
              <w:pStyle w:val="NormalTimes"/>
              <w:spacing w:line="360" w:lineRule="auto"/>
              <w:ind w:firstLine="0"/>
              <w:rPr>
                <w:b/>
                <w:bCs/>
                <w:szCs w:val="26"/>
              </w:rPr>
            </w:pPr>
            <w:r w:rsidRPr="007A4B29">
              <w:rPr>
                <w:b/>
                <w:bCs/>
                <w:szCs w:val="26"/>
              </w:rPr>
              <w:t xml:space="preserve">Mục </w:t>
            </w:r>
            <w:proofErr w:type="spellStart"/>
            <w:r w:rsidRPr="007A4B29">
              <w:rPr>
                <w:b/>
                <w:bCs/>
                <w:szCs w:val="26"/>
              </w:rPr>
              <w:t>đích</w:t>
            </w:r>
            <w:proofErr w:type="spellEnd"/>
          </w:p>
        </w:tc>
        <w:tc>
          <w:tcPr>
            <w:tcW w:w="3926" w:type="dxa"/>
            <w:shd w:val="clear" w:color="auto" w:fill="2F75B5"/>
          </w:tcPr>
          <w:p w14:paraId="4B8C3DAE" w14:textId="4D798CC6" w:rsidR="0065021C" w:rsidRPr="007A4B29" w:rsidRDefault="0065021C" w:rsidP="00F0242F">
            <w:pPr>
              <w:pStyle w:val="NormalTimes"/>
              <w:spacing w:line="360" w:lineRule="auto"/>
              <w:ind w:firstLine="0"/>
              <w:rPr>
                <w:b/>
                <w:bCs/>
                <w:szCs w:val="26"/>
              </w:rPr>
            </w:pPr>
            <w:r w:rsidRPr="007A4B29">
              <w:rPr>
                <w:b/>
                <w:bCs/>
                <w:szCs w:val="26"/>
              </w:rPr>
              <w:t>Param</w:t>
            </w:r>
          </w:p>
        </w:tc>
      </w:tr>
      <w:tr w:rsidR="0065021C" w:rsidRPr="007A4B29" w14:paraId="52EC47A0" w14:textId="6A6A2CCF" w:rsidTr="00916038">
        <w:trPr>
          <w:trHeight w:val="294"/>
        </w:trPr>
        <w:tc>
          <w:tcPr>
            <w:tcW w:w="709" w:type="dxa"/>
            <w:noWrap/>
            <w:vAlign w:val="center"/>
          </w:tcPr>
          <w:p w14:paraId="5E6AEA35" w14:textId="77777777" w:rsidR="0065021C" w:rsidRPr="007A4B29" w:rsidRDefault="0065021C" w:rsidP="00F0242F">
            <w:pPr>
              <w:pStyle w:val="NormalTimes"/>
              <w:numPr>
                <w:ilvl w:val="0"/>
                <w:numId w:val="7"/>
              </w:numPr>
              <w:spacing w:line="360" w:lineRule="auto"/>
            </w:pPr>
          </w:p>
        </w:tc>
        <w:tc>
          <w:tcPr>
            <w:tcW w:w="1701" w:type="dxa"/>
            <w:noWrap/>
            <w:vAlign w:val="center"/>
          </w:tcPr>
          <w:p w14:paraId="30DDE796" w14:textId="68CEE5C2" w:rsidR="0065021C" w:rsidRPr="007A4B29" w:rsidRDefault="0065021C" w:rsidP="00F0242F">
            <w:pPr>
              <w:pStyle w:val="NormalTimes"/>
              <w:spacing w:line="360" w:lineRule="auto"/>
              <w:ind w:firstLine="0"/>
            </w:pPr>
            <w:r w:rsidRPr="054BC09E">
              <w:t>HTTP</w:t>
            </w:r>
            <w:r w:rsidR="00916038" w:rsidRPr="054BC09E">
              <w:t>S</w:t>
            </w:r>
            <w:r w:rsidRPr="054BC09E">
              <w:t>/REST API</w:t>
            </w:r>
          </w:p>
        </w:tc>
        <w:tc>
          <w:tcPr>
            <w:tcW w:w="3162" w:type="dxa"/>
          </w:tcPr>
          <w:p w14:paraId="3F8E58AA" w14:textId="697F578C" w:rsidR="0065021C" w:rsidRPr="007A4B29" w:rsidRDefault="0065021C" w:rsidP="00F0242F">
            <w:pPr>
              <w:pStyle w:val="NormalTimes"/>
              <w:spacing w:line="360" w:lineRule="auto"/>
              <w:ind w:firstLine="0"/>
            </w:pPr>
            <w:r w:rsidRPr="4DD0B3FC">
              <w:t>Giao tiếp</w:t>
            </w:r>
            <w:r w:rsidR="00916038" w:rsidRPr="4DD0B3FC">
              <w:t xml:space="preserve"> </w:t>
            </w:r>
            <w:proofErr w:type="spellStart"/>
            <w:r w:rsidR="00916038" w:rsidRPr="4DD0B3FC">
              <w:t>giữa</w:t>
            </w:r>
            <w:proofErr w:type="spellEnd"/>
            <w:r w:rsidRPr="4DD0B3FC">
              <w:t xml:space="preserve"> SDK </w:t>
            </w:r>
            <w:proofErr w:type="spellStart"/>
            <w:r w:rsidRPr="4DD0B3FC">
              <w:t>với</w:t>
            </w:r>
            <w:proofErr w:type="spellEnd"/>
            <w:r w:rsidRPr="4DD0B3FC">
              <w:t xml:space="preserve"> ONE Link platform</w:t>
            </w:r>
          </w:p>
        </w:tc>
        <w:tc>
          <w:tcPr>
            <w:tcW w:w="3926" w:type="dxa"/>
          </w:tcPr>
          <w:p w14:paraId="033324A8" w14:textId="77777777" w:rsidR="0065021C" w:rsidRPr="007A4B29" w:rsidRDefault="0065021C" w:rsidP="00F0242F">
            <w:pPr>
              <w:pStyle w:val="NormalTimes"/>
              <w:spacing w:line="360" w:lineRule="auto"/>
              <w:ind w:firstLine="0"/>
            </w:pPr>
            <w:r w:rsidRPr="054BC09E">
              <w:t>HTTP (POST, GET, PUT, DELETE)</w:t>
            </w:r>
          </w:p>
          <w:p w14:paraId="5C12054A" w14:textId="7650F59C" w:rsidR="0065021C" w:rsidRPr="007A4B29" w:rsidRDefault="0065021C" w:rsidP="00F0242F">
            <w:pPr>
              <w:pStyle w:val="NormalTimes"/>
              <w:spacing w:line="360" w:lineRule="auto"/>
              <w:ind w:firstLine="0"/>
            </w:pPr>
            <w:r w:rsidRPr="054BC09E">
              <w:t xml:space="preserve">Content-Type: </w:t>
            </w:r>
            <w:proofErr w:type="spellStart"/>
            <w:r w:rsidRPr="054BC09E">
              <w:t>Appilcation</w:t>
            </w:r>
            <w:proofErr w:type="spellEnd"/>
          </w:p>
          <w:p w14:paraId="1AEB5D4E" w14:textId="2355F87F" w:rsidR="0065021C" w:rsidRPr="007A4B29" w:rsidRDefault="0065021C" w:rsidP="00F0242F">
            <w:pPr>
              <w:pStyle w:val="NormalTimes"/>
              <w:spacing w:line="360" w:lineRule="auto"/>
              <w:ind w:firstLine="0"/>
            </w:pPr>
            <w:r w:rsidRPr="054BC09E">
              <w:t xml:space="preserve">API của </w:t>
            </w:r>
            <w:r w:rsidR="00916038" w:rsidRPr="054BC09E">
              <w:t xml:space="preserve">ONE Link platform đã </w:t>
            </w:r>
            <w:proofErr w:type="spellStart"/>
            <w:r w:rsidR="00916038" w:rsidRPr="054BC09E">
              <w:t>cung</w:t>
            </w:r>
            <w:proofErr w:type="spellEnd"/>
            <w:r w:rsidR="00916038" w:rsidRPr="054BC09E">
              <w:t xml:space="preserve"> </w:t>
            </w:r>
            <w:proofErr w:type="spellStart"/>
            <w:r w:rsidR="00916038" w:rsidRPr="054BC09E">
              <w:t>cấp</w:t>
            </w:r>
            <w:proofErr w:type="spellEnd"/>
          </w:p>
          <w:p w14:paraId="342AE692" w14:textId="3ED0D80E" w:rsidR="00916038" w:rsidRPr="007A4B29" w:rsidRDefault="00916038" w:rsidP="00F0242F">
            <w:pPr>
              <w:pStyle w:val="NormalTimes"/>
              <w:spacing w:line="360" w:lineRule="auto"/>
              <w:ind w:firstLine="0"/>
            </w:pPr>
            <w:r w:rsidRPr="054BC09E">
              <w:t xml:space="preserve">Các API xác thực </w:t>
            </w:r>
            <w:proofErr w:type="spellStart"/>
            <w:r w:rsidRPr="054BC09E">
              <w:t>bằng</w:t>
            </w:r>
            <w:proofErr w:type="spellEnd"/>
            <w:r w:rsidRPr="054BC09E">
              <w:t xml:space="preserve"> token </w:t>
            </w:r>
          </w:p>
          <w:p w14:paraId="6CFD556B" w14:textId="1137CE7C" w:rsidR="00916038" w:rsidRPr="007A4B29" w:rsidRDefault="00916038" w:rsidP="00F0242F">
            <w:pPr>
              <w:pStyle w:val="NormalTimes"/>
              <w:spacing w:line="360" w:lineRule="auto"/>
              <w:ind w:firstLine="0"/>
            </w:pPr>
            <w:proofErr w:type="spellStart"/>
            <w:r w:rsidRPr="054BC09E">
              <w:t>Nội</w:t>
            </w:r>
            <w:proofErr w:type="spellEnd"/>
            <w:r w:rsidRPr="054BC09E">
              <w:t xml:space="preserve"> dung bản tin được </w:t>
            </w:r>
            <w:proofErr w:type="spellStart"/>
            <w:r w:rsidRPr="054BC09E">
              <w:t>đóng</w:t>
            </w:r>
            <w:proofErr w:type="spellEnd"/>
            <w:r w:rsidRPr="054BC09E">
              <w:t xml:space="preserve"> </w:t>
            </w:r>
            <w:proofErr w:type="spellStart"/>
            <w:r w:rsidRPr="054BC09E">
              <w:t>gói</w:t>
            </w:r>
            <w:proofErr w:type="spellEnd"/>
            <w:r w:rsidRPr="054BC09E">
              <w:t xml:space="preserve"> </w:t>
            </w:r>
            <w:proofErr w:type="spellStart"/>
            <w:r w:rsidRPr="054BC09E">
              <w:t>dữ</w:t>
            </w:r>
            <w:proofErr w:type="spellEnd"/>
            <w:r w:rsidRPr="054BC09E">
              <w:t xml:space="preserve"> liệu </w:t>
            </w:r>
            <w:proofErr w:type="spellStart"/>
            <w:r w:rsidRPr="054BC09E">
              <w:t>dạng</w:t>
            </w:r>
            <w:proofErr w:type="spellEnd"/>
            <w:r w:rsidRPr="054BC09E">
              <w:t xml:space="preserve"> JSON</w:t>
            </w:r>
          </w:p>
          <w:p w14:paraId="24F92EEF" w14:textId="0B16BCB6" w:rsidR="00916038" w:rsidRPr="007A4B29" w:rsidRDefault="00916038" w:rsidP="00F0242F">
            <w:pPr>
              <w:pStyle w:val="NormalTimes"/>
              <w:spacing w:line="360" w:lineRule="auto"/>
              <w:ind w:firstLine="0"/>
            </w:pPr>
            <w:r>
              <w:t xml:space="preserve">Các param chính: </w:t>
            </w:r>
            <w:proofErr w:type="spellStart"/>
            <w:r>
              <w:t>AppId</w:t>
            </w:r>
            <w:proofErr w:type="spellEnd"/>
            <w:r>
              <w:t xml:space="preserve">, </w:t>
            </w:r>
            <w:proofErr w:type="spellStart"/>
            <w:r w:rsidR="621AF899">
              <w:t>deviceId</w:t>
            </w:r>
            <w:proofErr w:type="spellEnd"/>
            <w:r w:rsidR="621AF899">
              <w:t>, Authorization</w:t>
            </w:r>
          </w:p>
          <w:p w14:paraId="0EAD89D3" w14:textId="77777777" w:rsidR="00916038" w:rsidRPr="007A4B29" w:rsidRDefault="00916038" w:rsidP="00F0242F">
            <w:pPr>
              <w:pStyle w:val="NormalTimes"/>
              <w:spacing w:line="360" w:lineRule="auto"/>
              <w:ind w:firstLine="0"/>
            </w:pPr>
          </w:p>
          <w:p w14:paraId="0645E2D6" w14:textId="77777777" w:rsidR="0065021C" w:rsidRPr="007A4B29" w:rsidRDefault="0065021C" w:rsidP="00F0242F">
            <w:pPr>
              <w:pStyle w:val="NormalTimes"/>
              <w:spacing w:line="360" w:lineRule="auto"/>
              <w:ind w:firstLine="0"/>
            </w:pPr>
          </w:p>
        </w:tc>
      </w:tr>
      <w:tr w:rsidR="0065021C" w:rsidRPr="007A4B29" w14:paraId="5DA57FD3" w14:textId="60E8E7E2" w:rsidTr="00916038">
        <w:trPr>
          <w:trHeight w:val="294"/>
        </w:trPr>
        <w:tc>
          <w:tcPr>
            <w:tcW w:w="709" w:type="dxa"/>
            <w:noWrap/>
            <w:vAlign w:val="center"/>
          </w:tcPr>
          <w:p w14:paraId="79AF0618" w14:textId="77777777" w:rsidR="0065021C" w:rsidRPr="007A4B29" w:rsidRDefault="0065021C" w:rsidP="00F0242F">
            <w:pPr>
              <w:pStyle w:val="NormalTimes"/>
              <w:numPr>
                <w:ilvl w:val="0"/>
                <w:numId w:val="7"/>
              </w:numPr>
              <w:spacing w:line="360" w:lineRule="auto"/>
            </w:pPr>
          </w:p>
        </w:tc>
        <w:tc>
          <w:tcPr>
            <w:tcW w:w="1701" w:type="dxa"/>
            <w:noWrap/>
            <w:vAlign w:val="center"/>
          </w:tcPr>
          <w:p w14:paraId="1FCF9DDF" w14:textId="691514E1" w:rsidR="0065021C" w:rsidRPr="007A4B29" w:rsidRDefault="00916038" w:rsidP="00F0242F">
            <w:pPr>
              <w:pStyle w:val="NormalTimes"/>
              <w:spacing w:line="360" w:lineRule="auto"/>
              <w:ind w:firstLine="0"/>
            </w:pPr>
            <w:r w:rsidRPr="054BC09E">
              <w:t>HTTPS/REST API</w:t>
            </w:r>
          </w:p>
        </w:tc>
        <w:tc>
          <w:tcPr>
            <w:tcW w:w="3162" w:type="dxa"/>
          </w:tcPr>
          <w:p w14:paraId="36F7DB51" w14:textId="2D476B93" w:rsidR="0065021C" w:rsidRPr="007A4B29" w:rsidRDefault="00916038" w:rsidP="00F0242F">
            <w:pPr>
              <w:pStyle w:val="NormalTimes"/>
              <w:spacing w:line="360" w:lineRule="auto"/>
              <w:ind w:firstLine="0"/>
            </w:pPr>
            <w:r w:rsidRPr="054BC09E">
              <w:t xml:space="preserve">Giao tiếp </w:t>
            </w:r>
            <w:proofErr w:type="spellStart"/>
            <w:r w:rsidRPr="054BC09E">
              <w:t>giữa</w:t>
            </w:r>
            <w:proofErr w:type="spellEnd"/>
            <w:r w:rsidRPr="054BC09E">
              <w:t xml:space="preserve"> SDK </w:t>
            </w:r>
            <w:proofErr w:type="spellStart"/>
            <w:r w:rsidRPr="054BC09E">
              <w:t>với</w:t>
            </w:r>
            <w:proofErr w:type="spellEnd"/>
            <w:r w:rsidRPr="054BC09E">
              <w:t xml:space="preserve"> thiết bị thông qua HTTP Agent</w:t>
            </w:r>
          </w:p>
        </w:tc>
        <w:tc>
          <w:tcPr>
            <w:tcW w:w="3926" w:type="dxa"/>
          </w:tcPr>
          <w:p w14:paraId="14E8C7D8" w14:textId="114264C5" w:rsidR="0065021C" w:rsidRPr="007A4B29" w:rsidRDefault="00916038" w:rsidP="00F0242F">
            <w:pPr>
              <w:pStyle w:val="NormalTimes"/>
              <w:spacing w:line="360" w:lineRule="auto"/>
              <w:ind w:firstLine="0"/>
            </w:pPr>
            <w:r w:rsidRPr="054BC09E">
              <w:t>HTTP (POST)</w:t>
            </w:r>
          </w:p>
          <w:p w14:paraId="6E8A05BB" w14:textId="080C2F53" w:rsidR="00AF5111" w:rsidRPr="007A4B29" w:rsidRDefault="00AF5111" w:rsidP="00F0242F">
            <w:pPr>
              <w:pStyle w:val="NormalTimes"/>
              <w:spacing w:line="360" w:lineRule="auto"/>
              <w:ind w:firstLine="0"/>
            </w:pPr>
            <w:r w:rsidRPr="054BC09E">
              <w:t xml:space="preserve">Content-Type: </w:t>
            </w:r>
            <w:proofErr w:type="spellStart"/>
            <w:r w:rsidRPr="054BC09E">
              <w:t>Appilcation</w:t>
            </w:r>
            <w:proofErr w:type="spellEnd"/>
            <w:r w:rsidRPr="054BC09E">
              <w:t>/</w:t>
            </w:r>
            <w:proofErr w:type="spellStart"/>
            <w:r w:rsidRPr="054BC09E">
              <w:t>Json</w:t>
            </w:r>
            <w:proofErr w:type="spellEnd"/>
          </w:p>
          <w:p w14:paraId="3B20A5EB" w14:textId="7156316E" w:rsidR="00AF5111" w:rsidRPr="007A4B29" w:rsidRDefault="00583283" w:rsidP="00F0242F">
            <w:pPr>
              <w:pStyle w:val="NormalTimes"/>
              <w:spacing w:line="360" w:lineRule="auto"/>
              <w:ind w:firstLine="0"/>
            </w:pPr>
            <w:r w:rsidRPr="007A4B29">
              <w:t>cookies</w:t>
            </w:r>
          </w:p>
          <w:p w14:paraId="0947991F" w14:textId="77777777" w:rsidR="00386518" w:rsidRPr="007A4B29" w:rsidRDefault="00386518" w:rsidP="00F0242F">
            <w:pPr>
              <w:pStyle w:val="NormalTimes"/>
              <w:spacing w:line="360" w:lineRule="auto"/>
              <w:ind w:firstLine="0"/>
            </w:pPr>
            <w:r w:rsidRPr="054BC09E">
              <w:t xml:space="preserve">API của HTTP Agent đã </w:t>
            </w:r>
            <w:proofErr w:type="spellStart"/>
            <w:r w:rsidRPr="054BC09E">
              <w:t>cung</w:t>
            </w:r>
            <w:proofErr w:type="spellEnd"/>
            <w:r w:rsidRPr="054BC09E">
              <w:t xml:space="preserve"> </w:t>
            </w:r>
            <w:proofErr w:type="spellStart"/>
            <w:r w:rsidRPr="054BC09E">
              <w:t>cấp</w:t>
            </w:r>
            <w:proofErr w:type="spellEnd"/>
          </w:p>
          <w:p w14:paraId="64F9E31E" w14:textId="19E37978" w:rsidR="00386518" w:rsidRPr="007A4B29" w:rsidRDefault="00386518" w:rsidP="00F0242F">
            <w:pPr>
              <w:pStyle w:val="NormalTimes"/>
              <w:spacing w:line="360" w:lineRule="auto"/>
              <w:ind w:firstLine="0"/>
            </w:pPr>
            <w:proofErr w:type="spellStart"/>
            <w:r w:rsidRPr="054BC09E">
              <w:t>Nội</w:t>
            </w:r>
            <w:proofErr w:type="spellEnd"/>
            <w:r w:rsidRPr="054BC09E">
              <w:t xml:space="preserve"> dung bản tin </w:t>
            </w:r>
            <w:r w:rsidR="005661D4" w:rsidRPr="054BC09E">
              <w:t>được</w:t>
            </w:r>
            <w:r w:rsidRPr="054BC09E">
              <w:t xml:space="preserve"> </w:t>
            </w:r>
            <w:proofErr w:type="spellStart"/>
            <w:r w:rsidRPr="054BC09E">
              <w:t>đóng</w:t>
            </w:r>
            <w:proofErr w:type="spellEnd"/>
            <w:r w:rsidRPr="054BC09E">
              <w:t xml:space="preserve"> </w:t>
            </w:r>
            <w:proofErr w:type="spellStart"/>
            <w:r w:rsidRPr="054BC09E">
              <w:t>gói</w:t>
            </w:r>
            <w:proofErr w:type="spellEnd"/>
            <w:r w:rsidRPr="054BC09E">
              <w:t xml:space="preserve"> </w:t>
            </w:r>
            <w:proofErr w:type="spellStart"/>
            <w:r w:rsidRPr="054BC09E">
              <w:t>dữ</w:t>
            </w:r>
            <w:proofErr w:type="spellEnd"/>
            <w:r w:rsidRPr="054BC09E">
              <w:t xml:space="preserve"> liệu </w:t>
            </w:r>
            <w:proofErr w:type="spellStart"/>
            <w:r w:rsidRPr="054BC09E">
              <w:t>dạng</w:t>
            </w:r>
            <w:proofErr w:type="spellEnd"/>
            <w:r w:rsidRPr="054BC09E">
              <w:t xml:space="preserve"> JSON</w:t>
            </w:r>
          </w:p>
          <w:p w14:paraId="6214A63C" w14:textId="6E291984" w:rsidR="00386518" w:rsidRPr="007A4B29" w:rsidRDefault="00386518" w:rsidP="00F0242F">
            <w:pPr>
              <w:pStyle w:val="NormalTimes"/>
              <w:spacing w:line="360" w:lineRule="auto"/>
              <w:ind w:firstLine="0"/>
              <w:rPr>
                <w:b/>
              </w:rPr>
            </w:pPr>
            <w:r w:rsidRPr="054BC09E">
              <w:lastRenderedPageBreak/>
              <w:t xml:space="preserve">Các param chính: action, </w:t>
            </w:r>
            <w:proofErr w:type="spellStart"/>
            <w:r w:rsidRPr="054BC09E">
              <w:t>clientMac</w:t>
            </w:r>
            <w:proofErr w:type="spellEnd"/>
            <w:r w:rsidRPr="054BC09E">
              <w:t xml:space="preserve">, </w:t>
            </w:r>
            <w:proofErr w:type="spellStart"/>
            <w:r w:rsidRPr="054BC09E">
              <w:t>authenString</w:t>
            </w:r>
            <w:proofErr w:type="spellEnd"/>
            <w:r w:rsidRPr="054BC09E">
              <w:t xml:space="preserve">, </w:t>
            </w:r>
            <w:proofErr w:type="spellStart"/>
            <w:r w:rsidRPr="054BC09E">
              <w:t>requestId</w:t>
            </w:r>
            <w:proofErr w:type="spellEnd"/>
          </w:p>
        </w:tc>
      </w:tr>
      <w:tr w:rsidR="00386518" w:rsidRPr="007A4B29" w14:paraId="3C1EF46D" w14:textId="77777777" w:rsidTr="00916038">
        <w:trPr>
          <w:trHeight w:val="294"/>
        </w:trPr>
        <w:tc>
          <w:tcPr>
            <w:tcW w:w="709" w:type="dxa"/>
            <w:noWrap/>
            <w:vAlign w:val="center"/>
          </w:tcPr>
          <w:p w14:paraId="49FCC62E" w14:textId="77777777" w:rsidR="00386518" w:rsidRPr="007A4B29" w:rsidRDefault="00386518" w:rsidP="00F0242F">
            <w:pPr>
              <w:pStyle w:val="NormalTimes"/>
              <w:numPr>
                <w:ilvl w:val="0"/>
                <w:numId w:val="7"/>
              </w:numPr>
              <w:spacing w:line="360" w:lineRule="auto"/>
            </w:pPr>
          </w:p>
        </w:tc>
        <w:tc>
          <w:tcPr>
            <w:tcW w:w="1701" w:type="dxa"/>
            <w:noWrap/>
            <w:vAlign w:val="center"/>
          </w:tcPr>
          <w:p w14:paraId="014BBC24" w14:textId="07975FED" w:rsidR="00386518" w:rsidRPr="007A4B29" w:rsidRDefault="00386518" w:rsidP="00F0242F">
            <w:pPr>
              <w:pStyle w:val="NormalTimes"/>
              <w:spacing w:line="360" w:lineRule="auto"/>
              <w:ind w:firstLine="0"/>
            </w:pPr>
            <w:r w:rsidRPr="054BC09E">
              <w:t>Function call</w:t>
            </w:r>
          </w:p>
        </w:tc>
        <w:tc>
          <w:tcPr>
            <w:tcW w:w="3162" w:type="dxa"/>
          </w:tcPr>
          <w:p w14:paraId="517D6AFF" w14:textId="4E4CB024" w:rsidR="00386518" w:rsidRPr="007A4B29" w:rsidRDefault="00386518" w:rsidP="00EC4859">
            <w:r w:rsidRPr="054BC09E">
              <w:t xml:space="preserve">Giao tiếp </w:t>
            </w:r>
            <w:proofErr w:type="spellStart"/>
            <w:r w:rsidRPr="054BC09E">
              <w:t>giữa</w:t>
            </w:r>
            <w:proofErr w:type="spellEnd"/>
            <w:r w:rsidRPr="054BC09E">
              <w:t xml:space="preserve"> </w:t>
            </w:r>
            <w:r w:rsidR="00AF5111" w:rsidRPr="054BC09E">
              <w:t>ONE App</w:t>
            </w:r>
            <w:r w:rsidR="00A40424" w:rsidRPr="054BC09E">
              <w:t xml:space="preserve">, </w:t>
            </w:r>
            <w:r w:rsidR="00CE38DE" w:rsidRPr="007A4B29">
              <w:t>3</w:t>
            </w:r>
            <w:r w:rsidR="00CE38DE" w:rsidRPr="007A4B29">
              <w:rPr>
                <w:vertAlign w:val="superscript"/>
              </w:rPr>
              <w:t xml:space="preserve">rd </w:t>
            </w:r>
            <w:r w:rsidR="00A40424" w:rsidRPr="054BC09E">
              <w:t>party App</w:t>
            </w:r>
            <w:r w:rsidR="00AF5111" w:rsidRPr="054BC09E">
              <w:t xml:space="preserve"> tới </w:t>
            </w:r>
            <w:r w:rsidRPr="054BC09E">
              <w:t xml:space="preserve">API </w:t>
            </w:r>
            <w:r w:rsidR="00A40424" w:rsidRPr="054BC09E">
              <w:t xml:space="preserve">Endpoint </w:t>
            </w:r>
          </w:p>
        </w:tc>
        <w:tc>
          <w:tcPr>
            <w:tcW w:w="3926" w:type="dxa"/>
          </w:tcPr>
          <w:p w14:paraId="7FBC1673" w14:textId="0AB70D9B" w:rsidR="00386518" w:rsidRPr="007A4B29" w:rsidRDefault="00265036" w:rsidP="00F0242F">
            <w:pPr>
              <w:pStyle w:val="NormalTimes"/>
              <w:spacing w:line="360" w:lineRule="auto"/>
              <w:ind w:firstLine="0"/>
            </w:pPr>
            <w:r w:rsidRPr="054BC09E">
              <w:t xml:space="preserve">Các </w:t>
            </w:r>
            <w:proofErr w:type="spellStart"/>
            <w:r w:rsidRPr="054BC09E">
              <w:t>h</w:t>
            </w:r>
            <w:r w:rsidR="00AF5111" w:rsidRPr="054BC09E">
              <w:t>àm</w:t>
            </w:r>
            <w:proofErr w:type="spellEnd"/>
            <w:r w:rsidR="00AF5111" w:rsidRPr="054BC09E">
              <w:t xml:space="preserve"> gọi các </w:t>
            </w:r>
            <w:proofErr w:type="spellStart"/>
            <w:r w:rsidR="00AF5111" w:rsidRPr="054BC09E">
              <w:t>chức</w:t>
            </w:r>
            <w:proofErr w:type="spellEnd"/>
            <w:r w:rsidR="00AF5111" w:rsidRPr="054BC09E">
              <w:t xml:space="preserve"> năng kết nối, </w:t>
            </w:r>
            <w:proofErr w:type="spellStart"/>
            <w:r w:rsidR="00AF5111" w:rsidRPr="054BC09E">
              <w:t>cấu</w:t>
            </w:r>
            <w:proofErr w:type="spellEnd"/>
            <w:r w:rsidR="00AF5111" w:rsidRPr="054BC09E">
              <w:t xml:space="preserve"> hình, </w:t>
            </w:r>
            <w:proofErr w:type="spellStart"/>
            <w:r w:rsidR="00AF5111" w:rsidRPr="054BC09E">
              <w:t>điều</w:t>
            </w:r>
            <w:proofErr w:type="spellEnd"/>
            <w:r w:rsidR="00AF5111" w:rsidRPr="054BC09E">
              <w:t xml:space="preserve"> </w:t>
            </w:r>
            <w:proofErr w:type="spellStart"/>
            <w:r w:rsidR="00AF5111" w:rsidRPr="054BC09E">
              <w:t>khiển</w:t>
            </w:r>
            <w:proofErr w:type="spellEnd"/>
          </w:p>
          <w:p w14:paraId="537EA223" w14:textId="1224B196" w:rsidR="00AF5111" w:rsidRPr="007A4B29" w:rsidRDefault="00AF5111" w:rsidP="00F0242F">
            <w:pPr>
              <w:pStyle w:val="NormalTimes"/>
              <w:spacing w:line="360" w:lineRule="auto"/>
              <w:ind w:firstLine="0"/>
            </w:pPr>
            <w:r w:rsidRPr="054BC09E">
              <w:t>Các param chính: serial, model, command</w:t>
            </w:r>
          </w:p>
        </w:tc>
      </w:tr>
    </w:tbl>
    <w:p w14:paraId="41179BF5" w14:textId="4EA5527E" w:rsidR="00747454" w:rsidRPr="00A77E06" w:rsidRDefault="00A77E06" w:rsidP="00F0242F">
      <w:pPr>
        <w:pStyle w:val="Caption"/>
        <w:spacing w:line="360" w:lineRule="auto"/>
      </w:pPr>
      <w:bookmarkStart w:id="49" w:name="_Toc110439046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>SEQ Bảng \* ARABIC</w:instrText>
      </w:r>
      <w:r>
        <w:fldChar w:fldCharType="separate"/>
      </w:r>
      <w:r w:rsidR="003C3CC5">
        <w:rPr>
          <w:noProof/>
        </w:rPr>
        <w:t>3</w:t>
      </w:r>
      <w:r>
        <w:fldChar w:fldCharType="end"/>
      </w:r>
      <w:r>
        <w:t>: Các giao tiếp sử dụng</w:t>
      </w:r>
      <w:bookmarkEnd w:id="49"/>
    </w:p>
    <w:p w14:paraId="777932BE" w14:textId="30A2A0CD" w:rsidR="00491DAE" w:rsidRPr="007A4B29" w:rsidRDefault="006A56D4" w:rsidP="00F0242F">
      <w:pPr>
        <w:pStyle w:val="Heading1"/>
        <w:spacing w:line="360" w:lineRule="auto"/>
        <w:rPr>
          <w:rStyle w:val="st"/>
          <w:rFonts w:cs="Times New Roman"/>
        </w:rPr>
      </w:pPr>
      <w:bookmarkStart w:id="50" w:name="_Toc110438969"/>
      <w:r w:rsidRPr="007A4B29">
        <w:rPr>
          <w:rStyle w:val="st"/>
          <w:rFonts w:cs="Times New Roman"/>
        </w:rPr>
        <w:t xml:space="preserve">Thiết </w:t>
      </w:r>
      <w:proofErr w:type="spellStart"/>
      <w:r w:rsidRPr="007A4B29">
        <w:rPr>
          <w:rStyle w:val="st"/>
          <w:rFonts w:cs="Times New Roman"/>
        </w:rPr>
        <w:t>kế</w:t>
      </w:r>
      <w:proofErr w:type="spellEnd"/>
      <w:r w:rsidRPr="007A4B29">
        <w:rPr>
          <w:rStyle w:val="st"/>
          <w:rFonts w:cs="Times New Roman"/>
        </w:rPr>
        <w:t xml:space="preserve"> các </w:t>
      </w:r>
      <w:proofErr w:type="spellStart"/>
      <w:r w:rsidRPr="007A4B29">
        <w:rPr>
          <w:rStyle w:val="st"/>
          <w:rFonts w:cs="Times New Roman"/>
        </w:rPr>
        <w:t>thành</w:t>
      </w:r>
      <w:proofErr w:type="spellEnd"/>
      <w:r w:rsidRPr="007A4B29">
        <w:rPr>
          <w:rStyle w:val="st"/>
          <w:rFonts w:cs="Times New Roman"/>
        </w:rPr>
        <w:t xml:space="preserve"> phần</w:t>
      </w:r>
      <w:bookmarkEnd w:id="50"/>
    </w:p>
    <w:p w14:paraId="3EBE166D" w14:textId="0284B179" w:rsidR="00721B3F" w:rsidRPr="007A4B29" w:rsidRDefault="4D0D5388" w:rsidP="002405C9">
      <w:pPr>
        <w:pStyle w:val="Heading2"/>
      </w:pPr>
      <w:bookmarkStart w:id="51" w:name="_Toc110438970"/>
      <w:r>
        <w:t xml:space="preserve">API </w:t>
      </w:r>
      <w:r w:rsidR="00CE38DE">
        <w:t>Endpoint</w:t>
      </w:r>
      <w:bookmarkEnd w:id="51"/>
    </w:p>
    <w:p w14:paraId="3B0A51AD" w14:textId="0FD5AF7F" w:rsidR="00721B3F" w:rsidRPr="007A4B29" w:rsidRDefault="4DEC03E5" w:rsidP="00B0309F">
      <w:pPr>
        <w:pStyle w:val="Heading3"/>
      </w:pPr>
      <w:bookmarkStart w:id="52" w:name="_Toc110438971"/>
      <w:proofErr w:type="spellStart"/>
      <w:r>
        <w:t>Mô</w:t>
      </w:r>
      <w:proofErr w:type="spellEnd"/>
      <w:r>
        <w:t xml:space="preserve"> tả</w:t>
      </w:r>
      <w:bookmarkEnd w:id="52"/>
    </w:p>
    <w:p w14:paraId="6E05DF70" w14:textId="36C4AFC1" w:rsidR="00721B3F" w:rsidRPr="007A4B29" w:rsidRDefault="00721B3F" w:rsidP="00F0242F">
      <w:pPr>
        <w:spacing w:line="360" w:lineRule="auto"/>
      </w:pPr>
      <w:r w:rsidRPr="007A4B29">
        <w:t xml:space="preserve">Là </w:t>
      </w:r>
      <w:proofErr w:type="spellStart"/>
      <w:r w:rsidRPr="007A4B29">
        <w:t>cổng</w:t>
      </w:r>
      <w:proofErr w:type="spellEnd"/>
      <w:r w:rsidRPr="007A4B29">
        <w:t xml:space="preserve"> </w:t>
      </w:r>
      <w:proofErr w:type="spellStart"/>
      <w:r w:rsidRPr="007A4B29">
        <w:t>cung</w:t>
      </w:r>
      <w:proofErr w:type="spellEnd"/>
      <w:r w:rsidRPr="007A4B29">
        <w:t xml:space="preserve"> </w:t>
      </w:r>
      <w:proofErr w:type="spellStart"/>
      <w:r w:rsidRPr="007A4B29">
        <w:t>cấp</w:t>
      </w:r>
      <w:proofErr w:type="spellEnd"/>
      <w:r w:rsidRPr="007A4B29">
        <w:t xml:space="preserve"> các </w:t>
      </w:r>
      <w:proofErr w:type="spellStart"/>
      <w:r w:rsidRPr="007A4B29">
        <w:t>hàm</w:t>
      </w:r>
      <w:proofErr w:type="spellEnd"/>
      <w:r w:rsidRPr="007A4B29">
        <w:t xml:space="preserve"> (functions) </w:t>
      </w:r>
      <w:proofErr w:type="spellStart"/>
      <w:r w:rsidRPr="007A4B29">
        <w:t>đáp</w:t>
      </w:r>
      <w:proofErr w:type="spellEnd"/>
      <w:r w:rsidRPr="007A4B29">
        <w:t xml:space="preserve"> </w:t>
      </w:r>
      <w:proofErr w:type="spellStart"/>
      <w:r w:rsidRPr="007A4B29">
        <w:t>ứng</w:t>
      </w:r>
      <w:proofErr w:type="spellEnd"/>
      <w:r w:rsidRPr="007A4B29">
        <w:t xml:space="preserve"> ONE App, app bên thứ 3 có thể đăng nhập, gọi vào </w:t>
      </w:r>
      <w:r w:rsidR="00A5398D" w:rsidRPr="007A4B29">
        <w:t xml:space="preserve">API </w:t>
      </w:r>
      <w:r w:rsidR="00147DF0" w:rsidRPr="007A4B29">
        <w:t>gateway</w:t>
      </w:r>
      <w:r w:rsidRPr="007A4B29">
        <w:t xml:space="preserve"> của ONE Link platform và HTTP Agent của thiết bị.</w:t>
      </w:r>
    </w:p>
    <w:p w14:paraId="426A5495" w14:textId="2E2D0852" w:rsidR="00721B3F" w:rsidRPr="007A4B29" w:rsidRDefault="4DEC03E5" w:rsidP="00B0309F">
      <w:pPr>
        <w:pStyle w:val="Heading3"/>
      </w:pPr>
      <w:bookmarkStart w:id="53" w:name="_Toc110438972"/>
      <w:proofErr w:type="spellStart"/>
      <w:r>
        <w:t>Chức</w:t>
      </w:r>
      <w:proofErr w:type="spellEnd"/>
      <w:r>
        <w:t xml:space="preserve"> năng</w:t>
      </w:r>
      <w:bookmarkEnd w:id="53"/>
    </w:p>
    <w:p w14:paraId="78037796" w14:textId="4DE9AECB" w:rsidR="00721B3F" w:rsidRPr="007A4B29" w:rsidRDefault="00721B3F" w:rsidP="00F0242F">
      <w:pPr>
        <w:spacing w:line="360" w:lineRule="auto"/>
      </w:pPr>
      <w:proofErr w:type="spellStart"/>
      <w:r w:rsidRPr="007A4B29">
        <w:t>Cung</w:t>
      </w:r>
      <w:proofErr w:type="spellEnd"/>
      <w:r w:rsidRPr="007A4B29">
        <w:t xml:space="preserve"> </w:t>
      </w:r>
      <w:proofErr w:type="spellStart"/>
      <w:r w:rsidRPr="007A4B29">
        <w:t>cấp</w:t>
      </w:r>
      <w:proofErr w:type="spellEnd"/>
      <w:r w:rsidRPr="007A4B29">
        <w:t xml:space="preserve"> các </w:t>
      </w:r>
      <w:proofErr w:type="spellStart"/>
      <w:r w:rsidRPr="007A4B29">
        <w:t>hàm</w:t>
      </w:r>
      <w:proofErr w:type="spellEnd"/>
      <w:r w:rsidRPr="007A4B29">
        <w:t xml:space="preserve"> </w:t>
      </w:r>
      <w:proofErr w:type="spellStart"/>
      <w:r w:rsidRPr="007A4B29">
        <w:t>cho</w:t>
      </w:r>
      <w:proofErr w:type="spellEnd"/>
      <w:r w:rsidR="003D4929" w:rsidRPr="007A4B29">
        <w:t xml:space="preserve"> phép</w:t>
      </w:r>
      <w:r w:rsidRPr="007A4B29">
        <w:t xml:space="preserve"> </w:t>
      </w:r>
      <w:proofErr w:type="spellStart"/>
      <w:r w:rsidRPr="007A4B29">
        <w:t>ứng</w:t>
      </w:r>
      <w:proofErr w:type="spellEnd"/>
      <w:r w:rsidRPr="007A4B29">
        <w:t xml:space="preserve"> dụng thực hiện các nghiệp vụ chính</w:t>
      </w:r>
      <w:r w:rsidR="003D4929" w:rsidRPr="007A4B29">
        <w:t xml:space="preserve"> đối </w:t>
      </w:r>
      <w:proofErr w:type="spellStart"/>
      <w:r w:rsidR="003D4929" w:rsidRPr="007A4B29">
        <w:t>với</w:t>
      </w:r>
      <w:proofErr w:type="spellEnd"/>
      <w:r w:rsidR="003D4929" w:rsidRPr="007A4B29">
        <w:t xml:space="preserve"> thiết bị.</w:t>
      </w:r>
    </w:p>
    <w:p w14:paraId="542ADFBC" w14:textId="50EFC832" w:rsidR="00555AB3" w:rsidRPr="007A4B29" w:rsidRDefault="00721B3F" w:rsidP="00B0309F">
      <w:pPr>
        <w:pStyle w:val="Heading3"/>
      </w:pPr>
      <w:bookmarkStart w:id="54" w:name="_Toc110438973"/>
      <w:r>
        <w:t>Interface</w:t>
      </w:r>
      <w:bookmarkEnd w:id="54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408"/>
        <w:gridCol w:w="2409"/>
        <w:gridCol w:w="2409"/>
        <w:gridCol w:w="2409"/>
      </w:tblGrid>
      <w:tr w:rsidR="003D4929" w:rsidRPr="007A4B29" w14:paraId="19E5D352" w14:textId="77777777" w:rsidTr="00074157">
        <w:trPr>
          <w:trHeight w:val="605"/>
        </w:trPr>
        <w:tc>
          <w:tcPr>
            <w:tcW w:w="1250" w:type="pct"/>
            <w:shd w:val="clear" w:color="auto" w:fill="1F4E79" w:themeFill="accent1" w:themeFillShade="80"/>
          </w:tcPr>
          <w:p w14:paraId="43DC0220" w14:textId="77777777" w:rsidR="003D4929" w:rsidRPr="007A4B29" w:rsidRDefault="003D4929" w:rsidP="00F0242F">
            <w:pPr>
              <w:spacing w:before="120" w:line="360" w:lineRule="auto"/>
              <w:contextualSpacing/>
              <w:rPr>
                <w:b/>
                <w:bCs/>
                <w:color w:val="FFFFFF" w:themeColor="background1"/>
                <w:szCs w:val="26"/>
              </w:rPr>
            </w:pPr>
            <w:proofErr w:type="spellStart"/>
            <w:r w:rsidRPr="007A4B29">
              <w:rPr>
                <w:b/>
                <w:bCs/>
                <w:color w:val="FFFFFF" w:themeColor="background1"/>
                <w:szCs w:val="26"/>
              </w:rPr>
              <w:t>Loại</w:t>
            </w:r>
            <w:proofErr w:type="spellEnd"/>
            <w:r w:rsidRPr="007A4B29">
              <w:rPr>
                <w:b/>
                <w:bCs/>
                <w:color w:val="FFFFFF" w:themeColor="background1"/>
                <w:szCs w:val="26"/>
              </w:rPr>
              <w:t xml:space="preserve"> (Internal</w:t>
            </w:r>
          </w:p>
          <w:p w14:paraId="6A4A6C59" w14:textId="77777777" w:rsidR="003D4929" w:rsidRPr="007A4B29" w:rsidRDefault="003D4929" w:rsidP="00F0242F">
            <w:pPr>
              <w:spacing w:before="120" w:line="360" w:lineRule="auto"/>
              <w:contextualSpacing/>
              <w:rPr>
                <w:b/>
                <w:bCs/>
                <w:color w:val="FFFFFF" w:themeColor="background1"/>
                <w:szCs w:val="26"/>
              </w:rPr>
            </w:pPr>
            <w:r w:rsidRPr="007A4B29">
              <w:rPr>
                <w:b/>
                <w:bCs/>
                <w:color w:val="FFFFFF" w:themeColor="background1"/>
                <w:szCs w:val="26"/>
              </w:rPr>
              <w:t>/External)</w:t>
            </w:r>
          </w:p>
        </w:tc>
        <w:tc>
          <w:tcPr>
            <w:tcW w:w="1250" w:type="pct"/>
            <w:shd w:val="clear" w:color="auto" w:fill="1F4E79" w:themeFill="accent1" w:themeFillShade="80"/>
            <w:hideMark/>
          </w:tcPr>
          <w:p w14:paraId="442B93A9" w14:textId="77777777" w:rsidR="003D4929" w:rsidRPr="007A4B29" w:rsidRDefault="003D4929" w:rsidP="00F0242F">
            <w:pPr>
              <w:spacing w:before="120" w:line="360" w:lineRule="auto"/>
              <w:contextualSpacing/>
              <w:rPr>
                <w:b/>
                <w:color w:val="FFFFFF" w:themeColor="background1"/>
                <w:szCs w:val="26"/>
              </w:rPr>
            </w:pPr>
            <w:r w:rsidRPr="007A4B29">
              <w:rPr>
                <w:b/>
                <w:color w:val="FFFFFF" w:themeColor="background1"/>
                <w:szCs w:val="26"/>
              </w:rPr>
              <w:t>Tên</w:t>
            </w:r>
          </w:p>
        </w:tc>
        <w:tc>
          <w:tcPr>
            <w:tcW w:w="1250" w:type="pct"/>
            <w:shd w:val="clear" w:color="auto" w:fill="1F4E79" w:themeFill="accent1" w:themeFillShade="80"/>
          </w:tcPr>
          <w:p w14:paraId="56CC8180" w14:textId="77777777" w:rsidR="003D4929" w:rsidRPr="007A4B29" w:rsidRDefault="003D4929" w:rsidP="00F0242F">
            <w:pPr>
              <w:spacing w:before="120" w:line="360" w:lineRule="auto"/>
              <w:contextualSpacing/>
              <w:rPr>
                <w:b/>
                <w:bCs/>
                <w:color w:val="FFFFFF" w:themeColor="background1"/>
                <w:szCs w:val="26"/>
              </w:rPr>
            </w:pPr>
            <w:r w:rsidRPr="007A4B29">
              <w:rPr>
                <w:b/>
                <w:bCs/>
                <w:color w:val="FFFFFF" w:themeColor="background1"/>
                <w:szCs w:val="26"/>
              </w:rPr>
              <w:t xml:space="preserve">Kết nối </w:t>
            </w:r>
            <w:proofErr w:type="spellStart"/>
            <w:r w:rsidRPr="007A4B29">
              <w:rPr>
                <w:b/>
                <w:bCs/>
                <w:color w:val="FFFFFF" w:themeColor="background1"/>
                <w:szCs w:val="26"/>
              </w:rPr>
              <w:t>với</w:t>
            </w:r>
            <w:proofErr w:type="spellEnd"/>
          </w:p>
        </w:tc>
        <w:tc>
          <w:tcPr>
            <w:tcW w:w="1250" w:type="pct"/>
            <w:shd w:val="clear" w:color="auto" w:fill="1F4E79" w:themeFill="accent1" w:themeFillShade="80"/>
            <w:hideMark/>
          </w:tcPr>
          <w:p w14:paraId="7E90F3CC" w14:textId="77777777" w:rsidR="003D4929" w:rsidRPr="007A4B29" w:rsidRDefault="003D4929" w:rsidP="00F0242F">
            <w:pPr>
              <w:spacing w:before="120" w:line="360" w:lineRule="auto"/>
              <w:contextualSpacing/>
              <w:rPr>
                <w:color w:val="FFFFFF" w:themeColor="background1"/>
                <w:szCs w:val="26"/>
              </w:rPr>
            </w:pPr>
            <w:r w:rsidRPr="007A4B29">
              <w:rPr>
                <w:b/>
                <w:bCs/>
                <w:color w:val="FFFFFF" w:themeColor="background1"/>
                <w:szCs w:val="26"/>
              </w:rPr>
              <w:t xml:space="preserve">Mục </w:t>
            </w:r>
            <w:proofErr w:type="spellStart"/>
            <w:r w:rsidRPr="007A4B29">
              <w:rPr>
                <w:b/>
                <w:bCs/>
                <w:color w:val="FFFFFF" w:themeColor="background1"/>
                <w:szCs w:val="26"/>
              </w:rPr>
              <w:t>đích</w:t>
            </w:r>
            <w:proofErr w:type="spellEnd"/>
          </w:p>
        </w:tc>
      </w:tr>
      <w:tr w:rsidR="0038587F" w:rsidRPr="007A4B29" w14:paraId="024314E7" w14:textId="77777777" w:rsidTr="00074157">
        <w:trPr>
          <w:trHeight w:val="524"/>
        </w:trPr>
        <w:tc>
          <w:tcPr>
            <w:tcW w:w="1250" w:type="pct"/>
          </w:tcPr>
          <w:p w14:paraId="23A72C24" w14:textId="01541385" w:rsidR="0038587F" w:rsidRPr="007A4B29" w:rsidRDefault="0038587F" w:rsidP="00F0242F">
            <w:pPr>
              <w:spacing w:before="120" w:line="360" w:lineRule="auto"/>
              <w:contextualSpacing/>
              <w:rPr>
                <w:szCs w:val="26"/>
              </w:rPr>
            </w:pPr>
            <w:r w:rsidRPr="007A4B29">
              <w:rPr>
                <w:szCs w:val="26"/>
              </w:rPr>
              <w:t>External</w:t>
            </w:r>
          </w:p>
        </w:tc>
        <w:tc>
          <w:tcPr>
            <w:tcW w:w="1250" w:type="pct"/>
          </w:tcPr>
          <w:p w14:paraId="5F55330C" w14:textId="250A2894" w:rsidR="0038587F" w:rsidRPr="007A4B29" w:rsidRDefault="0038587F" w:rsidP="00F0242F">
            <w:pPr>
              <w:spacing w:before="120" w:line="360" w:lineRule="auto"/>
              <w:contextualSpacing/>
              <w:rPr>
                <w:szCs w:val="26"/>
              </w:rPr>
            </w:pPr>
            <w:r w:rsidRPr="007A4B29">
              <w:rPr>
                <w:szCs w:val="26"/>
              </w:rPr>
              <w:t>Function</w:t>
            </w:r>
          </w:p>
        </w:tc>
        <w:tc>
          <w:tcPr>
            <w:tcW w:w="1250" w:type="pct"/>
          </w:tcPr>
          <w:p w14:paraId="6294489F" w14:textId="77D682E4" w:rsidR="0038587F" w:rsidRPr="007A4B29" w:rsidRDefault="0038587F" w:rsidP="00F0242F">
            <w:pPr>
              <w:spacing w:before="120" w:line="360" w:lineRule="auto"/>
              <w:contextualSpacing/>
              <w:rPr>
                <w:szCs w:val="26"/>
              </w:rPr>
            </w:pPr>
            <w:r w:rsidRPr="007A4B29">
              <w:rPr>
                <w:szCs w:val="26"/>
              </w:rPr>
              <w:t xml:space="preserve">ONE App, </w:t>
            </w:r>
            <w:r w:rsidRPr="007A4B29">
              <w:t>3</w:t>
            </w:r>
            <w:r w:rsidRPr="007A4B29">
              <w:rPr>
                <w:vertAlign w:val="superscript"/>
              </w:rPr>
              <w:t xml:space="preserve">rd </w:t>
            </w:r>
            <w:r w:rsidRPr="007A4B29">
              <w:rPr>
                <w:szCs w:val="26"/>
              </w:rPr>
              <w:t>App</w:t>
            </w:r>
          </w:p>
        </w:tc>
        <w:tc>
          <w:tcPr>
            <w:tcW w:w="1250" w:type="pct"/>
          </w:tcPr>
          <w:p w14:paraId="6DB2DFDD" w14:textId="28CD6F55" w:rsidR="0038587F" w:rsidRPr="007A4B29" w:rsidRDefault="0038587F" w:rsidP="00F0242F">
            <w:pPr>
              <w:spacing w:before="120" w:line="360" w:lineRule="auto"/>
              <w:contextualSpacing/>
              <w:rPr>
                <w:szCs w:val="26"/>
              </w:rPr>
            </w:pPr>
            <w:r w:rsidRPr="007A4B29">
              <w:rPr>
                <w:szCs w:val="26"/>
              </w:rPr>
              <w:t xml:space="preserve">Giao tiếp API </w:t>
            </w:r>
            <w:proofErr w:type="spellStart"/>
            <w:r w:rsidRPr="007A4B29">
              <w:rPr>
                <w:szCs w:val="26"/>
              </w:rPr>
              <w:t>giữa</w:t>
            </w:r>
            <w:proofErr w:type="spellEnd"/>
            <w:r w:rsidRPr="007A4B29">
              <w:rPr>
                <w:szCs w:val="26"/>
              </w:rPr>
              <w:t xml:space="preserve"> </w:t>
            </w:r>
            <w:proofErr w:type="spellStart"/>
            <w:r w:rsidRPr="007A4B29">
              <w:rPr>
                <w:szCs w:val="26"/>
              </w:rPr>
              <w:t>ứng</w:t>
            </w:r>
            <w:proofErr w:type="spellEnd"/>
            <w:r w:rsidRPr="007A4B29">
              <w:rPr>
                <w:szCs w:val="26"/>
              </w:rPr>
              <w:t xml:space="preserve"> dụng đến </w:t>
            </w:r>
            <w:proofErr w:type="spellStart"/>
            <w:r w:rsidRPr="007A4B29">
              <w:rPr>
                <w:szCs w:val="26"/>
              </w:rPr>
              <w:t>cổng</w:t>
            </w:r>
            <w:proofErr w:type="spellEnd"/>
            <w:r w:rsidRPr="007A4B29">
              <w:rPr>
                <w:szCs w:val="26"/>
              </w:rPr>
              <w:t xml:space="preserve"> API của SDK</w:t>
            </w:r>
          </w:p>
        </w:tc>
      </w:tr>
    </w:tbl>
    <w:p w14:paraId="3E88F0E4" w14:textId="0A9523FE" w:rsidR="00A77E06" w:rsidRPr="00A77E06" w:rsidRDefault="00A77E06" w:rsidP="00F0242F">
      <w:pPr>
        <w:pStyle w:val="Caption"/>
        <w:spacing w:line="360" w:lineRule="auto"/>
      </w:pPr>
      <w:bookmarkStart w:id="55" w:name="_Toc110439047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>SEQ Bảng \* ARABIC</w:instrText>
      </w:r>
      <w:r>
        <w:fldChar w:fldCharType="separate"/>
      </w:r>
      <w:r w:rsidR="003C3CC5">
        <w:rPr>
          <w:noProof/>
        </w:rPr>
        <w:t>4</w:t>
      </w:r>
      <w:r>
        <w:fldChar w:fldCharType="end"/>
      </w:r>
      <w:r>
        <w:t xml:space="preserve">: Interface module </w:t>
      </w:r>
      <w:r w:rsidDel="00A5398D">
        <w:t xml:space="preserve">API </w:t>
      </w:r>
      <w:r w:rsidR="00A5398D">
        <w:t>Endpoint</w:t>
      </w:r>
      <w:bookmarkEnd w:id="55"/>
    </w:p>
    <w:p w14:paraId="60BC16B0" w14:textId="2D901FFD" w:rsidR="00384CD5" w:rsidRPr="007A4B29" w:rsidRDefault="00384CD5" w:rsidP="002405C9">
      <w:pPr>
        <w:pStyle w:val="Heading2"/>
      </w:pPr>
      <w:bookmarkStart w:id="56" w:name="_Toc109898064"/>
      <w:bookmarkStart w:id="57" w:name="_Toc109898275"/>
      <w:bookmarkStart w:id="58" w:name="_Toc109898066"/>
      <w:bookmarkStart w:id="59" w:name="_Toc109898277"/>
      <w:bookmarkStart w:id="60" w:name="_Toc110438974"/>
      <w:bookmarkEnd w:id="56"/>
      <w:bookmarkEnd w:id="57"/>
      <w:bookmarkEnd w:id="58"/>
      <w:bookmarkEnd w:id="59"/>
      <w:r>
        <w:t>Core</w:t>
      </w:r>
      <w:bookmarkEnd w:id="60"/>
    </w:p>
    <w:p w14:paraId="0486A213" w14:textId="258CB0CD" w:rsidR="00384CD5" w:rsidRPr="007A4B29" w:rsidRDefault="01E9798D" w:rsidP="00B0309F">
      <w:pPr>
        <w:pStyle w:val="Heading3"/>
      </w:pPr>
      <w:bookmarkStart w:id="61" w:name="_Toc110438975"/>
      <w:proofErr w:type="spellStart"/>
      <w:r>
        <w:t>Mô</w:t>
      </w:r>
      <w:proofErr w:type="spellEnd"/>
      <w:r>
        <w:t xml:space="preserve"> tả</w:t>
      </w:r>
      <w:bookmarkEnd w:id="61"/>
    </w:p>
    <w:p w14:paraId="1C5C0C58" w14:textId="0DD6F62A" w:rsidR="00384CD5" w:rsidRPr="00EC4859" w:rsidRDefault="00384CD5" w:rsidP="00F0242F">
      <w:pPr>
        <w:spacing w:line="360" w:lineRule="auto"/>
      </w:pPr>
      <w:commentRangeStart w:id="62"/>
      <w:proofErr w:type="spellStart"/>
      <w:r w:rsidRPr="007A4B29">
        <w:t>Khối</w:t>
      </w:r>
      <w:proofErr w:type="spellEnd"/>
      <w:r w:rsidRPr="007A4B29">
        <w:t xml:space="preserve"> chịu </w:t>
      </w:r>
      <w:proofErr w:type="spellStart"/>
      <w:r w:rsidRPr="007A4B29">
        <w:t>tránh</w:t>
      </w:r>
      <w:proofErr w:type="spellEnd"/>
      <w:r w:rsidRPr="007A4B29">
        <w:t xml:space="preserve"> </w:t>
      </w:r>
      <w:proofErr w:type="spellStart"/>
      <w:r w:rsidRPr="007A4B29">
        <w:t>nhiệm</w:t>
      </w:r>
      <w:proofErr w:type="spellEnd"/>
      <w:r w:rsidR="00BC6EAA" w:rsidRPr="007A4B29">
        <w:t xml:space="preserve"> chính</w:t>
      </w:r>
      <w:r w:rsidRPr="007A4B29">
        <w:t xml:space="preserve"> trong </w:t>
      </w:r>
      <w:proofErr w:type="spellStart"/>
      <w:r w:rsidR="00356601">
        <w:t>trong</w:t>
      </w:r>
      <w:proofErr w:type="spellEnd"/>
      <w:r w:rsidR="00356601">
        <w:rPr>
          <w:lang w:val="vi-VN"/>
        </w:rPr>
        <w:t xml:space="preserve"> các nghiệp vụ cấu hình, </w:t>
      </w:r>
      <w:r w:rsidR="005F2D33">
        <w:rPr>
          <w:lang w:val="vi-VN"/>
        </w:rPr>
        <w:t xml:space="preserve">điều </w:t>
      </w:r>
      <w:r w:rsidR="00356601">
        <w:rPr>
          <w:lang w:val="vi-VN"/>
        </w:rPr>
        <w:t>khiển thiết bị</w:t>
      </w:r>
      <w:r w:rsidR="005F2D33" w:rsidRPr="007A4B29">
        <w:t>,</w:t>
      </w:r>
      <w:r w:rsidR="00356601">
        <w:rPr>
          <w:lang w:val="vi-VN"/>
        </w:rPr>
        <w:t xml:space="preserve"> đảm nhiệm vai trò</w:t>
      </w:r>
      <w:r w:rsidR="005F2D33" w:rsidRPr="007A4B29">
        <w:t xml:space="preserve"> xác thực ONE Link platform, xác thực HTTP Agent</w:t>
      </w:r>
      <w:r w:rsidR="00356601">
        <w:rPr>
          <w:lang w:val="vi-VN"/>
        </w:rPr>
        <w:t xml:space="preserve">, xác định luồng kết nối local </w:t>
      </w:r>
      <w:r w:rsidR="00AB53B1">
        <w:rPr>
          <w:lang w:val="vi-VN"/>
        </w:rPr>
        <w:t>và remote cho mỗi yêu cầu gửi đến</w:t>
      </w:r>
      <w:r w:rsidR="005F2D33" w:rsidRPr="007A4B29">
        <w:t>.</w:t>
      </w:r>
      <w:commentRangeEnd w:id="62"/>
      <w:r w:rsidR="00D84375">
        <w:rPr>
          <w:rStyle w:val="CommentReference"/>
        </w:rPr>
        <w:commentReference w:id="62"/>
      </w:r>
    </w:p>
    <w:p w14:paraId="1792E79C" w14:textId="77777777" w:rsidR="00384CD5" w:rsidRPr="007A4B29" w:rsidRDefault="00384CD5" w:rsidP="00F0242F">
      <w:pPr>
        <w:spacing w:line="360" w:lineRule="auto"/>
      </w:pPr>
    </w:p>
    <w:p w14:paraId="1C1D7D05" w14:textId="77777777" w:rsidR="00384CD5" w:rsidRPr="007A4B29" w:rsidRDefault="00384CD5" w:rsidP="00F0242F">
      <w:pPr>
        <w:pStyle w:val="ListParagraph"/>
        <w:spacing w:line="360" w:lineRule="auto"/>
        <w:jc w:val="center"/>
      </w:pPr>
      <w:r w:rsidRPr="007A4B29">
        <w:rPr>
          <w:noProof/>
        </w:rPr>
        <w:lastRenderedPageBreak/>
        <w:drawing>
          <wp:inline distT="0" distB="0" distL="0" distR="0" wp14:anchorId="5FF207F5" wp14:editId="07340F94">
            <wp:extent cx="2676986" cy="992981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764" cy="9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F17F" w14:textId="77777777" w:rsidR="00384CD5" w:rsidRPr="007A4B29" w:rsidRDefault="00384CD5" w:rsidP="00F0242F">
      <w:pPr>
        <w:pStyle w:val="ListParagraph"/>
        <w:spacing w:line="360" w:lineRule="auto"/>
        <w:jc w:val="center"/>
      </w:pPr>
    </w:p>
    <w:p w14:paraId="0CAA7652" w14:textId="7CAC60BD" w:rsidR="00384CD5" w:rsidRPr="0044249A" w:rsidRDefault="00384CD5" w:rsidP="00F0242F">
      <w:pPr>
        <w:pStyle w:val="Caption"/>
        <w:spacing w:line="360" w:lineRule="auto"/>
      </w:pPr>
      <w:bookmarkStart w:id="63" w:name="_Toc110439028"/>
      <w:r>
        <w:t xml:space="preserve">Hình </w:t>
      </w:r>
      <w:r>
        <w:fldChar w:fldCharType="begin"/>
      </w:r>
      <w:r>
        <w:instrText>SEQ Hình \* ARABIC</w:instrText>
      </w:r>
      <w:r>
        <w:fldChar w:fldCharType="separate"/>
      </w:r>
      <w:r w:rsidR="003C3CC5">
        <w:rPr>
          <w:noProof/>
        </w:rPr>
        <w:t>3</w:t>
      </w:r>
      <w:r>
        <w:fldChar w:fldCharType="end"/>
      </w:r>
      <w:r>
        <w:t xml:space="preserve"> </w:t>
      </w:r>
      <w:proofErr w:type="spellStart"/>
      <w:r>
        <w:t>Sơ</w:t>
      </w:r>
      <w:proofErr w:type="spellEnd"/>
      <w:r>
        <w:t xml:space="preserve"> đồ phân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 module Core</w:t>
      </w:r>
      <w:bookmarkEnd w:id="63"/>
    </w:p>
    <w:p w14:paraId="0289F1D3" w14:textId="0C9EC1B5" w:rsidR="00384CD5" w:rsidRPr="007A4B29" w:rsidRDefault="01E9798D" w:rsidP="00F0242F">
      <w:pPr>
        <w:pStyle w:val="FirstLevelBullet"/>
        <w:spacing w:line="360" w:lineRule="auto"/>
      </w:pPr>
      <w:proofErr w:type="spellStart"/>
      <w:r>
        <w:t>Khối</w:t>
      </w:r>
      <w:proofErr w:type="spellEnd"/>
      <w:r>
        <w:t xml:space="preserve"> </w:t>
      </w:r>
      <w:r w:rsidRPr="650EA07B">
        <w:rPr>
          <w:b/>
          <w:bCs/>
        </w:rPr>
        <w:t xml:space="preserve">Core </w:t>
      </w:r>
      <w:r>
        <w:t xml:space="preserve">được chia </w:t>
      </w:r>
      <w:proofErr w:type="spellStart"/>
      <w:r>
        <w:t>làm</w:t>
      </w:r>
      <w:proofErr w:type="spellEnd"/>
      <w:r>
        <w:t xml:space="preserve"> </w:t>
      </w:r>
      <w:r w:rsidR="5C1DD229">
        <w:t>các</w:t>
      </w:r>
      <w:r>
        <w:t xml:space="preserve"> </w:t>
      </w:r>
      <w:proofErr w:type="spellStart"/>
      <w:r>
        <w:t>khối</w:t>
      </w:r>
      <w:proofErr w:type="spellEnd"/>
      <w:r>
        <w:t xml:space="preserve"> như </w:t>
      </w:r>
      <w:proofErr w:type="spellStart"/>
      <w:r>
        <w:t>sau</w:t>
      </w:r>
      <w:proofErr w:type="spellEnd"/>
      <w:r>
        <w:t>:</w:t>
      </w:r>
    </w:p>
    <w:p w14:paraId="010ECA74" w14:textId="367BDE0E" w:rsidR="00384CD5" w:rsidRPr="007A4B29" w:rsidRDefault="2DDB7FA2" w:rsidP="00F0242F">
      <w:pPr>
        <w:pStyle w:val="SecondLevelBullet"/>
        <w:spacing w:line="360" w:lineRule="auto"/>
      </w:pPr>
      <w:r>
        <w:t>Authentication</w:t>
      </w:r>
      <w:r w:rsidR="4DB00BFC">
        <w:t>:</w:t>
      </w:r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trong việc xác thực định danh đến ONE Link platform và thiết bị</w:t>
      </w:r>
    </w:p>
    <w:p w14:paraId="261F0B84" w14:textId="46AF32B8" w:rsidR="00384CD5" w:rsidRPr="007A4B29" w:rsidRDefault="2DDB7FA2" w:rsidP="00F0242F">
      <w:pPr>
        <w:pStyle w:val="SecondLevelBullet"/>
        <w:spacing w:line="360" w:lineRule="auto"/>
      </w:pPr>
      <w:r>
        <w:t>Connection</w:t>
      </w:r>
      <w:r w:rsidR="17ABBA71">
        <w:t xml:space="preserve"> management</w:t>
      </w:r>
      <w:r w:rsidR="01E9798D">
        <w:t xml:space="preserve">: </w:t>
      </w:r>
      <w:r w:rsidR="17ABBA71">
        <w:t xml:space="preserve">Quản lý </w:t>
      </w:r>
      <w:proofErr w:type="spellStart"/>
      <w:r w:rsidR="17ABBA71">
        <w:t>luồng</w:t>
      </w:r>
      <w:proofErr w:type="spellEnd"/>
      <w:r w:rsidR="17ABBA71">
        <w:t xml:space="preserve"> kết nối trong </w:t>
      </w:r>
      <w:proofErr w:type="spellStart"/>
      <w:r w:rsidR="17ABBA71">
        <w:t>ứng</w:t>
      </w:r>
      <w:proofErr w:type="spellEnd"/>
      <w:r w:rsidR="17ABBA71">
        <w:t xml:space="preserve"> dụng. Xác định </w:t>
      </w:r>
      <w:proofErr w:type="spellStart"/>
      <w:r w:rsidR="17ABBA71">
        <w:t>luồng</w:t>
      </w:r>
      <w:proofErr w:type="spellEnd"/>
      <w:r w:rsidR="17ABBA71">
        <w:t xml:space="preserve"> </w:t>
      </w:r>
      <w:proofErr w:type="spellStart"/>
      <w:r w:rsidR="17ABBA71">
        <w:t>dữ</w:t>
      </w:r>
      <w:proofErr w:type="spellEnd"/>
      <w:r w:rsidR="17ABBA71">
        <w:t xml:space="preserve"> liệu local hay remote, </w:t>
      </w:r>
      <w:proofErr w:type="spellStart"/>
      <w:r w:rsidR="17ABBA71">
        <w:t>điều</w:t>
      </w:r>
      <w:proofErr w:type="spellEnd"/>
      <w:r w:rsidR="17ABBA71">
        <w:t xml:space="preserve"> </w:t>
      </w:r>
      <w:proofErr w:type="spellStart"/>
      <w:r w:rsidR="17ABBA71">
        <w:t>hướng</w:t>
      </w:r>
      <w:proofErr w:type="spellEnd"/>
      <w:r w:rsidR="17ABBA71">
        <w:t xml:space="preserve"> việc gửi nhận </w:t>
      </w:r>
      <w:proofErr w:type="spellStart"/>
      <w:r w:rsidR="17ABBA71">
        <w:t>dữ</w:t>
      </w:r>
      <w:proofErr w:type="spellEnd"/>
      <w:r w:rsidR="17ABBA71">
        <w:t xml:space="preserve"> liệu local, </w:t>
      </w:r>
      <w:proofErr w:type="gramStart"/>
      <w:r w:rsidR="17ABBA71">
        <w:t xml:space="preserve">remote </w:t>
      </w:r>
      <w:r w:rsidR="01E9798D">
        <w:t>.</w:t>
      </w:r>
      <w:proofErr w:type="gramEnd"/>
    </w:p>
    <w:p w14:paraId="501CB34C" w14:textId="0F657169" w:rsidR="005B09DA" w:rsidRPr="007A4B29" w:rsidRDefault="07368C65" w:rsidP="00F0242F">
      <w:pPr>
        <w:pStyle w:val="SecondLevelBullet"/>
        <w:spacing w:line="360" w:lineRule="auto"/>
      </w:pPr>
      <w:r>
        <w:t xml:space="preserve">Device management: Quản lý thiết bị,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giao tiếp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thiết bị.</w:t>
      </w:r>
    </w:p>
    <w:p w14:paraId="0D5A45A0" w14:textId="645876D9" w:rsidR="00384CD5" w:rsidRPr="007A4B29" w:rsidRDefault="01E9798D" w:rsidP="00B0309F">
      <w:pPr>
        <w:pStyle w:val="Heading3"/>
      </w:pPr>
      <w:bookmarkStart w:id="64" w:name="_Toc110438976"/>
      <w:proofErr w:type="spellStart"/>
      <w:r>
        <w:t>Chức</w:t>
      </w:r>
      <w:proofErr w:type="spellEnd"/>
      <w:r>
        <w:t xml:space="preserve"> năng</w:t>
      </w:r>
      <w:bookmarkEnd w:id="64"/>
    </w:p>
    <w:p w14:paraId="619927AB" w14:textId="5264913D" w:rsidR="00A4357A" w:rsidRPr="007A4B29" w:rsidRDefault="00A4357A" w:rsidP="00F0242F">
      <w:pPr>
        <w:spacing w:line="360" w:lineRule="auto"/>
      </w:pPr>
      <w:proofErr w:type="spellStart"/>
      <w:r w:rsidRPr="007A4B29">
        <w:t>Khối</w:t>
      </w:r>
      <w:proofErr w:type="spellEnd"/>
      <w:r w:rsidRPr="007A4B29">
        <w:t xml:space="preserve"> Core </w:t>
      </w:r>
      <w:proofErr w:type="spellStart"/>
      <w:r w:rsidRPr="007A4B29">
        <w:t>cung</w:t>
      </w:r>
      <w:proofErr w:type="spellEnd"/>
      <w:r w:rsidRPr="007A4B29">
        <w:t xml:space="preserve"> </w:t>
      </w:r>
      <w:proofErr w:type="spellStart"/>
      <w:r w:rsidRPr="007A4B29">
        <w:t>cấp</w:t>
      </w:r>
      <w:proofErr w:type="spellEnd"/>
      <w:r w:rsidRPr="007A4B29">
        <w:t xml:space="preserve"> các </w:t>
      </w:r>
      <w:proofErr w:type="spellStart"/>
      <w:r w:rsidRPr="007A4B29">
        <w:t>chức</w:t>
      </w:r>
      <w:proofErr w:type="spellEnd"/>
      <w:r w:rsidRPr="007A4B29">
        <w:t xml:space="preserve"> năng </w:t>
      </w:r>
      <w:proofErr w:type="spellStart"/>
      <w:r w:rsidRPr="007A4B29">
        <w:t>sau</w:t>
      </w:r>
      <w:proofErr w:type="spellEnd"/>
      <w:r w:rsidRPr="007A4B29">
        <w:t>:</w:t>
      </w:r>
    </w:p>
    <w:p w14:paraId="2FBFBDE8" w14:textId="75F33C5A" w:rsidR="005B09DA" w:rsidRPr="007A4B29" w:rsidRDefault="07368C65" w:rsidP="00F0242F">
      <w:pPr>
        <w:pStyle w:val="ListParagraph"/>
        <w:numPr>
          <w:ilvl w:val="0"/>
          <w:numId w:val="18"/>
        </w:numPr>
        <w:spacing w:line="360" w:lineRule="auto"/>
      </w:pP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các </w:t>
      </w:r>
      <w:proofErr w:type="spellStart"/>
      <w:r>
        <w:t>hàm</w:t>
      </w:r>
      <w:proofErr w:type="spellEnd"/>
      <w:r>
        <w:t xml:space="preserve"> gọi giao tiếp nghiệp vụ chính.</w:t>
      </w:r>
    </w:p>
    <w:p w14:paraId="6C17E0CE" w14:textId="47F3BFFB" w:rsidR="005228CA" w:rsidRPr="007A4B29" w:rsidRDefault="720DE152" w:rsidP="00F0242F">
      <w:pPr>
        <w:pStyle w:val="ListParagraph"/>
        <w:numPr>
          <w:ilvl w:val="0"/>
          <w:numId w:val="18"/>
        </w:numPr>
        <w:spacing w:line="360" w:lineRule="auto"/>
      </w:pP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 w:rsidR="1609A0E0">
        <w:t xml:space="preserve"> các </w:t>
      </w:r>
      <w:proofErr w:type="spellStart"/>
      <w:r w:rsidR="1609A0E0">
        <w:t>hàm</w:t>
      </w:r>
      <w:proofErr w:type="spellEnd"/>
      <w:r w:rsidR="1609A0E0">
        <w:t xml:space="preserve"> đăng nhập ONE Link platform lấy </w:t>
      </w:r>
      <w:r w:rsidR="153A46F1">
        <w:t>Access</w:t>
      </w:r>
      <w:r w:rsidR="1609A0E0">
        <w:t xml:space="preserve"> Token, đăng nhập HTTP Agent</w:t>
      </w:r>
    </w:p>
    <w:p w14:paraId="7C505FD9" w14:textId="4736829C" w:rsidR="00A4357A" w:rsidRPr="007A4B29" w:rsidRDefault="1609A0E0" w:rsidP="00F0242F">
      <w:pPr>
        <w:pStyle w:val="ListParagraph"/>
        <w:numPr>
          <w:ilvl w:val="0"/>
          <w:numId w:val="18"/>
        </w:numPr>
        <w:spacing w:line="360" w:lineRule="auto"/>
      </w:pP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local hay remote.</w:t>
      </w:r>
      <w:r w:rsidR="720DE152">
        <w:t xml:space="preserve"> </w:t>
      </w:r>
    </w:p>
    <w:p w14:paraId="6F32163F" w14:textId="3A8EB37F" w:rsidR="00491DAE" w:rsidRPr="007A4B29" w:rsidRDefault="00384CD5" w:rsidP="00B0309F">
      <w:pPr>
        <w:pStyle w:val="Heading3"/>
      </w:pPr>
      <w:bookmarkStart w:id="65" w:name="_Toc110438977"/>
      <w:r>
        <w:t>Interface</w:t>
      </w:r>
      <w:bookmarkEnd w:id="65"/>
    </w:p>
    <w:p w14:paraId="4AB7DDC9" w14:textId="367AF736" w:rsidR="0029735C" w:rsidRPr="007A4B29" w:rsidRDefault="0029735C" w:rsidP="002405C9">
      <w:pPr>
        <w:pStyle w:val="Heading2"/>
      </w:pPr>
      <w:bookmarkStart w:id="66" w:name="_Toc109898098"/>
      <w:bookmarkStart w:id="67" w:name="_Toc109898309"/>
      <w:bookmarkStart w:id="68" w:name="_Toc110438978"/>
      <w:bookmarkEnd w:id="66"/>
      <w:bookmarkEnd w:id="67"/>
      <w:r>
        <w:t>Data management</w:t>
      </w:r>
      <w:bookmarkEnd w:id="68"/>
    </w:p>
    <w:p w14:paraId="2838EE69" w14:textId="272F4B9A" w:rsidR="0029735C" w:rsidRPr="007A4B29" w:rsidRDefault="4213E127" w:rsidP="00B0309F">
      <w:pPr>
        <w:pStyle w:val="Heading3"/>
      </w:pPr>
      <w:bookmarkStart w:id="69" w:name="_Toc110438979"/>
      <w:proofErr w:type="spellStart"/>
      <w:r>
        <w:t>Mô</w:t>
      </w:r>
      <w:proofErr w:type="spellEnd"/>
      <w:r>
        <w:t xml:space="preserve"> tả</w:t>
      </w:r>
      <w:bookmarkEnd w:id="69"/>
    </w:p>
    <w:p w14:paraId="0D629C3A" w14:textId="35A35BF3" w:rsidR="00532CE7" w:rsidRPr="007A4B29" w:rsidRDefault="00532CE7" w:rsidP="00F0242F">
      <w:pPr>
        <w:spacing w:line="360" w:lineRule="auto"/>
      </w:pPr>
      <w:proofErr w:type="spellStart"/>
      <w:r w:rsidRPr="007A4B29">
        <w:t>Khối</w:t>
      </w:r>
      <w:proofErr w:type="spellEnd"/>
      <w:r w:rsidRPr="007A4B29">
        <w:t xml:space="preserve"> </w:t>
      </w:r>
      <w:proofErr w:type="spellStart"/>
      <w:r w:rsidRPr="007A4B29">
        <w:t>chức</w:t>
      </w:r>
      <w:proofErr w:type="spellEnd"/>
      <w:r w:rsidRPr="007A4B29">
        <w:t xml:space="preserve"> năng thực hiện quản lý, </w:t>
      </w:r>
      <w:proofErr w:type="spellStart"/>
      <w:r w:rsidRPr="007A4B29">
        <w:t>cung</w:t>
      </w:r>
      <w:proofErr w:type="spellEnd"/>
      <w:r w:rsidRPr="007A4B29">
        <w:t xml:space="preserve"> </w:t>
      </w:r>
      <w:proofErr w:type="spellStart"/>
      <w:r w:rsidRPr="007A4B29">
        <w:t>cấp</w:t>
      </w:r>
      <w:proofErr w:type="spellEnd"/>
      <w:r w:rsidRPr="007A4B29">
        <w:t xml:space="preserve"> các </w:t>
      </w:r>
      <w:proofErr w:type="spellStart"/>
      <w:r w:rsidRPr="007A4B29">
        <w:t>phương</w:t>
      </w:r>
      <w:proofErr w:type="spellEnd"/>
      <w:r w:rsidRPr="007A4B29">
        <w:t xml:space="preserve"> </w:t>
      </w:r>
      <w:proofErr w:type="spellStart"/>
      <w:r w:rsidRPr="007A4B29">
        <w:t>thức</w:t>
      </w:r>
      <w:proofErr w:type="spellEnd"/>
      <w:r w:rsidRPr="007A4B29">
        <w:t xml:space="preserve"> để các </w:t>
      </w:r>
      <w:proofErr w:type="spellStart"/>
      <w:r w:rsidRPr="007A4B29">
        <w:t>thành</w:t>
      </w:r>
      <w:proofErr w:type="spellEnd"/>
      <w:r w:rsidRPr="007A4B29">
        <w:t xml:space="preserve"> phần </w:t>
      </w:r>
      <w:proofErr w:type="spellStart"/>
      <w:r w:rsidRPr="007A4B29">
        <w:t>khác</w:t>
      </w:r>
      <w:proofErr w:type="spellEnd"/>
      <w:r w:rsidRPr="007A4B29">
        <w:t xml:space="preserve"> có thể truy vấn </w:t>
      </w:r>
      <w:proofErr w:type="spellStart"/>
      <w:r w:rsidRPr="007A4B29">
        <w:t>dữ</w:t>
      </w:r>
      <w:proofErr w:type="spellEnd"/>
      <w:r w:rsidRPr="007A4B29">
        <w:t xml:space="preserve"> liệu.</w:t>
      </w:r>
    </w:p>
    <w:p w14:paraId="6088FAD0" w14:textId="4C827D89" w:rsidR="0029735C" w:rsidRPr="007A4B29" w:rsidRDefault="4213E127" w:rsidP="00B0309F">
      <w:pPr>
        <w:pStyle w:val="Heading3"/>
      </w:pPr>
      <w:bookmarkStart w:id="70" w:name="_Toc110438980"/>
      <w:proofErr w:type="spellStart"/>
      <w:r>
        <w:t>Chức</w:t>
      </w:r>
      <w:proofErr w:type="spellEnd"/>
      <w:r>
        <w:t xml:space="preserve"> năng</w:t>
      </w:r>
      <w:bookmarkEnd w:id="70"/>
    </w:p>
    <w:p w14:paraId="69A2CA82" w14:textId="21C25E7A" w:rsidR="00532CE7" w:rsidRPr="007A4B29" w:rsidRDefault="00532CE7" w:rsidP="00F0242F">
      <w:pPr>
        <w:spacing w:line="360" w:lineRule="auto"/>
      </w:pPr>
      <w:proofErr w:type="spellStart"/>
      <w:r w:rsidRPr="007A4B29">
        <w:t>Khối</w:t>
      </w:r>
      <w:proofErr w:type="spellEnd"/>
      <w:r w:rsidRPr="007A4B29">
        <w:t xml:space="preserve"> Data management </w:t>
      </w:r>
      <w:proofErr w:type="spellStart"/>
      <w:r w:rsidRPr="007A4B29">
        <w:t>cung</w:t>
      </w:r>
      <w:proofErr w:type="spellEnd"/>
      <w:r w:rsidRPr="007A4B29">
        <w:t xml:space="preserve"> </w:t>
      </w:r>
      <w:proofErr w:type="spellStart"/>
      <w:r w:rsidRPr="007A4B29">
        <w:t>cấp</w:t>
      </w:r>
      <w:proofErr w:type="spellEnd"/>
      <w:r w:rsidRPr="007A4B29">
        <w:t xml:space="preserve"> các </w:t>
      </w:r>
      <w:proofErr w:type="spellStart"/>
      <w:r w:rsidRPr="007A4B29">
        <w:t>chức</w:t>
      </w:r>
      <w:proofErr w:type="spellEnd"/>
      <w:r w:rsidRPr="007A4B29">
        <w:t xml:space="preserve"> năng </w:t>
      </w:r>
      <w:proofErr w:type="spellStart"/>
      <w:r w:rsidRPr="007A4B29">
        <w:t>sau</w:t>
      </w:r>
      <w:proofErr w:type="spellEnd"/>
      <w:r w:rsidRPr="007A4B29">
        <w:t>:</w:t>
      </w:r>
    </w:p>
    <w:p w14:paraId="5490300E" w14:textId="161C4D25" w:rsidR="00532CE7" w:rsidRPr="007A4B29" w:rsidRDefault="7647F0FE" w:rsidP="005228CA">
      <w:pPr>
        <w:pStyle w:val="ListParagraph"/>
        <w:numPr>
          <w:ilvl w:val="0"/>
          <w:numId w:val="20"/>
        </w:numPr>
        <w:spacing w:line="360" w:lineRule="auto"/>
      </w:pP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các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phép thêm, sửa,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liệu.</w:t>
      </w:r>
    </w:p>
    <w:p w14:paraId="67AC9BD5" w14:textId="22B2352A" w:rsidR="00491DAE" w:rsidRPr="007A4B29" w:rsidRDefault="0029735C" w:rsidP="00B0309F">
      <w:pPr>
        <w:pStyle w:val="Heading3"/>
      </w:pPr>
      <w:bookmarkStart w:id="71" w:name="_Toc110438981"/>
      <w:r>
        <w:lastRenderedPageBreak/>
        <w:t>Interface</w:t>
      </w:r>
      <w:bookmarkEnd w:id="71"/>
    </w:p>
    <w:p w14:paraId="41445ED1" w14:textId="4830E349" w:rsidR="006964F5" w:rsidRPr="007A4B29" w:rsidRDefault="6035F31C" w:rsidP="002405C9">
      <w:pPr>
        <w:pStyle w:val="Heading2"/>
      </w:pPr>
      <w:bookmarkStart w:id="72" w:name="_Toc110438982"/>
      <w:r>
        <w:t>Adapter</w:t>
      </w:r>
      <w:bookmarkEnd w:id="72"/>
    </w:p>
    <w:p w14:paraId="60C5D3BB" w14:textId="3CC7F512" w:rsidR="006964F5" w:rsidRPr="007A4B29" w:rsidRDefault="70BD0D0D" w:rsidP="00B0309F">
      <w:pPr>
        <w:pStyle w:val="Heading3"/>
      </w:pPr>
      <w:bookmarkStart w:id="73" w:name="_Toc110438983"/>
      <w:proofErr w:type="spellStart"/>
      <w:r>
        <w:t>Mô</w:t>
      </w:r>
      <w:proofErr w:type="spellEnd"/>
      <w:r>
        <w:t xml:space="preserve"> tả</w:t>
      </w:r>
      <w:bookmarkEnd w:id="73"/>
    </w:p>
    <w:p w14:paraId="7507F28E" w14:textId="0178A5B0" w:rsidR="001D1273" w:rsidRPr="007A4B29" w:rsidRDefault="001D1273" w:rsidP="00F0242F">
      <w:pPr>
        <w:spacing w:line="360" w:lineRule="auto"/>
      </w:pPr>
      <w:r w:rsidRPr="007A4B29">
        <w:t xml:space="preserve">Module </w:t>
      </w:r>
      <w:proofErr w:type="spellStart"/>
      <w:r w:rsidRPr="007A4B29">
        <w:t>chức</w:t>
      </w:r>
      <w:proofErr w:type="spellEnd"/>
      <w:r w:rsidRPr="007A4B29">
        <w:t xml:space="preserve"> năng </w:t>
      </w:r>
      <w:proofErr w:type="spellStart"/>
      <w:r w:rsidRPr="007A4B29">
        <w:t>đảm</w:t>
      </w:r>
      <w:proofErr w:type="spellEnd"/>
      <w:r w:rsidRPr="007A4B29">
        <w:t xml:space="preserve"> </w:t>
      </w:r>
      <w:proofErr w:type="spellStart"/>
      <w:r w:rsidRPr="007A4B29">
        <w:t>nhiệm</w:t>
      </w:r>
      <w:proofErr w:type="spellEnd"/>
      <w:r w:rsidRPr="007A4B29">
        <w:t xml:space="preserve"> </w:t>
      </w:r>
      <w:proofErr w:type="spellStart"/>
      <w:r w:rsidRPr="007A4B29">
        <w:t>vai</w:t>
      </w:r>
      <w:proofErr w:type="spellEnd"/>
      <w:r w:rsidRPr="007A4B29">
        <w:t xml:space="preserve"> </w:t>
      </w:r>
      <w:proofErr w:type="spellStart"/>
      <w:r w:rsidRPr="007A4B29">
        <w:t>trò</w:t>
      </w:r>
      <w:proofErr w:type="spellEnd"/>
      <w:r w:rsidRPr="007A4B29">
        <w:t xml:space="preserve"> </w:t>
      </w:r>
      <w:r w:rsidR="005228CA" w:rsidRPr="007A4B29">
        <w:t>giao tiếp gửi request REST API đến ONE Link platform và HTTP Agent</w:t>
      </w:r>
      <w:r w:rsidRPr="007A4B29">
        <w:t>.</w:t>
      </w:r>
    </w:p>
    <w:p w14:paraId="679A65F4" w14:textId="5264913D" w:rsidR="00F52138" w:rsidRPr="007A4B29" w:rsidRDefault="00F52138" w:rsidP="00F0242F">
      <w:pPr>
        <w:spacing w:line="360" w:lineRule="auto"/>
      </w:pPr>
    </w:p>
    <w:p w14:paraId="4278B6C9" w14:textId="797EEC6A" w:rsidR="00F52138" w:rsidRPr="007A4B29" w:rsidRDefault="00F52138" w:rsidP="00F0242F">
      <w:pPr>
        <w:spacing w:line="360" w:lineRule="auto"/>
      </w:pPr>
      <w:r w:rsidRPr="007A4B29">
        <w:t xml:space="preserve">Với </w:t>
      </w:r>
      <w:proofErr w:type="spellStart"/>
      <w:r w:rsidRPr="007A4B29">
        <w:t>luồng</w:t>
      </w:r>
      <w:proofErr w:type="spellEnd"/>
      <w:r w:rsidRPr="007A4B29">
        <w:t xml:space="preserve"> </w:t>
      </w:r>
      <w:proofErr w:type="spellStart"/>
      <w:r w:rsidRPr="007A4B29">
        <w:t>dữ</w:t>
      </w:r>
      <w:proofErr w:type="spellEnd"/>
      <w:r w:rsidRPr="007A4B29">
        <w:t xml:space="preserve"> liệu local được xác định thông qua việc </w:t>
      </w:r>
      <w:proofErr w:type="spellStart"/>
      <w:r w:rsidRPr="007A4B29">
        <w:t>quét</w:t>
      </w:r>
      <w:proofErr w:type="spellEnd"/>
      <w:r w:rsidRPr="007A4B29">
        <w:t xml:space="preserve"> được thiết bị trong mạng </w:t>
      </w:r>
      <w:proofErr w:type="spellStart"/>
      <w:r w:rsidRPr="007A4B29">
        <w:t>bằng</w:t>
      </w:r>
      <w:proofErr w:type="spellEnd"/>
      <w:r w:rsidRPr="007A4B29">
        <w:t xml:space="preserve"> API </w:t>
      </w:r>
      <w:proofErr w:type="spellStart"/>
      <w:r w:rsidRPr="007A4B29">
        <w:t>quét</w:t>
      </w:r>
      <w:proofErr w:type="spellEnd"/>
      <w:r w:rsidRPr="007A4B29">
        <w:t xml:space="preserve"> thiết bị </w:t>
      </w:r>
      <w:proofErr w:type="spellStart"/>
      <w:r w:rsidRPr="007A4B29">
        <w:t>cung</w:t>
      </w:r>
      <w:proofErr w:type="spellEnd"/>
      <w:r w:rsidRPr="007A4B29">
        <w:t xml:space="preserve"> </w:t>
      </w:r>
      <w:proofErr w:type="spellStart"/>
      <w:r w:rsidRPr="007A4B29">
        <w:t>cấp</w:t>
      </w:r>
      <w:proofErr w:type="spellEnd"/>
      <w:r w:rsidRPr="007A4B29">
        <w:t xml:space="preserve"> </w:t>
      </w:r>
      <w:proofErr w:type="spellStart"/>
      <w:r w:rsidRPr="007A4B29">
        <w:t>bởi</w:t>
      </w:r>
      <w:proofErr w:type="spellEnd"/>
      <w:r w:rsidRPr="007A4B29">
        <w:t xml:space="preserve"> HTTP Agent. </w:t>
      </w:r>
      <w:proofErr w:type="spellStart"/>
      <w:r w:rsidRPr="007A4B29">
        <w:t>Luồng</w:t>
      </w:r>
      <w:proofErr w:type="spellEnd"/>
      <w:r w:rsidRPr="007A4B29">
        <w:t xml:space="preserve"> remote được xác định thông qua việc đăng nhập đến ONE Link platform </w:t>
      </w:r>
      <w:proofErr w:type="spellStart"/>
      <w:r w:rsidRPr="007A4B29">
        <w:t>thành</w:t>
      </w:r>
      <w:proofErr w:type="spellEnd"/>
      <w:r w:rsidRPr="007A4B29">
        <w:t xml:space="preserve"> công qua </w:t>
      </w:r>
      <w:proofErr w:type="spellStart"/>
      <w:r w:rsidRPr="007A4B29">
        <w:t>phản</w:t>
      </w:r>
      <w:proofErr w:type="spellEnd"/>
      <w:r w:rsidRPr="007A4B29">
        <w:t xml:space="preserve"> </w:t>
      </w:r>
      <w:proofErr w:type="spellStart"/>
      <w:r w:rsidRPr="007A4B29">
        <w:t>hồi</w:t>
      </w:r>
      <w:proofErr w:type="spellEnd"/>
      <w:r w:rsidRPr="007A4B29">
        <w:t xml:space="preserve"> xác thực của </w:t>
      </w:r>
      <w:proofErr w:type="spellStart"/>
      <w:r w:rsidRPr="007A4B29">
        <w:t>khối</w:t>
      </w:r>
      <w:proofErr w:type="spellEnd"/>
      <w:r w:rsidRPr="007A4B29">
        <w:t xml:space="preserve"> </w:t>
      </w:r>
      <w:proofErr w:type="spellStart"/>
      <w:r w:rsidRPr="007A4B29">
        <w:t>Authenticaion</w:t>
      </w:r>
      <w:proofErr w:type="spellEnd"/>
      <w:r w:rsidRPr="007A4B29">
        <w:t>.</w:t>
      </w:r>
    </w:p>
    <w:p w14:paraId="000BE209" w14:textId="09156FCF" w:rsidR="006964F5" w:rsidRPr="007A4B29" w:rsidRDefault="70BD0D0D" w:rsidP="00B0309F">
      <w:pPr>
        <w:pStyle w:val="Heading3"/>
      </w:pPr>
      <w:bookmarkStart w:id="74" w:name="_Toc110438984"/>
      <w:proofErr w:type="spellStart"/>
      <w:r>
        <w:t>Chức</w:t>
      </w:r>
      <w:proofErr w:type="spellEnd"/>
      <w:r>
        <w:t xml:space="preserve"> năng</w:t>
      </w:r>
      <w:bookmarkEnd w:id="74"/>
    </w:p>
    <w:p w14:paraId="4153D73D" w14:textId="0C790C22" w:rsidR="00F52138" w:rsidRPr="007A4B29" w:rsidRDefault="00F52138" w:rsidP="00F0242F">
      <w:pPr>
        <w:spacing w:line="360" w:lineRule="auto"/>
      </w:pPr>
      <w:proofErr w:type="spellStart"/>
      <w:r w:rsidRPr="007A4B29">
        <w:t>Khối</w:t>
      </w:r>
      <w:proofErr w:type="spellEnd"/>
      <w:r w:rsidRPr="007A4B29">
        <w:t xml:space="preserve"> </w:t>
      </w:r>
      <w:r w:rsidR="004763BF" w:rsidRPr="007A4B29">
        <w:t>Adapter</w:t>
      </w:r>
      <w:r w:rsidRPr="007A4B29">
        <w:t xml:space="preserve"> </w:t>
      </w:r>
      <w:proofErr w:type="spellStart"/>
      <w:r w:rsidRPr="007A4B29">
        <w:t>cung</w:t>
      </w:r>
      <w:proofErr w:type="spellEnd"/>
      <w:r w:rsidRPr="007A4B29">
        <w:t xml:space="preserve"> </w:t>
      </w:r>
      <w:proofErr w:type="spellStart"/>
      <w:r w:rsidRPr="007A4B29">
        <w:t>cấp</w:t>
      </w:r>
      <w:proofErr w:type="spellEnd"/>
      <w:r w:rsidRPr="007A4B29">
        <w:t xml:space="preserve"> các </w:t>
      </w:r>
      <w:proofErr w:type="spellStart"/>
      <w:r w:rsidRPr="007A4B29">
        <w:t>chức</w:t>
      </w:r>
      <w:proofErr w:type="spellEnd"/>
      <w:r w:rsidRPr="007A4B29">
        <w:t xml:space="preserve"> năng </w:t>
      </w:r>
      <w:proofErr w:type="spellStart"/>
      <w:r w:rsidRPr="007A4B29">
        <w:t>sau</w:t>
      </w:r>
      <w:proofErr w:type="spellEnd"/>
      <w:r w:rsidRPr="007A4B29">
        <w:t>:</w:t>
      </w:r>
    </w:p>
    <w:p w14:paraId="34EE5E68" w14:textId="76F511B7" w:rsidR="00F52138" w:rsidRPr="007A4B29" w:rsidRDefault="65B4720B" w:rsidP="00F0242F">
      <w:pPr>
        <w:pStyle w:val="ListParagraph"/>
        <w:numPr>
          <w:ilvl w:val="0"/>
          <w:numId w:val="21"/>
        </w:numPr>
        <w:spacing w:line="360" w:lineRule="auto"/>
      </w:pP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r w:rsidR="1473AE1C">
        <w:t xml:space="preserve">gửi request REST </w:t>
      </w:r>
      <w:r w:rsidR="024C9E05">
        <w:t>API</w:t>
      </w:r>
    </w:p>
    <w:p w14:paraId="52906991" w14:textId="087C6AE7" w:rsidR="00491DAE" w:rsidRPr="007A4B29" w:rsidRDefault="006964F5" w:rsidP="00B0309F">
      <w:pPr>
        <w:pStyle w:val="Heading3"/>
      </w:pPr>
      <w:bookmarkStart w:id="75" w:name="_Toc110438985"/>
      <w:r>
        <w:t>Interface</w:t>
      </w:r>
      <w:bookmarkEnd w:id="75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408"/>
        <w:gridCol w:w="2409"/>
        <w:gridCol w:w="2409"/>
        <w:gridCol w:w="2409"/>
      </w:tblGrid>
      <w:tr w:rsidR="00F52138" w:rsidRPr="007A4B29" w14:paraId="4716787E" w14:textId="77777777" w:rsidTr="00074157">
        <w:trPr>
          <w:trHeight w:val="605"/>
        </w:trPr>
        <w:tc>
          <w:tcPr>
            <w:tcW w:w="1250" w:type="pct"/>
            <w:shd w:val="clear" w:color="auto" w:fill="1F4E79" w:themeFill="accent1" w:themeFillShade="80"/>
          </w:tcPr>
          <w:p w14:paraId="4B54EBE7" w14:textId="77777777" w:rsidR="00F52138" w:rsidRPr="007A4B29" w:rsidRDefault="00F52138" w:rsidP="00F0242F">
            <w:pPr>
              <w:spacing w:before="120" w:line="360" w:lineRule="auto"/>
              <w:contextualSpacing/>
              <w:rPr>
                <w:b/>
                <w:bCs/>
                <w:color w:val="FFFFFF" w:themeColor="background1"/>
                <w:szCs w:val="26"/>
              </w:rPr>
            </w:pPr>
            <w:proofErr w:type="spellStart"/>
            <w:r w:rsidRPr="007A4B29">
              <w:rPr>
                <w:b/>
                <w:bCs/>
                <w:color w:val="FFFFFF" w:themeColor="background1"/>
                <w:szCs w:val="26"/>
              </w:rPr>
              <w:t>Loại</w:t>
            </w:r>
            <w:proofErr w:type="spellEnd"/>
            <w:r w:rsidRPr="007A4B29">
              <w:rPr>
                <w:b/>
                <w:bCs/>
                <w:color w:val="FFFFFF" w:themeColor="background1"/>
                <w:szCs w:val="26"/>
              </w:rPr>
              <w:t xml:space="preserve"> (Internal</w:t>
            </w:r>
          </w:p>
          <w:p w14:paraId="13EADC88" w14:textId="77777777" w:rsidR="00F52138" w:rsidRPr="007A4B29" w:rsidRDefault="00F52138" w:rsidP="00F0242F">
            <w:pPr>
              <w:spacing w:before="120" w:line="360" w:lineRule="auto"/>
              <w:contextualSpacing/>
              <w:rPr>
                <w:b/>
                <w:bCs/>
                <w:color w:val="FFFFFF" w:themeColor="background1"/>
                <w:szCs w:val="26"/>
              </w:rPr>
            </w:pPr>
            <w:r w:rsidRPr="007A4B29">
              <w:rPr>
                <w:b/>
                <w:bCs/>
                <w:color w:val="FFFFFF" w:themeColor="background1"/>
                <w:szCs w:val="26"/>
              </w:rPr>
              <w:t>/External)</w:t>
            </w:r>
          </w:p>
        </w:tc>
        <w:tc>
          <w:tcPr>
            <w:tcW w:w="1250" w:type="pct"/>
            <w:shd w:val="clear" w:color="auto" w:fill="1F4E79" w:themeFill="accent1" w:themeFillShade="80"/>
            <w:hideMark/>
          </w:tcPr>
          <w:p w14:paraId="341AF831" w14:textId="77777777" w:rsidR="00F52138" w:rsidRPr="007A4B29" w:rsidRDefault="00F52138" w:rsidP="00F0242F">
            <w:pPr>
              <w:spacing w:before="120" w:line="360" w:lineRule="auto"/>
              <w:contextualSpacing/>
              <w:rPr>
                <w:b/>
                <w:color w:val="FFFFFF" w:themeColor="background1"/>
                <w:szCs w:val="26"/>
              </w:rPr>
            </w:pPr>
            <w:r w:rsidRPr="007A4B29">
              <w:rPr>
                <w:b/>
                <w:color w:val="FFFFFF" w:themeColor="background1"/>
                <w:szCs w:val="26"/>
              </w:rPr>
              <w:t>Tên</w:t>
            </w:r>
          </w:p>
        </w:tc>
        <w:tc>
          <w:tcPr>
            <w:tcW w:w="1250" w:type="pct"/>
            <w:shd w:val="clear" w:color="auto" w:fill="1F4E79" w:themeFill="accent1" w:themeFillShade="80"/>
          </w:tcPr>
          <w:p w14:paraId="09B03EC7" w14:textId="77777777" w:rsidR="00F52138" w:rsidRPr="007A4B29" w:rsidRDefault="00F52138" w:rsidP="00F0242F">
            <w:pPr>
              <w:spacing w:before="120" w:line="360" w:lineRule="auto"/>
              <w:contextualSpacing/>
              <w:rPr>
                <w:b/>
                <w:bCs/>
                <w:color w:val="FFFFFF" w:themeColor="background1"/>
                <w:szCs w:val="26"/>
              </w:rPr>
            </w:pPr>
            <w:r w:rsidRPr="007A4B29">
              <w:rPr>
                <w:b/>
                <w:bCs/>
                <w:color w:val="FFFFFF" w:themeColor="background1"/>
                <w:szCs w:val="26"/>
              </w:rPr>
              <w:t xml:space="preserve">Kết nối </w:t>
            </w:r>
            <w:proofErr w:type="spellStart"/>
            <w:r w:rsidRPr="007A4B29">
              <w:rPr>
                <w:b/>
                <w:bCs/>
                <w:color w:val="FFFFFF" w:themeColor="background1"/>
                <w:szCs w:val="26"/>
              </w:rPr>
              <w:t>với</w:t>
            </w:r>
            <w:proofErr w:type="spellEnd"/>
          </w:p>
        </w:tc>
        <w:tc>
          <w:tcPr>
            <w:tcW w:w="1250" w:type="pct"/>
            <w:shd w:val="clear" w:color="auto" w:fill="1F4E79" w:themeFill="accent1" w:themeFillShade="80"/>
            <w:hideMark/>
          </w:tcPr>
          <w:p w14:paraId="49651D01" w14:textId="77777777" w:rsidR="00F52138" w:rsidRPr="007A4B29" w:rsidRDefault="00F52138" w:rsidP="00F0242F">
            <w:pPr>
              <w:spacing w:before="120" w:line="360" w:lineRule="auto"/>
              <w:contextualSpacing/>
              <w:rPr>
                <w:color w:val="FFFFFF" w:themeColor="background1"/>
                <w:szCs w:val="26"/>
              </w:rPr>
            </w:pPr>
            <w:r w:rsidRPr="007A4B29">
              <w:rPr>
                <w:b/>
                <w:bCs/>
                <w:color w:val="FFFFFF" w:themeColor="background1"/>
                <w:szCs w:val="26"/>
              </w:rPr>
              <w:t xml:space="preserve">Mục </w:t>
            </w:r>
            <w:proofErr w:type="spellStart"/>
            <w:r w:rsidRPr="007A4B29">
              <w:rPr>
                <w:b/>
                <w:bCs/>
                <w:color w:val="FFFFFF" w:themeColor="background1"/>
                <w:szCs w:val="26"/>
              </w:rPr>
              <w:t>đích</w:t>
            </w:r>
            <w:proofErr w:type="spellEnd"/>
          </w:p>
        </w:tc>
      </w:tr>
      <w:tr w:rsidR="00F52138" w:rsidRPr="007A4B29" w14:paraId="474ED7D5" w14:textId="77777777" w:rsidTr="00074157">
        <w:trPr>
          <w:trHeight w:val="524"/>
        </w:trPr>
        <w:tc>
          <w:tcPr>
            <w:tcW w:w="1250" w:type="pct"/>
          </w:tcPr>
          <w:p w14:paraId="7897B1D7" w14:textId="5DFAD48A" w:rsidR="00F52138" w:rsidRPr="007A4B29" w:rsidRDefault="00F52138" w:rsidP="00F0242F">
            <w:pPr>
              <w:spacing w:before="120" w:line="360" w:lineRule="auto"/>
              <w:contextualSpacing/>
              <w:rPr>
                <w:szCs w:val="26"/>
              </w:rPr>
            </w:pPr>
            <w:r w:rsidRPr="007A4B29">
              <w:rPr>
                <w:szCs w:val="26"/>
              </w:rPr>
              <w:t>External</w:t>
            </w:r>
          </w:p>
        </w:tc>
        <w:tc>
          <w:tcPr>
            <w:tcW w:w="1250" w:type="pct"/>
          </w:tcPr>
          <w:p w14:paraId="6E8E6DA1" w14:textId="268001F0" w:rsidR="00F52138" w:rsidRPr="007A4B29" w:rsidRDefault="00F52138" w:rsidP="00F0242F">
            <w:pPr>
              <w:spacing w:before="120" w:line="360" w:lineRule="auto"/>
              <w:contextualSpacing/>
              <w:rPr>
                <w:szCs w:val="26"/>
              </w:rPr>
            </w:pPr>
            <w:r w:rsidRPr="007A4B29">
              <w:rPr>
                <w:szCs w:val="26"/>
              </w:rPr>
              <w:t>REST API/ HTTPS</w:t>
            </w:r>
          </w:p>
        </w:tc>
        <w:tc>
          <w:tcPr>
            <w:tcW w:w="1250" w:type="pct"/>
          </w:tcPr>
          <w:p w14:paraId="6910A250" w14:textId="73DEBD5F" w:rsidR="00F52138" w:rsidRPr="007A4B29" w:rsidRDefault="008546DF" w:rsidP="00F0242F">
            <w:pPr>
              <w:spacing w:before="120" w:line="360" w:lineRule="auto"/>
              <w:contextualSpacing/>
              <w:rPr>
                <w:szCs w:val="26"/>
              </w:rPr>
            </w:pPr>
            <w:r w:rsidRPr="007A4B29">
              <w:rPr>
                <w:szCs w:val="26"/>
              </w:rPr>
              <w:t>ONE Link platform</w:t>
            </w:r>
          </w:p>
        </w:tc>
        <w:tc>
          <w:tcPr>
            <w:tcW w:w="1250" w:type="pct"/>
          </w:tcPr>
          <w:p w14:paraId="3E2FB566" w14:textId="175ADB00" w:rsidR="00F52138" w:rsidRPr="007A4B29" w:rsidRDefault="004763BF" w:rsidP="00F0242F">
            <w:pPr>
              <w:spacing w:before="120" w:line="360" w:lineRule="auto"/>
              <w:contextualSpacing/>
              <w:rPr>
                <w:szCs w:val="26"/>
              </w:rPr>
            </w:pPr>
            <w:r w:rsidRPr="007A4B29">
              <w:rPr>
                <w:szCs w:val="26"/>
              </w:rPr>
              <w:t>Gọi REST API và nhận response</w:t>
            </w:r>
          </w:p>
        </w:tc>
      </w:tr>
      <w:tr w:rsidR="008546DF" w:rsidRPr="007A4B29" w14:paraId="6EC12446" w14:textId="77777777" w:rsidTr="00074157">
        <w:trPr>
          <w:trHeight w:val="524"/>
        </w:trPr>
        <w:tc>
          <w:tcPr>
            <w:tcW w:w="1250" w:type="pct"/>
          </w:tcPr>
          <w:p w14:paraId="05121D08" w14:textId="211F44D4" w:rsidR="008546DF" w:rsidRPr="007A4B29" w:rsidRDefault="008546DF" w:rsidP="00F0242F">
            <w:pPr>
              <w:spacing w:before="120" w:line="360" w:lineRule="auto"/>
              <w:contextualSpacing/>
              <w:rPr>
                <w:szCs w:val="26"/>
              </w:rPr>
            </w:pPr>
            <w:r w:rsidRPr="007A4B29">
              <w:rPr>
                <w:szCs w:val="26"/>
              </w:rPr>
              <w:t>External</w:t>
            </w:r>
          </w:p>
        </w:tc>
        <w:tc>
          <w:tcPr>
            <w:tcW w:w="1250" w:type="pct"/>
          </w:tcPr>
          <w:p w14:paraId="22F05C0D" w14:textId="47A04033" w:rsidR="008546DF" w:rsidRPr="007A4B29" w:rsidRDefault="008546DF" w:rsidP="00F0242F">
            <w:pPr>
              <w:spacing w:before="120" w:line="360" w:lineRule="auto"/>
              <w:contextualSpacing/>
              <w:rPr>
                <w:szCs w:val="26"/>
              </w:rPr>
            </w:pPr>
            <w:r w:rsidRPr="007A4B29">
              <w:rPr>
                <w:szCs w:val="26"/>
              </w:rPr>
              <w:t>REST API/ HTTPS</w:t>
            </w:r>
          </w:p>
        </w:tc>
        <w:tc>
          <w:tcPr>
            <w:tcW w:w="1250" w:type="pct"/>
          </w:tcPr>
          <w:p w14:paraId="7A0835A3" w14:textId="21618112" w:rsidR="008546DF" w:rsidRPr="007A4B29" w:rsidRDefault="008546DF" w:rsidP="00F0242F">
            <w:pPr>
              <w:spacing w:before="120" w:line="360" w:lineRule="auto"/>
              <w:contextualSpacing/>
              <w:rPr>
                <w:szCs w:val="26"/>
              </w:rPr>
            </w:pPr>
            <w:r w:rsidRPr="007A4B29">
              <w:rPr>
                <w:szCs w:val="26"/>
              </w:rPr>
              <w:t>HTTP Agent</w:t>
            </w:r>
          </w:p>
        </w:tc>
        <w:tc>
          <w:tcPr>
            <w:tcW w:w="1250" w:type="pct"/>
          </w:tcPr>
          <w:p w14:paraId="27FEA308" w14:textId="13903EE2" w:rsidR="008546DF" w:rsidRPr="007A4B29" w:rsidRDefault="008546DF" w:rsidP="00F0242F">
            <w:pPr>
              <w:spacing w:before="120" w:line="360" w:lineRule="auto"/>
              <w:contextualSpacing/>
              <w:rPr>
                <w:szCs w:val="26"/>
              </w:rPr>
            </w:pPr>
            <w:r w:rsidRPr="007A4B29">
              <w:rPr>
                <w:szCs w:val="26"/>
              </w:rPr>
              <w:t>Gọi</w:t>
            </w:r>
            <w:r w:rsidR="004763BF" w:rsidRPr="007A4B29">
              <w:rPr>
                <w:szCs w:val="26"/>
              </w:rPr>
              <w:t xml:space="preserve"> REST</w:t>
            </w:r>
            <w:r w:rsidRPr="007A4B29">
              <w:rPr>
                <w:szCs w:val="26"/>
              </w:rPr>
              <w:t xml:space="preserve"> API</w:t>
            </w:r>
            <w:r w:rsidR="004763BF" w:rsidRPr="007A4B29">
              <w:rPr>
                <w:szCs w:val="26"/>
              </w:rPr>
              <w:t xml:space="preserve"> và nhận response</w:t>
            </w:r>
            <w:r w:rsidRPr="007A4B29">
              <w:rPr>
                <w:szCs w:val="26"/>
              </w:rPr>
              <w:t xml:space="preserve"> </w:t>
            </w:r>
          </w:p>
        </w:tc>
      </w:tr>
    </w:tbl>
    <w:p w14:paraId="091A26F3" w14:textId="3B903F32" w:rsidR="00F52138" w:rsidRPr="00EC4859" w:rsidRDefault="0043655E" w:rsidP="00F0242F">
      <w:pPr>
        <w:pStyle w:val="Caption"/>
        <w:spacing w:line="360" w:lineRule="auto"/>
      </w:pPr>
      <w:bookmarkStart w:id="76" w:name="_Toc110439048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>SEQ Bảng \* ARABIC</w:instrText>
      </w:r>
      <w:r>
        <w:fldChar w:fldCharType="separate"/>
      </w:r>
      <w:r w:rsidR="003C3CC5">
        <w:rPr>
          <w:noProof/>
        </w:rPr>
        <w:t>5</w:t>
      </w:r>
      <w:r>
        <w:fldChar w:fldCharType="end"/>
      </w:r>
      <w:r>
        <w:t xml:space="preserve">: Interface module </w:t>
      </w:r>
      <w:r w:rsidR="004763BF">
        <w:t>Adapter</w:t>
      </w:r>
      <w:bookmarkEnd w:id="76"/>
    </w:p>
    <w:p w14:paraId="3D867D09" w14:textId="6E95A3A7" w:rsidR="00011162" w:rsidRPr="007A4B29" w:rsidRDefault="43CC6A4D" w:rsidP="00F0242F">
      <w:pPr>
        <w:pStyle w:val="Heading1"/>
        <w:spacing w:line="360" w:lineRule="auto"/>
      </w:pPr>
      <w:bookmarkStart w:id="77" w:name="_Toc110438986"/>
      <w:r>
        <w:t xml:space="preserve">Thiết </w:t>
      </w:r>
      <w:proofErr w:type="spellStart"/>
      <w:r>
        <w:t>kế</w:t>
      </w:r>
      <w:proofErr w:type="spellEnd"/>
      <w:r w:rsidR="6C5C9C1A">
        <w:t xml:space="preserve"> </w:t>
      </w:r>
      <w:proofErr w:type="spellStart"/>
      <w:r w:rsidR="6C5C9C1A">
        <w:t>dữ</w:t>
      </w:r>
      <w:proofErr w:type="spellEnd"/>
      <w:r w:rsidR="6C5C9C1A">
        <w:t xml:space="preserve"> liệu</w:t>
      </w:r>
      <w:bookmarkEnd w:id="77"/>
    </w:p>
    <w:p w14:paraId="5A466FBA" w14:textId="0B25EB24" w:rsidR="00011162" w:rsidRPr="007A4B29" w:rsidRDefault="2B41E30E" w:rsidP="00F0242F">
      <w:pPr>
        <w:pStyle w:val="FirstLevelBullet"/>
        <w:spacing w:line="360" w:lineRule="auto"/>
      </w:pPr>
      <w:r w:rsidRPr="650EA07B">
        <w:rPr>
          <w:b/>
          <w:bCs/>
        </w:rPr>
        <w:t xml:space="preserve">ONE Link SDK </w:t>
      </w:r>
      <w:r>
        <w:t xml:space="preserve">sử dụng </w:t>
      </w:r>
      <w:r w:rsidRPr="650EA07B">
        <w:rPr>
          <w:b/>
          <w:bCs/>
        </w:rPr>
        <w:t>Shared preference</w:t>
      </w:r>
      <w:r>
        <w:t xml:space="preserve"> để lưu </w:t>
      </w:r>
      <w:proofErr w:type="spellStart"/>
      <w:r>
        <w:t>trữ</w:t>
      </w:r>
      <w:proofErr w:type="spellEnd"/>
      <w:r>
        <w:t xml:space="preserve"> các </w:t>
      </w:r>
      <w:proofErr w:type="spellStart"/>
      <w:r>
        <w:t>dữ</w:t>
      </w:r>
      <w:proofErr w:type="spellEnd"/>
      <w:r>
        <w:t xml:space="preserve"> liệu </w:t>
      </w:r>
      <w:proofErr w:type="spellStart"/>
      <w:r w:rsidR="43CC6A4D">
        <w:t>theo</w:t>
      </w:r>
      <w:proofErr w:type="spellEnd"/>
      <w:r w:rsidR="43CC6A4D">
        <w:t xml:space="preserve"> </w:t>
      </w:r>
      <w:proofErr w:type="spellStart"/>
      <w:r w:rsidR="43CC6A4D">
        <w:t>dạng</w:t>
      </w:r>
      <w:proofErr w:type="spellEnd"/>
      <w:r w:rsidR="43CC6A4D">
        <w:t xml:space="preserve"> key – value </w:t>
      </w:r>
      <w:proofErr w:type="spellStart"/>
      <w:r w:rsidR="43CC6A4D">
        <w:t>với</w:t>
      </w:r>
      <w:proofErr w:type="spellEnd"/>
      <w:r w:rsidR="43CC6A4D">
        <w:t xml:space="preserve"> giá trị </w:t>
      </w:r>
      <w:proofErr w:type="spellStart"/>
      <w:r w:rsidR="43CC6A4D">
        <w:t>dữ</w:t>
      </w:r>
      <w:proofErr w:type="spellEnd"/>
      <w:r w:rsidR="43CC6A4D">
        <w:t xml:space="preserve"> li</w:t>
      </w:r>
      <w:r w:rsidR="604871E7">
        <w:t>ệ</w:t>
      </w:r>
      <w:r w:rsidR="43CC6A4D">
        <w:t xml:space="preserve">u </w:t>
      </w:r>
      <w:proofErr w:type="spellStart"/>
      <w:r w:rsidR="43CC6A4D">
        <w:t>đơn</w:t>
      </w:r>
      <w:proofErr w:type="spellEnd"/>
      <w:r w:rsidR="43CC6A4D">
        <w:t xml:space="preserve"> </w:t>
      </w:r>
      <w:proofErr w:type="spellStart"/>
      <w:r w:rsidR="43CC6A4D">
        <w:t>giản</w:t>
      </w:r>
      <w:proofErr w:type="spellEnd"/>
      <w:r w:rsidR="43CC6A4D">
        <w:t>.</w:t>
      </w:r>
    </w:p>
    <w:p w14:paraId="32657269" w14:textId="41F7726B" w:rsidR="00D30663" w:rsidRPr="007A4B29" w:rsidRDefault="2EB4F8FE" w:rsidP="00F0242F">
      <w:pPr>
        <w:pStyle w:val="FirstLevelBullet"/>
        <w:spacing w:line="360" w:lineRule="auto"/>
      </w:pPr>
      <w:r>
        <w:t xml:space="preserve">Quản lý cơ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 trong SDK bao </w:t>
      </w:r>
      <w:proofErr w:type="spellStart"/>
      <w:r>
        <w:t>gồm</w:t>
      </w:r>
      <w:proofErr w:type="spellEnd"/>
      <w:r>
        <w:t>:</w:t>
      </w:r>
    </w:p>
    <w:p w14:paraId="7CE77B48" w14:textId="6815446E" w:rsidR="00D30663" w:rsidRPr="007A4B29" w:rsidRDefault="43CC6A4D" w:rsidP="00312F6A">
      <w:pPr>
        <w:pStyle w:val="SecondLevelBullet"/>
        <w:spacing w:line="360" w:lineRule="auto"/>
      </w:pPr>
      <w:r>
        <w:t xml:space="preserve">Lưu </w:t>
      </w:r>
      <w:proofErr w:type="spellStart"/>
      <w:r>
        <w:t>trữ</w:t>
      </w:r>
      <w:proofErr w:type="spellEnd"/>
      <w:r w:rsidR="2EB4F8FE">
        <w:t xml:space="preserve"> thông tin thiết bị</w:t>
      </w:r>
      <w:r w:rsidR="35B5D1BF">
        <w:t xml:space="preserve">: </w:t>
      </w:r>
    </w:p>
    <w:p w14:paraId="4C98C5D2" w14:textId="77777777" w:rsidR="00312F6A" w:rsidRPr="007A4B29" w:rsidRDefault="00312F6A" w:rsidP="00312F6A">
      <w:pPr>
        <w:pStyle w:val="SecondLevelBullet"/>
        <w:numPr>
          <w:ilvl w:val="2"/>
          <w:numId w:val="1"/>
        </w:numPr>
        <w:overflowPunct w:val="0"/>
        <w:autoSpaceDE w:val="0"/>
        <w:autoSpaceDN w:val="0"/>
        <w:adjustRightInd w:val="0"/>
        <w:spacing w:after="120" w:line="360" w:lineRule="auto"/>
        <w:jc w:val="both"/>
        <w:textAlignment w:val="baseline"/>
      </w:pPr>
      <w:r w:rsidRPr="007A4B29">
        <w:t>Model Name</w:t>
      </w:r>
    </w:p>
    <w:p w14:paraId="1BE9EB00" w14:textId="30C9F023" w:rsidR="00312F6A" w:rsidRPr="007A4B29" w:rsidRDefault="35B5D1BF" w:rsidP="00312F6A">
      <w:pPr>
        <w:pStyle w:val="SecondLevelBullet"/>
        <w:numPr>
          <w:ilvl w:val="2"/>
          <w:numId w:val="1"/>
        </w:numPr>
        <w:overflowPunct w:val="0"/>
        <w:autoSpaceDE w:val="0"/>
        <w:autoSpaceDN w:val="0"/>
        <w:adjustRightInd w:val="0"/>
        <w:spacing w:after="120" w:line="360" w:lineRule="auto"/>
        <w:jc w:val="both"/>
        <w:textAlignment w:val="baseline"/>
      </w:pPr>
      <w:r>
        <w:t>Device MAC (MAC của interface eth0)</w:t>
      </w:r>
    </w:p>
    <w:p w14:paraId="77E90D14" w14:textId="77777777" w:rsidR="00312F6A" w:rsidRPr="007A4B29" w:rsidRDefault="00312F6A" w:rsidP="00312F6A">
      <w:pPr>
        <w:pStyle w:val="SecondLevelBullet"/>
        <w:numPr>
          <w:ilvl w:val="2"/>
          <w:numId w:val="1"/>
        </w:numPr>
        <w:overflowPunct w:val="0"/>
        <w:autoSpaceDE w:val="0"/>
        <w:autoSpaceDN w:val="0"/>
        <w:adjustRightInd w:val="0"/>
        <w:spacing w:after="120" w:line="360" w:lineRule="auto"/>
        <w:jc w:val="both"/>
        <w:textAlignment w:val="baseline"/>
      </w:pPr>
      <w:r w:rsidRPr="007A4B29">
        <w:t>GPON Serial Number</w:t>
      </w:r>
    </w:p>
    <w:p w14:paraId="42A7AD4E" w14:textId="77777777" w:rsidR="00312F6A" w:rsidRPr="007A4B29" w:rsidRDefault="00312F6A" w:rsidP="00312F6A">
      <w:pPr>
        <w:pStyle w:val="SecondLevelBullet"/>
        <w:numPr>
          <w:ilvl w:val="2"/>
          <w:numId w:val="1"/>
        </w:numPr>
        <w:overflowPunct w:val="0"/>
        <w:autoSpaceDE w:val="0"/>
        <w:autoSpaceDN w:val="0"/>
        <w:adjustRightInd w:val="0"/>
        <w:spacing w:after="120" w:line="360" w:lineRule="auto"/>
        <w:jc w:val="both"/>
        <w:textAlignment w:val="baseline"/>
      </w:pPr>
      <w:r w:rsidRPr="007A4B29">
        <w:t>IP Gateway</w:t>
      </w:r>
    </w:p>
    <w:p w14:paraId="634AEDFC" w14:textId="68F5A864" w:rsidR="00312F6A" w:rsidRPr="007A4B29" w:rsidRDefault="00312F6A" w:rsidP="00312F6A">
      <w:pPr>
        <w:pStyle w:val="SecondLevelBullet"/>
        <w:numPr>
          <w:ilvl w:val="2"/>
          <w:numId w:val="1"/>
        </w:numPr>
        <w:overflowPunct w:val="0"/>
        <w:autoSpaceDE w:val="0"/>
        <w:autoSpaceDN w:val="0"/>
        <w:adjustRightInd w:val="0"/>
        <w:spacing w:after="120" w:line="360" w:lineRule="auto"/>
        <w:jc w:val="both"/>
        <w:textAlignment w:val="baseline"/>
      </w:pPr>
      <w:r w:rsidRPr="007A4B29">
        <w:t>Database version</w:t>
      </w:r>
    </w:p>
    <w:p w14:paraId="473EDB92" w14:textId="077E007E" w:rsidR="00D30663" w:rsidRPr="007A4B29" w:rsidRDefault="43CC6A4D" w:rsidP="00F0242F">
      <w:pPr>
        <w:pStyle w:val="SecondLevelBullet"/>
        <w:spacing w:line="360" w:lineRule="auto"/>
      </w:pPr>
      <w:r>
        <w:lastRenderedPageBreak/>
        <w:t xml:space="preserve">Lưu </w:t>
      </w:r>
      <w:proofErr w:type="spellStart"/>
      <w:r>
        <w:t>trữ</w:t>
      </w:r>
      <w:proofErr w:type="spellEnd"/>
      <w:r>
        <w:t xml:space="preserve"> thông tin</w:t>
      </w:r>
      <w:r w:rsidR="2EB4F8FE">
        <w:t xml:space="preserve"> tài khoản</w:t>
      </w:r>
      <w:r w:rsidR="3A852A62">
        <w:t xml:space="preserve">: </w:t>
      </w:r>
      <w:proofErr w:type="spellStart"/>
      <w:r w:rsidR="3A852A62">
        <w:t>accessToken</w:t>
      </w:r>
      <w:proofErr w:type="spellEnd"/>
      <w:r w:rsidR="271C1301">
        <w:t>,</w:t>
      </w:r>
      <w:r w:rsidR="46B49FAD">
        <w:t xml:space="preserve"> </w:t>
      </w:r>
      <w:proofErr w:type="spellStart"/>
      <w:r w:rsidR="46B49FAD">
        <w:t>expiredTime</w:t>
      </w:r>
      <w:proofErr w:type="spellEnd"/>
      <w:r w:rsidR="3A852A62">
        <w:t xml:space="preserve">, </w:t>
      </w:r>
      <w:proofErr w:type="spellStart"/>
      <w:r w:rsidR="12F01726">
        <w:t>refreshToken</w:t>
      </w:r>
      <w:proofErr w:type="spellEnd"/>
      <w:r w:rsidR="3A852A62">
        <w:t xml:space="preserve">, username, </w:t>
      </w:r>
      <w:proofErr w:type="gramStart"/>
      <w:r w:rsidR="3A852A62">
        <w:t>password(</w:t>
      </w:r>
      <w:proofErr w:type="gramEnd"/>
      <w:r w:rsidR="3A852A62">
        <w:t>Agent)</w:t>
      </w:r>
    </w:p>
    <w:p w14:paraId="0EA6F126" w14:textId="6648FCDD" w:rsidR="00D30663" w:rsidRPr="007A4B29" w:rsidRDefault="43CC6A4D" w:rsidP="00F0242F">
      <w:pPr>
        <w:pStyle w:val="SecondLevelBullet"/>
        <w:spacing w:line="360" w:lineRule="auto"/>
      </w:pPr>
      <w:r>
        <w:t xml:space="preserve">Lưu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</w:t>
      </w:r>
      <w:r w:rsidR="2EB4F8FE">
        <w:t xml:space="preserve"> cache</w:t>
      </w:r>
      <w:r w:rsidR="3A852A62">
        <w:t xml:space="preserve">: Thông tin </w:t>
      </w:r>
      <w:proofErr w:type="spellStart"/>
      <w:r w:rsidR="3A852A62">
        <w:t>cấu</w:t>
      </w:r>
      <w:proofErr w:type="spellEnd"/>
      <w:r w:rsidR="3A852A62">
        <w:t xml:space="preserve"> hình WAN:</w:t>
      </w:r>
    </w:p>
    <w:p w14:paraId="2B3B4380" w14:textId="4BAD9E09" w:rsidR="00891FC0" w:rsidRPr="007A4B29" w:rsidRDefault="00891FC0" w:rsidP="00891FC0">
      <w:pPr>
        <w:pStyle w:val="SecondLevelBullet"/>
        <w:numPr>
          <w:ilvl w:val="2"/>
          <w:numId w:val="1"/>
        </w:numPr>
        <w:spacing w:line="360" w:lineRule="auto"/>
      </w:pPr>
      <w:r w:rsidRPr="007A4B29">
        <w:t>WAN index</w:t>
      </w:r>
    </w:p>
    <w:p w14:paraId="5E948C5F" w14:textId="5B15C889" w:rsidR="00891FC0" w:rsidRPr="007A4B29" w:rsidRDefault="00891FC0" w:rsidP="00891FC0">
      <w:pPr>
        <w:pStyle w:val="SecondLevelBullet"/>
        <w:numPr>
          <w:ilvl w:val="2"/>
          <w:numId w:val="1"/>
        </w:numPr>
        <w:spacing w:line="360" w:lineRule="auto"/>
      </w:pPr>
      <w:r w:rsidRPr="007A4B29">
        <w:t>WAN type</w:t>
      </w:r>
    </w:p>
    <w:p w14:paraId="6DBB1A51" w14:textId="1CAB3CF3" w:rsidR="00891FC0" w:rsidRPr="007A4B29" w:rsidRDefault="3A852A62" w:rsidP="00891FC0">
      <w:pPr>
        <w:pStyle w:val="SecondLevelBullet"/>
        <w:numPr>
          <w:ilvl w:val="2"/>
          <w:numId w:val="1"/>
        </w:numPr>
        <w:spacing w:line="360" w:lineRule="auto"/>
      </w:pPr>
      <w:proofErr w:type="spellStart"/>
      <w:r>
        <w:t>vLAN</w:t>
      </w:r>
      <w:proofErr w:type="spellEnd"/>
      <w:r>
        <w:t xml:space="preserve"> ID</w:t>
      </w:r>
    </w:p>
    <w:p w14:paraId="326170CA" w14:textId="48E4C86A" w:rsidR="00891FC0" w:rsidRPr="007A4B29" w:rsidRDefault="00891FC0" w:rsidP="00891FC0">
      <w:pPr>
        <w:pStyle w:val="SecondLevelBullet"/>
        <w:numPr>
          <w:ilvl w:val="2"/>
          <w:numId w:val="1"/>
        </w:numPr>
        <w:spacing w:line="360" w:lineRule="auto"/>
      </w:pPr>
      <w:r w:rsidRPr="007A4B29">
        <w:t>802.1p</w:t>
      </w:r>
    </w:p>
    <w:p w14:paraId="0BE96E2A" w14:textId="59006F7A" w:rsidR="00891FC0" w:rsidRPr="007A4B29" w:rsidRDefault="00891FC0" w:rsidP="00891FC0">
      <w:pPr>
        <w:pStyle w:val="SecondLevelBullet"/>
        <w:numPr>
          <w:ilvl w:val="2"/>
          <w:numId w:val="1"/>
        </w:numPr>
        <w:spacing w:line="360" w:lineRule="auto"/>
      </w:pPr>
      <w:r w:rsidRPr="007A4B29">
        <w:t>IP version</w:t>
      </w:r>
    </w:p>
    <w:p w14:paraId="00C18EA4" w14:textId="6E0F3836" w:rsidR="00891FC0" w:rsidRPr="007A4B29" w:rsidRDefault="00891FC0" w:rsidP="00891FC0">
      <w:pPr>
        <w:pStyle w:val="SecondLevelBullet"/>
        <w:numPr>
          <w:ilvl w:val="2"/>
          <w:numId w:val="1"/>
        </w:numPr>
        <w:spacing w:line="360" w:lineRule="auto"/>
      </w:pPr>
      <w:r w:rsidRPr="007A4B29">
        <w:t>Username</w:t>
      </w:r>
    </w:p>
    <w:p w14:paraId="58EC6ED8" w14:textId="5303019C" w:rsidR="00891FC0" w:rsidRPr="007A4B29" w:rsidRDefault="00891FC0" w:rsidP="00891FC0">
      <w:pPr>
        <w:pStyle w:val="SecondLevelBullet"/>
        <w:numPr>
          <w:ilvl w:val="2"/>
          <w:numId w:val="1"/>
        </w:numPr>
        <w:spacing w:line="360" w:lineRule="auto"/>
      </w:pPr>
      <w:r w:rsidRPr="007A4B29">
        <w:t>Password</w:t>
      </w:r>
    </w:p>
    <w:p w14:paraId="35619FAE" w14:textId="126E4698" w:rsidR="00891FC0" w:rsidRPr="007A4B29" w:rsidRDefault="00891FC0" w:rsidP="00891FC0">
      <w:pPr>
        <w:pStyle w:val="SecondLevelBullet"/>
        <w:numPr>
          <w:ilvl w:val="2"/>
          <w:numId w:val="1"/>
        </w:numPr>
        <w:spacing w:line="360" w:lineRule="auto"/>
      </w:pPr>
      <w:r w:rsidRPr="007A4B29">
        <w:t>Default route</w:t>
      </w:r>
    </w:p>
    <w:p w14:paraId="765BF75B" w14:textId="195D3005" w:rsidR="00CD485D" w:rsidRPr="007A4B29" w:rsidRDefault="3DD8046A" w:rsidP="00F0242F">
      <w:pPr>
        <w:pStyle w:val="Heading1"/>
        <w:spacing w:line="360" w:lineRule="auto"/>
      </w:pPr>
      <w:bookmarkStart w:id="78" w:name="_Toc110438987"/>
      <w:r>
        <w:t xml:space="preserve">Thiết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nghiệp vụ</w:t>
      </w:r>
      <w:bookmarkEnd w:id="78"/>
    </w:p>
    <w:p w14:paraId="10766678" w14:textId="4E407679" w:rsidR="00FF55F6" w:rsidRPr="007A4B29" w:rsidRDefault="009A2301" w:rsidP="00F0242F">
      <w:pPr>
        <w:spacing w:line="360" w:lineRule="auto"/>
      </w:pPr>
      <w:bookmarkStart w:id="79" w:name="_Toc59109173"/>
      <w:bookmarkStart w:id="80" w:name="_Toc82522226"/>
      <w:r w:rsidRPr="007A4B29">
        <w:t xml:space="preserve">Trong phần này sẽ </w:t>
      </w:r>
      <w:proofErr w:type="spellStart"/>
      <w:r w:rsidRPr="007A4B29">
        <w:t>mô</w:t>
      </w:r>
      <w:proofErr w:type="spellEnd"/>
      <w:r w:rsidRPr="007A4B29">
        <w:t xml:space="preserve"> tả đ</w:t>
      </w:r>
      <w:r w:rsidR="00FF55F6" w:rsidRPr="007A4B29">
        <w:t xml:space="preserve">ặc tả các flow </w:t>
      </w:r>
      <w:proofErr w:type="spellStart"/>
      <w:r w:rsidR="00FF55F6" w:rsidRPr="007A4B29">
        <w:t>hoạt</w:t>
      </w:r>
      <w:proofErr w:type="spellEnd"/>
      <w:r w:rsidR="00FF55F6" w:rsidRPr="007A4B29">
        <w:t xml:space="preserve"> </w:t>
      </w:r>
      <w:proofErr w:type="spellStart"/>
      <w:r w:rsidR="00FF55F6" w:rsidRPr="007A4B29">
        <w:t>động</w:t>
      </w:r>
      <w:proofErr w:type="spellEnd"/>
      <w:r w:rsidR="00FF55F6" w:rsidRPr="007A4B29">
        <w:t xml:space="preserve"> </w:t>
      </w:r>
      <w:proofErr w:type="spellStart"/>
      <w:r w:rsidR="00FF55F6" w:rsidRPr="007A4B29">
        <w:t>giữa</w:t>
      </w:r>
      <w:proofErr w:type="spellEnd"/>
      <w:r w:rsidR="00FF55F6" w:rsidRPr="007A4B29">
        <w:t xml:space="preserve"> thiết bị</w:t>
      </w:r>
      <w:r w:rsidR="00833626" w:rsidRPr="007A4B29">
        <w:t xml:space="preserve"> thông qua</w:t>
      </w:r>
      <w:r w:rsidR="00253C15" w:rsidRPr="007A4B29">
        <w:t xml:space="preserve"> SDK tới</w:t>
      </w:r>
      <w:r w:rsidR="00833626" w:rsidRPr="007A4B29">
        <w:t xml:space="preserve"> Mobile Agent và</w:t>
      </w:r>
      <w:r w:rsidR="00FF55F6" w:rsidRPr="007A4B29">
        <w:t xml:space="preserve"> </w:t>
      </w:r>
      <w:bookmarkEnd w:id="79"/>
      <w:bookmarkEnd w:id="80"/>
      <w:r w:rsidR="00260C95" w:rsidRPr="007A4B29">
        <w:t xml:space="preserve">ONE Link </w:t>
      </w:r>
      <w:r w:rsidR="006E0112" w:rsidRPr="007A4B29">
        <w:t>Platform</w:t>
      </w:r>
      <w:r w:rsidR="00761CDE" w:rsidRPr="007A4B29">
        <w:t>.</w:t>
      </w:r>
    </w:p>
    <w:p w14:paraId="6AB934F1" w14:textId="563E96D5" w:rsidR="00A537D6" w:rsidRPr="007A4B29" w:rsidRDefault="45C19F8C" w:rsidP="002405C9">
      <w:pPr>
        <w:pStyle w:val="Heading2"/>
      </w:pPr>
      <w:bookmarkStart w:id="81" w:name="_Toc110438988"/>
      <w:r>
        <w:t>Xác thực</w:t>
      </w:r>
      <w:r w:rsidR="3AFDB787">
        <w:t xml:space="preserve"> </w:t>
      </w:r>
      <w:proofErr w:type="spellStart"/>
      <w:r w:rsidR="3AFDB787">
        <w:t>với</w:t>
      </w:r>
      <w:proofErr w:type="spellEnd"/>
      <w:r w:rsidR="3AFDB787">
        <w:t xml:space="preserve"> ONE Link Platform</w:t>
      </w:r>
      <w:bookmarkEnd w:id="81"/>
    </w:p>
    <w:p w14:paraId="6474D927" w14:textId="7929ADB3" w:rsidR="00A537D6" w:rsidRPr="007A4B29" w:rsidRDefault="3AFDB787" w:rsidP="00B0309F">
      <w:pPr>
        <w:pStyle w:val="Heading3"/>
      </w:pPr>
      <w:bookmarkStart w:id="82" w:name="_Toc110438989"/>
      <w:r>
        <w:t>SDK đăng ký vào ONE Link</w:t>
      </w:r>
      <w:bookmarkEnd w:id="82"/>
      <w:r>
        <w:t xml:space="preserve"> </w:t>
      </w:r>
    </w:p>
    <w:p w14:paraId="7C64CC14" w14:textId="0CDC7CCD" w:rsidR="00D8767B" w:rsidRPr="00EC4859" w:rsidRDefault="00D8767B" w:rsidP="00D8767B">
      <w:pPr>
        <w:pStyle w:val="Heading4"/>
        <w:rPr>
          <w:i w:val="0"/>
        </w:rPr>
      </w:pPr>
      <w:r w:rsidRPr="00EC4859">
        <w:rPr>
          <w:i w:val="0"/>
        </w:rPr>
        <w:t xml:space="preserve">Mục </w:t>
      </w:r>
      <w:proofErr w:type="spellStart"/>
      <w:r w:rsidRPr="00EC4859">
        <w:rPr>
          <w:i w:val="0"/>
        </w:rPr>
        <w:t>đích</w:t>
      </w:r>
      <w:proofErr w:type="spellEnd"/>
    </w:p>
    <w:p w14:paraId="29FB7A51" w14:textId="3A0BDA06" w:rsidR="00D8767B" w:rsidRPr="007A4B29" w:rsidRDefault="00D8767B" w:rsidP="00EC4859">
      <w:proofErr w:type="spellStart"/>
      <w:r w:rsidRPr="007A4B29">
        <w:t>Ứng</w:t>
      </w:r>
      <w:proofErr w:type="spellEnd"/>
      <w:r w:rsidRPr="007A4B29">
        <w:t xml:space="preserve"> dụng (SDK) đăng ký</w:t>
      </w:r>
      <w:r w:rsidR="002124EE" w:rsidRPr="007A4B29">
        <w:t xml:space="preserve"> </w:t>
      </w:r>
      <w:proofErr w:type="spellStart"/>
      <w:r w:rsidR="002124EE" w:rsidRPr="007A4B29">
        <w:t>phiên</w:t>
      </w:r>
      <w:proofErr w:type="spellEnd"/>
      <w:r w:rsidR="002124EE" w:rsidRPr="007A4B29">
        <w:t xml:space="preserve"> truy nhập</w:t>
      </w:r>
      <w:r w:rsidRPr="007A4B29">
        <w:t xml:space="preserve"> khi lần đầu sử dụng đến hệ </w:t>
      </w:r>
      <w:proofErr w:type="spellStart"/>
      <w:r w:rsidRPr="007A4B29">
        <w:t>thống</w:t>
      </w:r>
      <w:proofErr w:type="spellEnd"/>
      <w:r w:rsidRPr="007A4B29">
        <w:t xml:space="preserve"> ONE Link</w:t>
      </w:r>
    </w:p>
    <w:p w14:paraId="3DC24035" w14:textId="6A334551" w:rsidR="00D8767B" w:rsidRPr="007A4B29" w:rsidRDefault="00D8767B" w:rsidP="07C4561E">
      <w:pPr>
        <w:pStyle w:val="Heading4"/>
        <w:rPr>
          <w:i w:val="0"/>
        </w:rPr>
      </w:pPr>
      <w:r w:rsidRPr="07C4561E">
        <w:rPr>
          <w:i w:val="0"/>
        </w:rPr>
        <w:t>Call flow</w:t>
      </w:r>
    </w:p>
    <w:p w14:paraId="519B3FA1" w14:textId="0C7B4D31" w:rsidR="0061583E" w:rsidRPr="007A4B29" w:rsidRDefault="0061583E" w:rsidP="00F0242F">
      <w:pPr>
        <w:pStyle w:val="ListParagraph"/>
        <w:spacing w:line="360" w:lineRule="auto"/>
        <w:ind w:left="0"/>
        <w:jc w:val="center"/>
      </w:pPr>
      <w:commentRangeStart w:id="83"/>
      <w:commentRangeStart w:id="84"/>
      <w:commentRangeStart w:id="85"/>
      <w:commentRangeStart w:id="86"/>
      <w:r>
        <w:rPr>
          <w:noProof/>
        </w:rPr>
        <w:drawing>
          <wp:inline distT="0" distB="0" distL="0" distR="0" wp14:anchorId="19A788AD" wp14:editId="7A9156AE">
            <wp:extent cx="6219377" cy="3069053"/>
            <wp:effectExtent l="0" t="0" r="381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7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3"/>
      <w:r>
        <w:rPr>
          <w:rStyle w:val="CommentReference"/>
        </w:rPr>
        <w:commentReference w:id="83"/>
      </w:r>
      <w:commentRangeEnd w:id="84"/>
      <w:r>
        <w:rPr>
          <w:rStyle w:val="CommentReference"/>
        </w:rPr>
        <w:commentReference w:id="84"/>
      </w:r>
      <w:commentRangeEnd w:id="85"/>
      <w:r>
        <w:rPr>
          <w:rStyle w:val="CommentReference"/>
        </w:rPr>
        <w:commentReference w:id="85"/>
      </w:r>
      <w:commentRangeEnd w:id="86"/>
      <w:r>
        <w:rPr>
          <w:rStyle w:val="CommentReference"/>
        </w:rPr>
        <w:commentReference w:id="86"/>
      </w:r>
    </w:p>
    <w:p w14:paraId="714D156F" w14:textId="77777777" w:rsidR="00723537" w:rsidRPr="007A4B29" w:rsidRDefault="00723537" w:rsidP="00F0242F">
      <w:pPr>
        <w:pStyle w:val="ListParagraph"/>
        <w:spacing w:line="360" w:lineRule="auto"/>
        <w:jc w:val="center"/>
      </w:pPr>
    </w:p>
    <w:p w14:paraId="351BDF0A" w14:textId="431EF7DA" w:rsidR="00723537" w:rsidRDefault="00723537" w:rsidP="00F0242F">
      <w:pPr>
        <w:pStyle w:val="Caption"/>
        <w:spacing w:line="360" w:lineRule="auto"/>
      </w:pPr>
      <w:bookmarkStart w:id="87" w:name="_Toc110439029"/>
      <w:r>
        <w:lastRenderedPageBreak/>
        <w:t xml:space="preserve">Hình </w:t>
      </w:r>
      <w:r>
        <w:fldChar w:fldCharType="begin"/>
      </w:r>
      <w:r>
        <w:instrText>SEQ Hình \* ARABIC</w:instrText>
      </w:r>
      <w:r>
        <w:fldChar w:fldCharType="separate"/>
      </w:r>
      <w:r w:rsidR="003C3CC5">
        <w:rPr>
          <w:noProof/>
        </w:rPr>
        <w:t>4</w:t>
      </w:r>
      <w:r>
        <w:fldChar w:fldCharType="end"/>
      </w:r>
      <w:r>
        <w:t xml:space="preserve"> </w:t>
      </w:r>
      <w:proofErr w:type="spellStart"/>
      <w:r>
        <w:t>Luồng</w:t>
      </w:r>
      <w:proofErr w:type="spellEnd"/>
      <w:r>
        <w:t xml:space="preserve"> SDK đăng ký ONE Link platform</w:t>
      </w:r>
      <w:bookmarkEnd w:id="87"/>
      <w:r>
        <w:t xml:space="preserve"> </w:t>
      </w:r>
    </w:p>
    <w:p w14:paraId="4D746F0E" w14:textId="77777777" w:rsidR="00723537" w:rsidRPr="007A4B29" w:rsidRDefault="00723537" w:rsidP="00F0242F">
      <w:pPr>
        <w:spacing w:line="360" w:lineRule="auto"/>
        <w:rPr>
          <w:b/>
        </w:rPr>
      </w:pPr>
      <w:r w:rsidRPr="007A4B29">
        <w:rPr>
          <w:b/>
        </w:rPr>
        <w:t>Note:</w:t>
      </w:r>
    </w:p>
    <w:p w14:paraId="05D1674B" w14:textId="4649D578" w:rsidR="00723537" w:rsidRPr="007A4B29" w:rsidRDefault="0A8AEDF7" w:rsidP="00F0242F">
      <w:pPr>
        <w:pStyle w:val="FirstLevelBullet"/>
        <w:spacing w:line="360" w:lineRule="auto"/>
      </w:pPr>
      <w:proofErr w:type="spellStart"/>
      <w:r>
        <w:t>Ứng</w:t>
      </w:r>
      <w:proofErr w:type="spellEnd"/>
      <w:r>
        <w:t xml:space="preserve"> dụng cài đặt lần đầu sẽ gọi </w:t>
      </w:r>
      <w:proofErr w:type="spellStart"/>
      <w:r>
        <w:t>hàm</w:t>
      </w:r>
      <w:proofErr w:type="spellEnd"/>
      <w:r>
        <w:t xml:space="preserve"> đăng ký thiết bị mới vào ONE Link </w:t>
      </w:r>
      <w:r w:rsidR="73567EFE">
        <w:t xml:space="preserve">thông qua API </w:t>
      </w:r>
      <w:r w:rsidR="59D5DB31">
        <w:t>Endpoint</w:t>
      </w:r>
      <w:r>
        <w:t xml:space="preserve">. </w:t>
      </w:r>
    </w:p>
    <w:p w14:paraId="00B506AC" w14:textId="30956C00" w:rsidR="00F665D6" w:rsidRPr="007A4B29" w:rsidRDefault="45EC4555" w:rsidP="00F0242F">
      <w:pPr>
        <w:pStyle w:val="FirstLevelBullet"/>
        <w:spacing w:line="360" w:lineRule="auto"/>
      </w:pPr>
      <w:r>
        <w:t>API</w:t>
      </w:r>
      <w:r w:rsidR="59D5DB31">
        <w:t xml:space="preserve"> Endpoint</w:t>
      </w:r>
      <w:r w:rsidR="73567EFE">
        <w:t xml:space="preserve"> nhận thông tin gọi đến</w:t>
      </w:r>
      <w:r w:rsidR="5B67EB2F">
        <w:t xml:space="preserve"> Core</w:t>
      </w:r>
      <w:r w:rsidR="73567EFE">
        <w:t xml:space="preserve"> </w:t>
      </w:r>
      <w:r w:rsidR="5B67EB2F">
        <w:t>(</w:t>
      </w:r>
      <w:r w:rsidR="73567EFE">
        <w:t>Authentication</w:t>
      </w:r>
      <w:r w:rsidR="5B67EB2F">
        <w:t>)</w:t>
      </w:r>
      <w:r w:rsidR="48E414CA">
        <w:t xml:space="preserve"> </w:t>
      </w:r>
      <w:r w:rsidR="73567EFE">
        <w:t xml:space="preserve">yêu cầu gọi </w:t>
      </w:r>
      <w:proofErr w:type="spellStart"/>
      <w:r w:rsidR="73567EFE">
        <w:t>hàm</w:t>
      </w:r>
      <w:proofErr w:type="spellEnd"/>
      <w:r w:rsidR="73567EFE">
        <w:t xml:space="preserve"> đăng ký</w:t>
      </w:r>
    </w:p>
    <w:p w14:paraId="0DBB6BA1" w14:textId="527615FF" w:rsidR="002F3D2F" w:rsidRPr="007A4B29" w:rsidRDefault="0A8AEDF7" w:rsidP="00F0242F">
      <w:pPr>
        <w:pStyle w:val="FirstLevelBullet"/>
        <w:spacing w:line="360" w:lineRule="auto"/>
      </w:pPr>
      <w:r>
        <w:t xml:space="preserve">Authentication thực hiện gọi </w:t>
      </w:r>
      <w:proofErr w:type="spellStart"/>
      <w:r>
        <w:t>hàm</w:t>
      </w:r>
      <w:proofErr w:type="spellEnd"/>
      <w:r>
        <w:t xml:space="preserve"> đăng ký đến ONE Link </w:t>
      </w:r>
      <w:proofErr w:type="spellStart"/>
      <w:r w:rsidR="149F3C19">
        <w:t>với</w:t>
      </w:r>
      <w:proofErr w:type="spellEnd"/>
      <w:r w:rsidR="149F3C19">
        <w:t xml:space="preserve"> thông tin </w:t>
      </w:r>
      <w:proofErr w:type="spellStart"/>
      <w:r w:rsidR="149F3C19">
        <w:t>gồm</w:t>
      </w:r>
      <w:proofErr w:type="spellEnd"/>
      <w:r w:rsidR="149F3C19">
        <w:t xml:space="preserve">: tên </w:t>
      </w:r>
      <w:proofErr w:type="spellStart"/>
      <w:r w:rsidR="149F3C19">
        <w:t>ứng</w:t>
      </w:r>
      <w:proofErr w:type="spellEnd"/>
      <w:r w:rsidR="149F3C19">
        <w:t xml:space="preserve"> dụng, SDK version, ID thiết bị</w:t>
      </w:r>
      <w:r w:rsidR="414D8FFA">
        <w:t>.</w:t>
      </w:r>
    </w:p>
    <w:p w14:paraId="0DA0D204" w14:textId="3FF99389" w:rsidR="00E14022" w:rsidRPr="007A4B29" w:rsidRDefault="5A7C5ED6" w:rsidP="00F0242F">
      <w:pPr>
        <w:pStyle w:val="FirstLevelBullet"/>
        <w:spacing w:line="360" w:lineRule="auto"/>
      </w:pPr>
      <w:r>
        <w:t>Adapter</w:t>
      </w:r>
      <w:r w:rsidR="414D8FFA">
        <w:t xml:space="preserve"> chuyển tiếp response </w:t>
      </w:r>
      <w:proofErr w:type="spellStart"/>
      <w:r w:rsidR="414D8FFA">
        <w:t>cho</w:t>
      </w:r>
      <w:proofErr w:type="spellEnd"/>
      <w:r w:rsidR="414D8FFA">
        <w:t xml:space="preserve"> </w:t>
      </w:r>
      <w:r w:rsidR="5B67EB2F">
        <w:t>Core (Authentication)</w:t>
      </w:r>
      <w:r w:rsidR="414D8FFA">
        <w:t>xử lý</w:t>
      </w:r>
      <w:r w:rsidR="149F3C19">
        <w:t xml:space="preserve"> decode</w:t>
      </w:r>
      <w:r w:rsidR="414D8FFA">
        <w:t xml:space="preserve"> </w:t>
      </w:r>
      <w:proofErr w:type="spellStart"/>
      <w:r w:rsidR="414D8FFA">
        <w:t>tách</w:t>
      </w:r>
      <w:proofErr w:type="spellEnd"/>
      <w:r w:rsidR="414D8FFA">
        <w:t xml:space="preserve"> lấy </w:t>
      </w:r>
      <w:proofErr w:type="spellStart"/>
      <w:r w:rsidR="414D8FFA">
        <w:t>accessToken</w:t>
      </w:r>
      <w:proofErr w:type="spellEnd"/>
      <w:r w:rsidR="414D8FFA">
        <w:t xml:space="preserve">, </w:t>
      </w:r>
      <w:proofErr w:type="spellStart"/>
      <w:r w:rsidR="4431522C">
        <w:t>refreshToken</w:t>
      </w:r>
      <w:proofErr w:type="spellEnd"/>
      <w:r w:rsidR="414D8FFA">
        <w:t xml:space="preserve"> và </w:t>
      </w:r>
      <w:proofErr w:type="spellStart"/>
      <w:r w:rsidR="59574E04">
        <w:t>tokenE</w:t>
      </w:r>
      <w:r w:rsidR="414D8FFA">
        <w:t>xpired</w:t>
      </w:r>
      <w:proofErr w:type="spellEnd"/>
      <w:r w:rsidR="414D8FFA">
        <w:t>.</w:t>
      </w:r>
    </w:p>
    <w:p w14:paraId="537F1BF0" w14:textId="130C2705" w:rsidR="002F3D2F" w:rsidRPr="007A4B29" w:rsidRDefault="414D8FFA" w:rsidP="00F0242F">
      <w:pPr>
        <w:pStyle w:val="FirstLevelBullet"/>
        <w:spacing w:line="360" w:lineRule="auto"/>
      </w:pPr>
      <w:proofErr w:type="spellStart"/>
      <w:r>
        <w:t>Authenticaion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khi nhận được bản tin response sẽ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lại </w:t>
      </w:r>
      <w:proofErr w:type="spellStart"/>
      <w:r>
        <w:t>ứng</w:t>
      </w:r>
      <w:proofErr w:type="spellEnd"/>
      <w:r>
        <w:t xml:space="preserve"> dụng việc đăng ký tới ONE Link, đồng thời </w:t>
      </w:r>
      <w:r w:rsidR="5B67EB2F">
        <w:t>Core (Authentication)</w:t>
      </w:r>
      <w:r>
        <w:t xml:space="preserve">gọi đến Data management yêu cầu thực hiện việc lưu các thông tin token xuống Shared </w:t>
      </w:r>
      <w:proofErr w:type="gramStart"/>
      <w:r>
        <w:t>preference .</w:t>
      </w:r>
      <w:proofErr w:type="gramEnd"/>
    </w:p>
    <w:p w14:paraId="0CCA4680" w14:textId="61BE1766" w:rsidR="00A537D6" w:rsidRPr="007A4B29" w:rsidRDefault="3AFDB787" w:rsidP="00B0309F">
      <w:pPr>
        <w:pStyle w:val="Heading3"/>
      </w:pPr>
      <w:bookmarkStart w:id="88" w:name="_Toc110438990"/>
      <w:r>
        <w:t xml:space="preserve">SDK </w:t>
      </w:r>
      <w:r w:rsidR="45C19F8C">
        <w:t>đăng ký lại vào ONE Link</w:t>
      </w:r>
      <w:bookmarkEnd w:id="88"/>
    </w:p>
    <w:p w14:paraId="5DCFC615" w14:textId="7A93731C" w:rsidR="00D8767B" w:rsidRPr="00EC4859" w:rsidRDefault="00D8767B" w:rsidP="00D8767B">
      <w:pPr>
        <w:pStyle w:val="Heading4"/>
        <w:rPr>
          <w:i w:val="0"/>
        </w:rPr>
      </w:pPr>
      <w:r w:rsidRPr="00EC4859">
        <w:rPr>
          <w:i w:val="0"/>
        </w:rPr>
        <w:t xml:space="preserve">Mục </w:t>
      </w:r>
      <w:proofErr w:type="spellStart"/>
      <w:r w:rsidRPr="00EC4859">
        <w:rPr>
          <w:i w:val="0"/>
        </w:rPr>
        <w:t>đích</w:t>
      </w:r>
      <w:proofErr w:type="spellEnd"/>
    </w:p>
    <w:p w14:paraId="665491D6" w14:textId="6F29899A" w:rsidR="00D8767B" w:rsidRPr="00EC4859" w:rsidRDefault="00D8767B" w:rsidP="00EC4859">
      <w:r w:rsidRPr="007A4B29">
        <w:t xml:space="preserve">SDK gửi yêu cầu </w:t>
      </w:r>
      <w:r w:rsidR="006E5A3A" w:rsidRPr="007A4B29">
        <w:t xml:space="preserve">đăng ký lại khi </w:t>
      </w:r>
      <w:r w:rsidR="002124EE" w:rsidRPr="007A4B29">
        <w:t xml:space="preserve">hết </w:t>
      </w:r>
      <w:proofErr w:type="spellStart"/>
      <w:r w:rsidR="002124EE" w:rsidRPr="007A4B29">
        <w:t>phiên</w:t>
      </w:r>
      <w:proofErr w:type="spellEnd"/>
      <w:r w:rsidR="002124EE" w:rsidRPr="007A4B29">
        <w:t xml:space="preserve"> truy nhập hệ </w:t>
      </w:r>
      <w:proofErr w:type="spellStart"/>
      <w:r w:rsidR="002124EE" w:rsidRPr="007A4B29">
        <w:t>thống</w:t>
      </w:r>
      <w:proofErr w:type="spellEnd"/>
      <w:r w:rsidR="002124EE" w:rsidRPr="007A4B29">
        <w:t xml:space="preserve"> ONE Link.</w:t>
      </w:r>
    </w:p>
    <w:p w14:paraId="02DADA01" w14:textId="6E016353" w:rsidR="00D8767B" w:rsidRPr="007A4B29" w:rsidRDefault="00D8767B" w:rsidP="07C4561E">
      <w:pPr>
        <w:pStyle w:val="Heading4"/>
        <w:rPr>
          <w:i w:val="0"/>
        </w:rPr>
      </w:pPr>
      <w:r w:rsidRPr="07C4561E">
        <w:rPr>
          <w:i w:val="0"/>
        </w:rPr>
        <w:lastRenderedPageBreak/>
        <w:t>Call flow</w:t>
      </w:r>
    </w:p>
    <w:p w14:paraId="3AEC009E" w14:textId="3DEFB29D" w:rsidR="00A537D6" w:rsidRPr="007A4B29" w:rsidRDefault="009317AD" w:rsidP="00F0242F">
      <w:pPr>
        <w:spacing w:line="360" w:lineRule="auto"/>
        <w:jc w:val="center"/>
      </w:pPr>
      <w:r w:rsidRPr="007A4B29">
        <w:rPr>
          <w:noProof/>
        </w:rPr>
        <w:drawing>
          <wp:inline distT="0" distB="0" distL="0" distR="0" wp14:anchorId="66B470FD" wp14:editId="144DBE7E">
            <wp:extent cx="6192015" cy="4400587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052" cy="44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05C8" w14:textId="77777777" w:rsidR="009317AD" w:rsidRPr="007A4B29" w:rsidRDefault="009317AD" w:rsidP="00F0242F">
      <w:pPr>
        <w:spacing w:line="360" w:lineRule="auto"/>
        <w:jc w:val="center"/>
      </w:pPr>
    </w:p>
    <w:p w14:paraId="427E8DD7" w14:textId="0C47DDEC" w:rsidR="009317AD" w:rsidRPr="00EB1D23" w:rsidRDefault="009317AD" w:rsidP="00F0242F">
      <w:pPr>
        <w:pStyle w:val="Caption"/>
        <w:spacing w:line="360" w:lineRule="auto"/>
      </w:pPr>
      <w:bookmarkStart w:id="89" w:name="_Toc110439030"/>
      <w:r>
        <w:t xml:space="preserve">Hình </w:t>
      </w:r>
      <w:r>
        <w:fldChar w:fldCharType="begin"/>
      </w:r>
      <w:r>
        <w:instrText>SEQ Hình \* ARABIC</w:instrText>
      </w:r>
      <w:r>
        <w:fldChar w:fldCharType="separate"/>
      </w:r>
      <w:r w:rsidR="003C3CC5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Luồng</w:t>
      </w:r>
      <w:proofErr w:type="spellEnd"/>
      <w:r>
        <w:t xml:space="preserve"> SDK </w:t>
      </w:r>
      <w:r w:rsidR="00EB1D23">
        <w:t xml:space="preserve">đăng ký lại </w:t>
      </w:r>
      <w:proofErr w:type="spellStart"/>
      <w:r w:rsidR="00EB1D23">
        <w:t>phiên</w:t>
      </w:r>
      <w:proofErr w:type="spellEnd"/>
      <w:r w:rsidR="00EB1D23">
        <w:t xml:space="preserve"> truy nhập</w:t>
      </w:r>
      <w:bookmarkEnd w:id="89"/>
    </w:p>
    <w:p w14:paraId="4508BB4F" w14:textId="77777777" w:rsidR="009317AD" w:rsidRPr="007A4B29" w:rsidRDefault="009317AD" w:rsidP="00F0242F">
      <w:pPr>
        <w:spacing w:line="360" w:lineRule="auto"/>
        <w:rPr>
          <w:b/>
        </w:rPr>
      </w:pPr>
      <w:r w:rsidRPr="007A4B29">
        <w:rPr>
          <w:b/>
        </w:rPr>
        <w:t>Note:</w:t>
      </w:r>
    </w:p>
    <w:p w14:paraId="7D8D4088" w14:textId="1D57B037" w:rsidR="002011CA" w:rsidRPr="007A4B29" w:rsidRDefault="51A18BBC" w:rsidP="00F0242F">
      <w:pPr>
        <w:pStyle w:val="FirstLevelBullet"/>
        <w:spacing w:line="360" w:lineRule="auto"/>
      </w:pPr>
      <w:proofErr w:type="spellStart"/>
      <w:r>
        <w:t>Ứng</w:t>
      </w:r>
      <w:proofErr w:type="spellEnd"/>
      <w:r>
        <w:t xml:space="preserve"> dụng</w:t>
      </w:r>
      <w:r w:rsidR="274FAC2E">
        <w:t xml:space="preserve"> </w:t>
      </w:r>
      <w:proofErr w:type="spellStart"/>
      <w:r w:rsidR="274FAC2E">
        <w:t>sau</w:t>
      </w:r>
      <w:proofErr w:type="spellEnd"/>
      <w:r w:rsidR="274FAC2E">
        <w:t xml:space="preserve"> khi lấy </w:t>
      </w:r>
      <w:proofErr w:type="spellStart"/>
      <w:r w:rsidR="274FAC2E">
        <w:t>accessToken</w:t>
      </w:r>
      <w:proofErr w:type="spellEnd"/>
      <w:r>
        <w:t xml:space="preserve"> khi</w:t>
      </w:r>
      <w:r w:rsidR="274FAC2E">
        <w:t xml:space="preserve"> lần đầu</w:t>
      </w:r>
      <w:r>
        <w:t xml:space="preserve"> cài đặt</w:t>
      </w:r>
      <w:r w:rsidR="274FAC2E">
        <w:t xml:space="preserve">, </w:t>
      </w:r>
      <w:r>
        <w:t xml:space="preserve">khi </w:t>
      </w:r>
      <w:r w:rsidR="1D8FA22C">
        <w:t xml:space="preserve">các </w:t>
      </w:r>
      <w:proofErr w:type="spellStart"/>
      <w:r w:rsidR="1D8FA22C">
        <w:t>hàm</w:t>
      </w:r>
      <w:proofErr w:type="spellEnd"/>
      <w:r w:rsidR="1D8FA22C">
        <w:t xml:space="preserve"> gọi API đến ONE Link platform </w:t>
      </w:r>
      <w:r w:rsidR="098193D2">
        <w:t xml:space="preserve">được </w:t>
      </w:r>
      <w:r w:rsidR="1D8FA22C">
        <w:t xml:space="preserve">gọi API </w:t>
      </w:r>
      <w:r w:rsidR="098193D2">
        <w:t xml:space="preserve">Endpoint </w:t>
      </w:r>
      <w:r w:rsidR="1D8FA22C">
        <w:t xml:space="preserve">thực hiện gọi </w:t>
      </w:r>
      <w:proofErr w:type="spellStart"/>
      <w:r w:rsidR="1039EBD1">
        <w:t>hàm</w:t>
      </w:r>
      <w:proofErr w:type="spellEnd"/>
      <w:r w:rsidR="1039EBD1">
        <w:t xml:space="preserve"> kiểm tra token còn thời </w:t>
      </w:r>
      <w:proofErr w:type="spellStart"/>
      <w:r w:rsidR="1039EBD1">
        <w:t>hạn</w:t>
      </w:r>
      <w:proofErr w:type="spellEnd"/>
      <w:r w:rsidR="1039EBD1">
        <w:t xml:space="preserve"> không</w:t>
      </w:r>
      <w:r w:rsidR="1D8FA22C">
        <w:t xml:space="preserve">. Nếu </w:t>
      </w:r>
      <w:proofErr w:type="spellStart"/>
      <w:r w:rsidR="1D8FA22C">
        <w:t>thỏa</w:t>
      </w:r>
      <w:proofErr w:type="spellEnd"/>
      <w:r w:rsidR="1D8FA22C">
        <w:t xml:space="preserve"> </w:t>
      </w:r>
      <w:proofErr w:type="spellStart"/>
      <w:r w:rsidR="1D8FA22C">
        <w:t>mãn</w:t>
      </w:r>
      <w:proofErr w:type="spellEnd"/>
      <w:r w:rsidR="1D8FA22C">
        <w:t xml:space="preserve"> </w:t>
      </w:r>
      <w:r w:rsidR="1039EBD1">
        <w:t xml:space="preserve">thực hiện lại hành </w:t>
      </w:r>
      <w:proofErr w:type="spellStart"/>
      <w:r w:rsidR="1039EBD1">
        <w:t>động</w:t>
      </w:r>
      <w:proofErr w:type="spellEnd"/>
      <w:r w:rsidR="1D8FA22C">
        <w:t xml:space="preserve"> trước đó và tiếp tục thực hiện </w:t>
      </w:r>
      <w:proofErr w:type="spellStart"/>
      <w:r w:rsidR="1D8FA22C">
        <w:t>hàm</w:t>
      </w:r>
      <w:proofErr w:type="spellEnd"/>
      <w:r w:rsidR="1D8FA22C">
        <w:t xml:space="preserve"> gọi đến API trước. Nếu không </w:t>
      </w:r>
      <w:proofErr w:type="spellStart"/>
      <w:r w:rsidR="1D8FA22C">
        <w:t>thỏa</w:t>
      </w:r>
      <w:proofErr w:type="spellEnd"/>
      <w:r w:rsidR="1D8FA22C">
        <w:t xml:space="preserve"> </w:t>
      </w:r>
      <w:proofErr w:type="spellStart"/>
      <w:r w:rsidR="1D8FA22C">
        <w:t>mãn</w:t>
      </w:r>
      <w:proofErr w:type="spellEnd"/>
      <w:r w:rsidR="1D8FA22C">
        <w:t xml:space="preserve"> </w:t>
      </w:r>
      <w:r w:rsidR="5B67EB2F">
        <w:t xml:space="preserve">Core (Authentication) </w:t>
      </w:r>
      <w:r w:rsidR="1D8FA22C">
        <w:t xml:space="preserve">thực hiện </w:t>
      </w:r>
      <w:proofErr w:type="spellStart"/>
      <w:r w:rsidR="1039EBD1">
        <w:t>thao</w:t>
      </w:r>
      <w:proofErr w:type="spellEnd"/>
      <w:r w:rsidR="1039EBD1">
        <w:t xml:space="preserve"> tác </w:t>
      </w:r>
      <w:proofErr w:type="spellStart"/>
      <w:r w:rsidR="1039EBD1">
        <w:t>cấp</w:t>
      </w:r>
      <w:proofErr w:type="spellEnd"/>
      <w:r w:rsidR="1039EBD1">
        <w:t xml:space="preserve"> lại token </w:t>
      </w:r>
      <w:proofErr w:type="spellStart"/>
      <w:r w:rsidR="1039EBD1">
        <w:t>với</w:t>
      </w:r>
      <w:proofErr w:type="spellEnd"/>
      <w:r w:rsidR="1039EBD1">
        <w:t xml:space="preserve"> </w:t>
      </w:r>
      <w:proofErr w:type="spellStart"/>
      <w:r w:rsidR="1039EBD1">
        <w:t>refeshToken</w:t>
      </w:r>
      <w:proofErr w:type="spellEnd"/>
      <w:r w:rsidR="1039EBD1">
        <w:t xml:space="preserve"> đã được </w:t>
      </w:r>
      <w:proofErr w:type="spellStart"/>
      <w:r w:rsidR="1039EBD1">
        <w:t>cấp</w:t>
      </w:r>
      <w:proofErr w:type="spellEnd"/>
      <w:r w:rsidR="1039EBD1">
        <w:t xml:space="preserve"> trong lần đăng nhập trước đó</w:t>
      </w:r>
      <w:r w:rsidR="1D8FA22C">
        <w:t>.</w:t>
      </w:r>
    </w:p>
    <w:p w14:paraId="0521124D" w14:textId="2881E68D" w:rsidR="009D6672" w:rsidRPr="007A4B29" w:rsidRDefault="1039EBD1" w:rsidP="00F0242F">
      <w:pPr>
        <w:pStyle w:val="FirstLevelBullet"/>
        <w:spacing w:line="360" w:lineRule="auto"/>
      </w:pPr>
      <w:r>
        <w:t>Adapter</w:t>
      </w:r>
      <w:r w:rsidR="7C0405EA">
        <w:t xml:space="preserve"> gửi request API tới ONE Link </w:t>
      </w:r>
      <w:r w:rsidR="60B48B6C">
        <w:t xml:space="preserve">và chuyển tiếp response </w:t>
      </w:r>
      <w:proofErr w:type="spellStart"/>
      <w:r w:rsidR="60B48B6C">
        <w:t>trở</w:t>
      </w:r>
      <w:proofErr w:type="spellEnd"/>
      <w:r w:rsidR="60B48B6C">
        <w:t xml:space="preserve"> lại </w:t>
      </w:r>
      <w:r w:rsidR="5B67EB2F">
        <w:t>Core (Authentication)</w:t>
      </w:r>
      <w:r w:rsidR="60B48B6C">
        <w:t xml:space="preserve">xử lý </w:t>
      </w:r>
      <w:proofErr w:type="spellStart"/>
      <w:r w:rsidR="60B48B6C">
        <w:t>tách</w:t>
      </w:r>
      <w:proofErr w:type="spellEnd"/>
      <w:r w:rsidR="60B48B6C">
        <w:t xml:space="preserve"> lấy </w:t>
      </w:r>
      <w:proofErr w:type="spellStart"/>
      <w:r>
        <w:t>accessToken</w:t>
      </w:r>
      <w:proofErr w:type="spellEnd"/>
      <w:r>
        <w:t xml:space="preserve">, </w:t>
      </w:r>
      <w:proofErr w:type="spellStart"/>
      <w:r>
        <w:t>refreshToken</w:t>
      </w:r>
      <w:proofErr w:type="spellEnd"/>
      <w:r>
        <w:t xml:space="preserve">, </w:t>
      </w:r>
      <w:proofErr w:type="spellStart"/>
      <w:r>
        <w:t>tokenExpired</w:t>
      </w:r>
      <w:proofErr w:type="spellEnd"/>
      <w:r w:rsidR="60B48B6C">
        <w:t>.</w:t>
      </w:r>
    </w:p>
    <w:p w14:paraId="20E03F53" w14:textId="775952C6" w:rsidR="004E18E9" w:rsidRPr="007A4B29" w:rsidRDefault="60B48B6C" w:rsidP="00F0242F">
      <w:pPr>
        <w:pStyle w:val="FirstLevelBullet"/>
        <w:spacing w:line="360" w:lineRule="auto"/>
      </w:pPr>
      <w:r>
        <w:t xml:space="preserve">Đồng thời </w:t>
      </w:r>
      <w:r w:rsidR="5B67EB2F">
        <w:t>Core (Authentication)</w:t>
      </w:r>
      <w:r>
        <w:t xml:space="preserve">yêu cầu Data </w:t>
      </w:r>
      <w:proofErr w:type="spellStart"/>
      <w:r>
        <w:t>mangement</w:t>
      </w:r>
      <w:proofErr w:type="spellEnd"/>
      <w:r>
        <w:t xml:space="preserve"> lưu </w:t>
      </w:r>
      <w:r w:rsidR="1039EBD1">
        <w:t>thông tin token</w:t>
      </w:r>
      <w:r>
        <w:t xml:space="preserve"> xuống Shared preference và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lại </w:t>
      </w:r>
      <w:proofErr w:type="spellStart"/>
      <w:r>
        <w:t>ứng</w:t>
      </w:r>
      <w:proofErr w:type="spellEnd"/>
      <w:r>
        <w:t xml:space="preserve"> dụng việc đăng ký </w:t>
      </w:r>
      <w:r w:rsidR="1039EBD1">
        <w:t xml:space="preserve">lại </w:t>
      </w:r>
      <w:proofErr w:type="spellStart"/>
      <w:r w:rsidR="1039EBD1">
        <w:t>phiên</w:t>
      </w:r>
      <w:proofErr w:type="spellEnd"/>
      <w:r w:rsidR="1039EBD1">
        <w:t xml:space="preserve"> truy nhập vào ONE Link</w:t>
      </w:r>
      <w:r>
        <w:t>.</w:t>
      </w:r>
    </w:p>
    <w:p w14:paraId="4706E2AE" w14:textId="3E77C4D5" w:rsidR="00F8659C" w:rsidRPr="007A4B29" w:rsidRDefault="71DDE1FF" w:rsidP="002405C9">
      <w:pPr>
        <w:pStyle w:val="Heading2"/>
      </w:pPr>
      <w:bookmarkStart w:id="90" w:name="_Toc110438991"/>
      <w:proofErr w:type="spellStart"/>
      <w:r>
        <w:lastRenderedPageBreak/>
        <w:t>Quét</w:t>
      </w:r>
      <w:proofErr w:type="spellEnd"/>
      <w:r>
        <w:t xml:space="preserve"> thiết bị</w:t>
      </w:r>
      <w:bookmarkEnd w:id="90"/>
    </w:p>
    <w:p w14:paraId="2A9D2B81" w14:textId="3E0559BB" w:rsidR="00D8767B" w:rsidRPr="007A4B29" w:rsidRDefault="63D1AAA1" w:rsidP="00B0309F">
      <w:pPr>
        <w:pStyle w:val="Heading3"/>
      </w:pPr>
      <w:bookmarkStart w:id="91" w:name="_Toc110438992"/>
      <w:r>
        <w:t xml:space="preserve">Mục </w:t>
      </w:r>
      <w:proofErr w:type="spellStart"/>
      <w:r>
        <w:t>đích</w:t>
      </w:r>
      <w:bookmarkEnd w:id="91"/>
      <w:proofErr w:type="spellEnd"/>
    </w:p>
    <w:p w14:paraId="28522FFD" w14:textId="034916F7" w:rsidR="00D8767B" w:rsidRPr="00EC4859" w:rsidRDefault="00D8767B" w:rsidP="00EC4859">
      <w:proofErr w:type="spellStart"/>
      <w:r w:rsidRPr="007A4B29">
        <w:t>Ứng</w:t>
      </w:r>
      <w:proofErr w:type="spellEnd"/>
      <w:r w:rsidRPr="007A4B29">
        <w:t xml:space="preserve"> dụng gửi yêu cầu </w:t>
      </w:r>
      <w:proofErr w:type="spellStart"/>
      <w:r w:rsidRPr="007A4B29">
        <w:t>quét</w:t>
      </w:r>
      <w:proofErr w:type="spellEnd"/>
      <w:r w:rsidRPr="007A4B29">
        <w:t xml:space="preserve"> thiết bị trong mạng đã kết nối.</w:t>
      </w:r>
    </w:p>
    <w:p w14:paraId="78CEE567" w14:textId="47D7A0DA" w:rsidR="00D8767B" w:rsidRPr="007A4B29" w:rsidRDefault="00D8767B" w:rsidP="00EC4859">
      <w:pPr>
        <w:pStyle w:val="Heading3"/>
      </w:pPr>
      <w:bookmarkStart w:id="92" w:name="_Toc110438993"/>
      <w:r>
        <w:t>Call flow</w:t>
      </w:r>
      <w:bookmarkEnd w:id="92"/>
    </w:p>
    <w:p w14:paraId="62446303" w14:textId="14984AC5" w:rsidR="00CA6CFF" w:rsidRPr="007A4B29" w:rsidRDefault="00CA6CFF" w:rsidP="00F0242F">
      <w:pPr>
        <w:spacing w:line="360" w:lineRule="auto"/>
        <w:jc w:val="center"/>
      </w:pPr>
      <w:commentRangeStart w:id="93"/>
      <w:r w:rsidRPr="007A4B29">
        <w:rPr>
          <w:noProof/>
        </w:rPr>
        <w:drawing>
          <wp:inline distT="0" distB="0" distL="0" distR="0" wp14:anchorId="766DFED7" wp14:editId="05068539">
            <wp:extent cx="6163445" cy="3971728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445" cy="397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93"/>
      <w:r w:rsidR="00074157">
        <w:rPr>
          <w:rStyle w:val="CommentReference"/>
        </w:rPr>
        <w:commentReference w:id="93"/>
      </w:r>
    </w:p>
    <w:p w14:paraId="31791CD7" w14:textId="50FFF3BE" w:rsidR="00BB03AD" w:rsidRDefault="00282F86" w:rsidP="00F0242F">
      <w:pPr>
        <w:pStyle w:val="Caption"/>
        <w:spacing w:line="360" w:lineRule="auto"/>
      </w:pPr>
      <w:bookmarkStart w:id="94" w:name="_Toc108619506"/>
      <w:bookmarkStart w:id="95" w:name="_Toc108619685"/>
      <w:bookmarkStart w:id="96" w:name="_Toc108682739"/>
      <w:bookmarkStart w:id="97" w:name="_Toc110439031"/>
      <w:r>
        <w:t xml:space="preserve">Hình </w:t>
      </w:r>
      <w:r>
        <w:fldChar w:fldCharType="begin"/>
      </w:r>
      <w:r>
        <w:instrText>SEQ Hình \* ARABIC</w:instrText>
      </w:r>
      <w:r>
        <w:fldChar w:fldCharType="separate"/>
      </w:r>
      <w:r w:rsidR="003C3CC5">
        <w:rPr>
          <w:noProof/>
        </w:rPr>
        <w:t>6</w:t>
      </w:r>
      <w:r>
        <w:fldChar w:fldCharType="end"/>
      </w:r>
      <w:r>
        <w:t xml:space="preserve"> </w:t>
      </w:r>
      <w:proofErr w:type="spellStart"/>
      <w:r w:rsidR="00BB03AD">
        <w:t>Luồng</w:t>
      </w:r>
      <w:proofErr w:type="spellEnd"/>
      <w:r w:rsidR="00BB03AD">
        <w:t xml:space="preserve"> </w:t>
      </w:r>
      <w:proofErr w:type="spellStart"/>
      <w:r w:rsidR="00BB03AD">
        <w:t>quét</w:t>
      </w:r>
      <w:proofErr w:type="spellEnd"/>
      <w:r w:rsidR="00BB03AD">
        <w:t xml:space="preserve"> thiết bị trong mạng</w:t>
      </w:r>
      <w:bookmarkEnd w:id="94"/>
      <w:bookmarkEnd w:id="95"/>
      <w:bookmarkEnd w:id="96"/>
      <w:bookmarkEnd w:id="97"/>
    </w:p>
    <w:p w14:paraId="64EA37F2" w14:textId="072FEFE1" w:rsidR="00BB03AD" w:rsidRPr="007A4B29" w:rsidRDefault="00BB03AD" w:rsidP="00F0242F">
      <w:pPr>
        <w:spacing w:line="360" w:lineRule="auto"/>
        <w:rPr>
          <w:b/>
        </w:rPr>
      </w:pPr>
      <w:r w:rsidRPr="007A4B29">
        <w:rPr>
          <w:b/>
        </w:rPr>
        <w:t>Note:</w:t>
      </w:r>
    </w:p>
    <w:p w14:paraId="55124ACD" w14:textId="186D18B7" w:rsidR="00866111" w:rsidRPr="007A4B29" w:rsidRDefault="780BA8FF" w:rsidP="00F0242F">
      <w:pPr>
        <w:pStyle w:val="ListParagraph"/>
        <w:numPr>
          <w:ilvl w:val="0"/>
          <w:numId w:val="22"/>
        </w:numPr>
        <w:spacing w:line="360" w:lineRule="auto"/>
      </w:pPr>
      <w:proofErr w:type="spellStart"/>
      <w:r>
        <w:t>Ứng</w:t>
      </w:r>
      <w:proofErr w:type="spellEnd"/>
      <w:r>
        <w:t xml:space="preserve"> dụng gọi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thiết bị đến API </w:t>
      </w:r>
      <w:r w:rsidR="59D5DB31">
        <w:t>Endpoint</w:t>
      </w:r>
      <w:r w:rsidR="476A9363">
        <w:t>.</w:t>
      </w:r>
    </w:p>
    <w:p w14:paraId="66C05C71" w14:textId="7915DF52" w:rsidR="00507CC5" w:rsidRPr="007A4B29" w:rsidRDefault="476A9363" w:rsidP="00F0242F">
      <w:pPr>
        <w:pStyle w:val="ListParagraph"/>
        <w:numPr>
          <w:ilvl w:val="0"/>
          <w:numId w:val="22"/>
        </w:numPr>
        <w:spacing w:line="360" w:lineRule="auto"/>
      </w:pPr>
      <w:r>
        <w:t xml:space="preserve">Khi nhận được yêu cầu </w:t>
      </w:r>
      <w:proofErr w:type="spellStart"/>
      <w:r>
        <w:t>quét</w:t>
      </w:r>
      <w:proofErr w:type="spellEnd"/>
      <w:r>
        <w:t xml:space="preserve"> thiết bị, </w:t>
      </w:r>
      <w:proofErr w:type="spellStart"/>
      <w:r>
        <w:t>khối</w:t>
      </w:r>
      <w:proofErr w:type="spellEnd"/>
      <w:r>
        <w:t xml:space="preserve"> Core</w:t>
      </w:r>
      <w:r w:rsidR="5B67EB2F">
        <w:t xml:space="preserve"> (Device management)</w:t>
      </w:r>
      <w:r>
        <w:t xml:space="preserve"> thực hiện tạo kết nối socket đến host UDP để </w:t>
      </w:r>
      <w:proofErr w:type="spellStart"/>
      <w:r>
        <w:t>hứng</w:t>
      </w:r>
      <w:proofErr w:type="spellEnd"/>
      <w:r>
        <w:t xml:space="preserve"> nhận bản tin broadcast UDP trả về thông tin danh sách thiết bị </w:t>
      </w:r>
      <w:proofErr w:type="spellStart"/>
      <w:r>
        <w:t>quét</w:t>
      </w:r>
      <w:proofErr w:type="spellEnd"/>
      <w:r>
        <w:t xml:space="preserve"> được.</w:t>
      </w:r>
    </w:p>
    <w:p w14:paraId="52385497" w14:textId="648CB2AD" w:rsidR="00507CC5" w:rsidRPr="007A4B29" w:rsidRDefault="476A9363" w:rsidP="00F0242F">
      <w:pPr>
        <w:pStyle w:val="ListParagraph"/>
        <w:numPr>
          <w:ilvl w:val="0"/>
          <w:numId w:val="22"/>
        </w:numPr>
        <w:spacing w:line="360" w:lineRule="auto"/>
      </w:pPr>
      <w:r>
        <w:t xml:space="preserve">Khi nhận được thông tin sẽ chuyển lại danh sách về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dụng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 w:rsidR="053B78E1">
        <w:t xml:space="preserve">, đồng thời lưu các thông tin danh sách thiết bị đó lại </w:t>
      </w:r>
      <w:proofErr w:type="spellStart"/>
      <w:r w:rsidR="053B78E1">
        <w:t>cho</w:t>
      </w:r>
      <w:proofErr w:type="spellEnd"/>
      <w:r w:rsidR="053B78E1">
        <w:t xml:space="preserve"> các request </w:t>
      </w:r>
      <w:proofErr w:type="spellStart"/>
      <w:r w:rsidR="053B78E1">
        <w:t>sau</w:t>
      </w:r>
      <w:proofErr w:type="spellEnd"/>
      <w:r w:rsidR="053B78E1">
        <w:t xml:space="preserve"> sử dụng</w:t>
      </w:r>
      <w:r w:rsidR="1FA51235">
        <w:t xml:space="preserve">, </w:t>
      </w:r>
      <w:proofErr w:type="spellStart"/>
      <w:r w:rsidR="1FA51235">
        <w:t>đánh</w:t>
      </w:r>
      <w:proofErr w:type="spellEnd"/>
      <w:r w:rsidR="1FA51235">
        <w:t xml:space="preserve"> </w:t>
      </w:r>
      <w:proofErr w:type="spellStart"/>
      <w:r w:rsidR="1FA51235">
        <w:t>dấu</w:t>
      </w:r>
      <w:proofErr w:type="spellEnd"/>
      <w:r w:rsidR="1FA51235">
        <w:t xml:space="preserve"> xác định </w:t>
      </w:r>
      <w:proofErr w:type="spellStart"/>
      <w:r w:rsidR="1FA51235">
        <w:t>luồng</w:t>
      </w:r>
      <w:proofErr w:type="spellEnd"/>
      <w:r w:rsidR="1FA51235">
        <w:t xml:space="preserve"> kết nối </w:t>
      </w:r>
      <w:r w:rsidR="065B4EAC">
        <w:t>có hỗ trợ</w:t>
      </w:r>
      <w:r w:rsidR="1FA51235">
        <w:t xml:space="preserve"> local</w:t>
      </w:r>
      <w:r>
        <w:t>.</w:t>
      </w:r>
    </w:p>
    <w:p w14:paraId="72943291" w14:textId="19D83093" w:rsidR="00F8659C" w:rsidRPr="007A4B29" w:rsidRDefault="7D037597" w:rsidP="002405C9">
      <w:pPr>
        <w:pStyle w:val="Heading2"/>
      </w:pPr>
      <w:bookmarkStart w:id="98" w:name="_Toc110438994"/>
      <w:proofErr w:type="spellStart"/>
      <w:r>
        <w:t>Mở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kết nối đến Agent</w:t>
      </w:r>
      <w:bookmarkEnd w:id="98"/>
    </w:p>
    <w:p w14:paraId="26233EFA" w14:textId="687C3CE8" w:rsidR="00D8767B" w:rsidRPr="007A4B29" w:rsidRDefault="63D1AAA1" w:rsidP="00B0309F">
      <w:pPr>
        <w:pStyle w:val="Heading3"/>
      </w:pPr>
      <w:bookmarkStart w:id="99" w:name="_Toc110438995"/>
      <w:r>
        <w:t xml:space="preserve">Mục </w:t>
      </w:r>
      <w:proofErr w:type="spellStart"/>
      <w:r>
        <w:t>đích</w:t>
      </w:r>
      <w:bookmarkEnd w:id="99"/>
      <w:proofErr w:type="spellEnd"/>
    </w:p>
    <w:p w14:paraId="03EF11E4" w14:textId="03D836AA" w:rsidR="00D8767B" w:rsidRPr="007A4B29" w:rsidRDefault="00D8767B" w:rsidP="00EC4859">
      <w:pPr>
        <w:spacing w:line="360" w:lineRule="auto"/>
      </w:pPr>
      <w:r w:rsidRPr="007A4B29">
        <w:t xml:space="preserve">Tạo </w:t>
      </w:r>
      <w:proofErr w:type="spellStart"/>
      <w:r w:rsidRPr="007A4B29">
        <w:t>phiên</w:t>
      </w:r>
      <w:proofErr w:type="spellEnd"/>
      <w:r w:rsidRPr="007A4B29">
        <w:t xml:space="preserve"> kết nối đến HTTP Agent của thiết bị để thực hiện các </w:t>
      </w:r>
      <w:proofErr w:type="spellStart"/>
      <w:r w:rsidRPr="007A4B29">
        <w:t>luồng</w:t>
      </w:r>
      <w:proofErr w:type="spellEnd"/>
      <w:r w:rsidRPr="007A4B29">
        <w:t xml:space="preserve"> nghiệm vụ tiếp </w:t>
      </w:r>
      <w:proofErr w:type="spellStart"/>
      <w:r w:rsidRPr="007A4B29">
        <w:t>sau</w:t>
      </w:r>
      <w:proofErr w:type="spellEnd"/>
      <w:r w:rsidRPr="007A4B29">
        <w:t>.</w:t>
      </w:r>
    </w:p>
    <w:p w14:paraId="39EDA9AB" w14:textId="7884D4E6" w:rsidR="00D8767B" w:rsidRPr="00EC4859" w:rsidRDefault="00D8767B" w:rsidP="00EC4859"/>
    <w:p w14:paraId="3133B40B" w14:textId="60A014FD" w:rsidR="00D8767B" w:rsidRPr="007A4B29" w:rsidRDefault="00D8767B" w:rsidP="00B0309F">
      <w:pPr>
        <w:pStyle w:val="Heading3"/>
      </w:pPr>
      <w:bookmarkStart w:id="100" w:name="_Toc110438996"/>
      <w:r>
        <w:t>Call flow</w:t>
      </w:r>
      <w:bookmarkEnd w:id="100"/>
    </w:p>
    <w:p w14:paraId="08F6B246" w14:textId="77777777" w:rsidR="0071526C" w:rsidRPr="007A4B29" w:rsidRDefault="0071526C" w:rsidP="00705DCC">
      <w:pPr>
        <w:spacing w:line="360" w:lineRule="auto"/>
        <w:ind w:left="-142"/>
        <w:jc w:val="center"/>
      </w:pPr>
      <w:r w:rsidRPr="007A4B29">
        <w:rPr>
          <w:noProof/>
        </w:rPr>
        <w:drawing>
          <wp:inline distT="0" distB="0" distL="0" distR="0" wp14:anchorId="56895BFF" wp14:editId="0409EA10">
            <wp:extent cx="6212542" cy="5455819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744" cy="547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EA1D" w14:textId="05ADE82D" w:rsidR="0071526C" w:rsidRPr="00427CC5" w:rsidRDefault="00282F86" w:rsidP="00F0242F">
      <w:pPr>
        <w:pStyle w:val="Caption"/>
        <w:spacing w:line="360" w:lineRule="auto"/>
      </w:pPr>
      <w:bookmarkStart w:id="101" w:name="_Toc108619507"/>
      <w:bookmarkStart w:id="102" w:name="_Toc108619686"/>
      <w:bookmarkStart w:id="103" w:name="_Toc108682740"/>
      <w:bookmarkStart w:id="104" w:name="_Toc110439032"/>
      <w:r>
        <w:t xml:space="preserve">Hình </w:t>
      </w:r>
      <w:r>
        <w:fldChar w:fldCharType="begin"/>
      </w:r>
      <w:r>
        <w:instrText>SEQ Hình \* ARABIC</w:instrText>
      </w:r>
      <w:r>
        <w:fldChar w:fldCharType="separate"/>
      </w:r>
      <w:r w:rsidR="003C3CC5">
        <w:rPr>
          <w:noProof/>
        </w:rPr>
        <w:t>7</w:t>
      </w:r>
      <w:r>
        <w:fldChar w:fldCharType="end"/>
      </w:r>
      <w:r>
        <w:t xml:space="preserve"> </w:t>
      </w:r>
      <w:proofErr w:type="spellStart"/>
      <w:r w:rsidR="0071526C">
        <w:t>Luồng</w:t>
      </w:r>
      <w:proofErr w:type="spellEnd"/>
      <w:r w:rsidR="0071526C">
        <w:t xml:space="preserve"> </w:t>
      </w:r>
      <w:bookmarkEnd w:id="101"/>
      <w:bookmarkEnd w:id="102"/>
      <w:bookmarkEnd w:id="103"/>
      <w:proofErr w:type="spellStart"/>
      <w:r w:rsidR="00427CC5">
        <w:t>mở</w:t>
      </w:r>
      <w:proofErr w:type="spellEnd"/>
      <w:r w:rsidR="00427CC5">
        <w:t xml:space="preserve"> </w:t>
      </w:r>
      <w:proofErr w:type="spellStart"/>
      <w:r w:rsidR="00427CC5">
        <w:t>phiên</w:t>
      </w:r>
      <w:proofErr w:type="spellEnd"/>
      <w:r w:rsidR="00427CC5">
        <w:t xml:space="preserve"> kết nối</w:t>
      </w:r>
      <w:r w:rsidR="00015EE2">
        <w:t xml:space="preserve"> đến thiết bị</w:t>
      </w:r>
      <w:bookmarkEnd w:id="104"/>
    </w:p>
    <w:p w14:paraId="5F1F4DB3" w14:textId="44CB7704" w:rsidR="0071526C" w:rsidRPr="007A4B29" w:rsidRDefault="0071526C" w:rsidP="00F0242F">
      <w:pPr>
        <w:spacing w:line="360" w:lineRule="auto"/>
        <w:rPr>
          <w:b/>
        </w:rPr>
      </w:pPr>
      <w:r w:rsidRPr="007A4B29">
        <w:rPr>
          <w:b/>
        </w:rPr>
        <w:t>Note:</w:t>
      </w:r>
    </w:p>
    <w:p w14:paraId="4CA1B94E" w14:textId="29D0BD92" w:rsidR="00427CC5" w:rsidRPr="007A4B29" w:rsidRDefault="280B5B74" w:rsidP="00F0242F">
      <w:pPr>
        <w:pStyle w:val="ListParagraph"/>
        <w:numPr>
          <w:ilvl w:val="0"/>
          <w:numId w:val="23"/>
        </w:numPr>
        <w:spacing w:line="360" w:lineRule="auto"/>
      </w:pPr>
      <w:r>
        <w:t xml:space="preserve">Sau khi đã </w:t>
      </w:r>
      <w:proofErr w:type="spellStart"/>
      <w:r>
        <w:t>lựa</w:t>
      </w:r>
      <w:proofErr w:type="spellEnd"/>
      <w:r>
        <w:t xml:space="preserve"> chọn thiết bị (Agent) muốn kết nối đến</w:t>
      </w:r>
    </w:p>
    <w:p w14:paraId="218311D5" w14:textId="5828FF35" w:rsidR="00015EE2" w:rsidRPr="007A4B29" w:rsidRDefault="45EC4555" w:rsidP="00F0242F">
      <w:pPr>
        <w:pStyle w:val="ListParagraph"/>
        <w:numPr>
          <w:ilvl w:val="0"/>
          <w:numId w:val="22"/>
        </w:numPr>
        <w:spacing w:line="360" w:lineRule="auto"/>
        <w:jc w:val="both"/>
      </w:pPr>
      <w:r>
        <w:t>API</w:t>
      </w:r>
      <w:r w:rsidR="59D5DB31">
        <w:t xml:space="preserve"> Endpoint</w:t>
      </w:r>
      <w:r w:rsidR="63907FE9">
        <w:t xml:space="preserve"> thực hiện chuyển tiếp </w:t>
      </w:r>
      <w:proofErr w:type="spellStart"/>
      <w:r w:rsidR="63907FE9">
        <w:t>lệnh</w:t>
      </w:r>
      <w:proofErr w:type="spellEnd"/>
      <w:r w:rsidR="63907FE9">
        <w:t xml:space="preserve"> đến Authentication</w:t>
      </w:r>
      <w:r w:rsidR="53C2CD79">
        <w:t xml:space="preserve"> trong </w:t>
      </w:r>
      <w:proofErr w:type="spellStart"/>
      <w:r w:rsidR="53C2CD79">
        <w:t>khối</w:t>
      </w:r>
      <w:proofErr w:type="spellEnd"/>
      <w:r w:rsidR="53C2CD79">
        <w:t xml:space="preserve"> </w:t>
      </w:r>
      <w:r w:rsidR="5B67EB2F">
        <w:t xml:space="preserve">Core (Authentication) </w:t>
      </w:r>
      <w:r w:rsidR="63907FE9">
        <w:t xml:space="preserve">thực hiện </w:t>
      </w:r>
      <w:proofErr w:type="spellStart"/>
      <w:r w:rsidR="63907FE9">
        <w:t>đóng</w:t>
      </w:r>
      <w:proofErr w:type="spellEnd"/>
      <w:r w:rsidR="63907FE9">
        <w:t xml:space="preserve"> </w:t>
      </w:r>
      <w:proofErr w:type="spellStart"/>
      <w:r w:rsidR="63907FE9">
        <w:t>gói</w:t>
      </w:r>
      <w:proofErr w:type="spellEnd"/>
      <w:r w:rsidR="63907FE9">
        <w:t xml:space="preserve"> bản tin </w:t>
      </w:r>
      <w:proofErr w:type="spellStart"/>
      <w:r w:rsidR="63907FE9">
        <w:t>gồm</w:t>
      </w:r>
      <w:proofErr w:type="spellEnd"/>
      <w:r w:rsidR="63907FE9">
        <w:t xml:space="preserve">: </w:t>
      </w:r>
      <w:proofErr w:type="spellStart"/>
      <w:r w:rsidR="63907FE9">
        <w:t>clientMac</w:t>
      </w:r>
      <w:proofErr w:type="spellEnd"/>
      <w:r w:rsidR="63907FE9">
        <w:t xml:space="preserve"> (</w:t>
      </w:r>
      <w:proofErr w:type="spellStart"/>
      <w:r w:rsidR="63907FE9">
        <w:t>địa</w:t>
      </w:r>
      <w:proofErr w:type="spellEnd"/>
      <w:r w:rsidR="63907FE9">
        <w:t xml:space="preserve"> chỉ mac của thiết bị di </w:t>
      </w:r>
      <w:proofErr w:type="spellStart"/>
      <w:r w:rsidR="63907FE9">
        <w:t>động</w:t>
      </w:r>
      <w:proofErr w:type="spellEnd"/>
      <w:r w:rsidR="63907FE9">
        <w:t xml:space="preserve">), </w:t>
      </w:r>
      <w:proofErr w:type="spellStart"/>
      <w:r w:rsidR="63907FE9">
        <w:t>authenString</w:t>
      </w:r>
      <w:proofErr w:type="spellEnd"/>
      <w:r w:rsidR="63907FE9">
        <w:t xml:space="preserve">, </w:t>
      </w:r>
      <w:proofErr w:type="spellStart"/>
      <w:r w:rsidR="63907FE9">
        <w:t>với</w:t>
      </w:r>
      <w:proofErr w:type="spellEnd"/>
      <w:r w:rsidR="63907FE9">
        <w:t xml:space="preserve"> </w:t>
      </w:r>
      <w:proofErr w:type="spellStart"/>
      <w:r w:rsidR="63907FE9">
        <w:t>authenString</w:t>
      </w:r>
      <w:proofErr w:type="spellEnd"/>
      <w:r w:rsidR="63907FE9">
        <w:t xml:space="preserve"> là </w:t>
      </w:r>
      <w:proofErr w:type="spellStart"/>
      <w:r w:rsidR="63907FE9">
        <w:t>mã</w:t>
      </w:r>
      <w:proofErr w:type="spellEnd"/>
      <w:r w:rsidR="63907FE9">
        <w:t xml:space="preserve"> </w:t>
      </w:r>
      <w:proofErr w:type="spellStart"/>
      <w:r w:rsidR="63907FE9">
        <w:t>hóa</w:t>
      </w:r>
      <w:proofErr w:type="spellEnd"/>
      <w:r w:rsidR="63907FE9">
        <w:t xml:space="preserve"> MD5 của </w:t>
      </w:r>
      <w:proofErr w:type="spellStart"/>
      <w:r w:rsidR="63907FE9">
        <w:t>chuỗi</w:t>
      </w:r>
      <w:proofErr w:type="spellEnd"/>
      <w:r w:rsidR="63907FE9">
        <w:t xml:space="preserve"> ký tự “VNPT” </w:t>
      </w:r>
      <w:proofErr w:type="spellStart"/>
      <w:r w:rsidR="63907FE9">
        <w:t>ghép</w:t>
      </w:r>
      <w:proofErr w:type="spellEnd"/>
      <w:r w:rsidR="63907FE9">
        <w:t xml:space="preserve"> </w:t>
      </w:r>
      <w:proofErr w:type="spellStart"/>
      <w:r w:rsidR="63907FE9">
        <w:t>với</w:t>
      </w:r>
      <w:proofErr w:type="spellEnd"/>
      <w:r w:rsidR="63907FE9">
        <w:t xml:space="preserve"> MAC của thiết bị di </w:t>
      </w:r>
      <w:proofErr w:type="spellStart"/>
      <w:r w:rsidR="63907FE9">
        <w:t>động</w:t>
      </w:r>
      <w:proofErr w:type="spellEnd"/>
      <w:r w:rsidR="63907FE9">
        <w:t xml:space="preserve">. Chẳng </w:t>
      </w:r>
      <w:proofErr w:type="spellStart"/>
      <w:r w:rsidR="63907FE9">
        <w:t>hạn</w:t>
      </w:r>
      <w:proofErr w:type="spellEnd"/>
      <w:r w:rsidR="63907FE9">
        <w:t xml:space="preserve">, </w:t>
      </w:r>
      <w:proofErr w:type="spellStart"/>
      <w:r w:rsidR="63907FE9">
        <w:t>địa</w:t>
      </w:r>
      <w:proofErr w:type="spellEnd"/>
      <w:r w:rsidR="63907FE9">
        <w:t xml:space="preserve"> chỉ MAC của thiết bị là A0:65:18:04:31:C6”, khi đó </w:t>
      </w:r>
      <w:proofErr w:type="spellStart"/>
      <w:r w:rsidR="63907FE9">
        <w:t>chuỗi</w:t>
      </w:r>
      <w:proofErr w:type="spellEnd"/>
      <w:r w:rsidR="63907FE9">
        <w:t xml:space="preserve"> được </w:t>
      </w:r>
      <w:proofErr w:type="spellStart"/>
      <w:r w:rsidR="63907FE9">
        <w:t>mã</w:t>
      </w:r>
      <w:proofErr w:type="spellEnd"/>
      <w:r w:rsidR="63907FE9">
        <w:t xml:space="preserve"> </w:t>
      </w:r>
      <w:proofErr w:type="spellStart"/>
      <w:r w:rsidR="63907FE9">
        <w:t>hóa</w:t>
      </w:r>
      <w:proofErr w:type="spellEnd"/>
      <w:r w:rsidR="63907FE9">
        <w:t xml:space="preserve"> MD5 </w:t>
      </w:r>
      <w:proofErr w:type="gramStart"/>
      <w:r w:rsidR="63907FE9">
        <w:t>là :</w:t>
      </w:r>
      <w:proofErr w:type="gramEnd"/>
      <w:r w:rsidR="63907FE9">
        <w:t xml:space="preserve"> “</w:t>
      </w:r>
      <w:r w:rsidR="63907FE9" w:rsidRPr="650EA07B">
        <w:rPr>
          <w:b/>
          <w:bCs/>
        </w:rPr>
        <w:t>VNPTA0:65:18:04:31:C6</w:t>
      </w:r>
      <w:r w:rsidR="63907FE9">
        <w:t xml:space="preserve">”, </w:t>
      </w:r>
      <w:proofErr w:type="spellStart"/>
      <w:r w:rsidR="63907FE9">
        <w:t>với</w:t>
      </w:r>
      <w:proofErr w:type="spellEnd"/>
      <w:r w:rsidR="63907FE9">
        <w:t xml:space="preserve"> salt = “</w:t>
      </w:r>
      <w:r w:rsidR="63907FE9" w:rsidRPr="650EA07B">
        <w:rPr>
          <w:b/>
          <w:bCs/>
        </w:rPr>
        <w:t>D2...40.</w:t>
      </w:r>
      <w:r w:rsidR="63907FE9">
        <w:t xml:space="preserve">” </w:t>
      </w:r>
      <w:proofErr w:type="spellStart"/>
      <w:r w:rsidR="63907FE9">
        <w:t>chuỗi</w:t>
      </w:r>
      <w:proofErr w:type="spellEnd"/>
      <w:r w:rsidR="63907FE9">
        <w:t xml:space="preserve"> được tạo </w:t>
      </w:r>
      <w:proofErr w:type="spellStart"/>
      <w:r w:rsidR="63907FE9">
        <w:t>thành</w:t>
      </w:r>
      <w:proofErr w:type="spellEnd"/>
      <w:r w:rsidR="63907FE9">
        <w:t xml:space="preserve"> là: </w:t>
      </w:r>
      <w:r w:rsidR="63907FE9" w:rsidRPr="650EA07B">
        <w:rPr>
          <w:b/>
          <w:bCs/>
        </w:rPr>
        <w:t>$1$D2...40.$JLskos587JsIh0nqY8Q0a/</w:t>
      </w:r>
      <w:r w:rsidR="63907FE9">
        <w:t xml:space="preserve"> . Trong </w:t>
      </w:r>
      <w:proofErr w:type="spellStart"/>
      <w:r w:rsidR="63907FE9">
        <w:t>chuỗi</w:t>
      </w:r>
      <w:proofErr w:type="spellEnd"/>
      <w:r w:rsidR="63907FE9">
        <w:t xml:space="preserve"> </w:t>
      </w:r>
      <w:proofErr w:type="spellStart"/>
      <w:r w:rsidR="63907FE9">
        <w:t>mã</w:t>
      </w:r>
      <w:proofErr w:type="spellEnd"/>
      <w:r w:rsidR="63907FE9">
        <w:t xml:space="preserve"> </w:t>
      </w:r>
      <w:proofErr w:type="spellStart"/>
      <w:r w:rsidR="63907FE9">
        <w:t>hóa</w:t>
      </w:r>
      <w:proofErr w:type="spellEnd"/>
      <w:r w:rsidR="63907FE9">
        <w:t xml:space="preserve"> gửi </w:t>
      </w:r>
      <w:proofErr w:type="spellStart"/>
      <w:r w:rsidR="63907FE9">
        <w:t>kèm</w:t>
      </w:r>
      <w:proofErr w:type="spellEnd"/>
      <w:r w:rsidR="63907FE9">
        <w:t xml:space="preserve"> salt sử dụng </w:t>
      </w:r>
      <w:proofErr w:type="spellStart"/>
      <w:r w:rsidR="63907FE9">
        <w:t>cho</w:t>
      </w:r>
      <w:proofErr w:type="spellEnd"/>
      <w:r w:rsidR="63907FE9">
        <w:t xml:space="preserve"> </w:t>
      </w:r>
      <w:proofErr w:type="spellStart"/>
      <w:r w:rsidR="63907FE9">
        <w:t>mã</w:t>
      </w:r>
      <w:proofErr w:type="spellEnd"/>
      <w:r w:rsidR="63907FE9">
        <w:t xml:space="preserve"> </w:t>
      </w:r>
      <w:proofErr w:type="spellStart"/>
      <w:r w:rsidR="63907FE9">
        <w:lastRenderedPageBreak/>
        <w:t>hóa</w:t>
      </w:r>
      <w:proofErr w:type="spellEnd"/>
      <w:r w:rsidR="63907FE9">
        <w:t xml:space="preserve">. Thuật toán </w:t>
      </w:r>
      <w:proofErr w:type="spellStart"/>
      <w:r w:rsidR="63907FE9">
        <w:t>mã</w:t>
      </w:r>
      <w:proofErr w:type="spellEnd"/>
      <w:r w:rsidR="63907FE9">
        <w:t xml:space="preserve"> </w:t>
      </w:r>
      <w:proofErr w:type="spellStart"/>
      <w:r w:rsidR="63907FE9">
        <w:t>hóa</w:t>
      </w:r>
      <w:proofErr w:type="spellEnd"/>
      <w:r w:rsidR="63907FE9">
        <w:t xml:space="preserve"> MD5 được sử dụng </w:t>
      </w:r>
      <w:proofErr w:type="spellStart"/>
      <w:r w:rsidR="63907FE9">
        <w:t>theo</w:t>
      </w:r>
      <w:proofErr w:type="spellEnd"/>
      <w:r w:rsidR="63907FE9">
        <w:t xml:space="preserve"> link </w:t>
      </w:r>
      <w:proofErr w:type="spellStart"/>
      <w:r w:rsidR="63907FE9">
        <w:t>sau</w:t>
      </w:r>
      <w:proofErr w:type="spellEnd"/>
      <w:r w:rsidR="63907FE9">
        <w:t>:</w:t>
      </w:r>
      <w:r w:rsidR="63907FE9" w:rsidRPr="650EA07B">
        <w:rPr>
          <w:b/>
          <w:bCs/>
        </w:rPr>
        <w:t xml:space="preserve"> https://man7.org/linux/man-pages/man3/crypt.3.html</w:t>
      </w:r>
      <w:r w:rsidR="63907FE9">
        <w:t xml:space="preserve"> </w:t>
      </w:r>
    </w:p>
    <w:p w14:paraId="3F937C6C" w14:textId="372B3320" w:rsidR="00921E52" w:rsidRPr="007A4B29" w:rsidRDefault="5B67EB2F" w:rsidP="00F0242F">
      <w:pPr>
        <w:pStyle w:val="ListParagraph"/>
        <w:numPr>
          <w:ilvl w:val="0"/>
          <w:numId w:val="23"/>
        </w:numPr>
        <w:spacing w:line="360" w:lineRule="auto"/>
      </w:pPr>
      <w:r>
        <w:t xml:space="preserve">Core (Authentication) </w:t>
      </w:r>
      <w:r w:rsidR="63907FE9">
        <w:t xml:space="preserve">chuyển tiếp </w:t>
      </w:r>
      <w:proofErr w:type="spellStart"/>
      <w:r w:rsidR="63907FE9">
        <w:t>lệnh</w:t>
      </w:r>
      <w:proofErr w:type="spellEnd"/>
      <w:r w:rsidR="63907FE9">
        <w:t xml:space="preserve"> gọi tới</w:t>
      </w:r>
      <w:r w:rsidR="2E7F1E8A">
        <w:t xml:space="preserve"> </w:t>
      </w:r>
      <w:r w:rsidR="476A9363">
        <w:t>Adapter</w:t>
      </w:r>
      <w:r w:rsidR="63907FE9">
        <w:t xml:space="preserve"> để thực hiện </w:t>
      </w:r>
      <w:r w:rsidR="2E7F1E8A">
        <w:t>gửi</w:t>
      </w:r>
      <w:r w:rsidR="63907FE9">
        <w:t xml:space="preserve"> request API</w:t>
      </w:r>
      <w:r w:rsidR="2E7F1E8A">
        <w:t xml:space="preserve"> tới HTTP Agent</w:t>
      </w:r>
      <w:r w:rsidR="63907FE9">
        <w:t xml:space="preserve"> </w:t>
      </w:r>
      <w:proofErr w:type="spellStart"/>
      <w:r w:rsidR="63907FE9">
        <w:t>với</w:t>
      </w:r>
      <w:proofErr w:type="spellEnd"/>
      <w:r w:rsidR="63907FE9">
        <w:t xml:space="preserve"> thông tin nhận được </w:t>
      </w:r>
      <w:proofErr w:type="spellStart"/>
      <w:r w:rsidR="63907FE9">
        <w:t>kèm</w:t>
      </w:r>
      <w:proofErr w:type="spellEnd"/>
      <w:r w:rsidR="63907FE9">
        <w:t xml:space="preserve"> </w:t>
      </w:r>
      <w:proofErr w:type="spellStart"/>
      <w:r w:rsidR="63907FE9">
        <w:t>theo</w:t>
      </w:r>
      <w:proofErr w:type="spellEnd"/>
      <w:r w:rsidR="63907FE9">
        <w:t xml:space="preserve">: </w:t>
      </w:r>
      <w:r w:rsidR="2E7F1E8A">
        <w:t xml:space="preserve">action, </w:t>
      </w:r>
      <w:proofErr w:type="spellStart"/>
      <w:r w:rsidR="2E7F1E8A">
        <w:t>requestId</w:t>
      </w:r>
      <w:proofErr w:type="spellEnd"/>
      <w:r w:rsidR="2E7F1E8A">
        <w:t xml:space="preserve"> </w:t>
      </w:r>
      <w:proofErr w:type="spellStart"/>
      <w:r w:rsidR="2E7F1E8A">
        <w:t>với</w:t>
      </w:r>
      <w:proofErr w:type="spellEnd"/>
      <w:r w:rsidR="2E7F1E8A">
        <w:t xml:space="preserve"> API định </w:t>
      </w:r>
      <w:proofErr w:type="spellStart"/>
      <w:r w:rsidR="2E7F1E8A">
        <w:t>dạng</w:t>
      </w:r>
      <w:proofErr w:type="spellEnd"/>
      <w:r w:rsidR="2E7F1E8A">
        <w:t xml:space="preserve">: POST, url: </w:t>
      </w:r>
      <w:r w:rsidR="1EBF18C3" w:rsidRPr="650EA07B">
        <w:rPr>
          <w:rStyle w:val="Hyperlink"/>
          <w:b/>
          <w:bCs/>
        </w:rPr>
        <w:t xml:space="preserve">https://&lt;ip&gt;:9000/onelinklogin </w:t>
      </w:r>
      <w:r w:rsidR="2E7F1E8A">
        <w:t xml:space="preserve">Với </w:t>
      </w:r>
      <w:proofErr w:type="spellStart"/>
      <w:r w:rsidR="2E7F1E8A">
        <w:t>ip</w:t>
      </w:r>
      <w:proofErr w:type="spellEnd"/>
      <w:r w:rsidR="2E7F1E8A">
        <w:t xml:space="preserve">: </w:t>
      </w:r>
      <w:proofErr w:type="spellStart"/>
      <w:r w:rsidR="2E7F1E8A">
        <w:t>Địa</w:t>
      </w:r>
      <w:proofErr w:type="spellEnd"/>
      <w:r w:rsidR="2E7F1E8A">
        <w:t xml:space="preserve"> chỉ IP </w:t>
      </w:r>
      <w:proofErr w:type="spellStart"/>
      <w:r w:rsidR="2E7F1E8A">
        <w:t>wifi</w:t>
      </w:r>
      <w:proofErr w:type="spellEnd"/>
      <w:r w:rsidR="2E7F1E8A">
        <w:t xml:space="preserve"> của thiết bị kết nối, port: 9000.</w:t>
      </w:r>
    </w:p>
    <w:p w14:paraId="49FC7039" w14:textId="5828FF35" w:rsidR="00015EE2" w:rsidRPr="007A4B29" w:rsidRDefault="2E7F1E8A" w:rsidP="00F0242F">
      <w:pPr>
        <w:pStyle w:val="ListParagraph"/>
        <w:numPr>
          <w:ilvl w:val="0"/>
          <w:numId w:val="23"/>
        </w:numPr>
        <w:spacing w:line="360" w:lineRule="auto"/>
      </w:pPr>
      <w:r>
        <w:t xml:space="preserve">HTTP Agent gửi lại response sẽ được chuyển </w:t>
      </w:r>
      <w:proofErr w:type="spellStart"/>
      <w:r>
        <w:t>trở</w:t>
      </w:r>
      <w:proofErr w:type="spellEnd"/>
      <w:r>
        <w:t xml:space="preserve"> lại </w:t>
      </w:r>
      <w:r w:rsidR="5B67EB2F">
        <w:t xml:space="preserve">Core (Authentication) </w:t>
      </w:r>
      <w:r>
        <w:t xml:space="preserve">xử lý các trường hợp status nhận được như </w:t>
      </w:r>
      <w:proofErr w:type="spellStart"/>
      <w:r>
        <w:t>sau</w:t>
      </w:r>
      <w:proofErr w:type="spellEnd"/>
      <w:r w:rsidR="255F7ECC">
        <w:t xml:space="preserve"> (</w:t>
      </w:r>
      <w:r w:rsidR="255F7ECC" w:rsidRPr="650EA07B">
        <w:rPr>
          <w:i/>
          <w:iCs/>
        </w:rPr>
        <w:t xml:space="preserve">Chi tiết </w:t>
      </w:r>
      <w:proofErr w:type="spellStart"/>
      <w:r w:rsidR="255F7ECC" w:rsidRPr="650EA07B">
        <w:rPr>
          <w:i/>
          <w:iCs/>
        </w:rPr>
        <w:t>mô</w:t>
      </w:r>
      <w:proofErr w:type="spellEnd"/>
      <w:r w:rsidR="255F7ECC" w:rsidRPr="650EA07B">
        <w:rPr>
          <w:i/>
          <w:iCs/>
        </w:rPr>
        <w:t xml:space="preserve"> tả trong tài liệu đặc tả API Agent</w:t>
      </w:r>
      <w:r w:rsidR="255F7ECC">
        <w:t>)</w:t>
      </w:r>
      <w:r>
        <w:t>:</w:t>
      </w:r>
    </w:p>
    <w:p w14:paraId="6C7237B5" w14:textId="4BD0E914" w:rsidR="00921E52" w:rsidRPr="007A4B29" w:rsidRDefault="255F7ECC" w:rsidP="00F0242F">
      <w:pPr>
        <w:pStyle w:val="ListParagraph"/>
        <w:numPr>
          <w:ilvl w:val="1"/>
          <w:numId w:val="23"/>
        </w:numPr>
        <w:spacing w:line="360" w:lineRule="auto"/>
      </w:pPr>
      <w:r>
        <w:t xml:space="preserve">Status = </w:t>
      </w:r>
      <w:r w:rsidR="2E7F1E8A">
        <w:t>14</w:t>
      </w:r>
      <w:r w:rsidR="35AEB72D">
        <w:t xml:space="preserve">: </w:t>
      </w:r>
      <w:proofErr w:type="spellStart"/>
      <w:r w:rsidR="2E7F1E8A">
        <w:t>Mở</w:t>
      </w:r>
      <w:proofErr w:type="spellEnd"/>
      <w:r w:rsidR="2E7F1E8A">
        <w:t xml:space="preserve"> </w:t>
      </w:r>
      <w:proofErr w:type="spellStart"/>
      <w:r w:rsidR="2E7F1E8A">
        <w:t>phiên</w:t>
      </w:r>
      <w:proofErr w:type="spellEnd"/>
      <w:r w:rsidR="2E7F1E8A">
        <w:t xml:space="preserve"> kết nối </w:t>
      </w:r>
      <w:proofErr w:type="spellStart"/>
      <w:r w:rsidR="2E7F1E8A">
        <w:t>thất</w:t>
      </w:r>
      <w:proofErr w:type="spellEnd"/>
      <w:r w:rsidR="2E7F1E8A">
        <w:t xml:space="preserve"> </w:t>
      </w:r>
      <w:proofErr w:type="spellStart"/>
      <w:r w:rsidR="2E7F1E8A">
        <w:t>bại</w:t>
      </w:r>
      <w:proofErr w:type="spellEnd"/>
    </w:p>
    <w:p w14:paraId="175A309F" w14:textId="2A6A0B12" w:rsidR="00921E52" w:rsidRPr="007A4B29" w:rsidRDefault="255F7ECC" w:rsidP="00F0242F">
      <w:pPr>
        <w:pStyle w:val="ListParagraph"/>
        <w:numPr>
          <w:ilvl w:val="1"/>
          <w:numId w:val="23"/>
        </w:numPr>
        <w:spacing w:line="360" w:lineRule="auto"/>
      </w:pPr>
      <w:r>
        <w:t xml:space="preserve">Status = </w:t>
      </w:r>
      <w:r w:rsidR="2E7F1E8A">
        <w:t xml:space="preserve">0: </w:t>
      </w:r>
      <w:proofErr w:type="spellStart"/>
      <w:r w:rsidR="2E7F1E8A">
        <w:t>Mở</w:t>
      </w:r>
      <w:proofErr w:type="spellEnd"/>
      <w:r w:rsidR="2E7F1E8A">
        <w:t xml:space="preserve"> </w:t>
      </w:r>
      <w:proofErr w:type="spellStart"/>
      <w:r w:rsidR="2E7F1E8A">
        <w:t>phiên</w:t>
      </w:r>
      <w:proofErr w:type="spellEnd"/>
      <w:r w:rsidR="2E7F1E8A">
        <w:t xml:space="preserve"> kết nối </w:t>
      </w:r>
      <w:proofErr w:type="spellStart"/>
      <w:r w:rsidR="2E7F1E8A">
        <w:t>thành</w:t>
      </w:r>
      <w:proofErr w:type="spellEnd"/>
      <w:r w:rsidR="2E7F1E8A">
        <w:t xml:space="preserve"> công </w:t>
      </w:r>
      <w:r>
        <w:t xml:space="preserve">và sẵn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các request tiếp </w:t>
      </w:r>
      <w:proofErr w:type="spellStart"/>
      <w:r>
        <w:t>theo</w:t>
      </w:r>
      <w:proofErr w:type="spellEnd"/>
    </w:p>
    <w:p w14:paraId="53D76618" w14:textId="289E5375" w:rsidR="00E9115F" w:rsidRPr="007A4B29" w:rsidRDefault="35AEB72D" w:rsidP="00F0242F">
      <w:pPr>
        <w:pStyle w:val="ListParagraph"/>
        <w:numPr>
          <w:ilvl w:val="0"/>
          <w:numId w:val="23"/>
        </w:numPr>
        <w:spacing w:line="360" w:lineRule="auto"/>
      </w:pPr>
      <w:r>
        <w:t xml:space="preserve">Với status = 0 </w:t>
      </w:r>
      <w:r w:rsidR="5B67EB2F">
        <w:t xml:space="preserve">Core (Authentication) </w:t>
      </w:r>
      <w:r>
        <w:t xml:space="preserve">tiếp tục thực hiện việc đăng nhập vào Agent </w:t>
      </w:r>
      <w:proofErr w:type="spellStart"/>
      <w:r>
        <w:t>với</w:t>
      </w:r>
      <w:proofErr w:type="spellEnd"/>
      <w:r>
        <w:t xml:space="preserve"> thông tin </w:t>
      </w:r>
      <w:proofErr w:type="spellStart"/>
      <w:r>
        <w:t>giống</w:t>
      </w:r>
      <w:proofErr w:type="spellEnd"/>
      <w:r>
        <w:t xml:space="preserve"> khi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và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sessionID</w:t>
      </w:r>
      <w:proofErr w:type="spellEnd"/>
      <w:r>
        <w:t xml:space="preserve"> nhận được khi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kết nối. Core (Authentication)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kết quả đăng nhập Agent lại </w:t>
      </w:r>
      <w:proofErr w:type="spellStart"/>
      <w:r>
        <w:t>cho</w:t>
      </w:r>
      <w:proofErr w:type="spellEnd"/>
      <w:r>
        <w:t xml:space="preserve"> API Endpoint để </w:t>
      </w:r>
      <w:proofErr w:type="spellStart"/>
      <w:r>
        <w:t>lớp</w:t>
      </w:r>
      <w:proofErr w:type="spellEnd"/>
      <w:r>
        <w:t xml:space="preserve"> này gửi kết quả </w:t>
      </w:r>
      <w:proofErr w:type="spellStart"/>
      <w:proofErr w:type="gramStart"/>
      <w:r>
        <w:t>l;ại</w:t>
      </w:r>
      <w:proofErr w:type="spellEnd"/>
      <w:proofErr w:type="gramEnd"/>
      <w:r>
        <w:t xml:space="preserve"> </w:t>
      </w:r>
      <w:proofErr w:type="spellStart"/>
      <w:r>
        <w:t>ứng</w:t>
      </w:r>
      <w:proofErr w:type="spellEnd"/>
      <w:r>
        <w:t xml:space="preserve"> dụng xử lý.</w:t>
      </w:r>
    </w:p>
    <w:p w14:paraId="4B57215D" w14:textId="71A446E2" w:rsidR="00F8659C" w:rsidRPr="007A4B29" w:rsidRDefault="71DDE1FF" w:rsidP="002405C9">
      <w:pPr>
        <w:pStyle w:val="Heading2"/>
      </w:pPr>
      <w:bookmarkStart w:id="105" w:name="_Toc110438997"/>
      <w:r>
        <w:t xml:space="preserve">Đổi mật </w:t>
      </w:r>
      <w:proofErr w:type="spellStart"/>
      <w:r>
        <w:t>khẩu</w:t>
      </w:r>
      <w:proofErr w:type="spellEnd"/>
      <w:r>
        <w:t xml:space="preserve"> </w:t>
      </w:r>
      <w:proofErr w:type="spellStart"/>
      <w:r w:rsidR="06705891">
        <w:t>Web</w:t>
      </w:r>
      <w:r w:rsidR="508F4348">
        <w:t>GUI</w:t>
      </w:r>
      <w:bookmarkEnd w:id="105"/>
      <w:proofErr w:type="spellEnd"/>
    </w:p>
    <w:p w14:paraId="581170BB" w14:textId="7F95979C" w:rsidR="00D8767B" w:rsidRPr="007A4B29" w:rsidRDefault="63D1AAA1" w:rsidP="00B0309F">
      <w:pPr>
        <w:pStyle w:val="Heading3"/>
      </w:pPr>
      <w:bookmarkStart w:id="106" w:name="_Toc110438998"/>
      <w:r>
        <w:t xml:space="preserve">Mục </w:t>
      </w:r>
      <w:proofErr w:type="spellStart"/>
      <w:r>
        <w:t>đích</w:t>
      </w:r>
      <w:bookmarkEnd w:id="106"/>
      <w:proofErr w:type="spellEnd"/>
    </w:p>
    <w:p w14:paraId="440C4131" w14:textId="070E4AE0" w:rsidR="00D8767B" w:rsidRPr="00EC4859" w:rsidRDefault="00FC0373" w:rsidP="00EC4859">
      <w:r w:rsidRPr="007A4B29">
        <w:t xml:space="preserve">Cho phép người sử dụng </w:t>
      </w:r>
      <w:proofErr w:type="spellStart"/>
      <w:r w:rsidRPr="007A4B29">
        <w:t>thay</w:t>
      </w:r>
      <w:proofErr w:type="spellEnd"/>
      <w:r w:rsidRPr="007A4B29">
        <w:t xml:space="preserve"> đổi mật </w:t>
      </w:r>
      <w:proofErr w:type="spellStart"/>
      <w:r w:rsidRPr="007A4B29">
        <w:t>khẩu</w:t>
      </w:r>
      <w:proofErr w:type="spellEnd"/>
      <w:r w:rsidRPr="007A4B29">
        <w:t xml:space="preserve"> truy </w:t>
      </w:r>
      <w:proofErr w:type="spellStart"/>
      <w:r w:rsidRPr="007A4B29">
        <w:t>cập</w:t>
      </w:r>
      <w:proofErr w:type="spellEnd"/>
      <w:r w:rsidRPr="007A4B29">
        <w:t xml:space="preserve"> </w:t>
      </w:r>
      <w:proofErr w:type="spellStart"/>
      <w:r w:rsidRPr="007A4B29">
        <w:t>trang</w:t>
      </w:r>
      <w:proofErr w:type="spellEnd"/>
      <w:r w:rsidRPr="007A4B29">
        <w:t xml:space="preserve"> quản trị thiết bị </w:t>
      </w:r>
      <w:proofErr w:type="spellStart"/>
      <w:r w:rsidRPr="007A4B29">
        <w:t>Web</w:t>
      </w:r>
      <w:r w:rsidR="00A2391A" w:rsidRPr="007A4B29">
        <w:t>GUI</w:t>
      </w:r>
      <w:proofErr w:type="spellEnd"/>
      <w:r w:rsidR="00D8767B" w:rsidRPr="007A4B29">
        <w:t>.</w:t>
      </w:r>
    </w:p>
    <w:p w14:paraId="301E8A74" w14:textId="467E1530" w:rsidR="00D8767B" w:rsidRPr="007A4B29" w:rsidRDefault="00D8767B" w:rsidP="00B0309F">
      <w:pPr>
        <w:pStyle w:val="Heading3"/>
      </w:pPr>
      <w:bookmarkStart w:id="107" w:name="_Toc110438999"/>
      <w:r>
        <w:lastRenderedPageBreak/>
        <w:t>Call flow</w:t>
      </w:r>
      <w:bookmarkEnd w:id="107"/>
    </w:p>
    <w:p w14:paraId="45C8DA4E" w14:textId="77777777" w:rsidR="003B7439" w:rsidRPr="007A4B29" w:rsidRDefault="003B7439" w:rsidP="00F0242F">
      <w:pPr>
        <w:spacing w:line="360" w:lineRule="auto"/>
        <w:jc w:val="center"/>
      </w:pPr>
      <w:commentRangeStart w:id="108"/>
      <w:r w:rsidRPr="007A4B29">
        <w:rPr>
          <w:noProof/>
        </w:rPr>
        <w:drawing>
          <wp:inline distT="0" distB="0" distL="0" distR="0" wp14:anchorId="51DE2243" wp14:editId="7BF48B24">
            <wp:extent cx="6094602" cy="5198337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602" cy="519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8"/>
      <w:r w:rsidR="00074157">
        <w:rPr>
          <w:rStyle w:val="CommentReference"/>
        </w:rPr>
        <w:commentReference w:id="108"/>
      </w:r>
    </w:p>
    <w:p w14:paraId="456BBD4D" w14:textId="5C647704" w:rsidR="003B7439" w:rsidRPr="00A2391A" w:rsidRDefault="00282F86" w:rsidP="00F0242F">
      <w:pPr>
        <w:pStyle w:val="Caption"/>
        <w:spacing w:line="360" w:lineRule="auto"/>
      </w:pPr>
      <w:bookmarkStart w:id="109" w:name="_Toc108619508"/>
      <w:bookmarkStart w:id="110" w:name="_Toc108619687"/>
      <w:bookmarkStart w:id="111" w:name="_Toc108682741"/>
      <w:bookmarkStart w:id="112" w:name="_Toc110439033"/>
      <w:r>
        <w:t xml:space="preserve">Hình </w:t>
      </w:r>
      <w:r>
        <w:fldChar w:fldCharType="begin"/>
      </w:r>
      <w:r>
        <w:instrText>SEQ Hình \* ARABIC</w:instrText>
      </w:r>
      <w:r>
        <w:fldChar w:fldCharType="separate"/>
      </w:r>
      <w:r w:rsidR="003C3CC5">
        <w:rPr>
          <w:noProof/>
        </w:rPr>
        <w:t>8</w:t>
      </w:r>
      <w:r>
        <w:fldChar w:fldCharType="end"/>
      </w:r>
      <w:r>
        <w:t xml:space="preserve"> </w:t>
      </w:r>
      <w:proofErr w:type="spellStart"/>
      <w:r w:rsidR="003B7439">
        <w:t>Luồng</w:t>
      </w:r>
      <w:proofErr w:type="spellEnd"/>
      <w:r w:rsidR="003B7439">
        <w:t xml:space="preserve"> đổi mật </w:t>
      </w:r>
      <w:proofErr w:type="spellStart"/>
      <w:r w:rsidR="003B7439">
        <w:t>khẩu</w:t>
      </w:r>
      <w:bookmarkEnd w:id="109"/>
      <w:bookmarkEnd w:id="110"/>
      <w:bookmarkEnd w:id="111"/>
      <w:proofErr w:type="spellEnd"/>
      <w:r w:rsidR="00A2391A">
        <w:t xml:space="preserve"> </w:t>
      </w:r>
      <w:proofErr w:type="spellStart"/>
      <w:r w:rsidR="00A2391A">
        <w:t>WebGUI</w:t>
      </w:r>
      <w:bookmarkEnd w:id="112"/>
      <w:proofErr w:type="spellEnd"/>
    </w:p>
    <w:p w14:paraId="5149FA14" w14:textId="1B2EB720" w:rsidR="003B7439" w:rsidRPr="007A4B29" w:rsidRDefault="003B7439" w:rsidP="00F0242F">
      <w:pPr>
        <w:spacing w:line="360" w:lineRule="auto"/>
        <w:rPr>
          <w:b/>
        </w:rPr>
      </w:pPr>
      <w:r w:rsidRPr="007A4B29">
        <w:rPr>
          <w:b/>
        </w:rPr>
        <w:t>Note:</w:t>
      </w:r>
    </w:p>
    <w:p w14:paraId="4EADCCFF" w14:textId="02FB352A" w:rsidR="003E74B9" w:rsidRPr="007A4B29" w:rsidRDefault="53C2CD79" w:rsidP="00F0242F">
      <w:pPr>
        <w:pStyle w:val="ListParagraph"/>
        <w:numPr>
          <w:ilvl w:val="0"/>
          <w:numId w:val="24"/>
        </w:numPr>
        <w:spacing w:line="360" w:lineRule="auto"/>
        <w:jc w:val="both"/>
      </w:pPr>
      <w:proofErr w:type="spellStart"/>
      <w:r>
        <w:t>Ứng</w:t>
      </w:r>
      <w:proofErr w:type="spellEnd"/>
      <w:r>
        <w:t xml:space="preserve"> dụng gọi </w:t>
      </w:r>
      <w:proofErr w:type="spellStart"/>
      <w:r>
        <w:t>hàm</w:t>
      </w:r>
      <w:proofErr w:type="spellEnd"/>
      <w:r>
        <w:t xml:space="preserve"> đổi mật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thông tin </w:t>
      </w:r>
      <w:proofErr w:type="spellStart"/>
      <w:r>
        <w:t>gồm</w:t>
      </w:r>
      <w:proofErr w:type="spellEnd"/>
      <w:r>
        <w:t xml:space="preserve">: username, password đến API Endpoint để yêu cầu đổi mật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Webgui</w:t>
      </w:r>
      <w:proofErr w:type="spellEnd"/>
      <w:r>
        <w:t>.</w:t>
      </w:r>
    </w:p>
    <w:p w14:paraId="62E33E0D" w14:textId="52E226F2" w:rsidR="00D8767B" w:rsidRPr="007A4B29" w:rsidRDefault="63D1AAA1" w:rsidP="00EC4859">
      <w:pPr>
        <w:pStyle w:val="FirstLevelBullet"/>
        <w:numPr>
          <w:ilvl w:val="0"/>
          <w:numId w:val="24"/>
        </w:numPr>
        <w:overflowPunct w:val="0"/>
        <w:autoSpaceDE w:val="0"/>
        <w:autoSpaceDN w:val="0"/>
        <w:adjustRightInd w:val="0"/>
        <w:spacing w:after="120" w:line="360" w:lineRule="auto"/>
        <w:jc w:val="both"/>
        <w:textAlignment w:val="baseline"/>
      </w:pPr>
      <w:r>
        <w:t xml:space="preserve">Mật </w:t>
      </w:r>
      <w:proofErr w:type="spellStart"/>
      <w:r>
        <w:t>khẩu</w:t>
      </w:r>
      <w:proofErr w:type="spellEnd"/>
      <w:r>
        <w:t xml:space="preserve"> mới yêu cầu có 8 đến 32 ký tự. Bao </w:t>
      </w:r>
      <w:proofErr w:type="spellStart"/>
      <w:r>
        <w:t>gồm</w:t>
      </w:r>
      <w:proofErr w:type="spellEnd"/>
      <w:r>
        <w:t xml:space="preserve"> ít nhất 01 ký tự </w:t>
      </w:r>
      <w:proofErr w:type="spellStart"/>
      <w:r>
        <w:t>số</w:t>
      </w:r>
      <w:proofErr w:type="spellEnd"/>
      <w:r>
        <w:t xml:space="preserve">, 01 ký tự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hoa</w:t>
      </w:r>
      <w:proofErr w:type="spellEnd"/>
      <w:r>
        <w:t>(</w:t>
      </w:r>
      <w:proofErr w:type="gramStart"/>
      <w:r>
        <w:t>A,B,…</w:t>
      </w:r>
      <w:proofErr w:type="gramEnd"/>
      <w:r>
        <w:t xml:space="preserve">), 01 ký tự </w:t>
      </w:r>
      <w:proofErr w:type="spellStart"/>
      <w:r>
        <w:t>viết</w:t>
      </w:r>
      <w:proofErr w:type="spellEnd"/>
      <w:r>
        <w:t xml:space="preserve"> thường(</w:t>
      </w:r>
      <w:proofErr w:type="spellStart"/>
      <w:r>
        <w:t>a,b</w:t>
      </w:r>
      <w:proofErr w:type="spellEnd"/>
      <w:r>
        <w:t xml:space="preserve">,…) và 01 ký tự đặc </w:t>
      </w:r>
      <w:proofErr w:type="spellStart"/>
      <w:r>
        <w:t>biệt</w:t>
      </w:r>
      <w:proofErr w:type="spellEnd"/>
      <w:r>
        <w:t xml:space="preserve">(*,@,#,…).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 Abc@13579</w:t>
      </w:r>
    </w:p>
    <w:p w14:paraId="6A340F4E" w14:textId="3835BFF6" w:rsidR="00423833" w:rsidRPr="007A4B29" w:rsidRDefault="53C2CD79" w:rsidP="00F0242F">
      <w:pPr>
        <w:pStyle w:val="ListParagraph"/>
        <w:numPr>
          <w:ilvl w:val="0"/>
          <w:numId w:val="24"/>
        </w:numPr>
        <w:spacing w:line="360" w:lineRule="auto"/>
        <w:jc w:val="both"/>
      </w:pPr>
      <w:r>
        <w:t>Core</w:t>
      </w:r>
      <w:r w:rsidR="5B67EB2F">
        <w:t xml:space="preserve"> (Device management)</w:t>
      </w:r>
      <w:r w:rsidR="25EBD2F6">
        <w:t xml:space="preserve"> thực hiện gọi </w:t>
      </w:r>
      <w:proofErr w:type="spellStart"/>
      <w:r w:rsidR="25EBD2F6">
        <w:t>hàm</w:t>
      </w:r>
      <w:proofErr w:type="spellEnd"/>
      <w:r w:rsidR="25EBD2F6">
        <w:t xml:space="preserve"> tới </w:t>
      </w:r>
      <w:r>
        <w:t>Adapter</w:t>
      </w:r>
      <w:r w:rsidR="25EBD2F6">
        <w:t xml:space="preserve"> để gửi yêu cầu đổi mật </w:t>
      </w:r>
      <w:proofErr w:type="spellStart"/>
      <w:r w:rsidR="25EBD2F6">
        <w:t>khẩu</w:t>
      </w:r>
      <w:proofErr w:type="spellEnd"/>
      <w:r w:rsidR="25EBD2F6">
        <w:t xml:space="preserve"> </w:t>
      </w:r>
      <w:proofErr w:type="spellStart"/>
      <w:r w:rsidR="25EBD2F6">
        <w:t>với</w:t>
      </w:r>
      <w:proofErr w:type="spellEnd"/>
      <w:r>
        <w:t xml:space="preserve"> </w:t>
      </w:r>
      <w:r w:rsidR="25EBD2F6">
        <w:t xml:space="preserve">các thông tin </w:t>
      </w:r>
      <w:proofErr w:type="spellStart"/>
      <w:r w:rsidR="25EBD2F6">
        <w:t>gồm</w:t>
      </w:r>
      <w:proofErr w:type="spellEnd"/>
      <w:r w:rsidR="25EBD2F6">
        <w:t>: us</w:t>
      </w:r>
      <w:r>
        <w:t>er</w:t>
      </w:r>
      <w:r w:rsidR="25EBD2F6">
        <w:t>name, password.</w:t>
      </w:r>
    </w:p>
    <w:p w14:paraId="2DCFB543" w14:textId="7540C69B" w:rsidR="00423833" w:rsidRPr="007A4B29" w:rsidRDefault="53C2CD79" w:rsidP="00F0242F">
      <w:pPr>
        <w:pStyle w:val="ListParagraph"/>
        <w:numPr>
          <w:ilvl w:val="0"/>
          <w:numId w:val="24"/>
        </w:numPr>
        <w:spacing w:line="360" w:lineRule="auto"/>
        <w:jc w:val="both"/>
      </w:pPr>
      <w:r>
        <w:t>Adapter</w:t>
      </w:r>
      <w:r w:rsidR="25EBD2F6">
        <w:t xml:space="preserve"> nhận được yêu cầu thực hiện </w:t>
      </w:r>
      <w:proofErr w:type="spellStart"/>
      <w:r w:rsidR="25EBD2F6">
        <w:t>đóng</w:t>
      </w:r>
      <w:proofErr w:type="spellEnd"/>
      <w:r w:rsidR="25EBD2F6">
        <w:t xml:space="preserve"> </w:t>
      </w:r>
      <w:proofErr w:type="spellStart"/>
      <w:r w:rsidR="25EBD2F6">
        <w:t>gói</w:t>
      </w:r>
      <w:proofErr w:type="spellEnd"/>
      <w:r w:rsidR="25EBD2F6">
        <w:t xml:space="preserve"> bản tin thêm </w:t>
      </w:r>
      <w:proofErr w:type="spellStart"/>
      <w:r w:rsidR="25EBD2F6">
        <w:t>với</w:t>
      </w:r>
      <w:proofErr w:type="spellEnd"/>
      <w:r w:rsidR="25EBD2F6">
        <w:t xml:space="preserve"> action: </w:t>
      </w:r>
      <w:proofErr w:type="spellStart"/>
      <w:r w:rsidR="25EBD2F6">
        <w:t>passwordEdit</w:t>
      </w:r>
      <w:proofErr w:type="spellEnd"/>
      <w:r w:rsidR="25EBD2F6">
        <w:t xml:space="preserve">, </w:t>
      </w:r>
      <w:proofErr w:type="spellStart"/>
      <w:r w:rsidR="25EBD2F6">
        <w:t>requestId</w:t>
      </w:r>
      <w:proofErr w:type="spellEnd"/>
      <w:r w:rsidR="25EBD2F6">
        <w:t xml:space="preserve"> và gửi API request tới HTTP Agent </w:t>
      </w:r>
      <w:proofErr w:type="spellStart"/>
      <w:r w:rsidR="25EBD2F6">
        <w:t>th</w:t>
      </w:r>
      <w:r w:rsidR="41E468DD">
        <w:t>e</w:t>
      </w:r>
      <w:r w:rsidR="25EBD2F6">
        <w:t>o</w:t>
      </w:r>
      <w:proofErr w:type="spellEnd"/>
      <w:r w:rsidR="25EBD2F6">
        <w:t xml:space="preserve"> định </w:t>
      </w:r>
      <w:proofErr w:type="spellStart"/>
      <w:r w:rsidR="25EBD2F6">
        <w:t>dạng</w:t>
      </w:r>
      <w:proofErr w:type="spellEnd"/>
      <w:r w:rsidR="25EBD2F6">
        <w:t xml:space="preserve">: POST, url: </w:t>
      </w:r>
      <w:r w:rsidR="1EBF18C3" w:rsidRPr="650EA07B">
        <w:rPr>
          <w:rStyle w:val="Hyperlink"/>
          <w:b/>
          <w:bCs/>
        </w:rPr>
        <w:t>https://&lt;ip&gt;:9000/onelinkagent</w:t>
      </w:r>
      <w:r w:rsidR="2CB6F074">
        <w:t>,</w:t>
      </w:r>
      <w:r w:rsidR="1EBF18C3">
        <w:t xml:space="preserve"> </w:t>
      </w:r>
      <w:r w:rsidR="25EBD2F6">
        <w:t xml:space="preserve">Với </w:t>
      </w:r>
      <w:proofErr w:type="spellStart"/>
      <w:r w:rsidR="25EBD2F6">
        <w:t>ip</w:t>
      </w:r>
      <w:proofErr w:type="spellEnd"/>
      <w:r w:rsidR="25EBD2F6">
        <w:t xml:space="preserve">: </w:t>
      </w:r>
      <w:proofErr w:type="spellStart"/>
      <w:r w:rsidR="25EBD2F6">
        <w:t>Địa</w:t>
      </w:r>
      <w:proofErr w:type="spellEnd"/>
      <w:r w:rsidR="25EBD2F6">
        <w:t xml:space="preserve"> chỉ IP </w:t>
      </w:r>
      <w:proofErr w:type="spellStart"/>
      <w:r w:rsidR="25EBD2F6">
        <w:t>wifi</w:t>
      </w:r>
      <w:proofErr w:type="spellEnd"/>
      <w:r w:rsidR="25EBD2F6">
        <w:t xml:space="preserve"> của thiết bị kết nối, port: 9000.</w:t>
      </w:r>
    </w:p>
    <w:p w14:paraId="5F66EDC7" w14:textId="38D492A5" w:rsidR="00423833" w:rsidRPr="007A4B29" w:rsidRDefault="002A0FCC" w:rsidP="00F0242F">
      <w:pPr>
        <w:pStyle w:val="ListParagraph"/>
        <w:numPr>
          <w:ilvl w:val="0"/>
          <w:numId w:val="24"/>
        </w:numPr>
        <w:spacing w:line="360" w:lineRule="auto"/>
        <w:jc w:val="both"/>
      </w:pPr>
      <w:commentRangeStart w:id="113"/>
      <w:commentRangeStart w:id="114"/>
      <w:r>
        <w:lastRenderedPageBreak/>
        <w:t xml:space="preserve">Sau khi nhận được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response từ HTTP Agent, </w:t>
      </w:r>
      <w:r w:rsidR="53C2CD79">
        <w:t>Adapter</w:t>
      </w:r>
      <w:r>
        <w:t xml:space="preserve"> chuyển tiếp lại response lại </w:t>
      </w:r>
      <w:proofErr w:type="spellStart"/>
      <w:r>
        <w:t>cho</w:t>
      </w:r>
      <w:proofErr w:type="spellEnd"/>
      <w:r w:rsidR="190EA0DF">
        <w:t xml:space="preserve"> Core</w:t>
      </w:r>
      <w:r>
        <w:t xml:space="preserve"> xử lý </w:t>
      </w:r>
      <w:proofErr w:type="spellStart"/>
      <w:r>
        <w:t>lọc</w:t>
      </w:r>
      <w:proofErr w:type="spellEnd"/>
      <w:r>
        <w:t xml:space="preserve"> các status và trả về </w:t>
      </w:r>
      <w:proofErr w:type="spellStart"/>
      <w:r>
        <w:t>mã</w:t>
      </w:r>
      <w:proofErr w:type="spellEnd"/>
      <w:r>
        <w:t xml:space="preserve"> code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. </w:t>
      </w:r>
      <w:commentRangeEnd w:id="113"/>
      <w:r w:rsidR="00590D7E">
        <w:rPr>
          <w:rStyle w:val="CommentReference"/>
        </w:rPr>
        <w:commentReference w:id="113"/>
      </w:r>
      <w:commentRangeEnd w:id="114"/>
      <w:r w:rsidR="00590D7E">
        <w:rPr>
          <w:rStyle w:val="CommentReference"/>
        </w:rPr>
        <w:commentReference w:id="114"/>
      </w:r>
    </w:p>
    <w:p w14:paraId="09B4FE9F" w14:textId="416FBC32" w:rsidR="001E01A4" w:rsidRPr="007A4B29" w:rsidRDefault="11E377B0" w:rsidP="002405C9">
      <w:pPr>
        <w:pStyle w:val="Heading2"/>
      </w:pPr>
      <w:bookmarkStart w:id="115" w:name="_Toc110439000"/>
      <w:proofErr w:type="spellStart"/>
      <w:r>
        <w:t>Cập</w:t>
      </w:r>
      <w:proofErr w:type="spellEnd"/>
      <w:r>
        <w:t xml:space="preserve"> nhật</w:t>
      </w:r>
      <w:r w:rsidR="63D1AAA1">
        <w:t xml:space="preserve"> database</w:t>
      </w:r>
      <w:r>
        <w:t xml:space="preserve"> tập </w:t>
      </w:r>
      <w:proofErr w:type="spellStart"/>
      <w:r>
        <w:t>lệnh</w:t>
      </w:r>
      <w:bookmarkEnd w:id="115"/>
      <w:proofErr w:type="spellEnd"/>
    </w:p>
    <w:p w14:paraId="4B70559C" w14:textId="592F520D" w:rsidR="00D8767B" w:rsidRPr="007A4B29" w:rsidRDefault="63D1AAA1" w:rsidP="00B0309F">
      <w:pPr>
        <w:pStyle w:val="Heading3"/>
      </w:pPr>
      <w:bookmarkStart w:id="116" w:name="_Toc110439001"/>
      <w:r>
        <w:t xml:space="preserve">Mục </w:t>
      </w:r>
      <w:proofErr w:type="spellStart"/>
      <w:r>
        <w:t>đích</w:t>
      </w:r>
      <w:bookmarkEnd w:id="116"/>
      <w:proofErr w:type="spellEnd"/>
    </w:p>
    <w:p w14:paraId="462E8AEA" w14:textId="0293FD91" w:rsidR="00D8767B" w:rsidRPr="00EC4859" w:rsidRDefault="001E01A4" w:rsidP="00EC4859">
      <w:r w:rsidRPr="007A4B29">
        <w:t xml:space="preserve">Cho phép </w:t>
      </w:r>
      <w:proofErr w:type="spellStart"/>
      <w:r w:rsidRPr="007A4B29">
        <w:rPr>
          <w:rStyle w:val="spellingerror"/>
          <w:color w:val="000000" w:themeColor="text1"/>
          <w:sz w:val="26"/>
          <w:szCs w:val="26"/>
        </w:rPr>
        <w:t>cập</w:t>
      </w:r>
      <w:proofErr w:type="spellEnd"/>
      <w:r w:rsidRPr="007A4B29">
        <w:rPr>
          <w:rStyle w:val="normaltextrun"/>
          <w:color w:val="000000" w:themeColor="text1"/>
          <w:sz w:val="26"/>
          <w:szCs w:val="26"/>
        </w:rPr>
        <w:t xml:space="preserve"> </w:t>
      </w:r>
      <w:r w:rsidRPr="007A4B29">
        <w:rPr>
          <w:rStyle w:val="spellingerror"/>
          <w:color w:val="000000" w:themeColor="text1"/>
          <w:sz w:val="26"/>
          <w:szCs w:val="26"/>
        </w:rPr>
        <w:t>nhật</w:t>
      </w:r>
      <w:r w:rsidRPr="007A4B29">
        <w:rPr>
          <w:rStyle w:val="normaltextrun"/>
          <w:color w:val="000000" w:themeColor="text1"/>
          <w:sz w:val="26"/>
          <w:szCs w:val="26"/>
        </w:rPr>
        <w:t xml:space="preserve"> </w:t>
      </w:r>
      <w:r w:rsidRPr="007A4B29">
        <w:rPr>
          <w:rStyle w:val="spellingerror"/>
          <w:color w:val="000000" w:themeColor="text1"/>
          <w:sz w:val="26"/>
          <w:szCs w:val="26"/>
        </w:rPr>
        <w:t>danh</w:t>
      </w:r>
      <w:r w:rsidRPr="007A4B29">
        <w:rPr>
          <w:rStyle w:val="normaltextrun"/>
          <w:color w:val="000000" w:themeColor="text1"/>
          <w:sz w:val="26"/>
          <w:szCs w:val="26"/>
        </w:rPr>
        <w:t xml:space="preserve"> </w:t>
      </w:r>
      <w:r w:rsidRPr="007A4B29">
        <w:rPr>
          <w:rStyle w:val="spellingerror"/>
          <w:color w:val="000000" w:themeColor="text1"/>
          <w:sz w:val="26"/>
          <w:szCs w:val="26"/>
        </w:rPr>
        <w:t>sách</w:t>
      </w:r>
      <w:r w:rsidRPr="007A4B29">
        <w:rPr>
          <w:rStyle w:val="normaltextrun"/>
          <w:color w:val="000000" w:themeColor="text1"/>
          <w:sz w:val="26"/>
          <w:szCs w:val="26"/>
        </w:rPr>
        <w:t xml:space="preserve"> </w:t>
      </w:r>
      <w:r w:rsidRPr="007A4B29">
        <w:rPr>
          <w:rStyle w:val="spellingerror"/>
          <w:color w:val="000000" w:themeColor="text1"/>
          <w:sz w:val="26"/>
          <w:szCs w:val="26"/>
        </w:rPr>
        <w:t>tập</w:t>
      </w:r>
      <w:r w:rsidRPr="007A4B29">
        <w:rPr>
          <w:rStyle w:val="normaltextrun"/>
          <w:color w:val="000000" w:themeColor="text1"/>
          <w:sz w:val="26"/>
          <w:szCs w:val="26"/>
        </w:rPr>
        <w:t xml:space="preserve"> </w:t>
      </w:r>
      <w:proofErr w:type="spellStart"/>
      <w:r w:rsidRPr="007A4B29">
        <w:rPr>
          <w:rStyle w:val="spellingerror"/>
          <w:color w:val="000000" w:themeColor="text1"/>
          <w:sz w:val="26"/>
          <w:szCs w:val="26"/>
        </w:rPr>
        <w:t>lệnh</w:t>
      </w:r>
      <w:proofErr w:type="spellEnd"/>
      <w:r w:rsidRPr="007A4B29">
        <w:rPr>
          <w:rStyle w:val="normaltextrun"/>
          <w:color w:val="000000" w:themeColor="text1"/>
          <w:sz w:val="26"/>
          <w:szCs w:val="26"/>
        </w:rPr>
        <w:t xml:space="preserve"> </w:t>
      </w:r>
      <w:r w:rsidRPr="007A4B29">
        <w:rPr>
          <w:rStyle w:val="spellingerror"/>
          <w:color w:val="000000" w:themeColor="text1"/>
          <w:sz w:val="26"/>
          <w:szCs w:val="26"/>
        </w:rPr>
        <w:t>mới</w:t>
      </w:r>
      <w:r w:rsidRPr="007A4B29">
        <w:rPr>
          <w:rStyle w:val="normaltextrun"/>
          <w:color w:val="000000" w:themeColor="text1"/>
          <w:sz w:val="26"/>
          <w:szCs w:val="26"/>
        </w:rPr>
        <w:t xml:space="preserve"> </w:t>
      </w:r>
      <w:r w:rsidRPr="007A4B29">
        <w:rPr>
          <w:rStyle w:val="spellingerror"/>
          <w:color w:val="000000" w:themeColor="text1"/>
          <w:sz w:val="26"/>
          <w:szCs w:val="26"/>
        </w:rPr>
        <w:t>mà</w:t>
      </w:r>
      <w:r w:rsidRPr="007A4B29">
        <w:rPr>
          <w:rStyle w:val="normaltextrun"/>
          <w:color w:val="000000" w:themeColor="text1"/>
          <w:sz w:val="26"/>
          <w:szCs w:val="26"/>
        </w:rPr>
        <w:t xml:space="preserve"> </w:t>
      </w:r>
      <w:r w:rsidRPr="007A4B29">
        <w:rPr>
          <w:rStyle w:val="spellingerror"/>
          <w:color w:val="000000" w:themeColor="text1"/>
          <w:sz w:val="26"/>
          <w:szCs w:val="26"/>
        </w:rPr>
        <w:t>thiết</w:t>
      </w:r>
      <w:r w:rsidRPr="007A4B29">
        <w:rPr>
          <w:rStyle w:val="normaltextrun"/>
          <w:color w:val="000000" w:themeColor="text1"/>
          <w:sz w:val="26"/>
          <w:szCs w:val="26"/>
        </w:rPr>
        <w:t xml:space="preserve"> </w:t>
      </w:r>
      <w:r w:rsidRPr="007A4B29">
        <w:rPr>
          <w:rStyle w:val="spellingerror"/>
          <w:color w:val="000000" w:themeColor="text1"/>
          <w:sz w:val="26"/>
          <w:szCs w:val="26"/>
        </w:rPr>
        <w:t>bị</w:t>
      </w:r>
      <w:r w:rsidRPr="007A4B29">
        <w:rPr>
          <w:rStyle w:val="normaltextrun"/>
          <w:color w:val="000000" w:themeColor="text1"/>
          <w:sz w:val="26"/>
          <w:szCs w:val="26"/>
        </w:rPr>
        <w:t xml:space="preserve"> </w:t>
      </w:r>
      <w:r w:rsidRPr="007A4B29">
        <w:rPr>
          <w:rStyle w:val="spellingerror"/>
          <w:color w:val="000000" w:themeColor="text1"/>
          <w:sz w:val="26"/>
          <w:szCs w:val="26"/>
        </w:rPr>
        <w:t>hỗ</w:t>
      </w:r>
      <w:r w:rsidRPr="007A4B29">
        <w:rPr>
          <w:rStyle w:val="normaltextrun"/>
          <w:color w:val="000000" w:themeColor="text1"/>
          <w:sz w:val="26"/>
          <w:szCs w:val="26"/>
        </w:rPr>
        <w:t xml:space="preserve"> </w:t>
      </w:r>
      <w:r w:rsidRPr="007A4B29">
        <w:rPr>
          <w:rStyle w:val="spellingerror"/>
          <w:color w:val="000000" w:themeColor="text1"/>
          <w:sz w:val="26"/>
          <w:szCs w:val="26"/>
        </w:rPr>
        <w:t>trợ</w:t>
      </w:r>
      <w:r w:rsidRPr="007A4B29">
        <w:rPr>
          <w:rStyle w:val="normaltextrun"/>
          <w:color w:val="000000" w:themeColor="text1"/>
          <w:sz w:val="26"/>
          <w:szCs w:val="26"/>
        </w:rPr>
        <w:t xml:space="preserve"> </w:t>
      </w:r>
      <w:proofErr w:type="spellStart"/>
      <w:r w:rsidRPr="007A4B29">
        <w:rPr>
          <w:rStyle w:val="spellingerror"/>
          <w:color w:val="000000" w:themeColor="text1"/>
          <w:sz w:val="26"/>
          <w:szCs w:val="26"/>
        </w:rPr>
        <w:t>ứng</w:t>
      </w:r>
      <w:proofErr w:type="spellEnd"/>
      <w:r w:rsidRPr="007A4B29">
        <w:rPr>
          <w:rStyle w:val="normaltextrun"/>
          <w:color w:val="000000" w:themeColor="text1"/>
          <w:sz w:val="26"/>
          <w:szCs w:val="26"/>
        </w:rPr>
        <w:t xml:space="preserve"> </w:t>
      </w:r>
      <w:r w:rsidRPr="007A4B29">
        <w:rPr>
          <w:rStyle w:val="spellingerror"/>
          <w:color w:val="000000" w:themeColor="text1"/>
          <w:sz w:val="26"/>
          <w:szCs w:val="26"/>
        </w:rPr>
        <w:t>dụng</w:t>
      </w:r>
      <w:r w:rsidRPr="007A4B29">
        <w:rPr>
          <w:rStyle w:val="normaltextrun"/>
          <w:color w:val="000000" w:themeColor="text1"/>
          <w:sz w:val="26"/>
          <w:szCs w:val="26"/>
        </w:rPr>
        <w:t xml:space="preserve"> </w:t>
      </w:r>
      <w:r w:rsidRPr="007A4B29">
        <w:rPr>
          <w:rStyle w:val="spellingerror"/>
          <w:color w:val="000000" w:themeColor="text1"/>
          <w:sz w:val="26"/>
          <w:szCs w:val="26"/>
        </w:rPr>
        <w:t>khi</w:t>
      </w:r>
      <w:r w:rsidRPr="007A4B29">
        <w:rPr>
          <w:rStyle w:val="normaltextrun"/>
          <w:color w:val="000000" w:themeColor="text1"/>
          <w:sz w:val="26"/>
          <w:szCs w:val="26"/>
        </w:rPr>
        <w:t xml:space="preserve"> </w:t>
      </w:r>
      <w:r w:rsidRPr="007A4B29">
        <w:rPr>
          <w:rStyle w:val="spellingerror"/>
          <w:color w:val="000000" w:themeColor="text1"/>
          <w:sz w:val="26"/>
          <w:szCs w:val="26"/>
        </w:rPr>
        <w:t>có</w:t>
      </w:r>
      <w:r w:rsidRPr="007A4B29">
        <w:rPr>
          <w:rStyle w:val="normaltextrun"/>
          <w:color w:val="000000" w:themeColor="text1"/>
          <w:sz w:val="26"/>
          <w:szCs w:val="26"/>
        </w:rPr>
        <w:t xml:space="preserve"> </w:t>
      </w:r>
      <w:r w:rsidRPr="007A4B29">
        <w:rPr>
          <w:rStyle w:val="spellingerror"/>
          <w:color w:val="000000" w:themeColor="text1"/>
          <w:sz w:val="26"/>
          <w:szCs w:val="26"/>
        </w:rPr>
        <w:t>tính</w:t>
      </w:r>
      <w:r w:rsidRPr="007A4B29">
        <w:rPr>
          <w:rStyle w:val="normaltextrun"/>
          <w:color w:val="000000" w:themeColor="text1"/>
          <w:sz w:val="26"/>
          <w:szCs w:val="26"/>
        </w:rPr>
        <w:t xml:space="preserve"> </w:t>
      </w:r>
      <w:r w:rsidRPr="007A4B29">
        <w:rPr>
          <w:rStyle w:val="spellingerror"/>
          <w:color w:val="000000" w:themeColor="text1"/>
          <w:sz w:val="26"/>
          <w:szCs w:val="26"/>
        </w:rPr>
        <w:t>năng</w:t>
      </w:r>
      <w:r w:rsidRPr="007A4B29">
        <w:rPr>
          <w:rStyle w:val="normaltextrun"/>
          <w:color w:val="000000" w:themeColor="text1"/>
          <w:sz w:val="26"/>
          <w:szCs w:val="26"/>
        </w:rPr>
        <w:t xml:space="preserve"> </w:t>
      </w:r>
      <w:r w:rsidRPr="007A4B29">
        <w:rPr>
          <w:rStyle w:val="spellingerror"/>
          <w:color w:val="000000" w:themeColor="text1"/>
          <w:sz w:val="26"/>
          <w:szCs w:val="26"/>
        </w:rPr>
        <w:t>mới</w:t>
      </w:r>
      <w:r w:rsidR="00D8767B" w:rsidRPr="007A4B29">
        <w:rPr>
          <w:rStyle w:val="eop"/>
          <w:color w:val="000000" w:themeColor="text1"/>
          <w:sz w:val="26"/>
          <w:szCs w:val="26"/>
        </w:rPr>
        <w:t>.</w:t>
      </w:r>
    </w:p>
    <w:p w14:paraId="2F9123AE" w14:textId="6AB12C73" w:rsidR="00D8767B" w:rsidRPr="007A4B29" w:rsidRDefault="00D8767B" w:rsidP="00B0309F">
      <w:pPr>
        <w:pStyle w:val="Heading3"/>
      </w:pPr>
      <w:bookmarkStart w:id="117" w:name="_Toc110439002"/>
      <w:r>
        <w:t>Call flow</w:t>
      </w:r>
      <w:bookmarkEnd w:id="117"/>
    </w:p>
    <w:p w14:paraId="59C4F670" w14:textId="489E370A" w:rsidR="00DD11AD" w:rsidRPr="007A4B29" w:rsidRDefault="00DD11AD" w:rsidP="00F0242F">
      <w:pPr>
        <w:spacing w:line="360" w:lineRule="auto"/>
      </w:pPr>
      <w:r w:rsidRPr="007A4B29">
        <w:rPr>
          <w:noProof/>
        </w:rPr>
        <w:drawing>
          <wp:inline distT="0" distB="0" distL="0" distR="0" wp14:anchorId="0E3C84CA" wp14:editId="24B521C3">
            <wp:extent cx="6140503" cy="5293888"/>
            <wp:effectExtent l="0" t="0" r="0" b="254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 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503" cy="529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5EA9" w14:textId="1AC13E4E" w:rsidR="00DD11AD" w:rsidRPr="00DD11AD" w:rsidRDefault="00DD11AD" w:rsidP="00F0242F">
      <w:pPr>
        <w:pStyle w:val="Caption"/>
        <w:spacing w:line="360" w:lineRule="auto"/>
      </w:pPr>
      <w:bookmarkStart w:id="118" w:name="_Toc110439034"/>
      <w:r>
        <w:t xml:space="preserve">Hình </w:t>
      </w:r>
      <w:r>
        <w:fldChar w:fldCharType="begin"/>
      </w:r>
      <w:r>
        <w:instrText>SEQ Hình \* ARABIC</w:instrText>
      </w:r>
      <w:r>
        <w:fldChar w:fldCharType="separate"/>
      </w:r>
      <w:r w:rsidR="003C3CC5">
        <w:rPr>
          <w:noProof/>
        </w:rPr>
        <w:t>9</w:t>
      </w:r>
      <w:r>
        <w:fldChar w:fldCharType="end"/>
      </w:r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nhật database tập </w:t>
      </w:r>
      <w:proofErr w:type="spellStart"/>
      <w:r>
        <w:t>lệnh</w:t>
      </w:r>
      <w:bookmarkEnd w:id="118"/>
      <w:proofErr w:type="spellEnd"/>
    </w:p>
    <w:p w14:paraId="6866D4F1" w14:textId="5264913D" w:rsidR="00DD11AD" w:rsidRPr="007A4B29" w:rsidRDefault="00DD11AD" w:rsidP="00F0242F">
      <w:pPr>
        <w:spacing w:line="360" w:lineRule="auto"/>
        <w:rPr>
          <w:b/>
        </w:rPr>
      </w:pPr>
      <w:r w:rsidRPr="007A4B29">
        <w:rPr>
          <w:b/>
        </w:rPr>
        <w:t>Note:</w:t>
      </w:r>
    </w:p>
    <w:p w14:paraId="58653E8F" w14:textId="4FB3C6E3" w:rsidR="00907A94" w:rsidRPr="007A4B29" w:rsidRDefault="2C2C1BCF" w:rsidP="00F0242F">
      <w:pPr>
        <w:pStyle w:val="ListParagraph"/>
        <w:numPr>
          <w:ilvl w:val="0"/>
          <w:numId w:val="28"/>
        </w:numPr>
        <w:spacing w:line="360" w:lineRule="auto"/>
      </w:pPr>
      <w:r>
        <w:t xml:space="preserve">Khi </w:t>
      </w:r>
      <w:r w:rsidR="684229E3">
        <w:t xml:space="preserve">thực hiện </w:t>
      </w:r>
      <w:proofErr w:type="spellStart"/>
      <w:r w:rsidR="684229E3">
        <w:t>quét</w:t>
      </w:r>
      <w:proofErr w:type="spellEnd"/>
      <w:r w:rsidR="684229E3">
        <w:t xml:space="preserve"> thiết bị, trong bản tin gửi về sẽ có thông tin version database</w:t>
      </w:r>
      <w:r>
        <w:t>.</w:t>
      </w:r>
    </w:p>
    <w:p w14:paraId="045E055C" w14:textId="15D37B93" w:rsidR="00907A94" w:rsidRPr="007A4B29" w:rsidRDefault="2C2C1BCF" w:rsidP="00F0242F">
      <w:pPr>
        <w:pStyle w:val="ListParagraph"/>
        <w:numPr>
          <w:ilvl w:val="0"/>
          <w:numId w:val="28"/>
        </w:numPr>
        <w:spacing w:line="360" w:lineRule="auto"/>
      </w:pPr>
      <w:r>
        <w:t xml:space="preserve">Sau khi đăng nhập </w:t>
      </w:r>
      <w:proofErr w:type="spellStart"/>
      <w:r>
        <w:t>thành</w:t>
      </w:r>
      <w:proofErr w:type="spellEnd"/>
      <w:r>
        <w:t xml:space="preserve"> công vào thiết bị, </w:t>
      </w:r>
      <w:proofErr w:type="spellStart"/>
      <w:r>
        <w:t>khối</w:t>
      </w:r>
      <w:proofErr w:type="spellEnd"/>
      <w:r>
        <w:t xml:space="preserve"> Core</w:t>
      </w:r>
      <w:r w:rsidR="5475F5E3">
        <w:t xml:space="preserve"> (Device management)</w:t>
      </w:r>
      <w:r>
        <w:t xml:space="preserve"> thực hiện kiểm tra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</w:t>
      </w:r>
      <w:proofErr w:type="spellStart"/>
      <w:r w:rsidR="5475F5E3">
        <w:t>giữa</w:t>
      </w:r>
      <w:proofErr w:type="spellEnd"/>
      <w:r>
        <w:t xml:space="preserve"> database version trong SDK và database version của thiết bị</w:t>
      </w:r>
    </w:p>
    <w:p w14:paraId="1D429AE3" w14:textId="7E481C83" w:rsidR="001E01A4" w:rsidRDefault="684229E3" w:rsidP="00F0242F">
      <w:pPr>
        <w:pStyle w:val="ListParagraph"/>
        <w:numPr>
          <w:ilvl w:val="0"/>
          <w:numId w:val="28"/>
        </w:numPr>
        <w:spacing w:line="360" w:lineRule="auto"/>
      </w:pPr>
      <w:r>
        <w:lastRenderedPageBreak/>
        <w:t xml:space="preserve"> Nếu </w:t>
      </w:r>
      <w:proofErr w:type="spellStart"/>
      <w:r>
        <w:t>khác</w:t>
      </w:r>
      <w:proofErr w:type="spellEnd"/>
      <w:r>
        <w:t xml:space="preserve"> nhau </w:t>
      </w:r>
      <w:r w:rsidR="2C2C1BCF">
        <w:t xml:space="preserve">thực hiện gọi </w:t>
      </w:r>
      <w:proofErr w:type="spellStart"/>
      <w:r w:rsidR="2C2C1BCF">
        <w:t>hàm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nhật database tập </w:t>
      </w:r>
      <w:proofErr w:type="spellStart"/>
      <w:r>
        <w:t>lệnh</w:t>
      </w:r>
      <w:proofErr w:type="spellEnd"/>
      <w:r>
        <w:t xml:space="preserve"> để </w:t>
      </w:r>
      <w:proofErr w:type="spellStart"/>
      <w:r>
        <w:t>bắt</w:t>
      </w:r>
      <w:proofErr w:type="spellEnd"/>
      <w:r>
        <w:t xml:space="preserve"> đầu tự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nhật database tập </w:t>
      </w:r>
      <w:proofErr w:type="spellStart"/>
      <w:r>
        <w:t>lệnh</w:t>
      </w:r>
      <w:proofErr w:type="spellEnd"/>
      <w:r>
        <w:t xml:space="preserve"> xuống thiết bị.</w:t>
      </w:r>
    </w:p>
    <w:p w14:paraId="588A2C14" w14:textId="0939B54B" w:rsidR="009420F4" w:rsidRPr="007A4B29" w:rsidRDefault="42D83D9A" w:rsidP="00CF4FEF">
      <w:pPr>
        <w:pStyle w:val="ListParagraph"/>
        <w:numPr>
          <w:ilvl w:val="0"/>
          <w:numId w:val="28"/>
        </w:numPr>
        <w:spacing w:line="360" w:lineRule="auto"/>
      </w:pPr>
      <w:r>
        <w:t xml:space="preserve">Core (Device management) thực hiện upload file database xuống Agent </w:t>
      </w:r>
      <w:proofErr w:type="spellStart"/>
      <w:r>
        <w:t>sau</w:t>
      </w:r>
      <w:proofErr w:type="spellEnd"/>
      <w:r>
        <w:t xml:space="preserve"> đó </w:t>
      </w:r>
      <w:proofErr w:type="spellStart"/>
      <w:r>
        <w:t>k</w:t>
      </w:r>
      <w:r w:rsidR="2C2C1BCF">
        <w:t>hối</w:t>
      </w:r>
      <w:proofErr w:type="spellEnd"/>
      <w:r w:rsidR="2C2C1BCF">
        <w:t xml:space="preserve"> Core</w:t>
      </w:r>
      <w:r w:rsidR="5475F5E3">
        <w:t xml:space="preserve"> (Device management)</w:t>
      </w:r>
      <w:r w:rsidR="684229E3">
        <w:t xml:space="preserve"> thực hiện </w:t>
      </w:r>
      <w:proofErr w:type="spellStart"/>
      <w:r w:rsidR="684229E3">
        <w:t>đóng</w:t>
      </w:r>
      <w:proofErr w:type="spellEnd"/>
      <w:r w:rsidR="684229E3">
        <w:t xml:space="preserve"> </w:t>
      </w:r>
      <w:proofErr w:type="spellStart"/>
      <w:r w:rsidR="684229E3">
        <w:t>gói</w:t>
      </w:r>
      <w:proofErr w:type="spellEnd"/>
      <w:r w:rsidR="684229E3">
        <w:t xml:space="preserve"> bản tin </w:t>
      </w:r>
      <w:proofErr w:type="spellStart"/>
      <w:r w:rsidR="684229E3">
        <w:t>cập</w:t>
      </w:r>
      <w:proofErr w:type="spellEnd"/>
      <w:r w:rsidR="684229E3">
        <w:t xml:space="preserve"> nhật database gửi</w:t>
      </w:r>
      <w:r w:rsidR="1946F963">
        <w:t xml:space="preserve"> request API đến HTTP Agent yêu cầu thực hiện </w:t>
      </w:r>
      <w:proofErr w:type="spellStart"/>
      <w:r w:rsidR="1946F963">
        <w:t>cập</w:t>
      </w:r>
      <w:proofErr w:type="spellEnd"/>
      <w:r w:rsidR="1946F963">
        <w:t xml:space="preserve"> nhật tập </w:t>
      </w:r>
      <w:proofErr w:type="spellStart"/>
      <w:r w:rsidR="1946F963">
        <w:t>lệnh</w:t>
      </w:r>
      <w:proofErr w:type="spellEnd"/>
      <w:r w:rsidR="1946F963">
        <w:t xml:space="preserve"> mới </w:t>
      </w:r>
      <w:proofErr w:type="spellStart"/>
      <w:r w:rsidR="1946F963">
        <w:t>với</w:t>
      </w:r>
      <w:proofErr w:type="spellEnd"/>
      <w:r w:rsidR="1946F963">
        <w:t xml:space="preserve"> thông tin </w:t>
      </w:r>
      <w:proofErr w:type="spellStart"/>
      <w:r w:rsidR="1946F963">
        <w:t>gồm</w:t>
      </w:r>
      <w:proofErr w:type="spellEnd"/>
      <w:r w:rsidR="1946F963">
        <w:t xml:space="preserve">: action, file </w:t>
      </w:r>
      <w:r>
        <w:t xml:space="preserve">name, </w:t>
      </w:r>
      <w:proofErr w:type="spellStart"/>
      <w:r>
        <w:t>requestId</w:t>
      </w:r>
      <w:proofErr w:type="spellEnd"/>
    </w:p>
    <w:p w14:paraId="3D1E5274" w14:textId="0AC27495" w:rsidR="00242002" w:rsidRPr="007A4B29" w:rsidRDefault="1946F963" w:rsidP="00F0242F">
      <w:pPr>
        <w:pStyle w:val="ListParagraph"/>
        <w:numPr>
          <w:ilvl w:val="0"/>
          <w:numId w:val="28"/>
        </w:numPr>
        <w:spacing w:line="360" w:lineRule="auto"/>
      </w:pPr>
      <w:r>
        <w:t xml:space="preserve">HTTP Agent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request </w:t>
      </w:r>
      <w:proofErr w:type="spellStart"/>
      <w:r>
        <w:t>thành</w:t>
      </w:r>
      <w:proofErr w:type="spellEnd"/>
      <w:r>
        <w:t xml:space="preserve"> công hoặc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lại.</w:t>
      </w:r>
    </w:p>
    <w:p w14:paraId="5B163598" w14:textId="54E6B111" w:rsidR="00F8659C" w:rsidRPr="007A4B29" w:rsidRDefault="71DDE1FF" w:rsidP="002405C9">
      <w:pPr>
        <w:pStyle w:val="Heading2"/>
      </w:pPr>
      <w:bookmarkStart w:id="119" w:name="_Toc110439003"/>
      <w:r>
        <w:t>Đăng xuất thiết bị</w:t>
      </w:r>
      <w:bookmarkEnd w:id="119"/>
    </w:p>
    <w:p w14:paraId="2D80C7BD" w14:textId="35AAF64B" w:rsidR="00D8767B" w:rsidRPr="007A4B29" w:rsidRDefault="63D1AAA1" w:rsidP="00B0309F">
      <w:pPr>
        <w:pStyle w:val="Heading3"/>
      </w:pPr>
      <w:bookmarkStart w:id="120" w:name="_Toc110439004"/>
      <w:r>
        <w:t xml:space="preserve">Mục </w:t>
      </w:r>
      <w:proofErr w:type="spellStart"/>
      <w:r>
        <w:t>đích</w:t>
      </w:r>
      <w:bookmarkEnd w:id="120"/>
      <w:proofErr w:type="spellEnd"/>
    </w:p>
    <w:p w14:paraId="62BCAED4" w14:textId="1A98BC1A" w:rsidR="00611ED2" w:rsidRPr="00EC4859" w:rsidRDefault="00611ED2" w:rsidP="00EC4859">
      <w:proofErr w:type="spellStart"/>
      <w:r w:rsidRPr="007A4B29">
        <w:t>Ngắt</w:t>
      </w:r>
      <w:proofErr w:type="spellEnd"/>
      <w:r w:rsidRPr="007A4B29">
        <w:t xml:space="preserve"> </w:t>
      </w:r>
      <w:proofErr w:type="spellStart"/>
      <w:r w:rsidRPr="007A4B29">
        <w:t>phiên</w:t>
      </w:r>
      <w:proofErr w:type="spellEnd"/>
      <w:r w:rsidRPr="007A4B29">
        <w:t xml:space="preserve"> kết nối đến HTTP Agent của thiết bị.</w:t>
      </w:r>
    </w:p>
    <w:p w14:paraId="407B66F1" w14:textId="401CB020" w:rsidR="00D8767B" w:rsidRPr="007A4B29" w:rsidRDefault="00D8767B" w:rsidP="00B0309F">
      <w:pPr>
        <w:pStyle w:val="Heading3"/>
      </w:pPr>
      <w:bookmarkStart w:id="121" w:name="_Toc110439005"/>
      <w:r>
        <w:t>Call flow</w:t>
      </w:r>
      <w:bookmarkEnd w:id="121"/>
    </w:p>
    <w:p w14:paraId="7127FEFA" w14:textId="77777777" w:rsidR="00F60DDE" w:rsidRPr="007A4B29" w:rsidRDefault="00F60DDE" w:rsidP="00F0242F">
      <w:pPr>
        <w:spacing w:line="360" w:lineRule="auto"/>
        <w:jc w:val="center"/>
      </w:pPr>
      <w:r w:rsidRPr="007A4B29">
        <w:rPr>
          <w:noProof/>
        </w:rPr>
        <w:drawing>
          <wp:inline distT="0" distB="0" distL="0" distR="0" wp14:anchorId="11B65FB2" wp14:editId="235E9FB8">
            <wp:extent cx="6165476" cy="462580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460" cy="463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9FE1" w14:textId="3D97F876" w:rsidR="00F60DDE" w:rsidRDefault="00282F86" w:rsidP="00F0242F">
      <w:pPr>
        <w:pStyle w:val="Caption"/>
        <w:spacing w:line="360" w:lineRule="auto"/>
      </w:pPr>
      <w:bookmarkStart w:id="122" w:name="_Toc108619510"/>
      <w:bookmarkStart w:id="123" w:name="_Toc108619689"/>
      <w:bookmarkStart w:id="124" w:name="_Toc108682743"/>
      <w:bookmarkStart w:id="125" w:name="_Toc110439035"/>
      <w:r>
        <w:t xml:space="preserve">Hình </w:t>
      </w:r>
      <w:r>
        <w:fldChar w:fldCharType="begin"/>
      </w:r>
      <w:r>
        <w:instrText>SEQ Hình \* ARABIC</w:instrText>
      </w:r>
      <w:r>
        <w:fldChar w:fldCharType="separate"/>
      </w:r>
      <w:r w:rsidR="003C3CC5">
        <w:rPr>
          <w:noProof/>
        </w:rPr>
        <w:t>10</w:t>
      </w:r>
      <w:r>
        <w:fldChar w:fldCharType="end"/>
      </w:r>
      <w:r>
        <w:t xml:space="preserve"> </w:t>
      </w:r>
      <w:proofErr w:type="spellStart"/>
      <w:r w:rsidR="00F60DDE">
        <w:t>Luồng</w:t>
      </w:r>
      <w:proofErr w:type="spellEnd"/>
      <w:r w:rsidR="00F60DDE">
        <w:t xml:space="preserve"> đăng xuất thiết bị</w:t>
      </w:r>
      <w:bookmarkEnd w:id="122"/>
      <w:bookmarkEnd w:id="123"/>
      <w:bookmarkEnd w:id="124"/>
      <w:bookmarkEnd w:id="125"/>
    </w:p>
    <w:p w14:paraId="569B334F" w14:textId="77777777" w:rsidR="00F60DDE" w:rsidRPr="007A4B29" w:rsidRDefault="00F60DDE" w:rsidP="00F0242F">
      <w:pPr>
        <w:spacing w:line="360" w:lineRule="auto"/>
        <w:rPr>
          <w:b/>
        </w:rPr>
      </w:pPr>
      <w:r w:rsidRPr="007A4B29">
        <w:rPr>
          <w:b/>
        </w:rPr>
        <w:t>Note:</w:t>
      </w:r>
    </w:p>
    <w:p w14:paraId="34EB5E43" w14:textId="3394F1E1" w:rsidR="00F60DDE" w:rsidRPr="007A4B29" w:rsidRDefault="16732D2A" w:rsidP="00F0242F">
      <w:pPr>
        <w:pStyle w:val="ListParagraph"/>
        <w:numPr>
          <w:ilvl w:val="0"/>
          <w:numId w:val="25"/>
        </w:numPr>
        <w:spacing w:line="360" w:lineRule="auto"/>
      </w:pPr>
      <w:r>
        <w:lastRenderedPageBreak/>
        <w:t xml:space="preserve">Khi </w:t>
      </w:r>
      <w:proofErr w:type="spellStart"/>
      <w:r>
        <w:t>ứng</w:t>
      </w:r>
      <w:proofErr w:type="spellEnd"/>
      <w:r>
        <w:t xml:space="preserve"> dụng thực hiện đăng xuất tài khoản đồng thời phải thực hiện đăng xuất khỏi </w:t>
      </w:r>
      <w:proofErr w:type="spellStart"/>
      <w:r>
        <w:t>phiên</w:t>
      </w:r>
      <w:proofErr w:type="spellEnd"/>
      <w:r>
        <w:t xml:space="preserve"> truy nhập thiết bị thông qua </w:t>
      </w:r>
      <w:proofErr w:type="spellStart"/>
      <w:r>
        <w:t>hàm</w:t>
      </w:r>
      <w:proofErr w:type="spellEnd"/>
      <w:r>
        <w:t xml:space="preserve"> đăng xuất của API </w:t>
      </w:r>
      <w:r w:rsidR="59D5DB31">
        <w:t>Endpoint</w:t>
      </w:r>
      <w:r>
        <w:t>.</w:t>
      </w:r>
    </w:p>
    <w:p w14:paraId="1FFCD19A" w14:textId="79578DE5" w:rsidR="00CD0A56" w:rsidRPr="007A4B29" w:rsidRDefault="45EC4555" w:rsidP="00F0242F">
      <w:pPr>
        <w:pStyle w:val="ListParagraph"/>
        <w:numPr>
          <w:ilvl w:val="0"/>
          <w:numId w:val="25"/>
        </w:numPr>
        <w:spacing w:line="360" w:lineRule="auto"/>
      </w:pPr>
      <w:r>
        <w:t>API</w:t>
      </w:r>
      <w:r w:rsidR="59D5DB31">
        <w:t xml:space="preserve"> Endpoint</w:t>
      </w:r>
      <w:r w:rsidR="7F42B52B">
        <w:t xml:space="preserve"> nhận được yêu cầu thực hiện chuyển tiếp yêu cầu gọi đến </w:t>
      </w:r>
      <w:r w:rsidR="5475F5E3">
        <w:t>Core (</w:t>
      </w:r>
      <w:r w:rsidR="7F42B52B">
        <w:t>Authentication</w:t>
      </w:r>
      <w:r w:rsidR="5475F5E3">
        <w:t>)</w:t>
      </w:r>
      <w:r w:rsidR="7F42B52B">
        <w:t xml:space="preserve"> để thực hiện gọi </w:t>
      </w:r>
      <w:proofErr w:type="spellStart"/>
      <w:r w:rsidR="7F42B52B">
        <w:t>hàm</w:t>
      </w:r>
      <w:proofErr w:type="spellEnd"/>
      <w:r w:rsidR="7F42B52B">
        <w:t xml:space="preserve"> đăng xuất </w:t>
      </w:r>
      <w:proofErr w:type="spellStart"/>
      <w:r w:rsidR="7F42B52B">
        <w:t>phiên</w:t>
      </w:r>
      <w:proofErr w:type="spellEnd"/>
      <w:r w:rsidR="7F42B52B">
        <w:t xml:space="preserve"> truy nhập, </w:t>
      </w:r>
      <w:r w:rsidR="41E468DD">
        <w:t xml:space="preserve">request gửi đi </w:t>
      </w:r>
      <w:proofErr w:type="spellStart"/>
      <w:r w:rsidR="41E468DD">
        <w:t>đính</w:t>
      </w:r>
      <w:proofErr w:type="spellEnd"/>
      <w:r w:rsidR="41E468DD">
        <w:t xml:space="preserve"> </w:t>
      </w:r>
      <w:proofErr w:type="spellStart"/>
      <w:r w:rsidR="41E468DD">
        <w:t>kèm</w:t>
      </w:r>
      <w:proofErr w:type="spellEnd"/>
      <w:r w:rsidR="41E468DD">
        <w:t xml:space="preserve">: action, </w:t>
      </w:r>
      <w:proofErr w:type="spellStart"/>
      <w:r w:rsidR="41E468DD">
        <w:t>requestId</w:t>
      </w:r>
      <w:proofErr w:type="spellEnd"/>
      <w:r w:rsidR="41E468DD">
        <w:t xml:space="preserve"> chuyển đến </w:t>
      </w:r>
      <w:r w:rsidR="06D35CD0">
        <w:t>Adapter</w:t>
      </w:r>
      <w:r w:rsidR="41E468DD">
        <w:t xml:space="preserve"> để thực hiện gọi request API đến HTTP Agent </w:t>
      </w:r>
      <w:proofErr w:type="spellStart"/>
      <w:r w:rsidR="41E468DD">
        <w:t>với</w:t>
      </w:r>
      <w:proofErr w:type="spellEnd"/>
      <w:r w:rsidR="41E468DD">
        <w:t xml:space="preserve"> định </w:t>
      </w:r>
      <w:proofErr w:type="spellStart"/>
      <w:r w:rsidR="41E468DD">
        <w:t>dạng</w:t>
      </w:r>
      <w:proofErr w:type="spellEnd"/>
      <w:r w:rsidR="41E468DD">
        <w:t xml:space="preserve">: </w:t>
      </w:r>
    </w:p>
    <w:p w14:paraId="29DF6515" w14:textId="3F0BC155" w:rsidR="00C76946" w:rsidRPr="007A4B29" w:rsidRDefault="00C76946" w:rsidP="00F0242F">
      <w:pPr>
        <w:pStyle w:val="ListParagraph"/>
        <w:spacing w:line="360" w:lineRule="auto"/>
      </w:pPr>
      <w:r w:rsidRPr="007A4B29">
        <w:t>POST, url:</w:t>
      </w:r>
      <w:r w:rsidR="009F614D">
        <w:t xml:space="preserve"> https://&lt;ip&gt;:&lt;port&gt;/onelinkagent</w:t>
      </w:r>
      <w:r w:rsidRPr="007A4B29">
        <w:t xml:space="preserve">, Với </w:t>
      </w:r>
      <w:proofErr w:type="spellStart"/>
      <w:r w:rsidRPr="007A4B29">
        <w:t>ip</w:t>
      </w:r>
      <w:proofErr w:type="spellEnd"/>
      <w:r w:rsidRPr="007A4B29">
        <w:t xml:space="preserve">: </w:t>
      </w:r>
      <w:proofErr w:type="spellStart"/>
      <w:r w:rsidRPr="007A4B29">
        <w:t>Địa</w:t>
      </w:r>
      <w:proofErr w:type="spellEnd"/>
      <w:r w:rsidRPr="007A4B29">
        <w:t xml:space="preserve"> chỉ IP </w:t>
      </w:r>
      <w:proofErr w:type="spellStart"/>
      <w:r w:rsidRPr="007A4B29">
        <w:t>wifi</w:t>
      </w:r>
      <w:proofErr w:type="spellEnd"/>
      <w:r w:rsidRPr="007A4B29">
        <w:t xml:space="preserve"> của thiết bị kết nối, port: 9000. </w:t>
      </w:r>
    </w:p>
    <w:p w14:paraId="1614CE79" w14:textId="0476E3DA" w:rsidR="00C76946" w:rsidRPr="007A4B29" w:rsidRDefault="00C76946" w:rsidP="00F0242F">
      <w:pPr>
        <w:pStyle w:val="ListParagraph"/>
        <w:spacing w:line="360" w:lineRule="auto"/>
      </w:pPr>
      <w:r w:rsidRPr="007A4B29">
        <w:t xml:space="preserve">Body: {action: "logout", </w:t>
      </w:r>
      <w:proofErr w:type="spellStart"/>
      <w:r w:rsidRPr="007A4B29">
        <w:t>requestId</w:t>
      </w:r>
      <w:proofErr w:type="spellEnd"/>
      <w:r w:rsidRPr="007A4B29">
        <w:t>}</w:t>
      </w:r>
    </w:p>
    <w:p w14:paraId="3631BFCC" w14:textId="37024959" w:rsidR="00827CDC" w:rsidRPr="007A4B29" w:rsidRDefault="5A0F24CD" w:rsidP="00F0242F">
      <w:pPr>
        <w:pStyle w:val="ListParagraph"/>
        <w:numPr>
          <w:ilvl w:val="0"/>
          <w:numId w:val="27"/>
        </w:numPr>
        <w:spacing w:line="360" w:lineRule="auto"/>
      </w:pPr>
      <w:r>
        <w:t xml:space="preserve">HTTP Agent gửi lại response sẽ được chuyển </w:t>
      </w:r>
      <w:proofErr w:type="spellStart"/>
      <w:r>
        <w:t>trở</w:t>
      </w:r>
      <w:proofErr w:type="spellEnd"/>
      <w:r>
        <w:t xml:space="preserve"> lại Authentication xử lý các trường hợp status nhận được như </w:t>
      </w:r>
      <w:proofErr w:type="spellStart"/>
      <w:r>
        <w:t>sau</w:t>
      </w:r>
      <w:proofErr w:type="spellEnd"/>
      <w:r>
        <w:t xml:space="preserve"> (</w:t>
      </w:r>
      <w:r w:rsidRPr="650EA07B">
        <w:rPr>
          <w:i/>
          <w:iCs/>
        </w:rPr>
        <w:t xml:space="preserve">Chi tiết </w:t>
      </w:r>
      <w:proofErr w:type="spellStart"/>
      <w:r w:rsidRPr="650EA07B">
        <w:rPr>
          <w:i/>
          <w:iCs/>
        </w:rPr>
        <w:t>mô</w:t>
      </w:r>
      <w:proofErr w:type="spellEnd"/>
      <w:r w:rsidRPr="650EA07B">
        <w:rPr>
          <w:i/>
          <w:iCs/>
        </w:rPr>
        <w:t xml:space="preserve"> tả trong tài liệu đặc tả API Agent</w:t>
      </w:r>
      <w:r>
        <w:t>):</w:t>
      </w:r>
    </w:p>
    <w:p w14:paraId="2D97B792" w14:textId="17BD9388" w:rsidR="00827CDC" w:rsidRPr="007A4B29" w:rsidRDefault="5A0F24CD" w:rsidP="00F0242F">
      <w:pPr>
        <w:pStyle w:val="ListParagraph"/>
        <w:numPr>
          <w:ilvl w:val="1"/>
          <w:numId w:val="27"/>
        </w:numPr>
        <w:spacing w:line="360" w:lineRule="auto"/>
      </w:pPr>
      <w:r>
        <w:t xml:space="preserve">Status = 0: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công</w:t>
      </w:r>
    </w:p>
    <w:p w14:paraId="306A3A4D" w14:textId="45E9CE85" w:rsidR="00827CDC" w:rsidRPr="007A4B29" w:rsidRDefault="5A0F24CD" w:rsidP="00F0242F">
      <w:pPr>
        <w:pStyle w:val="ListParagraph"/>
        <w:numPr>
          <w:ilvl w:val="1"/>
          <w:numId w:val="27"/>
        </w:numPr>
        <w:spacing w:line="360" w:lineRule="auto"/>
      </w:pPr>
      <w:r>
        <w:t xml:space="preserve">Status = 7: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</w:p>
    <w:p w14:paraId="600FCC9A" w14:textId="3550AA5E" w:rsidR="00827CDC" w:rsidRPr="007A4B29" w:rsidRDefault="5475F5E3" w:rsidP="00F0242F">
      <w:pPr>
        <w:pStyle w:val="ListParagraph"/>
        <w:numPr>
          <w:ilvl w:val="0"/>
          <w:numId w:val="27"/>
        </w:numPr>
        <w:spacing w:line="360" w:lineRule="auto"/>
      </w:pPr>
      <w:r>
        <w:t>Core (</w:t>
      </w:r>
      <w:r w:rsidR="5A0F24CD">
        <w:t>Authentication</w:t>
      </w:r>
      <w:r>
        <w:t>)</w:t>
      </w:r>
      <w:r w:rsidR="5A0F24CD">
        <w:t xml:space="preserve"> xử lý </w:t>
      </w:r>
      <w:commentRangeStart w:id="126"/>
      <w:commentRangeStart w:id="127"/>
      <w:r w:rsidR="5A0F24CD">
        <w:t>status</w:t>
      </w:r>
      <w:commentRangeEnd w:id="126"/>
      <w:r w:rsidR="009F614D">
        <w:rPr>
          <w:rStyle w:val="CommentReference"/>
        </w:rPr>
        <w:commentReference w:id="126"/>
      </w:r>
      <w:commentRangeEnd w:id="127"/>
      <w:r w:rsidR="009F614D">
        <w:rPr>
          <w:rStyle w:val="CommentReference"/>
        </w:rPr>
        <w:commentReference w:id="127"/>
      </w:r>
      <w:r w:rsidR="5A0F24CD">
        <w:t xml:space="preserve"> và </w:t>
      </w:r>
      <w:proofErr w:type="spellStart"/>
      <w:r w:rsidR="5A0F24CD">
        <w:t>phản</w:t>
      </w:r>
      <w:proofErr w:type="spellEnd"/>
      <w:r w:rsidR="5A0F24CD">
        <w:t xml:space="preserve"> </w:t>
      </w:r>
      <w:proofErr w:type="spellStart"/>
      <w:r w:rsidR="5A0F24CD">
        <w:t>hồi</w:t>
      </w:r>
      <w:proofErr w:type="spellEnd"/>
      <w:r w:rsidR="5A0F24CD">
        <w:t xml:space="preserve"> lại API </w:t>
      </w:r>
      <w:r w:rsidR="59D5DB31">
        <w:t>Endpoint</w:t>
      </w:r>
      <w:r w:rsidR="5A0F24CD">
        <w:t xml:space="preserve"> và chuyển tiếp </w:t>
      </w:r>
      <w:proofErr w:type="spellStart"/>
      <w:r w:rsidR="5A0F24CD">
        <w:t>phản</w:t>
      </w:r>
      <w:proofErr w:type="spellEnd"/>
      <w:r w:rsidR="5A0F24CD">
        <w:t xml:space="preserve"> </w:t>
      </w:r>
      <w:proofErr w:type="spellStart"/>
      <w:r w:rsidR="5A0F24CD">
        <w:t>hồi</w:t>
      </w:r>
      <w:proofErr w:type="spellEnd"/>
      <w:r w:rsidR="5A0F24CD">
        <w:t xml:space="preserve"> lại </w:t>
      </w:r>
      <w:proofErr w:type="spellStart"/>
      <w:r w:rsidR="5A0F24CD">
        <w:t>cho</w:t>
      </w:r>
      <w:proofErr w:type="spellEnd"/>
      <w:r w:rsidR="5A0F24CD">
        <w:t xml:space="preserve"> </w:t>
      </w:r>
      <w:proofErr w:type="spellStart"/>
      <w:r w:rsidR="5A0F24CD">
        <w:t>ứng</w:t>
      </w:r>
      <w:proofErr w:type="spellEnd"/>
      <w:r w:rsidR="5A0F24CD">
        <w:t xml:space="preserve"> dụng xử lý kết quả</w:t>
      </w:r>
      <w:r>
        <w:t xml:space="preserve">, đồng thời thực hiện </w:t>
      </w:r>
      <w:proofErr w:type="spellStart"/>
      <w:r>
        <w:t>thao</w:t>
      </w:r>
      <w:proofErr w:type="spellEnd"/>
      <w:r>
        <w:t xml:space="preserve"> tác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 Cache</w:t>
      </w:r>
      <w:r w:rsidR="5A0F24CD">
        <w:t>.</w:t>
      </w:r>
    </w:p>
    <w:p w14:paraId="58608792" w14:textId="3BF9A235" w:rsidR="00F0488B" w:rsidRPr="007A4B29" w:rsidRDefault="0DFFCB85" w:rsidP="002405C9">
      <w:pPr>
        <w:pStyle w:val="Heading2"/>
      </w:pPr>
      <w:bookmarkStart w:id="128" w:name="_Toc110439006"/>
      <w:r>
        <w:t xml:space="preserve">Get </w:t>
      </w:r>
      <w:proofErr w:type="spellStart"/>
      <w:r>
        <w:t>cấu</w:t>
      </w:r>
      <w:proofErr w:type="spellEnd"/>
      <w:r>
        <w:t xml:space="preserve"> hình trong mạng local</w:t>
      </w:r>
      <w:bookmarkEnd w:id="128"/>
    </w:p>
    <w:p w14:paraId="2B95AC7D" w14:textId="0A24B1CB" w:rsidR="00F0488B" w:rsidRPr="007A4B29" w:rsidRDefault="0DFFCB85" w:rsidP="00B0309F">
      <w:pPr>
        <w:pStyle w:val="Heading3"/>
      </w:pPr>
      <w:bookmarkStart w:id="129" w:name="_Toc110439007"/>
      <w:r>
        <w:t xml:space="preserve">Mục </w:t>
      </w:r>
      <w:proofErr w:type="spellStart"/>
      <w:r>
        <w:t>đích</w:t>
      </w:r>
      <w:bookmarkEnd w:id="129"/>
      <w:proofErr w:type="spellEnd"/>
    </w:p>
    <w:p w14:paraId="7A55987F" w14:textId="3A7B310C" w:rsidR="00F0488B" w:rsidRPr="007A4B29" w:rsidRDefault="0DFFCB85" w:rsidP="00F0242F">
      <w:pPr>
        <w:pStyle w:val="ListParagraph"/>
        <w:numPr>
          <w:ilvl w:val="0"/>
          <w:numId w:val="34"/>
        </w:numPr>
        <w:spacing w:line="360" w:lineRule="auto"/>
      </w:pPr>
      <w:proofErr w:type="spellStart"/>
      <w:r>
        <w:t>Ứng</w:t>
      </w:r>
      <w:proofErr w:type="spellEnd"/>
      <w:r>
        <w:t xml:space="preserve"> dụng gửi yêu cầu lấy các </w:t>
      </w:r>
      <w:proofErr w:type="spellStart"/>
      <w:r>
        <w:t>cấu</w:t>
      </w:r>
      <w:proofErr w:type="spellEnd"/>
      <w:r>
        <w:t xml:space="preserve"> hình hiện tại của thiết bị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 local</w:t>
      </w:r>
    </w:p>
    <w:p w14:paraId="180A8974" w14:textId="075897D5" w:rsidR="00F0488B" w:rsidRPr="007A4B29" w:rsidRDefault="00F0488B" w:rsidP="00B0309F">
      <w:pPr>
        <w:pStyle w:val="Heading3"/>
      </w:pPr>
      <w:bookmarkStart w:id="130" w:name="_Toc110439008"/>
      <w:r>
        <w:lastRenderedPageBreak/>
        <w:t>Call flow</w:t>
      </w:r>
      <w:bookmarkEnd w:id="130"/>
    </w:p>
    <w:p w14:paraId="7E20C78F" w14:textId="4184C45E" w:rsidR="00DA5E6A" w:rsidRPr="007A4B29" w:rsidRDefault="00DA5E6A" w:rsidP="00F0242F">
      <w:pPr>
        <w:spacing w:line="360" w:lineRule="auto"/>
      </w:pPr>
      <w:r w:rsidRPr="007A4B29">
        <w:rPr>
          <w:noProof/>
        </w:rPr>
        <w:drawing>
          <wp:inline distT="0" distB="0" distL="0" distR="0" wp14:anchorId="4617E68C" wp14:editId="5776D84E">
            <wp:extent cx="6172200" cy="6893825"/>
            <wp:effectExtent l="0" t="0" r="0" b="254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8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2843" w14:textId="4A1F14CA" w:rsidR="00173FFB" w:rsidRDefault="00173FFB" w:rsidP="00F0242F">
      <w:pPr>
        <w:pStyle w:val="Caption"/>
        <w:spacing w:line="360" w:lineRule="auto"/>
      </w:pPr>
      <w:bookmarkStart w:id="131" w:name="_Toc110439036"/>
      <w:r>
        <w:t xml:space="preserve">Hình </w:t>
      </w:r>
      <w:r>
        <w:fldChar w:fldCharType="begin"/>
      </w:r>
      <w:r>
        <w:instrText>SEQ Hình \* ARABIC</w:instrText>
      </w:r>
      <w:r>
        <w:fldChar w:fldCharType="separate"/>
      </w:r>
      <w:r w:rsidR="003C3CC5">
        <w:rPr>
          <w:noProof/>
        </w:rPr>
        <w:t>11</w:t>
      </w:r>
      <w:r>
        <w:fldChar w:fldCharType="end"/>
      </w:r>
      <w:r>
        <w:t xml:space="preserve"> </w:t>
      </w:r>
      <w:proofErr w:type="spellStart"/>
      <w:r>
        <w:t>Luồng</w:t>
      </w:r>
      <w:proofErr w:type="spellEnd"/>
      <w:r>
        <w:t xml:space="preserve"> get thông tin </w:t>
      </w:r>
      <w:proofErr w:type="spellStart"/>
      <w:r>
        <w:t>cấu</w:t>
      </w:r>
      <w:proofErr w:type="spellEnd"/>
      <w:r>
        <w:t xml:space="preserve"> hình local</w:t>
      </w:r>
      <w:bookmarkEnd w:id="131"/>
    </w:p>
    <w:p w14:paraId="79F5F768" w14:textId="77777777" w:rsidR="00173FFB" w:rsidRPr="007A4B29" w:rsidRDefault="00173FFB" w:rsidP="00F0242F">
      <w:pPr>
        <w:spacing w:line="360" w:lineRule="auto"/>
        <w:rPr>
          <w:b/>
        </w:rPr>
      </w:pPr>
      <w:r w:rsidRPr="007A4B29">
        <w:rPr>
          <w:b/>
        </w:rPr>
        <w:t>Note:</w:t>
      </w:r>
    </w:p>
    <w:p w14:paraId="2AA7946E" w14:textId="478F577B" w:rsidR="00173FFB" w:rsidRPr="007A4B29" w:rsidRDefault="514973D0" w:rsidP="00F0242F">
      <w:pPr>
        <w:pStyle w:val="ListParagraph"/>
        <w:numPr>
          <w:ilvl w:val="0"/>
          <w:numId w:val="34"/>
        </w:numPr>
        <w:spacing w:line="360" w:lineRule="auto"/>
      </w:pPr>
      <w:proofErr w:type="spellStart"/>
      <w:r>
        <w:t>Ứng</w:t>
      </w:r>
      <w:proofErr w:type="spellEnd"/>
      <w:r>
        <w:t xml:space="preserve"> dụng gọi tới API </w:t>
      </w:r>
      <w:r w:rsidR="59D5DB31">
        <w:t>Endpoint</w:t>
      </w:r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lấy thông tin </w:t>
      </w:r>
      <w:proofErr w:type="spellStart"/>
      <w:r>
        <w:t>cấu</w:t>
      </w:r>
      <w:proofErr w:type="spellEnd"/>
      <w:r>
        <w:t xml:space="preserve"> hình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742B8627" w14:textId="59F2F6F3" w:rsidR="00173FFB" w:rsidRPr="007A4B29" w:rsidRDefault="514973D0" w:rsidP="00F0242F">
      <w:pPr>
        <w:pStyle w:val="ListParagraph"/>
        <w:numPr>
          <w:ilvl w:val="0"/>
          <w:numId w:val="34"/>
        </w:numPr>
        <w:spacing w:line="360" w:lineRule="auto"/>
      </w:pPr>
      <w:r>
        <w:lastRenderedPageBreak/>
        <w:t xml:space="preserve">Trước khi chuyển </w:t>
      </w:r>
      <w:proofErr w:type="spellStart"/>
      <w:r>
        <w:t>lệnh</w:t>
      </w:r>
      <w:proofErr w:type="spellEnd"/>
      <w:r>
        <w:t xml:space="preserve"> get </w:t>
      </w:r>
      <w:proofErr w:type="spellStart"/>
      <w:r>
        <w:t>cấu</w:t>
      </w:r>
      <w:proofErr w:type="spellEnd"/>
      <w:r>
        <w:t xml:space="preserve"> hình </w:t>
      </w:r>
      <w:proofErr w:type="spellStart"/>
      <w:r w:rsidR="728CC764">
        <w:t>khối</w:t>
      </w:r>
      <w:proofErr w:type="spellEnd"/>
      <w:r w:rsidR="728CC764">
        <w:t xml:space="preserve"> Core</w:t>
      </w:r>
      <w:r w:rsidR="5C8C6E86" w:rsidRPr="650EA07B">
        <w:rPr>
          <w:lang w:val="vi-VN"/>
        </w:rPr>
        <w:t xml:space="preserve"> </w:t>
      </w:r>
      <w:r w:rsidR="5475F5E3">
        <w:t xml:space="preserve">(Device management) </w:t>
      </w:r>
      <w:r w:rsidR="5C8C6E86" w:rsidRPr="650EA07B">
        <w:rPr>
          <w:lang w:val="vi-VN"/>
        </w:rPr>
        <w:t>gọi đến Data management kiểm tra dữ liệu cache, nếu có trả lại luôn nếu không chuyển sang</w:t>
      </w:r>
      <w:r>
        <w:t xml:space="preserve"> xác định </w:t>
      </w:r>
      <w:proofErr w:type="spellStart"/>
      <w:r>
        <w:t>luồng</w:t>
      </w:r>
      <w:proofErr w:type="spellEnd"/>
      <w:r>
        <w:t xml:space="preserve"> kết nối hiện tại có đang là local.</w:t>
      </w:r>
    </w:p>
    <w:p w14:paraId="44C6809A" w14:textId="2D47026C" w:rsidR="00173FFB" w:rsidRPr="007A4B29" w:rsidRDefault="514973D0" w:rsidP="00F0242F">
      <w:pPr>
        <w:pStyle w:val="ListParagraph"/>
        <w:numPr>
          <w:ilvl w:val="0"/>
          <w:numId w:val="34"/>
        </w:numPr>
        <w:spacing w:line="360" w:lineRule="auto"/>
      </w:pPr>
      <w:r>
        <w:t xml:space="preserve">Khi xác định được </w:t>
      </w:r>
      <w:proofErr w:type="spellStart"/>
      <w:r>
        <w:t>luồng</w:t>
      </w:r>
      <w:proofErr w:type="spellEnd"/>
      <w:r>
        <w:t xml:space="preserve"> local </w:t>
      </w:r>
      <w:proofErr w:type="spellStart"/>
      <w:r w:rsidR="728CC764">
        <w:t>khối</w:t>
      </w:r>
      <w:proofErr w:type="spellEnd"/>
      <w:r w:rsidR="728CC764">
        <w:t xml:space="preserve"> Core</w:t>
      </w:r>
      <w:r w:rsidR="5475F5E3">
        <w:t xml:space="preserve"> (Device management)</w:t>
      </w:r>
      <w:r w:rsidR="728CC764">
        <w:t xml:space="preserve"> </w:t>
      </w:r>
      <w:r>
        <w:t xml:space="preserve">chuyển thông tin tới </w:t>
      </w:r>
      <w:r w:rsidR="728CC764">
        <w:t>Adapter</w:t>
      </w:r>
      <w:r>
        <w:t xml:space="preserve"> để thực hiện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bản tin request API đến HTTP Agent và </w:t>
      </w:r>
      <w:proofErr w:type="spellStart"/>
      <w:r>
        <w:t>đợi</w:t>
      </w:r>
      <w:proofErr w:type="spellEnd"/>
      <w:r>
        <w:t xml:space="preserve"> kết quả trả về.</w:t>
      </w:r>
    </w:p>
    <w:p w14:paraId="608BF464" w14:textId="21EF58F3" w:rsidR="00173FFB" w:rsidRPr="007A4B29" w:rsidRDefault="514973D0" w:rsidP="00F0242F">
      <w:pPr>
        <w:pStyle w:val="ListParagraph"/>
        <w:numPr>
          <w:ilvl w:val="0"/>
          <w:numId w:val="34"/>
        </w:numPr>
        <w:spacing w:line="360" w:lineRule="auto"/>
      </w:pPr>
      <w:r>
        <w:t xml:space="preserve">Khi nhận được response trả về từ HTTP Agent, thực hiện chuyển tiếp kết quả trả lại </w:t>
      </w:r>
      <w:proofErr w:type="spellStart"/>
      <w:r w:rsidR="6D36312A">
        <w:t>ứng</w:t>
      </w:r>
      <w:proofErr w:type="spellEnd"/>
      <w:r>
        <w:t xml:space="preserve"> dụng xử lý</w:t>
      </w:r>
      <w:r w:rsidR="5C8C6E86" w:rsidRPr="650EA07B">
        <w:rPr>
          <w:lang w:val="vi-VN"/>
        </w:rPr>
        <w:t>, đồng thời lưu dữ liệu vào cache</w:t>
      </w:r>
      <w:r w:rsidR="728CC764">
        <w:t>.</w:t>
      </w:r>
    </w:p>
    <w:p w14:paraId="468D5E0B" w14:textId="4C4CE9EE" w:rsidR="00F0488B" w:rsidRPr="007A4B29" w:rsidRDefault="0DFFCB85" w:rsidP="002405C9">
      <w:pPr>
        <w:pStyle w:val="Heading2"/>
      </w:pPr>
      <w:bookmarkStart w:id="132" w:name="_Toc110439009"/>
      <w:r>
        <w:t xml:space="preserve">Get </w:t>
      </w:r>
      <w:proofErr w:type="spellStart"/>
      <w:r>
        <w:t>cấu</w:t>
      </w:r>
      <w:proofErr w:type="spellEnd"/>
      <w:r>
        <w:t xml:space="preserve"> hình thông qua ONE Link platform</w:t>
      </w:r>
      <w:bookmarkEnd w:id="132"/>
    </w:p>
    <w:p w14:paraId="7158EC4C" w14:textId="2E797893" w:rsidR="00F0488B" w:rsidRPr="007A4B29" w:rsidRDefault="0DFFCB85" w:rsidP="00B0309F">
      <w:pPr>
        <w:pStyle w:val="Heading3"/>
      </w:pPr>
      <w:bookmarkStart w:id="133" w:name="_Toc110439010"/>
      <w:r>
        <w:t xml:space="preserve">Mục </w:t>
      </w:r>
      <w:proofErr w:type="spellStart"/>
      <w:r>
        <w:t>đích</w:t>
      </w:r>
      <w:bookmarkEnd w:id="133"/>
      <w:proofErr w:type="spellEnd"/>
    </w:p>
    <w:p w14:paraId="64FBA9E6" w14:textId="01FE252A" w:rsidR="00F0488B" w:rsidRPr="007A4B29" w:rsidRDefault="0DFFCB85" w:rsidP="00F0242F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t>Ứng</w:t>
      </w:r>
      <w:proofErr w:type="spellEnd"/>
      <w:r>
        <w:t xml:space="preserve"> dụng gửi yêu cầu lấy các thông tin </w:t>
      </w:r>
      <w:proofErr w:type="spellStart"/>
      <w:r>
        <w:t>cấu</w:t>
      </w:r>
      <w:proofErr w:type="spellEnd"/>
      <w:r>
        <w:t xml:space="preserve"> hình của thiết bị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 remote thông qua ONE Link platform</w:t>
      </w:r>
    </w:p>
    <w:p w14:paraId="4D185F0B" w14:textId="23549457" w:rsidR="00F0488B" w:rsidRPr="007A4B29" w:rsidRDefault="00173FFB" w:rsidP="00B0309F">
      <w:pPr>
        <w:pStyle w:val="Heading3"/>
      </w:pPr>
      <w:bookmarkStart w:id="134" w:name="_Toc110439011"/>
      <w:r>
        <w:lastRenderedPageBreak/>
        <w:t>Call flow</w:t>
      </w:r>
      <w:bookmarkEnd w:id="134"/>
    </w:p>
    <w:p w14:paraId="79A600EC" w14:textId="5A3C09CE" w:rsidR="006977F8" w:rsidRPr="007A4B29" w:rsidRDefault="006977F8" w:rsidP="00F0242F">
      <w:pPr>
        <w:spacing w:line="360" w:lineRule="auto"/>
      </w:pPr>
      <w:commentRangeStart w:id="135"/>
      <w:r w:rsidRPr="007A4B29">
        <w:rPr>
          <w:noProof/>
        </w:rPr>
        <w:drawing>
          <wp:inline distT="0" distB="0" distL="0" distR="0" wp14:anchorId="53D1647E" wp14:editId="315979B9">
            <wp:extent cx="6199749" cy="5924204"/>
            <wp:effectExtent l="0" t="0" r="0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phic 2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749" cy="592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35"/>
      <w:r w:rsidR="00074157">
        <w:rPr>
          <w:rStyle w:val="CommentReference"/>
        </w:rPr>
        <w:commentReference w:id="135"/>
      </w:r>
    </w:p>
    <w:p w14:paraId="5CB8A9A5" w14:textId="411D9896" w:rsidR="006977F8" w:rsidRDefault="006977F8" w:rsidP="00F0242F">
      <w:pPr>
        <w:pStyle w:val="Caption"/>
        <w:spacing w:line="360" w:lineRule="auto"/>
      </w:pPr>
      <w:bookmarkStart w:id="136" w:name="_Toc110439037"/>
      <w:r>
        <w:t xml:space="preserve">Hình </w:t>
      </w:r>
      <w:r>
        <w:fldChar w:fldCharType="begin"/>
      </w:r>
      <w:r>
        <w:instrText>SEQ Hình \* ARABIC</w:instrText>
      </w:r>
      <w:r>
        <w:fldChar w:fldCharType="separate"/>
      </w:r>
      <w:r w:rsidR="003C3CC5">
        <w:rPr>
          <w:noProof/>
        </w:rPr>
        <w:t>12</w:t>
      </w:r>
      <w:r>
        <w:fldChar w:fldCharType="end"/>
      </w:r>
      <w:r>
        <w:t xml:space="preserve"> </w:t>
      </w:r>
      <w:proofErr w:type="spellStart"/>
      <w:r>
        <w:t>Luồng</w:t>
      </w:r>
      <w:proofErr w:type="spellEnd"/>
      <w:r>
        <w:t xml:space="preserve"> get thông tin </w:t>
      </w:r>
      <w:proofErr w:type="spellStart"/>
      <w:r>
        <w:t>cấu</w:t>
      </w:r>
      <w:proofErr w:type="spellEnd"/>
      <w:r>
        <w:t xml:space="preserve"> hình thiết bị thông qua ONE Link platform</w:t>
      </w:r>
      <w:bookmarkEnd w:id="136"/>
    </w:p>
    <w:p w14:paraId="2FB49618" w14:textId="77777777" w:rsidR="006977F8" w:rsidRPr="007A4B29" w:rsidRDefault="006977F8" w:rsidP="00F0242F">
      <w:pPr>
        <w:spacing w:line="360" w:lineRule="auto"/>
        <w:rPr>
          <w:b/>
        </w:rPr>
      </w:pPr>
      <w:r w:rsidRPr="007A4B29">
        <w:rPr>
          <w:b/>
        </w:rPr>
        <w:t>Note:</w:t>
      </w:r>
    </w:p>
    <w:p w14:paraId="3DEEF4C1" w14:textId="7209936B" w:rsidR="006977F8" w:rsidRPr="007A4B29" w:rsidRDefault="6D36312A" w:rsidP="00F0242F">
      <w:pPr>
        <w:pStyle w:val="ListParagraph"/>
        <w:numPr>
          <w:ilvl w:val="0"/>
          <w:numId w:val="34"/>
        </w:numPr>
        <w:spacing w:line="360" w:lineRule="auto"/>
      </w:pPr>
      <w:proofErr w:type="spellStart"/>
      <w:r>
        <w:t>Ứng</w:t>
      </w:r>
      <w:proofErr w:type="spellEnd"/>
      <w:r>
        <w:t xml:space="preserve"> dụng gọi tới API </w:t>
      </w:r>
      <w:r w:rsidR="59D5DB31">
        <w:t>Endpoint</w:t>
      </w:r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lấy thông tin </w:t>
      </w:r>
      <w:proofErr w:type="spellStart"/>
      <w:r>
        <w:t>cấu</w:t>
      </w:r>
      <w:proofErr w:type="spellEnd"/>
      <w:r>
        <w:t xml:space="preserve"> hình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13306862" w14:textId="1A7476C5" w:rsidR="006977F8" w:rsidRPr="007A4B29" w:rsidRDefault="6D36312A" w:rsidP="00F0242F">
      <w:pPr>
        <w:pStyle w:val="ListParagraph"/>
        <w:numPr>
          <w:ilvl w:val="0"/>
          <w:numId w:val="34"/>
        </w:numPr>
        <w:spacing w:line="360" w:lineRule="auto"/>
      </w:pPr>
      <w:r>
        <w:t xml:space="preserve">Trước khi chuyển </w:t>
      </w:r>
      <w:proofErr w:type="spellStart"/>
      <w:r>
        <w:t>lệnh</w:t>
      </w:r>
      <w:proofErr w:type="spellEnd"/>
      <w:r>
        <w:t xml:space="preserve"> get </w:t>
      </w:r>
      <w:proofErr w:type="spellStart"/>
      <w:r>
        <w:t>cấu</w:t>
      </w:r>
      <w:proofErr w:type="spellEnd"/>
      <w:r>
        <w:t xml:space="preserve"> hình </w:t>
      </w:r>
      <w:proofErr w:type="spellStart"/>
      <w:r w:rsidR="152178A8">
        <w:t>khối</w:t>
      </w:r>
      <w:proofErr w:type="spellEnd"/>
      <w:r w:rsidR="152178A8">
        <w:t xml:space="preserve"> Core</w:t>
      </w:r>
      <w:r w:rsidR="5475F5E3">
        <w:t xml:space="preserve"> (Device management)</w:t>
      </w:r>
      <w:r w:rsidR="5C8C6E86" w:rsidRPr="650EA07B">
        <w:rPr>
          <w:lang w:val="vi-VN"/>
        </w:rPr>
        <w:t xml:space="preserve"> gọi đến Data management kiểm tra dữ liệu cache, nếu có trả lại luôn nếu không chuyển sang</w:t>
      </w:r>
      <w:r>
        <w:t xml:space="preserve"> gọi tới Connection management để xác định </w:t>
      </w:r>
      <w:proofErr w:type="spellStart"/>
      <w:r>
        <w:t>luồng</w:t>
      </w:r>
      <w:proofErr w:type="spellEnd"/>
      <w:r>
        <w:t xml:space="preserve"> kết nối hiện tại có đang là remote.</w:t>
      </w:r>
    </w:p>
    <w:p w14:paraId="43212A07" w14:textId="03C1291A" w:rsidR="006977F8" w:rsidRPr="007A4B29" w:rsidRDefault="6D36312A" w:rsidP="00F0242F">
      <w:pPr>
        <w:pStyle w:val="ListParagraph"/>
        <w:numPr>
          <w:ilvl w:val="0"/>
          <w:numId w:val="34"/>
        </w:numPr>
        <w:spacing w:line="360" w:lineRule="auto"/>
      </w:pPr>
      <w:r>
        <w:t xml:space="preserve">Khi xác định được </w:t>
      </w:r>
      <w:proofErr w:type="spellStart"/>
      <w:r>
        <w:t>luồng</w:t>
      </w:r>
      <w:proofErr w:type="spellEnd"/>
      <w:r>
        <w:t xml:space="preserve"> remote chuyển thông tin tới </w:t>
      </w:r>
      <w:r w:rsidR="152178A8">
        <w:t>Adapter</w:t>
      </w:r>
      <w:r>
        <w:t xml:space="preserve"> để thực hiện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bản tin request API đến ONE Link platform và </w:t>
      </w:r>
      <w:proofErr w:type="spellStart"/>
      <w:r>
        <w:t>đợi</w:t>
      </w:r>
      <w:proofErr w:type="spellEnd"/>
      <w:r>
        <w:t xml:space="preserve"> kết quả trả về.</w:t>
      </w:r>
    </w:p>
    <w:p w14:paraId="6A5631BF" w14:textId="020E80EA" w:rsidR="006977F8" w:rsidRPr="007A4B29" w:rsidRDefault="006977F8" w:rsidP="59118D37">
      <w:pPr>
        <w:pStyle w:val="ListParagraph"/>
        <w:numPr>
          <w:ilvl w:val="0"/>
          <w:numId w:val="34"/>
        </w:numPr>
        <w:spacing w:line="360" w:lineRule="auto"/>
        <w:rPr>
          <w:lang w:val="vi-VN"/>
        </w:rPr>
      </w:pPr>
      <w:commentRangeStart w:id="137"/>
      <w:r>
        <w:lastRenderedPageBreak/>
        <w:t xml:space="preserve">Khi nhận được response trả về từ ONE Link platform, thực hiện chuyển tiếp kết quả trả lại </w:t>
      </w:r>
      <w:proofErr w:type="spellStart"/>
      <w:r>
        <w:t>ứng</w:t>
      </w:r>
      <w:proofErr w:type="spellEnd"/>
      <w:r>
        <w:t xml:space="preserve"> dụng xử lý</w:t>
      </w:r>
      <w:r w:rsidR="008F19F0" w:rsidRPr="59118D37">
        <w:rPr>
          <w:lang w:val="vi-VN"/>
        </w:rPr>
        <w:t xml:space="preserve"> và lưu dữ liệu vào cache.</w:t>
      </w:r>
      <w:commentRangeEnd w:id="137"/>
      <w:r>
        <w:rPr>
          <w:rStyle w:val="CommentReference"/>
        </w:rPr>
        <w:commentReference w:id="137"/>
      </w:r>
    </w:p>
    <w:p w14:paraId="4C510EFC" w14:textId="77777777" w:rsidR="006977F8" w:rsidRPr="007A4B29" w:rsidRDefault="006977F8" w:rsidP="00F0242F">
      <w:pPr>
        <w:spacing w:line="360" w:lineRule="auto"/>
      </w:pPr>
    </w:p>
    <w:p w14:paraId="4B07E84C" w14:textId="694EE470" w:rsidR="00926E72" w:rsidRPr="007A4B29" w:rsidRDefault="287EAD3F" w:rsidP="002405C9">
      <w:pPr>
        <w:pStyle w:val="Heading2"/>
      </w:pPr>
      <w:bookmarkStart w:id="138" w:name="_Toc110439012"/>
      <w:proofErr w:type="spellStart"/>
      <w:r>
        <w:t>Cấu</w:t>
      </w:r>
      <w:proofErr w:type="spellEnd"/>
      <w:r>
        <w:t xml:space="preserve"> hình thiết bị trong mạng local</w:t>
      </w:r>
      <w:bookmarkEnd w:id="138"/>
    </w:p>
    <w:p w14:paraId="4ED5DC87" w14:textId="73DB02A6" w:rsidR="000A7E7E" w:rsidRPr="007A4B29" w:rsidRDefault="15353777" w:rsidP="00B0309F">
      <w:pPr>
        <w:pStyle w:val="Heading3"/>
      </w:pPr>
      <w:bookmarkStart w:id="139" w:name="_Toc110439013"/>
      <w:r>
        <w:t xml:space="preserve">Mục </w:t>
      </w:r>
      <w:proofErr w:type="spellStart"/>
      <w:r>
        <w:t>đích</w:t>
      </w:r>
      <w:bookmarkEnd w:id="139"/>
      <w:proofErr w:type="spellEnd"/>
    </w:p>
    <w:p w14:paraId="567BB9C2" w14:textId="15C46E67" w:rsidR="00E07C40" w:rsidRPr="007A4B29" w:rsidRDefault="258C21D4" w:rsidP="00F0242F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t>Ứng</w:t>
      </w:r>
      <w:proofErr w:type="spellEnd"/>
      <w:r>
        <w:t xml:space="preserve"> dụng gửi yêu cầu </w:t>
      </w:r>
      <w:proofErr w:type="spellStart"/>
      <w:r>
        <w:t>thay</w:t>
      </w:r>
      <w:proofErr w:type="spellEnd"/>
      <w:r>
        <w:t xml:space="preserve"> đổi các thông tin </w:t>
      </w:r>
      <w:proofErr w:type="spellStart"/>
      <w:r>
        <w:t>cấu</w:t>
      </w:r>
      <w:proofErr w:type="spellEnd"/>
      <w:r>
        <w:t xml:space="preserve"> hình của thiết bị</w:t>
      </w:r>
      <w:r w:rsidR="35ED8807">
        <w:t xml:space="preserve"> </w:t>
      </w:r>
      <w:proofErr w:type="spellStart"/>
      <w:r w:rsidR="35ED8807">
        <w:t>với</w:t>
      </w:r>
      <w:proofErr w:type="spellEnd"/>
      <w:r w:rsidR="35ED8807">
        <w:t xml:space="preserve"> </w:t>
      </w:r>
      <w:proofErr w:type="spellStart"/>
      <w:r w:rsidR="35ED8807">
        <w:t>luồng</w:t>
      </w:r>
      <w:proofErr w:type="spellEnd"/>
      <w:r w:rsidR="35ED8807">
        <w:t xml:space="preserve"> </w:t>
      </w:r>
      <w:proofErr w:type="spellStart"/>
      <w:r w:rsidR="35ED8807">
        <w:t>dữ</w:t>
      </w:r>
      <w:proofErr w:type="spellEnd"/>
      <w:r w:rsidR="35ED8807">
        <w:t xml:space="preserve"> liệu local</w:t>
      </w:r>
    </w:p>
    <w:p w14:paraId="4C782D64" w14:textId="60864A21" w:rsidR="000A7E7E" w:rsidRPr="007A4B29" w:rsidRDefault="44E2054A" w:rsidP="00F0242F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t>Mô</w:t>
      </w:r>
      <w:proofErr w:type="spellEnd"/>
      <w:r>
        <w:t xml:space="preserve"> tả các </w:t>
      </w:r>
      <w:proofErr w:type="spellStart"/>
      <w:r>
        <w:t>luồng</w:t>
      </w:r>
      <w:proofErr w:type="spellEnd"/>
      <w:r>
        <w:t xml:space="preserve"> nghiệp vụ </w:t>
      </w:r>
      <w:proofErr w:type="spellStart"/>
      <w:r>
        <w:t>cấu</w:t>
      </w:r>
      <w:proofErr w:type="spellEnd"/>
      <w:r>
        <w:t xml:space="preserve"> hình trong mạng local</w:t>
      </w:r>
      <w:r w:rsidR="6A51BFDE">
        <w:t xml:space="preserve"> </w:t>
      </w:r>
      <w:proofErr w:type="spellStart"/>
      <w:r w:rsidR="6A51BFDE">
        <w:t>tuy</w:t>
      </w:r>
      <w:proofErr w:type="spellEnd"/>
      <w:r w:rsidR="6A51BFDE">
        <w:t xml:space="preserve"> </w:t>
      </w:r>
      <w:proofErr w:type="spellStart"/>
      <w:r w:rsidR="6A51BFDE">
        <w:t>khác</w:t>
      </w:r>
      <w:proofErr w:type="spellEnd"/>
      <w:r w:rsidR="6A51BFDE">
        <w:t xml:space="preserve"> nhau về action và thông tin </w:t>
      </w:r>
      <w:proofErr w:type="spellStart"/>
      <w:r w:rsidR="6A51BFDE">
        <w:t>cấu</w:t>
      </w:r>
      <w:proofErr w:type="spellEnd"/>
      <w:r w:rsidR="6A51BFDE">
        <w:t xml:space="preserve"> hình nhưng</w:t>
      </w:r>
      <w:r>
        <w:t xml:space="preserve"> có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 </w:t>
      </w:r>
      <w:proofErr w:type="spellStart"/>
      <w:r>
        <w:t>gồm</w:t>
      </w:r>
      <w:proofErr w:type="spellEnd"/>
      <w:r>
        <w:t>:</w:t>
      </w:r>
    </w:p>
    <w:p w14:paraId="4E29467B" w14:textId="5767515E" w:rsidR="00E07C40" w:rsidRPr="007A4B29" w:rsidRDefault="258C21D4" w:rsidP="00F0242F">
      <w:pPr>
        <w:pStyle w:val="ListParagraph"/>
        <w:numPr>
          <w:ilvl w:val="1"/>
          <w:numId w:val="29"/>
        </w:numPr>
        <w:spacing w:line="360" w:lineRule="auto"/>
      </w:pPr>
      <w:proofErr w:type="spellStart"/>
      <w:r>
        <w:t>Cấu</w:t>
      </w:r>
      <w:proofErr w:type="spellEnd"/>
      <w:r>
        <w:t xml:space="preserve"> hình SLID</w:t>
      </w:r>
    </w:p>
    <w:p w14:paraId="2C1E6130" w14:textId="05CA8E1D" w:rsidR="00F37FD8" w:rsidRPr="007A4B29" w:rsidRDefault="4EF25B97" w:rsidP="00F0242F">
      <w:pPr>
        <w:pStyle w:val="ListParagraph"/>
        <w:numPr>
          <w:ilvl w:val="1"/>
          <w:numId w:val="29"/>
        </w:numPr>
        <w:spacing w:line="360" w:lineRule="auto"/>
      </w:pPr>
      <w:proofErr w:type="spellStart"/>
      <w:r>
        <w:t>Cấu</w:t>
      </w:r>
      <w:proofErr w:type="spellEnd"/>
      <w:r>
        <w:t xml:space="preserve"> hình PON</w:t>
      </w:r>
    </w:p>
    <w:p w14:paraId="3A71DB3F" w14:textId="7D983602" w:rsidR="00EB7EED" w:rsidRPr="007A4B29" w:rsidRDefault="44E2054A" w:rsidP="00F0242F">
      <w:pPr>
        <w:pStyle w:val="ListParagraph"/>
        <w:numPr>
          <w:ilvl w:val="1"/>
          <w:numId w:val="29"/>
        </w:numPr>
        <w:spacing w:line="360" w:lineRule="auto"/>
      </w:pPr>
      <w:proofErr w:type="spellStart"/>
      <w:r>
        <w:t>Cấu</w:t>
      </w:r>
      <w:proofErr w:type="spellEnd"/>
      <w:r>
        <w:t xml:space="preserve"> hình LAN</w:t>
      </w:r>
    </w:p>
    <w:p w14:paraId="0020041D" w14:textId="6498E77F" w:rsidR="00EB7EED" w:rsidRPr="007A4B29" w:rsidRDefault="44E2054A" w:rsidP="00F0242F">
      <w:pPr>
        <w:pStyle w:val="ListParagraph"/>
        <w:numPr>
          <w:ilvl w:val="1"/>
          <w:numId w:val="29"/>
        </w:numPr>
        <w:spacing w:line="360" w:lineRule="auto"/>
      </w:pPr>
      <w:proofErr w:type="spellStart"/>
      <w:r>
        <w:t>Cấu</w:t>
      </w:r>
      <w:proofErr w:type="spellEnd"/>
      <w:r>
        <w:t xml:space="preserve"> hình </w:t>
      </w:r>
      <w:proofErr w:type="spellStart"/>
      <w:r>
        <w:t>Wifi</w:t>
      </w:r>
      <w:proofErr w:type="spellEnd"/>
    </w:p>
    <w:p w14:paraId="16CACA61" w14:textId="67DCC7F6" w:rsidR="00EB7EED" w:rsidRPr="007A4B29" w:rsidRDefault="44E2054A" w:rsidP="00F0242F">
      <w:pPr>
        <w:pStyle w:val="ListParagraph"/>
        <w:numPr>
          <w:ilvl w:val="1"/>
          <w:numId w:val="29"/>
        </w:numPr>
        <w:spacing w:line="360" w:lineRule="auto"/>
      </w:pPr>
      <w:proofErr w:type="spellStart"/>
      <w:r>
        <w:t>Cấu</w:t>
      </w:r>
      <w:proofErr w:type="spellEnd"/>
      <w:r>
        <w:t xml:space="preserve"> hình Mesh</w:t>
      </w:r>
    </w:p>
    <w:p w14:paraId="025B5276" w14:textId="6BCF8476" w:rsidR="001B07F9" w:rsidRPr="007A4B29" w:rsidRDefault="57FFF28C" w:rsidP="00F0242F">
      <w:pPr>
        <w:pStyle w:val="ListParagraph"/>
        <w:numPr>
          <w:ilvl w:val="1"/>
          <w:numId w:val="29"/>
        </w:numPr>
        <w:spacing w:line="360" w:lineRule="auto"/>
      </w:pPr>
      <w:proofErr w:type="spellStart"/>
      <w:r>
        <w:t>Cấu</w:t>
      </w:r>
      <w:proofErr w:type="spellEnd"/>
      <w:r>
        <w:t xml:space="preserve"> hình DNS</w:t>
      </w:r>
    </w:p>
    <w:p w14:paraId="79C57D8D" w14:textId="13794BD7" w:rsidR="000A7E7E" w:rsidRPr="007A4B29" w:rsidRDefault="000A7E7E" w:rsidP="00B0309F">
      <w:pPr>
        <w:pStyle w:val="Heading3"/>
      </w:pPr>
      <w:bookmarkStart w:id="140" w:name="_Toc110439014"/>
      <w:r>
        <w:t>Call flow</w:t>
      </w:r>
      <w:bookmarkEnd w:id="140"/>
    </w:p>
    <w:p w14:paraId="52C80039" w14:textId="5DBD76FA" w:rsidR="003761F2" w:rsidRPr="007A4B29" w:rsidRDefault="003761F2" w:rsidP="00F0242F">
      <w:pPr>
        <w:spacing w:line="360" w:lineRule="auto"/>
      </w:pPr>
    </w:p>
    <w:p w14:paraId="488A40B8" w14:textId="3C26A437" w:rsidR="003761F2" w:rsidRPr="007A4B29" w:rsidRDefault="003761F2" w:rsidP="00C850CA">
      <w:pPr>
        <w:spacing w:line="360" w:lineRule="auto"/>
        <w:ind w:left="-142"/>
        <w:jc w:val="center"/>
      </w:pPr>
      <w:r w:rsidRPr="007A4B29">
        <w:rPr>
          <w:noProof/>
        </w:rPr>
        <w:lastRenderedPageBreak/>
        <w:drawing>
          <wp:inline distT="0" distB="0" distL="0" distR="0" wp14:anchorId="3176ADEB" wp14:editId="2CBCBF18">
            <wp:extent cx="6223820" cy="6403407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721" cy="640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DEAA" w14:textId="6CF04137" w:rsidR="003761F2" w:rsidRPr="00432515" w:rsidRDefault="003761F2" w:rsidP="00F0242F">
      <w:pPr>
        <w:pStyle w:val="Caption"/>
        <w:spacing w:line="360" w:lineRule="auto"/>
      </w:pPr>
      <w:bookmarkStart w:id="141" w:name="_Toc110439038"/>
      <w:r>
        <w:t xml:space="preserve">Hình </w:t>
      </w:r>
      <w:r>
        <w:fldChar w:fldCharType="begin"/>
      </w:r>
      <w:r>
        <w:instrText>SEQ Hình \* ARABIC</w:instrText>
      </w:r>
      <w:r>
        <w:fldChar w:fldCharType="separate"/>
      </w:r>
      <w:r w:rsidR="003C3CC5">
        <w:rPr>
          <w:noProof/>
        </w:rPr>
        <w:t>13</w:t>
      </w:r>
      <w:r>
        <w:fldChar w:fldCharType="end"/>
      </w:r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 w:rsidR="00432515">
        <w:t>cấu</w:t>
      </w:r>
      <w:proofErr w:type="spellEnd"/>
      <w:r w:rsidR="00432515">
        <w:t xml:space="preserve"> hình thiết bị</w:t>
      </w:r>
      <w:r w:rsidR="00B70AD3">
        <w:t xml:space="preserve"> local</w:t>
      </w:r>
      <w:bookmarkEnd w:id="141"/>
    </w:p>
    <w:p w14:paraId="7FDE1316" w14:textId="77777777" w:rsidR="003761F2" w:rsidRPr="007A4B29" w:rsidRDefault="003761F2" w:rsidP="00F0242F">
      <w:pPr>
        <w:spacing w:line="360" w:lineRule="auto"/>
        <w:rPr>
          <w:b/>
        </w:rPr>
      </w:pPr>
      <w:r w:rsidRPr="007A4B29">
        <w:rPr>
          <w:b/>
        </w:rPr>
        <w:t>Note:</w:t>
      </w:r>
    </w:p>
    <w:p w14:paraId="51B722F9" w14:textId="4FC73DE1" w:rsidR="000A7E7E" w:rsidRPr="007A4B29" w:rsidRDefault="7D89F4CB" w:rsidP="00F0242F">
      <w:pPr>
        <w:pStyle w:val="ListParagraph"/>
        <w:numPr>
          <w:ilvl w:val="0"/>
          <w:numId w:val="30"/>
        </w:numPr>
        <w:spacing w:line="360" w:lineRule="auto"/>
      </w:pPr>
      <w:proofErr w:type="spellStart"/>
      <w:r>
        <w:t>Ứng</w:t>
      </w:r>
      <w:proofErr w:type="spellEnd"/>
      <w:r>
        <w:t xml:space="preserve"> dụng gửi yêu cầu </w:t>
      </w:r>
      <w:proofErr w:type="spellStart"/>
      <w:r>
        <w:t>cấu</w:t>
      </w:r>
      <w:proofErr w:type="spellEnd"/>
      <w:r>
        <w:t xml:space="preserve"> hình các thông </w:t>
      </w:r>
      <w:proofErr w:type="spellStart"/>
      <w:r>
        <w:t>số</w:t>
      </w:r>
      <w:proofErr w:type="spellEnd"/>
      <w:r>
        <w:t xml:space="preserve"> thiết bị (PON, LAN, </w:t>
      </w:r>
      <w:proofErr w:type="spellStart"/>
      <w:r>
        <w:t>Wifi</w:t>
      </w:r>
      <w:proofErr w:type="spellEnd"/>
      <w:r>
        <w:t>,</w:t>
      </w:r>
      <w:r w:rsidR="4447C131">
        <w:t xml:space="preserve"> ...</w:t>
      </w:r>
      <w:r>
        <w:t xml:space="preserve">) gọi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hình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thông qua API </w:t>
      </w:r>
      <w:r w:rsidR="59D5DB31">
        <w:t>Endpoint</w:t>
      </w:r>
      <w:r>
        <w:t xml:space="preserve"> </w:t>
      </w:r>
      <w:proofErr w:type="spellStart"/>
      <w:r>
        <w:t>với</w:t>
      </w:r>
      <w:proofErr w:type="spellEnd"/>
      <w:r>
        <w:t xml:space="preserve"> các thông tin cần </w:t>
      </w:r>
      <w:proofErr w:type="spellStart"/>
      <w:r>
        <w:t>cấu</w:t>
      </w:r>
      <w:proofErr w:type="spellEnd"/>
      <w:r>
        <w:t xml:space="preserve"> hình </w:t>
      </w:r>
      <w:proofErr w:type="spellStart"/>
      <w:r>
        <w:t>theo</w:t>
      </w:r>
      <w:proofErr w:type="spellEnd"/>
      <w:r>
        <w:t xml:space="preserve"> từng bản tin </w:t>
      </w:r>
      <w:proofErr w:type="spellStart"/>
      <w:r>
        <w:t>quy</w:t>
      </w:r>
      <w:proofErr w:type="spellEnd"/>
      <w:r>
        <w:t xml:space="preserve"> định trong </w:t>
      </w:r>
      <w:proofErr w:type="spellStart"/>
      <w:r>
        <w:t>mô</w:t>
      </w:r>
      <w:proofErr w:type="spellEnd"/>
      <w:r>
        <w:t xml:space="preserve"> tả tài liệu API Agent.</w:t>
      </w:r>
    </w:p>
    <w:p w14:paraId="2ECD1032" w14:textId="6491D11D" w:rsidR="000D4D37" w:rsidRPr="007A4B29" w:rsidRDefault="021C964C" w:rsidP="00F0242F">
      <w:pPr>
        <w:pStyle w:val="ListParagraph"/>
        <w:numPr>
          <w:ilvl w:val="0"/>
          <w:numId w:val="30"/>
        </w:numPr>
        <w:spacing w:line="360" w:lineRule="auto"/>
      </w:pPr>
      <w:r>
        <w:t xml:space="preserve">Trước khi chuyển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hình</w:t>
      </w:r>
      <w:r w:rsidR="5475F5E3">
        <w:t xml:space="preserve"> Core (Device management)</w:t>
      </w:r>
      <w:r>
        <w:t xml:space="preserve"> </w:t>
      </w:r>
      <w:r w:rsidR="1E186B2F">
        <w:t xml:space="preserve">cần </w:t>
      </w:r>
      <w:r>
        <w:t xml:space="preserve">gọi tới Connection management để xác định </w:t>
      </w:r>
      <w:proofErr w:type="spellStart"/>
      <w:r>
        <w:t>luồng</w:t>
      </w:r>
      <w:proofErr w:type="spellEnd"/>
      <w:r>
        <w:t xml:space="preserve"> kết nối hiện tại có đang là local</w:t>
      </w:r>
      <w:r w:rsidR="671639E5">
        <w:t>.</w:t>
      </w:r>
    </w:p>
    <w:p w14:paraId="42B575CC" w14:textId="4843FD5F" w:rsidR="003761F2" w:rsidRPr="007A4B29" w:rsidRDefault="671639E5" w:rsidP="00F0242F">
      <w:pPr>
        <w:pStyle w:val="ListParagraph"/>
        <w:numPr>
          <w:ilvl w:val="0"/>
          <w:numId w:val="30"/>
        </w:numPr>
        <w:spacing w:line="360" w:lineRule="auto"/>
      </w:pPr>
      <w:r>
        <w:lastRenderedPageBreak/>
        <w:t xml:space="preserve">Khi xác định được </w:t>
      </w:r>
      <w:proofErr w:type="spellStart"/>
      <w:r>
        <w:t>luồng</w:t>
      </w:r>
      <w:proofErr w:type="spellEnd"/>
      <w:r>
        <w:t xml:space="preserve"> local </w:t>
      </w:r>
      <w:r w:rsidR="1E186B2F">
        <w:t>sẽ</w:t>
      </w:r>
      <w:r w:rsidR="0B9EBAA9">
        <w:t xml:space="preserve"> </w:t>
      </w:r>
      <w:r w:rsidR="7D89F4CB">
        <w:t xml:space="preserve">chuyển thông tin tới </w:t>
      </w:r>
      <w:r w:rsidR="1E186B2F">
        <w:t>Adapter</w:t>
      </w:r>
      <w:r w:rsidR="7D89F4CB">
        <w:t xml:space="preserve"> để thực hiện </w:t>
      </w:r>
      <w:proofErr w:type="spellStart"/>
      <w:r w:rsidR="7D89F4CB">
        <w:t>đóng</w:t>
      </w:r>
      <w:proofErr w:type="spellEnd"/>
      <w:r w:rsidR="7D89F4CB">
        <w:t xml:space="preserve"> </w:t>
      </w:r>
      <w:proofErr w:type="spellStart"/>
      <w:r w:rsidR="7D89F4CB">
        <w:t>gói</w:t>
      </w:r>
      <w:proofErr w:type="spellEnd"/>
      <w:r w:rsidR="7D89F4CB">
        <w:t xml:space="preserve"> bản tin request API đến HTTP Agent và </w:t>
      </w:r>
      <w:proofErr w:type="spellStart"/>
      <w:r w:rsidR="7D89F4CB">
        <w:t>đợi</w:t>
      </w:r>
      <w:proofErr w:type="spellEnd"/>
      <w:r w:rsidR="7D89F4CB">
        <w:t xml:space="preserve"> kết quả trả về.</w:t>
      </w:r>
    </w:p>
    <w:p w14:paraId="25F70CDD" w14:textId="1198074E" w:rsidR="003761F2" w:rsidRPr="007A4B29" w:rsidRDefault="7D89F4CB" w:rsidP="00F0242F">
      <w:pPr>
        <w:pStyle w:val="ListParagraph"/>
        <w:numPr>
          <w:ilvl w:val="0"/>
          <w:numId w:val="30"/>
        </w:numPr>
        <w:spacing w:line="360" w:lineRule="auto"/>
      </w:pPr>
      <w:r>
        <w:t xml:space="preserve">HTTP Agent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response </w:t>
      </w:r>
      <w:r w:rsidR="0F477443">
        <w:t xml:space="preserve">của các </w:t>
      </w:r>
      <w:proofErr w:type="spellStart"/>
      <w:r w:rsidR="0F477443">
        <w:t>lệnh</w:t>
      </w:r>
      <w:proofErr w:type="spellEnd"/>
      <w:r w:rsidR="0F477443">
        <w:t xml:space="preserve"> </w:t>
      </w:r>
      <w:proofErr w:type="spellStart"/>
      <w:r w:rsidR="0F477443">
        <w:t>cấu</w:t>
      </w:r>
      <w:proofErr w:type="spellEnd"/>
      <w:r w:rsidR="0F477443">
        <w:t xml:space="preserve"> hình bên </w:t>
      </w:r>
      <w:proofErr w:type="spellStart"/>
      <w:r w:rsidR="0F477443">
        <w:t>trên</w:t>
      </w:r>
      <w:proofErr w:type="spellEnd"/>
      <w:r w:rsidR="0F477443">
        <w:t xml:space="preserve"> </w:t>
      </w:r>
      <w:proofErr w:type="spellStart"/>
      <w:r w:rsidR="0F477443">
        <w:t>với</w:t>
      </w:r>
      <w:proofErr w:type="spellEnd"/>
      <w:r w:rsidR="0F477443">
        <w:t xml:space="preserve"> thông tin status, message và </w:t>
      </w:r>
      <w:proofErr w:type="spellStart"/>
      <w:r w:rsidR="0F477443">
        <w:t>requestId</w:t>
      </w:r>
      <w:proofErr w:type="spellEnd"/>
      <w:r w:rsidR="0F477443">
        <w:t xml:space="preserve"> </w:t>
      </w:r>
      <w:proofErr w:type="spellStart"/>
      <w:r w:rsidR="0F477443">
        <w:t>tương</w:t>
      </w:r>
      <w:proofErr w:type="spellEnd"/>
      <w:r w:rsidR="0F477443">
        <w:t xml:space="preserve"> </w:t>
      </w:r>
      <w:proofErr w:type="spellStart"/>
      <w:r w:rsidR="0F477443">
        <w:t>ứng</w:t>
      </w:r>
      <w:proofErr w:type="spellEnd"/>
      <w:r w:rsidR="0F477443">
        <w:t>.</w:t>
      </w:r>
    </w:p>
    <w:p w14:paraId="45AAC4BC" w14:textId="3678BFEA" w:rsidR="001E599B" w:rsidRPr="007A4B29" w:rsidRDefault="1E186B2F" w:rsidP="00F0242F">
      <w:pPr>
        <w:pStyle w:val="ListParagraph"/>
        <w:numPr>
          <w:ilvl w:val="0"/>
          <w:numId w:val="30"/>
        </w:numPr>
        <w:spacing w:line="360" w:lineRule="auto"/>
      </w:pPr>
      <w:proofErr w:type="spellStart"/>
      <w:r>
        <w:t>Khối</w:t>
      </w:r>
      <w:proofErr w:type="spellEnd"/>
      <w:r>
        <w:t xml:space="preserve"> Core</w:t>
      </w:r>
      <w:r w:rsidR="5475F5E3">
        <w:t xml:space="preserve"> (Device mana</w:t>
      </w:r>
      <w:r w:rsidR="116823A3">
        <w:t>gement)</w:t>
      </w:r>
      <w:r w:rsidR="0F477443">
        <w:t xml:space="preserve"> kiểm tra các status trả về và </w:t>
      </w:r>
      <w:proofErr w:type="spellStart"/>
      <w:r w:rsidR="0F477443">
        <w:t>phản</w:t>
      </w:r>
      <w:proofErr w:type="spellEnd"/>
      <w:r w:rsidR="0F477443">
        <w:t xml:space="preserve"> </w:t>
      </w:r>
      <w:proofErr w:type="spellStart"/>
      <w:r w:rsidR="0F477443">
        <w:t>hồi</w:t>
      </w:r>
      <w:proofErr w:type="spellEnd"/>
      <w:r w:rsidR="0F477443">
        <w:t xml:space="preserve"> lại thông tin </w:t>
      </w:r>
      <w:proofErr w:type="spellStart"/>
      <w:r w:rsidR="0F477443">
        <w:t>tương</w:t>
      </w:r>
      <w:proofErr w:type="spellEnd"/>
      <w:r w:rsidR="0F477443">
        <w:t xml:space="preserve"> </w:t>
      </w:r>
      <w:proofErr w:type="spellStart"/>
      <w:r w:rsidR="0F477443">
        <w:t>ứng</w:t>
      </w:r>
      <w:proofErr w:type="spellEnd"/>
      <w:r w:rsidR="0F477443">
        <w:t xml:space="preserve"> tới API </w:t>
      </w:r>
      <w:r>
        <w:t>Endpoint</w:t>
      </w:r>
      <w:r w:rsidR="0F477443">
        <w:t xml:space="preserve"> để </w:t>
      </w:r>
      <w:proofErr w:type="spellStart"/>
      <w:r w:rsidR="0F477443">
        <w:t>ứng</w:t>
      </w:r>
      <w:proofErr w:type="spellEnd"/>
      <w:r w:rsidR="0F477443">
        <w:t xml:space="preserve"> dụng xử lý kết quả gọi </w:t>
      </w:r>
      <w:proofErr w:type="spellStart"/>
      <w:r w:rsidR="0F477443">
        <w:t>hàm</w:t>
      </w:r>
      <w:proofErr w:type="spellEnd"/>
      <w:r w:rsidR="0F477443">
        <w:t xml:space="preserve"> </w:t>
      </w:r>
      <w:proofErr w:type="spellStart"/>
      <w:r w:rsidR="0F477443">
        <w:t>cấu</w:t>
      </w:r>
      <w:proofErr w:type="spellEnd"/>
      <w:r w:rsidR="0F477443">
        <w:t xml:space="preserve"> hình đã gọi</w:t>
      </w:r>
      <w:r w:rsidR="5C8C6E86" w:rsidRPr="650EA07B">
        <w:rPr>
          <w:lang w:val="vi-VN"/>
        </w:rPr>
        <w:t xml:space="preserve"> và lưu dữ liệu xuống cache</w:t>
      </w:r>
      <w:r w:rsidR="0F477443">
        <w:t>.</w:t>
      </w:r>
    </w:p>
    <w:p w14:paraId="67B92536" w14:textId="248B6F9C" w:rsidR="00C1383F" w:rsidRPr="007A4B29" w:rsidRDefault="67DB14A6" w:rsidP="002405C9">
      <w:pPr>
        <w:pStyle w:val="Heading2"/>
      </w:pPr>
      <w:bookmarkStart w:id="142" w:name="_Toc110439015"/>
      <w:proofErr w:type="spellStart"/>
      <w:r>
        <w:t>Cấu</w:t>
      </w:r>
      <w:proofErr w:type="spellEnd"/>
      <w:r>
        <w:t xml:space="preserve"> hình thiết bị</w:t>
      </w:r>
      <w:r w:rsidR="287EAD3F">
        <w:t xml:space="preserve"> thông qua ONE Link platform</w:t>
      </w:r>
      <w:bookmarkEnd w:id="142"/>
    </w:p>
    <w:p w14:paraId="2BDFCD7E" w14:textId="05874AF1" w:rsidR="00B70AD3" w:rsidRPr="007A4B29" w:rsidRDefault="35ED8807" w:rsidP="00B0309F">
      <w:pPr>
        <w:pStyle w:val="Heading3"/>
      </w:pPr>
      <w:bookmarkStart w:id="143" w:name="_Toc110439016"/>
      <w:r>
        <w:t xml:space="preserve">Mục </w:t>
      </w:r>
      <w:proofErr w:type="spellStart"/>
      <w:r>
        <w:t>đích</w:t>
      </w:r>
      <w:bookmarkEnd w:id="143"/>
      <w:proofErr w:type="spellEnd"/>
    </w:p>
    <w:p w14:paraId="72F4E733" w14:textId="584A735B" w:rsidR="00B70AD3" w:rsidRPr="007A4B29" w:rsidRDefault="35ED8807" w:rsidP="00F0242F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t>Ứng</w:t>
      </w:r>
      <w:proofErr w:type="spellEnd"/>
      <w:r>
        <w:t xml:space="preserve"> dụng gửi yêu cầu </w:t>
      </w:r>
      <w:proofErr w:type="spellStart"/>
      <w:r>
        <w:t>thay</w:t>
      </w:r>
      <w:proofErr w:type="spellEnd"/>
      <w:r>
        <w:t xml:space="preserve"> đổi các thông tin </w:t>
      </w:r>
      <w:proofErr w:type="spellStart"/>
      <w:r>
        <w:t>cấu</w:t>
      </w:r>
      <w:proofErr w:type="spellEnd"/>
      <w:r>
        <w:t xml:space="preserve"> hình của thiết bị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 remote thông qua ONE Link platform</w:t>
      </w:r>
    </w:p>
    <w:p w14:paraId="38568697" w14:textId="1E18157E" w:rsidR="00B70AD3" w:rsidRPr="007A4B29" w:rsidRDefault="35ED8807" w:rsidP="00F0242F">
      <w:pPr>
        <w:pStyle w:val="ListParagraph"/>
        <w:numPr>
          <w:ilvl w:val="0"/>
          <w:numId w:val="29"/>
        </w:numPr>
        <w:spacing w:line="360" w:lineRule="auto"/>
      </w:pPr>
      <w:proofErr w:type="spellStart"/>
      <w:r>
        <w:t>Mô</w:t>
      </w:r>
      <w:proofErr w:type="spellEnd"/>
      <w:r>
        <w:t xml:space="preserve"> tả các </w:t>
      </w:r>
      <w:proofErr w:type="spellStart"/>
      <w:r>
        <w:t>luồng</w:t>
      </w:r>
      <w:proofErr w:type="spellEnd"/>
      <w:r>
        <w:t xml:space="preserve"> nghiệp vụ </w:t>
      </w:r>
      <w:proofErr w:type="spellStart"/>
      <w:r>
        <w:t>cấu</w:t>
      </w:r>
      <w:proofErr w:type="spellEnd"/>
      <w:r>
        <w:t xml:space="preserve"> hình remote </w:t>
      </w:r>
      <w:proofErr w:type="spellStart"/>
      <w:r>
        <w:t>tuy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về action và thông tin </w:t>
      </w:r>
      <w:proofErr w:type="spellStart"/>
      <w:r>
        <w:t>cấu</w:t>
      </w:r>
      <w:proofErr w:type="spellEnd"/>
      <w:r>
        <w:t xml:space="preserve"> hình nhưng có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liệu </w:t>
      </w:r>
      <w:proofErr w:type="spellStart"/>
      <w:r>
        <w:t>gồm</w:t>
      </w:r>
      <w:proofErr w:type="spellEnd"/>
      <w:r>
        <w:t>:</w:t>
      </w:r>
    </w:p>
    <w:p w14:paraId="6A761A75" w14:textId="335AD239" w:rsidR="00B70AD3" w:rsidRPr="007A4B29" w:rsidRDefault="35ED8807" w:rsidP="00F0242F">
      <w:pPr>
        <w:pStyle w:val="ListParagraph"/>
        <w:numPr>
          <w:ilvl w:val="1"/>
          <w:numId w:val="29"/>
        </w:numPr>
        <w:spacing w:line="360" w:lineRule="auto"/>
      </w:pPr>
      <w:proofErr w:type="spellStart"/>
      <w:r>
        <w:t>Cấu</w:t>
      </w:r>
      <w:proofErr w:type="spellEnd"/>
      <w:r>
        <w:t xml:space="preserve"> hình SLID</w:t>
      </w:r>
    </w:p>
    <w:p w14:paraId="4FE1DEE8" w14:textId="56661008" w:rsidR="00B70AD3" w:rsidRPr="007A4B29" w:rsidRDefault="35ED8807" w:rsidP="00F0242F">
      <w:pPr>
        <w:pStyle w:val="ListParagraph"/>
        <w:numPr>
          <w:ilvl w:val="1"/>
          <w:numId w:val="29"/>
        </w:numPr>
        <w:spacing w:line="360" w:lineRule="auto"/>
      </w:pPr>
      <w:proofErr w:type="spellStart"/>
      <w:r>
        <w:t>Cấu</w:t>
      </w:r>
      <w:proofErr w:type="spellEnd"/>
      <w:r>
        <w:t xml:space="preserve"> hình PON</w:t>
      </w:r>
    </w:p>
    <w:p w14:paraId="27315368" w14:textId="478F0233" w:rsidR="00B70AD3" w:rsidRPr="007A4B29" w:rsidRDefault="35ED8807" w:rsidP="00F0242F">
      <w:pPr>
        <w:pStyle w:val="ListParagraph"/>
        <w:numPr>
          <w:ilvl w:val="1"/>
          <w:numId w:val="29"/>
        </w:numPr>
        <w:spacing w:line="360" w:lineRule="auto"/>
      </w:pPr>
      <w:proofErr w:type="spellStart"/>
      <w:r>
        <w:t>Cấu</w:t>
      </w:r>
      <w:proofErr w:type="spellEnd"/>
      <w:r>
        <w:t xml:space="preserve"> hình LAN</w:t>
      </w:r>
    </w:p>
    <w:p w14:paraId="2A59908D" w14:textId="7B4E433A" w:rsidR="00B70AD3" w:rsidRPr="007A4B29" w:rsidRDefault="35ED8807" w:rsidP="00F0242F">
      <w:pPr>
        <w:pStyle w:val="ListParagraph"/>
        <w:numPr>
          <w:ilvl w:val="1"/>
          <w:numId w:val="29"/>
        </w:numPr>
        <w:spacing w:line="360" w:lineRule="auto"/>
      </w:pPr>
      <w:proofErr w:type="spellStart"/>
      <w:r>
        <w:t>Cấu</w:t>
      </w:r>
      <w:proofErr w:type="spellEnd"/>
      <w:r>
        <w:t xml:space="preserve"> hình </w:t>
      </w:r>
      <w:proofErr w:type="spellStart"/>
      <w:r>
        <w:t>Wifi</w:t>
      </w:r>
      <w:proofErr w:type="spellEnd"/>
    </w:p>
    <w:p w14:paraId="490B4DE9" w14:textId="111EC8F9" w:rsidR="00B70AD3" w:rsidRPr="007A4B29" w:rsidRDefault="35ED8807" w:rsidP="00F0242F">
      <w:pPr>
        <w:pStyle w:val="ListParagraph"/>
        <w:numPr>
          <w:ilvl w:val="1"/>
          <w:numId w:val="29"/>
        </w:numPr>
        <w:spacing w:line="360" w:lineRule="auto"/>
      </w:pPr>
      <w:proofErr w:type="spellStart"/>
      <w:r>
        <w:t>Cấu</w:t>
      </w:r>
      <w:proofErr w:type="spellEnd"/>
      <w:r>
        <w:t xml:space="preserve"> hình Mesh</w:t>
      </w:r>
    </w:p>
    <w:p w14:paraId="794559A7" w14:textId="74F47607" w:rsidR="00B70AD3" w:rsidRPr="007A4B29" w:rsidRDefault="35ED8807" w:rsidP="00F0242F">
      <w:pPr>
        <w:pStyle w:val="ListParagraph"/>
        <w:numPr>
          <w:ilvl w:val="1"/>
          <w:numId w:val="29"/>
        </w:numPr>
        <w:spacing w:line="360" w:lineRule="auto"/>
      </w:pPr>
      <w:proofErr w:type="spellStart"/>
      <w:r>
        <w:t>Cấu</w:t>
      </w:r>
      <w:proofErr w:type="spellEnd"/>
      <w:r>
        <w:t xml:space="preserve"> hình DNS</w:t>
      </w:r>
    </w:p>
    <w:p w14:paraId="7F8EFF29" w14:textId="21A097FE" w:rsidR="00B70AD3" w:rsidRPr="007A4B29" w:rsidRDefault="00B70AD3" w:rsidP="00B0309F">
      <w:pPr>
        <w:pStyle w:val="Heading3"/>
      </w:pPr>
      <w:bookmarkStart w:id="144" w:name="_Toc110439017"/>
      <w:r>
        <w:lastRenderedPageBreak/>
        <w:t>Call flow</w:t>
      </w:r>
      <w:bookmarkEnd w:id="144"/>
    </w:p>
    <w:p w14:paraId="2DC6A2BC" w14:textId="5116DC3C" w:rsidR="00B70AD3" w:rsidRPr="007A4B29" w:rsidRDefault="00B70AD3" w:rsidP="00217B1F">
      <w:pPr>
        <w:spacing w:line="360" w:lineRule="auto"/>
        <w:ind w:left="-142"/>
      </w:pPr>
      <w:r w:rsidRPr="007A4B29">
        <w:rPr>
          <w:noProof/>
        </w:rPr>
        <w:drawing>
          <wp:inline distT="0" distB="0" distL="0" distR="0" wp14:anchorId="70ACA782" wp14:editId="346EA569">
            <wp:extent cx="6231348" cy="6040754"/>
            <wp:effectExtent l="0" t="0" r="4445" b="508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348" cy="604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DFD5" w14:textId="6E8236DC" w:rsidR="00B70AD3" w:rsidRPr="00432515" w:rsidRDefault="00B70AD3" w:rsidP="00F0242F">
      <w:pPr>
        <w:pStyle w:val="Caption"/>
        <w:spacing w:line="360" w:lineRule="auto"/>
      </w:pPr>
      <w:bookmarkStart w:id="145" w:name="_Toc110439039"/>
      <w:r>
        <w:t xml:space="preserve">Hình </w:t>
      </w:r>
      <w:r>
        <w:fldChar w:fldCharType="begin"/>
      </w:r>
      <w:r>
        <w:instrText>SEQ Hình \* ARABIC</w:instrText>
      </w:r>
      <w:r>
        <w:fldChar w:fldCharType="separate"/>
      </w:r>
      <w:r w:rsidR="003C3CC5">
        <w:rPr>
          <w:noProof/>
        </w:rPr>
        <w:t>14</w:t>
      </w:r>
      <w:r>
        <w:fldChar w:fldCharType="end"/>
      </w:r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hình thiết bị thông qua ONE Link platform</w:t>
      </w:r>
      <w:bookmarkEnd w:id="145"/>
    </w:p>
    <w:p w14:paraId="2B60537E" w14:textId="77777777" w:rsidR="00A05E92" w:rsidRPr="007A4B29" w:rsidRDefault="00A05E92" w:rsidP="00F0242F">
      <w:pPr>
        <w:spacing w:line="360" w:lineRule="auto"/>
        <w:rPr>
          <w:b/>
        </w:rPr>
      </w:pPr>
      <w:r w:rsidRPr="007A4B29">
        <w:rPr>
          <w:b/>
        </w:rPr>
        <w:t>Note:</w:t>
      </w:r>
    </w:p>
    <w:p w14:paraId="296FD98C" w14:textId="5F77D991" w:rsidR="00A05E92" w:rsidRPr="007A4B29" w:rsidRDefault="7DD000A6" w:rsidP="00F0242F">
      <w:pPr>
        <w:pStyle w:val="ListParagraph"/>
        <w:numPr>
          <w:ilvl w:val="0"/>
          <w:numId w:val="30"/>
        </w:numPr>
        <w:spacing w:line="360" w:lineRule="auto"/>
      </w:pPr>
      <w:proofErr w:type="spellStart"/>
      <w:r>
        <w:t>Ứng</w:t>
      </w:r>
      <w:proofErr w:type="spellEnd"/>
      <w:r>
        <w:t xml:space="preserve"> dụng gửi yêu cầu </w:t>
      </w:r>
      <w:proofErr w:type="spellStart"/>
      <w:r>
        <w:t>cấu</w:t>
      </w:r>
      <w:proofErr w:type="spellEnd"/>
      <w:r>
        <w:t xml:space="preserve"> hình các thông </w:t>
      </w:r>
      <w:proofErr w:type="spellStart"/>
      <w:r>
        <w:t>số</w:t>
      </w:r>
      <w:proofErr w:type="spellEnd"/>
      <w:r>
        <w:t xml:space="preserve"> thiết bị (PON, LAN, </w:t>
      </w:r>
      <w:proofErr w:type="spellStart"/>
      <w:r>
        <w:t>Wifi</w:t>
      </w:r>
      <w:proofErr w:type="spellEnd"/>
      <w:r>
        <w:t xml:space="preserve">, ...) gọi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hình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thông qua API </w:t>
      </w:r>
      <w:r w:rsidR="59D5DB31">
        <w:t>Endpoint</w:t>
      </w:r>
      <w:r>
        <w:t xml:space="preserve"> </w:t>
      </w:r>
      <w:proofErr w:type="spellStart"/>
      <w:r>
        <w:t>với</w:t>
      </w:r>
      <w:proofErr w:type="spellEnd"/>
      <w:r>
        <w:t xml:space="preserve"> các thông tin cần </w:t>
      </w:r>
      <w:proofErr w:type="spellStart"/>
      <w:r>
        <w:t>cấu</w:t>
      </w:r>
      <w:proofErr w:type="spellEnd"/>
      <w:r>
        <w:t xml:space="preserve"> hình </w:t>
      </w:r>
      <w:proofErr w:type="spellStart"/>
      <w:r>
        <w:t>theo</w:t>
      </w:r>
      <w:proofErr w:type="spellEnd"/>
      <w:r>
        <w:t xml:space="preserve"> từng bản tin.</w:t>
      </w:r>
    </w:p>
    <w:p w14:paraId="42F9A25B" w14:textId="1FF9C9B5" w:rsidR="00A05E92" w:rsidRPr="007A4B29" w:rsidRDefault="7DD000A6" w:rsidP="00F0242F">
      <w:pPr>
        <w:pStyle w:val="ListParagraph"/>
        <w:numPr>
          <w:ilvl w:val="0"/>
          <w:numId w:val="30"/>
        </w:numPr>
        <w:spacing w:line="360" w:lineRule="auto"/>
      </w:pPr>
      <w:r>
        <w:t xml:space="preserve">Trước khi chuyển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hình</w:t>
      </w:r>
      <w:r w:rsidR="116823A3">
        <w:t xml:space="preserve"> Core (Device management)</w:t>
      </w:r>
      <w:r>
        <w:t xml:space="preserve"> </w:t>
      </w:r>
      <w:r w:rsidR="29CBBA21">
        <w:t>cần</w:t>
      </w:r>
      <w:r>
        <w:t xml:space="preserve"> gọi tới Connection management để xác định </w:t>
      </w:r>
      <w:proofErr w:type="spellStart"/>
      <w:r>
        <w:t>luồng</w:t>
      </w:r>
      <w:proofErr w:type="spellEnd"/>
      <w:r>
        <w:t xml:space="preserve"> kết nối hiện tại có đang là </w:t>
      </w:r>
      <w:proofErr w:type="gramStart"/>
      <w:r>
        <w:t>remote(</w:t>
      </w:r>
      <w:proofErr w:type="gramEnd"/>
      <w:r>
        <w:t>thông qua ONE Link platform).</w:t>
      </w:r>
    </w:p>
    <w:p w14:paraId="7DD6565F" w14:textId="2BD51FE4" w:rsidR="00A05E92" w:rsidRPr="007A4B29" w:rsidRDefault="7DD000A6" w:rsidP="00F0242F">
      <w:pPr>
        <w:pStyle w:val="ListParagraph"/>
        <w:numPr>
          <w:ilvl w:val="0"/>
          <w:numId w:val="30"/>
        </w:numPr>
        <w:spacing w:line="360" w:lineRule="auto"/>
      </w:pPr>
      <w:r>
        <w:lastRenderedPageBreak/>
        <w:t xml:space="preserve">Khi xác định được </w:t>
      </w:r>
      <w:proofErr w:type="spellStart"/>
      <w:r>
        <w:t>luồng</w:t>
      </w:r>
      <w:proofErr w:type="spellEnd"/>
      <w:r>
        <w:t xml:space="preserve"> remote </w:t>
      </w:r>
      <w:r w:rsidR="29CBBA21">
        <w:t>sẽ</w:t>
      </w:r>
      <w:r w:rsidR="3406487C">
        <w:t xml:space="preserve"> gọi kiểm tra thông tin Token đến Data management nếu token hết </w:t>
      </w:r>
      <w:proofErr w:type="spellStart"/>
      <w:r w:rsidR="3406487C">
        <w:t>hạn</w:t>
      </w:r>
      <w:proofErr w:type="spellEnd"/>
      <w:r w:rsidR="3406487C">
        <w:t xml:space="preserve"> </w:t>
      </w:r>
      <w:proofErr w:type="spellStart"/>
      <w:r w:rsidR="3406487C">
        <w:t>thì</w:t>
      </w:r>
      <w:proofErr w:type="spellEnd"/>
      <w:r w:rsidR="3406487C">
        <w:t xml:space="preserve"> tự </w:t>
      </w:r>
      <w:proofErr w:type="spellStart"/>
      <w:r w:rsidR="3406487C">
        <w:t>động</w:t>
      </w:r>
      <w:proofErr w:type="spellEnd"/>
      <w:r w:rsidR="3406487C">
        <w:t xml:space="preserve"> gọi </w:t>
      </w:r>
      <w:proofErr w:type="spellStart"/>
      <w:r w:rsidR="3406487C">
        <w:t>luồng</w:t>
      </w:r>
      <w:proofErr w:type="spellEnd"/>
      <w:r w:rsidR="3406487C">
        <w:t xml:space="preserve"> </w:t>
      </w:r>
      <w:proofErr w:type="spellStart"/>
      <w:r w:rsidR="3406487C">
        <w:t>cấp</w:t>
      </w:r>
      <w:proofErr w:type="spellEnd"/>
      <w:r w:rsidR="3406487C">
        <w:t xml:space="preserve"> lại </w:t>
      </w:r>
      <w:r w:rsidR="29CBBA21">
        <w:t>token</w:t>
      </w:r>
      <w:r w:rsidR="3406487C">
        <w:t xml:space="preserve">, nếu token </w:t>
      </w:r>
      <w:proofErr w:type="spellStart"/>
      <w:r w:rsidR="3406487C">
        <w:t>thỏa</w:t>
      </w:r>
      <w:proofErr w:type="spellEnd"/>
      <w:r w:rsidR="3406487C">
        <w:t xml:space="preserve"> </w:t>
      </w:r>
      <w:proofErr w:type="spellStart"/>
      <w:r w:rsidR="3406487C">
        <w:t>mãn</w:t>
      </w:r>
      <w:proofErr w:type="spellEnd"/>
      <w:r w:rsidR="6A9A0E8B">
        <w:t xml:space="preserve"> </w:t>
      </w:r>
      <w:r>
        <w:t xml:space="preserve">chuyển thông tin tới </w:t>
      </w:r>
      <w:r w:rsidR="29CBBA21">
        <w:t>Adapter</w:t>
      </w:r>
      <w:r>
        <w:t xml:space="preserve"> để thực hiện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bản tin request API đến ONE Link platform và </w:t>
      </w:r>
      <w:proofErr w:type="spellStart"/>
      <w:r>
        <w:t>đợi</w:t>
      </w:r>
      <w:proofErr w:type="spellEnd"/>
      <w:r>
        <w:t xml:space="preserve"> kết quả trả về.</w:t>
      </w:r>
    </w:p>
    <w:p w14:paraId="22BC6822" w14:textId="1A33C0B3" w:rsidR="00A05E92" w:rsidRPr="007A4B29" w:rsidRDefault="7DD000A6" w:rsidP="00F0242F">
      <w:pPr>
        <w:pStyle w:val="ListParagraph"/>
        <w:numPr>
          <w:ilvl w:val="0"/>
          <w:numId w:val="30"/>
        </w:numPr>
        <w:spacing w:line="360" w:lineRule="auto"/>
      </w:pPr>
      <w:r>
        <w:t xml:space="preserve">ONE Link platform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response của các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hình bên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thông tin </w:t>
      </w:r>
      <w:proofErr w:type="spellStart"/>
      <w:r>
        <w:t>resuultCode</w:t>
      </w:r>
      <w:proofErr w:type="spellEnd"/>
      <w:r>
        <w:t>, response.</w:t>
      </w:r>
    </w:p>
    <w:p w14:paraId="750BC3DC" w14:textId="5E6EC41F" w:rsidR="00B70AD3" w:rsidRPr="007A4B29" w:rsidRDefault="29CBBA21" w:rsidP="00F0242F">
      <w:pPr>
        <w:pStyle w:val="ListParagraph"/>
        <w:numPr>
          <w:ilvl w:val="0"/>
          <w:numId w:val="30"/>
        </w:numPr>
        <w:spacing w:line="360" w:lineRule="auto"/>
      </w:pPr>
      <w:proofErr w:type="spellStart"/>
      <w:r>
        <w:t>Phản</w:t>
      </w:r>
      <w:proofErr w:type="spellEnd"/>
      <w:r w:rsidR="7DD000A6">
        <w:t xml:space="preserve"> </w:t>
      </w:r>
      <w:proofErr w:type="spellStart"/>
      <w:r w:rsidR="7DD000A6">
        <w:t>hồi</w:t>
      </w:r>
      <w:proofErr w:type="spellEnd"/>
      <w:r w:rsidR="7DD000A6">
        <w:t xml:space="preserve"> lại thông tin </w:t>
      </w:r>
      <w:proofErr w:type="spellStart"/>
      <w:r w:rsidR="7DD000A6">
        <w:t>tương</w:t>
      </w:r>
      <w:proofErr w:type="spellEnd"/>
      <w:r w:rsidR="7DD000A6">
        <w:t xml:space="preserve"> </w:t>
      </w:r>
      <w:proofErr w:type="spellStart"/>
      <w:r w:rsidR="7DD000A6">
        <w:t>ứng</w:t>
      </w:r>
      <w:proofErr w:type="spellEnd"/>
      <w:r w:rsidR="7DD000A6">
        <w:t xml:space="preserve"> tới API </w:t>
      </w:r>
      <w:r>
        <w:t>endpoint</w:t>
      </w:r>
      <w:r w:rsidR="7DD000A6">
        <w:t xml:space="preserve"> để </w:t>
      </w:r>
      <w:proofErr w:type="spellStart"/>
      <w:r w:rsidR="7DD000A6">
        <w:t>ứng</w:t>
      </w:r>
      <w:proofErr w:type="spellEnd"/>
      <w:r w:rsidR="7DD000A6">
        <w:t xml:space="preserve"> dụng xử lý kết quả gọi </w:t>
      </w:r>
      <w:proofErr w:type="spellStart"/>
      <w:r w:rsidR="7DD000A6">
        <w:t>hàm</w:t>
      </w:r>
      <w:proofErr w:type="spellEnd"/>
      <w:r w:rsidR="7DD000A6">
        <w:t xml:space="preserve"> </w:t>
      </w:r>
      <w:proofErr w:type="spellStart"/>
      <w:r w:rsidR="7DD000A6">
        <w:t>cấu</w:t>
      </w:r>
      <w:proofErr w:type="spellEnd"/>
      <w:r w:rsidR="7DD000A6">
        <w:t xml:space="preserve"> hình đã gọi</w:t>
      </w:r>
      <w:r w:rsidR="5C8C6E86" w:rsidRPr="650EA07B">
        <w:rPr>
          <w:lang w:val="vi-VN"/>
        </w:rPr>
        <w:t xml:space="preserve"> và lưu dữ liệu xuống cache</w:t>
      </w:r>
      <w:r w:rsidR="7DD000A6">
        <w:t>.</w:t>
      </w:r>
    </w:p>
    <w:p w14:paraId="3872D3F7" w14:textId="41338B4C" w:rsidR="00926E72" w:rsidRPr="007A4B29" w:rsidRDefault="287EAD3F" w:rsidP="002405C9">
      <w:pPr>
        <w:pStyle w:val="Heading2"/>
      </w:pPr>
      <w:r>
        <w:t xml:space="preserve">  </w:t>
      </w:r>
      <w:bookmarkStart w:id="146" w:name="_Toc110439018"/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thiết bị trong mạng local</w:t>
      </w:r>
      <w:bookmarkEnd w:id="146"/>
    </w:p>
    <w:p w14:paraId="3CECA4FC" w14:textId="4886B28C" w:rsidR="00DE144C" w:rsidRPr="007A4B29" w:rsidRDefault="3646D17C" w:rsidP="00B0309F">
      <w:pPr>
        <w:pStyle w:val="Heading3"/>
      </w:pPr>
      <w:bookmarkStart w:id="147" w:name="_Toc110439019"/>
      <w:r>
        <w:t xml:space="preserve">Mục </w:t>
      </w:r>
      <w:proofErr w:type="spellStart"/>
      <w:r>
        <w:t>đích</w:t>
      </w:r>
      <w:bookmarkEnd w:id="147"/>
      <w:proofErr w:type="spellEnd"/>
    </w:p>
    <w:p w14:paraId="40E2B6EC" w14:textId="53966084" w:rsidR="00867472" w:rsidRPr="007A4B29" w:rsidRDefault="5304D8F5" w:rsidP="00F0242F">
      <w:pPr>
        <w:pStyle w:val="ListParagraph"/>
        <w:numPr>
          <w:ilvl w:val="0"/>
          <w:numId w:val="31"/>
        </w:numPr>
        <w:spacing w:line="360" w:lineRule="auto"/>
      </w:pPr>
      <w:r>
        <w:t xml:space="preserve">Cho phép </w:t>
      </w:r>
      <w:proofErr w:type="spellStart"/>
      <w:r>
        <w:t>ứng</w:t>
      </w:r>
      <w:proofErr w:type="spellEnd"/>
      <w:r>
        <w:t xml:space="preserve"> dụng gửi các yêu cầu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thiết bị</w:t>
      </w:r>
      <w:r w:rsidR="78891CEA">
        <w:t xml:space="preserve"> </w:t>
      </w:r>
      <w:proofErr w:type="spellStart"/>
      <w:r w:rsidR="78891CEA">
        <w:t>với</w:t>
      </w:r>
      <w:proofErr w:type="spellEnd"/>
      <w:r w:rsidR="78891CEA">
        <w:t xml:space="preserve"> </w:t>
      </w:r>
      <w:proofErr w:type="spellStart"/>
      <w:r w:rsidR="78891CEA">
        <w:t>luồng</w:t>
      </w:r>
      <w:proofErr w:type="spellEnd"/>
      <w:r w:rsidR="78891CEA">
        <w:t xml:space="preserve"> </w:t>
      </w:r>
      <w:proofErr w:type="spellStart"/>
      <w:r w:rsidR="78891CEA">
        <w:t>dữ</w:t>
      </w:r>
      <w:proofErr w:type="spellEnd"/>
      <w:r w:rsidR="78891CEA">
        <w:t xml:space="preserve"> liệu local</w:t>
      </w:r>
    </w:p>
    <w:p w14:paraId="1CF9EF11" w14:textId="118673A5" w:rsidR="00867472" w:rsidRPr="007A4B29" w:rsidRDefault="5304D8F5" w:rsidP="00F0242F">
      <w:pPr>
        <w:pStyle w:val="ListParagraph"/>
        <w:numPr>
          <w:ilvl w:val="0"/>
          <w:numId w:val="31"/>
        </w:numPr>
        <w:spacing w:line="360" w:lineRule="auto"/>
      </w:pPr>
      <w:r>
        <w:t xml:space="preserve">Các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 w:rsidR="557575C2">
        <w:t xml:space="preserve"> không </w:t>
      </w:r>
      <w:proofErr w:type="spellStart"/>
      <w:r w:rsidR="557575C2">
        <w:t>kèm</w:t>
      </w:r>
      <w:proofErr w:type="spellEnd"/>
      <w:r w:rsidR="557575C2">
        <w:t xml:space="preserve"> thông tin body</w:t>
      </w:r>
      <w:r>
        <w:t xml:space="preserve"> </w:t>
      </w:r>
      <w:proofErr w:type="spellStart"/>
      <w:r>
        <w:t>gồm</w:t>
      </w:r>
      <w:proofErr w:type="spellEnd"/>
      <w:r>
        <w:t>:</w:t>
      </w:r>
    </w:p>
    <w:p w14:paraId="22B6FDCD" w14:textId="02639EA8" w:rsidR="00867472" w:rsidRPr="007A4B29" w:rsidRDefault="5304D8F5" w:rsidP="00F0242F">
      <w:pPr>
        <w:pStyle w:val="ListParagraph"/>
        <w:numPr>
          <w:ilvl w:val="1"/>
          <w:numId w:val="31"/>
        </w:numPr>
        <w:spacing w:line="360" w:lineRule="auto"/>
      </w:pPr>
      <w:r>
        <w:t>Reboot thiết bị</w:t>
      </w:r>
    </w:p>
    <w:p w14:paraId="42CA4023" w14:textId="6E0F4BA4" w:rsidR="00867472" w:rsidRPr="007A4B29" w:rsidRDefault="00867472" w:rsidP="00F0242F">
      <w:pPr>
        <w:pStyle w:val="ListParagraph"/>
        <w:numPr>
          <w:ilvl w:val="1"/>
          <w:numId w:val="31"/>
        </w:numPr>
        <w:spacing w:line="360" w:lineRule="auto"/>
      </w:pPr>
      <w:r w:rsidRPr="007A4B29">
        <w:t>Reset factory</w:t>
      </w:r>
    </w:p>
    <w:p w14:paraId="5BD5D673" w14:textId="55A40D51" w:rsidR="00432515" w:rsidRPr="007A4B29" w:rsidRDefault="557575C2" w:rsidP="00F0242F">
      <w:pPr>
        <w:pStyle w:val="ListParagraph"/>
        <w:numPr>
          <w:ilvl w:val="0"/>
          <w:numId w:val="31"/>
        </w:numPr>
        <w:spacing w:line="360" w:lineRule="auto"/>
      </w:pPr>
      <w:r>
        <w:t xml:space="preserve">Các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có </w:t>
      </w:r>
      <w:proofErr w:type="spellStart"/>
      <w:r>
        <w:t>kèm</w:t>
      </w:r>
      <w:proofErr w:type="spellEnd"/>
      <w:r>
        <w:t xml:space="preserve"> thông tin body </w:t>
      </w:r>
      <w:proofErr w:type="spellStart"/>
      <w:r>
        <w:t>gồm</w:t>
      </w:r>
      <w:proofErr w:type="spellEnd"/>
      <w:r>
        <w:t>:</w:t>
      </w:r>
    </w:p>
    <w:p w14:paraId="25F197BC" w14:textId="006E7460" w:rsidR="00432515" w:rsidRPr="007A4B29" w:rsidRDefault="557575C2" w:rsidP="00F0242F">
      <w:pPr>
        <w:pStyle w:val="ListParagraph"/>
        <w:numPr>
          <w:ilvl w:val="1"/>
          <w:numId w:val="31"/>
        </w:numPr>
        <w:spacing w:line="360" w:lineRule="auto"/>
      </w:pPr>
      <w:proofErr w:type="spellStart"/>
      <w:r>
        <w:t>Cập</w:t>
      </w:r>
      <w:proofErr w:type="spellEnd"/>
      <w:r>
        <w:t xml:space="preserve"> nhật firmware</w:t>
      </w:r>
    </w:p>
    <w:p w14:paraId="51829669" w14:textId="27C3A4E0" w:rsidR="00DE144C" w:rsidRPr="007A4B29" w:rsidRDefault="00DE144C" w:rsidP="00B0309F">
      <w:pPr>
        <w:pStyle w:val="Heading3"/>
      </w:pPr>
      <w:bookmarkStart w:id="148" w:name="_Toc110439020"/>
      <w:r>
        <w:t>Call flow</w:t>
      </w:r>
      <w:bookmarkEnd w:id="148"/>
    </w:p>
    <w:p w14:paraId="04266F25" w14:textId="77777777" w:rsidR="00DE144C" w:rsidRPr="007A4B29" w:rsidRDefault="00DE144C" w:rsidP="00F0242F">
      <w:pPr>
        <w:spacing w:line="360" w:lineRule="auto"/>
      </w:pPr>
    </w:p>
    <w:p w14:paraId="1E4E4CFF" w14:textId="2643EE5D" w:rsidR="00DE144C" w:rsidRPr="007A4B29" w:rsidRDefault="00432515" w:rsidP="00F0242F">
      <w:pPr>
        <w:spacing w:line="360" w:lineRule="auto"/>
      </w:pPr>
      <w:r w:rsidRPr="007A4B29">
        <w:rPr>
          <w:noProof/>
        </w:rPr>
        <w:lastRenderedPageBreak/>
        <w:drawing>
          <wp:inline distT="0" distB="0" distL="0" distR="0" wp14:anchorId="0B6C909A" wp14:editId="6B7FA162">
            <wp:extent cx="6145306" cy="4977895"/>
            <wp:effectExtent l="0" t="0" r="1905" b="635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099" cy="49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216E" w14:textId="774E54B8" w:rsidR="00432515" w:rsidRDefault="00432515" w:rsidP="00F0242F">
      <w:pPr>
        <w:pStyle w:val="Caption"/>
        <w:spacing w:line="360" w:lineRule="auto"/>
      </w:pPr>
      <w:bookmarkStart w:id="149" w:name="_Toc110439040"/>
      <w:r>
        <w:t xml:space="preserve">Hình </w:t>
      </w:r>
      <w:r>
        <w:fldChar w:fldCharType="begin"/>
      </w:r>
      <w:r>
        <w:instrText>SEQ Hình \* ARABIC</w:instrText>
      </w:r>
      <w:r>
        <w:fldChar w:fldCharType="separate"/>
      </w:r>
      <w:r w:rsidR="003C3CC5">
        <w:rPr>
          <w:noProof/>
        </w:rPr>
        <w:t>15</w:t>
      </w:r>
      <w:r>
        <w:fldChar w:fldCharType="end"/>
      </w:r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thiết bị</w:t>
      </w:r>
      <w:r w:rsidR="00AB05CC">
        <w:t xml:space="preserve"> không gửi </w:t>
      </w:r>
      <w:proofErr w:type="spellStart"/>
      <w:r w:rsidR="00AB05CC">
        <w:t>kèm</w:t>
      </w:r>
      <w:proofErr w:type="spellEnd"/>
      <w:r w:rsidR="00AB05CC">
        <w:t xml:space="preserve"> body</w:t>
      </w:r>
      <w:bookmarkEnd w:id="149"/>
    </w:p>
    <w:p w14:paraId="114F7A6A" w14:textId="29667417" w:rsidR="00AB05CC" w:rsidRPr="007A4B29" w:rsidRDefault="00AB05CC" w:rsidP="00F0242F">
      <w:pPr>
        <w:spacing w:line="360" w:lineRule="auto"/>
      </w:pPr>
      <w:commentRangeStart w:id="150"/>
      <w:commentRangeStart w:id="151"/>
      <w:r>
        <w:rPr>
          <w:noProof/>
        </w:rPr>
        <w:lastRenderedPageBreak/>
        <w:drawing>
          <wp:inline distT="0" distB="0" distL="0" distR="0" wp14:anchorId="4F4CA1BE" wp14:editId="55B2332B">
            <wp:extent cx="6148859" cy="5840182"/>
            <wp:effectExtent l="0" t="0" r="0" b="1905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859" cy="584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50"/>
      <w:r>
        <w:rPr>
          <w:rStyle w:val="CommentReference"/>
        </w:rPr>
        <w:commentReference w:id="150"/>
      </w:r>
      <w:commentRangeEnd w:id="151"/>
      <w:r>
        <w:rPr>
          <w:rStyle w:val="CommentReference"/>
        </w:rPr>
        <w:commentReference w:id="151"/>
      </w:r>
    </w:p>
    <w:p w14:paraId="07B135A4" w14:textId="333CA1F8" w:rsidR="00AB05CC" w:rsidRDefault="00AB05CC" w:rsidP="00F0242F">
      <w:pPr>
        <w:pStyle w:val="Caption"/>
        <w:spacing w:line="360" w:lineRule="auto"/>
      </w:pPr>
      <w:bookmarkStart w:id="152" w:name="_Toc110439041"/>
      <w:r>
        <w:t xml:space="preserve">Hình </w:t>
      </w:r>
      <w:r>
        <w:fldChar w:fldCharType="begin"/>
      </w:r>
      <w:r>
        <w:instrText>SEQ Hình \* ARABIC</w:instrText>
      </w:r>
      <w:r>
        <w:fldChar w:fldCharType="separate"/>
      </w:r>
      <w:r w:rsidR="003C3CC5">
        <w:rPr>
          <w:noProof/>
        </w:rPr>
        <w:t>16</w:t>
      </w:r>
      <w:r>
        <w:fldChar w:fldCharType="end"/>
      </w:r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thiết</w:t>
      </w:r>
      <w:r w:rsidR="00AE0A4B">
        <w:t xml:space="preserve"> bị</w:t>
      </w:r>
      <w:r>
        <w:t xml:space="preserve"> có gửi </w:t>
      </w:r>
      <w:proofErr w:type="spellStart"/>
      <w:r>
        <w:t>kèm</w:t>
      </w:r>
      <w:proofErr w:type="spellEnd"/>
      <w:r>
        <w:t xml:space="preserve"> body</w:t>
      </w:r>
      <w:bookmarkEnd w:id="152"/>
    </w:p>
    <w:p w14:paraId="3D606F1C" w14:textId="77777777" w:rsidR="00583A9A" w:rsidRPr="007A4B29" w:rsidRDefault="00583A9A" w:rsidP="00F0242F">
      <w:pPr>
        <w:spacing w:line="360" w:lineRule="auto"/>
        <w:rPr>
          <w:b/>
        </w:rPr>
      </w:pPr>
      <w:r w:rsidRPr="007A4B29">
        <w:rPr>
          <w:b/>
        </w:rPr>
        <w:t>Note:</w:t>
      </w:r>
    </w:p>
    <w:p w14:paraId="5A805106" w14:textId="65EF07B2" w:rsidR="00AB05CC" w:rsidRPr="007A4B29" w:rsidRDefault="1FEBE334" w:rsidP="00F0242F">
      <w:pPr>
        <w:pStyle w:val="ListParagraph"/>
        <w:numPr>
          <w:ilvl w:val="0"/>
          <w:numId w:val="32"/>
        </w:numPr>
        <w:spacing w:line="360" w:lineRule="auto"/>
      </w:pPr>
      <w:proofErr w:type="spellStart"/>
      <w:r>
        <w:t>Ứng</w:t>
      </w:r>
      <w:proofErr w:type="spellEnd"/>
      <w:r>
        <w:t xml:space="preserve"> dụng gửi yêu cầu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thiết bị thông qua API </w:t>
      </w:r>
      <w:r w:rsidR="59D5DB31">
        <w:t>Endpoint</w:t>
      </w:r>
      <w:r>
        <w:t xml:space="preserve"> </w:t>
      </w:r>
      <w:proofErr w:type="spellStart"/>
      <w:r>
        <w:t>với</w:t>
      </w:r>
      <w:proofErr w:type="spellEnd"/>
      <w:r>
        <w:t xml:space="preserve"> thông tin file firmware (nếu là </w:t>
      </w:r>
      <w:proofErr w:type="spellStart"/>
      <w:r>
        <w:t>cập</w:t>
      </w:r>
      <w:proofErr w:type="spellEnd"/>
      <w:r>
        <w:t xml:space="preserve"> nhật firmware) hoặc không có thông tin gì </w:t>
      </w:r>
      <w:proofErr w:type="spellStart"/>
      <w:r>
        <w:t>khác</w:t>
      </w:r>
      <w:proofErr w:type="spellEnd"/>
      <w:r>
        <w:t>.</w:t>
      </w:r>
    </w:p>
    <w:p w14:paraId="7BD963F4" w14:textId="572C37BA" w:rsidR="005151E7" w:rsidRPr="007A4B29" w:rsidRDefault="1FEBE334" w:rsidP="00F0242F">
      <w:pPr>
        <w:pStyle w:val="ListParagraph"/>
        <w:numPr>
          <w:ilvl w:val="0"/>
          <w:numId w:val="32"/>
        </w:numPr>
        <w:spacing w:line="360" w:lineRule="auto"/>
      </w:pPr>
      <w:r>
        <w:t xml:space="preserve">Trước khi chuyển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hình </w:t>
      </w:r>
      <w:proofErr w:type="spellStart"/>
      <w:r w:rsidR="579FE3E8">
        <w:t>khối</w:t>
      </w:r>
      <w:proofErr w:type="spellEnd"/>
      <w:r w:rsidR="579FE3E8">
        <w:t xml:space="preserve"> Core</w:t>
      </w:r>
      <w:r w:rsidR="116823A3">
        <w:t xml:space="preserve"> (Device management)</w:t>
      </w:r>
      <w:r>
        <w:t xml:space="preserve"> gọi tới Connection management để xác định </w:t>
      </w:r>
      <w:proofErr w:type="spellStart"/>
      <w:r>
        <w:t>luồng</w:t>
      </w:r>
      <w:proofErr w:type="spellEnd"/>
      <w:r>
        <w:t xml:space="preserve"> kết nối hiện tại có đang là local.</w:t>
      </w:r>
    </w:p>
    <w:p w14:paraId="047D0CB8" w14:textId="2C625BEA" w:rsidR="005151E7" w:rsidRPr="007A4B29" w:rsidRDefault="1FEBE334" w:rsidP="00F0242F">
      <w:pPr>
        <w:pStyle w:val="ListParagraph"/>
        <w:numPr>
          <w:ilvl w:val="0"/>
          <w:numId w:val="32"/>
        </w:numPr>
        <w:spacing w:line="360" w:lineRule="auto"/>
      </w:pPr>
      <w:r>
        <w:t xml:space="preserve">Khi xác định được </w:t>
      </w:r>
      <w:proofErr w:type="spellStart"/>
      <w:r>
        <w:t>luồng</w:t>
      </w:r>
      <w:proofErr w:type="spellEnd"/>
      <w:r>
        <w:t xml:space="preserve"> local Connection management chuyển thông tin tới </w:t>
      </w:r>
      <w:r w:rsidR="579FE3E8">
        <w:t>Adapter</w:t>
      </w:r>
      <w:r>
        <w:t xml:space="preserve"> để thực hiện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bản tin request API đến HTTP Agent và </w:t>
      </w:r>
      <w:proofErr w:type="spellStart"/>
      <w:r>
        <w:t>đợi</w:t>
      </w:r>
      <w:proofErr w:type="spellEnd"/>
      <w:r>
        <w:t xml:space="preserve"> kết quả trả về.</w:t>
      </w:r>
    </w:p>
    <w:p w14:paraId="68235159" w14:textId="434CA6CF" w:rsidR="005151E7" w:rsidRPr="007A4B29" w:rsidRDefault="1FEBE334" w:rsidP="00F0242F">
      <w:pPr>
        <w:pStyle w:val="ListParagraph"/>
        <w:numPr>
          <w:ilvl w:val="0"/>
          <w:numId w:val="32"/>
        </w:numPr>
        <w:spacing w:line="360" w:lineRule="auto"/>
      </w:pPr>
      <w:r>
        <w:t xml:space="preserve">HTTP Agent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response của các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bên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thông tin status, message và </w:t>
      </w:r>
      <w:proofErr w:type="spellStart"/>
      <w:r>
        <w:t>requestId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2DF4B753" w14:textId="495236F9" w:rsidR="005151E7" w:rsidRPr="007A4B29" w:rsidRDefault="579FE3E8" w:rsidP="00F0242F">
      <w:pPr>
        <w:pStyle w:val="ListParagraph"/>
        <w:numPr>
          <w:ilvl w:val="0"/>
          <w:numId w:val="32"/>
        </w:numPr>
        <w:spacing w:line="360" w:lineRule="auto"/>
      </w:pPr>
      <w:r>
        <w:lastRenderedPageBreak/>
        <w:t>Thực hiện</w:t>
      </w:r>
      <w:r w:rsidR="1FEBE334">
        <w:t xml:space="preserve"> kiểm tra các status trả về và </w:t>
      </w:r>
      <w:proofErr w:type="spellStart"/>
      <w:r w:rsidR="1FEBE334">
        <w:t>phản</w:t>
      </w:r>
      <w:proofErr w:type="spellEnd"/>
      <w:r w:rsidR="1FEBE334">
        <w:t xml:space="preserve"> </w:t>
      </w:r>
      <w:proofErr w:type="spellStart"/>
      <w:r w:rsidR="1FEBE334">
        <w:t>hồi</w:t>
      </w:r>
      <w:proofErr w:type="spellEnd"/>
      <w:r w:rsidR="1FEBE334">
        <w:t xml:space="preserve"> lại thông tin </w:t>
      </w:r>
      <w:proofErr w:type="spellStart"/>
      <w:r w:rsidR="1FEBE334">
        <w:t>tương</w:t>
      </w:r>
      <w:proofErr w:type="spellEnd"/>
      <w:r w:rsidR="1FEBE334">
        <w:t xml:space="preserve"> </w:t>
      </w:r>
      <w:proofErr w:type="spellStart"/>
      <w:r w:rsidR="1FEBE334">
        <w:t>ứng</w:t>
      </w:r>
      <w:proofErr w:type="spellEnd"/>
      <w:r w:rsidR="1FEBE334">
        <w:t xml:space="preserve"> tới API </w:t>
      </w:r>
      <w:r>
        <w:t>endpoint</w:t>
      </w:r>
      <w:r w:rsidR="1FEBE334">
        <w:t xml:space="preserve"> để </w:t>
      </w:r>
      <w:proofErr w:type="spellStart"/>
      <w:r w:rsidR="1FEBE334">
        <w:t>ứng</w:t>
      </w:r>
      <w:proofErr w:type="spellEnd"/>
      <w:r w:rsidR="1FEBE334">
        <w:t xml:space="preserve"> dụng xử lý kết quả gọi </w:t>
      </w:r>
      <w:proofErr w:type="spellStart"/>
      <w:r w:rsidR="1FEBE334">
        <w:t>hàm</w:t>
      </w:r>
      <w:proofErr w:type="spellEnd"/>
      <w:r w:rsidR="1FEBE334">
        <w:t xml:space="preserve"> </w:t>
      </w:r>
      <w:proofErr w:type="spellStart"/>
      <w:r w:rsidR="1FEBE334">
        <w:t>điều</w:t>
      </w:r>
      <w:proofErr w:type="spellEnd"/>
      <w:r w:rsidR="1FEBE334">
        <w:t xml:space="preserve"> </w:t>
      </w:r>
      <w:proofErr w:type="spellStart"/>
      <w:r w:rsidR="1FEBE334">
        <w:t>khiển</w:t>
      </w:r>
      <w:proofErr w:type="spellEnd"/>
      <w:r w:rsidR="1FEBE334">
        <w:t xml:space="preserve"> đã gọi.</w:t>
      </w:r>
    </w:p>
    <w:p w14:paraId="611015FF" w14:textId="77777777" w:rsidR="005151E7" w:rsidRPr="007A4B29" w:rsidRDefault="005151E7" w:rsidP="00F0242F">
      <w:pPr>
        <w:spacing w:line="360" w:lineRule="auto"/>
        <w:ind w:left="360"/>
      </w:pPr>
    </w:p>
    <w:p w14:paraId="572C187C" w14:textId="658969FF" w:rsidR="00373377" w:rsidRPr="007A4B29" w:rsidRDefault="71DDE1FF" w:rsidP="002405C9">
      <w:pPr>
        <w:pStyle w:val="Heading2"/>
      </w:pPr>
      <w:bookmarkStart w:id="153" w:name="_Toc110439021"/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thiết bị</w:t>
      </w:r>
      <w:r w:rsidR="287EAD3F">
        <w:t xml:space="preserve"> thông qua ONE Link platform</w:t>
      </w:r>
      <w:bookmarkEnd w:id="153"/>
    </w:p>
    <w:p w14:paraId="65D81256" w14:textId="35082C12" w:rsidR="00AE0A4B" w:rsidRPr="007A4B29" w:rsidRDefault="193525AD" w:rsidP="00B0309F">
      <w:pPr>
        <w:pStyle w:val="Heading3"/>
      </w:pPr>
      <w:bookmarkStart w:id="154" w:name="_Toc110439022"/>
      <w:r>
        <w:t xml:space="preserve">Mục </w:t>
      </w:r>
      <w:proofErr w:type="spellStart"/>
      <w:r>
        <w:t>đích</w:t>
      </w:r>
      <w:bookmarkEnd w:id="154"/>
      <w:proofErr w:type="spellEnd"/>
    </w:p>
    <w:p w14:paraId="2D4465A7" w14:textId="3A38E414" w:rsidR="00AE0A4B" w:rsidRPr="007A4B29" w:rsidRDefault="193525AD" w:rsidP="00F0242F">
      <w:pPr>
        <w:pStyle w:val="ListParagraph"/>
        <w:numPr>
          <w:ilvl w:val="0"/>
          <w:numId w:val="31"/>
        </w:numPr>
        <w:spacing w:line="360" w:lineRule="auto"/>
      </w:pPr>
      <w:r>
        <w:t xml:space="preserve">Cho phép </w:t>
      </w:r>
      <w:proofErr w:type="spellStart"/>
      <w:r>
        <w:t>ứng</w:t>
      </w:r>
      <w:proofErr w:type="spellEnd"/>
      <w:r>
        <w:t xml:space="preserve"> dụng gửi các yêu cầu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thiết bị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remote</w:t>
      </w:r>
    </w:p>
    <w:p w14:paraId="33FC8D89" w14:textId="77777777" w:rsidR="00AE0A4B" w:rsidRPr="007A4B29" w:rsidRDefault="193525AD" w:rsidP="00F0242F">
      <w:pPr>
        <w:pStyle w:val="ListParagraph"/>
        <w:numPr>
          <w:ilvl w:val="0"/>
          <w:numId w:val="31"/>
        </w:numPr>
        <w:spacing w:line="360" w:lineRule="auto"/>
      </w:pPr>
      <w:r>
        <w:t xml:space="preserve">Các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không </w:t>
      </w:r>
      <w:proofErr w:type="spellStart"/>
      <w:r>
        <w:t>kèm</w:t>
      </w:r>
      <w:proofErr w:type="spellEnd"/>
      <w:r>
        <w:t xml:space="preserve"> thông tin body </w:t>
      </w:r>
      <w:proofErr w:type="spellStart"/>
      <w:r>
        <w:t>gồm</w:t>
      </w:r>
      <w:proofErr w:type="spellEnd"/>
      <w:r>
        <w:t>:</w:t>
      </w:r>
    </w:p>
    <w:p w14:paraId="7ACEA0C0" w14:textId="77777777" w:rsidR="00AE0A4B" w:rsidRPr="007A4B29" w:rsidRDefault="193525AD" w:rsidP="00F0242F">
      <w:pPr>
        <w:pStyle w:val="ListParagraph"/>
        <w:numPr>
          <w:ilvl w:val="1"/>
          <w:numId w:val="31"/>
        </w:numPr>
        <w:spacing w:line="360" w:lineRule="auto"/>
      </w:pPr>
      <w:r>
        <w:t>Reboot thiết bị</w:t>
      </w:r>
    </w:p>
    <w:p w14:paraId="63F9D9BD" w14:textId="77777777" w:rsidR="00AE0A4B" w:rsidRPr="007A4B29" w:rsidRDefault="00AE0A4B" w:rsidP="00F0242F">
      <w:pPr>
        <w:pStyle w:val="ListParagraph"/>
        <w:numPr>
          <w:ilvl w:val="1"/>
          <w:numId w:val="31"/>
        </w:numPr>
        <w:spacing w:line="360" w:lineRule="auto"/>
      </w:pPr>
      <w:r w:rsidRPr="007A4B29">
        <w:t>Reset factory</w:t>
      </w:r>
    </w:p>
    <w:p w14:paraId="7205D145" w14:textId="12673844" w:rsidR="00AE0A4B" w:rsidRPr="007A4B29" w:rsidRDefault="193525AD" w:rsidP="00C32AF1">
      <w:pPr>
        <w:pStyle w:val="ListParagraph"/>
        <w:numPr>
          <w:ilvl w:val="0"/>
          <w:numId w:val="31"/>
        </w:numPr>
        <w:spacing w:line="360" w:lineRule="auto"/>
      </w:pPr>
      <w:r>
        <w:t xml:space="preserve">Các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có </w:t>
      </w:r>
      <w:proofErr w:type="spellStart"/>
      <w:r>
        <w:t>kèm</w:t>
      </w:r>
      <w:proofErr w:type="spellEnd"/>
      <w:r>
        <w:t xml:space="preserve"> thông tin body </w:t>
      </w:r>
      <w:proofErr w:type="spellStart"/>
      <w:r>
        <w:t>gồm</w:t>
      </w:r>
      <w:proofErr w:type="spellEnd"/>
      <w:r>
        <w:t>:</w:t>
      </w:r>
    </w:p>
    <w:p w14:paraId="643A4851" w14:textId="77777777" w:rsidR="00AE0A4B" w:rsidRPr="007A4B29" w:rsidRDefault="193525AD" w:rsidP="00F0242F">
      <w:pPr>
        <w:pStyle w:val="ListParagraph"/>
        <w:numPr>
          <w:ilvl w:val="1"/>
          <w:numId w:val="31"/>
        </w:numPr>
        <w:spacing w:line="360" w:lineRule="auto"/>
      </w:pPr>
      <w:proofErr w:type="spellStart"/>
      <w:r>
        <w:t>Cập</w:t>
      </w:r>
      <w:proofErr w:type="spellEnd"/>
      <w:r>
        <w:t xml:space="preserve"> nhật firmware</w:t>
      </w:r>
    </w:p>
    <w:p w14:paraId="2AF52CC2" w14:textId="6997766A" w:rsidR="00AE0A4B" w:rsidRPr="007A4B29" w:rsidRDefault="00AE0A4B" w:rsidP="00B0309F">
      <w:pPr>
        <w:pStyle w:val="Heading3"/>
      </w:pPr>
      <w:bookmarkStart w:id="155" w:name="_Toc110439023"/>
      <w:r>
        <w:t>Call flow</w:t>
      </w:r>
      <w:bookmarkEnd w:id="155"/>
    </w:p>
    <w:p w14:paraId="1AC2E672" w14:textId="77777777" w:rsidR="00AE0A4B" w:rsidRPr="007A4B29" w:rsidRDefault="00AE0A4B" w:rsidP="00F0242F">
      <w:pPr>
        <w:spacing w:line="360" w:lineRule="auto"/>
      </w:pPr>
    </w:p>
    <w:p w14:paraId="420F6055" w14:textId="77777777" w:rsidR="00AE0A4B" w:rsidRPr="007A4B29" w:rsidRDefault="00AE0A4B" w:rsidP="00F0242F">
      <w:pPr>
        <w:spacing w:line="360" w:lineRule="auto"/>
      </w:pPr>
      <w:r w:rsidRPr="007A4B29">
        <w:rPr>
          <w:noProof/>
        </w:rPr>
        <w:drawing>
          <wp:inline distT="0" distB="0" distL="0" distR="0" wp14:anchorId="37E534B0" wp14:editId="7E70EB1F">
            <wp:extent cx="6219377" cy="4832975"/>
            <wp:effectExtent l="0" t="0" r="3810" b="635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749" cy="48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6A34" w14:textId="2BBC3733" w:rsidR="00AE0A4B" w:rsidRDefault="00AE0A4B" w:rsidP="00F0242F">
      <w:pPr>
        <w:pStyle w:val="Caption"/>
        <w:spacing w:line="360" w:lineRule="auto"/>
      </w:pPr>
      <w:bookmarkStart w:id="156" w:name="_Toc110439042"/>
      <w:r>
        <w:lastRenderedPageBreak/>
        <w:t xml:space="preserve">Hình </w:t>
      </w:r>
      <w:r>
        <w:fldChar w:fldCharType="begin"/>
      </w:r>
      <w:r>
        <w:instrText>SEQ Hình \* ARABIC</w:instrText>
      </w:r>
      <w:r>
        <w:fldChar w:fldCharType="separate"/>
      </w:r>
      <w:r w:rsidR="003C3CC5">
        <w:rPr>
          <w:noProof/>
        </w:rPr>
        <w:t>17</w:t>
      </w:r>
      <w:r>
        <w:fldChar w:fldCharType="end"/>
      </w:r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thiết bị không gửi </w:t>
      </w:r>
      <w:proofErr w:type="spellStart"/>
      <w:r>
        <w:t>kèm</w:t>
      </w:r>
      <w:proofErr w:type="spellEnd"/>
      <w:r>
        <w:t xml:space="preserve"> body</w:t>
      </w:r>
      <w:bookmarkEnd w:id="156"/>
    </w:p>
    <w:p w14:paraId="15CA381E" w14:textId="77777777" w:rsidR="00AE0A4B" w:rsidRPr="007A4B29" w:rsidRDefault="00AE0A4B" w:rsidP="00F0242F">
      <w:pPr>
        <w:spacing w:line="360" w:lineRule="auto"/>
      </w:pPr>
      <w:r w:rsidRPr="007A4B29">
        <w:rPr>
          <w:noProof/>
        </w:rPr>
        <w:drawing>
          <wp:inline distT="0" distB="0" distL="0" distR="0" wp14:anchorId="2DC4D4CC" wp14:editId="4C727644">
            <wp:extent cx="6145162" cy="5170122"/>
            <wp:effectExtent l="0" t="0" r="1905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139" cy="517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879B" w14:textId="0A927060" w:rsidR="00AE0A4B" w:rsidRDefault="00AE0A4B" w:rsidP="00F0242F">
      <w:pPr>
        <w:pStyle w:val="Caption"/>
        <w:spacing w:line="360" w:lineRule="auto"/>
      </w:pPr>
      <w:bookmarkStart w:id="157" w:name="_Toc110439043"/>
      <w:r>
        <w:t xml:space="preserve">Hình </w:t>
      </w:r>
      <w:r>
        <w:fldChar w:fldCharType="begin"/>
      </w:r>
      <w:r>
        <w:instrText>SEQ Hình \* ARABIC</w:instrText>
      </w:r>
      <w:r>
        <w:fldChar w:fldCharType="separate"/>
      </w:r>
      <w:r w:rsidR="003C3CC5">
        <w:rPr>
          <w:noProof/>
        </w:rPr>
        <w:t>18</w:t>
      </w:r>
      <w:r>
        <w:fldChar w:fldCharType="end"/>
      </w:r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thiết bị có gửi </w:t>
      </w:r>
      <w:proofErr w:type="spellStart"/>
      <w:r>
        <w:t>kèm</w:t>
      </w:r>
      <w:proofErr w:type="spellEnd"/>
      <w:r>
        <w:t xml:space="preserve"> body</w:t>
      </w:r>
      <w:bookmarkEnd w:id="157"/>
    </w:p>
    <w:p w14:paraId="2C79FB55" w14:textId="77777777" w:rsidR="00AE0A4B" w:rsidRPr="007A4B29" w:rsidRDefault="00AE0A4B" w:rsidP="00F0242F">
      <w:pPr>
        <w:spacing w:line="360" w:lineRule="auto"/>
        <w:rPr>
          <w:b/>
        </w:rPr>
      </w:pPr>
      <w:r w:rsidRPr="007A4B29">
        <w:rPr>
          <w:b/>
        </w:rPr>
        <w:t>Note:</w:t>
      </w:r>
    </w:p>
    <w:p w14:paraId="5EABC44B" w14:textId="38F41447" w:rsidR="00AE0A4B" w:rsidRPr="007A4B29" w:rsidRDefault="193525AD" w:rsidP="00F0242F">
      <w:pPr>
        <w:pStyle w:val="ListParagraph"/>
        <w:numPr>
          <w:ilvl w:val="0"/>
          <w:numId w:val="32"/>
        </w:numPr>
        <w:spacing w:line="360" w:lineRule="auto"/>
      </w:pPr>
      <w:proofErr w:type="spellStart"/>
      <w:r>
        <w:t>Ứng</w:t>
      </w:r>
      <w:proofErr w:type="spellEnd"/>
      <w:r>
        <w:t xml:space="preserve"> dụng gửi yêu cầu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thiết bị thông qua API </w:t>
      </w:r>
      <w:r w:rsidR="59D5DB31">
        <w:t>Endpoint</w:t>
      </w:r>
      <w:r>
        <w:t xml:space="preserve"> </w:t>
      </w:r>
      <w:proofErr w:type="spellStart"/>
      <w:r>
        <w:t>với</w:t>
      </w:r>
      <w:proofErr w:type="spellEnd"/>
      <w:r>
        <w:t xml:space="preserve"> thông tin file firmware (nếu là </w:t>
      </w:r>
      <w:proofErr w:type="spellStart"/>
      <w:r>
        <w:t>cập</w:t>
      </w:r>
      <w:proofErr w:type="spellEnd"/>
      <w:r>
        <w:t xml:space="preserve"> nhật firmware) hoặc không có thông tin gì </w:t>
      </w:r>
      <w:proofErr w:type="spellStart"/>
      <w:r>
        <w:t>khác</w:t>
      </w:r>
      <w:proofErr w:type="spellEnd"/>
      <w:r>
        <w:t>.</w:t>
      </w:r>
    </w:p>
    <w:p w14:paraId="7E9657F8" w14:textId="0C1948FC" w:rsidR="00AE0A4B" w:rsidRPr="007A4B29" w:rsidRDefault="193525AD" w:rsidP="00F0242F">
      <w:pPr>
        <w:pStyle w:val="ListParagraph"/>
        <w:numPr>
          <w:ilvl w:val="0"/>
          <w:numId w:val="32"/>
        </w:numPr>
        <w:spacing w:line="360" w:lineRule="auto"/>
      </w:pPr>
      <w:r>
        <w:t xml:space="preserve">Trước khi chuyển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hình</w:t>
      </w:r>
      <w:r w:rsidR="116823A3">
        <w:t xml:space="preserve"> Core (Device management)</w:t>
      </w:r>
      <w:r>
        <w:t xml:space="preserve"> </w:t>
      </w:r>
      <w:r w:rsidR="579FE3E8">
        <w:t>cần</w:t>
      </w:r>
      <w:r>
        <w:t xml:space="preserve"> gọi tới Connection management để xác định </w:t>
      </w:r>
      <w:proofErr w:type="spellStart"/>
      <w:r>
        <w:t>luồng</w:t>
      </w:r>
      <w:proofErr w:type="spellEnd"/>
      <w:r>
        <w:t xml:space="preserve"> kết nối hiện tại có đang là </w:t>
      </w:r>
      <w:r w:rsidR="1271E2B1">
        <w:t>remote</w:t>
      </w:r>
      <w:r>
        <w:t>.</w:t>
      </w:r>
    </w:p>
    <w:p w14:paraId="68B9C66B" w14:textId="6C871909" w:rsidR="00AE0A4B" w:rsidRPr="007A4B29" w:rsidRDefault="193525AD" w:rsidP="00F0242F">
      <w:pPr>
        <w:pStyle w:val="ListParagraph"/>
        <w:numPr>
          <w:ilvl w:val="0"/>
          <w:numId w:val="32"/>
        </w:numPr>
        <w:spacing w:line="360" w:lineRule="auto"/>
      </w:pPr>
      <w:r>
        <w:t xml:space="preserve">Khi xác định được </w:t>
      </w:r>
      <w:proofErr w:type="spellStart"/>
      <w:r>
        <w:t>luồng</w:t>
      </w:r>
      <w:proofErr w:type="spellEnd"/>
      <w:r>
        <w:t xml:space="preserve"> </w:t>
      </w:r>
      <w:r w:rsidR="1271E2B1">
        <w:t>remote</w:t>
      </w:r>
      <w:r>
        <w:t xml:space="preserve"> </w:t>
      </w:r>
      <w:r w:rsidR="579FE3E8">
        <w:t>sẽ</w:t>
      </w:r>
      <w:r w:rsidR="3406487C">
        <w:t xml:space="preserve"> gọi kiểm tra thông tin Token đến Data management nếu token hết </w:t>
      </w:r>
      <w:proofErr w:type="spellStart"/>
      <w:r w:rsidR="3406487C">
        <w:t>hạn</w:t>
      </w:r>
      <w:proofErr w:type="spellEnd"/>
      <w:r w:rsidR="3406487C">
        <w:t xml:space="preserve"> </w:t>
      </w:r>
      <w:proofErr w:type="spellStart"/>
      <w:r w:rsidR="3406487C">
        <w:t>thì</w:t>
      </w:r>
      <w:proofErr w:type="spellEnd"/>
      <w:r w:rsidR="3406487C">
        <w:t xml:space="preserve"> tự </w:t>
      </w:r>
      <w:proofErr w:type="spellStart"/>
      <w:r w:rsidR="3406487C">
        <w:t>động</w:t>
      </w:r>
      <w:proofErr w:type="spellEnd"/>
      <w:r w:rsidR="3406487C">
        <w:t xml:space="preserve"> gọi </w:t>
      </w:r>
      <w:proofErr w:type="spellStart"/>
      <w:r w:rsidR="3406487C">
        <w:t>luồng</w:t>
      </w:r>
      <w:proofErr w:type="spellEnd"/>
      <w:r w:rsidR="3406487C">
        <w:t xml:space="preserve"> </w:t>
      </w:r>
      <w:proofErr w:type="spellStart"/>
      <w:r w:rsidR="3406487C">
        <w:t>cấp</w:t>
      </w:r>
      <w:proofErr w:type="spellEnd"/>
      <w:r w:rsidR="3406487C">
        <w:t xml:space="preserve"> lại </w:t>
      </w:r>
      <w:r w:rsidR="37321B50">
        <w:t>token</w:t>
      </w:r>
      <w:r w:rsidR="3406487C">
        <w:t xml:space="preserve">, nếu token </w:t>
      </w:r>
      <w:proofErr w:type="spellStart"/>
      <w:r w:rsidR="3406487C">
        <w:t>thỏa</w:t>
      </w:r>
      <w:proofErr w:type="spellEnd"/>
      <w:r w:rsidR="3406487C">
        <w:t xml:space="preserve"> </w:t>
      </w:r>
      <w:proofErr w:type="spellStart"/>
      <w:r w:rsidR="3406487C">
        <w:t>mãn</w:t>
      </w:r>
      <w:proofErr w:type="spellEnd"/>
      <w:r w:rsidR="0EE44C03">
        <w:t xml:space="preserve"> </w:t>
      </w:r>
      <w:r>
        <w:t xml:space="preserve">chuyển thông tin tới </w:t>
      </w:r>
      <w:r w:rsidR="37321B50">
        <w:t>Adapter</w:t>
      </w:r>
      <w:r>
        <w:t xml:space="preserve"> để thực hiện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bản tin request API đến </w:t>
      </w:r>
      <w:r w:rsidR="1271E2B1">
        <w:t>ONE Link platform</w:t>
      </w:r>
      <w:r>
        <w:t xml:space="preserve"> và </w:t>
      </w:r>
      <w:proofErr w:type="spellStart"/>
      <w:r>
        <w:t>đợi</w:t>
      </w:r>
      <w:proofErr w:type="spellEnd"/>
      <w:r>
        <w:t xml:space="preserve"> kết quả trả về.</w:t>
      </w:r>
    </w:p>
    <w:p w14:paraId="39FDE47E" w14:textId="263DB349" w:rsidR="00AE0A4B" w:rsidRPr="007A4B29" w:rsidRDefault="1271E2B1" w:rsidP="00F0242F">
      <w:pPr>
        <w:pStyle w:val="ListParagraph"/>
        <w:numPr>
          <w:ilvl w:val="0"/>
          <w:numId w:val="32"/>
        </w:numPr>
        <w:spacing w:line="360" w:lineRule="auto"/>
      </w:pPr>
      <w:r>
        <w:lastRenderedPageBreak/>
        <w:t xml:space="preserve">ONE Link platform </w:t>
      </w:r>
      <w:proofErr w:type="spellStart"/>
      <w:r w:rsidR="193525AD">
        <w:t>phản</w:t>
      </w:r>
      <w:proofErr w:type="spellEnd"/>
      <w:r w:rsidR="193525AD">
        <w:t xml:space="preserve"> </w:t>
      </w:r>
      <w:proofErr w:type="spellStart"/>
      <w:r w:rsidR="193525AD">
        <w:t>hồi</w:t>
      </w:r>
      <w:proofErr w:type="spellEnd"/>
      <w:r w:rsidR="193525AD">
        <w:t xml:space="preserve"> response của các </w:t>
      </w:r>
      <w:proofErr w:type="spellStart"/>
      <w:r w:rsidR="193525AD">
        <w:t>lệnh</w:t>
      </w:r>
      <w:proofErr w:type="spellEnd"/>
      <w:r w:rsidR="193525AD">
        <w:t xml:space="preserve"> </w:t>
      </w:r>
      <w:proofErr w:type="spellStart"/>
      <w:r w:rsidR="193525AD">
        <w:t>điều</w:t>
      </w:r>
      <w:proofErr w:type="spellEnd"/>
      <w:r w:rsidR="193525AD">
        <w:t xml:space="preserve"> </w:t>
      </w:r>
      <w:proofErr w:type="spellStart"/>
      <w:r w:rsidR="193525AD">
        <w:t>khiển</w:t>
      </w:r>
      <w:proofErr w:type="spellEnd"/>
      <w:r w:rsidR="193525AD">
        <w:t xml:space="preserve"> bên </w:t>
      </w:r>
      <w:proofErr w:type="spellStart"/>
      <w:r w:rsidR="193525AD">
        <w:t>trên</w:t>
      </w:r>
      <w:proofErr w:type="spellEnd"/>
      <w:r w:rsidR="193525AD">
        <w:t xml:space="preserve"> </w:t>
      </w:r>
      <w:proofErr w:type="spellStart"/>
      <w:r w:rsidR="193525AD">
        <w:t>với</w:t>
      </w:r>
      <w:proofErr w:type="spellEnd"/>
      <w:r w:rsidR="193525AD">
        <w:t xml:space="preserve"> thông tin </w:t>
      </w:r>
      <w:proofErr w:type="spellStart"/>
      <w:r>
        <w:t>resultCode</w:t>
      </w:r>
      <w:proofErr w:type="spellEnd"/>
      <w:r w:rsidR="193525AD">
        <w:t xml:space="preserve">, </w:t>
      </w:r>
      <w:r>
        <w:t>response</w:t>
      </w:r>
      <w:r w:rsidR="193525AD">
        <w:t>.</w:t>
      </w:r>
    </w:p>
    <w:p w14:paraId="5C95472B" w14:textId="1485FA1C" w:rsidR="00AE0A4B" w:rsidRPr="007A4B29" w:rsidRDefault="37321B50" w:rsidP="00F0242F">
      <w:pPr>
        <w:pStyle w:val="ListParagraph"/>
        <w:numPr>
          <w:ilvl w:val="0"/>
          <w:numId w:val="32"/>
        </w:numPr>
        <w:spacing w:line="360" w:lineRule="auto"/>
      </w:pPr>
      <w:r>
        <w:t>Thực hiện</w:t>
      </w:r>
      <w:r w:rsidR="193525AD">
        <w:t xml:space="preserve"> kiểm tra </w:t>
      </w:r>
      <w:r w:rsidR="1271E2B1">
        <w:t xml:space="preserve">response </w:t>
      </w:r>
      <w:r w:rsidR="193525AD">
        <w:t xml:space="preserve">trả về và </w:t>
      </w:r>
      <w:proofErr w:type="spellStart"/>
      <w:r w:rsidR="193525AD">
        <w:t>phản</w:t>
      </w:r>
      <w:proofErr w:type="spellEnd"/>
      <w:r w:rsidR="193525AD">
        <w:t xml:space="preserve"> </w:t>
      </w:r>
      <w:proofErr w:type="spellStart"/>
      <w:r w:rsidR="193525AD">
        <w:t>hồi</w:t>
      </w:r>
      <w:proofErr w:type="spellEnd"/>
      <w:r w:rsidR="193525AD">
        <w:t xml:space="preserve"> lại thông tin </w:t>
      </w:r>
      <w:proofErr w:type="spellStart"/>
      <w:r w:rsidR="193525AD">
        <w:t>tương</w:t>
      </w:r>
      <w:proofErr w:type="spellEnd"/>
      <w:r w:rsidR="193525AD">
        <w:t xml:space="preserve"> </w:t>
      </w:r>
      <w:proofErr w:type="spellStart"/>
      <w:r w:rsidR="193525AD">
        <w:t>ứng</w:t>
      </w:r>
      <w:proofErr w:type="spellEnd"/>
      <w:r w:rsidR="193525AD">
        <w:t xml:space="preserve"> tới API </w:t>
      </w:r>
      <w:r>
        <w:t>Endpoint</w:t>
      </w:r>
      <w:r w:rsidR="193525AD">
        <w:t xml:space="preserve"> để </w:t>
      </w:r>
      <w:proofErr w:type="spellStart"/>
      <w:r w:rsidR="193525AD">
        <w:t>ứng</w:t>
      </w:r>
      <w:proofErr w:type="spellEnd"/>
      <w:r w:rsidR="193525AD">
        <w:t xml:space="preserve"> dụng xử lý kết quả gọi </w:t>
      </w:r>
      <w:proofErr w:type="spellStart"/>
      <w:r w:rsidR="193525AD">
        <w:t>hàm</w:t>
      </w:r>
      <w:proofErr w:type="spellEnd"/>
      <w:r w:rsidR="193525AD">
        <w:t xml:space="preserve"> </w:t>
      </w:r>
      <w:proofErr w:type="spellStart"/>
      <w:r w:rsidR="193525AD">
        <w:t>điều</w:t>
      </w:r>
      <w:proofErr w:type="spellEnd"/>
      <w:r w:rsidR="193525AD">
        <w:t xml:space="preserve"> </w:t>
      </w:r>
      <w:proofErr w:type="spellStart"/>
      <w:r w:rsidR="193525AD">
        <w:t>khiển</w:t>
      </w:r>
      <w:proofErr w:type="spellEnd"/>
      <w:r w:rsidR="193525AD">
        <w:t xml:space="preserve"> đã gọi.</w:t>
      </w:r>
    </w:p>
    <w:p w14:paraId="1F09D116" w14:textId="0A03C4CD" w:rsidR="006933C3" w:rsidRPr="007A4B29" w:rsidRDefault="287EAD3F" w:rsidP="00F0242F">
      <w:pPr>
        <w:pStyle w:val="Heading1"/>
        <w:spacing w:line="360" w:lineRule="auto"/>
      </w:pPr>
      <w:bookmarkStart w:id="158" w:name="_Toc110439024"/>
      <w:r>
        <w:t xml:space="preserve">Thiết </w:t>
      </w:r>
      <w:proofErr w:type="spellStart"/>
      <w:r>
        <w:t>kế</w:t>
      </w:r>
      <w:proofErr w:type="spellEnd"/>
      <w:r>
        <w:t xml:space="preserve"> bảo mật</w:t>
      </w:r>
      <w:bookmarkEnd w:id="158"/>
    </w:p>
    <w:p w14:paraId="32C6CBAB" w14:textId="56B30637" w:rsidR="003D1B2E" w:rsidRPr="007A4B29" w:rsidRDefault="003D1B2E" w:rsidP="00F0242F">
      <w:pPr>
        <w:spacing w:line="360" w:lineRule="auto"/>
        <w:rPr>
          <w:lang w:val="fr-FR"/>
        </w:rPr>
      </w:pPr>
      <w:proofErr w:type="spellStart"/>
      <w:r w:rsidRPr="007A4B29">
        <w:rPr>
          <w:lang w:val="fr-FR"/>
        </w:rPr>
        <w:t>Vấn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đề</w:t>
      </w:r>
      <w:proofErr w:type="spellEnd"/>
      <w:r w:rsidRPr="007A4B29">
        <w:rPr>
          <w:lang w:val="fr-FR"/>
        </w:rPr>
        <w:t xml:space="preserve"> an </w:t>
      </w:r>
      <w:proofErr w:type="spellStart"/>
      <w:r w:rsidRPr="007A4B29">
        <w:rPr>
          <w:lang w:val="fr-FR"/>
        </w:rPr>
        <w:t>ninh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cho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hệ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thống</w:t>
      </w:r>
      <w:proofErr w:type="spellEnd"/>
      <w:r w:rsidRPr="007A4B29">
        <w:rPr>
          <w:lang w:val="fr-FR"/>
        </w:rPr>
        <w:t xml:space="preserve"> ONE Link </w:t>
      </w:r>
      <w:proofErr w:type="spellStart"/>
      <w:r w:rsidRPr="007A4B29">
        <w:rPr>
          <w:lang w:val="fr-FR"/>
        </w:rPr>
        <w:t>tuân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thủ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một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số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tiêu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chuẩn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thể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hiện</w:t>
      </w:r>
      <w:proofErr w:type="spellEnd"/>
      <w:r w:rsidRPr="007A4B29">
        <w:rPr>
          <w:lang w:val="fr-FR"/>
        </w:rPr>
        <w:t xml:space="preserve"> ở </w:t>
      </w:r>
      <w:proofErr w:type="spellStart"/>
      <w:r w:rsidRPr="007A4B29">
        <w:rPr>
          <w:lang w:val="fr-FR"/>
        </w:rPr>
        <w:t>các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khía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cạnh</w:t>
      </w:r>
      <w:proofErr w:type="spellEnd"/>
      <w:r w:rsidRPr="007A4B29">
        <w:rPr>
          <w:lang w:val="fr-FR"/>
        </w:rPr>
        <w:t> :</w:t>
      </w:r>
    </w:p>
    <w:p w14:paraId="0F803884" w14:textId="51D5121A" w:rsidR="003D1B2E" w:rsidRPr="007A4B29" w:rsidRDefault="003D1B2E" w:rsidP="00F0242F">
      <w:pPr>
        <w:pStyle w:val="ListParagraph"/>
        <w:numPr>
          <w:ilvl w:val="0"/>
          <w:numId w:val="5"/>
        </w:numPr>
        <w:spacing w:line="360" w:lineRule="auto"/>
        <w:rPr>
          <w:lang w:val="fr-FR"/>
        </w:rPr>
      </w:pPr>
      <w:proofErr w:type="spellStart"/>
      <w:r w:rsidRPr="007A4B29">
        <w:rPr>
          <w:b/>
          <w:bCs/>
          <w:lang w:val="fr-FR"/>
        </w:rPr>
        <w:t>Bảo</w:t>
      </w:r>
      <w:proofErr w:type="spellEnd"/>
      <w:r w:rsidRPr="007A4B29">
        <w:rPr>
          <w:b/>
          <w:bCs/>
          <w:lang w:val="fr-FR"/>
        </w:rPr>
        <w:t xml:space="preserve"> </w:t>
      </w:r>
      <w:proofErr w:type="spellStart"/>
      <w:r w:rsidRPr="007A4B29">
        <w:rPr>
          <w:b/>
          <w:bCs/>
          <w:lang w:val="fr-FR"/>
        </w:rPr>
        <w:t>mật</w:t>
      </w:r>
      <w:proofErr w:type="spellEnd"/>
      <w:r w:rsidRPr="007A4B29">
        <w:rPr>
          <w:b/>
          <w:bCs/>
          <w:lang w:val="fr-FR"/>
        </w:rPr>
        <w:t xml:space="preserve"> </w:t>
      </w:r>
      <w:proofErr w:type="spellStart"/>
      <w:r w:rsidRPr="007A4B29">
        <w:rPr>
          <w:b/>
          <w:bCs/>
          <w:lang w:val="fr-FR"/>
        </w:rPr>
        <w:t>kênh</w:t>
      </w:r>
      <w:proofErr w:type="spellEnd"/>
      <w:r w:rsidRPr="007A4B29">
        <w:rPr>
          <w:b/>
          <w:bCs/>
          <w:lang w:val="fr-FR"/>
        </w:rPr>
        <w:t xml:space="preserve"> </w:t>
      </w:r>
      <w:proofErr w:type="spellStart"/>
      <w:proofErr w:type="gramStart"/>
      <w:r w:rsidRPr="007A4B29">
        <w:rPr>
          <w:b/>
          <w:bCs/>
          <w:lang w:val="fr-FR"/>
        </w:rPr>
        <w:t>truyền</w:t>
      </w:r>
      <w:proofErr w:type="spellEnd"/>
      <w:r w:rsidRPr="007A4B29">
        <w:rPr>
          <w:lang w:val="fr-FR"/>
        </w:rPr>
        <w:t>:</w:t>
      </w:r>
      <w:proofErr w:type="gram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Sử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dụng</w:t>
      </w:r>
      <w:proofErr w:type="spellEnd"/>
      <w:r w:rsidRPr="007A4B29">
        <w:rPr>
          <w:lang w:val="fr-FR"/>
        </w:rPr>
        <w:t xml:space="preserve"> TLS </w:t>
      </w:r>
      <w:proofErr w:type="spellStart"/>
      <w:r w:rsidRPr="007A4B29">
        <w:rPr>
          <w:lang w:val="fr-FR"/>
        </w:rPr>
        <w:t>để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thiết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lập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các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kênh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truyền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bảo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mật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từ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các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thành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phần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lớp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ứng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dụng</w:t>
      </w:r>
      <w:proofErr w:type="spellEnd"/>
      <w:r w:rsidRPr="007A4B29">
        <w:rPr>
          <w:lang w:val="fr-FR"/>
        </w:rPr>
        <w:t>.</w:t>
      </w:r>
      <w:r w:rsidR="00F91257" w:rsidRPr="007A4B29">
        <w:rPr>
          <w:lang w:val="fr-FR"/>
        </w:rPr>
        <w:t xml:space="preserve"> </w:t>
      </w:r>
      <w:proofErr w:type="spellStart"/>
      <w:r w:rsidR="00F91257" w:rsidRPr="007A4B29">
        <w:rPr>
          <w:lang w:val="fr-FR"/>
        </w:rPr>
        <w:t>Với</w:t>
      </w:r>
      <w:proofErr w:type="spellEnd"/>
      <w:r w:rsidR="00F91257" w:rsidRPr="007A4B29">
        <w:rPr>
          <w:lang w:val="fr-FR"/>
        </w:rPr>
        <w:t xml:space="preserve"> </w:t>
      </w:r>
      <w:proofErr w:type="spellStart"/>
      <w:r w:rsidR="00F91257" w:rsidRPr="007A4B29">
        <w:rPr>
          <w:lang w:val="fr-FR"/>
        </w:rPr>
        <w:t>các</w:t>
      </w:r>
      <w:proofErr w:type="spellEnd"/>
      <w:r w:rsidR="00F91257" w:rsidRPr="007A4B29">
        <w:rPr>
          <w:lang w:val="fr-FR"/>
        </w:rPr>
        <w:t xml:space="preserve"> </w:t>
      </w:r>
      <w:proofErr w:type="spellStart"/>
      <w:r w:rsidR="00F91257" w:rsidRPr="007A4B29">
        <w:rPr>
          <w:lang w:val="fr-FR"/>
        </w:rPr>
        <w:t>giao</w:t>
      </w:r>
      <w:proofErr w:type="spellEnd"/>
      <w:r w:rsidR="00F91257" w:rsidRPr="007A4B29">
        <w:rPr>
          <w:lang w:val="fr-FR"/>
        </w:rPr>
        <w:t xml:space="preserve"> </w:t>
      </w:r>
      <w:proofErr w:type="spellStart"/>
      <w:r w:rsidR="00F91257" w:rsidRPr="007A4B29">
        <w:rPr>
          <w:lang w:val="fr-FR"/>
        </w:rPr>
        <w:t>tiếp</w:t>
      </w:r>
      <w:proofErr w:type="spellEnd"/>
      <w:r w:rsidR="00F91257" w:rsidRPr="007A4B29">
        <w:rPr>
          <w:lang w:val="fr-FR"/>
        </w:rPr>
        <w:t xml:space="preserve"> </w:t>
      </w:r>
      <w:proofErr w:type="spellStart"/>
      <w:r w:rsidR="00F91257" w:rsidRPr="007A4B29">
        <w:rPr>
          <w:lang w:val="fr-FR"/>
        </w:rPr>
        <w:t>thông</w:t>
      </w:r>
      <w:proofErr w:type="spellEnd"/>
      <w:r w:rsidR="00F91257" w:rsidRPr="007A4B29">
        <w:rPr>
          <w:lang w:val="fr-FR"/>
        </w:rPr>
        <w:t xml:space="preserve"> qua HTTPS, </w:t>
      </w:r>
      <w:proofErr w:type="spellStart"/>
      <w:r w:rsidR="00F91257" w:rsidRPr="007A4B29">
        <w:rPr>
          <w:lang w:val="fr-FR"/>
        </w:rPr>
        <w:t>sử</w:t>
      </w:r>
      <w:proofErr w:type="spellEnd"/>
      <w:r w:rsidR="00F91257" w:rsidRPr="007A4B29">
        <w:rPr>
          <w:lang w:val="fr-FR"/>
        </w:rPr>
        <w:t xml:space="preserve"> </w:t>
      </w:r>
      <w:proofErr w:type="spellStart"/>
      <w:r w:rsidR="00F91257" w:rsidRPr="007A4B29">
        <w:rPr>
          <w:lang w:val="fr-FR"/>
        </w:rPr>
        <w:t>dụng</w:t>
      </w:r>
      <w:proofErr w:type="spellEnd"/>
      <w:r w:rsidR="00AC649B" w:rsidRPr="007A4B29">
        <w:rPr>
          <w:lang w:val="fr-FR"/>
        </w:rPr>
        <w:t xml:space="preserve"> </w:t>
      </w:r>
      <w:proofErr w:type="spellStart"/>
      <w:r w:rsidR="00AC649B" w:rsidRPr="007A4B29">
        <w:rPr>
          <w:lang w:val="fr-FR"/>
        </w:rPr>
        <w:t>lớp</w:t>
      </w:r>
      <w:proofErr w:type="spellEnd"/>
      <w:r w:rsidR="00F91257" w:rsidRPr="007A4B29">
        <w:rPr>
          <w:lang w:val="fr-FR"/>
        </w:rPr>
        <w:t xml:space="preserve"> </w:t>
      </w:r>
      <w:r w:rsidR="00AC649B" w:rsidRPr="007A4B29">
        <w:rPr>
          <w:b/>
          <w:bCs/>
          <w:lang w:val="fr-FR"/>
        </w:rPr>
        <w:t xml:space="preserve">Flutter Security </w:t>
      </w:r>
      <w:proofErr w:type="spellStart"/>
      <w:r w:rsidR="00AC649B" w:rsidRPr="007A4B29">
        <w:rPr>
          <w:b/>
          <w:bCs/>
          <w:lang w:val="fr-FR"/>
        </w:rPr>
        <w:t>Context</w:t>
      </w:r>
      <w:proofErr w:type="spellEnd"/>
      <w:r w:rsidR="00AC649B" w:rsidRPr="007A4B29">
        <w:rPr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chứa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các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chứng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chỉ</w:t>
      </w:r>
      <w:proofErr w:type="spellEnd"/>
      <w:r w:rsidR="00AC649B" w:rsidRPr="007A4B29">
        <w:rPr>
          <w:sz w:val="26"/>
          <w:szCs w:val="20"/>
          <w:lang w:val="fr-FR"/>
        </w:rPr>
        <w:t xml:space="preserve"> tin </w:t>
      </w:r>
      <w:proofErr w:type="spellStart"/>
      <w:r w:rsidR="00AC649B" w:rsidRPr="007A4B29">
        <w:rPr>
          <w:sz w:val="26"/>
          <w:szCs w:val="20"/>
          <w:lang w:val="fr-FR"/>
        </w:rPr>
        <w:t>cậy</w:t>
      </w:r>
      <w:proofErr w:type="spellEnd"/>
      <w:r w:rsidR="00AC649B" w:rsidRPr="007A4B29">
        <w:rPr>
          <w:sz w:val="26"/>
          <w:szCs w:val="20"/>
          <w:lang w:val="fr-FR"/>
        </w:rPr>
        <w:t xml:space="preserve"> khi </w:t>
      </w:r>
      <w:proofErr w:type="spellStart"/>
      <w:r w:rsidR="00AC649B" w:rsidRPr="007A4B29">
        <w:rPr>
          <w:sz w:val="26"/>
          <w:szCs w:val="20"/>
          <w:lang w:val="fr-FR"/>
        </w:rPr>
        <w:t>thực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hiện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kết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nối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máy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khách</w:t>
      </w:r>
      <w:proofErr w:type="spellEnd"/>
      <w:r w:rsidR="00AC649B" w:rsidRPr="007A4B29">
        <w:rPr>
          <w:sz w:val="26"/>
          <w:szCs w:val="20"/>
          <w:lang w:val="fr-FR"/>
        </w:rPr>
        <w:t xml:space="preserve"> an </w:t>
      </w:r>
      <w:proofErr w:type="spellStart"/>
      <w:r w:rsidR="00AC649B" w:rsidRPr="007A4B29">
        <w:rPr>
          <w:sz w:val="26"/>
          <w:szCs w:val="20"/>
          <w:lang w:val="fr-FR"/>
        </w:rPr>
        <w:t>toàn</w:t>
      </w:r>
      <w:proofErr w:type="spellEnd"/>
      <w:r w:rsidR="00AC649B" w:rsidRPr="007A4B29">
        <w:rPr>
          <w:sz w:val="26"/>
          <w:szCs w:val="20"/>
          <w:lang w:val="fr-FR"/>
        </w:rPr>
        <w:t xml:space="preserve">, </w:t>
      </w:r>
      <w:proofErr w:type="spellStart"/>
      <w:r w:rsidR="00AC649B" w:rsidRPr="007A4B29">
        <w:rPr>
          <w:sz w:val="26"/>
          <w:szCs w:val="20"/>
          <w:lang w:val="fr-FR"/>
        </w:rPr>
        <w:t>chuỗi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chứng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chỉ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và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khóa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riêng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để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phân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phát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từ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một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máy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chủ</w:t>
      </w:r>
      <w:proofErr w:type="spellEnd"/>
      <w:r w:rsidR="00AC649B" w:rsidRPr="007A4B29">
        <w:rPr>
          <w:sz w:val="26"/>
          <w:szCs w:val="20"/>
          <w:lang w:val="fr-FR"/>
        </w:rPr>
        <w:t xml:space="preserve"> an </w:t>
      </w:r>
      <w:proofErr w:type="spellStart"/>
      <w:r w:rsidR="00AC649B" w:rsidRPr="007A4B29">
        <w:rPr>
          <w:sz w:val="26"/>
          <w:szCs w:val="20"/>
          <w:lang w:val="fr-FR"/>
        </w:rPr>
        <w:t>toàn</w:t>
      </w:r>
      <w:proofErr w:type="spellEnd"/>
      <w:r w:rsidR="00AC649B" w:rsidRPr="007A4B29">
        <w:rPr>
          <w:sz w:val="26"/>
          <w:szCs w:val="20"/>
          <w:lang w:val="fr-FR"/>
        </w:rPr>
        <w:t xml:space="preserve">. </w:t>
      </w:r>
      <w:proofErr w:type="spellStart"/>
      <w:r w:rsidR="00AC649B" w:rsidRPr="007A4B29">
        <w:rPr>
          <w:sz w:val="26"/>
          <w:szCs w:val="20"/>
          <w:lang w:val="fr-FR"/>
        </w:rPr>
        <w:t>Chứng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chỉ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và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khóa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có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thể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được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thêm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vào</w:t>
      </w:r>
      <w:proofErr w:type="spellEnd"/>
      <w:r w:rsidR="00AA0E3F" w:rsidRPr="007A4B29">
        <w:rPr>
          <w:lang w:val="fr-FR"/>
        </w:rPr>
        <w:t xml:space="preserve"> </w:t>
      </w:r>
      <w:proofErr w:type="spellStart"/>
      <w:r w:rsidR="00AA0E3F" w:rsidRPr="007A4B29">
        <w:rPr>
          <w:lang w:val="fr-FR"/>
        </w:rPr>
        <w:t>lớp</w:t>
      </w:r>
      <w:proofErr w:type="spellEnd"/>
      <w:r w:rsidR="00AC649B" w:rsidRPr="007A4B29">
        <w:rPr>
          <w:sz w:val="26"/>
          <w:szCs w:val="20"/>
          <w:lang w:val="fr-FR"/>
        </w:rPr>
        <w:t xml:space="preserve"> Security</w:t>
      </w:r>
      <w:r w:rsidR="00AA0E3F" w:rsidRPr="007A4B29">
        <w:rPr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Context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từ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vùng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chứa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r w:rsidR="00AC649B" w:rsidRPr="007A4B29">
        <w:rPr>
          <w:b/>
          <w:bCs/>
          <w:sz w:val="26"/>
          <w:szCs w:val="20"/>
          <w:lang w:val="fr-FR"/>
        </w:rPr>
        <w:t>PEM</w:t>
      </w:r>
      <w:r w:rsidR="00AC649B" w:rsidRPr="007A4B29">
        <w:rPr>
          <w:sz w:val="26"/>
          <w:szCs w:val="20"/>
          <w:lang w:val="fr-FR"/>
        </w:rPr>
        <w:t xml:space="preserve"> </w:t>
      </w:r>
      <w:proofErr w:type="spellStart"/>
      <w:r w:rsidR="00AC649B" w:rsidRPr="007A4B29">
        <w:rPr>
          <w:sz w:val="26"/>
          <w:szCs w:val="20"/>
          <w:lang w:val="fr-FR"/>
        </w:rPr>
        <w:t>hoặc</w:t>
      </w:r>
      <w:proofErr w:type="spellEnd"/>
      <w:r w:rsidR="00AC649B" w:rsidRPr="007A4B29">
        <w:rPr>
          <w:sz w:val="26"/>
          <w:szCs w:val="20"/>
          <w:lang w:val="fr-FR"/>
        </w:rPr>
        <w:t xml:space="preserve"> </w:t>
      </w:r>
      <w:r w:rsidR="00AC649B" w:rsidRPr="007A4B29">
        <w:rPr>
          <w:b/>
          <w:bCs/>
          <w:sz w:val="26"/>
          <w:szCs w:val="20"/>
          <w:lang w:val="fr-FR"/>
        </w:rPr>
        <w:t>PKCS12</w:t>
      </w:r>
      <w:r w:rsidR="00AC649B" w:rsidRPr="007A4B29">
        <w:rPr>
          <w:sz w:val="26"/>
          <w:szCs w:val="20"/>
          <w:lang w:val="fr-FR"/>
        </w:rPr>
        <w:t>.</w:t>
      </w:r>
    </w:p>
    <w:p w14:paraId="3C325F4B" w14:textId="7F8942E2" w:rsidR="00EA2206" w:rsidRPr="007A4B29" w:rsidRDefault="00EA2206" w:rsidP="00F0242F">
      <w:pPr>
        <w:pStyle w:val="ListParagraph"/>
        <w:numPr>
          <w:ilvl w:val="0"/>
          <w:numId w:val="5"/>
        </w:numPr>
        <w:spacing w:line="360" w:lineRule="auto"/>
        <w:rPr>
          <w:lang w:val="fr-FR"/>
        </w:rPr>
      </w:pPr>
      <w:r w:rsidRPr="007A4B29">
        <w:rPr>
          <w:b/>
          <w:bCs/>
          <w:lang w:val="fr-FR"/>
        </w:rPr>
        <w:t xml:space="preserve">Data </w:t>
      </w:r>
      <w:proofErr w:type="spellStart"/>
      <w:proofErr w:type="gramStart"/>
      <w:r w:rsidRPr="007A4B29">
        <w:rPr>
          <w:b/>
          <w:bCs/>
          <w:lang w:val="fr-FR"/>
        </w:rPr>
        <w:t>encryption</w:t>
      </w:r>
      <w:proofErr w:type="spellEnd"/>
      <w:r w:rsidRPr="007A4B29">
        <w:rPr>
          <w:lang w:val="fr-FR"/>
        </w:rPr>
        <w:t>:</w:t>
      </w:r>
      <w:proofErr w:type="gramEnd"/>
      <w:r w:rsidRPr="007A4B29">
        <w:rPr>
          <w:lang w:val="fr-FR"/>
        </w:rPr>
        <w:t xml:space="preserve">  </w:t>
      </w:r>
      <w:proofErr w:type="spellStart"/>
      <w:r w:rsidRPr="007A4B29">
        <w:rPr>
          <w:lang w:val="fr-FR"/>
        </w:rPr>
        <w:t>Mã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hóa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dữ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liệu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và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mã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nguồn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đảm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bảo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không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để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lộ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thông</w:t>
      </w:r>
      <w:proofErr w:type="spellEnd"/>
      <w:r w:rsidRPr="007A4B29">
        <w:rPr>
          <w:lang w:val="fr-FR"/>
        </w:rPr>
        <w:t xml:space="preserve"> tin </w:t>
      </w:r>
      <w:proofErr w:type="spellStart"/>
      <w:r w:rsidRPr="007A4B29">
        <w:rPr>
          <w:lang w:val="fr-FR"/>
        </w:rPr>
        <w:t>và</w:t>
      </w:r>
      <w:proofErr w:type="spellEnd"/>
      <w:r w:rsidRPr="007A4B29">
        <w:rPr>
          <w:lang w:val="fr-FR"/>
        </w:rPr>
        <w:t xml:space="preserve"> source code.</w:t>
      </w:r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Sử</w:t>
      </w:r>
      <w:proofErr w:type="spellEnd"/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dụng</w:t>
      </w:r>
      <w:proofErr w:type="spellEnd"/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các</w:t>
      </w:r>
      <w:proofErr w:type="spellEnd"/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phương</w:t>
      </w:r>
      <w:proofErr w:type="spellEnd"/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thức</w:t>
      </w:r>
      <w:proofErr w:type="spellEnd"/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băm</w:t>
      </w:r>
      <w:proofErr w:type="spellEnd"/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dữ</w:t>
      </w:r>
      <w:proofErr w:type="spellEnd"/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liệu</w:t>
      </w:r>
      <w:proofErr w:type="spellEnd"/>
      <w:r w:rsidR="009D346C" w:rsidRPr="007A4B29">
        <w:rPr>
          <w:lang w:val="fr-FR"/>
        </w:rPr>
        <w:t xml:space="preserve"> </w:t>
      </w:r>
      <w:r w:rsidR="009D346C" w:rsidRPr="007A4B29">
        <w:rPr>
          <w:b/>
          <w:bCs/>
          <w:lang w:val="fr-FR"/>
        </w:rPr>
        <w:t>SHA-256</w:t>
      </w:r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trong</w:t>
      </w:r>
      <w:proofErr w:type="spellEnd"/>
      <w:r w:rsidR="009D346C" w:rsidRPr="007A4B29">
        <w:rPr>
          <w:lang w:val="fr-FR"/>
        </w:rPr>
        <w:t xml:space="preserve"> </w:t>
      </w:r>
      <w:r w:rsidR="009D346C" w:rsidRPr="007A4B29">
        <w:rPr>
          <w:b/>
          <w:bCs/>
          <w:lang w:val="fr-FR"/>
        </w:rPr>
        <w:t xml:space="preserve">Dart </w:t>
      </w:r>
      <w:proofErr w:type="spellStart"/>
      <w:r w:rsidR="009D346C" w:rsidRPr="007A4B29">
        <w:rPr>
          <w:b/>
          <w:bCs/>
          <w:lang w:val="fr-FR"/>
        </w:rPr>
        <w:t>Convert</w:t>
      </w:r>
      <w:proofErr w:type="spellEnd"/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cho</w:t>
      </w:r>
      <w:proofErr w:type="spellEnd"/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các</w:t>
      </w:r>
      <w:proofErr w:type="spellEnd"/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dữ</w:t>
      </w:r>
      <w:proofErr w:type="spellEnd"/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liệu</w:t>
      </w:r>
      <w:proofErr w:type="spellEnd"/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bảo</w:t>
      </w:r>
      <w:proofErr w:type="spellEnd"/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mật</w:t>
      </w:r>
      <w:proofErr w:type="spellEnd"/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cao</w:t>
      </w:r>
      <w:proofErr w:type="spellEnd"/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như</w:t>
      </w:r>
      <w:proofErr w:type="spellEnd"/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mật</w:t>
      </w:r>
      <w:proofErr w:type="spellEnd"/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khẩu</w:t>
      </w:r>
      <w:proofErr w:type="spellEnd"/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quản</w:t>
      </w:r>
      <w:proofErr w:type="spellEnd"/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trị</w:t>
      </w:r>
      <w:proofErr w:type="spellEnd"/>
      <w:r w:rsidR="009D346C" w:rsidRPr="007A4B29">
        <w:rPr>
          <w:lang w:val="fr-FR"/>
        </w:rPr>
        <w:t xml:space="preserve">, </w:t>
      </w:r>
      <w:proofErr w:type="spellStart"/>
      <w:r w:rsidR="009D346C" w:rsidRPr="007A4B29">
        <w:rPr>
          <w:lang w:val="fr-FR"/>
        </w:rPr>
        <w:t>mật</w:t>
      </w:r>
      <w:proofErr w:type="spellEnd"/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khẩu</w:t>
      </w:r>
      <w:proofErr w:type="spellEnd"/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thiết</w:t>
      </w:r>
      <w:proofErr w:type="spellEnd"/>
      <w:r w:rsidR="009D346C" w:rsidRPr="007A4B29">
        <w:rPr>
          <w:lang w:val="fr-FR"/>
        </w:rPr>
        <w:t xml:space="preserve"> </w:t>
      </w:r>
      <w:proofErr w:type="spellStart"/>
      <w:r w:rsidR="009D346C" w:rsidRPr="007A4B29">
        <w:rPr>
          <w:lang w:val="fr-FR"/>
        </w:rPr>
        <w:t>bị</w:t>
      </w:r>
      <w:proofErr w:type="spellEnd"/>
      <w:r w:rsidR="009D346C" w:rsidRPr="007A4B29">
        <w:rPr>
          <w:lang w:val="fr-FR"/>
        </w:rPr>
        <w:t>.</w:t>
      </w:r>
    </w:p>
    <w:p w14:paraId="60E8BD51" w14:textId="38A3D3A8" w:rsidR="003D1B2E" w:rsidRPr="007A4B29" w:rsidRDefault="003D1B2E" w:rsidP="00F0242F">
      <w:pPr>
        <w:pStyle w:val="ListParagraph"/>
        <w:numPr>
          <w:ilvl w:val="0"/>
          <w:numId w:val="5"/>
        </w:numPr>
        <w:spacing w:line="360" w:lineRule="auto"/>
        <w:rPr>
          <w:lang w:val="fr-FR"/>
        </w:rPr>
      </w:pPr>
      <w:r w:rsidRPr="007A4B29">
        <w:rPr>
          <w:b/>
          <w:bCs/>
          <w:lang w:val="fr-FR"/>
        </w:rPr>
        <w:t xml:space="preserve">Identification and </w:t>
      </w:r>
      <w:proofErr w:type="spellStart"/>
      <w:proofErr w:type="gramStart"/>
      <w:r w:rsidRPr="007A4B29">
        <w:rPr>
          <w:b/>
          <w:bCs/>
          <w:lang w:val="fr-FR"/>
        </w:rPr>
        <w:t>authentication</w:t>
      </w:r>
      <w:proofErr w:type="spellEnd"/>
      <w:r w:rsidRPr="007A4B29">
        <w:rPr>
          <w:lang w:val="fr-FR"/>
        </w:rPr>
        <w:t>:</w:t>
      </w:r>
      <w:proofErr w:type="gramEnd"/>
      <w:r w:rsidRPr="007A4B29">
        <w:rPr>
          <w:lang w:val="fr-FR"/>
        </w:rPr>
        <w:t xml:space="preserve"> </w:t>
      </w:r>
      <w:proofErr w:type="spellStart"/>
      <w:r w:rsidR="00991511" w:rsidRPr="007A4B29">
        <w:rPr>
          <w:lang w:val="fr-FR"/>
        </w:rPr>
        <w:t>Định</w:t>
      </w:r>
      <w:proofErr w:type="spellEnd"/>
      <w:r w:rsidR="00991511" w:rsidRPr="007A4B29">
        <w:rPr>
          <w:lang w:val="fr-FR"/>
        </w:rPr>
        <w:t xml:space="preserve"> </w:t>
      </w:r>
      <w:proofErr w:type="spellStart"/>
      <w:r w:rsidR="00991511" w:rsidRPr="007A4B29">
        <w:rPr>
          <w:lang w:val="fr-FR"/>
        </w:rPr>
        <w:t>danh</w:t>
      </w:r>
      <w:proofErr w:type="spellEnd"/>
      <w:r w:rsidR="00991511" w:rsidRPr="007A4B29">
        <w:rPr>
          <w:lang w:val="fr-FR"/>
        </w:rPr>
        <w:t xml:space="preserve"> </w:t>
      </w:r>
      <w:proofErr w:type="spellStart"/>
      <w:r w:rsidR="00991511" w:rsidRPr="007A4B29">
        <w:rPr>
          <w:lang w:val="fr-FR"/>
        </w:rPr>
        <w:t>và</w:t>
      </w:r>
      <w:proofErr w:type="spellEnd"/>
      <w:r w:rsidR="00991511" w:rsidRPr="007A4B29">
        <w:rPr>
          <w:lang w:val="fr-FR"/>
        </w:rPr>
        <w:t xml:space="preserve"> </w:t>
      </w:r>
      <w:proofErr w:type="spellStart"/>
      <w:r w:rsidR="00991511" w:rsidRPr="007A4B29">
        <w:rPr>
          <w:lang w:val="fr-FR"/>
        </w:rPr>
        <w:t>xác</w:t>
      </w:r>
      <w:proofErr w:type="spellEnd"/>
      <w:r w:rsidR="00991511" w:rsidRPr="007A4B29">
        <w:rPr>
          <w:lang w:val="fr-FR"/>
        </w:rPr>
        <w:t xml:space="preserve"> </w:t>
      </w:r>
      <w:proofErr w:type="spellStart"/>
      <w:r w:rsidR="00991511" w:rsidRPr="007A4B29">
        <w:rPr>
          <w:lang w:val="fr-FR"/>
        </w:rPr>
        <w:t>thực</w:t>
      </w:r>
      <w:proofErr w:type="spellEnd"/>
      <w:r w:rsidR="00DB4941" w:rsidRPr="007A4B29">
        <w:rPr>
          <w:lang w:val="fr-FR"/>
        </w:rPr>
        <w:t xml:space="preserve"> </w:t>
      </w:r>
      <w:proofErr w:type="spellStart"/>
      <w:r w:rsidR="00DB4941" w:rsidRPr="007A4B29">
        <w:rPr>
          <w:lang w:val="fr-FR"/>
        </w:rPr>
        <w:t>sử</w:t>
      </w:r>
      <w:proofErr w:type="spellEnd"/>
      <w:r w:rsidR="00DB4941" w:rsidRPr="007A4B29">
        <w:rPr>
          <w:lang w:val="fr-FR"/>
        </w:rPr>
        <w:t xml:space="preserve"> </w:t>
      </w:r>
      <w:proofErr w:type="spellStart"/>
      <w:r w:rsidR="00DB4941" w:rsidRPr="007A4B29">
        <w:rPr>
          <w:lang w:val="fr-FR"/>
        </w:rPr>
        <w:t>dụng</w:t>
      </w:r>
      <w:proofErr w:type="spellEnd"/>
      <w:r w:rsidR="00DB4941" w:rsidRPr="007A4B29">
        <w:rPr>
          <w:lang w:val="fr-FR"/>
        </w:rPr>
        <w:t xml:space="preserve"> </w:t>
      </w:r>
      <w:r w:rsidR="00DB4941" w:rsidRPr="007A4B29">
        <w:t>username, password</w:t>
      </w:r>
      <w:r w:rsidR="000404C2" w:rsidRPr="007A4B29">
        <w:rPr>
          <w:lang w:val="fr-FR"/>
        </w:rPr>
        <w:t xml:space="preserve">. </w:t>
      </w:r>
      <w:proofErr w:type="spellStart"/>
      <w:r w:rsidR="009331A5" w:rsidRPr="007A4B29">
        <w:rPr>
          <w:lang w:val="fr-FR"/>
        </w:rPr>
        <w:t>Với</w:t>
      </w:r>
      <w:proofErr w:type="spellEnd"/>
      <w:r w:rsidR="009331A5" w:rsidRPr="007A4B29">
        <w:rPr>
          <w:lang w:val="fr-FR"/>
        </w:rPr>
        <w:t xml:space="preserve"> </w:t>
      </w:r>
      <w:proofErr w:type="spellStart"/>
      <w:r w:rsidR="009331A5" w:rsidRPr="007A4B29">
        <w:rPr>
          <w:lang w:val="fr-FR"/>
        </w:rPr>
        <w:t>các</w:t>
      </w:r>
      <w:proofErr w:type="spellEnd"/>
      <w:r w:rsidR="009331A5" w:rsidRPr="007A4B29">
        <w:rPr>
          <w:lang w:val="fr-FR"/>
        </w:rPr>
        <w:t xml:space="preserve"> </w:t>
      </w:r>
      <w:proofErr w:type="spellStart"/>
      <w:r w:rsidR="009331A5" w:rsidRPr="007A4B29">
        <w:rPr>
          <w:lang w:val="fr-FR"/>
        </w:rPr>
        <w:t>bản</w:t>
      </w:r>
      <w:proofErr w:type="spellEnd"/>
      <w:r w:rsidR="009331A5" w:rsidRPr="007A4B29">
        <w:rPr>
          <w:lang w:val="fr-FR"/>
        </w:rPr>
        <w:t xml:space="preserve"> tin </w:t>
      </w:r>
      <w:proofErr w:type="spellStart"/>
      <w:r w:rsidR="009331A5" w:rsidRPr="007A4B29">
        <w:rPr>
          <w:lang w:val="fr-FR"/>
        </w:rPr>
        <w:t>định</w:t>
      </w:r>
      <w:proofErr w:type="spellEnd"/>
      <w:r w:rsidR="009331A5" w:rsidRPr="007A4B29">
        <w:rPr>
          <w:lang w:val="fr-FR"/>
        </w:rPr>
        <w:t xml:space="preserve"> </w:t>
      </w:r>
      <w:proofErr w:type="spellStart"/>
      <w:r w:rsidR="009331A5" w:rsidRPr="007A4B29">
        <w:rPr>
          <w:lang w:val="fr-FR"/>
        </w:rPr>
        <w:t>danh</w:t>
      </w:r>
      <w:proofErr w:type="spellEnd"/>
      <w:r w:rsidR="009331A5" w:rsidRPr="007A4B29">
        <w:rPr>
          <w:lang w:val="fr-FR"/>
        </w:rPr>
        <w:t xml:space="preserve"> </w:t>
      </w:r>
      <w:proofErr w:type="spellStart"/>
      <w:r w:rsidR="009331A5" w:rsidRPr="007A4B29">
        <w:rPr>
          <w:lang w:val="fr-FR"/>
        </w:rPr>
        <w:t>tới</w:t>
      </w:r>
      <w:proofErr w:type="spellEnd"/>
      <w:r w:rsidR="009331A5" w:rsidRPr="007A4B29">
        <w:rPr>
          <w:lang w:val="fr-FR"/>
        </w:rPr>
        <w:t xml:space="preserve"> Mobile Agent, </w:t>
      </w:r>
      <w:proofErr w:type="spellStart"/>
      <w:r w:rsidR="009331A5" w:rsidRPr="007A4B29">
        <w:rPr>
          <w:lang w:val="fr-FR"/>
        </w:rPr>
        <w:t>đảm</w:t>
      </w:r>
      <w:proofErr w:type="spellEnd"/>
      <w:r w:rsidR="009331A5" w:rsidRPr="007A4B29">
        <w:rPr>
          <w:lang w:val="fr-FR"/>
        </w:rPr>
        <w:t xml:space="preserve"> </w:t>
      </w:r>
      <w:proofErr w:type="spellStart"/>
      <w:r w:rsidR="009331A5" w:rsidRPr="007A4B29">
        <w:rPr>
          <w:lang w:val="fr-FR"/>
        </w:rPr>
        <w:t>bảo</w:t>
      </w:r>
      <w:proofErr w:type="spellEnd"/>
      <w:r w:rsidR="009331A5" w:rsidRPr="007A4B29">
        <w:rPr>
          <w:lang w:val="fr-FR"/>
        </w:rPr>
        <w:t xml:space="preserve"> </w:t>
      </w:r>
      <w:proofErr w:type="spellStart"/>
      <w:r w:rsidR="009331A5" w:rsidRPr="007A4B29">
        <w:rPr>
          <w:lang w:val="fr-FR"/>
        </w:rPr>
        <w:t>mã</w:t>
      </w:r>
      <w:proofErr w:type="spellEnd"/>
      <w:r w:rsidR="009331A5" w:rsidRPr="007A4B29">
        <w:rPr>
          <w:lang w:val="fr-FR"/>
        </w:rPr>
        <w:t xml:space="preserve"> </w:t>
      </w:r>
      <w:proofErr w:type="spellStart"/>
      <w:r w:rsidR="009331A5" w:rsidRPr="007A4B29">
        <w:rPr>
          <w:lang w:val="fr-FR"/>
        </w:rPr>
        <w:t>hóa</w:t>
      </w:r>
      <w:proofErr w:type="spellEnd"/>
      <w:r w:rsidR="009331A5" w:rsidRPr="007A4B29">
        <w:rPr>
          <w:lang w:val="fr-FR"/>
        </w:rPr>
        <w:t xml:space="preserve"> </w:t>
      </w:r>
      <w:r w:rsidR="009331A5" w:rsidRPr="007A4B29">
        <w:rPr>
          <w:b/>
          <w:bCs/>
          <w:lang w:val="fr-FR"/>
        </w:rPr>
        <w:t>MD5</w:t>
      </w:r>
      <w:r w:rsidR="00DB4941" w:rsidRPr="007A4B29">
        <w:rPr>
          <w:b/>
          <w:bCs/>
          <w:lang w:val="fr-FR"/>
        </w:rPr>
        <w:t xml:space="preserve"> </w:t>
      </w:r>
      <w:r w:rsidR="00DB4941" w:rsidRPr="007A4B29">
        <w:t>username, password</w:t>
      </w:r>
      <w:r w:rsidR="009331A5" w:rsidRPr="007A4B29">
        <w:rPr>
          <w:lang w:val="fr-FR"/>
        </w:rPr>
        <w:t xml:space="preserve"> </w:t>
      </w:r>
      <w:proofErr w:type="spellStart"/>
      <w:r w:rsidR="009331A5" w:rsidRPr="007A4B29">
        <w:rPr>
          <w:lang w:val="fr-FR"/>
        </w:rPr>
        <w:t>theo</w:t>
      </w:r>
      <w:proofErr w:type="spellEnd"/>
      <w:r w:rsidR="009331A5" w:rsidRPr="007A4B29">
        <w:rPr>
          <w:lang w:val="fr-FR"/>
        </w:rPr>
        <w:t xml:space="preserve"> </w:t>
      </w:r>
      <w:proofErr w:type="spellStart"/>
      <w:r w:rsidR="009331A5" w:rsidRPr="007A4B29">
        <w:rPr>
          <w:lang w:val="fr-FR"/>
        </w:rPr>
        <w:t>thuật</w:t>
      </w:r>
      <w:proofErr w:type="spellEnd"/>
      <w:r w:rsidR="009331A5" w:rsidRPr="007A4B29">
        <w:rPr>
          <w:lang w:val="fr-FR"/>
        </w:rPr>
        <w:t xml:space="preserve"> </w:t>
      </w:r>
      <w:proofErr w:type="spellStart"/>
      <w:r w:rsidR="009331A5" w:rsidRPr="007A4B29">
        <w:rPr>
          <w:lang w:val="fr-FR"/>
        </w:rPr>
        <w:t>toán</w:t>
      </w:r>
      <w:proofErr w:type="spellEnd"/>
      <w:r w:rsidR="009331A5" w:rsidRPr="007A4B29">
        <w:rPr>
          <w:lang w:val="fr-FR"/>
        </w:rPr>
        <w:t xml:space="preserve"> </w:t>
      </w:r>
      <w:proofErr w:type="spellStart"/>
      <w:r w:rsidR="009331A5" w:rsidRPr="007A4B29">
        <w:rPr>
          <w:lang w:val="fr-FR"/>
        </w:rPr>
        <w:t>quy</w:t>
      </w:r>
      <w:proofErr w:type="spellEnd"/>
      <w:r w:rsidR="009331A5" w:rsidRPr="007A4B29">
        <w:rPr>
          <w:lang w:val="fr-FR"/>
        </w:rPr>
        <w:t xml:space="preserve"> </w:t>
      </w:r>
      <w:proofErr w:type="spellStart"/>
      <w:r w:rsidR="009331A5" w:rsidRPr="007A4B29">
        <w:rPr>
          <w:lang w:val="fr-FR"/>
        </w:rPr>
        <w:t>định</w:t>
      </w:r>
      <w:proofErr w:type="spellEnd"/>
      <w:r w:rsidR="009331A5" w:rsidRPr="007A4B29">
        <w:rPr>
          <w:lang w:val="fr-FR"/>
        </w:rPr>
        <w:t xml:space="preserve"> </w:t>
      </w:r>
      <w:proofErr w:type="spellStart"/>
      <w:r w:rsidR="009331A5" w:rsidRPr="007A4B29">
        <w:rPr>
          <w:lang w:val="fr-FR"/>
        </w:rPr>
        <w:t>trong</w:t>
      </w:r>
      <w:proofErr w:type="spellEnd"/>
      <w:r w:rsidR="009331A5" w:rsidRPr="007A4B29">
        <w:rPr>
          <w:lang w:val="fr-FR"/>
        </w:rPr>
        <w:t xml:space="preserve"> </w:t>
      </w:r>
      <w:proofErr w:type="spellStart"/>
      <w:r w:rsidR="009331A5" w:rsidRPr="007A4B29">
        <w:rPr>
          <w:lang w:val="fr-FR"/>
        </w:rPr>
        <w:t>tài</w:t>
      </w:r>
      <w:proofErr w:type="spellEnd"/>
      <w:r w:rsidR="009331A5" w:rsidRPr="007A4B29">
        <w:rPr>
          <w:lang w:val="fr-FR"/>
        </w:rPr>
        <w:t xml:space="preserve"> </w:t>
      </w:r>
      <w:proofErr w:type="spellStart"/>
      <w:r w:rsidR="009331A5" w:rsidRPr="007A4B29">
        <w:rPr>
          <w:lang w:val="fr-FR"/>
        </w:rPr>
        <w:t>liệu</w:t>
      </w:r>
      <w:proofErr w:type="spellEnd"/>
      <w:r w:rsidR="009331A5" w:rsidRPr="007A4B29">
        <w:rPr>
          <w:lang w:val="fr-FR"/>
        </w:rPr>
        <w:t xml:space="preserve"> </w:t>
      </w:r>
      <w:proofErr w:type="spellStart"/>
      <w:r w:rsidR="009331A5" w:rsidRPr="007A4B29">
        <w:rPr>
          <w:lang w:val="fr-FR"/>
        </w:rPr>
        <w:t>đặc</w:t>
      </w:r>
      <w:proofErr w:type="spellEnd"/>
      <w:r w:rsidR="009331A5" w:rsidRPr="007A4B29">
        <w:rPr>
          <w:lang w:val="fr-FR"/>
        </w:rPr>
        <w:t xml:space="preserve"> </w:t>
      </w:r>
      <w:proofErr w:type="spellStart"/>
      <w:r w:rsidR="009331A5" w:rsidRPr="007A4B29">
        <w:rPr>
          <w:lang w:val="fr-FR"/>
        </w:rPr>
        <w:t>tả</w:t>
      </w:r>
      <w:proofErr w:type="spellEnd"/>
      <w:r w:rsidR="009331A5" w:rsidRPr="007A4B29">
        <w:rPr>
          <w:lang w:val="fr-FR"/>
        </w:rPr>
        <w:t xml:space="preserve"> API </w:t>
      </w:r>
      <w:proofErr w:type="spellStart"/>
      <w:r w:rsidR="009331A5" w:rsidRPr="007A4B29">
        <w:rPr>
          <w:lang w:val="fr-FR"/>
        </w:rPr>
        <w:t>của</w:t>
      </w:r>
      <w:proofErr w:type="spellEnd"/>
      <w:r w:rsidR="009331A5" w:rsidRPr="007A4B29">
        <w:rPr>
          <w:lang w:val="fr-FR"/>
        </w:rPr>
        <w:t xml:space="preserve"> Mobile Agent</w:t>
      </w:r>
      <w:r w:rsidR="001137AC" w:rsidRPr="007A4B29">
        <w:rPr>
          <w:lang w:val="fr-FR"/>
        </w:rPr>
        <w:t xml:space="preserve"> (</w:t>
      </w:r>
      <w:proofErr w:type="spellStart"/>
      <w:r w:rsidR="001137AC" w:rsidRPr="007A4B29">
        <w:rPr>
          <w:lang w:val="fr-FR"/>
        </w:rPr>
        <w:t>Thuật</w:t>
      </w:r>
      <w:proofErr w:type="spellEnd"/>
      <w:r w:rsidR="001137AC" w:rsidRPr="007A4B29">
        <w:rPr>
          <w:lang w:val="fr-FR"/>
        </w:rPr>
        <w:t xml:space="preserve"> </w:t>
      </w:r>
      <w:proofErr w:type="spellStart"/>
      <w:r w:rsidR="001137AC" w:rsidRPr="007A4B29">
        <w:rPr>
          <w:lang w:val="fr-FR"/>
        </w:rPr>
        <w:t>toán</w:t>
      </w:r>
      <w:proofErr w:type="spellEnd"/>
      <w:r w:rsidR="001137AC" w:rsidRPr="007A4B29">
        <w:rPr>
          <w:lang w:val="fr-FR"/>
        </w:rPr>
        <w:t xml:space="preserve"> </w:t>
      </w:r>
      <w:proofErr w:type="spellStart"/>
      <w:r w:rsidR="001137AC" w:rsidRPr="007A4B29">
        <w:rPr>
          <w:lang w:val="fr-FR"/>
        </w:rPr>
        <w:t>mã</w:t>
      </w:r>
      <w:proofErr w:type="spellEnd"/>
      <w:r w:rsidR="001137AC" w:rsidRPr="007A4B29">
        <w:rPr>
          <w:lang w:val="fr-FR"/>
        </w:rPr>
        <w:t xml:space="preserve"> </w:t>
      </w:r>
      <w:proofErr w:type="spellStart"/>
      <w:r w:rsidR="001137AC" w:rsidRPr="007A4B29">
        <w:rPr>
          <w:lang w:val="fr-FR"/>
        </w:rPr>
        <w:t>hóa</w:t>
      </w:r>
      <w:proofErr w:type="spellEnd"/>
      <w:r w:rsidR="001137AC" w:rsidRPr="007A4B29">
        <w:rPr>
          <w:lang w:val="fr-FR"/>
        </w:rPr>
        <w:t xml:space="preserve"> </w:t>
      </w:r>
      <w:proofErr w:type="spellStart"/>
      <w:proofErr w:type="gramStart"/>
      <w:r w:rsidR="001137AC" w:rsidRPr="007A4B29">
        <w:rPr>
          <w:lang w:val="fr-FR"/>
        </w:rPr>
        <w:t>theo</w:t>
      </w:r>
      <w:proofErr w:type="spellEnd"/>
      <w:r w:rsidR="001137AC" w:rsidRPr="007A4B29">
        <w:rPr>
          <w:lang w:val="fr-FR"/>
        </w:rPr>
        <w:t>:</w:t>
      </w:r>
      <w:proofErr w:type="gramEnd"/>
      <w:r w:rsidR="001137AC" w:rsidRPr="007A4B29">
        <w:rPr>
          <w:lang w:val="fr-FR"/>
        </w:rPr>
        <w:t xml:space="preserve"> </w:t>
      </w:r>
      <w:hyperlink r:id="rId45" w:history="1">
        <w:proofErr w:type="spellStart"/>
        <w:r w:rsidR="001137AC" w:rsidRPr="007A4B29">
          <w:rPr>
            <w:rStyle w:val="Hyperlink"/>
            <w:lang w:val="fr-FR"/>
          </w:rPr>
          <w:t>Tài</w:t>
        </w:r>
        <w:proofErr w:type="spellEnd"/>
        <w:r w:rsidR="001137AC" w:rsidRPr="007A4B29">
          <w:rPr>
            <w:rStyle w:val="Hyperlink"/>
            <w:lang w:val="fr-FR"/>
          </w:rPr>
          <w:t xml:space="preserve"> </w:t>
        </w:r>
        <w:proofErr w:type="spellStart"/>
        <w:r w:rsidR="001137AC" w:rsidRPr="007A4B29">
          <w:rPr>
            <w:rStyle w:val="Hyperlink"/>
            <w:lang w:val="fr-FR"/>
          </w:rPr>
          <w:t>liệu</w:t>
        </w:r>
        <w:proofErr w:type="spellEnd"/>
      </w:hyperlink>
      <w:r w:rsidR="001137AC" w:rsidRPr="007A4B29">
        <w:rPr>
          <w:lang w:val="fr-FR"/>
        </w:rPr>
        <w:t>)</w:t>
      </w:r>
      <w:r w:rsidR="009331A5" w:rsidRPr="007A4B29">
        <w:rPr>
          <w:lang w:val="fr-FR"/>
        </w:rPr>
        <w:t>.</w:t>
      </w:r>
    </w:p>
    <w:p w14:paraId="4C6E2C30" w14:textId="47FACEE8" w:rsidR="000404C2" w:rsidRPr="007A4B29" w:rsidRDefault="000404C2" w:rsidP="00F0242F">
      <w:pPr>
        <w:pStyle w:val="ListParagraph"/>
        <w:numPr>
          <w:ilvl w:val="0"/>
          <w:numId w:val="5"/>
        </w:numPr>
        <w:spacing w:line="360" w:lineRule="auto"/>
        <w:rPr>
          <w:lang w:val="fr-FR"/>
        </w:rPr>
      </w:pPr>
      <w:proofErr w:type="spellStart"/>
      <w:r w:rsidRPr="007A4B29">
        <w:rPr>
          <w:b/>
          <w:bCs/>
          <w:lang w:val="fr-FR"/>
        </w:rPr>
        <w:t>Chuỗi</w:t>
      </w:r>
      <w:proofErr w:type="spellEnd"/>
      <w:r w:rsidRPr="007A4B29">
        <w:rPr>
          <w:b/>
          <w:bCs/>
          <w:lang w:val="fr-FR"/>
        </w:rPr>
        <w:t xml:space="preserve"> </w:t>
      </w:r>
      <w:proofErr w:type="spellStart"/>
      <w:r w:rsidRPr="007A4B29">
        <w:rPr>
          <w:b/>
          <w:bCs/>
          <w:lang w:val="fr-FR"/>
        </w:rPr>
        <w:t>xác</w:t>
      </w:r>
      <w:proofErr w:type="spellEnd"/>
      <w:r w:rsidRPr="007A4B29">
        <w:rPr>
          <w:b/>
          <w:bCs/>
          <w:lang w:val="fr-FR"/>
        </w:rPr>
        <w:t xml:space="preserve"> </w:t>
      </w:r>
      <w:proofErr w:type="spellStart"/>
      <w:proofErr w:type="gramStart"/>
      <w:r w:rsidRPr="007A4B29">
        <w:rPr>
          <w:b/>
          <w:bCs/>
          <w:lang w:val="fr-FR"/>
        </w:rPr>
        <w:t>thực</w:t>
      </w:r>
      <w:proofErr w:type="spellEnd"/>
      <w:r w:rsidRPr="007A4B29">
        <w:rPr>
          <w:lang w:val="fr-FR"/>
        </w:rPr>
        <w:t>:</w:t>
      </w:r>
      <w:proofErr w:type="gramEnd"/>
      <w:r w:rsidRPr="007A4B29">
        <w:rPr>
          <w:lang w:val="fr-FR"/>
        </w:rPr>
        <w:t xml:space="preserve"> </w:t>
      </w:r>
      <w:proofErr w:type="spellStart"/>
      <w:r w:rsidRPr="007A4B29">
        <w:t>Mã</w:t>
      </w:r>
      <w:proofErr w:type="spellEnd"/>
      <w:r w:rsidRPr="007A4B29">
        <w:t xml:space="preserve"> </w:t>
      </w:r>
      <w:proofErr w:type="spellStart"/>
      <w:r w:rsidRPr="007A4B29">
        <w:t>hóa</w:t>
      </w:r>
      <w:proofErr w:type="spellEnd"/>
      <w:r w:rsidRPr="007A4B29">
        <w:t xml:space="preserve"> MD5 của </w:t>
      </w:r>
      <w:proofErr w:type="spellStart"/>
      <w:r w:rsidRPr="007A4B29">
        <w:t>chuỗi</w:t>
      </w:r>
      <w:proofErr w:type="spellEnd"/>
      <w:r w:rsidRPr="007A4B29">
        <w:t xml:space="preserve"> ký tự “VNPT” </w:t>
      </w:r>
      <w:proofErr w:type="spellStart"/>
      <w:r w:rsidRPr="007A4B29">
        <w:t>ghép</w:t>
      </w:r>
      <w:proofErr w:type="spellEnd"/>
      <w:r w:rsidRPr="007A4B29">
        <w:t xml:space="preserve"> </w:t>
      </w:r>
      <w:proofErr w:type="spellStart"/>
      <w:r w:rsidRPr="007A4B29">
        <w:t>với</w:t>
      </w:r>
      <w:proofErr w:type="spellEnd"/>
      <w:r w:rsidRPr="007A4B29">
        <w:t xml:space="preserve"> MAC của thiết bị di </w:t>
      </w:r>
      <w:proofErr w:type="spellStart"/>
      <w:r w:rsidRPr="007A4B29">
        <w:t>động</w:t>
      </w:r>
      <w:proofErr w:type="spellEnd"/>
      <w:r w:rsidRPr="007A4B29">
        <w:rPr>
          <w:lang w:val="fr-FR"/>
        </w:rPr>
        <w:t xml:space="preserve">. </w:t>
      </w:r>
      <w:proofErr w:type="spellStart"/>
      <w:r w:rsidRPr="007A4B29">
        <w:rPr>
          <w:lang w:val="fr-FR"/>
        </w:rPr>
        <w:t>Chuỗi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xác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thực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đảm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bảo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được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mã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hóa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theo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thuật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toán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quy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định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trong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tài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liệu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đặc</w:t>
      </w:r>
      <w:proofErr w:type="spellEnd"/>
      <w:r w:rsidRPr="007A4B29">
        <w:rPr>
          <w:lang w:val="fr-FR"/>
        </w:rPr>
        <w:t xml:space="preserve"> </w:t>
      </w:r>
      <w:proofErr w:type="spellStart"/>
      <w:r w:rsidRPr="007A4B29">
        <w:rPr>
          <w:lang w:val="fr-FR"/>
        </w:rPr>
        <w:t>tả</w:t>
      </w:r>
      <w:proofErr w:type="spellEnd"/>
      <w:r w:rsidRPr="007A4B29">
        <w:rPr>
          <w:lang w:val="fr-FR"/>
        </w:rPr>
        <w:t xml:space="preserve"> API </w:t>
      </w:r>
      <w:proofErr w:type="spellStart"/>
      <w:r w:rsidRPr="007A4B29">
        <w:rPr>
          <w:lang w:val="fr-FR"/>
        </w:rPr>
        <w:t>của</w:t>
      </w:r>
      <w:proofErr w:type="spellEnd"/>
      <w:r w:rsidRPr="007A4B29">
        <w:rPr>
          <w:lang w:val="fr-FR"/>
        </w:rPr>
        <w:t xml:space="preserve"> Mobile Agent.</w:t>
      </w:r>
    </w:p>
    <w:p w14:paraId="27EC640B" w14:textId="77777777" w:rsidR="003D1B2E" w:rsidRPr="007A4B29" w:rsidRDefault="003D1B2E" w:rsidP="00F0242F">
      <w:pPr>
        <w:spacing w:line="360" w:lineRule="auto"/>
      </w:pPr>
    </w:p>
    <w:p w14:paraId="7C89D092" w14:textId="1EFCB485" w:rsidR="001E3FE8" w:rsidRDefault="009E1E29" w:rsidP="00F0242F">
      <w:pPr>
        <w:pStyle w:val="ANSVHeading1"/>
        <w:spacing w:line="360" w:lineRule="auto"/>
      </w:pPr>
      <w:bookmarkStart w:id="159" w:name="_Toc26805341"/>
      <w:bookmarkStart w:id="160" w:name="_Toc26882555"/>
      <w:bookmarkStart w:id="161" w:name="_Toc26882833"/>
      <w:bookmarkStart w:id="162" w:name="_Toc26883110"/>
      <w:bookmarkStart w:id="163" w:name="_Toc27127173"/>
      <w:bookmarkStart w:id="164" w:name="_Toc27127473"/>
      <w:bookmarkStart w:id="165" w:name="_Toc27127755"/>
      <w:bookmarkStart w:id="166" w:name="_Toc27128035"/>
      <w:bookmarkStart w:id="167" w:name="_Toc27128315"/>
      <w:bookmarkStart w:id="168" w:name="_Toc27128601"/>
      <w:bookmarkStart w:id="169" w:name="_Toc27128977"/>
      <w:bookmarkStart w:id="170" w:name="_Toc27129257"/>
      <w:bookmarkStart w:id="171" w:name="_Toc27133487"/>
      <w:bookmarkStart w:id="172" w:name="_Toc27133781"/>
      <w:bookmarkStart w:id="173" w:name="_Toc27134061"/>
      <w:bookmarkStart w:id="174" w:name="_Toc27137071"/>
      <w:bookmarkStart w:id="175" w:name="_Toc27141183"/>
      <w:bookmarkStart w:id="176" w:name="_Toc27141461"/>
      <w:bookmarkStart w:id="177" w:name="_Toc27142684"/>
      <w:bookmarkStart w:id="178" w:name="_Toc27142962"/>
      <w:bookmarkStart w:id="179" w:name="_Toc27143240"/>
      <w:bookmarkStart w:id="180" w:name="_Toc27214388"/>
      <w:bookmarkStart w:id="181" w:name="_Toc27214668"/>
      <w:bookmarkStart w:id="182" w:name="_Toc27214992"/>
      <w:bookmarkStart w:id="183" w:name="_Toc27641425"/>
      <w:bookmarkStart w:id="184" w:name="_Toc34916634"/>
      <w:bookmarkStart w:id="185" w:name="_Toc110439025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r>
        <w:t>PHỤ LỤC</w:t>
      </w:r>
      <w:bookmarkStart w:id="186" w:name="_Toc474824656"/>
      <w:bookmarkEnd w:id="185"/>
    </w:p>
    <w:p w14:paraId="09E6A0BF" w14:textId="49E1D567" w:rsidR="009E1E29" w:rsidRPr="007A4B29" w:rsidRDefault="009E1E29" w:rsidP="00F0242F">
      <w:pPr>
        <w:spacing w:line="360" w:lineRule="auto"/>
        <w:rPr>
          <w:lang w:val="fr-FR"/>
        </w:rPr>
      </w:pPr>
    </w:p>
    <w:p w14:paraId="77C49D84" w14:textId="770E00EB" w:rsidR="006740CB" w:rsidRPr="007A4B29" w:rsidRDefault="006740CB" w:rsidP="00F0242F">
      <w:pPr>
        <w:spacing w:line="360" w:lineRule="auto"/>
        <w:rPr>
          <w:lang w:val="fr-FR"/>
        </w:rPr>
      </w:pPr>
    </w:p>
    <w:p w14:paraId="6F462AC2" w14:textId="77777777" w:rsidR="006740CB" w:rsidRPr="007A4B29" w:rsidRDefault="006740CB" w:rsidP="00F0242F">
      <w:pPr>
        <w:spacing w:line="360" w:lineRule="auto"/>
        <w:rPr>
          <w:lang w:val="fr-FR"/>
        </w:rPr>
      </w:pPr>
    </w:p>
    <w:p w14:paraId="17260A9B" w14:textId="37025512" w:rsidR="0064039B" w:rsidRPr="007A4B29" w:rsidRDefault="0064039B" w:rsidP="00F0242F">
      <w:pPr>
        <w:spacing w:before="120" w:line="360" w:lineRule="auto"/>
        <w:jc w:val="center"/>
        <w:rPr>
          <w:b/>
          <w:i/>
          <w:szCs w:val="26"/>
        </w:rPr>
      </w:pPr>
      <w:r w:rsidRPr="007A4B29">
        <w:rPr>
          <w:b/>
          <w:i/>
          <w:szCs w:val="26"/>
        </w:rPr>
        <w:t>--- Hết tài liệu ---</w:t>
      </w:r>
      <w:bookmarkEnd w:id="186"/>
    </w:p>
    <w:p w14:paraId="4796481B" w14:textId="77777777" w:rsidR="00FE0631" w:rsidRPr="007A4B29" w:rsidRDefault="00FE0631" w:rsidP="00F0242F">
      <w:pPr>
        <w:spacing w:before="120" w:line="360" w:lineRule="auto"/>
        <w:jc w:val="center"/>
        <w:rPr>
          <w:b/>
          <w:i/>
          <w:szCs w:val="26"/>
        </w:rPr>
      </w:pPr>
    </w:p>
    <w:sectPr w:rsidR="00FE0631" w:rsidRPr="007A4B29" w:rsidSect="00BB017B">
      <w:headerReference w:type="default" r:id="rId46"/>
      <w:footerReference w:type="default" r:id="rId47"/>
      <w:pgSz w:w="11906" w:h="16838" w:code="9"/>
      <w:pgMar w:top="317" w:right="850" w:bottom="317" w:left="1411" w:header="562" w:footer="0" w:gutter="0"/>
      <w:cols w:space="720"/>
      <w:docGrid w:linePitch="354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6" w:author="Trung Nguyễn Văn" w:date="2022-07-30T18:36:00Z" w:initials="TN">
    <w:p w14:paraId="7907CEFF" w14:textId="3B9D063F" w:rsidR="00F32446" w:rsidRDefault="00F32446">
      <w:pPr>
        <w:pStyle w:val="CommentText"/>
      </w:pPr>
      <w:r>
        <w:rPr>
          <w:rStyle w:val="CommentReference"/>
        </w:rPr>
        <w:annotationRef/>
      </w:r>
    </w:p>
  </w:comment>
  <w:comment w:id="47" w:author="Trung Nguyễn Văn" w:date="2022-07-30T18:36:00Z" w:initials="TN">
    <w:p w14:paraId="7417D201" w14:textId="4C4F3770" w:rsidR="00F32446" w:rsidRPr="00D84375" w:rsidRDefault="00F32446">
      <w:pPr>
        <w:pStyle w:val="CommentText"/>
      </w:pPr>
      <w:r>
        <w:rPr>
          <w:rStyle w:val="CommentReference"/>
        </w:rPr>
        <w:annotationRef/>
      </w:r>
      <w:r>
        <w:t xml:space="preserve">Modun này có chức năng cấu hình và điều khiển thiết bị (Local &amp; Cloud). Cần mô tả đúng chức năng </w:t>
      </w:r>
    </w:p>
  </w:comment>
  <w:comment w:id="62" w:author="Trung Nguyễn Văn" w:date="2022-07-30T18:39:00Z" w:initials="TN">
    <w:p w14:paraId="104E60BD" w14:textId="7D79643A" w:rsidR="00F32446" w:rsidRPr="00D84375" w:rsidRDefault="00F32446">
      <w:pPr>
        <w:pStyle w:val="CommentText"/>
      </w:pPr>
      <w:r>
        <w:rPr>
          <w:rStyle w:val="CommentReference"/>
        </w:rPr>
        <w:annotationRef/>
      </w:r>
      <w:r>
        <w:t>Đã đúng và đủ chức năng của Core chưa?</w:t>
      </w:r>
    </w:p>
  </w:comment>
  <w:comment w:id="83" w:author="Trung Nguyễn Văn" w:date="2022-07-31T07:45:00Z" w:initials="TN">
    <w:p w14:paraId="7547DD6A" w14:textId="0C74E424" w:rsidR="00F32446" w:rsidRPr="00074157" w:rsidRDefault="00F32446">
      <w:pPr>
        <w:pStyle w:val="CommentText"/>
      </w:pPr>
      <w:r>
        <w:rPr>
          <w:rStyle w:val="CommentReference"/>
        </w:rPr>
        <w:annotationRef/>
      </w:r>
      <w:r>
        <w:t>Core -&gt; Core (Authenication) để biết rõ phân hệ nào xử lý</w:t>
      </w:r>
    </w:p>
  </w:comment>
  <w:comment w:id="84" w:author="Ngo Duy Tiem" w:date="2022-08-01T04:31:00Z" w:initials="NT">
    <w:p w14:paraId="1CBB0057" w14:textId="170832E7" w:rsidR="7B603FE2" w:rsidRDefault="7B603FE2">
      <w:pPr>
        <w:pStyle w:val="CommentText"/>
      </w:pPr>
      <w:r>
        <w:t>Em thấy nên để chung là Core, mô tả ở dưới sẽ rõ là phân hệ nào. Vì trường hợp luồng vừa sử dụng phân hệ Authentication , vừa sử dụng phân hệt Device Mgmt trong core thì hình vẽ sẽ rối</w:t>
      </w:r>
      <w:r>
        <w:rPr>
          <w:rStyle w:val="CommentReference"/>
        </w:rPr>
        <w:annotationRef/>
      </w:r>
    </w:p>
  </w:comment>
  <w:comment w:id="85" w:author="Nguyen Van Trung" w:date="2022-08-01T09:16:00Z" w:initials="NT">
    <w:p w14:paraId="18B9E47B" w14:textId="3CD4E0CE" w:rsidR="59118D37" w:rsidRDefault="59118D37">
      <w:pPr>
        <w:pStyle w:val="CommentText"/>
      </w:pPr>
      <w:r>
        <w:t>Ok. Vậy bên dưới mô tả cần ghi rõ Core (Authentication). Không hình vẽ ghi là Core, dưới mô tả Authentication kiểu treo đầu dê bán thịt chó</w:t>
      </w:r>
      <w:r>
        <w:rPr>
          <w:rStyle w:val="CommentReference"/>
        </w:rPr>
        <w:annotationRef/>
      </w:r>
    </w:p>
  </w:comment>
  <w:comment w:id="86" w:author="Dao Van Tam" w:date="2022-08-01T09:40:00Z" w:initials="DT">
    <w:p w14:paraId="37731E8D" w14:textId="3B73D62C" w:rsidR="7A4DE749" w:rsidRDefault="7A4DE749">
      <w:pPr>
        <w:pStyle w:val="CommentText"/>
      </w:pPr>
      <w:r>
        <w:t>vâng e update r ạ</w:t>
      </w:r>
      <w:r>
        <w:rPr>
          <w:rStyle w:val="CommentReference"/>
        </w:rPr>
        <w:annotationRef/>
      </w:r>
    </w:p>
  </w:comment>
  <w:comment w:id="93" w:author="Trung Nguyễn Văn" w:date="2022-07-31T07:46:00Z" w:initials="TN">
    <w:p w14:paraId="73F04255" w14:textId="440569E9" w:rsidR="00F32446" w:rsidRPr="00074157" w:rsidRDefault="00F32446">
      <w:pPr>
        <w:pStyle w:val="CommentText"/>
      </w:pPr>
      <w:r>
        <w:rPr>
          <w:rStyle w:val="CommentReference"/>
        </w:rPr>
        <w:annotationRef/>
      </w:r>
      <w:r>
        <w:t>Phân hệ nào của Core xử lý tính năng DIscovery</w:t>
      </w:r>
    </w:p>
  </w:comment>
  <w:comment w:id="108" w:author="Trung Nguyễn Văn" w:date="2022-07-31T07:48:00Z" w:initials="TN">
    <w:p w14:paraId="074D3A24" w14:textId="55048F0D" w:rsidR="00F32446" w:rsidRPr="00074157" w:rsidRDefault="00F32446">
      <w:pPr>
        <w:pStyle w:val="CommentText"/>
      </w:pPr>
      <w:r>
        <w:rPr>
          <w:rStyle w:val="CommentReference"/>
        </w:rPr>
        <w:annotationRef/>
      </w:r>
      <w:r>
        <w:t>Phân hệ nào của Core xử lý?</w:t>
      </w:r>
    </w:p>
  </w:comment>
  <w:comment w:id="113" w:author="Ngo Duy Tiem" w:date="2022-08-01T05:09:00Z" w:initials="NT">
    <w:p w14:paraId="6C861CF8" w14:textId="37583F19" w:rsidR="59118D37" w:rsidRDefault="59118D37">
      <w:pPr>
        <w:pStyle w:val="CommentText"/>
      </w:pPr>
      <w:r>
        <w:t xml:space="preserve"> Nên tự động thiết lập lại kết nối HTTP Agent sau khi đổi mật khẩu thành công</w:t>
      </w:r>
      <w:r>
        <w:rPr>
          <w:rStyle w:val="CommentReference"/>
        </w:rPr>
        <w:annotationRef/>
      </w:r>
    </w:p>
  </w:comment>
  <w:comment w:id="114" w:author="Dao Van Tam" w:date="2022-08-01T09:26:00Z" w:initials="DVT">
    <w:p w14:paraId="2C620D80" w14:textId="41DE4301" w:rsidR="009F614D" w:rsidRDefault="009E416E">
      <w:pPr>
        <w:pStyle w:val="CommentText"/>
      </w:pPr>
      <w:r>
        <w:rPr>
          <w:rStyle w:val="CommentReference"/>
        </w:rPr>
        <w:annotationRef/>
      </w:r>
      <w:r>
        <w:t xml:space="preserve">Thiết bị confirm là không cần kết nối lại vì </w:t>
      </w:r>
      <w:r w:rsidR="009F614D">
        <w:t>pass WebGui và pass Agent là tách biệt</w:t>
      </w:r>
    </w:p>
  </w:comment>
  <w:comment w:id="126" w:author="Ngo Duy Tiem" w:date="2022-08-01T09:12:00Z" w:initials="NT">
    <w:p w14:paraId="6ABFBA1B" w14:textId="2A686A0F" w:rsidR="59118D37" w:rsidRDefault="59118D37">
      <w:pPr>
        <w:pStyle w:val="CommentText"/>
      </w:pPr>
      <w:r>
        <w:t>đăng xuất thiết bị thì xóa cache</w:t>
      </w:r>
      <w:r>
        <w:rPr>
          <w:rStyle w:val="CommentReference"/>
        </w:rPr>
        <w:annotationRef/>
      </w:r>
    </w:p>
  </w:comment>
  <w:comment w:id="127" w:author="Dao Van Tam" w:date="2022-08-01T09:39:00Z" w:initials="DT">
    <w:p w14:paraId="18876A46" w14:textId="28AED196" w:rsidR="7A4DE749" w:rsidRDefault="7A4DE749">
      <w:pPr>
        <w:pStyle w:val="CommentText"/>
      </w:pPr>
      <w:r>
        <w:t>done ạ</w:t>
      </w:r>
      <w:r>
        <w:rPr>
          <w:rStyle w:val="CommentReference"/>
        </w:rPr>
        <w:annotationRef/>
      </w:r>
    </w:p>
  </w:comment>
  <w:comment w:id="135" w:author="Trung Nguyễn Văn" w:date="2022-07-31T07:50:00Z" w:initials="TN">
    <w:p w14:paraId="6E1F2C47" w14:textId="77777777" w:rsidR="00F32446" w:rsidRDefault="00F32446">
      <w:pPr>
        <w:pStyle w:val="CommentText"/>
      </w:pPr>
      <w:r>
        <w:rPr>
          <w:rStyle w:val="CommentReference"/>
        </w:rPr>
        <w:annotationRef/>
      </w:r>
      <w:r>
        <w:t>Có lưu uptime hay last update time dữ liệu trong cache?</w:t>
      </w:r>
    </w:p>
    <w:p w14:paraId="318C8B2D" w14:textId="31B3B247" w:rsidR="00F32446" w:rsidRPr="00074157" w:rsidRDefault="00F32446">
      <w:pPr>
        <w:pStyle w:val="CommentText"/>
      </w:pPr>
      <w:r>
        <w:t>Khi cần refresh dữ liệu cahce thì dùng hàm nào?</w:t>
      </w:r>
    </w:p>
  </w:comment>
  <w:comment w:id="137" w:author="Ngo Duy Tiem" w:date="2022-08-01T05:29:00Z" w:initials="NT">
    <w:p w14:paraId="3FE209A6" w14:textId="46DD019D" w:rsidR="59118D37" w:rsidRDefault="59118D37">
      <w:pPr>
        <w:pStyle w:val="CommentText"/>
      </w:pPr>
      <w:r>
        <w:t>Dữ liệu cache có expire time, khi hết expireTime thì tự động xóa các dữ liệu cache đã lưu. Dữ liệu cache nên chỉ lưu trong 1 phiên kết nối</w:t>
      </w:r>
      <w:r>
        <w:rPr>
          <w:rStyle w:val="CommentReference"/>
        </w:rPr>
        <w:annotationRef/>
      </w:r>
    </w:p>
  </w:comment>
  <w:comment w:id="150" w:author="Tran Khanh Toan" w:date="2022-08-03T14:51:00Z" w:initials="t">
    <w:p w14:paraId="3C41041F" w14:textId="569E1045" w:rsidR="00157AB1" w:rsidRDefault="00157AB1">
      <w:pPr>
        <w:pStyle w:val="CommentText"/>
      </w:pPr>
      <w:r>
        <w:rPr>
          <w:rStyle w:val="CommentReference"/>
        </w:rPr>
        <w:annotationRef/>
      </w:r>
      <w:r>
        <w:t>Thiếu bước upload file FW từ App lên HTTP Agent</w:t>
      </w:r>
    </w:p>
  </w:comment>
  <w:comment w:id="151" w:author="Bui Thi Minh Yen" w:date="2022-08-03T14:55:00Z" w:initials="BY">
    <w:p w14:paraId="25D72B80" w14:textId="0DDAF4AB" w:rsidR="331806A8" w:rsidRDefault="331806A8">
      <w:pPr>
        <w:pStyle w:val="CommentText"/>
      </w:pPr>
      <w:r>
        <w:t>Ok, sẽ update</w:t>
      </w: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907CEFF" w15:done="0"/>
  <w15:commentEx w15:paraId="7417D201" w15:paraIdParent="7907CEFF" w15:done="0"/>
  <w15:commentEx w15:paraId="104E60BD" w15:done="0"/>
  <w15:commentEx w15:paraId="7547DD6A" w15:done="0"/>
  <w15:commentEx w15:paraId="1CBB0057" w15:paraIdParent="7547DD6A" w15:done="0"/>
  <w15:commentEx w15:paraId="18B9E47B" w15:paraIdParent="7547DD6A" w15:done="0"/>
  <w15:commentEx w15:paraId="37731E8D" w15:paraIdParent="7547DD6A" w15:done="0"/>
  <w15:commentEx w15:paraId="73F04255" w15:done="0"/>
  <w15:commentEx w15:paraId="074D3A24" w15:done="0"/>
  <w15:commentEx w15:paraId="6C861CF8" w15:done="0"/>
  <w15:commentEx w15:paraId="2C620D80" w15:paraIdParent="6C861CF8" w15:done="0"/>
  <w15:commentEx w15:paraId="6ABFBA1B" w15:done="0"/>
  <w15:commentEx w15:paraId="18876A46" w15:paraIdParent="6ABFBA1B" w15:done="0"/>
  <w15:commentEx w15:paraId="318C8B2D" w15:done="0"/>
  <w15:commentEx w15:paraId="3FE209A6" w15:done="0"/>
  <w15:commentEx w15:paraId="3C41041F" w15:done="0"/>
  <w15:commentEx w15:paraId="25D72B80" w15:paraIdParent="3C41041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E05A3AF" w16cex:dateUtc="2022-07-31T21:31:00Z"/>
  <w16cex:commentExtensible w16cex:durableId="42A37D94" w16cex:dateUtc="2022-08-01T02:16:00Z"/>
  <w16cex:commentExtensible w16cex:durableId="1A2B20ED" w16cex:dateUtc="2022-08-01T02:40:00Z"/>
  <w16cex:commentExtensible w16cex:durableId="1DF347B1" w16cex:dateUtc="2022-07-31T22:09:00Z"/>
  <w16cex:commentExtensible w16cex:durableId="26921ADE" w16cex:dateUtc="2022-08-01T02:26:00Z"/>
  <w16cex:commentExtensible w16cex:durableId="49DA7716" w16cex:dateUtc="2022-08-01T02:12:00Z"/>
  <w16cex:commentExtensible w16cex:durableId="7AE619F7" w16cex:dateUtc="2022-08-01T02:39:00Z"/>
  <w16cex:commentExtensible w16cex:durableId="558E0353" w16cex:dateUtc="2022-07-31T22:29:00Z"/>
  <w16cex:commentExtensible w16cex:durableId="7D34D870" w16cex:dateUtc="2022-08-03T07:5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907CEFF" w16cid:durableId="6F94B87E"/>
  <w16cid:commentId w16cid:paraId="7417D201" w16cid:durableId="4AC58867"/>
  <w16cid:commentId w16cid:paraId="104E60BD" w16cid:durableId="6BE4F752"/>
  <w16cid:commentId w16cid:paraId="7547DD6A" w16cid:durableId="2C0EC469"/>
  <w16cid:commentId w16cid:paraId="1CBB0057" w16cid:durableId="2E05A3AF"/>
  <w16cid:commentId w16cid:paraId="18B9E47B" w16cid:durableId="42A37D94"/>
  <w16cid:commentId w16cid:paraId="37731E8D" w16cid:durableId="1A2B20ED"/>
  <w16cid:commentId w16cid:paraId="73F04255" w16cid:durableId="286B49BB"/>
  <w16cid:commentId w16cid:paraId="074D3A24" w16cid:durableId="3EEB5BFB"/>
  <w16cid:commentId w16cid:paraId="6C861CF8" w16cid:durableId="1DF347B1"/>
  <w16cid:commentId w16cid:paraId="2C620D80" w16cid:durableId="26921ADE"/>
  <w16cid:commentId w16cid:paraId="6ABFBA1B" w16cid:durableId="49DA7716"/>
  <w16cid:commentId w16cid:paraId="18876A46" w16cid:durableId="7AE619F7"/>
  <w16cid:commentId w16cid:paraId="318C8B2D" w16cid:durableId="63ADC848"/>
  <w16cid:commentId w16cid:paraId="3FE209A6" w16cid:durableId="558E0353"/>
  <w16cid:commentId w16cid:paraId="3C41041F" w16cid:durableId="2B091974"/>
  <w16cid:commentId w16cid:paraId="25D72B80" w16cid:durableId="7D34D87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3DCEC9" w14:textId="77777777" w:rsidR="00E83D7F" w:rsidRDefault="00E83D7F">
      <w:r>
        <w:separator/>
      </w:r>
    </w:p>
  </w:endnote>
  <w:endnote w:type="continuationSeparator" w:id="0">
    <w:p w14:paraId="1F14CF30" w14:textId="77777777" w:rsidR="00E83D7F" w:rsidRDefault="00E83D7F">
      <w:r>
        <w:continuationSeparator/>
      </w:r>
    </w:p>
  </w:endnote>
  <w:endnote w:type="continuationNotice" w:id="1">
    <w:p w14:paraId="1D67DB48" w14:textId="77777777" w:rsidR="00E83D7F" w:rsidRDefault="00E83D7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VnTime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Arial Unicode MS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MT">
    <w:altName w:val="Arial"/>
    <w:charset w:val="00"/>
    <w:family w:val="roman"/>
    <w:pitch w:val="default"/>
  </w:font>
  <w:font w:name="MS PMincho">
    <w:charset w:val="80"/>
    <w:family w:val="roman"/>
    <w:pitch w:val="variable"/>
    <w:sig w:usb0="E00002FF" w:usb1="6AC7FDFB" w:usb2="08000012" w:usb3="00000000" w:csb0="0002009F" w:csb1="00000000"/>
  </w:font>
  <w:font w:name=".VnArial">
    <w:panose1 w:val="020B7200000000000000"/>
    <w:charset w:val="00"/>
    <w:family w:val="swiss"/>
    <w:pitch w:val="variable"/>
    <w:sig w:usb0="00000007" w:usb1="00000000" w:usb2="00000000" w:usb3="00000000" w:csb0="00000011" w:csb1="00000000"/>
  </w:font>
  <w:font w:name=".VnArialH">
    <w:altName w:val="Calibri"/>
    <w:charset w:val="00"/>
    <w:family w:val="swiss"/>
    <w:pitch w:val="variable"/>
    <w:sig w:usb0="00000007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23" w:type="dxa"/>
      <w:tblInd w:w="-34" w:type="dxa"/>
      <w:tblLayout w:type="fixed"/>
      <w:tblLook w:val="0000" w:firstRow="0" w:lastRow="0" w:firstColumn="0" w:lastColumn="0" w:noHBand="0" w:noVBand="0"/>
    </w:tblPr>
    <w:tblGrid>
      <w:gridCol w:w="1702"/>
      <w:gridCol w:w="708"/>
      <w:gridCol w:w="2030"/>
      <w:gridCol w:w="566"/>
      <w:gridCol w:w="4067"/>
      <w:gridCol w:w="850"/>
    </w:tblGrid>
    <w:tr w:rsidR="00F32446" w14:paraId="42C96DA2" w14:textId="77777777" w:rsidTr="009D4E39">
      <w:trPr>
        <w:trHeight w:hRule="exact" w:val="611"/>
      </w:trPr>
      <w:tc>
        <w:tcPr>
          <w:tcW w:w="9923" w:type="dxa"/>
          <w:gridSpan w:val="6"/>
        </w:tcPr>
        <w:tbl>
          <w:tblPr>
            <w:tblW w:w="9923" w:type="dxa"/>
            <w:tblLayout w:type="fixed"/>
            <w:tblLook w:val="0000" w:firstRow="0" w:lastRow="0" w:firstColumn="0" w:lastColumn="0" w:noHBand="0" w:noVBand="0"/>
          </w:tblPr>
          <w:tblGrid>
            <w:gridCol w:w="9923"/>
          </w:tblGrid>
          <w:tr w:rsidR="00F32446" w:rsidRPr="004A77C0" w14:paraId="5D408230" w14:textId="77777777" w:rsidTr="009D4E39">
            <w:trPr>
              <w:trHeight w:hRule="exact" w:val="611"/>
            </w:trPr>
            <w:tc>
              <w:tcPr>
                <w:tcW w:w="9923" w:type="dxa"/>
                <w:vAlign w:val="center"/>
              </w:tcPr>
              <w:p w14:paraId="7A244A3A" w14:textId="64C8140F" w:rsidR="00F32446" w:rsidRPr="00EA4F84" w:rsidRDefault="00F32446" w:rsidP="00F21B03">
                <w:pPr>
                  <w:pStyle w:val="HeaderFooter"/>
                  <w:rPr>
                    <w:sz w:val="24"/>
                  </w:rPr>
                </w:pPr>
                <w:r w:rsidRPr="00EA4F84">
                  <w:rPr>
                    <w:sz w:val="24"/>
                  </w:rPr>
                  <mc:AlternateContent>
                    <mc:Choice Requires="wps">
                      <w:drawing>
                        <wp:anchor distT="0" distB="0" distL="114300" distR="114300" simplePos="0" relativeHeight="251658258" behindDoc="0" locked="0" layoutInCell="0" allowOverlap="1" wp14:anchorId="1A1528E4" wp14:editId="38CE6C73">
                          <wp:simplePos x="0" y="0"/>
                          <wp:positionH relativeFrom="column">
                            <wp:posOffset>-282575</wp:posOffset>
                          </wp:positionH>
                          <wp:positionV relativeFrom="paragraph">
                            <wp:posOffset>93345</wp:posOffset>
                          </wp:positionV>
                          <wp:extent cx="6387465" cy="0"/>
                          <wp:effectExtent l="0" t="0" r="32385" b="19050"/>
                          <wp:wrapNone/>
                          <wp:docPr id="99" name="Straight Connector 99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0" y="0"/>
                                    <a:ext cx="6387465" cy="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 type="none" w="sm" len="sm"/>
                                    <a:tailEnd type="none" w="sm" len="sm"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/>
                              </wps:wsp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 xmlns:a14="http://schemas.microsoft.com/office/drawing/2010/main" xmlns:a="http://schemas.openxmlformats.org/drawingml/2006/main">
                      <w:pict w14:anchorId="65D2A18D">
                        <v:line id="Straight Connector 99" style="position:absolute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o:allowincell="f" from="-22.25pt,7.35pt" to="480.7pt,7.35pt" w14:anchorId="13BF6A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">
                          <v:stroke startarrowwidth="narrow" startarrowlength="short" endarrowwidth="narrow" endarrowlength="short"/>
                        </v:line>
                      </w:pict>
                    </mc:Fallback>
                  </mc:AlternateContent>
                </w:r>
                <w:r>
                  <w:rPr>
                    <w:sz w:val="24"/>
                  </w:rPr>
                  <w:t>THIẾT KẾ TỔNG QUAN PHẦN MỀM</w:t>
                </w:r>
              </w:p>
            </w:tc>
          </w:tr>
        </w:tbl>
        <w:p w14:paraId="0ECF53AB" w14:textId="77777777" w:rsidR="00F32446" w:rsidRPr="00C73027" w:rsidRDefault="00F32446" w:rsidP="00F21B03">
          <w:pPr>
            <w:pStyle w:val="HeaderFooter"/>
            <w:rPr>
              <w:rFonts w:ascii=".VnArialH" w:hAnsi=".VnArialH"/>
            </w:rPr>
          </w:pPr>
        </w:p>
      </w:tc>
    </w:tr>
    <w:tr w:rsidR="00F32446" w14:paraId="341369D9" w14:textId="77777777" w:rsidTr="009D4E39">
      <w:trPr>
        <w:trHeight w:val="626"/>
      </w:trPr>
      <w:tc>
        <w:tcPr>
          <w:tcW w:w="1702" w:type="dxa"/>
          <w:vAlign w:val="center"/>
        </w:tcPr>
        <w:p w14:paraId="447FC7A1" w14:textId="77777777" w:rsidR="00F32446" w:rsidRPr="00EA4F84" w:rsidRDefault="00F32446" w:rsidP="00F21B03">
          <w:pPr>
            <w:pStyle w:val="HeaderFooter"/>
            <w:jc w:val="both"/>
            <w:rPr>
              <w:b w:val="0"/>
              <w:szCs w:val="22"/>
            </w:rPr>
          </w:pPr>
          <w:r w:rsidRPr="00EA4F84">
            <w:rPr>
              <w:b w:val="0"/>
              <w:szCs w:val="22"/>
            </w:rPr>
            <mc:AlternateContent>
              <mc:Choice Requires="wps">
                <w:drawing>
                  <wp:anchor distT="0" distB="0" distL="114300" distR="114300" simplePos="0" relativeHeight="251658250" behindDoc="0" locked="0" layoutInCell="0" allowOverlap="1" wp14:anchorId="62234567" wp14:editId="7E2A6126">
                    <wp:simplePos x="0" y="0"/>
                    <wp:positionH relativeFrom="column">
                      <wp:posOffset>-232410</wp:posOffset>
                    </wp:positionH>
                    <wp:positionV relativeFrom="paragraph">
                      <wp:posOffset>369570</wp:posOffset>
                    </wp:positionV>
                    <wp:extent cx="6430010" cy="0"/>
                    <wp:effectExtent l="0" t="0" r="27940" b="19050"/>
                    <wp:wrapNone/>
                    <wp:docPr id="100" name="Straight Connector 10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43001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a14="http://schemas.microsoft.com/office/drawing/2010/main" xmlns:a="http://schemas.openxmlformats.org/drawingml/2006/main">
                <w:pict w14:anchorId="0E9ABE4D">
                  <v:line id="Straight Connector 100" style="position:absolute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o:allowincell="f" strokeweight="1pt" from="-18.3pt,29.1pt" to="488pt,29.1pt" w14:anchorId="3ABDF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">
                    <v:stroke startarrowwidth="narrow" startarrowlength="short" endarrowwidth="narrow" endarrowlength="short"/>
                  </v:line>
                </w:pict>
              </mc:Fallback>
            </mc:AlternateContent>
          </w:r>
          <w:r w:rsidRPr="00EA4F84">
            <w:rPr>
              <w:b w:val="0"/>
              <w:szCs w:val="22"/>
            </w:rPr>
            <mc:AlternateContent>
              <mc:Choice Requires="wps">
                <w:drawing>
                  <wp:anchor distT="0" distB="0" distL="114300" distR="114300" simplePos="0" relativeHeight="251658257" behindDoc="0" locked="0" layoutInCell="0" allowOverlap="1" wp14:anchorId="3ADDDBC0" wp14:editId="6C4432C8">
                    <wp:simplePos x="0" y="0"/>
                    <wp:positionH relativeFrom="column">
                      <wp:posOffset>3031490</wp:posOffset>
                    </wp:positionH>
                    <wp:positionV relativeFrom="paragraph">
                      <wp:posOffset>59690</wp:posOffset>
                    </wp:positionV>
                    <wp:extent cx="0" cy="285750"/>
                    <wp:effectExtent l="0" t="0" r="19050" b="19050"/>
                    <wp:wrapNone/>
                    <wp:docPr id="101" name="Straight Connector 10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0" y="0"/>
                              <a:ext cx="0" cy="28575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a14="http://schemas.microsoft.com/office/drawing/2010/main" xmlns:a="http://schemas.openxmlformats.org/drawingml/2006/main">
                <w:pict w14:anchorId="6E50073C">
                  <v:line id="Straight Connector 101" style="position:absolute;flip:x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o:allowincell="f" strokeweight="1pt" from="238.7pt,4.7pt" to="238.7pt,27.2pt" w14:anchorId="482D8F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">
                    <v:stroke startarrowwidth="narrow" startarrowlength="short" endarrowwidth="narrow" endarrowlength="short"/>
                  </v:line>
                </w:pict>
              </mc:Fallback>
            </mc:AlternateContent>
          </w:r>
          <w:r w:rsidRPr="00EA4F84">
            <w:rPr>
              <w:b w:val="0"/>
              <w:szCs w:val="22"/>
            </w:rPr>
            <mc:AlternateContent>
              <mc:Choice Requires="wps">
                <w:drawing>
                  <wp:anchor distT="0" distB="0" distL="114300" distR="114300" simplePos="0" relativeHeight="251658249" behindDoc="0" locked="0" layoutInCell="0" allowOverlap="1" wp14:anchorId="0F5D214A" wp14:editId="02D2C677">
                    <wp:simplePos x="0" y="0"/>
                    <wp:positionH relativeFrom="column">
                      <wp:posOffset>-217170</wp:posOffset>
                    </wp:positionH>
                    <wp:positionV relativeFrom="paragraph">
                      <wp:posOffset>59690</wp:posOffset>
                    </wp:positionV>
                    <wp:extent cx="6393180" cy="0"/>
                    <wp:effectExtent l="0" t="0" r="26670" b="19050"/>
                    <wp:wrapNone/>
                    <wp:docPr id="102" name="Straight Connector 10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0" y="0"/>
                              <a:ext cx="6393180" cy="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a14="http://schemas.microsoft.com/office/drawing/2010/main" xmlns:a="http://schemas.openxmlformats.org/drawingml/2006/main">
                <w:pict w14:anchorId="4FCE369C">
                  <v:line id="Straight Connector 102" style="position:absolute;flip:y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o:allowincell="f" strokeweight="1pt" from="-17.1pt,4.7pt" to="486.3pt,4.7pt" w14:anchorId="0D5ED4C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">
                    <v:stroke startarrowwidth="narrow" startarrowlength="short" endarrowwidth="narrow" endarrowlength="short"/>
                  </v:line>
                </w:pict>
              </mc:Fallback>
            </mc:AlternateContent>
          </w:r>
          <w:r w:rsidRPr="00EA4F84">
            <w:rPr>
              <w:b w:val="0"/>
              <w:szCs w:val="22"/>
            </w:rPr>
            <w:t>Ấn bản/Edition</w:t>
          </w:r>
        </w:p>
      </w:tc>
      <w:tc>
        <w:tcPr>
          <w:tcW w:w="708" w:type="dxa"/>
          <w:vAlign w:val="center"/>
        </w:tcPr>
        <w:p w14:paraId="751A34EA" w14:textId="3E85033C" w:rsidR="00F32446" w:rsidRPr="00EA4F84" w:rsidRDefault="00F32446" w:rsidP="0027176F">
          <w:pPr>
            <w:pStyle w:val="HeaderFooter"/>
            <w:spacing w:line="360" w:lineRule="auto"/>
            <w:jc w:val="both"/>
            <w:rPr>
              <w:b w:val="0"/>
              <w:szCs w:val="22"/>
            </w:rPr>
          </w:pPr>
          <w:r>
            <w:rPr>
              <w:b w:val="0"/>
              <w:szCs w:val="22"/>
            </w:rPr>
            <w:t xml:space="preserve"> </w:t>
          </w:r>
          <w:r w:rsidR="0027176F">
            <w:rPr>
              <w:b w:val="0"/>
              <w:szCs w:val="22"/>
            </w:rPr>
            <w:t>1.0</w:t>
          </w:r>
        </w:p>
      </w:tc>
      <w:tc>
        <w:tcPr>
          <w:tcW w:w="7513" w:type="dxa"/>
          <w:gridSpan w:val="4"/>
          <w:vAlign w:val="center"/>
        </w:tcPr>
        <w:p w14:paraId="096CF583" w14:textId="3AC41906" w:rsidR="00F32446" w:rsidRPr="00EA4F84" w:rsidRDefault="00F32446" w:rsidP="0027176F">
          <w:pPr>
            <w:pStyle w:val="HeaderFooter"/>
            <w:spacing w:line="360" w:lineRule="auto"/>
            <w:jc w:val="both"/>
            <w:rPr>
              <w:b w:val="0"/>
              <w:szCs w:val="22"/>
            </w:rPr>
          </w:pPr>
          <w:r>
            <w:rPr>
              <w:b w:val="0"/>
              <w:szCs w:val="22"/>
            </w:rPr>
            <w:t xml:space="preserve">          </w:t>
          </w:r>
          <w:r w:rsidRPr="00EA4F84">
            <w:rPr>
              <w:b w:val="0"/>
              <w:szCs w:val="22"/>
            </w:rPr>
            <w:t xml:space="preserve"> </w:t>
          </w:r>
          <w:r w:rsidR="0027176F">
            <w:rPr>
              <w:b w:val="0"/>
              <w:bCs/>
            </w:rPr>
            <w:t>02</w:t>
          </w:r>
          <w:r w:rsidRPr="007A4B29">
            <w:rPr>
              <w:b w:val="0"/>
              <w:bCs/>
            </w:rPr>
            <w:t>/0</w:t>
          </w:r>
          <w:r w:rsidR="0027176F">
            <w:rPr>
              <w:b w:val="0"/>
              <w:bCs/>
            </w:rPr>
            <w:t>8</w:t>
          </w:r>
          <w:r w:rsidRPr="007A4B29">
            <w:rPr>
              <w:b w:val="0"/>
              <w:bCs/>
            </w:rPr>
            <w:t>/2022</w:t>
          </w:r>
          <w:r w:rsidRPr="00EA4F84">
            <w:rPr>
              <w:b w:val="0"/>
              <w:szCs w:val="22"/>
            </w:rPr>
            <w:t xml:space="preserve">                                        </w:t>
          </w:r>
          <w:r>
            <w:rPr>
              <w:b w:val="0"/>
              <w:szCs w:val="22"/>
            </w:rPr>
            <w:t>Trạng thái / Status</w:t>
          </w:r>
        </w:p>
      </w:tc>
    </w:tr>
    <w:tr w:rsidR="00F32446" w14:paraId="407A1E0B" w14:textId="77777777" w:rsidTr="009D4E39">
      <w:trPr>
        <w:trHeight w:val="320"/>
      </w:trPr>
      <w:tc>
        <w:tcPr>
          <w:tcW w:w="4440" w:type="dxa"/>
          <w:gridSpan w:val="3"/>
          <w:vAlign w:val="center"/>
        </w:tcPr>
        <w:p w14:paraId="67D079B4" w14:textId="1332818F" w:rsidR="00F32446" w:rsidRPr="00EA4F84" w:rsidRDefault="00F32446" w:rsidP="00F21B03">
          <w:pPr>
            <w:pStyle w:val="HeaderFooter"/>
            <w:rPr>
              <w:sz w:val="26"/>
              <w:szCs w:val="26"/>
            </w:rPr>
          </w:pPr>
          <w:r w:rsidRPr="00EA4F84">
            <w:rPr>
              <w:sz w:val="26"/>
              <w:szCs w:val="26"/>
            </w:rPr>
            <mc:AlternateContent>
              <mc:Choice Requires="wps">
                <w:drawing>
                  <wp:anchor distT="0" distB="0" distL="114300" distR="114300" simplePos="0" relativeHeight="251658251" behindDoc="0" locked="0" layoutInCell="0" allowOverlap="1" wp14:anchorId="6B1467A5" wp14:editId="08D9096D">
                    <wp:simplePos x="0" y="0"/>
                    <wp:positionH relativeFrom="column">
                      <wp:posOffset>981710</wp:posOffset>
                    </wp:positionH>
                    <wp:positionV relativeFrom="paragraph">
                      <wp:posOffset>-332740</wp:posOffset>
                    </wp:positionV>
                    <wp:extent cx="0" cy="280670"/>
                    <wp:effectExtent l="0" t="0" r="19050" b="24130"/>
                    <wp:wrapNone/>
                    <wp:docPr id="103" name="Straight Connector 10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0" y="0"/>
                              <a:ext cx="0" cy="28067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a14="http://schemas.microsoft.com/office/drawing/2010/main" xmlns:a="http://schemas.openxmlformats.org/drawingml/2006/main">
                <w:pict w14:anchorId="3DE8C436">
                  <v:line id="Straight Connector 103" style="position:absolute;flip:x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o:allowincell="f" strokeweight="1pt" from="77.3pt,-26.2pt" to="77.3pt,-4.1pt" w14:anchorId="154592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">
                    <v:stroke startarrowwidth="narrow" startarrowlength="short" endarrowwidth="narrow" endarrowlength="short"/>
                  </v:line>
                </w:pict>
              </mc:Fallback>
            </mc:AlternateContent>
          </w:r>
          <w:r w:rsidRPr="00EA4F84">
            <w:rPr>
              <w:sz w:val="26"/>
              <w:szCs w:val="26"/>
            </w:rPr>
            <mc:AlternateContent>
              <mc:Choice Requires="wps">
                <w:drawing>
                  <wp:anchor distT="0" distB="0" distL="114300" distR="114300" simplePos="0" relativeHeight="251658252" behindDoc="0" locked="0" layoutInCell="0" allowOverlap="1" wp14:anchorId="094B54F8" wp14:editId="2A0774AE">
                    <wp:simplePos x="0" y="0"/>
                    <wp:positionH relativeFrom="column">
                      <wp:posOffset>1463675</wp:posOffset>
                    </wp:positionH>
                    <wp:positionV relativeFrom="paragraph">
                      <wp:posOffset>-332740</wp:posOffset>
                    </wp:positionV>
                    <wp:extent cx="0" cy="280670"/>
                    <wp:effectExtent l="0" t="0" r="19050" b="24130"/>
                    <wp:wrapNone/>
                    <wp:docPr id="104" name="Straight Connector 10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0" y="0"/>
                              <a:ext cx="0" cy="28067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a14="http://schemas.microsoft.com/office/drawing/2010/main" xmlns:a="http://schemas.openxmlformats.org/drawingml/2006/main">
                <w:pict w14:anchorId="4D0C8539">
                  <v:line id="Straight Connector 104" style="position:absolute;flip:x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o:allowincell="f" strokeweight="1pt" from="115.25pt,-26.2pt" to="115.25pt,-4.1pt" w14:anchorId="2C4F4A9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">
                    <v:stroke startarrowwidth="narrow" startarrowlength="short" endarrowwidth="narrow" endarrowlength="short"/>
                  </v:line>
                </w:pict>
              </mc:Fallback>
            </mc:AlternateContent>
          </w:r>
          <w:r w:rsidRPr="00EA4F84">
            <w:rPr>
              <w:sz w:val="26"/>
              <w:szCs w:val="26"/>
            </w:rPr>
            <w:t>VNPT Technology</w:t>
          </w:r>
        </w:p>
      </w:tc>
      <w:tc>
        <w:tcPr>
          <w:tcW w:w="566" w:type="dxa"/>
          <w:vAlign w:val="center"/>
        </w:tcPr>
        <w:p w14:paraId="43D9E05B" w14:textId="77777777" w:rsidR="00F32446" w:rsidRPr="00EA4F84" w:rsidRDefault="00F32446" w:rsidP="00F21B03">
          <w:pPr>
            <w:pStyle w:val="HeaderFooter"/>
            <w:rPr>
              <w:sz w:val="26"/>
              <w:szCs w:val="26"/>
            </w:rPr>
          </w:pPr>
          <w:r w:rsidRPr="00EA4F84">
            <w:rPr>
              <w:b w:val="0"/>
              <w:szCs w:val="22"/>
            </w:rPr>
            <mc:AlternateContent>
              <mc:Choice Requires="wps">
                <w:drawing>
                  <wp:anchor distT="0" distB="0" distL="114300" distR="114300" simplePos="0" relativeHeight="251658256" behindDoc="0" locked="0" layoutInCell="0" allowOverlap="1" wp14:anchorId="7B13EEBB" wp14:editId="46BA6CA0">
                    <wp:simplePos x="0" y="0"/>
                    <wp:positionH relativeFrom="column">
                      <wp:posOffset>30480</wp:posOffset>
                    </wp:positionH>
                    <wp:positionV relativeFrom="paragraph">
                      <wp:posOffset>8890</wp:posOffset>
                    </wp:positionV>
                    <wp:extent cx="635" cy="363855"/>
                    <wp:effectExtent l="0" t="0" r="0" b="0"/>
                    <wp:wrapNone/>
                    <wp:docPr id="105" name="Straight Connector 10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35" cy="36385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a14="http://schemas.microsoft.com/office/drawing/2010/main" xmlns:a="http://schemas.openxmlformats.org/drawingml/2006/main">
                <w:pict w14:anchorId="5CFCD029">
                  <v:line id="Straight Connector 105" style="position:absolute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o:allowincell="f" strokeweight="1pt" from="2.4pt,.7pt" to="2.45pt,29.35pt" w14:anchorId="0BC0C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">
                    <v:stroke startarrowwidth="narrow" startarrowlength="short" endarrowwidth="narrow" endarrowlength="short"/>
                  </v:line>
                </w:pict>
              </mc:Fallback>
            </mc:AlternateContent>
          </w:r>
        </w:p>
      </w:tc>
      <w:tc>
        <w:tcPr>
          <w:tcW w:w="4067" w:type="dxa"/>
          <w:vAlign w:val="center"/>
        </w:tcPr>
        <w:p w14:paraId="1880E777" w14:textId="6B34F31E" w:rsidR="00F32446" w:rsidRPr="007A4B29" w:rsidRDefault="00F32446" w:rsidP="007A4B29">
          <w:pPr>
            <w:pStyle w:val="HeaderFooter"/>
            <w:rPr>
              <w:b w:val="0"/>
              <w:szCs w:val="22"/>
              <w:lang w:eastAsia="zh-CN"/>
            </w:rPr>
          </w:pPr>
          <w:r w:rsidRPr="00EA4F84">
            <w:rPr>
              <w:b w:val="0"/>
              <w:szCs w:val="22"/>
            </w:rPr>
            <mc:AlternateContent>
              <mc:Choice Requires="wps">
                <w:drawing>
                  <wp:anchor distT="0" distB="0" distL="114300" distR="114300" simplePos="0" relativeHeight="251658254" behindDoc="0" locked="0" layoutInCell="0" allowOverlap="1" wp14:anchorId="78E61727" wp14:editId="2E133BFD">
                    <wp:simplePos x="0" y="0"/>
                    <wp:positionH relativeFrom="column">
                      <wp:posOffset>37465</wp:posOffset>
                    </wp:positionH>
                    <wp:positionV relativeFrom="paragraph">
                      <wp:posOffset>-635</wp:posOffset>
                    </wp:positionV>
                    <wp:extent cx="635" cy="363855"/>
                    <wp:effectExtent l="0" t="0" r="0" b="0"/>
                    <wp:wrapNone/>
                    <wp:docPr id="106" name="Straight Connector 10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35" cy="36385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a14="http://schemas.microsoft.com/office/drawing/2010/main" xmlns:a="http://schemas.openxmlformats.org/drawingml/2006/main">
                <w:pict w14:anchorId="1B198822">
                  <v:line id="Straight Connector 106" style="position:absolute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o:allowincell="f" strokeweight="1pt" from="2.95pt,-.05pt" to="3pt,28.6pt" w14:anchorId="113581A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">
                    <v:stroke startarrowwidth="narrow" startarrowlength="short" endarrowwidth="narrow" endarrowlength="short"/>
                  </v:line>
                </w:pict>
              </mc:Fallback>
            </mc:AlternateContent>
          </w:r>
          <w:r w:rsidRPr="00EA4F84">
            <w:rPr>
              <w:b w:val="0"/>
              <w:szCs w:val="22"/>
            </w:rPr>
            <mc:AlternateContent>
              <mc:Choice Requires="wps">
                <w:drawing>
                  <wp:anchor distT="0" distB="0" distL="114300" distR="114300" simplePos="0" relativeHeight="251658255" behindDoc="0" locked="0" layoutInCell="0" allowOverlap="1" wp14:anchorId="32F12676" wp14:editId="685D56A1">
                    <wp:simplePos x="0" y="0"/>
                    <wp:positionH relativeFrom="column">
                      <wp:posOffset>2505710</wp:posOffset>
                    </wp:positionH>
                    <wp:positionV relativeFrom="paragraph">
                      <wp:posOffset>-2540</wp:posOffset>
                    </wp:positionV>
                    <wp:extent cx="635" cy="366395"/>
                    <wp:effectExtent l="0" t="0" r="0" b="0"/>
                    <wp:wrapNone/>
                    <wp:docPr id="107" name="Straight Connector 10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635" cy="366395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 type="none" w="sm" len="sm"/>
                              <a:tailEnd type="none" w="sm" len="sm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a14="http://schemas.microsoft.com/office/drawing/2010/main" xmlns:a="http://schemas.openxmlformats.org/drawingml/2006/main">
                <w:pict w14:anchorId="454CB901">
                  <v:line id="Straight Connector 107" style="position:absolute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o:allowincell="f" strokeweight="1pt" from="197.3pt,-.2pt" to="197.35pt,28.65pt" w14:anchorId="06059B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">
                    <v:stroke startarrowwidth="narrow" startarrowlength="short" endarrowwidth="narrow" endarrowlength="short"/>
                  </v:line>
                </w:pict>
              </mc:Fallback>
            </mc:AlternateContent>
          </w:r>
          <w:r>
            <w:rPr>
              <w:b w:val="0"/>
              <w:szCs w:val="22"/>
              <w:lang w:eastAsia="zh-CN"/>
            </w:rPr>
            <w:t>ONE Link SDK</w:t>
          </w:r>
        </w:p>
      </w:tc>
      <w:tc>
        <w:tcPr>
          <w:tcW w:w="850" w:type="dxa"/>
          <w:vAlign w:val="center"/>
        </w:tcPr>
        <w:p w14:paraId="243C82FE" w14:textId="63F8DCF4" w:rsidR="00F32446" w:rsidRPr="00EA4F84" w:rsidRDefault="00F32446" w:rsidP="00F21B03">
          <w:pPr>
            <w:pStyle w:val="HeaderFooter"/>
            <w:rPr>
              <w:sz w:val="26"/>
              <w:szCs w:val="26"/>
            </w:rPr>
          </w:pPr>
          <w:r w:rsidRPr="00EA4F84">
            <w:rPr>
              <w:bCs/>
              <w:sz w:val="26"/>
              <w:szCs w:val="26"/>
            </w:rPr>
            <w:fldChar w:fldCharType="begin"/>
          </w:r>
          <w:r w:rsidRPr="00EA4F84">
            <w:rPr>
              <w:bCs/>
              <w:sz w:val="26"/>
              <w:szCs w:val="26"/>
            </w:rPr>
            <w:instrText xml:space="preserve"> PAGE  \* Arabic  \* MERGEFORMAT </w:instrText>
          </w:r>
          <w:r w:rsidRPr="00EA4F84">
            <w:rPr>
              <w:bCs/>
              <w:sz w:val="26"/>
              <w:szCs w:val="26"/>
            </w:rPr>
            <w:fldChar w:fldCharType="separate"/>
          </w:r>
          <w:r w:rsidR="00157AB1" w:rsidRPr="00157AB1">
            <w:rPr>
              <w:bCs/>
              <w:szCs w:val="26"/>
            </w:rPr>
            <w:t>33</w:t>
          </w:r>
          <w:r w:rsidRPr="00EA4F84">
            <w:rPr>
              <w:bCs/>
              <w:sz w:val="26"/>
              <w:szCs w:val="26"/>
            </w:rPr>
            <w:fldChar w:fldCharType="end"/>
          </w:r>
          <w:r w:rsidRPr="00EA4F84">
            <w:rPr>
              <w:bCs/>
              <w:sz w:val="26"/>
              <w:szCs w:val="26"/>
            </w:rPr>
            <w:t>/</w:t>
          </w:r>
          <w:r w:rsidRPr="00EA4F84">
            <w:rPr>
              <w:bCs/>
              <w:sz w:val="26"/>
              <w:szCs w:val="26"/>
            </w:rPr>
            <w:fldChar w:fldCharType="begin"/>
          </w:r>
          <w:r w:rsidRPr="00EA4F84">
            <w:rPr>
              <w:bCs/>
              <w:sz w:val="26"/>
              <w:szCs w:val="26"/>
            </w:rPr>
            <w:instrText xml:space="preserve"> NUMPAGES  \* Arabic  \* MERGEFORMAT </w:instrText>
          </w:r>
          <w:r w:rsidRPr="00EA4F84">
            <w:rPr>
              <w:bCs/>
              <w:sz w:val="26"/>
              <w:szCs w:val="26"/>
            </w:rPr>
            <w:fldChar w:fldCharType="separate"/>
          </w:r>
          <w:r w:rsidR="00157AB1" w:rsidRPr="00157AB1">
            <w:rPr>
              <w:bCs/>
              <w:szCs w:val="26"/>
            </w:rPr>
            <w:t>39</w:t>
          </w:r>
          <w:r w:rsidRPr="00EA4F84">
            <w:rPr>
              <w:bCs/>
              <w:sz w:val="26"/>
              <w:szCs w:val="26"/>
            </w:rPr>
            <w:fldChar w:fldCharType="end"/>
          </w:r>
        </w:p>
      </w:tc>
    </w:tr>
  </w:tbl>
  <w:p w14:paraId="27DF68AF" w14:textId="3E0E0F7F" w:rsidR="00F32446" w:rsidRPr="00F21B03" w:rsidRDefault="00F32446" w:rsidP="00F21B03">
    <w:pPr>
      <w:pStyle w:val="Footer"/>
    </w:pPr>
    <w:r>
      <w:rPr>
        <w:rFonts w:ascii=".VnArial" w:hAnsi=".VnArial"/>
        <w:noProof/>
        <w:sz w:val="22"/>
        <w:lang w:val="en-US" w:eastAsia="en-US"/>
      </w:rPr>
      <mc:AlternateContent>
        <mc:Choice Requires="wps">
          <w:drawing>
            <wp:anchor distT="0" distB="0" distL="114300" distR="114300" simplePos="0" relativeHeight="251658253" behindDoc="0" locked="0" layoutInCell="0" allowOverlap="1" wp14:anchorId="5FD14F8E" wp14:editId="7BE5D818">
              <wp:simplePos x="0" y="0"/>
              <wp:positionH relativeFrom="margin">
                <wp:posOffset>3075223</wp:posOffset>
              </wp:positionH>
              <wp:positionV relativeFrom="paragraph">
                <wp:posOffset>65377</wp:posOffset>
              </wp:positionV>
              <wp:extent cx="0" cy="620202"/>
              <wp:effectExtent l="0" t="0" r="19050" b="27940"/>
              <wp:wrapNone/>
              <wp:docPr id="108" name="Straight Connector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620202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 w14:anchorId="260C0752">
            <v:line id="Straight Connector 108" style="position:absolute;z-index:25165825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spid="_x0000_s1026" o:allowincell="f" strokeweight="1pt" from="242.15pt,5.15pt" to="242.15pt,54pt" w14:anchorId="25AD55D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">
              <v:stroke startarrowwidth="narrow" startarrowlength="short" endarrowwidth="narrow" endarrowlength="short"/>
              <w10:wrap anchorx="margin"/>
            </v:line>
          </w:pict>
        </mc:Fallback>
      </mc:AlternateContent>
    </w:r>
    <w:r>
      <w:rPr>
        <w:b/>
        <w:noProof/>
        <w:sz w:val="20"/>
        <w:lang w:val="en-US" w:eastAsia="en-US"/>
      </w:rPr>
      <mc:AlternateContent>
        <mc:Choice Requires="wps">
          <w:drawing>
            <wp:anchor distT="0" distB="0" distL="114300" distR="114300" simplePos="0" relativeHeight="251658248" behindDoc="0" locked="0" layoutInCell="0" allowOverlap="1" wp14:anchorId="3BA004EF" wp14:editId="04EA142D">
              <wp:simplePos x="0" y="0"/>
              <wp:positionH relativeFrom="column">
                <wp:posOffset>-182374</wp:posOffset>
              </wp:positionH>
              <wp:positionV relativeFrom="paragraph">
                <wp:posOffset>57907</wp:posOffset>
              </wp:positionV>
              <wp:extent cx="6423240" cy="0"/>
              <wp:effectExtent l="0" t="0" r="34925" b="19050"/>
              <wp:wrapNone/>
              <wp:docPr id="109" name="Straight Connector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2324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 w14:anchorId="5B63B7F7">
            <v:line id="Straight Connector 109" style="position:absolute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o:allowincell="f" strokeweight="1pt" from="-14.35pt,4.55pt" to="491.4pt,4.55pt" w14:anchorId="79DB1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">
              <v:stroke startarrowwidth="narrow" startarrowlength="short" endarrowwidth="narrow" endarrowlength="short"/>
            </v:line>
          </w:pict>
        </mc:Fallback>
      </mc:AlternateContent>
    </w:r>
    <w:r w:rsidRPr="004A77C0"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8259" behindDoc="0" locked="0" layoutInCell="0" allowOverlap="1" wp14:anchorId="2314C38A" wp14:editId="6E9E39A8">
              <wp:simplePos x="0" y="0"/>
              <wp:positionH relativeFrom="column">
                <wp:posOffset>9951888</wp:posOffset>
              </wp:positionH>
              <wp:positionV relativeFrom="paragraph">
                <wp:posOffset>-4185094</wp:posOffset>
              </wp:positionV>
              <wp:extent cx="678180" cy="0"/>
              <wp:effectExtent l="0" t="0" r="26670" b="19050"/>
              <wp:wrapNone/>
              <wp:docPr id="110" name="Straight Connector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818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 w14:anchorId="5B10A1EF">
            <v:line id="Straight Connector 110" style="position:absolute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o:allowincell="f" strokeweight="1pt" from="783.6pt,-329.55pt" to="837pt,-329.55pt" w14:anchorId="18B050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">
              <v:stroke startarrowwidth="narrow" startarrowlength="short" endarrowwidth="narrow" endarrowlength="short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7F70CD" w14:textId="77777777" w:rsidR="00E83D7F" w:rsidRDefault="00E83D7F">
      <w:r>
        <w:separator/>
      </w:r>
    </w:p>
  </w:footnote>
  <w:footnote w:type="continuationSeparator" w:id="0">
    <w:p w14:paraId="509DCAB1" w14:textId="77777777" w:rsidR="00E83D7F" w:rsidRDefault="00E83D7F">
      <w:r>
        <w:continuationSeparator/>
      </w:r>
    </w:p>
  </w:footnote>
  <w:footnote w:type="continuationNotice" w:id="1">
    <w:p w14:paraId="4F583FC0" w14:textId="77777777" w:rsidR="00E83D7F" w:rsidRDefault="00E83D7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B5D78C" w14:textId="77777777" w:rsidR="00F32446" w:rsidRDefault="00F32446" w:rsidP="00F21B03">
    <w:pPr>
      <w:pStyle w:val="Header"/>
      <w:jc w:val="center"/>
    </w:pPr>
    <w:r>
      <w:rPr>
        <w:noProof/>
        <w:sz w:val="20"/>
        <w:lang w:val="en-US" w:eastAsia="en-US"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67977953" wp14:editId="3916442A">
              <wp:simplePos x="0" y="0"/>
              <wp:positionH relativeFrom="column">
                <wp:posOffset>6229807</wp:posOffset>
              </wp:positionH>
              <wp:positionV relativeFrom="paragraph">
                <wp:posOffset>1574</wp:posOffset>
              </wp:positionV>
              <wp:extent cx="14580" cy="10114915"/>
              <wp:effectExtent l="0" t="0" r="24130" b="19685"/>
              <wp:wrapNone/>
              <wp:docPr id="9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 flipV="1">
                        <a:off x="0" y="0"/>
                        <a:ext cx="14580" cy="1011491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pic="http://schemas.openxmlformats.org/drawingml/2006/picture" xmlns:a14="http://schemas.microsoft.com/office/drawing/2010/main" xmlns:a="http://schemas.openxmlformats.org/drawingml/2006/main">
          <w:pict w14:anchorId="3DA1D0F2">
            <v:line id="Line 2" style="position:absolute;flip:x 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o:allowincell="f" strokeweight="1pt" from="490.55pt,.1pt" to="491.7pt,796.55pt" w14:anchorId="3071D68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">
              <v:stroke startarrowwidth="narrow" startarrowlength="short" endarrowwidth="narrow" endarrowlength="short"/>
            </v:line>
          </w:pict>
        </mc:Fallback>
      </mc:AlternateContent>
    </w:r>
    <w:r>
      <w:rPr>
        <w:rFonts w:ascii=".VnArial" w:hAnsi=".VnArial"/>
        <w:noProof/>
        <w:sz w:val="22"/>
        <w:lang w:val="en-US" w:eastAsia="en-US"/>
      </w:rPr>
      <mc:AlternateContent>
        <mc:Choice Requires="wps">
          <w:drawing>
            <wp:anchor distT="0" distB="0" distL="114300" distR="114300" simplePos="0" relativeHeight="251658241" behindDoc="0" locked="0" layoutInCell="0" allowOverlap="1" wp14:anchorId="2641BF06" wp14:editId="434A12C2">
              <wp:simplePos x="0" y="0"/>
              <wp:positionH relativeFrom="column">
                <wp:posOffset>-185623</wp:posOffset>
              </wp:positionH>
              <wp:positionV relativeFrom="paragraph">
                <wp:posOffset>1574</wp:posOffset>
              </wp:positionV>
              <wp:extent cx="10160" cy="10115016"/>
              <wp:effectExtent l="0" t="0" r="27940" b="19685"/>
              <wp:wrapNone/>
              <wp:docPr id="92" name="Lin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10160" cy="10115016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pic="http://schemas.openxmlformats.org/drawingml/2006/picture" xmlns:a14="http://schemas.microsoft.com/office/drawing/2010/main" xmlns:a="http://schemas.openxmlformats.org/drawingml/2006/main">
          <w:pict w14:anchorId="6294F2F3">
            <v:line id="Line 11" style="position:absolute;flip:y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o:allowincell="f" strokeweight="1pt" from="-14.6pt,.1pt" to="-13.8pt,796.55pt" w14:anchorId="0A23CDA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">
              <v:stroke startarrowwidth="narrow" startarrowlength="short" endarrowwidth="narrow" endarrowlength="short"/>
            </v:line>
          </w:pict>
        </mc:Fallback>
      </mc:AlternateContent>
    </w:r>
    <w:r>
      <w:rPr>
        <w:noProof/>
        <w:lang w:val="en-US" w:eastAsia="en-US"/>
      </w:rPr>
      <w:drawing>
        <wp:anchor distT="0" distB="0" distL="114300" distR="114300" simplePos="0" relativeHeight="251658244" behindDoc="1" locked="0" layoutInCell="1" allowOverlap="1" wp14:anchorId="0BBE848E" wp14:editId="26EFFA87">
          <wp:simplePos x="0" y="0"/>
          <wp:positionH relativeFrom="margin">
            <wp:posOffset>2240280</wp:posOffset>
          </wp:positionH>
          <wp:positionV relativeFrom="margin">
            <wp:posOffset>-655320</wp:posOffset>
          </wp:positionV>
          <wp:extent cx="1689100" cy="307975"/>
          <wp:effectExtent l="0" t="0" r="6350" b="0"/>
          <wp:wrapSquare wrapText="bothSides"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9100" cy="3079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sz w:val="20"/>
        <w:lang w:val="en-US" w:eastAsia="en-US"/>
      </w:rPr>
      <mc:AlternateContent>
        <mc:Choice Requires="wps">
          <w:drawing>
            <wp:anchor distT="0" distB="0" distL="114300" distR="114300" simplePos="0" relativeHeight="251658243" behindDoc="0" locked="0" layoutInCell="0" allowOverlap="1" wp14:anchorId="5F6AD6B2" wp14:editId="20BB59B6">
              <wp:simplePos x="0" y="0"/>
              <wp:positionH relativeFrom="margin">
                <wp:posOffset>3078253</wp:posOffset>
              </wp:positionH>
              <wp:positionV relativeFrom="paragraph">
                <wp:posOffset>-455623</wp:posOffset>
              </wp:positionV>
              <wp:extent cx="635" cy="457835"/>
              <wp:effectExtent l="0" t="0" r="37465" b="18415"/>
              <wp:wrapNone/>
              <wp:docPr id="94" name="Lin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35" cy="4578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pic="http://schemas.openxmlformats.org/drawingml/2006/picture" xmlns:a14="http://schemas.microsoft.com/office/drawing/2010/main" xmlns:a="http://schemas.openxmlformats.org/drawingml/2006/main">
          <w:pict w14:anchorId="3AB5350F">
            <v:line id="Line 14" style="position:absolute;flip:y;z-index:25165824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o:spid="_x0000_s1026" o:allowincell="f" strokeweight="1pt" from="242.4pt,-35.9pt" to="242.45pt,.15pt" w14:anchorId="4BB6FC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">
              <v:stroke startarrowwidth="narrow" startarrowlength="short" endarrowwidth="narrow" endarrowlength="short"/>
              <w10:wrap anchorx="margin"/>
            </v:line>
          </w:pict>
        </mc:Fallback>
      </mc:AlternateContent>
    </w:r>
    <w:r>
      <w:rPr>
        <w:noProof/>
        <w:sz w:val="20"/>
        <w:lang w:val="en-US" w:eastAsia="en-US"/>
      </w:rPr>
      <mc:AlternateContent>
        <mc:Choice Requires="wps">
          <w:drawing>
            <wp:anchor distT="0" distB="0" distL="114300" distR="114300" simplePos="0" relativeHeight="251658242" behindDoc="0" locked="0" layoutInCell="0" allowOverlap="1" wp14:anchorId="4E6D55EF" wp14:editId="5386A237">
              <wp:simplePos x="0" y="0"/>
              <wp:positionH relativeFrom="column">
                <wp:posOffset>-167640</wp:posOffset>
              </wp:positionH>
              <wp:positionV relativeFrom="paragraph">
                <wp:posOffset>6350</wp:posOffset>
              </wp:positionV>
              <wp:extent cx="6401435" cy="635"/>
              <wp:effectExtent l="0" t="0" r="0" b="0"/>
              <wp:wrapNone/>
              <wp:docPr id="97" name="Lin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1435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pic="http://schemas.openxmlformats.org/drawingml/2006/picture" xmlns:a14="http://schemas.microsoft.com/office/drawing/2010/main" xmlns:a="http://schemas.openxmlformats.org/drawingml/2006/main">
          <w:pict w14:anchorId="3A2197F8">
            <v:line id="Line 12" style="position:absolute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o:allowincell="f" strokeweight="1pt" from="-13.2pt,.5pt" to="490.85pt,.55pt" w14:anchorId="0CC9F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">
              <v:stroke startarrowwidth="narrow" startarrowlength="short" endarrowwidth="narrow" endarrowlength="short"/>
            </v:line>
          </w:pict>
        </mc:Fallback>
      </mc:AlternateContent>
    </w:r>
  </w:p>
  <w:p w14:paraId="301B0D4C" w14:textId="77777777" w:rsidR="00F32446" w:rsidRPr="00F21B03" w:rsidRDefault="00F32446" w:rsidP="00F21B03">
    <w:pPr>
      <w:pStyle w:val="Header"/>
    </w:pPr>
    <w:r>
      <w:rPr>
        <w:noProof/>
        <w:sz w:val="20"/>
        <w:lang w:val="en-US" w:eastAsia="en-US"/>
      </w:rPr>
      <mc:AlternateContent>
        <mc:Choice Requires="wps">
          <w:drawing>
            <wp:anchor distT="0" distB="0" distL="114300" distR="114300" simplePos="0" relativeHeight="251658247" behindDoc="0" locked="0" layoutInCell="1" allowOverlap="1" wp14:anchorId="6F0A0380" wp14:editId="6E353870">
              <wp:simplePos x="0" y="0"/>
              <wp:positionH relativeFrom="leftMargin">
                <wp:posOffset>-17780</wp:posOffset>
              </wp:positionH>
              <wp:positionV relativeFrom="paragraph">
                <wp:posOffset>525780</wp:posOffset>
              </wp:positionV>
              <wp:extent cx="633095" cy="2875915"/>
              <wp:effectExtent l="0" t="0" r="14605" b="19685"/>
              <wp:wrapNone/>
              <wp:docPr id="93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3095" cy="287591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FFFFFF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DC49B60" w14:textId="77777777" w:rsidR="00F32446" w:rsidRPr="00EA4F84" w:rsidRDefault="00F32446" w:rsidP="00F21B03">
                          <w:pPr>
                            <w:pStyle w:val="HeaderFooter2"/>
                          </w:pPr>
                          <w:r w:rsidRPr="00EA4F84">
                            <w:t xml:space="preserve">Bản </w:t>
                          </w:r>
                          <w:proofErr w:type="spellStart"/>
                          <w:r w:rsidRPr="00EA4F84">
                            <w:t>quyền</w:t>
                          </w:r>
                          <w:proofErr w:type="spellEnd"/>
                          <w:r w:rsidRPr="00EA4F84">
                            <w:t xml:space="preserve"> Công ty</w:t>
                          </w:r>
                        </w:p>
                        <w:p w14:paraId="0A8992C3" w14:textId="77777777" w:rsidR="00F32446" w:rsidRPr="00EA4F84" w:rsidRDefault="00F32446" w:rsidP="00F21B03">
                          <w:pPr>
                            <w:pStyle w:val="HeaderFooter2"/>
                          </w:pPr>
                          <w:r w:rsidRPr="00EA4F84">
                            <w:t xml:space="preserve">Không được </w:t>
                          </w:r>
                          <w:proofErr w:type="spellStart"/>
                          <w:r w:rsidRPr="00EA4F84">
                            <w:t>sao</w:t>
                          </w:r>
                          <w:proofErr w:type="spellEnd"/>
                          <w:r w:rsidRPr="00EA4F84">
                            <w:t xml:space="preserve"> </w:t>
                          </w:r>
                          <w:proofErr w:type="spellStart"/>
                          <w:r w:rsidRPr="00EA4F84">
                            <w:t>chụp</w:t>
                          </w:r>
                          <w:proofErr w:type="spellEnd"/>
                          <w:r w:rsidRPr="00EA4F84">
                            <w:t xml:space="preserve">, phân phát, trao đổi, sử dụng </w:t>
                          </w:r>
                          <w:proofErr w:type="spellStart"/>
                          <w:r w:rsidRPr="00EA4F84">
                            <w:t>dưới</w:t>
                          </w:r>
                          <w:proofErr w:type="spellEnd"/>
                          <w:r w:rsidRPr="00EA4F84">
                            <w:t xml:space="preserve"> </w:t>
                          </w:r>
                          <w:proofErr w:type="spellStart"/>
                          <w:r w:rsidRPr="00EA4F84">
                            <w:t>bất</w:t>
                          </w:r>
                          <w:proofErr w:type="spellEnd"/>
                          <w:r w:rsidRPr="00EA4F84">
                            <w:t xml:space="preserve"> </w:t>
                          </w:r>
                          <w:proofErr w:type="spellStart"/>
                          <w:r w:rsidRPr="00EA4F84">
                            <w:t>kỳ</w:t>
                          </w:r>
                          <w:proofErr w:type="spellEnd"/>
                        </w:p>
                        <w:p w14:paraId="5ACFF0FF" w14:textId="77777777" w:rsidR="00F32446" w:rsidRPr="00EA4F84" w:rsidRDefault="00F32446" w:rsidP="00F21B03">
                          <w:pPr>
                            <w:pStyle w:val="HeaderFooter2"/>
                          </w:pPr>
                          <w:r w:rsidRPr="00EA4F84">
                            <w:t xml:space="preserve">hình </w:t>
                          </w:r>
                          <w:proofErr w:type="spellStart"/>
                          <w:r w:rsidRPr="00EA4F84">
                            <w:t>thức</w:t>
                          </w:r>
                          <w:proofErr w:type="spellEnd"/>
                          <w:r w:rsidRPr="00EA4F84">
                            <w:t xml:space="preserve"> nào nếu không được </w:t>
                          </w:r>
                          <w:proofErr w:type="spellStart"/>
                          <w:r w:rsidRPr="00EA4F84">
                            <w:t>sự</w:t>
                          </w:r>
                          <w:proofErr w:type="spellEnd"/>
                          <w:r w:rsidRPr="00EA4F84">
                            <w:t xml:space="preserve"> </w:t>
                          </w:r>
                          <w:proofErr w:type="spellStart"/>
                          <w:r w:rsidRPr="00EA4F84">
                            <w:t>chấp</w:t>
                          </w:r>
                          <w:proofErr w:type="spellEnd"/>
                          <w:r w:rsidRPr="00EA4F84">
                            <w:t xml:space="preserve"> </w:t>
                          </w:r>
                          <w:proofErr w:type="spellStart"/>
                          <w:r w:rsidRPr="00EA4F84">
                            <w:t>thuận</w:t>
                          </w:r>
                          <w:proofErr w:type="spellEnd"/>
                          <w:r w:rsidRPr="00EA4F84">
                            <w:t xml:space="preserve"> </w:t>
                          </w:r>
                          <w:proofErr w:type="spellStart"/>
                          <w:r w:rsidRPr="00EA4F84">
                            <w:t>bằng</w:t>
                          </w:r>
                          <w:proofErr w:type="spellEnd"/>
                          <w:r w:rsidRPr="00EA4F84">
                            <w:t xml:space="preserve"> </w:t>
                          </w:r>
                          <w:proofErr w:type="spellStart"/>
                          <w:r w:rsidRPr="00EA4F84">
                            <w:t>văn</w:t>
                          </w:r>
                          <w:proofErr w:type="spellEnd"/>
                          <w:r w:rsidRPr="00EA4F84">
                            <w:t xml:space="preserve"> bản của</w:t>
                          </w:r>
                        </w:p>
                        <w:p w14:paraId="765D3C47" w14:textId="77777777" w:rsidR="00F32446" w:rsidRPr="00EA4F84" w:rsidRDefault="00F32446" w:rsidP="00F21B03">
                          <w:pPr>
                            <w:pStyle w:val="HeaderFooter2"/>
                          </w:pPr>
                          <w:r w:rsidRPr="00EA4F84">
                            <w:t xml:space="preserve">Công ty </w:t>
                          </w:r>
                          <w:proofErr w:type="spellStart"/>
                          <w:r w:rsidRPr="00EA4F84">
                            <w:t>Cổ</w:t>
                          </w:r>
                          <w:proofErr w:type="spellEnd"/>
                          <w:r w:rsidRPr="00EA4F84">
                            <w:t xml:space="preserve"> phần Công </w:t>
                          </w:r>
                          <w:proofErr w:type="spellStart"/>
                          <w:r w:rsidRPr="00EA4F84">
                            <w:t>nghệ</w:t>
                          </w:r>
                          <w:proofErr w:type="spellEnd"/>
                          <w:r w:rsidRPr="00EA4F84">
                            <w:t xml:space="preserve"> Công nghiệp BCVT (VNPT Technology)</w:t>
                          </w:r>
                        </w:p>
                      </w:txbxContent>
                    </wps:txbx>
                    <wps:bodyPr rot="0" vert="vert270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a14="http://schemas.microsoft.com/office/drawing/2010/main" xmlns:pic="http://schemas.openxmlformats.org/drawingml/2006/picture">
          <w:pict w14:anchorId="376BCC32">
            <v:shapetype id="_x0000_t202" coordsize="21600,21600" o:spt="202" path="m,l,21600r21600,l21600,xe" w14:anchorId="6F0A0380">
              <v:stroke joinstyle="miter"/>
              <v:path gradientshapeok="t" o:connecttype="rect"/>
            </v:shapetype>
            <v:shape id="Text Box 17" style="position:absolute;margin-left:-1.4pt;margin-top:41.4pt;width:49.85pt;height:226.45pt;z-index:251658247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page;mso-height-relative:page;v-text-anchor:top" o:spid="_x0000_s1026" strokecolor="white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">
              <v:textbox style="layout-flow:vertical;mso-layout-flow-alt:bottom-to-top">
                <w:txbxContent>
                  <w:p w:rsidRPr="00EA4F84" w:rsidR="00F32446" w:rsidP="00F21B03" w:rsidRDefault="00F32446" w14:paraId="2713E649" w14:textId="77777777">
                    <w:pPr>
                      <w:pStyle w:val="HeaderFooter2"/>
                    </w:pPr>
                    <w:r w:rsidRPr="00EA4F84">
                      <w:t>Bản quyền Công ty</w:t>
                    </w:r>
                  </w:p>
                  <w:p w:rsidRPr="00EA4F84" w:rsidR="00F32446" w:rsidP="00F21B03" w:rsidRDefault="00F32446" w14:paraId="51B8D1D4" w14:textId="77777777">
                    <w:pPr>
                      <w:pStyle w:val="HeaderFooter2"/>
                    </w:pPr>
                    <w:r w:rsidRPr="00EA4F84">
                      <w:t>Không được sao chụp, phân phát, trao đổi, sử dụng dưới bất kỳ</w:t>
                    </w:r>
                  </w:p>
                  <w:p w:rsidRPr="00EA4F84" w:rsidR="00F32446" w:rsidP="00F21B03" w:rsidRDefault="00F32446" w14:paraId="734E07D3" w14:textId="77777777">
                    <w:pPr>
                      <w:pStyle w:val="HeaderFooter2"/>
                    </w:pPr>
                    <w:r w:rsidRPr="00EA4F84">
                      <w:t>hình thức nào nếu không được sự chấp thuận bằng văn bản của</w:t>
                    </w:r>
                  </w:p>
                  <w:p w:rsidRPr="00EA4F84" w:rsidR="00F32446" w:rsidP="00F21B03" w:rsidRDefault="00F32446" w14:paraId="10F1DC92" w14:textId="77777777">
                    <w:pPr>
                      <w:pStyle w:val="HeaderFooter2"/>
                    </w:pPr>
                    <w:r w:rsidRPr="00EA4F84">
                      <w:t>Công ty Cổ phần Công nghệ Công nghiệp BCVT (VNPT Technology)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4A77C0"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8246" behindDoc="0" locked="0" layoutInCell="0" allowOverlap="1" wp14:anchorId="0AC3131B" wp14:editId="78C0B45E">
              <wp:simplePos x="0" y="0"/>
              <wp:positionH relativeFrom="page">
                <wp:posOffset>7037070</wp:posOffset>
              </wp:positionH>
              <wp:positionV relativeFrom="paragraph">
                <wp:posOffset>4511040</wp:posOffset>
              </wp:positionV>
              <wp:extent cx="501650" cy="0"/>
              <wp:effectExtent l="0" t="0" r="12700" b="19050"/>
              <wp:wrapNone/>
              <wp:docPr id="95" name="Straight Connector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 flipV="1">
                        <a:off x="0" y="0"/>
                        <a:ext cx="50165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pic="http://schemas.openxmlformats.org/drawingml/2006/picture" xmlns:a14="http://schemas.microsoft.com/office/drawing/2010/main" xmlns:a="http://schemas.openxmlformats.org/drawingml/2006/main">
          <w:pict w14:anchorId="3C7CC14D">
            <v:line id="Straight Connector 95" style="position:absolute;flip:x y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o:spid="_x0000_s1026" o:allowincell="f" strokeweight="1pt" from="554.1pt,355.2pt" to="593.6pt,355.2pt" w14:anchorId="413F74C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">
              <v:stroke startarrowwidth="narrow" startarrowlength="short" endarrowwidth="narrow" endarrowlength="short"/>
              <w10:wrap anchorx="page"/>
            </v:line>
          </w:pict>
        </mc:Fallback>
      </mc:AlternateContent>
    </w:r>
    <w:r w:rsidRPr="004A77C0"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8245" behindDoc="0" locked="0" layoutInCell="0" allowOverlap="1" wp14:anchorId="13D477E2" wp14:editId="5907C4C9">
              <wp:simplePos x="0" y="0"/>
              <wp:positionH relativeFrom="page">
                <wp:posOffset>0</wp:posOffset>
              </wp:positionH>
              <wp:positionV relativeFrom="page">
                <wp:posOffset>5143500</wp:posOffset>
              </wp:positionV>
              <wp:extent cx="628650" cy="0"/>
              <wp:effectExtent l="0" t="0" r="19050" b="19050"/>
              <wp:wrapNone/>
              <wp:docPr id="96" name="Straight Connector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 flipV="1">
                        <a:off x="0" y="0"/>
                        <a:ext cx="62865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 type="none" w="sm" len="sm"/>
                        <a:tailEnd type="none" w="sm" len="sm"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pic="http://schemas.openxmlformats.org/drawingml/2006/picture" xmlns:a14="http://schemas.microsoft.com/office/drawing/2010/main" xmlns:a="http://schemas.openxmlformats.org/drawingml/2006/main">
          <w:pict w14:anchorId="2F6B58D9">
            <v:line id="Straight Connector 96" style="position:absolute;flip:x y;z-index:25165824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o:spid="_x0000_s1026" o:allowincell="f" strokeweight="1pt" from="0,405pt" to="49.5pt,405pt" w14:anchorId="2F7322E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">
              <v:stroke startarrowwidth="narrow" startarrowlength="short" endarrowwidth="narrow" endarrowlength="short"/>
              <w10:wrap anchorx="page"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1F160FE6"/>
    <w:lvl w:ilvl="0">
      <w:start w:val="1"/>
      <w:numFmt w:val="decimal"/>
      <w:pStyle w:val="Heading1"/>
      <w:lvlText w:val="%1."/>
      <w:legacy w:legacy="1" w:legacySpace="144" w:legacyIndent="0"/>
      <w:lvlJc w:val="left"/>
      <w:pPr>
        <w:ind w:left="0" w:firstLine="0"/>
      </w:pPr>
      <w:rPr>
        <w:b/>
      </w:rPr>
    </w:lvl>
    <w:lvl w:ilvl="1">
      <w:start w:val="1"/>
      <w:numFmt w:val="decimal"/>
      <w:pStyle w:val="Heading2"/>
      <w:lvlText w:val="%1.%2"/>
      <w:legacy w:legacy="1" w:legacySpace="144" w:legacyIndent="0"/>
      <w:lvlJc w:val="left"/>
      <w:pPr>
        <w:ind w:left="0" w:firstLine="0"/>
      </w:pPr>
    </w:lvl>
    <w:lvl w:ilvl="2">
      <w:start w:val="1"/>
      <w:numFmt w:val="decimal"/>
      <w:pStyle w:val="Heading3"/>
      <w:lvlText w:val="%1.%2.%3"/>
      <w:legacy w:legacy="1" w:legacySpace="144" w:legacyIndent="0"/>
      <w:lvlJc w:val="left"/>
      <w:pPr>
        <w:ind w:left="0" w:firstLine="0"/>
      </w:pPr>
    </w:lvl>
    <w:lvl w:ilvl="3">
      <w:start w:val="1"/>
      <w:numFmt w:val="decimal"/>
      <w:pStyle w:val="Heading4"/>
      <w:lvlText w:val="%1.%2.%3.%4"/>
      <w:legacy w:legacy="1" w:legacySpace="144" w:legacyIndent="0"/>
      <w:lvlJc w:val="left"/>
      <w:pPr>
        <w:ind w:left="0" w:firstLine="0"/>
      </w:pPr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  <w:pPr>
        <w:ind w:left="0" w:firstLine="0"/>
      </w:pPr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  <w:pPr>
        <w:ind w:left="0" w:firstLine="0"/>
      </w:pPr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  <w:pPr>
        <w:ind w:left="0" w:firstLine="0"/>
      </w:pPr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  <w:pPr>
        <w:ind w:left="0" w:firstLine="0"/>
      </w:pPr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  <w:pPr>
        <w:ind w:left="0" w:firstLine="0"/>
      </w:pPr>
    </w:lvl>
  </w:abstractNum>
  <w:abstractNum w:abstractNumId="1" w15:restartNumberingAfterBreak="0">
    <w:nsid w:val="02632F3E"/>
    <w:multiLevelType w:val="hybridMultilevel"/>
    <w:tmpl w:val="CDFE3CCA"/>
    <w:lvl w:ilvl="0" w:tplc="280CA51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3AA4DFD"/>
    <w:multiLevelType w:val="hybridMultilevel"/>
    <w:tmpl w:val="76E22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5C70F8"/>
    <w:multiLevelType w:val="multilevel"/>
    <w:tmpl w:val="56F2D76C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NSVHeading2"/>
      <w:suff w:val="space"/>
      <w:lvlText w:val="%1.%2"/>
      <w:lvlJc w:val="left"/>
      <w:pPr>
        <w:ind w:left="576" w:hanging="576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sz w:val="28"/>
        <w:u w:val="none"/>
        <w:vertAlign w:val="baseline"/>
        <w:em w:val="none"/>
      </w:rPr>
    </w:lvl>
    <w:lvl w:ilvl="2">
      <w:start w:val="1"/>
      <w:numFmt w:val="decimal"/>
      <w:pStyle w:val="ANSVHeading3"/>
      <w:lvlText w:val="%1.%2.%3"/>
      <w:lvlJc w:val="left"/>
      <w:pPr>
        <w:ind w:left="612" w:hanging="612"/>
      </w:pPr>
      <w:rPr>
        <w:rFonts w:ascii="Times New Roman" w:hAnsi="Times New Roman" w:hint="default"/>
        <w:b/>
        <w:i w:val="0"/>
        <w:sz w:val="26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Times New Roman" w:hAnsi="Times New Roman" w:hint="default"/>
        <w:b/>
        <w:i/>
        <w:sz w:val="24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09A22B10"/>
    <w:multiLevelType w:val="hybridMultilevel"/>
    <w:tmpl w:val="8D5C7F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BC6873"/>
    <w:multiLevelType w:val="hybridMultilevel"/>
    <w:tmpl w:val="9424D0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5E3CEE"/>
    <w:multiLevelType w:val="hybridMultilevel"/>
    <w:tmpl w:val="9CD87F02"/>
    <w:lvl w:ilvl="0" w:tplc="94FABA2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382513"/>
    <w:multiLevelType w:val="hybridMultilevel"/>
    <w:tmpl w:val="C03C55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9A6482"/>
    <w:multiLevelType w:val="multilevel"/>
    <w:tmpl w:val="B3684D74"/>
    <w:styleLink w:val="Hnh"/>
    <w:lvl w:ilvl="0">
      <w:start w:val="1"/>
      <w:numFmt w:val="decimal"/>
      <w:lvlText w:val="Hình 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D06049"/>
    <w:multiLevelType w:val="hybridMultilevel"/>
    <w:tmpl w:val="9D0AEF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1C5666"/>
    <w:multiLevelType w:val="hybridMultilevel"/>
    <w:tmpl w:val="A972F1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ED5A64"/>
    <w:multiLevelType w:val="hybridMultilevel"/>
    <w:tmpl w:val="B7F48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4B6F9D"/>
    <w:multiLevelType w:val="hybridMultilevel"/>
    <w:tmpl w:val="4D460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AD1BCD"/>
    <w:multiLevelType w:val="hybridMultilevel"/>
    <w:tmpl w:val="6EAC3E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093F39"/>
    <w:multiLevelType w:val="hybridMultilevel"/>
    <w:tmpl w:val="553C6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3C453C"/>
    <w:multiLevelType w:val="hybridMultilevel"/>
    <w:tmpl w:val="43D0FB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C81619"/>
    <w:multiLevelType w:val="hybridMultilevel"/>
    <w:tmpl w:val="B7F6D6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BA2F17"/>
    <w:multiLevelType w:val="hybridMultilevel"/>
    <w:tmpl w:val="90B4D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337C07"/>
    <w:multiLevelType w:val="hybridMultilevel"/>
    <w:tmpl w:val="F93AAEA4"/>
    <w:lvl w:ilvl="0" w:tplc="04090001">
      <w:start w:val="1"/>
      <w:numFmt w:val="bullet"/>
      <w:pStyle w:val="FirstLevel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pStyle w:val="SecondLevel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557E45"/>
    <w:multiLevelType w:val="hybridMultilevel"/>
    <w:tmpl w:val="FFC85114"/>
    <w:lvl w:ilvl="0" w:tplc="0FD246B8">
      <w:start w:val="1"/>
      <w:numFmt w:val="bullet"/>
      <w:pStyle w:val="Bullet1"/>
      <w:lvlText w:val="-"/>
      <w:lvlJc w:val="left"/>
      <w:pPr>
        <w:ind w:left="720" w:hanging="360"/>
      </w:pPr>
      <w:rPr>
        <w:rFonts w:ascii="Segoe UI" w:eastAsia="Calibri" w:hAnsi="Segoe UI" w:cs="Segoe UI" w:hint="default"/>
      </w:rPr>
    </w:lvl>
    <w:lvl w:ilvl="1" w:tplc="E33033A2">
      <w:start w:val="1"/>
      <w:numFmt w:val="bullet"/>
      <w:pStyle w:val="Bullet2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B55EB1"/>
    <w:multiLevelType w:val="hybridMultilevel"/>
    <w:tmpl w:val="1B0CD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1E1DED"/>
    <w:multiLevelType w:val="hybridMultilevel"/>
    <w:tmpl w:val="449C86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441501"/>
    <w:multiLevelType w:val="hybridMultilevel"/>
    <w:tmpl w:val="412A4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9B2F06"/>
    <w:multiLevelType w:val="hybridMultilevel"/>
    <w:tmpl w:val="77E8A2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C50B90"/>
    <w:multiLevelType w:val="hybridMultilevel"/>
    <w:tmpl w:val="A89E25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013A25"/>
    <w:multiLevelType w:val="hybridMultilevel"/>
    <w:tmpl w:val="D200F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519465A"/>
    <w:multiLevelType w:val="hybridMultilevel"/>
    <w:tmpl w:val="58960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752AD5"/>
    <w:multiLevelType w:val="hybridMultilevel"/>
    <w:tmpl w:val="B43CF1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762390"/>
    <w:multiLevelType w:val="hybridMultilevel"/>
    <w:tmpl w:val="C6A42956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9" w15:restartNumberingAfterBreak="0">
    <w:nsid w:val="69CA4084"/>
    <w:multiLevelType w:val="hybridMultilevel"/>
    <w:tmpl w:val="F6549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29107B"/>
    <w:multiLevelType w:val="multilevel"/>
    <w:tmpl w:val="E1EEFA2A"/>
    <w:styleLink w:val="I11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031038"/>
    <w:multiLevelType w:val="hybridMultilevel"/>
    <w:tmpl w:val="AED004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76167EA2"/>
    <w:multiLevelType w:val="hybridMultilevel"/>
    <w:tmpl w:val="4A70F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2249B9"/>
    <w:multiLevelType w:val="hybridMultilevel"/>
    <w:tmpl w:val="FE629F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C6450B"/>
    <w:multiLevelType w:val="hybridMultilevel"/>
    <w:tmpl w:val="ABB83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9360553">
    <w:abstractNumId w:val="18"/>
  </w:num>
  <w:num w:numId="2" w16cid:durableId="2059667550">
    <w:abstractNumId w:val="0"/>
  </w:num>
  <w:num w:numId="3" w16cid:durableId="638417389">
    <w:abstractNumId w:val="3"/>
  </w:num>
  <w:num w:numId="4" w16cid:durableId="779498100">
    <w:abstractNumId w:val="19"/>
  </w:num>
  <w:num w:numId="5" w16cid:durableId="1838841069">
    <w:abstractNumId w:val="31"/>
  </w:num>
  <w:num w:numId="6" w16cid:durableId="1222667154">
    <w:abstractNumId w:val="30"/>
  </w:num>
  <w:num w:numId="7" w16cid:durableId="1075854865">
    <w:abstractNumId w:val="28"/>
  </w:num>
  <w:num w:numId="8" w16cid:durableId="2106264968">
    <w:abstractNumId w:val="17"/>
  </w:num>
  <w:num w:numId="9" w16cid:durableId="1418283589">
    <w:abstractNumId w:val="8"/>
  </w:num>
  <w:num w:numId="10" w16cid:durableId="152529586">
    <w:abstractNumId w:val="10"/>
  </w:num>
  <w:num w:numId="11" w16cid:durableId="2039768818">
    <w:abstractNumId w:val="5"/>
  </w:num>
  <w:num w:numId="12" w16cid:durableId="2126003041">
    <w:abstractNumId w:val="4"/>
  </w:num>
  <w:num w:numId="13" w16cid:durableId="907881784">
    <w:abstractNumId w:val="25"/>
  </w:num>
  <w:num w:numId="14" w16cid:durableId="1346205804">
    <w:abstractNumId w:val="2"/>
  </w:num>
  <w:num w:numId="15" w16cid:durableId="811142422">
    <w:abstractNumId w:val="34"/>
  </w:num>
  <w:num w:numId="16" w16cid:durableId="1573806953">
    <w:abstractNumId w:val="16"/>
  </w:num>
  <w:num w:numId="17" w16cid:durableId="259532837">
    <w:abstractNumId w:val="13"/>
  </w:num>
  <w:num w:numId="18" w16cid:durableId="1646817892">
    <w:abstractNumId w:val="9"/>
  </w:num>
  <w:num w:numId="19" w16cid:durableId="1501772626">
    <w:abstractNumId w:val="29"/>
  </w:num>
  <w:num w:numId="20" w16cid:durableId="1245997011">
    <w:abstractNumId w:val="21"/>
  </w:num>
  <w:num w:numId="21" w16cid:durableId="1476948651">
    <w:abstractNumId w:val="7"/>
  </w:num>
  <w:num w:numId="22" w16cid:durableId="1393195636">
    <w:abstractNumId w:val="11"/>
  </w:num>
  <w:num w:numId="23" w16cid:durableId="752776587">
    <w:abstractNumId w:val="32"/>
  </w:num>
  <w:num w:numId="24" w16cid:durableId="1396003473">
    <w:abstractNumId w:val="22"/>
  </w:num>
  <w:num w:numId="25" w16cid:durableId="1118065282">
    <w:abstractNumId w:val="23"/>
  </w:num>
  <w:num w:numId="26" w16cid:durableId="817192792">
    <w:abstractNumId w:val="1"/>
  </w:num>
  <w:num w:numId="27" w16cid:durableId="254285462">
    <w:abstractNumId w:val="15"/>
  </w:num>
  <w:num w:numId="28" w16cid:durableId="349258431">
    <w:abstractNumId w:val="12"/>
  </w:num>
  <w:num w:numId="29" w16cid:durableId="1817070916">
    <w:abstractNumId w:val="14"/>
  </w:num>
  <w:num w:numId="30" w16cid:durableId="508061346">
    <w:abstractNumId w:val="27"/>
  </w:num>
  <w:num w:numId="31" w16cid:durableId="1363167330">
    <w:abstractNumId w:val="24"/>
  </w:num>
  <w:num w:numId="32" w16cid:durableId="810319513">
    <w:abstractNumId w:val="26"/>
  </w:num>
  <w:num w:numId="33" w16cid:durableId="983854622">
    <w:abstractNumId w:val="33"/>
  </w:num>
  <w:num w:numId="34" w16cid:durableId="1489980673">
    <w:abstractNumId w:val="20"/>
  </w:num>
  <w:num w:numId="35" w16cid:durableId="1678732068">
    <w:abstractNumId w:val="0"/>
  </w:num>
  <w:num w:numId="36" w16cid:durableId="637801698">
    <w:abstractNumId w:val="6"/>
  </w:num>
  <w:numIdMacAtCleanup w:val="1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o Van Tam">
    <w15:presenceInfo w15:providerId="AD" w15:userId="S::tamdv@vnpt-technology.vn::a0e3e952-dcb0-4743-b31e-f290f7dfab28"/>
  </w15:person>
  <w15:person w15:author="Trung Nguyễn Văn">
    <w15:presenceInfo w15:providerId="None" w15:userId="Trung Nguyễn Văn"/>
  </w15:person>
  <w15:person w15:author="Ngo Duy Tiem">
    <w15:presenceInfo w15:providerId="AD" w15:userId="S::tiemnd@vnpt-technology.vn::cdb27840-e644-4146-afe5-2861f0f822ec"/>
  </w15:person>
  <w15:person w15:author="Nguyen Van Trung">
    <w15:presenceInfo w15:providerId="AD" w15:userId="S::trungnv@vnpt-technology.vn::bb3418f4-902e-4cf0-9e26-c9a5b74aebff"/>
  </w15:person>
  <w15:person w15:author="Tran Khanh Toan">
    <w15:presenceInfo w15:providerId="None" w15:userId="Tran Khanh Toan"/>
  </w15:person>
  <w15:person w15:author="Bui Thi Minh Yen">
    <w15:presenceInfo w15:providerId="AD" w15:userId="S::yenbtm@vnpt-technology.vn::07cd214e-af1b-4604-a7de-3aef9425c88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attachedTemplate r:id="rId1"/>
  <w:revisionView w:markup="0"/>
  <w:defaultTabStop w:val="720"/>
  <w:drawingGridHorizontalSpacing w:val="130"/>
  <w:drawingGridVerticalSpacing w:val="120"/>
  <w:displayHorizontalDrawingGridEvery w:val="2"/>
  <w:displayVerticalDrawingGridEvery w:val="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66D1"/>
    <w:rsid w:val="00000913"/>
    <w:rsid w:val="00000E83"/>
    <w:rsid w:val="00002579"/>
    <w:rsid w:val="00004E9B"/>
    <w:rsid w:val="00005D21"/>
    <w:rsid w:val="000062B1"/>
    <w:rsid w:val="00006485"/>
    <w:rsid w:val="00006EF7"/>
    <w:rsid w:val="00007D46"/>
    <w:rsid w:val="00011162"/>
    <w:rsid w:val="00011E06"/>
    <w:rsid w:val="00014F47"/>
    <w:rsid w:val="00015EE2"/>
    <w:rsid w:val="000172F8"/>
    <w:rsid w:val="00017C73"/>
    <w:rsid w:val="00020C9B"/>
    <w:rsid w:val="000218A7"/>
    <w:rsid w:val="00021A05"/>
    <w:rsid w:val="00021B5A"/>
    <w:rsid w:val="00022F2E"/>
    <w:rsid w:val="00023779"/>
    <w:rsid w:val="00024C4F"/>
    <w:rsid w:val="0002576E"/>
    <w:rsid w:val="00025DC1"/>
    <w:rsid w:val="00026AC4"/>
    <w:rsid w:val="00027DA0"/>
    <w:rsid w:val="000305A8"/>
    <w:rsid w:val="00031237"/>
    <w:rsid w:val="00031300"/>
    <w:rsid w:val="00031728"/>
    <w:rsid w:val="00032083"/>
    <w:rsid w:val="000321FA"/>
    <w:rsid w:val="00032497"/>
    <w:rsid w:val="00033809"/>
    <w:rsid w:val="000338AA"/>
    <w:rsid w:val="0003391A"/>
    <w:rsid w:val="000360B8"/>
    <w:rsid w:val="000367DE"/>
    <w:rsid w:val="0003687C"/>
    <w:rsid w:val="00037328"/>
    <w:rsid w:val="000378AE"/>
    <w:rsid w:val="00037E7C"/>
    <w:rsid w:val="000404C2"/>
    <w:rsid w:val="000407C9"/>
    <w:rsid w:val="00040B9F"/>
    <w:rsid w:val="00042510"/>
    <w:rsid w:val="00042EFA"/>
    <w:rsid w:val="00042F19"/>
    <w:rsid w:val="00042F66"/>
    <w:rsid w:val="00042FDE"/>
    <w:rsid w:val="0004335B"/>
    <w:rsid w:val="00043DDD"/>
    <w:rsid w:val="000449EF"/>
    <w:rsid w:val="00045124"/>
    <w:rsid w:val="000455FC"/>
    <w:rsid w:val="000463A5"/>
    <w:rsid w:val="000463DA"/>
    <w:rsid w:val="00046FB4"/>
    <w:rsid w:val="000473F3"/>
    <w:rsid w:val="000478FC"/>
    <w:rsid w:val="000479DF"/>
    <w:rsid w:val="00047EFA"/>
    <w:rsid w:val="000507A8"/>
    <w:rsid w:val="00050B75"/>
    <w:rsid w:val="0005104A"/>
    <w:rsid w:val="000525E2"/>
    <w:rsid w:val="00053898"/>
    <w:rsid w:val="000539FC"/>
    <w:rsid w:val="00054008"/>
    <w:rsid w:val="0005446B"/>
    <w:rsid w:val="00055334"/>
    <w:rsid w:val="00056283"/>
    <w:rsid w:val="0005633E"/>
    <w:rsid w:val="000570B2"/>
    <w:rsid w:val="0005717B"/>
    <w:rsid w:val="00060817"/>
    <w:rsid w:val="00060A35"/>
    <w:rsid w:val="00061B7D"/>
    <w:rsid w:val="00062FAD"/>
    <w:rsid w:val="000632BC"/>
    <w:rsid w:val="00063D72"/>
    <w:rsid w:val="00064406"/>
    <w:rsid w:val="000652EF"/>
    <w:rsid w:val="00067561"/>
    <w:rsid w:val="00067C89"/>
    <w:rsid w:val="00067DFB"/>
    <w:rsid w:val="00067E29"/>
    <w:rsid w:val="00070486"/>
    <w:rsid w:val="00071089"/>
    <w:rsid w:val="00071B66"/>
    <w:rsid w:val="00072945"/>
    <w:rsid w:val="00072CA5"/>
    <w:rsid w:val="00074157"/>
    <w:rsid w:val="0007446D"/>
    <w:rsid w:val="00074D76"/>
    <w:rsid w:val="00076A3A"/>
    <w:rsid w:val="0007792C"/>
    <w:rsid w:val="000779A9"/>
    <w:rsid w:val="0008030F"/>
    <w:rsid w:val="000824BA"/>
    <w:rsid w:val="0008276B"/>
    <w:rsid w:val="00082BD7"/>
    <w:rsid w:val="00082FAC"/>
    <w:rsid w:val="00083051"/>
    <w:rsid w:val="00083EDC"/>
    <w:rsid w:val="0008530B"/>
    <w:rsid w:val="00085BB4"/>
    <w:rsid w:val="00086C66"/>
    <w:rsid w:val="0008701D"/>
    <w:rsid w:val="000870B9"/>
    <w:rsid w:val="000872AB"/>
    <w:rsid w:val="00087421"/>
    <w:rsid w:val="00087B6B"/>
    <w:rsid w:val="000922D2"/>
    <w:rsid w:val="00092547"/>
    <w:rsid w:val="00093E46"/>
    <w:rsid w:val="0009443B"/>
    <w:rsid w:val="00094571"/>
    <w:rsid w:val="00095399"/>
    <w:rsid w:val="00095584"/>
    <w:rsid w:val="00095CB5"/>
    <w:rsid w:val="000961EE"/>
    <w:rsid w:val="00097148"/>
    <w:rsid w:val="000976B1"/>
    <w:rsid w:val="00097FDF"/>
    <w:rsid w:val="000A06E7"/>
    <w:rsid w:val="000A1799"/>
    <w:rsid w:val="000A2F03"/>
    <w:rsid w:val="000A329C"/>
    <w:rsid w:val="000A4058"/>
    <w:rsid w:val="000A4336"/>
    <w:rsid w:val="000A4F94"/>
    <w:rsid w:val="000A5EBF"/>
    <w:rsid w:val="000A692C"/>
    <w:rsid w:val="000A6945"/>
    <w:rsid w:val="000A7E7E"/>
    <w:rsid w:val="000B084F"/>
    <w:rsid w:val="000B1049"/>
    <w:rsid w:val="000B13B7"/>
    <w:rsid w:val="000B240F"/>
    <w:rsid w:val="000B32E6"/>
    <w:rsid w:val="000B39AF"/>
    <w:rsid w:val="000B3B18"/>
    <w:rsid w:val="000B5138"/>
    <w:rsid w:val="000B5A1A"/>
    <w:rsid w:val="000B5C1F"/>
    <w:rsid w:val="000B760F"/>
    <w:rsid w:val="000B7666"/>
    <w:rsid w:val="000C00CB"/>
    <w:rsid w:val="000C08F3"/>
    <w:rsid w:val="000C1C44"/>
    <w:rsid w:val="000C2920"/>
    <w:rsid w:val="000C2E91"/>
    <w:rsid w:val="000C3563"/>
    <w:rsid w:val="000C4CC5"/>
    <w:rsid w:val="000C56EA"/>
    <w:rsid w:val="000C5911"/>
    <w:rsid w:val="000C5ACF"/>
    <w:rsid w:val="000C5AE3"/>
    <w:rsid w:val="000C5C7A"/>
    <w:rsid w:val="000C5F05"/>
    <w:rsid w:val="000C714E"/>
    <w:rsid w:val="000C7723"/>
    <w:rsid w:val="000C7A74"/>
    <w:rsid w:val="000D01A2"/>
    <w:rsid w:val="000D02FD"/>
    <w:rsid w:val="000D0E5B"/>
    <w:rsid w:val="000D1364"/>
    <w:rsid w:val="000D38D8"/>
    <w:rsid w:val="000D4D37"/>
    <w:rsid w:val="000D5385"/>
    <w:rsid w:val="000D5973"/>
    <w:rsid w:val="000D6197"/>
    <w:rsid w:val="000D6D8E"/>
    <w:rsid w:val="000D6D9D"/>
    <w:rsid w:val="000D78F7"/>
    <w:rsid w:val="000E03D7"/>
    <w:rsid w:val="000E1101"/>
    <w:rsid w:val="000E15F8"/>
    <w:rsid w:val="000E199A"/>
    <w:rsid w:val="000E1AE9"/>
    <w:rsid w:val="000E1F69"/>
    <w:rsid w:val="000E22C8"/>
    <w:rsid w:val="000E2520"/>
    <w:rsid w:val="000E28F3"/>
    <w:rsid w:val="000E40C0"/>
    <w:rsid w:val="000E42CB"/>
    <w:rsid w:val="000E4CF2"/>
    <w:rsid w:val="000E4D26"/>
    <w:rsid w:val="000E57A0"/>
    <w:rsid w:val="000E6213"/>
    <w:rsid w:val="000E63B1"/>
    <w:rsid w:val="000E66AD"/>
    <w:rsid w:val="000E6BA9"/>
    <w:rsid w:val="000E6D01"/>
    <w:rsid w:val="000E6FD7"/>
    <w:rsid w:val="000F0925"/>
    <w:rsid w:val="000F0B04"/>
    <w:rsid w:val="000F1566"/>
    <w:rsid w:val="000F2EE6"/>
    <w:rsid w:val="000F4033"/>
    <w:rsid w:val="000F684F"/>
    <w:rsid w:val="000F68D4"/>
    <w:rsid w:val="001001D9"/>
    <w:rsid w:val="001007DC"/>
    <w:rsid w:val="00100AED"/>
    <w:rsid w:val="00100C79"/>
    <w:rsid w:val="00100DB8"/>
    <w:rsid w:val="001021A4"/>
    <w:rsid w:val="0010357C"/>
    <w:rsid w:val="00103DD9"/>
    <w:rsid w:val="00104A02"/>
    <w:rsid w:val="001058E5"/>
    <w:rsid w:val="00106F18"/>
    <w:rsid w:val="00107375"/>
    <w:rsid w:val="00107BD9"/>
    <w:rsid w:val="001117C2"/>
    <w:rsid w:val="00111BAE"/>
    <w:rsid w:val="001124C6"/>
    <w:rsid w:val="00112C0B"/>
    <w:rsid w:val="00112FA1"/>
    <w:rsid w:val="001137AC"/>
    <w:rsid w:val="00113AEB"/>
    <w:rsid w:val="001140C1"/>
    <w:rsid w:val="001145D6"/>
    <w:rsid w:val="00114A93"/>
    <w:rsid w:val="001167F8"/>
    <w:rsid w:val="00116E18"/>
    <w:rsid w:val="00120713"/>
    <w:rsid w:val="00122127"/>
    <w:rsid w:val="00123EC4"/>
    <w:rsid w:val="00123EE7"/>
    <w:rsid w:val="0012467A"/>
    <w:rsid w:val="0012471C"/>
    <w:rsid w:val="00124E6F"/>
    <w:rsid w:val="0012558C"/>
    <w:rsid w:val="0012585C"/>
    <w:rsid w:val="00125969"/>
    <w:rsid w:val="0012686B"/>
    <w:rsid w:val="00126BBE"/>
    <w:rsid w:val="0012792C"/>
    <w:rsid w:val="00130450"/>
    <w:rsid w:val="001306A4"/>
    <w:rsid w:val="00130E2C"/>
    <w:rsid w:val="00132BDC"/>
    <w:rsid w:val="00133068"/>
    <w:rsid w:val="00133D92"/>
    <w:rsid w:val="001345B9"/>
    <w:rsid w:val="00134641"/>
    <w:rsid w:val="00134C18"/>
    <w:rsid w:val="001351A4"/>
    <w:rsid w:val="00137EB2"/>
    <w:rsid w:val="00137F95"/>
    <w:rsid w:val="00140C2A"/>
    <w:rsid w:val="00140F3A"/>
    <w:rsid w:val="00141DAF"/>
    <w:rsid w:val="001426B5"/>
    <w:rsid w:val="00142CDF"/>
    <w:rsid w:val="00142E0E"/>
    <w:rsid w:val="00143431"/>
    <w:rsid w:val="001449A4"/>
    <w:rsid w:val="00144D78"/>
    <w:rsid w:val="0014643A"/>
    <w:rsid w:val="0014653D"/>
    <w:rsid w:val="00146C37"/>
    <w:rsid w:val="00147372"/>
    <w:rsid w:val="0014741E"/>
    <w:rsid w:val="00147DB3"/>
    <w:rsid w:val="00147DF0"/>
    <w:rsid w:val="001509C1"/>
    <w:rsid w:val="00151CBF"/>
    <w:rsid w:val="0015385F"/>
    <w:rsid w:val="00154E2A"/>
    <w:rsid w:val="00154ECB"/>
    <w:rsid w:val="001556E9"/>
    <w:rsid w:val="0015672B"/>
    <w:rsid w:val="00156737"/>
    <w:rsid w:val="001579EE"/>
    <w:rsid w:val="00157AB1"/>
    <w:rsid w:val="00157D5F"/>
    <w:rsid w:val="0016108C"/>
    <w:rsid w:val="001612D0"/>
    <w:rsid w:val="00161C46"/>
    <w:rsid w:val="00162042"/>
    <w:rsid w:val="00162FAA"/>
    <w:rsid w:val="00163ABA"/>
    <w:rsid w:val="001643E8"/>
    <w:rsid w:val="0016516E"/>
    <w:rsid w:val="00165210"/>
    <w:rsid w:val="0016553A"/>
    <w:rsid w:val="00165D45"/>
    <w:rsid w:val="001666D1"/>
    <w:rsid w:val="00166D26"/>
    <w:rsid w:val="001710A7"/>
    <w:rsid w:val="001715FF"/>
    <w:rsid w:val="00172926"/>
    <w:rsid w:val="00173C47"/>
    <w:rsid w:val="00173FFB"/>
    <w:rsid w:val="00174423"/>
    <w:rsid w:val="00176D84"/>
    <w:rsid w:val="00177287"/>
    <w:rsid w:val="00177CAF"/>
    <w:rsid w:val="001802F2"/>
    <w:rsid w:val="00180A3F"/>
    <w:rsid w:val="001810FA"/>
    <w:rsid w:val="00181B43"/>
    <w:rsid w:val="00181C9D"/>
    <w:rsid w:val="00181E31"/>
    <w:rsid w:val="00182443"/>
    <w:rsid w:val="00182880"/>
    <w:rsid w:val="00182DCD"/>
    <w:rsid w:val="00183B65"/>
    <w:rsid w:val="00183CF6"/>
    <w:rsid w:val="00184608"/>
    <w:rsid w:val="00184C89"/>
    <w:rsid w:val="0018649D"/>
    <w:rsid w:val="00186A8A"/>
    <w:rsid w:val="00187610"/>
    <w:rsid w:val="001914B8"/>
    <w:rsid w:val="00191C03"/>
    <w:rsid w:val="00192E42"/>
    <w:rsid w:val="00194467"/>
    <w:rsid w:val="001951B6"/>
    <w:rsid w:val="001953C1"/>
    <w:rsid w:val="00195481"/>
    <w:rsid w:val="00195562"/>
    <w:rsid w:val="001959D4"/>
    <w:rsid w:val="00195B92"/>
    <w:rsid w:val="00195DBF"/>
    <w:rsid w:val="001961C8"/>
    <w:rsid w:val="001966BD"/>
    <w:rsid w:val="00196BD7"/>
    <w:rsid w:val="00196F12"/>
    <w:rsid w:val="00197844"/>
    <w:rsid w:val="001A01DE"/>
    <w:rsid w:val="001A0E5B"/>
    <w:rsid w:val="001A13F3"/>
    <w:rsid w:val="001A23F8"/>
    <w:rsid w:val="001A32CB"/>
    <w:rsid w:val="001A330F"/>
    <w:rsid w:val="001A46C1"/>
    <w:rsid w:val="001A4BC3"/>
    <w:rsid w:val="001A533E"/>
    <w:rsid w:val="001A664D"/>
    <w:rsid w:val="001A67BE"/>
    <w:rsid w:val="001A7614"/>
    <w:rsid w:val="001A7B1B"/>
    <w:rsid w:val="001B07F9"/>
    <w:rsid w:val="001B0F41"/>
    <w:rsid w:val="001B112B"/>
    <w:rsid w:val="001B1B6B"/>
    <w:rsid w:val="001B28CE"/>
    <w:rsid w:val="001B2BA9"/>
    <w:rsid w:val="001B2EBA"/>
    <w:rsid w:val="001B4649"/>
    <w:rsid w:val="001B5443"/>
    <w:rsid w:val="001B57C0"/>
    <w:rsid w:val="001B5F9D"/>
    <w:rsid w:val="001B7028"/>
    <w:rsid w:val="001B7E7E"/>
    <w:rsid w:val="001C0BC3"/>
    <w:rsid w:val="001C0F4E"/>
    <w:rsid w:val="001C16A0"/>
    <w:rsid w:val="001C3343"/>
    <w:rsid w:val="001C3830"/>
    <w:rsid w:val="001C48B0"/>
    <w:rsid w:val="001C4A52"/>
    <w:rsid w:val="001C4BEC"/>
    <w:rsid w:val="001C620C"/>
    <w:rsid w:val="001C71A1"/>
    <w:rsid w:val="001D0D46"/>
    <w:rsid w:val="001D11D4"/>
    <w:rsid w:val="001D1273"/>
    <w:rsid w:val="001D4D15"/>
    <w:rsid w:val="001D533A"/>
    <w:rsid w:val="001D7B95"/>
    <w:rsid w:val="001E01A4"/>
    <w:rsid w:val="001E186D"/>
    <w:rsid w:val="001E2B8A"/>
    <w:rsid w:val="001E2EF5"/>
    <w:rsid w:val="001E3619"/>
    <w:rsid w:val="001E3FE8"/>
    <w:rsid w:val="001E4049"/>
    <w:rsid w:val="001E44D8"/>
    <w:rsid w:val="001E474F"/>
    <w:rsid w:val="001E506C"/>
    <w:rsid w:val="001E5215"/>
    <w:rsid w:val="001E5408"/>
    <w:rsid w:val="001E599B"/>
    <w:rsid w:val="001E5E19"/>
    <w:rsid w:val="001E629F"/>
    <w:rsid w:val="001E68FD"/>
    <w:rsid w:val="001E7021"/>
    <w:rsid w:val="001E7459"/>
    <w:rsid w:val="001F02CC"/>
    <w:rsid w:val="001F0829"/>
    <w:rsid w:val="001F0FB3"/>
    <w:rsid w:val="001F1229"/>
    <w:rsid w:val="001F1981"/>
    <w:rsid w:val="001F21A1"/>
    <w:rsid w:val="001F264B"/>
    <w:rsid w:val="001F2A9E"/>
    <w:rsid w:val="001F31A6"/>
    <w:rsid w:val="001F31CB"/>
    <w:rsid w:val="001F3BDE"/>
    <w:rsid w:val="001F3EC6"/>
    <w:rsid w:val="001F4575"/>
    <w:rsid w:val="001F59AC"/>
    <w:rsid w:val="001F6C63"/>
    <w:rsid w:val="001F6D1F"/>
    <w:rsid w:val="00200918"/>
    <w:rsid w:val="002011CA"/>
    <w:rsid w:val="0020287D"/>
    <w:rsid w:val="00202B82"/>
    <w:rsid w:val="002049FF"/>
    <w:rsid w:val="00204BB1"/>
    <w:rsid w:val="00205CE7"/>
    <w:rsid w:val="00207904"/>
    <w:rsid w:val="00210225"/>
    <w:rsid w:val="002106D1"/>
    <w:rsid w:val="00210A15"/>
    <w:rsid w:val="002115C8"/>
    <w:rsid w:val="002121B6"/>
    <w:rsid w:val="002124EE"/>
    <w:rsid w:val="00212921"/>
    <w:rsid w:val="002147F8"/>
    <w:rsid w:val="00214C75"/>
    <w:rsid w:val="00214CE2"/>
    <w:rsid w:val="0021654F"/>
    <w:rsid w:val="00217A02"/>
    <w:rsid w:val="00217B1F"/>
    <w:rsid w:val="0022035F"/>
    <w:rsid w:val="0022038F"/>
    <w:rsid w:val="0022075B"/>
    <w:rsid w:val="002213FB"/>
    <w:rsid w:val="00222CCB"/>
    <w:rsid w:val="00223A55"/>
    <w:rsid w:val="0022547F"/>
    <w:rsid w:val="002254B4"/>
    <w:rsid w:val="0022554D"/>
    <w:rsid w:val="00225B37"/>
    <w:rsid w:val="00225EF2"/>
    <w:rsid w:val="00226102"/>
    <w:rsid w:val="002271E0"/>
    <w:rsid w:val="002304C8"/>
    <w:rsid w:val="002308D5"/>
    <w:rsid w:val="00230FF6"/>
    <w:rsid w:val="002313D0"/>
    <w:rsid w:val="0023216E"/>
    <w:rsid w:val="00232627"/>
    <w:rsid w:val="002326BA"/>
    <w:rsid w:val="00232DB7"/>
    <w:rsid w:val="002336CC"/>
    <w:rsid w:val="0023371C"/>
    <w:rsid w:val="0023407F"/>
    <w:rsid w:val="00234291"/>
    <w:rsid w:val="002365E6"/>
    <w:rsid w:val="002375DB"/>
    <w:rsid w:val="002405C9"/>
    <w:rsid w:val="00240C00"/>
    <w:rsid w:val="002417C1"/>
    <w:rsid w:val="00242002"/>
    <w:rsid w:val="00242CB1"/>
    <w:rsid w:val="0024327A"/>
    <w:rsid w:val="002435F4"/>
    <w:rsid w:val="00243659"/>
    <w:rsid w:val="0024380E"/>
    <w:rsid w:val="002438DC"/>
    <w:rsid w:val="00243DAC"/>
    <w:rsid w:val="00245642"/>
    <w:rsid w:val="00246049"/>
    <w:rsid w:val="0024647B"/>
    <w:rsid w:val="002505CD"/>
    <w:rsid w:val="00251177"/>
    <w:rsid w:val="00251315"/>
    <w:rsid w:val="00252552"/>
    <w:rsid w:val="002529CE"/>
    <w:rsid w:val="00253C15"/>
    <w:rsid w:val="002540AB"/>
    <w:rsid w:val="002542D1"/>
    <w:rsid w:val="0025593B"/>
    <w:rsid w:val="0025678C"/>
    <w:rsid w:val="00256905"/>
    <w:rsid w:val="00257926"/>
    <w:rsid w:val="00260AB0"/>
    <w:rsid w:val="00260C95"/>
    <w:rsid w:val="00261978"/>
    <w:rsid w:val="00262182"/>
    <w:rsid w:val="00263BB8"/>
    <w:rsid w:val="00263E68"/>
    <w:rsid w:val="00265036"/>
    <w:rsid w:val="002650DD"/>
    <w:rsid w:val="00270C28"/>
    <w:rsid w:val="00270DFB"/>
    <w:rsid w:val="00271008"/>
    <w:rsid w:val="0027176F"/>
    <w:rsid w:val="00271A96"/>
    <w:rsid w:val="00272281"/>
    <w:rsid w:val="00275588"/>
    <w:rsid w:val="00275634"/>
    <w:rsid w:val="00275B66"/>
    <w:rsid w:val="00275F26"/>
    <w:rsid w:val="002765DF"/>
    <w:rsid w:val="00276EE4"/>
    <w:rsid w:val="00277A43"/>
    <w:rsid w:val="00282CDE"/>
    <w:rsid w:val="00282F86"/>
    <w:rsid w:val="00283A3A"/>
    <w:rsid w:val="002845B4"/>
    <w:rsid w:val="00284F0A"/>
    <w:rsid w:val="00285FAE"/>
    <w:rsid w:val="0028630A"/>
    <w:rsid w:val="00286E1B"/>
    <w:rsid w:val="002870B6"/>
    <w:rsid w:val="0029052C"/>
    <w:rsid w:val="0029095D"/>
    <w:rsid w:val="00290A88"/>
    <w:rsid w:val="002912AA"/>
    <w:rsid w:val="002933D1"/>
    <w:rsid w:val="0029735C"/>
    <w:rsid w:val="002A09D9"/>
    <w:rsid w:val="002A0FCC"/>
    <w:rsid w:val="002A2BF9"/>
    <w:rsid w:val="002A2E13"/>
    <w:rsid w:val="002A2F23"/>
    <w:rsid w:val="002A3A52"/>
    <w:rsid w:val="002A48E6"/>
    <w:rsid w:val="002A5ABC"/>
    <w:rsid w:val="002A5B5B"/>
    <w:rsid w:val="002A600F"/>
    <w:rsid w:val="002A6138"/>
    <w:rsid w:val="002A671A"/>
    <w:rsid w:val="002A6E4E"/>
    <w:rsid w:val="002B1BB1"/>
    <w:rsid w:val="002B235A"/>
    <w:rsid w:val="002B2A68"/>
    <w:rsid w:val="002B3194"/>
    <w:rsid w:val="002B3BB6"/>
    <w:rsid w:val="002B48CE"/>
    <w:rsid w:val="002B4A7A"/>
    <w:rsid w:val="002B5C98"/>
    <w:rsid w:val="002B5F18"/>
    <w:rsid w:val="002B7703"/>
    <w:rsid w:val="002C0992"/>
    <w:rsid w:val="002C0C63"/>
    <w:rsid w:val="002C0F1A"/>
    <w:rsid w:val="002C11C3"/>
    <w:rsid w:val="002C1890"/>
    <w:rsid w:val="002C21A1"/>
    <w:rsid w:val="002C29C3"/>
    <w:rsid w:val="002C2FA0"/>
    <w:rsid w:val="002C6D5F"/>
    <w:rsid w:val="002C75DE"/>
    <w:rsid w:val="002D0513"/>
    <w:rsid w:val="002D0EA2"/>
    <w:rsid w:val="002D1224"/>
    <w:rsid w:val="002D1975"/>
    <w:rsid w:val="002D1E0D"/>
    <w:rsid w:val="002D250D"/>
    <w:rsid w:val="002D38E6"/>
    <w:rsid w:val="002D468D"/>
    <w:rsid w:val="002D4D30"/>
    <w:rsid w:val="002D4FE0"/>
    <w:rsid w:val="002D64B1"/>
    <w:rsid w:val="002D67C0"/>
    <w:rsid w:val="002D6A0C"/>
    <w:rsid w:val="002D6BD9"/>
    <w:rsid w:val="002E0427"/>
    <w:rsid w:val="002E05EB"/>
    <w:rsid w:val="002E0A15"/>
    <w:rsid w:val="002E1096"/>
    <w:rsid w:val="002E153F"/>
    <w:rsid w:val="002E2211"/>
    <w:rsid w:val="002E3637"/>
    <w:rsid w:val="002E3ABA"/>
    <w:rsid w:val="002E4C22"/>
    <w:rsid w:val="002E5837"/>
    <w:rsid w:val="002E5AB6"/>
    <w:rsid w:val="002E6574"/>
    <w:rsid w:val="002E762C"/>
    <w:rsid w:val="002E795F"/>
    <w:rsid w:val="002E7990"/>
    <w:rsid w:val="002F0088"/>
    <w:rsid w:val="002F1A37"/>
    <w:rsid w:val="002F1DBB"/>
    <w:rsid w:val="002F2733"/>
    <w:rsid w:val="002F2E58"/>
    <w:rsid w:val="002F33FA"/>
    <w:rsid w:val="002F3662"/>
    <w:rsid w:val="002F3D2F"/>
    <w:rsid w:val="002F45FF"/>
    <w:rsid w:val="002F4630"/>
    <w:rsid w:val="002F4786"/>
    <w:rsid w:val="002F4C7D"/>
    <w:rsid w:val="002F4F6D"/>
    <w:rsid w:val="002F5D21"/>
    <w:rsid w:val="002F6D53"/>
    <w:rsid w:val="0030059B"/>
    <w:rsid w:val="00300CE2"/>
    <w:rsid w:val="003016B2"/>
    <w:rsid w:val="00301EE9"/>
    <w:rsid w:val="0030205F"/>
    <w:rsid w:val="00302ACC"/>
    <w:rsid w:val="00302E4C"/>
    <w:rsid w:val="00303384"/>
    <w:rsid w:val="0030347F"/>
    <w:rsid w:val="003035EE"/>
    <w:rsid w:val="003038F9"/>
    <w:rsid w:val="003039EE"/>
    <w:rsid w:val="00303CDE"/>
    <w:rsid w:val="00304147"/>
    <w:rsid w:val="00304597"/>
    <w:rsid w:val="003055D8"/>
    <w:rsid w:val="00305D79"/>
    <w:rsid w:val="0030608E"/>
    <w:rsid w:val="00306F55"/>
    <w:rsid w:val="00307BBB"/>
    <w:rsid w:val="00310A6F"/>
    <w:rsid w:val="0031111A"/>
    <w:rsid w:val="00311E7F"/>
    <w:rsid w:val="00311FF2"/>
    <w:rsid w:val="00312C2E"/>
    <w:rsid w:val="00312F6A"/>
    <w:rsid w:val="00314384"/>
    <w:rsid w:val="003145A8"/>
    <w:rsid w:val="00314822"/>
    <w:rsid w:val="003157A6"/>
    <w:rsid w:val="003160F2"/>
    <w:rsid w:val="00316136"/>
    <w:rsid w:val="0031632A"/>
    <w:rsid w:val="003163EC"/>
    <w:rsid w:val="00317039"/>
    <w:rsid w:val="003200BB"/>
    <w:rsid w:val="003213B2"/>
    <w:rsid w:val="0032346A"/>
    <w:rsid w:val="00323482"/>
    <w:rsid w:val="0032435F"/>
    <w:rsid w:val="0032465C"/>
    <w:rsid w:val="0032520C"/>
    <w:rsid w:val="00325620"/>
    <w:rsid w:val="003276D3"/>
    <w:rsid w:val="00327FD2"/>
    <w:rsid w:val="0033003F"/>
    <w:rsid w:val="0033043C"/>
    <w:rsid w:val="003311B1"/>
    <w:rsid w:val="00331529"/>
    <w:rsid w:val="00331B97"/>
    <w:rsid w:val="00331EEB"/>
    <w:rsid w:val="0033225F"/>
    <w:rsid w:val="00332323"/>
    <w:rsid w:val="0033273B"/>
    <w:rsid w:val="003355D9"/>
    <w:rsid w:val="00336BF7"/>
    <w:rsid w:val="00336F2E"/>
    <w:rsid w:val="003371A2"/>
    <w:rsid w:val="00340E59"/>
    <w:rsid w:val="003427EB"/>
    <w:rsid w:val="0034310C"/>
    <w:rsid w:val="00343146"/>
    <w:rsid w:val="00344C63"/>
    <w:rsid w:val="00346EA2"/>
    <w:rsid w:val="0034F4B3"/>
    <w:rsid w:val="003504F1"/>
    <w:rsid w:val="003505E3"/>
    <w:rsid w:val="0035243F"/>
    <w:rsid w:val="003539A4"/>
    <w:rsid w:val="003546C8"/>
    <w:rsid w:val="00354934"/>
    <w:rsid w:val="00354B3B"/>
    <w:rsid w:val="00354BB7"/>
    <w:rsid w:val="00355AA3"/>
    <w:rsid w:val="00356511"/>
    <w:rsid w:val="00356601"/>
    <w:rsid w:val="0035663F"/>
    <w:rsid w:val="00356AA4"/>
    <w:rsid w:val="00356F15"/>
    <w:rsid w:val="00357E38"/>
    <w:rsid w:val="00360D63"/>
    <w:rsid w:val="00360E48"/>
    <w:rsid w:val="00361526"/>
    <w:rsid w:val="00361FA6"/>
    <w:rsid w:val="0036226C"/>
    <w:rsid w:val="00362767"/>
    <w:rsid w:val="003627C3"/>
    <w:rsid w:val="0036456C"/>
    <w:rsid w:val="00365B3E"/>
    <w:rsid w:val="003709C1"/>
    <w:rsid w:val="00370FEA"/>
    <w:rsid w:val="0037151B"/>
    <w:rsid w:val="003719E8"/>
    <w:rsid w:val="0037211E"/>
    <w:rsid w:val="00373377"/>
    <w:rsid w:val="00373730"/>
    <w:rsid w:val="003745E5"/>
    <w:rsid w:val="00374A32"/>
    <w:rsid w:val="003761F2"/>
    <w:rsid w:val="0038032C"/>
    <w:rsid w:val="003829CC"/>
    <w:rsid w:val="00383C2C"/>
    <w:rsid w:val="00384705"/>
    <w:rsid w:val="00384CD5"/>
    <w:rsid w:val="0038502B"/>
    <w:rsid w:val="0038545D"/>
    <w:rsid w:val="0038587F"/>
    <w:rsid w:val="00386518"/>
    <w:rsid w:val="00386B26"/>
    <w:rsid w:val="00386C3C"/>
    <w:rsid w:val="003906AE"/>
    <w:rsid w:val="00391A73"/>
    <w:rsid w:val="003922FE"/>
    <w:rsid w:val="00392A28"/>
    <w:rsid w:val="00392B9E"/>
    <w:rsid w:val="00393D28"/>
    <w:rsid w:val="00394AEE"/>
    <w:rsid w:val="00395034"/>
    <w:rsid w:val="0039504A"/>
    <w:rsid w:val="00395432"/>
    <w:rsid w:val="0039543A"/>
    <w:rsid w:val="003959B0"/>
    <w:rsid w:val="003963A0"/>
    <w:rsid w:val="003969C0"/>
    <w:rsid w:val="00396B77"/>
    <w:rsid w:val="003975A1"/>
    <w:rsid w:val="003A037E"/>
    <w:rsid w:val="003A0A8B"/>
    <w:rsid w:val="003A1ECA"/>
    <w:rsid w:val="003A2D72"/>
    <w:rsid w:val="003A30BF"/>
    <w:rsid w:val="003A4106"/>
    <w:rsid w:val="003A4798"/>
    <w:rsid w:val="003A4AC1"/>
    <w:rsid w:val="003A4BF9"/>
    <w:rsid w:val="003A590E"/>
    <w:rsid w:val="003A6733"/>
    <w:rsid w:val="003A79F8"/>
    <w:rsid w:val="003A7C1E"/>
    <w:rsid w:val="003B0F48"/>
    <w:rsid w:val="003B1D16"/>
    <w:rsid w:val="003B21A6"/>
    <w:rsid w:val="003B24FD"/>
    <w:rsid w:val="003B318B"/>
    <w:rsid w:val="003B33F7"/>
    <w:rsid w:val="003B34F6"/>
    <w:rsid w:val="003B3CBE"/>
    <w:rsid w:val="003B4E5B"/>
    <w:rsid w:val="003B63EC"/>
    <w:rsid w:val="003B7439"/>
    <w:rsid w:val="003C0DDD"/>
    <w:rsid w:val="003C0F16"/>
    <w:rsid w:val="003C1091"/>
    <w:rsid w:val="003C1EF7"/>
    <w:rsid w:val="003C2AA7"/>
    <w:rsid w:val="003C37F9"/>
    <w:rsid w:val="003C3CC5"/>
    <w:rsid w:val="003C3DC7"/>
    <w:rsid w:val="003C4574"/>
    <w:rsid w:val="003C4EF1"/>
    <w:rsid w:val="003C5BE9"/>
    <w:rsid w:val="003C6488"/>
    <w:rsid w:val="003C7423"/>
    <w:rsid w:val="003C7808"/>
    <w:rsid w:val="003C79CD"/>
    <w:rsid w:val="003D0111"/>
    <w:rsid w:val="003D0256"/>
    <w:rsid w:val="003D0377"/>
    <w:rsid w:val="003D1B2E"/>
    <w:rsid w:val="003D1F2A"/>
    <w:rsid w:val="003D1F55"/>
    <w:rsid w:val="003D44FA"/>
    <w:rsid w:val="003D4929"/>
    <w:rsid w:val="003D524F"/>
    <w:rsid w:val="003D580B"/>
    <w:rsid w:val="003D6A62"/>
    <w:rsid w:val="003D723D"/>
    <w:rsid w:val="003E0B7E"/>
    <w:rsid w:val="003E1759"/>
    <w:rsid w:val="003E25FC"/>
    <w:rsid w:val="003E2743"/>
    <w:rsid w:val="003E3F1A"/>
    <w:rsid w:val="003E4ACD"/>
    <w:rsid w:val="003E51A4"/>
    <w:rsid w:val="003E5516"/>
    <w:rsid w:val="003E61FF"/>
    <w:rsid w:val="003E7223"/>
    <w:rsid w:val="003E74B9"/>
    <w:rsid w:val="003E7E49"/>
    <w:rsid w:val="003EF31B"/>
    <w:rsid w:val="003F0456"/>
    <w:rsid w:val="003F19FE"/>
    <w:rsid w:val="003F2B5E"/>
    <w:rsid w:val="003F3F55"/>
    <w:rsid w:val="003F4A68"/>
    <w:rsid w:val="003F5257"/>
    <w:rsid w:val="003F543F"/>
    <w:rsid w:val="003F7626"/>
    <w:rsid w:val="003F7DF2"/>
    <w:rsid w:val="00400849"/>
    <w:rsid w:val="00400AB2"/>
    <w:rsid w:val="00401268"/>
    <w:rsid w:val="0040265E"/>
    <w:rsid w:val="0040316C"/>
    <w:rsid w:val="004035D1"/>
    <w:rsid w:val="00405082"/>
    <w:rsid w:val="00406CBD"/>
    <w:rsid w:val="00407C0F"/>
    <w:rsid w:val="00411180"/>
    <w:rsid w:val="00413B44"/>
    <w:rsid w:val="00415AAB"/>
    <w:rsid w:val="00415D1C"/>
    <w:rsid w:val="004162BE"/>
    <w:rsid w:val="00417B01"/>
    <w:rsid w:val="0042011C"/>
    <w:rsid w:val="00420176"/>
    <w:rsid w:val="00420251"/>
    <w:rsid w:val="00420AD9"/>
    <w:rsid w:val="00420B80"/>
    <w:rsid w:val="00420E15"/>
    <w:rsid w:val="004212BB"/>
    <w:rsid w:val="0042153D"/>
    <w:rsid w:val="00422DCF"/>
    <w:rsid w:val="00422DE8"/>
    <w:rsid w:val="004235BD"/>
    <w:rsid w:val="00423726"/>
    <w:rsid w:val="00423833"/>
    <w:rsid w:val="004244F3"/>
    <w:rsid w:val="00424A3D"/>
    <w:rsid w:val="00425048"/>
    <w:rsid w:val="0042597D"/>
    <w:rsid w:val="00427348"/>
    <w:rsid w:val="00427497"/>
    <w:rsid w:val="00427688"/>
    <w:rsid w:val="00427A08"/>
    <w:rsid w:val="00427CC5"/>
    <w:rsid w:val="00430429"/>
    <w:rsid w:val="0043089E"/>
    <w:rsid w:val="00431B28"/>
    <w:rsid w:val="0043239C"/>
    <w:rsid w:val="00432515"/>
    <w:rsid w:val="00432AC8"/>
    <w:rsid w:val="00432F29"/>
    <w:rsid w:val="00432F52"/>
    <w:rsid w:val="00433168"/>
    <w:rsid w:val="00433360"/>
    <w:rsid w:val="004338BE"/>
    <w:rsid w:val="00433922"/>
    <w:rsid w:val="0043416B"/>
    <w:rsid w:val="00434191"/>
    <w:rsid w:val="00434240"/>
    <w:rsid w:val="0043545C"/>
    <w:rsid w:val="004356B0"/>
    <w:rsid w:val="00435BBB"/>
    <w:rsid w:val="0043655E"/>
    <w:rsid w:val="00436C83"/>
    <w:rsid w:val="00436F74"/>
    <w:rsid w:val="004378CA"/>
    <w:rsid w:val="00437BC3"/>
    <w:rsid w:val="00437E6B"/>
    <w:rsid w:val="00440A47"/>
    <w:rsid w:val="004411AE"/>
    <w:rsid w:val="0044249A"/>
    <w:rsid w:val="00442A4B"/>
    <w:rsid w:val="00444554"/>
    <w:rsid w:val="00444C74"/>
    <w:rsid w:val="00444CB0"/>
    <w:rsid w:val="00445369"/>
    <w:rsid w:val="004454D2"/>
    <w:rsid w:val="00445893"/>
    <w:rsid w:val="00445A25"/>
    <w:rsid w:val="00445E25"/>
    <w:rsid w:val="00446A31"/>
    <w:rsid w:val="00447903"/>
    <w:rsid w:val="004479DD"/>
    <w:rsid w:val="00450655"/>
    <w:rsid w:val="00450717"/>
    <w:rsid w:val="004511DE"/>
    <w:rsid w:val="004513A2"/>
    <w:rsid w:val="00452A76"/>
    <w:rsid w:val="00453316"/>
    <w:rsid w:val="004535E8"/>
    <w:rsid w:val="0045448E"/>
    <w:rsid w:val="0045647B"/>
    <w:rsid w:val="004578E4"/>
    <w:rsid w:val="004601B9"/>
    <w:rsid w:val="00461308"/>
    <w:rsid w:val="004626E2"/>
    <w:rsid w:val="00462ACC"/>
    <w:rsid w:val="00463544"/>
    <w:rsid w:val="00463AC0"/>
    <w:rsid w:val="00463D52"/>
    <w:rsid w:val="00464E25"/>
    <w:rsid w:val="004654A0"/>
    <w:rsid w:val="0046552D"/>
    <w:rsid w:val="00465BE1"/>
    <w:rsid w:val="00466C5B"/>
    <w:rsid w:val="004675E1"/>
    <w:rsid w:val="00467A96"/>
    <w:rsid w:val="00467E11"/>
    <w:rsid w:val="0047034F"/>
    <w:rsid w:val="00470E34"/>
    <w:rsid w:val="004718B0"/>
    <w:rsid w:val="00471A5A"/>
    <w:rsid w:val="00473225"/>
    <w:rsid w:val="00473393"/>
    <w:rsid w:val="00475C63"/>
    <w:rsid w:val="0047639E"/>
    <w:rsid w:val="004763BF"/>
    <w:rsid w:val="00477099"/>
    <w:rsid w:val="00477D7F"/>
    <w:rsid w:val="00481FBD"/>
    <w:rsid w:val="0048216B"/>
    <w:rsid w:val="00482190"/>
    <w:rsid w:val="00482EDC"/>
    <w:rsid w:val="00483199"/>
    <w:rsid w:val="0048368D"/>
    <w:rsid w:val="004838DB"/>
    <w:rsid w:val="00483D79"/>
    <w:rsid w:val="0048598C"/>
    <w:rsid w:val="00485EDD"/>
    <w:rsid w:val="004869CE"/>
    <w:rsid w:val="004907F1"/>
    <w:rsid w:val="00491DAE"/>
    <w:rsid w:val="00493650"/>
    <w:rsid w:val="00493B4C"/>
    <w:rsid w:val="00493DE5"/>
    <w:rsid w:val="00494950"/>
    <w:rsid w:val="00495CBC"/>
    <w:rsid w:val="00495F49"/>
    <w:rsid w:val="00496600"/>
    <w:rsid w:val="00497778"/>
    <w:rsid w:val="004A027F"/>
    <w:rsid w:val="004A0A60"/>
    <w:rsid w:val="004A1100"/>
    <w:rsid w:val="004A1DC0"/>
    <w:rsid w:val="004A268A"/>
    <w:rsid w:val="004A33AB"/>
    <w:rsid w:val="004A3B09"/>
    <w:rsid w:val="004A3BA8"/>
    <w:rsid w:val="004A49F5"/>
    <w:rsid w:val="004A5694"/>
    <w:rsid w:val="004A5A92"/>
    <w:rsid w:val="004A5BB0"/>
    <w:rsid w:val="004A5EE8"/>
    <w:rsid w:val="004A6262"/>
    <w:rsid w:val="004A77C0"/>
    <w:rsid w:val="004A77F3"/>
    <w:rsid w:val="004A7BE9"/>
    <w:rsid w:val="004A7CA4"/>
    <w:rsid w:val="004B146B"/>
    <w:rsid w:val="004B198A"/>
    <w:rsid w:val="004B21A8"/>
    <w:rsid w:val="004B2BEF"/>
    <w:rsid w:val="004B39AE"/>
    <w:rsid w:val="004B3A4F"/>
    <w:rsid w:val="004B42D9"/>
    <w:rsid w:val="004B52FF"/>
    <w:rsid w:val="004B532C"/>
    <w:rsid w:val="004B5337"/>
    <w:rsid w:val="004B6640"/>
    <w:rsid w:val="004B7E35"/>
    <w:rsid w:val="004C0622"/>
    <w:rsid w:val="004C0DED"/>
    <w:rsid w:val="004C2869"/>
    <w:rsid w:val="004C2DE9"/>
    <w:rsid w:val="004C6861"/>
    <w:rsid w:val="004D05B5"/>
    <w:rsid w:val="004D0F6B"/>
    <w:rsid w:val="004D2EA9"/>
    <w:rsid w:val="004D3429"/>
    <w:rsid w:val="004D3610"/>
    <w:rsid w:val="004D3A56"/>
    <w:rsid w:val="004D3C6B"/>
    <w:rsid w:val="004D402B"/>
    <w:rsid w:val="004D653B"/>
    <w:rsid w:val="004D69D9"/>
    <w:rsid w:val="004D6AE8"/>
    <w:rsid w:val="004D751E"/>
    <w:rsid w:val="004E0315"/>
    <w:rsid w:val="004E18E9"/>
    <w:rsid w:val="004E2639"/>
    <w:rsid w:val="004E303B"/>
    <w:rsid w:val="004E3C41"/>
    <w:rsid w:val="004E3D53"/>
    <w:rsid w:val="004E3D71"/>
    <w:rsid w:val="004E4FAF"/>
    <w:rsid w:val="004E538A"/>
    <w:rsid w:val="004E55AC"/>
    <w:rsid w:val="004E5D4E"/>
    <w:rsid w:val="004E6247"/>
    <w:rsid w:val="004E6A0E"/>
    <w:rsid w:val="004E7E76"/>
    <w:rsid w:val="004E7FE2"/>
    <w:rsid w:val="004F12B3"/>
    <w:rsid w:val="004F15F7"/>
    <w:rsid w:val="004F19B7"/>
    <w:rsid w:val="004F1CF3"/>
    <w:rsid w:val="004F4411"/>
    <w:rsid w:val="004F5449"/>
    <w:rsid w:val="004F54BC"/>
    <w:rsid w:val="004F5880"/>
    <w:rsid w:val="004F6519"/>
    <w:rsid w:val="004F6E19"/>
    <w:rsid w:val="0050024B"/>
    <w:rsid w:val="00500574"/>
    <w:rsid w:val="00501446"/>
    <w:rsid w:val="00502230"/>
    <w:rsid w:val="00502CE4"/>
    <w:rsid w:val="005032C6"/>
    <w:rsid w:val="005034EE"/>
    <w:rsid w:val="00503C8D"/>
    <w:rsid w:val="00503E11"/>
    <w:rsid w:val="0050422E"/>
    <w:rsid w:val="00504E23"/>
    <w:rsid w:val="00505DE3"/>
    <w:rsid w:val="0050637D"/>
    <w:rsid w:val="005066E9"/>
    <w:rsid w:val="00507CC5"/>
    <w:rsid w:val="00507FCB"/>
    <w:rsid w:val="00510238"/>
    <w:rsid w:val="005107E6"/>
    <w:rsid w:val="00510BB3"/>
    <w:rsid w:val="00511126"/>
    <w:rsid w:val="0051143C"/>
    <w:rsid w:val="00511B2E"/>
    <w:rsid w:val="0051352A"/>
    <w:rsid w:val="00513FAD"/>
    <w:rsid w:val="005151E7"/>
    <w:rsid w:val="00515D49"/>
    <w:rsid w:val="0051607D"/>
    <w:rsid w:val="0051772A"/>
    <w:rsid w:val="005212C2"/>
    <w:rsid w:val="00521317"/>
    <w:rsid w:val="00521AFE"/>
    <w:rsid w:val="00522218"/>
    <w:rsid w:val="005228CA"/>
    <w:rsid w:val="00523586"/>
    <w:rsid w:val="00524EEB"/>
    <w:rsid w:val="00526F68"/>
    <w:rsid w:val="0052731C"/>
    <w:rsid w:val="00527343"/>
    <w:rsid w:val="00530E0F"/>
    <w:rsid w:val="00532656"/>
    <w:rsid w:val="00532A56"/>
    <w:rsid w:val="00532CD3"/>
    <w:rsid w:val="00532CE7"/>
    <w:rsid w:val="00533210"/>
    <w:rsid w:val="005335C3"/>
    <w:rsid w:val="005335CB"/>
    <w:rsid w:val="0053414D"/>
    <w:rsid w:val="00535618"/>
    <w:rsid w:val="00535674"/>
    <w:rsid w:val="00535D77"/>
    <w:rsid w:val="00536BAD"/>
    <w:rsid w:val="00536C4F"/>
    <w:rsid w:val="00536DD8"/>
    <w:rsid w:val="005370E7"/>
    <w:rsid w:val="005378A8"/>
    <w:rsid w:val="00540933"/>
    <w:rsid w:val="00540946"/>
    <w:rsid w:val="00541467"/>
    <w:rsid w:val="0054215F"/>
    <w:rsid w:val="005433BC"/>
    <w:rsid w:val="0054448B"/>
    <w:rsid w:val="00545268"/>
    <w:rsid w:val="0054544F"/>
    <w:rsid w:val="00545C03"/>
    <w:rsid w:val="005462B9"/>
    <w:rsid w:val="005462F6"/>
    <w:rsid w:val="0054647E"/>
    <w:rsid w:val="005466AA"/>
    <w:rsid w:val="005476A1"/>
    <w:rsid w:val="00547AB5"/>
    <w:rsid w:val="00550B30"/>
    <w:rsid w:val="00552627"/>
    <w:rsid w:val="00552A7C"/>
    <w:rsid w:val="005530C1"/>
    <w:rsid w:val="005540FE"/>
    <w:rsid w:val="005551C3"/>
    <w:rsid w:val="0055572F"/>
    <w:rsid w:val="00555AB3"/>
    <w:rsid w:val="00556FFA"/>
    <w:rsid w:val="0055707F"/>
    <w:rsid w:val="00557E44"/>
    <w:rsid w:val="0056203C"/>
    <w:rsid w:val="00562765"/>
    <w:rsid w:val="005635B2"/>
    <w:rsid w:val="00563A0E"/>
    <w:rsid w:val="00565663"/>
    <w:rsid w:val="00565D58"/>
    <w:rsid w:val="005661D4"/>
    <w:rsid w:val="005664F3"/>
    <w:rsid w:val="0056678B"/>
    <w:rsid w:val="00566FE4"/>
    <w:rsid w:val="00567E7E"/>
    <w:rsid w:val="0057005D"/>
    <w:rsid w:val="005707A3"/>
    <w:rsid w:val="00571186"/>
    <w:rsid w:val="005722B5"/>
    <w:rsid w:val="00573474"/>
    <w:rsid w:val="00573E9B"/>
    <w:rsid w:val="00574057"/>
    <w:rsid w:val="005746EE"/>
    <w:rsid w:val="00574797"/>
    <w:rsid w:val="00576F5B"/>
    <w:rsid w:val="005770F7"/>
    <w:rsid w:val="005803A8"/>
    <w:rsid w:val="005805E2"/>
    <w:rsid w:val="005813E2"/>
    <w:rsid w:val="00581592"/>
    <w:rsid w:val="00581981"/>
    <w:rsid w:val="00581D0B"/>
    <w:rsid w:val="00582BBE"/>
    <w:rsid w:val="00582DBA"/>
    <w:rsid w:val="0058313E"/>
    <w:rsid w:val="00583283"/>
    <w:rsid w:val="005835C7"/>
    <w:rsid w:val="00583A9A"/>
    <w:rsid w:val="00583D45"/>
    <w:rsid w:val="00585BFB"/>
    <w:rsid w:val="00586F4E"/>
    <w:rsid w:val="00590490"/>
    <w:rsid w:val="00590712"/>
    <w:rsid w:val="00590D7E"/>
    <w:rsid w:val="005922F7"/>
    <w:rsid w:val="005929B7"/>
    <w:rsid w:val="00593050"/>
    <w:rsid w:val="00593F10"/>
    <w:rsid w:val="00594FB4"/>
    <w:rsid w:val="0059602C"/>
    <w:rsid w:val="00596B41"/>
    <w:rsid w:val="00596DBD"/>
    <w:rsid w:val="005A26E5"/>
    <w:rsid w:val="005A3D9D"/>
    <w:rsid w:val="005A4070"/>
    <w:rsid w:val="005A44E5"/>
    <w:rsid w:val="005A475D"/>
    <w:rsid w:val="005A5381"/>
    <w:rsid w:val="005A53C3"/>
    <w:rsid w:val="005A5882"/>
    <w:rsid w:val="005A591C"/>
    <w:rsid w:val="005A69EF"/>
    <w:rsid w:val="005A6B4E"/>
    <w:rsid w:val="005A77F5"/>
    <w:rsid w:val="005A7F47"/>
    <w:rsid w:val="005B09DA"/>
    <w:rsid w:val="005B1BF8"/>
    <w:rsid w:val="005B2FD4"/>
    <w:rsid w:val="005B32BE"/>
    <w:rsid w:val="005B3355"/>
    <w:rsid w:val="005B3497"/>
    <w:rsid w:val="005B3C47"/>
    <w:rsid w:val="005B4351"/>
    <w:rsid w:val="005B43DC"/>
    <w:rsid w:val="005B5519"/>
    <w:rsid w:val="005B5FE6"/>
    <w:rsid w:val="005B6506"/>
    <w:rsid w:val="005B6E90"/>
    <w:rsid w:val="005B78FE"/>
    <w:rsid w:val="005C0E2C"/>
    <w:rsid w:val="005C0E70"/>
    <w:rsid w:val="005C2286"/>
    <w:rsid w:val="005C2F69"/>
    <w:rsid w:val="005C3512"/>
    <w:rsid w:val="005C3EE8"/>
    <w:rsid w:val="005C4EE5"/>
    <w:rsid w:val="005C4FB3"/>
    <w:rsid w:val="005C63B9"/>
    <w:rsid w:val="005C6570"/>
    <w:rsid w:val="005C66B7"/>
    <w:rsid w:val="005C6DE8"/>
    <w:rsid w:val="005C75EB"/>
    <w:rsid w:val="005D0D6B"/>
    <w:rsid w:val="005D2AA2"/>
    <w:rsid w:val="005D3E04"/>
    <w:rsid w:val="005D4B2D"/>
    <w:rsid w:val="005D4BA8"/>
    <w:rsid w:val="005D4CE3"/>
    <w:rsid w:val="005D6AD1"/>
    <w:rsid w:val="005D7B98"/>
    <w:rsid w:val="005E0B64"/>
    <w:rsid w:val="005E197D"/>
    <w:rsid w:val="005E26A9"/>
    <w:rsid w:val="005E308F"/>
    <w:rsid w:val="005E34C1"/>
    <w:rsid w:val="005E37FB"/>
    <w:rsid w:val="005E4526"/>
    <w:rsid w:val="005E5263"/>
    <w:rsid w:val="005E56A5"/>
    <w:rsid w:val="005E58CC"/>
    <w:rsid w:val="005E79DF"/>
    <w:rsid w:val="005F2665"/>
    <w:rsid w:val="005F26BB"/>
    <w:rsid w:val="005F2D33"/>
    <w:rsid w:val="005F2E0F"/>
    <w:rsid w:val="005F3572"/>
    <w:rsid w:val="005F3DFE"/>
    <w:rsid w:val="005F4B43"/>
    <w:rsid w:val="005F59F5"/>
    <w:rsid w:val="005F5A69"/>
    <w:rsid w:val="005F63D1"/>
    <w:rsid w:val="005F6B9B"/>
    <w:rsid w:val="00600203"/>
    <w:rsid w:val="0060048B"/>
    <w:rsid w:val="00602A83"/>
    <w:rsid w:val="00602B50"/>
    <w:rsid w:val="00602BCF"/>
    <w:rsid w:val="00603703"/>
    <w:rsid w:val="006037DF"/>
    <w:rsid w:val="00605C9E"/>
    <w:rsid w:val="00606303"/>
    <w:rsid w:val="00606355"/>
    <w:rsid w:val="00606FA3"/>
    <w:rsid w:val="006070B6"/>
    <w:rsid w:val="00607213"/>
    <w:rsid w:val="00610589"/>
    <w:rsid w:val="00610DCA"/>
    <w:rsid w:val="006110DA"/>
    <w:rsid w:val="00611450"/>
    <w:rsid w:val="00611BC4"/>
    <w:rsid w:val="00611ED2"/>
    <w:rsid w:val="00611F6A"/>
    <w:rsid w:val="0061303A"/>
    <w:rsid w:val="0061336E"/>
    <w:rsid w:val="0061474E"/>
    <w:rsid w:val="0061583E"/>
    <w:rsid w:val="00617766"/>
    <w:rsid w:val="0062010E"/>
    <w:rsid w:val="0062073C"/>
    <w:rsid w:val="00620895"/>
    <w:rsid w:val="00621348"/>
    <w:rsid w:val="00621B78"/>
    <w:rsid w:val="00621FC1"/>
    <w:rsid w:val="006233C7"/>
    <w:rsid w:val="00623447"/>
    <w:rsid w:val="00623618"/>
    <w:rsid w:val="006246B7"/>
    <w:rsid w:val="006246C8"/>
    <w:rsid w:val="006252F5"/>
    <w:rsid w:val="00625708"/>
    <w:rsid w:val="006257B2"/>
    <w:rsid w:val="00625C3C"/>
    <w:rsid w:val="00625DC8"/>
    <w:rsid w:val="00625E8B"/>
    <w:rsid w:val="006268C7"/>
    <w:rsid w:val="0063110C"/>
    <w:rsid w:val="00631713"/>
    <w:rsid w:val="00631AA8"/>
    <w:rsid w:val="00631B4E"/>
    <w:rsid w:val="006329AB"/>
    <w:rsid w:val="00632E9B"/>
    <w:rsid w:val="00633475"/>
    <w:rsid w:val="0063612F"/>
    <w:rsid w:val="00636450"/>
    <w:rsid w:val="0063675D"/>
    <w:rsid w:val="00636DFF"/>
    <w:rsid w:val="00637BED"/>
    <w:rsid w:val="0064039B"/>
    <w:rsid w:val="00640530"/>
    <w:rsid w:val="00641162"/>
    <w:rsid w:val="00641351"/>
    <w:rsid w:val="00641A99"/>
    <w:rsid w:val="00641FEB"/>
    <w:rsid w:val="006432A0"/>
    <w:rsid w:val="006433F9"/>
    <w:rsid w:val="006454C9"/>
    <w:rsid w:val="00646218"/>
    <w:rsid w:val="006466ED"/>
    <w:rsid w:val="00646775"/>
    <w:rsid w:val="00647237"/>
    <w:rsid w:val="006479E1"/>
    <w:rsid w:val="00647B93"/>
    <w:rsid w:val="00647D53"/>
    <w:rsid w:val="00650067"/>
    <w:rsid w:val="0065021C"/>
    <w:rsid w:val="00650863"/>
    <w:rsid w:val="006510CE"/>
    <w:rsid w:val="0065147B"/>
    <w:rsid w:val="00651607"/>
    <w:rsid w:val="00652A34"/>
    <w:rsid w:val="00652CE5"/>
    <w:rsid w:val="00653637"/>
    <w:rsid w:val="00653685"/>
    <w:rsid w:val="0065450C"/>
    <w:rsid w:val="00654D33"/>
    <w:rsid w:val="00655107"/>
    <w:rsid w:val="00655EE4"/>
    <w:rsid w:val="00657265"/>
    <w:rsid w:val="006576BD"/>
    <w:rsid w:val="00660B5A"/>
    <w:rsid w:val="00660CF9"/>
    <w:rsid w:val="0066178D"/>
    <w:rsid w:val="0066189A"/>
    <w:rsid w:val="00662896"/>
    <w:rsid w:val="0066394A"/>
    <w:rsid w:val="00663B64"/>
    <w:rsid w:val="00663B86"/>
    <w:rsid w:val="00664DB7"/>
    <w:rsid w:val="0066576E"/>
    <w:rsid w:val="00665979"/>
    <w:rsid w:val="00665A80"/>
    <w:rsid w:val="00666C1F"/>
    <w:rsid w:val="006704AB"/>
    <w:rsid w:val="00670A72"/>
    <w:rsid w:val="00670AB7"/>
    <w:rsid w:val="00672E64"/>
    <w:rsid w:val="006730EB"/>
    <w:rsid w:val="006740CB"/>
    <w:rsid w:val="0067444F"/>
    <w:rsid w:val="00674AAB"/>
    <w:rsid w:val="00675B9F"/>
    <w:rsid w:val="0067705E"/>
    <w:rsid w:val="00677489"/>
    <w:rsid w:val="00677557"/>
    <w:rsid w:val="006806A9"/>
    <w:rsid w:val="00680C8A"/>
    <w:rsid w:val="00680E9A"/>
    <w:rsid w:val="00681405"/>
    <w:rsid w:val="00681D32"/>
    <w:rsid w:val="00683BF1"/>
    <w:rsid w:val="0068553B"/>
    <w:rsid w:val="00685894"/>
    <w:rsid w:val="00686CC9"/>
    <w:rsid w:val="00691D0D"/>
    <w:rsid w:val="00692F3F"/>
    <w:rsid w:val="006931A1"/>
    <w:rsid w:val="006933C3"/>
    <w:rsid w:val="006949B7"/>
    <w:rsid w:val="00694DE3"/>
    <w:rsid w:val="00695A6E"/>
    <w:rsid w:val="0069608A"/>
    <w:rsid w:val="006963A4"/>
    <w:rsid w:val="006964F5"/>
    <w:rsid w:val="0069760A"/>
    <w:rsid w:val="0069768B"/>
    <w:rsid w:val="006977F8"/>
    <w:rsid w:val="00697802"/>
    <w:rsid w:val="00697895"/>
    <w:rsid w:val="006A0309"/>
    <w:rsid w:val="006A1DF8"/>
    <w:rsid w:val="006A2040"/>
    <w:rsid w:val="006A2098"/>
    <w:rsid w:val="006A3345"/>
    <w:rsid w:val="006A3652"/>
    <w:rsid w:val="006A3AA9"/>
    <w:rsid w:val="006A456C"/>
    <w:rsid w:val="006A4820"/>
    <w:rsid w:val="006A56D4"/>
    <w:rsid w:val="006A5AD9"/>
    <w:rsid w:val="006A5C09"/>
    <w:rsid w:val="006A61FD"/>
    <w:rsid w:val="006A6CE4"/>
    <w:rsid w:val="006A708C"/>
    <w:rsid w:val="006A7EFE"/>
    <w:rsid w:val="006B0214"/>
    <w:rsid w:val="006B04D0"/>
    <w:rsid w:val="006B10B9"/>
    <w:rsid w:val="006B177E"/>
    <w:rsid w:val="006B438C"/>
    <w:rsid w:val="006B4530"/>
    <w:rsid w:val="006B4771"/>
    <w:rsid w:val="006B4AAB"/>
    <w:rsid w:val="006B707A"/>
    <w:rsid w:val="006B7289"/>
    <w:rsid w:val="006B7458"/>
    <w:rsid w:val="006B7BFA"/>
    <w:rsid w:val="006C0AF0"/>
    <w:rsid w:val="006C109D"/>
    <w:rsid w:val="006C1815"/>
    <w:rsid w:val="006C1B8E"/>
    <w:rsid w:val="006C1C8F"/>
    <w:rsid w:val="006C24EB"/>
    <w:rsid w:val="006C2CCE"/>
    <w:rsid w:val="006C3008"/>
    <w:rsid w:val="006C3CD5"/>
    <w:rsid w:val="006C3FAA"/>
    <w:rsid w:val="006C484A"/>
    <w:rsid w:val="006C72C5"/>
    <w:rsid w:val="006C72E4"/>
    <w:rsid w:val="006C7436"/>
    <w:rsid w:val="006D055A"/>
    <w:rsid w:val="006D1B4B"/>
    <w:rsid w:val="006D32ED"/>
    <w:rsid w:val="006D3841"/>
    <w:rsid w:val="006D3DB5"/>
    <w:rsid w:val="006D4688"/>
    <w:rsid w:val="006D4BE2"/>
    <w:rsid w:val="006D4EA6"/>
    <w:rsid w:val="006D5006"/>
    <w:rsid w:val="006D7970"/>
    <w:rsid w:val="006D7BE2"/>
    <w:rsid w:val="006D7FF1"/>
    <w:rsid w:val="006E0112"/>
    <w:rsid w:val="006E0962"/>
    <w:rsid w:val="006E133E"/>
    <w:rsid w:val="006E196C"/>
    <w:rsid w:val="006E1F7E"/>
    <w:rsid w:val="006E2454"/>
    <w:rsid w:val="006E2BBD"/>
    <w:rsid w:val="006E2D00"/>
    <w:rsid w:val="006E5A0A"/>
    <w:rsid w:val="006E5A21"/>
    <w:rsid w:val="006E5A3A"/>
    <w:rsid w:val="006E6047"/>
    <w:rsid w:val="006E60D8"/>
    <w:rsid w:val="006E695E"/>
    <w:rsid w:val="006F014B"/>
    <w:rsid w:val="006F0A8E"/>
    <w:rsid w:val="006F11FD"/>
    <w:rsid w:val="006F1A39"/>
    <w:rsid w:val="006F229F"/>
    <w:rsid w:val="006F26B2"/>
    <w:rsid w:val="006F29BC"/>
    <w:rsid w:val="006F447E"/>
    <w:rsid w:val="006F57B3"/>
    <w:rsid w:val="006F5D48"/>
    <w:rsid w:val="006F5E85"/>
    <w:rsid w:val="006F6780"/>
    <w:rsid w:val="006F6C3F"/>
    <w:rsid w:val="007005F9"/>
    <w:rsid w:val="00700B91"/>
    <w:rsid w:val="00700FE1"/>
    <w:rsid w:val="007021B9"/>
    <w:rsid w:val="00703123"/>
    <w:rsid w:val="00703D85"/>
    <w:rsid w:val="0070539C"/>
    <w:rsid w:val="00705C1B"/>
    <w:rsid w:val="00705DCC"/>
    <w:rsid w:val="007062E8"/>
    <w:rsid w:val="00706BB2"/>
    <w:rsid w:val="00710882"/>
    <w:rsid w:val="00713181"/>
    <w:rsid w:val="00713C02"/>
    <w:rsid w:val="00713CC6"/>
    <w:rsid w:val="007146EF"/>
    <w:rsid w:val="0071482A"/>
    <w:rsid w:val="00714D99"/>
    <w:rsid w:val="0071526C"/>
    <w:rsid w:val="00715305"/>
    <w:rsid w:val="0071585F"/>
    <w:rsid w:val="00716A28"/>
    <w:rsid w:val="0071794B"/>
    <w:rsid w:val="00717DB8"/>
    <w:rsid w:val="00721B3F"/>
    <w:rsid w:val="007227BA"/>
    <w:rsid w:val="00722855"/>
    <w:rsid w:val="00723537"/>
    <w:rsid w:val="00723D7D"/>
    <w:rsid w:val="00724217"/>
    <w:rsid w:val="00725D86"/>
    <w:rsid w:val="00726D3F"/>
    <w:rsid w:val="00727535"/>
    <w:rsid w:val="00731513"/>
    <w:rsid w:val="007318AB"/>
    <w:rsid w:val="00732DF2"/>
    <w:rsid w:val="00734276"/>
    <w:rsid w:val="00737B69"/>
    <w:rsid w:val="007404CA"/>
    <w:rsid w:val="00740BC1"/>
    <w:rsid w:val="00740CEB"/>
    <w:rsid w:val="007417FF"/>
    <w:rsid w:val="00743B4C"/>
    <w:rsid w:val="00745271"/>
    <w:rsid w:val="00745B76"/>
    <w:rsid w:val="00745F8D"/>
    <w:rsid w:val="0074729A"/>
    <w:rsid w:val="00747454"/>
    <w:rsid w:val="0074C34A"/>
    <w:rsid w:val="007500A7"/>
    <w:rsid w:val="00752961"/>
    <w:rsid w:val="00754CF8"/>
    <w:rsid w:val="00755A48"/>
    <w:rsid w:val="007570E4"/>
    <w:rsid w:val="00757656"/>
    <w:rsid w:val="00757C0D"/>
    <w:rsid w:val="007606D9"/>
    <w:rsid w:val="007615FE"/>
    <w:rsid w:val="00761CDE"/>
    <w:rsid w:val="007624A0"/>
    <w:rsid w:val="007624F2"/>
    <w:rsid w:val="00762EE4"/>
    <w:rsid w:val="00763E12"/>
    <w:rsid w:val="007644B7"/>
    <w:rsid w:val="00765602"/>
    <w:rsid w:val="007657E5"/>
    <w:rsid w:val="0076666F"/>
    <w:rsid w:val="007666E9"/>
    <w:rsid w:val="00770AE5"/>
    <w:rsid w:val="007718E0"/>
    <w:rsid w:val="00771C27"/>
    <w:rsid w:val="00771DA5"/>
    <w:rsid w:val="007720B3"/>
    <w:rsid w:val="007726DC"/>
    <w:rsid w:val="007742D8"/>
    <w:rsid w:val="00774568"/>
    <w:rsid w:val="0077512C"/>
    <w:rsid w:val="00775462"/>
    <w:rsid w:val="00775C5D"/>
    <w:rsid w:val="00775E81"/>
    <w:rsid w:val="007773BF"/>
    <w:rsid w:val="00781313"/>
    <w:rsid w:val="007814EF"/>
    <w:rsid w:val="00782A91"/>
    <w:rsid w:val="0078476B"/>
    <w:rsid w:val="007859C2"/>
    <w:rsid w:val="00786070"/>
    <w:rsid w:val="00786E22"/>
    <w:rsid w:val="007901D4"/>
    <w:rsid w:val="00791107"/>
    <w:rsid w:val="00791935"/>
    <w:rsid w:val="00792399"/>
    <w:rsid w:val="007926D5"/>
    <w:rsid w:val="00792B52"/>
    <w:rsid w:val="00792B7F"/>
    <w:rsid w:val="00793048"/>
    <w:rsid w:val="00793221"/>
    <w:rsid w:val="00793596"/>
    <w:rsid w:val="00793862"/>
    <w:rsid w:val="00794208"/>
    <w:rsid w:val="00796529"/>
    <w:rsid w:val="00797A4A"/>
    <w:rsid w:val="00797C48"/>
    <w:rsid w:val="007A0298"/>
    <w:rsid w:val="007A060B"/>
    <w:rsid w:val="007A1EC7"/>
    <w:rsid w:val="007A28B9"/>
    <w:rsid w:val="007A2989"/>
    <w:rsid w:val="007A347D"/>
    <w:rsid w:val="007A3ADA"/>
    <w:rsid w:val="007A44BD"/>
    <w:rsid w:val="007A4B29"/>
    <w:rsid w:val="007A5569"/>
    <w:rsid w:val="007A5C07"/>
    <w:rsid w:val="007A61BE"/>
    <w:rsid w:val="007A68F9"/>
    <w:rsid w:val="007A6EB1"/>
    <w:rsid w:val="007A7796"/>
    <w:rsid w:val="007B1537"/>
    <w:rsid w:val="007B17BB"/>
    <w:rsid w:val="007B1A92"/>
    <w:rsid w:val="007B3ECD"/>
    <w:rsid w:val="007B5BC3"/>
    <w:rsid w:val="007B5D24"/>
    <w:rsid w:val="007B641C"/>
    <w:rsid w:val="007B65D9"/>
    <w:rsid w:val="007B688C"/>
    <w:rsid w:val="007B6946"/>
    <w:rsid w:val="007B6AAC"/>
    <w:rsid w:val="007B6C18"/>
    <w:rsid w:val="007B7969"/>
    <w:rsid w:val="007B7DCF"/>
    <w:rsid w:val="007C05C3"/>
    <w:rsid w:val="007C0C13"/>
    <w:rsid w:val="007C1F9C"/>
    <w:rsid w:val="007C1FAE"/>
    <w:rsid w:val="007C21E6"/>
    <w:rsid w:val="007C2B80"/>
    <w:rsid w:val="007C3F7C"/>
    <w:rsid w:val="007C4BF4"/>
    <w:rsid w:val="007C4D39"/>
    <w:rsid w:val="007C53E0"/>
    <w:rsid w:val="007C5630"/>
    <w:rsid w:val="007C577E"/>
    <w:rsid w:val="007C6187"/>
    <w:rsid w:val="007D0182"/>
    <w:rsid w:val="007D1272"/>
    <w:rsid w:val="007D1518"/>
    <w:rsid w:val="007D1578"/>
    <w:rsid w:val="007D1E70"/>
    <w:rsid w:val="007D1FC0"/>
    <w:rsid w:val="007D2428"/>
    <w:rsid w:val="007D24B5"/>
    <w:rsid w:val="007D2670"/>
    <w:rsid w:val="007D5759"/>
    <w:rsid w:val="007D5BBB"/>
    <w:rsid w:val="007D7C37"/>
    <w:rsid w:val="007D7FF5"/>
    <w:rsid w:val="007E0934"/>
    <w:rsid w:val="007E0C86"/>
    <w:rsid w:val="007E13D2"/>
    <w:rsid w:val="007E171A"/>
    <w:rsid w:val="007E1922"/>
    <w:rsid w:val="007E1C03"/>
    <w:rsid w:val="007E25ED"/>
    <w:rsid w:val="007E29F9"/>
    <w:rsid w:val="007E31B2"/>
    <w:rsid w:val="007E348C"/>
    <w:rsid w:val="007E374F"/>
    <w:rsid w:val="007E38B1"/>
    <w:rsid w:val="007E3CB5"/>
    <w:rsid w:val="007E431D"/>
    <w:rsid w:val="007E49CC"/>
    <w:rsid w:val="007E4D90"/>
    <w:rsid w:val="007E6704"/>
    <w:rsid w:val="007E692E"/>
    <w:rsid w:val="007E6A4F"/>
    <w:rsid w:val="007E7B93"/>
    <w:rsid w:val="007E7DE6"/>
    <w:rsid w:val="007F00B6"/>
    <w:rsid w:val="007F0181"/>
    <w:rsid w:val="007F1568"/>
    <w:rsid w:val="007F31C8"/>
    <w:rsid w:val="007F340A"/>
    <w:rsid w:val="007F43EC"/>
    <w:rsid w:val="007F4AFF"/>
    <w:rsid w:val="007F6681"/>
    <w:rsid w:val="007F67B6"/>
    <w:rsid w:val="007F7951"/>
    <w:rsid w:val="008000C2"/>
    <w:rsid w:val="00800815"/>
    <w:rsid w:val="0080356C"/>
    <w:rsid w:val="00803B2D"/>
    <w:rsid w:val="0080429B"/>
    <w:rsid w:val="00806022"/>
    <w:rsid w:val="0080682F"/>
    <w:rsid w:val="00806894"/>
    <w:rsid w:val="0080730C"/>
    <w:rsid w:val="008074E0"/>
    <w:rsid w:val="00807BBB"/>
    <w:rsid w:val="00807E34"/>
    <w:rsid w:val="00810969"/>
    <w:rsid w:val="008114ED"/>
    <w:rsid w:val="0081204B"/>
    <w:rsid w:val="008126F7"/>
    <w:rsid w:val="0081368B"/>
    <w:rsid w:val="00813FD2"/>
    <w:rsid w:val="00814C10"/>
    <w:rsid w:val="00816A79"/>
    <w:rsid w:val="008237DC"/>
    <w:rsid w:val="008264AD"/>
    <w:rsid w:val="00826AD4"/>
    <w:rsid w:val="00827975"/>
    <w:rsid w:val="00827CDC"/>
    <w:rsid w:val="00827DEF"/>
    <w:rsid w:val="008311A6"/>
    <w:rsid w:val="00831382"/>
    <w:rsid w:val="00832056"/>
    <w:rsid w:val="00832630"/>
    <w:rsid w:val="00833187"/>
    <w:rsid w:val="00833626"/>
    <w:rsid w:val="00833794"/>
    <w:rsid w:val="008338B6"/>
    <w:rsid w:val="008342F5"/>
    <w:rsid w:val="00835156"/>
    <w:rsid w:val="0083597D"/>
    <w:rsid w:val="008360F0"/>
    <w:rsid w:val="00837BED"/>
    <w:rsid w:val="00841563"/>
    <w:rsid w:val="008427EA"/>
    <w:rsid w:val="008444F2"/>
    <w:rsid w:val="00844538"/>
    <w:rsid w:val="008446C1"/>
    <w:rsid w:val="00844780"/>
    <w:rsid w:val="0084488B"/>
    <w:rsid w:val="00844E92"/>
    <w:rsid w:val="0084514D"/>
    <w:rsid w:val="00845A0E"/>
    <w:rsid w:val="00845CAC"/>
    <w:rsid w:val="00846042"/>
    <w:rsid w:val="008462AB"/>
    <w:rsid w:val="00846B95"/>
    <w:rsid w:val="00846D76"/>
    <w:rsid w:val="00850593"/>
    <w:rsid w:val="00850655"/>
    <w:rsid w:val="0085147A"/>
    <w:rsid w:val="008514A2"/>
    <w:rsid w:val="0085386A"/>
    <w:rsid w:val="008546DF"/>
    <w:rsid w:val="008560EE"/>
    <w:rsid w:val="00856627"/>
    <w:rsid w:val="00857390"/>
    <w:rsid w:val="0085784E"/>
    <w:rsid w:val="008578FE"/>
    <w:rsid w:val="00857E4C"/>
    <w:rsid w:val="00857EB0"/>
    <w:rsid w:val="00860CCF"/>
    <w:rsid w:val="008612E2"/>
    <w:rsid w:val="008624E0"/>
    <w:rsid w:val="00862A6C"/>
    <w:rsid w:val="0086326B"/>
    <w:rsid w:val="00863D44"/>
    <w:rsid w:val="00864CD7"/>
    <w:rsid w:val="00865AF4"/>
    <w:rsid w:val="00865CC9"/>
    <w:rsid w:val="00866111"/>
    <w:rsid w:val="008662D6"/>
    <w:rsid w:val="00866B1C"/>
    <w:rsid w:val="008672EA"/>
    <w:rsid w:val="00867472"/>
    <w:rsid w:val="008679D0"/>
    <w:rsid w:val="00870094"/>
    <w:rsid w:val="008703A1"/>
    <w:rsid w:val="00870950"/>
    <w:rsid w:val="00870CE8"/>
    <w:rsid w:val="00870FC6"/>
    <w:rsid w:val="00872926"/>
    <w:rsid w:val="00873038"/>
    <w:rsid w:val="008733B0"/>
    <w:rsid w:val="0087349E"/>
    <w:rsid w:val="00875A4B"/>
    <w:rsid w:val="00877A5E"/>
    <w:rsid w:val="00880C32"/>
    <w:rsid w:val="00881678"/>
    <w:rsid w:val="00882405"/>
    <w:rsid w:val="008831AC"/>
    <w:rsid w:val="008838DB"/>
    <w:rsid w:val="00883CF7"/>
    <w:rsid w:val="0088411E"/>
    <w:rsid w:val="0088556B"/>
    <w:rsid w:val="00885E92"/>
    <w:rsid w:val="008862CF"/>
    <w:rsid w:val="00886ADD"/>
    <w:rsid w:val="00886C4F"/>
    <w:rsid w:val="00887016"/>
    <w:rsid w:val="00890660"/>
    <w:rsid w:val="00890F65"/>
    <w:rsid w:val="00891513"/>
    <w:rsid w:val="0089173E"/>
    <w:rsid w:val="00891FC0"/>
    <w:rsid w:val="00892599"/>
    <w:rsid w:val="00892DD1"/>
    <w:rsid w:val="00893054"/>
    <w:rsid w:val="0089334F"/>
    <w:rsid w:val="00893429"/>
    <w:rsid w:val="00894660"/>
    <w:rsid w:val="00894A1D"/>
    <w:rsid w:val="00895C1A"/>
    <w:rsid w:val="00895F21"/>
    <w:rsid w:val="0089644E"/>
    <w:rsid w:val="00897147"/>
    <w:rsid w:val="008971FB"/>
    <w:rsid w:val="008974C6"/>
    <w:rsid w:val="008979F8"/>
    <w:rsid w:val="008A1A61"/>
    <w:rsid w:val="008A21DC"/>
    <w:rsid w:val="008A2639"/>
    <w:rsid w:val="008A2D8E"/>
    <w:rsid w:val="008A310A"/>
    <w:rsid w:val="008A38FB"/>
    <w:rsid w:val="008A3BE9"/>
    <w:rsid w:val="008A4569"/>
    <w:rsid w:val="008A5FFF"/>
    <w:rsid w:val="008A6F3F"/>
    <w:rsid w:val="008A7C0D"/>
    <w:rsid w:val="008A7D63"/>
    <w:rsid w:val="008B0605"/>
    <w:rsid w:val="008B2F91"/>
    <w:rsid w:val="008B3621"/>
    <w:rsid w:val="008B4419"/>
    <w:rsid w:val="008B50D9"/>
    <w:rsid w:val="008B570D"/>
    <w:rsid w:val="008B5C5D"/>
    <w:rsid w:val="008B623E"/>
    <w:rsid w:val="008B7923"/>
    <w:rsid w:val="008B7B07"/>
    <w:rsid w:val="008C0031"/>
    <w:rsid w:val="008C05ED"/>
    <w:rsid w:val="008C1308"/>
    <w:rsid w:val="008C3A6B"/>
    <w:rsid w:val="008C4B62"/>
    <w:rsid w:val="008C4C8A"/>
    <w:rsid w:val="008C7896"/>
    <w:rsid w:val="008D1492"/>
    <w:rsid w:val="008D1493"/>
    <w:rsid w:val="008D1616"/>
    <w:rsid w:val="008D1817"/>
    <w:rsid w:val="008D193A"/>
    <w:rsid w:val="008D1C62"/>
    <w:rsid w:val="008D2651"/>
    <w:rsid w:val="008D286E"/>
    <w:rsid w:val="008D3690"/>
    <w:rsid w:val="008D3892"/>
    <w:rsid w:val="008D6C9E"/>
    <w:rsid w:val="008D7192"/>
    <w:rsid w:val="008D7655"/>
    <w:rsid w:val="008E0622"/>
    <w:rsid w:val="008E1AA8"/>
    <w:rsid w:val="008E22E7"/>
    <w:rsid w:val="008E3D86"/>
    <w:rsid w:val="008E42B0"/>
    <w:rsid w:val="008E4C3C"/>
    <w:rsid w:val="008E52BE"/>
    <w:rsid w:val="008E5400"/>
    <w:rsid w:val="008E6D93"/>
    <w:rsid w:val="008E7016"/>
    <w:rsid w:val="008E72F3"/>
    <w:rsid w:val="008F005F"/>
    <w:rsid w:val="008F0571"/>
    <w:rsid w:val="008F0C65"/>
    <w:rsid w:val="008F0F6D"/>
    <w:rsid w:val="008F13C4"/>
    <w:rsid w:val="008F15BA"/>
    <w:rsid w:val="008F19F0"/>
    <w:rsid w:val="008F1A7C"/>
    <w:rsid w:val="008F20E0"/>
    <w:rsid w:val="008F262F"/>
    <w:rsid w:val="008F33F1"/>
    <w:rsid w:val="008F4D9E"/>
    <w:rsid w:val="008F4DA4"/>
    <w:rsid w:val="008F63BD"/>
    <w:rsid w:val="008F6712"/>
    <w:rsid w:val="008F728F"/>
    <w:rsid w:val="008F7F5C"/>
    <w:rsid w:val="0090011C"/>
    <w:rsid w:val="00900138"/>
    <w:rsid w:val="00900AFA"/>
    <w:rsid w:val="0090144E"/>
    <w:rsid w:val="00901527"/>
    <w:rsid w:val="00901708"/>
    <w:rsid w:val="00902406"/>
    <w:rsid w:val="00904938"/>
    <w:rsid w:val="00905115"/>
    <w:rsid w:val="009060A5"/>
    <w:rsid w:val="0090723F"/>
    <w:rsid w:val="0090730F"/>
    <w:rsid w:val="00907469"/>
    <w:rsid w:val="0090756D"/>
    <w:rsid w:val="00907A94"/>
    <w:rsid w:val="009116AE"/>
    <w:rsid w:val="00911D94"/>
    <w:rsid w:val="00912B7E"/>
    <w:rsid w:val="00912D59"/>
    <w:rsid w:val="00912E0D"/>
    <w:rsid w:val="00914504"/>
    <w:rsid w:val="009152CA"/>
    <w:rsid w:val="009153DA"/>
    <w:rsid w:val="009157E5"/>
    <w:rsid w:val="00915A18"/>
    <w:rsid w:val="00916038"/>
    <w:rsid w:val="00916AEC"/>
    <w:rsid w:val="009171B8"/>
    <w:rsid w:val="009177F1"/>
    <w:rsid w:val="00917D6A"/>
    <w:rsid w:val="0092072E"/>
    <w:rsid w:val="00921E52"/>
    <w:rsid w:val="0092248B"/>
    <w:rsid w:val="00922C06"/>
    <w:rsid w:val="00922C0A"/>
    <w:rsid w:val="00924F9D"/>
    <w:rsid w:val="00926068"/>
    <w:rsid w:val="009262D9"/>
    <w:rsid w:val="00926E72"/>
    <w:rsid w:val="009276F2"/>
    <w:rsid w:val="00927840"/>
    <w:rsid w:val="0093052B"/>
    <w:rsid w:val="00930ABC"/>
    <w:rsid w:val="009317AD"/>
    <w:rsid w:val="00931A9E"/>
    <w:rsid w:val="00931C7E"/>
    <w:rsid w:val="00932A10"/>
    <w:rsid w:val="00932D15"/>
    <w:rsid w:val="00932E1B"/>
    <w:rsid w:val="00933061"/>
    <w:rsid w:val="009331A5"/>
    <w:rsid w:val="0093393A"/>
    <w:rsid w:val="00935AA6"/>
    <w:rsid w:val="00935B73"/>
    <w:rsid w:val="00937F5E"/>
    <w:rsid w:val="0094045F"/>
    <w:rsid w:val="00940478"/>
    <w:rsid w:val="0094099F"/>
    <w:rsid w:val="00940C6E"/>
    <w:rsid w:val="009420F4"/>
    <w:rsid w:val="0094316B"/>
    <w:rsid w:val="00943B29"/>
    <w:rsid w:val="00943FDB"/>
    <w:rsid w:val="00945322"/>
    <w:rsid w:val="00945395"/>
    <w:rsid w:val="00945633"/>
    <w:rsid w:val="00945B8A"/>
    <w:rsid w:val="00946775"/>
    <w:rsid w:val="009470E7"/>
    <w:rsid w:val="009505C8"/>
    <w:rsid w:val="00950C90"/>
    <w:rsid w:val="009513F1"/>
    <w:rsid w:val="00951A99"/>
    <w:rsid w:val="00952038"/>
    <w:rsid w:val="00952170"/>
    <w:rsid w:val="00952E10"/>
    <w:rsid w:val="00952FFE"/>
    <w:rsid w:val="0095335E"/>
    <w:rsid w:val="0095373D"/>
    <w:rsid w:val="009560F3"/>
    <w:rsid w:val="009563B9"/>
    <w:rsid w:val="0095693D"/>
    <w:rsid w:val="00956B88"/>
    <w:rsid w:val="00957C54"/>
    <w:rsid w:val="00957F4F"/>
    <w:rsid w:val="00961AAA"/>
    <w:rsid w:val="00961B89"/>
    <w:rsid w:val="00962213"/>
    <w:rsid w:val="00962744"/>
    <w:rsid w:val="00962ADD"/>
    <w:rsid w:val="009632B7"/>
    <w:rsid w:val="009633B6"/>
    <w:rsid w:val="00963AF7"/>
    <w:rsid w:val="00963C45"/>
    <w:rsid w:val="009647ED"/>
    <w:rsid w:val="009655D0"/>
    <w:rsid w:val="0096574B"/>
    <w:rsid w:val="00967263"/>
    <w:rsid w:val="00967B07"/>
    <w:rsid w:val="00967C41"/>
    <w:rsid w:val="00967F23"/>
    <w:rsid w:val="00972428"/>
    <w:rsid w:val="0097247A"/>
    <w:rsid w:val="00972502"/>
    <w:rsid w:val="00972A3B"/>
    <w:rsid w:val="009730CD"/>
    <w:rsid w:val="0097368A"/>
    <w:rsid w:val="00973A46"/>
    <w:rsid w:val="00973DA5"/>
    <w:rsid w:val="009740AF"/>
    <w:rsid w:val="00975B92"/>
    <w:rsid w:val="00976796"/>
    <w:rsid w:val="00977231"/>
    <w:rsid w:val="00977EC0"/>
    <w:rsid w:val="00977F01"/>
    <w:rsid w:val="009803C9"/>
    <w:rsid w:val="009832FD"/>
    <w:rsid w:val="0098337D"/>
    <w:rsid w:val="0098395F"/>
    <w:rsid w:val="00983C85"/>
    <w:rsid w:val="00983CC9"/>
    <w:rsid w:val="00984108"/>
    <w:rsid w:val="00984785"/>
    <w:rsid w:val="00984860"/>
    <w:rsid w:val="0098549A"/>
    <w:rsid w:val="0098674D"/>
    <w:rsid w:val="00987054"/>
    <w:rsid w:val="009906A7"/>
    <w:rsid w:val="00991511"/>
    <w:rsid w:val="00991A94"/>
    <w:rsid w:val="00992E95"/>
    <w:rsid w:val="0099332C"/>
    <w:rsid w:val="009958A5"/>
    <w:rsid w:val="00995A67"/>
    <w:rsid w:val="0099609B"/>
    <w:rsid w:val="00996401"/>
    <w:rsid w:val="00996EDF"/>
    <w:rsid w:val="00997CD0"/>
    <w:rsid w:val="009A0F9C"/>
    <w:rsid w:val="009A1C79"/>
    <w:rsid w:val="009A1FA5"/>
    <w:rsid w:val="009A2301"/>
    <w:rsid w:val="009A2842"/>
    <w:rsid w:val="009A2B57"/>
    <w:rsid w:val="009A2F74"/>
    <w:rsid w:val="009A35F3"/>
    <w:rsid w:val="009A3CB1"/>
    <w:rsid w:val="009A3D2C"/>
    <w:rsid w:val="009A3FAA"/>
    <w:rsid w:val="009A439A"/>
    <w:rsid w:val="009A43CA"/>
    <w:rsid w:val="009A4F6D"/>
    <w:rsid w:val="009A5652"/>
    <w:rsid w:val="009A6094"/>
    <w:rsid w:val="009A6B19"/>
    <w:rsid w:val="009B0192"/>
    <w:rsid w:val="009B122A"/>
    <w:rsid w:val="009B295E"/>
    <w:rsid w:val="009B30D9"/>
    <w:rsid w:val="009B44AE"/>
    <w:rsid w:val="009B5EBD"/>
    <w:rsid w:val="009B6062"/>
    <w:rsid w:val="009B7EE2"/>
    <w:rsid w:val="009C0781"/>
    <w:rsid w:val="009C0797"/>
    <w:rsid w:val="009C0F9D"/>
    <w:rsid w:val="009C1BB5"/>
    <w:rsid w:val="009C1FEC"/>
    <w:rsid w:val="009C4224"/>
    <w:rsid w:val="009C45BD"/>
    <w:rsid w:val="009C4832"/>
    <w:rsid w:val="009C4AFA"/>
    <w:rsid w:val="009C62AE"/>
    <w:rsid w:val="009D03F2"/>
    <w:rsid w:val="009D1598"/>
    <w:rsid w:val="009D2584"/>
    <w:rsid w:val="009D2E41"/>
    <w:rsid w:val="009D346C"/>
    <w:rsid w:val="009D3B51"/>
    <w:rsid w:val="009D4145"/>
    <w:rsid w:val="009D41D8"/>
    <w:rsid w:val="009D4E39"/>
    <w:rsid w:val="009D4E41"/>
    <w:rsid w:val="009D6672"/>
    <w:rsid w:val="009D7728"/>
    <w:rsid w:val="009E0B2E"/>
    <w:rsid w:val="009E1E29"/>
    <w:rsid w:val="009E2401"/>
    <w:rsid w:val="009E286E"/>
    <w:rsid w:val="009E3980"/>
    <w:rsid w:val="009E4155"/>
    <w:rsid w:val="009E416E"/>
    <w:rsid w:val="009E41D5"/>
    <w:rsid w:val="009E565D"/>
    <w:rsid w:val="009E6B27"/>
    <w:rsid w:val="009E6D46"/>
    <w:rsid w:val="009E6D5C"/>
    <w:rsid w:val="009E7BE3"/>
    <w:rsid w:val="009F02DC"/>
    <w:rsid w:val="009F1251"/>
    <w:rsid w:val="009F13DC"/>
    <w:rsid w:val="009F2558"/>
    <w:rsid w:val="009F2F14"/>
    <w:rsid w:val="009F30CA"/>
    <w:rsid w:val="009F320E"/>
    <w:rsid w:val="009F41FE"/>
    <w:rsid w:val="009F4F80"/>
    <w:rsid w:val="009F614D"/>
    <w:rsid w:val="009F6610"/>
    <w:rsid w:val="009F6F1C"/>
    <w:rsid w:val="009F7634"/>
    <w:rsid w:val="00A00E8A"/>
    <w:rsid w:val="00A00FF4"/>
    <w:rsid w:val="00A016AD"/>
    <w:rsid w:val="00A01BC1"/>
    <w:rsid w:val="00A01C7E"/>
    <w:rsid w:val="00A01D26"/>
    <w:rsid w:val="00A01FA8"/>
    <w:rsid w:val="00A03BEC"/>
    <w:rsid w:val="00A04BC0"/>
    <w:rsid w:val="00A04BFE"/>
    <w:rsid w:val="00A059DF"/>
    <w:rsid w:val="00A05A9C"/>
    <w:rsid w:val="00A05E92"/>
    <w:rsid w:val="00A0660D"/>
    <w:rsid w:val="00A06B89"/>
    <w:rsid w:val="00A07EA3"/>
    <w:rsid w:val="00A07FD9"/>
    <w:rsid w:val="00A1043C"/>
    <w:rsid w:val="00A109D3"/>
    <w:rsid w:val="00A10F78"/>
    <w:rsid w:val="00A11374"/>
    <w:rsid w:val="00A130DD"/>
    <w:rsid w:val="00A1477B"/>
    <w:rsid w:val="00A14C2E"/>
    <w:rsid w:val="00A15B62"/>
    <w:rsid w:val="00A1667D"/>
    <w:rsid w:val="00A16753"/>
    <w:rsid w:val="00A1678D"/>
    <w:rsid w:val="00A16A4F"/>
    <w:rsid w:val="00A16AFA"/>
    <w:rsid w:val="00A21BC6"/>
    <w:rsid w:val="00A21CD9"/>
    <w:rsid w:val="00A2210E"/>
    <w:rsid w:val="00A221C7"/>
    <w:rsid w:val="00A23515"/>
    <w:rsid w:val="00A23692"/>
    <w:rsid w:val="00A2391A"/>
    <w:rsid w:val="00A23FA0"/>
    <w:rsid w:val="00A25A1D"/>
    <w:rsid w:val="00A25CB0"/>
    <w:rsid w:val="00A2625D"/>
    <w:rsid w:val="00A262E8"/>
    <w:rsid w:val="00A263B1"/>
    <w:rsid w:val="00A26B3B"/>
    <w:rsid w:val="00A30FFA"/>
    <w:rsid w:val="00A329E0"/>
    <w:rsid w:val="00A3474F"/>
    <w:rsid w:val="00A35F98"/>
    <w:rsid w:val="00A36499"/>
    <w:rsid w:val="00A36771"/>
    <w:rsid w:val="00A3683E"/>
    <w:rsid w:val="00A36EAD"/>
    <w:rsid w:val="00A379E1"/>
    <w:rsid w:val="00A401B3"/>
    <w:rsid w:val="00A4031D"/>
    <w:rsid w:val="00A40424"/>
    <w:rsid w:val="00A40857"/>
    <w:rsid w:val="00A40BD0"/>
    <w:rsid w:val="00A41434"/>
    <w:rsid w:val="00A41CAB"/>
    <w:rsid w:val="00A434C4"/>
    <w:rsid w:val="00A4357A"/>
    <w:rsid w:val="00A43924"/>
    <w:rsid w:val="00A43B18"/>
    <w:rsid w:val="00A44132"/>
    <w:rsid w:val="00A4431E"/>
    <w:rsid w:val="00A4638B"/>
    <w:rsid w:val="00A4677F"/>
    <w:rsid w:val="00A476E6"/>
    <w:rsid w:val="00A50464"/>
    <w:rsid w:val="00A51BA0"/>
    <w:rsid w:val="00A51CAA"/>
    <w:rsid w:val="00A51DEF"/>
    <w:rsid w:val="00A52932"/>
    <w:rsid w:val="00A52C27"/>
    <w:rsid w:val="00A537D6"/>
    <w:rsid w:val="00A5398D"/>
    <w:rsid w:val="00A53BB1"/>
    <w:rsid w:val="00A53CF8"/>
    <w:rsid w:val="00A56906"/>
    <w:rsid w:val="00A5767C"/>
    <w:rsid w:val="00A5789E"/>
    <w:rsid w:val="00A57F2D"/>
    <w:rsid w:val="00A60E46"/>
    <w:rsid w:val="00A625DD"/>
    <w:rsid w:val="00A62D4B"/>
    <w:rsid w:val="00A638D5"/>
    <w:rsid w:val="00A63D23"/>
    <w:rsid w:val="00A67265"/>
    <w:rsid w:val="00A677A7"/>
    <w:rsid w:val="00A67872"/>
    <w:rsid w:val="00A67E43"/>
    <w:rsid w:val="00A705D6"/>
    <w:rsid w:val="00A70B6C"/>
    <w:rsid w:val="00A70EB3"/>
    <w:rsid w:val="00A70FA6"/>
    <w:rsid w:val="00A7139F"/>
    <w:rsid w:val="00A7236A"/>
    <w:rsid w:val="00A742F0"/>
    <w:rsid w:val="00A74410"/>
    <w:rsid w:val="00A74EE0"/>
    <w:rsid w:val="00A760C9"/>
    <w:rsid w:val="00A765C7"/>
    <w:rsid w:val="00A77172"/>
    <w:rsid w:val="00A77296"/>
    <w:rsid w:val="00A77E06"/>
    <w:rsid w:val="00A8023B"/>
    <w:rsid w:val="00A81072"/>
    <w:rsid w:val="00A822AB"/>
    <w:rsid w:val="00A825D6"/>
    <w:rsid w:val="00A82823"/>
    <w:rsid w:val="00A8300F"/>
    <w:rsid w:val="00A831DE"/>
    <w:rsid w:val="00A83694"/>
    <w:rsid w:val="00A836A2"/>
    <w:rsid w:val="00A83D96"/>
    <w:rsid w:val="00A848DF"/>
    <w:rsid w:val="00A85ADB"/>
    <w:rsid w:val="00A86865"/>
    <w:rsid w:val="00A87522"/>
    <w:rsid w:val="00A90231"/>
    <w:rsid w:val="00A90A51"/>
    <w:rsid w:val="00A91FF8"/>
    <w:rsid w:val="00A930DB"/>
    <w:rsid w:val="00A95610"/>
    <w:rsid w:val="00A96252"/>
    <w:rsid w:val="00AA0E3F"/>
    <w:rsid w:val="00AA232A"/>
    <w:rsid w:val="00AA556B"/>
    <w:rsid w:val="00AA625E"/>
    <w:rsid w:val="00AB05CC"/>
    <w:rsid w:val="00AB06B2"/>
    <w:rsid w:val="00AB0976"/>
    <w:rsid w:val="00AB0BDA"/>
    <w:rsid w:val="00AB236E"/>
    <w:rsid w:val="00AB2B04"/>
    <w:rsid w:val="00AB4921"/>
    <w:rsid w:val="00AB4ADB"/>
    <w:rsid w:val="00AB53B1"/>
    <w:rsid w:val="00AB5F30"/>
    <w:rsid w:val="00AB618E"/>
    <w:rsid w:val="00AB6BBE"/>
    <w:rsid w:val="00AC09F0"/>
    <w:rsid w:val="00AC1424"/>
    <w:rsid w:val="00AC1CB3"/>
    <w:rsid w:val="00AC1F2A"/>
    <w:rsid w:val="00AC2289"/>
    <w:rsid w:val="00AC2EFC"/>
    <w:rsid w:val="00AC3353"/>
    <w:rsid w:val="00AC4326"/>
    <w:rsid w:val="00AC468D"/>
    <w:rsid w:val="00AC4723"/>
    <w:rsid w:val="00AC4CAF"/>
    <w:rsid w:val="00AC4DFD"/>
    <w:rsid w:val="00AC51E7"/>
    <w:rsid w:val="00AC54F2"/>
    <w:rsid w:val="00AC5B50"/>
    <w:rsid w:val="00AC649B"/>
    <w:rsid w:val="00AC6DEF"/>
    <w:rsid w:val="00AD014D"/>
    <w:rsid w:val="00AD19CD"/>
    <w:rsid w:val="00AD1BE9"/>
    <w:rsid w:val="00AD38C4"/>
    <w:rsid w:val="00AD4B0D"/>
    <w:rsid w:val="00AD6FA4"/>
    <w:rsid w:val="00AE0434"/>
    <w:rsid w:val="00AE0690"/>
    <w:rsid w:val="00AE0A4B"/>
    <w:rsid w:val="00AE1851"/>
    <w:rsid w:val="00AE1C3A"/>
    <w:rsid w:val="00AE1CDB"/>
    <w:rsid w:val="00AE1F5D"/>
    <w:rsid w:val="00AE2289"/>
    <w:rsid w:val="00AE2364"/>
    <w:rsid w:val="00AE24C8"/>
    <w:rsid w:val="00AE2B74"/>
    <w:rsid w:val="00AE2C96"/>
    <w:rsid w:val="00AE3459"/>
    <w:rsid w:val="00AE3A1A"/>
    <w:rsid w:val="00AE430D"/>
    <w:rsid w:val="00AE4F2A"/>
    <w:rsid w:val="00AE5E68"/>
    <w:rsid w:val="00AF029D"/>
    <w:rsid w:val="00AF12D2"/>
    <w:rsid w:val="00AF1DFC"/>
    <w:rsid w:val="00AF1E78"/>
    <w:rsid w:val="00AF241A"/>
    <w:rsid w:val="00AF31B2"/>
    <w:rsid w:val="00AF3AE2"/>
    <w:rsid w:val="00AF3E57"/>
    <w:rsid w:val="00AF5111"/>
    <w:rsid w:val="00AF5C07"/>
    <w:rsid w:val="00AF6243"/>
    <w:rsid w:val="00AF71B8"/>
    <w:rsid w:val="00AF77B9"/>
    <w:rsid w:val="00B00BC1"/>
    <w:rsid w:val="00B010CD"/>
    <w:rsid w:val="00B013F6"/>
    <w:rsid w:val="00B01943"/>
    <w:rsid w:val="00B0309F"/>
    <w:rsid w:val="00B030B1"/>
    <w:rsid w:val="00B0548F"/>
    <w:rsid w:val="00B0614C"/>
    <w:rsid w:val="00B06C11"/>
    <w:rsid w:val="00B070C3"/>
    <w:rsid w:val="00B07680"/>
    <w:rsid w:val="00B0782B"/>
    <w:rsid w:val="00B104FA"/>
    <w:rsid w:val="00B109C5"/>
    <w:rsid w:val="00B10C7C"/>
    <w:rsid w:val="00B11FD8"/>
    <w:rsid w:val="00B12412"/>
    <w:rsid w:val="00B12DB6"/>
    <w:rsid w:val="00B14259"/>
    <w:rsid w:val="00B149F5"/>
    <w:rsid w:val="00B14CB0"/>
    <w:rsid w:val="00B17577"/>
    <w:rsid w:val="00B17688"/>
    <w:rsid w:val="00B17949"/>
    <w:rsid w:val="00B2006D"/>
    <w:rsid w:val="00B21319"/>
    <w:rsid w:val="00B21636"/>
    <w:rsid w:val="00B21690"/>
    <w:rsid w:val="00B21C82"/>
    <w:rsid w:val="00B230F7"/>
    <w:rsid w:val="00B2322D"/>
    <w:rsid w:val="00B24965"/>
    <w:rsid w:val="00B24ABB"/>
    <w:rsid w:val="00B26C66"/>
    <w:rsid w:val="00B2713E"/>
    <w:rsid w:val="00B272E6"/>
    <w:rsid w:val="00B2776A"/>
    <w:rsid w:val="00B27EE8"/>
    <w:rsid w:val="00B326D2"/>
    <w:rsid w:val="00B33C62"/>
    <w:rsid w:val="00B346C2"/>
    <w:rsid w:val="00B363BC"/>
    <w:rsid w:val="00B3652B"/>
    <w:rsid w:val="00B36762"/>
    <w:rsid w:val="00B375C5"/>
    <w:rsid w:val="00B37879"/>
    <w:rsid w:val="00B37897"/>
    <w:rsid w:val="00B4007C"/>
    <w:rsid w:val="00B402D4"/>
    <w:rsid w:val="00B40ECE"/>
    <w:rsid w:val="00B435B7"/>
    <w:rsid w:val="00B43D07"/>
    <w:rsid w:val="00B43D66"/>
    <w:rsid w:val="00B44450"/>
    <w:rsid w:val="00B45F64"/>
    <w:rsid w:val="00B46014"/>
    <w:rsid w:val="00B4643C"/>
    <w:rsid w:val="00B46460"/>
    <w:rsid w:val="00B465CE"/>
    <w:rsid w:val="00B512E8"/>
    <w:rsid w:val="00B513B3"/>
    <w:rsid w:val="00B52D00"/>
    <w:rsid w:val="00B52F48"/>
    <w:rsid w:val="00B540B1"/>
    <w:rsid w:val="00B54376"/>
    <w:rsid w:val="00B54D9B"/>
    <w:rsid w:val="00B54FFF"/>
    <w:rsid w:val="00B55B8E"/>
    <w:rsid w:val="00B56A03"/>
    <w:rsid w:val="00B578FC"/>
    <w:rsid w:val="00B5790E"/>
    <w:rsid w:val="00B61A24"/>
    <w:rsid w:val="00B62B99"/>
    <w:rsid w:val="00B63B0E"/>
    <w:rsid w:val="00B674D4"/>
    <w:rsid w:val="00B67A34"/>
    <w:rsid w:val="00B67B0D"/>
    <w:rsid w:val="00B6CFEE"/>
    <w:rsid w:val="00B70AD3"/>
    <w:rsid w:val="00B7247A"/>
    <w:rsid w:val="00B724D7"/>
    <w:rsid w:val="00B7465F"/>
    <w:rsid w:val="00B74F88"/>
    <w:rsid w:val="00B7583B"/>
    <w:rsid w:val="00B762FB"/>
    <w:rsid w:val="00B76B7B"/>
    <w:rsid w:val="00B78476"/>
    <w:rsid w:val="00B805AC"/>
    <w:rsid w:val="00B813C9"/>
    <w:rsid w:val="00B82F5F"/>
    <w:rsid w:val="00B83840"/>
    <w:rsid w:val="00B83DD4"/>
    <w:rsid w:val="00B86287"/>
    <w:rsid w:val="00B86917"/>
    <w:rsid w:val="00B87DFB"/>
    <w:rsid w:val="00B9050B"/>
    <w:rsid w:val="00B90757"/>
    <w:rsid w:val="00B929AC"/>
    <w:rsid w:val="00B9334D"/>
    <w:rsid w:val="00B94D62"/>
    <w:rsid w:val="00B94D79"/>
    <w:rsid w:val="00B94FF2"/>
    <w:rsid w:val="00B96684"/>
    <w:rsid w:val="00B966CE"/>
    <w:rsid w:val="00BA0B72"/>
    <w:rsid w:val="00BA0C4B"/>
    <w:rsid w:val="00BA29BB"/>
    <w:rsid w:val="00BA2B01"/>
    <w:rsid w:val="00BA3074"/>
    <w:rsid w:val="00BA48E3"/>
    <w:rsid w:val="00BA4CCA"/>
    <w:rsid w:val="00BA6486"/>
    <w:rsid w:val="00BA6CF4"/>
    <w:rsid w:val="00BB017B"/>
    <w:rsid w:val="00BB03AD"/>
    <w:rsid w:val="00BB1CAE"/>
    <w:rsid w:val="00BB1F39"/>
    <w:rsid w:val="00BB232D"/>
    <w:rsid w:val="00BB2C90"/>
    <w:rsid w:val="00BB344F"/>
    <w:rsid w:val="00BB4975"/>
    <w:rsid w:val="00BB4C39"/>
    <w:rsid w:val="00BB5A1F"/>
    <w:rsid w:val="00BB5A8B"/>
    <w:rsid w:val="00BB62FF"/>
    <w:rsid w:val="00BB68C9"/>
    <w:rsid w:val="00BC0A5C"/>
    <w:rsid w:val="00BC0F89"/>
    <w:rsid w:val="00BC2D88"/>
    <w:rsid w:val="00BC2FD6"/>
    <w:rsid w:val="00BC33F8"/>
    <w:rsid w:val="00BC38D1"/>
    <w:rsid w:val="00BC38F2"/>
    <w:rsid w:val="00BC3A18"/>
    <w:rsid w:val="00BC5402"/>
    <w:rsid w:val="00BC5B8C"/>
    <w:rsid w:val="00BC6EAA"/>
    <w:rsid w:val="00BC71B3"/>
    <w:rsid w:val="00BC7A81"/>
    <w:rsid w:val="00BD07C1"/>
    <w:rsid w:val="00BD2DF0"/>
    <w:rsid w:val="00BD36C2"/>
    <w:rsid w:val="00BD3B6E"/>
    <w:rsid w:val="00BD3D1C"/>
    <w:rsid w:val="00BD418D"/>
    <w:rsid w:val="00BD4E95"/>
    <w:rsid w:val="00BD6B3F"/>
    <w:rsid w:val="00BE0E3D"/>
    <w:rsid w:val="00BE0F5F"/>
    <w:rsid w:val="00BE1EAA"/>
    <w:rsid w:val="00BE401B"/>
    <w:rsid w:val="00BE41A6"/>
    <w:rsid w:val="00BE4AC0"/>
    <w:rsid w:val="00BE4B06"/>
    <w:rsid w:val="00BE4CBF"/>
    <w:rsid w:val="00BE573B"/>
    <w:rsid w:val="00BE5F89"/>
    <w:rsid w:val="00BF1220"/>
    <w:rsid w:val="00BF2133"/>
    <w:rsid w:val="00BF232E"/>
    <w:rsid w:val="00BF42EE"/>
    <w:rsid w:val="00BF5242"/>
    <w:rsid w:val="00BF60C7"/>
    <w:rsid w:val="00BF6948"/>
    <w:rsid w:val="00BF7508"/>
    <w:rsid w:val="00BF7B53"/>
    <w:rsid w:val="00C0046B"/>
    <w:rsid w:val="00C01070"/>
    <w:rsid w:val="00C02530"/>
    <w:rsid w:val="00C0284E"/>
    <w:rsid w:val="00C033F6"/>
    <w:rsid w:val="00C03997"/>
    <w:rsid w:val="00C049F6"/>
    <w:rsid w:val="00C06326"/>
    <w:rsid w:val="00C06FA0"/>
    <w:rsid w:val="00C075BC"/>
    <w:rsid w:val="00C11C9C"/>
    <w:rsid w:val="00C12827"/>
    <w:rsid w:val="00C1383F"/>
    <w:rsid w:val="00C14023"/>
    <w:rsid w:val="00C14341"/>
    <w:rsid w:val="00C14395"/>
    <w:rsid w:val="00C143CE"/>
    <w:rsid w:val="00C15973"/>
    <w:rsid w:val="00C166EB"/>
    <w:rsid w:val="00C16EC9"/>
    <w:rsid w:val="00C1730C"/>
    <w:rsid w:val="00C20260"/>
    <w:rsid w:val="00C21DBB"/>
    <w:rsid w:val="00C227BF"/>
    <w:rsid w:val="00C2313B"/>
    <w:rsid w:val="00C232EA"/>
    <w:rsid w:val="00C23D14"/>
    <w:rsid w:val="00C24087"/>
    <w:rsid w:val="00C24753"/>
    <w:rsid w:val="00C24B7D"/>
    <w:rsid w:val="00C25875"/>
    <w:rsid w:val="00C25AFC"/>
    <w:rsid w:val="00C25B18"/>
    <w:rsid w:val="00C25E33"/>
    <w:rsid w:val="00C25EF2"/>
    <w:rsid w:val="00C26860"/>
    <w:rsid w:val="00C27590"/>
    <w:rsid w:val="00C2782E"/>
    <w:rsid w:val="00C30689"/>
    <w:rsid w:val="00C30F84"/>
    <w:rsid w:val="00C31958"/>
    <w:rsid w:val="00C31D4C"/>
    <w:rsid w:val="00C323DB"/>
    <w:rsid w:val="00C32903"/>
    <w:rsid w:val="00C32AF1"/>
    <w:rsid w:val="00C32C72"/>
    <w:rsid w:val="00C3409B"/>
    <w:rsid w:val="00C347A7"/>
    <w:rsid w:val="00C35027"/>
    <w:rsid w:val="00C356C9"/>
    <w:rsid w:val="00C3605C"/>
    <w:rsid w:val="00C367B1"/>
    <w:rsid w:val="00C372F0"/>
    <w:rsid w:val="00C374B1"/>
    <w:rsid w:val="00C37F62"/>
    <w:rsid w:val="00C40024"/>
    <w:rsid w:val="00C420FA"/>
    <w:rsid w:val="00C431CA"/>
    <w:rsid w:val="00C43410"/>
    <w:rsid w:val="00C44050"/>
    <w:rsid w:val="00C44140"/>
    <w:rsid w:val="00C444DB"/>
    <w:rsid w:val="00C445C5"/>
    <w:rsid w:val="00C4506A"/>
    <w:rsid w:val="00C450BE"/>
    <w:rsid w:val="00C463AA"/>
    <w:rsid w:val="00C478AD"/>
    <w:rsid w:val="00C501DA"/>
    <w:rsid w:val="00C50AB5"/>
    <w:rsid w:val="00C51062"/>
    <w:rsid w:val="00C51F72"/>
    <w:rsid w:val="00C52442"/>
    <w:rsid w:val="00C52E6E"/>
    <w:rsid w:val="00C52FD2"/>
    <w:rsid w:val="00C53BD2"/>
    <w:rsid w:val="00C55E0C"/>
    <w:rsid w:val="00C57D86"/>
    <w:rsid w:val="00C60256"/>
    <w:rsid w:val="00C6050E"/>
    <w:rsid w:val="00C605A8"/>
    <w:rsid w:val="00C60668"/>
    <w:rsid w:val="00C61FCB"/>
    <w:rsid w:val="00C6298B"/>
    <w:rsid w:val="00C62A8F"/>
    <w:rsid w:val="00C631B8"/>
    <w:rsid w:val="00C63764"/>
    <w:rsid w:val="00C64952"/>
    <w:rsid w:val="00C64B7E"/>
    <w:rsid w:val="00C64F82"/>
    <w:rsid w:val="00C65E64"/>
    <w:rsid w:val="00C67189"/>
    <w:rsid w:val="00C67AD8"/>
    <w:rsid w:val="00C67D3D"/>
    <w:rsid w:val="00C706EA"/>
    <w:rsid w:val="00C726A1"/>
    <w:rsid w:val="00C72A00"/>
    <w:rsid w:val="00C73027"/>
    <w:rsid w:val="00C736C2"/>
    <w:rsid w:val="00C73B58"/>
    <w:rsid w:val="00C73E70"/>
    <w:rsid w:val="00C74629"/>
    <w:rsid w:val="00C7469F"/>
    <w:rsid w:val="00C754EB"/>
    <w:rsid w:val="00C76946"/>
    <w:rsid w:val="00C76EDA"/>
    <w:rsid w:val="00C76F75"/>
    <w:rsid w:val="00C778F3"/>
    <w:rsid w:val="00C779FE"/>
    <w:rsid w:val="00C77D0F"/>
    <w:rsid w:val="00C80BF2"/>
    <w:rsid w:val="00C80D80"/>
    <w:rsid w:val="00C81181"/>
    <w:rsid w:val="00C812D8"/>
    <w:rsid w:val="00C82740"/>
    <w:rsid w:val="00C83470"/>
    <w:rsid w:val="00C83DCB"/>
    <w:rsid w:val="00C850CA"/>
    <w:rsid w:val="00C866B3"/>
    <w:rsid w:val="00C872C5"/>
    <w:rsid w:val="00C874D7"/>
    <w:rsid w:val="00C87649"/>
    <w:rsid w:val="00C8784A"/>
    <w:rsid w:val="00C87AB5"/>
    <w:rsid w:val="00C904D2"/>
    <w:rsid w:val="00C90575"/>
    <w:rsid w:val="00C91AA7"/>
    <w:rsid w:val="00C94BC0"/>
    <w:rsid w:val="00C9546B"/>
    <w:rsid w:val="00C956A4"/>
    <w:rsid w:val="00C95823"/>
    <w:rsid w:val="00C95BA7"/>
    <w:rsid w:val="00C96832"/>
    <w:rsid w:val="00C97594"/>
    <w:rsid w:val="00C97F26"/>
    <w:rsid w:val="00CA0903"/>
    <w:rsid w:val="00CA0C92"/>
    <w:rsid w:val="00CA163C"/>
    <w:rsid w:val="00CA2E52"/>
    <w:rsid w:val="00CA38F0"/>
    <w:rsid w:val="00CA3BA1"/>
    <w:rsid w:val="00CA41C0"/>
    <w:rsid w:val="00CA47B4"/>
    <w:rsid w:val="00CA4A37"/>
    <w:rsid w:val="00CA6774"/>
    <w:rsid w:val="00CA6CFF"/>
    <w:rsid w:val="00CA6FB8"/>
    <w:rsid w:val="00CA7AE4"/>
    <w:rsid w:val="00CB055B"/>
    <w:rsid w:val="00CB1EC5"/>
    <w:rsid w:val="00CB2570"/>
    <w:rsid w:val="00CB3AE9"/>
    <w:rsid w:val="00CB42CF"/>
    <w:rsid w:val="00CB4D8A"/>
    <w:rsid w:val="00CB4F10"/>
    <w:rsid w:val="00CB5A5B"/>
    <w:rsid w:val="00CB602A"/>
    <w:rsid w:val="00CB6CD9"/>
    <w:rsid w:val="00CB7689"/>
    <w:rsid w:val="00CC121F"/>
    <w:rsid w:val="00CC1AC5"/>
    <w:rsid w:val="00CC210E"/>
    <w:rsid w:val="00CC29C1"/>
    <w:rsid w:val="00CC2FDC"/>
    <w:rsid w:val="00CC3C17"/>
    <w:rsid w:val="00CC426C"/>
    <w:rsid w:val="00CC48E8"/>
    <w:rsid w:val="00CC4E95"/>
    <w:rsid w:val="00CC5F96"/>
    <w:rsid w:val="00CC61ED"/>
    <w:rsid w:val="00CC6426"/>
    <w:rsid w:val="00CC678B"/>
    <w:rsid w:val="00CC72E1"/>
    <w:rsid w:val="00CD015D"/>
    <w:rsid w:val="00CD0A56"/>
    <w:rsid w:val="00CD0B3C"/>
    <w:rsid w:val="00CD216D"/>
    <w:rsid w:val="00CD266D"/>
    <w:rsid w:val="00CD27C7"/>
    <w:rsid w:val="00CD2916"/>
    <w:rsid w:val="00CD2AF1"/>
    <w:rsid w:val="00CD4012"/>
    <w:rsid w:val="00CD4226"/>
    <w:rsid w:val="00CD485D"/>
    <w:rsid w:val="00CD4D33"/>
    <w:rsid w:val="00CD5AC3"/>
    <w:rsid w:val="00CD5D2C"/>
    <w:rsid w:val="00CD5E7C"/>
    <w:rsid w:val="00CD66E0"/>
    <w:rsid w:val="00CD6DF9"/>
    <w:rsid w:val="00CD6E99"/>
    <w:rsid w:val="00CD71AF"/>
    <w:rsid w:val="00CD7C39"/>
    <w:rsid w:val="00CE08BE"/>
    <w:rsid w:val="00CE178A"/>
    <w:rsid w:val="00CE1A94"/>
    <w:rsid w:val="00CE1C5B"/>
    <w:rsid w:val="00CE1F98"/>
    <w:rsid w:val="00CE263D"/>
    <w:rsid w:val="00CE2AC9"/>
    <w:rsid w:val="00CE38DE"/>
    <w:rsid w:val="00CE3B2F"/>
    <w:rsid w:val="00CE5515"/>
    <w:rsid w:val="00CE5603"/>
    <w:rsid w:val="00CE5DF6"/>
    <w:rsid w:val="00CE5E02"/>
    <w:rsid w:val="00CE5EED"/>
    <w:rsid w:val="00CE6A49"/>
    <w:rsid w:val="00CE73A7"/>
    <w:rsid w:val="00CF01BF"/>
    <w:rsid w:val="00CF0F89"/>
    <w:rsid w:val="00CF1035"/>
    <w:rsid w:val="00CF109A"/>
    <w:rsid w:val="00CF23E5"/>
    <w:rsid w:val="00CF29C0"/>
    <w:rsid w:val="00CF39B8"/>
    <w:rsid w:val="00CF7357"/>
    <w:rsid w:val="00CF76D6"/>
    <w:rsid w:val="00CF7B37"/>
    <w:rsid w:val="00D01527"/>
    <w:rsid w:val="00D04BE7"/>
    <w:rsid w:val="00D04D46"/>
    <w:rsid w:val="00D04EF1"/>
    <w:rsid w:val="00D05B41"/>
    <w:rsid w:val="00D07716"/>
    <w:rsid w:val="00D10651"/>
    <w:rsid w:val="00D10F51"/>
    <w:rsid w:val="00D11065"/>
    <w:rsid w:val="00D12479"/>
    <w:rsid w:val="00D129ED"/>
    <w:rsid w:val="00D130C0"/>
    <w:rsid w:val="00D132D9"/>
    <w:rsid w:val="00D13870"/>
    <w:rsid w:val="00D144EB"/>
    <w:rsid w:val="00D1478E"/>
    <w:rsid w:val="00D15B52"/>
    <w:rsid w:val="00D15B82"/>
    <w:rsid w:val="00D16E6C"/>
    <w:rsid w:val="00D175F3"/>
    <w:rsid w:val="00D208BE"/>
    <w:rsid w:val="00D2105B"/>
    <w:rsid w:val="00D22D5F"/>
    <w:rsid w:val="00D25737"/>
    <w:rsid w:val="00D25817"/>
    <w:rsid w:val="00D26417"/>
    <w:rsid w:val="00D272E4"/>
    <w:rsid w:val="00D27FF5"/>
    <w:rsid w:val="00D30009"/>
    <w:rsid w:val="00D30087"/>
    <w:rsid w:val="00D302D9"/>
    <w:rsid w:val="00D30663"/>
    <w:rsid w:val="00D3142C"/>
    <w:rsid w:val="00D31435"/>
    <w:rsid w:val="00D31981"/>
    <w:rsid w:val="00D31FD3"/>
    <w:rsid w:val="00D32183"/>
    <w:rsid w:val="00D32212"/>
    <w:rsid w:val="00D32368"/>
    <w:rsid w:val="00D340E1"/>
    <w:rsid w:val="00D35D24"/>
    <w:rsid w:val="00D366CF"/>
    <w:rsid w:val="00D40069"/>
    <w:rsid w:val="00D4135D"/>
    <w:rsid w:val="00D42CC1"/>
    <w:rsid w:val="00D44F54"/>
    <w:rsid w:val="00D4508D"/>
    <w:rsid w:val="00D458AF"/>
    <w:rsid w:val="00D45F8B"/>
    <w:rsid w:val="00D469B2"/>
    <w:rsid w:val="00D50112"/>
    <w:rsid w:val="00D505CB"/>
    <w:rsid w:val="00D50B05"/>
    <w:rsid w:val="00D50C66"/>
    <w:rsid w:val="00D51CDB"/>
    <w:rsid w:val="00D522A6"/>
    <w:rsid w:val="00D53036"/>
    <w:rsid w:val="00D5473E"/>
    <w:rsid w:val="00D54E49"/>
    <w:rsid w:val="00D55F0D"/>
    <w:rsid w:val="00D56256"/>
    <w:rsid w:val="00D56DCA"/>
    <w:rsid w:val="00D60574"/>
    <w:rsid w:val="00D605F0"/>
    <w:rsid w:val="00D60E46"/>
    <w:rsid w:val="00D60F69"/>
    <w:rsid w:val="00D614FF"/>
    <w:rsid w:val="00D61B64"/>
    <w:rsid w:val="00D62D3D"/>
    <w:rsid w:val="00D63896"/>
    <w:rsid w:val="00D64304"/>
    <w:rsid w:val="00D643E2"/>
    <w:rsid w:val="00D64925"/>
    <w:rsid w:val="00D6600D"/>
    <w:rsid w:val="00D66958"/>
    <w:rsid w:val="00D6787C"/>
    <w:rsid w:val="00D67922"/>
    <w:rsid w:val="00D706BE"/>
    <w:rsid w:val="00D70800"/>
    <w:rsid w:val="00D718EF"/>
    <w:rsid w:val="00D71B9F"/>
    <w:rsid w:val="00D71E65"/>
    <w:rsid w:val="00D7347B"/>
    <w:rsid w:val="00D744D1"/>
    <w:rsid w:val="00D74995"/>
    <w:rsid w:val="00D75564"/>
    <w:rsid w:val="00D75ACF"/>
    <w:rsid w:val="00D75F39"/>
    <w:rsid w:val="00D76D35"/>
    <w:rsid w:val="00D76FD8"/>
    <w:rsid w:val="00D772FD"/>
    <w:rsid w:val="00D77641"/>
    <w:rsid w:val="00D77A4F"/>
    <w:rsid w:val="00D80435"/>
    <w:rsid w:val="00D81B3F"/>
    <w:rsid w:val="00D84375"/>
    <w:rsid w:val="00D86BCE"/>
    <w:rsid w:val="00D8767B"/>
    <w:rsid w:val="00D91E3B"/>
    <w:rsid w:val="00D92C26"/>
    <w:rsid w:val="00D92D8F"/>
    <w:rsid w:val="00D92FDB"/>
    <w:rsid w:val="00D93011"/>
    <w:rsid w:val="00D9389A"/>
    <w:rsid w:val="00D93AAB"/>
    <w:rsid w:val="00D95277"/>
    <w:rsid w:val="00D9630F"/>
    <w:rsid w:val="00D963E3"/>
    <w:rsid w:val="00D965D1"/>
    <w:rsid w:val="00D9696C"/>
    <w:rsid w:val="00D97854"/>
    <w:rsid w:val="00D97FD1"/>
    <w:rsid w:val="00DA0070"/>
    <w:rsid w:val="00DA0C9C"/>
    <w:rsid w:val="00DA0F3E"/>
    <w:rsid w:val="00DA1152"/>
    <w:rsid w:val="00DA12E1"/>
    <w:rsid w:val="00DA19DB"/>
    <w:rsid w:val="00DA2620"/>
    <w:rsid w:val="00DA343E"/>
    <w:rsid w:val="00DA4432"/>
    <w:rsid w:val="00DA56DC"/>
    <w:rsid w:val="00DA5870"/>
    <w:rsid w:val="00DA5944"/>
    <w:rsid w:val="00DA59CB"/>
    <w:rsid w:val="00DA5E6A"/>
    <w:rsid w:val="00DA6CDB"/>
    <w:rsid w:val="00DB000F"/>
    <w:rsid w:val="00DB0651"/>
    <w:rsid w:val="00DB0A76"/>
    <w:rsid w:val="00DB0D22"/>
    <w:rsid w:val="00DB2099"/>
    <w:rsid w:val="00DB280C"/>
    <w:rsid w:val="00DB2934"/>
    <w:rsid w:val="00DB2F87"/>
    <w:rsid w:val="00DB30E3"/>
    <w:rsid w:val="00DB3249"/>
    <w:rsid w:val="00DB4941"/>
    <w:rsid w:val="00DB6419"/>
    <w:rsid w:val="00DB66A7"/>
    <w:rsid w:val="00DB7542"/>
    <w:rsid w:val="00DC1B6A"/>
    <w:rsid w:val="00DC3375"/>
    <w:rsid w:val="00DC3EF8"/>
    <w:rsid w:val="00DC56BC"/>
    <w:rsid w:val="00DC6154"/>
    <w:rsid w:val="00DC67EE"/>
    <w:rsid w:val="00DC6B3E"/>
    <w:rsid w:val="00DC6DCB"/>
    <w:rsid w:val="00DD0750"/>
    <w:rsid w:val="00DD0C34"/>
    <w:rsid w:val="00DD0D7D"/>
    <w:rsid w:val="00DD0E34"/>
    <w:rsid w:val="00DD11AD"/>
    <w:rsid w:val="00DD18C9"/>
    <w:rsid w:val="00DD221A"/>
    <w:rsid w:val="00DD2390"/>
    <w:rsid w:val="00DD24C8"/>
    <w:rsid w:val="00DD39D1"/>
    <w:rsid w:val="00DD41C2"/>
    <w:rsid w:val="00DD4325"/>
    <w:rsid w:val="00DD4880"/>
    <w:rsid w:val="00DD4BF3"/>
    <w:rsid w:val="00DD5D35"/>
    <w:rsid w:val="00DD5E05"/>
    <w:rsid w:val="00DD65C8"/>
    <w:rsid w:val="00DD72D5"/>
    <w:rsid w:val="00DE007E"/>
    <w:rsid w:val="00DE01EB"/>
    <w:rsid w:val="00DE12F3"/>
    <w:rsid w:val="00DE144C"/>
    <w:rsid w:val="00DE1B2C"/>
    <w:rsid w:val="00DE1D00"/>
    <w:rsid w:val="00DE1ECF"/>
    <w:rsid w:val="00DE23C9"/>
    <w:rsid w:val="00DE27BE"/>
    <w:rsid w:val="00DE49F0"/>
    <w:rsid w:val="00DE601C"/>
    <w:rsid w:val="00DE6174"/>
    <w:rsid w:val="00DE65FD"/>
    <w:rsid w:val="00DE6B29"/>
    <w:rsid w:val="00DE6C29"/>
    <w:rsid w:val="00DF03C6"/>
    <w:rsid w:val="00DF11EF"/>
    <w:rsid w:val="00DF1499"/>
    <w:rsid w:val="00DF1761"/>
    <w:rsid w:val="00DF2F1E"/>
    <w:rsid w:val="00DF38CF"/>
    <w:rsid w:val="00DF3B72"/>
    <w:rsid w:val="00DF657D"/>
    <w:rsid w:val="00DF67E5"/>
    <w:rsid w:val="00DF6DC9"/>
    <w:rsid w:val="00DF7AA9"/>
    <w:rsid w:val="00DF7F94"/>
    <w:rsid w:val="00E00556"/>
    <w:rsid w:val="00E00D3D"/>
    <w:rsid w:val="00E019E3"/>
    <w:rsid w:val="00E01AB3"/>
    <w:rsid w:val="00E02CD9"/>
    <w:rsid w:val="00E03059"/>
    <w:rsid w:val="00E034CB"/>
    <w:rsid w:val="00E03A56"/>
    <w:rsid w:val="00E03B2D"/>
    <w:rsid w:val="00E04A24"/>
    <w:rsid w:val="00E05490"/>
    <w:rsid w:val="00E05A1D"/>
    <w:rsid w:val="00E06935"/>
    <w:rsid w:val="00E06C48"/>
    <w:rsid w:val="00E07C40"/>
    <w:rsid w:val="00E07EA6"/>
    <w:rsid w:val="00E07F1B"/>
    <w:rsid w:val="00E10054"/>
    <w:rsid w:val="00E1032C"/>
    <w:rsid w:val="00E114B6"/>
    <w:rsid w:val="00E11825"/>
    <w:rsid w:val="00E11B8D"/>
    <w:rsid w:val="00E12BBD"/>
    <w:rsid w:val="00E13575"/>
    <w:rsid w:val="00E135F9"/>
    <w:rsid w:val="00E13C0D"/>
    <w:rsid w:val="00E14022"/>
    <w:rsid w:val="00E1498F"/>
    <w:rsid w:val="00E1501B"/>
    <w:rsid w:val="00E15664"/>
    <w:rsid w:val="00E16736"/>
    <w:rsid w:val="00E16CB6"/>
    <w:rsid w:val="00E20166"/>
    <w:rsid w:val="00E2134F"/>
    <w:rsid w:val="00E2213B"/>
    <w:rsid w:val="00E23767"/>
    <w:rsid w:val="00E25101"/>
    <w:rsid w:val="00E25709"/>
    <w:rsid w:val="00E2633A"/>
    <w:rsid w:val="00E312E0"/>
    <w:rsid w:val="00E31BEE"/>
    <w:rsid w:val="00E321B6"/>
    <w:rsid w:val="00E33665"/>
    <w:rsid w:val="00E3382C"/>
    <w:rsid w:val="00E3430C"/>
    <w:rsid w:val="00E34544"/>
    <w:rsid w:val="00E365B4"/>
    <w:rsid w:val="00E36AB3"/>
    <w:rsid w:val="00E37069"/>
    <w:rsid w:val="00E37299"/>
    <w:rsid w:val="00E37A67"/>
    <w:rsid w:val="00E37A6F"/>
    <w:rsid w:val="00E37EB2"/>
    <w:rsid w:val="00E4191D"/>
    <w:rsid w:val="00E42451"/>
    <w:rsid w:val="00E4267D"/>
    <w:rsid w:val="00E42854"/>
    <w:rsid w:val="00E439B5"/>
    <w:rsid w:val="00E43E68"/>
    <w:rsid w:val="00E43FDE"/>
    <w:rsid w:val="00E446C9"/>
    <w:rsid w:val="00E44A9D"/>
    <w:rsid w:val="00E45CDE"/>
    <w:rsid w:val="00E45CFA"/>
    <w:rsid w:val="00E46C9D"/>
    <w:rsid w:val="00E473F8"/>
    <w:rsid w:val="00E50916"/>
    <w:rsid w:val="00E51268"/>
    <w:rsid w:val="00E51334"/>
    <w:rsid w:val="00E5159B"/>
    <w:rsid w:val="00E53C00"/>
    <w:rsid w:val="00E551ED"/>
    <w:rsid w:val="00E56082"/>
    <w:rsid w:val="00E5636F"/>
    <w:rsid w:val="00E567CD"/>
    <w:rsid w:val="00E578DB"/>
    <w:rsid w:val="00E6058C"/>
    <w:rsid w:val="00E60B8D"/>
    <w:rsid w:val="00E61074"/>
    <w:rsid w:val="00E611DB"/>
    <w:rsid w:val="00E619F8"/>
    <w:rsid w:val="00E61AAF"/>
    <w:rsid w:val="00E62110"/>
    <w:rsid w:val="00E63C0F"/>
    <w:rsid w:val="00E63CFD"/>
    <w:rsid w:val="00E63F73"/>
    <w:rsid w:val="00E64212"/>
    <w:rsid w:val="00E642A5"/>
    <w:rsid w:val="00E652EF"/>
    <w:rsid w:val="00E65902"/>
    <w:rsid w:val="00E66034"/>
    <w:rsid w:val="00E6604E"/>
    <w:rsid w:val="00E66135"/>
    <w:rsid w:val="00E664E8"/>
    <w:rsid w:val="00E6686D"/>
    <w:rsid w:val="00E67621"/>
    <w:rsid w:val="00E67D14"/>
    <w:rsid w:val="00E70BF2"/>
    <w:rsid w:val="00E72105"/>
    <w:rsid w:val="00E72619"/>
    <w:rsid w:val="00E72AEA"/>
    <w:rsid w:val="00E72B8F"/>
    <w:rsid w:val="00E73649"/>
    <w:rsid w:val="00E74652"/>
    <w:rsid w:val="00E75BAC"/>
    <w:rsid w:val="00E7651E"/>
    <w:rsid w:val="00E76DDD"/>
    <w:rsid w:val="00E804B1"/>
    <w:rsid w:val="00E81444"/>
    <w:rsid w:val="00E81522"/>
    <w:rsid w:val="00E82AF3"/>
    <w:rsid w:val="00E83189"/>
    <w:rsid w:val="00E8359D"/>
    <w:rsid w:val="00E83D2C"/>
    <w:rsid w:val="00E83D7F"/>
    <w:rsid w:val="00E8458D"/>
    <w:rsid w:val="00E847D3"/>
    <w:rsid w:val="00E84822"/>
    <w:rsid w:val="00E8583B"/>
    <w:rsid w:val="00E8685D"/>
    <w:rsid w:val="00E86924"/>
    <w:rsid w:val="00E869CD"/>
    <w:rsid w:val="00E86FAE"/>
    <w:rsid w:val="00E87EEC"/>
    <w:rsid w:val="00E9115F"/>
    <w:rsid w:val="00E911AF"/>
    <w:rsid w:val="00E9172E"/>
    <w:rsid w:val="00E91DF7"/>
    <w:rsid w:val="00E923A4"/>
    <w:rsid w:val="00E9241C"/>
    <w:rsid w:val="00E9299C"/>
    <w:rsid w:val="00E9452F"/>
    <w:rsid w:val="00E95C4A"/>
    <w:rsid w:val="00E95E53"/>
    <w:rsid w:val="00E965FE"/>
    <w:rsid w:val="00E97B88"/>
    <w:rsid w:val="00EA045A"/>
    <w:rsid w:val="00EA1BE0"/>
    <w:rsid w:val="00EA2206"/>
    <w:rsid w:val="00EA40FE"/>
    <w:rsid w:val="00EA46D2"/>
    <w:rsid w:val="00EA4B40"/>
    <w:rsid w:val="00EA4F84"/>
    <w:rsid w:val="00EA52F2"/>
    <w:rsid w:val="00EA56AD"/>
    <w:rsid w:val="00EA5D2B"/>
    <w:rsid w:val="00EA6240"/>
    <w:rsid w:val="00EA7969"/>
    <w:rsid w:val="00EA7C49"/>
    <w:rsid w:val="00EB0AAB"/>
    <w:rsid w:val="00EB0D22"/>
    <w:rsid w:val="00EB12E4"/>
    <w:rsid w:val="00EB1D23"/>
    <w:rsid w:val="00EB1F0D"/>
    <w:rsid w:val="00EB2287"/>
    <w:rsid w:val="00EB2F4A"/>
    <w:rsid w:val="00EB34D2"/>
    <w:rsid w:val="00EB3BDC"/>
    <w:rsid w:val="00EB3F61"/>
    <w:rsid w:val="00EB588C"/>
    <w:rsid w:val="00EB5CA8"/>
    <w:rsid w:val="00EB69BE"/>
    <w:rsid w:val="00EB6BD2"/>
    <w:rsid w:val="00EB7110"/>
    <w:rsid w:val="00EB7EED"/>
    <w:rsid w:val="00EB7F3C"/>
    <w:rsid w:val="00EC1760"/>
    <w:rsid w:val="00EC1AC4"/>
    <w:rsid w:val="00EC1BF5"/>
    <w:rsid w:val="00EC1DD3"/>
    <w:rsid w:val="00EC2931"/>
    <w:rsid w:val="00EC2A44"/>
    <w:rsid w:val="00EC2BFA"/>
    <w:rsid w:val="00EC2D75"/>
    <w:rsid w:val="00EC314B"/>
    <w:rsid w:val="00EC336C"/>
    <w:rsid w:val="00EC3442"/>
    <w:rsid w:val="00EC4859"/>
    <w:rsid w:val="00EC6373"/>
    <w:rsid w:val="00EC6AA6"/>
    <w:rsid w:val="00ED037D"/>
    <w:rsid w:val="00ED07C3"/>
    <w:rsid w:val="00ED0E1B"/>
    <w:rsid w:val="00ED1786"/>
    <w:rsid w:val="00ED2A23"/>
    <w:rsid w:val="00ED2DB4"/>
    <w:rsid w:val="00ED2DF3"/>
    <w:rsid w:val="00ED362D"/>
    <w:rsid w:val="00ED43B7"/>
    <w:rsid w:val="00ED4B72"/>
    <w:rsid w:val="00ED52FB"/>
    <w:rsid w:val="00ED53AF"/>
    <w:rsid w:val="00ED5C09"/>
    <w:rsid w:val="00ED5ECF"/>
    <w:rsid w:val="00EE1BF1"/>
    <w:rsid w:val="00EE4538"/>
    <w:rsid w:val="00EE522B"/>
    <w:rsid w:val="00EEC33E"/>
    <w:rsid w:val="00EF02DE"/>
    <w:rsid w:val="00EF0F91"/>
    <w:rsid w:val="00EF0FE4"/>
    <w:rsid w:val="00EF1A5B"/>
    <w:rsid w:val="00EF1D5A"/>
    <w:rsid w:val="00EF2B19"/>
    <w:rsid w:val="00EF2F40"/>
    <w:rsid w:val="00EF37DB"/>
    <w:rsid w:val="00EF3B01"/>
    <w:rsid w:val="00EF3C3B"/>
    <w:rsid w:val="00EF3F95"/>
    <w:rsid w:val="00EF60DC"/>
    <w:rsid w:val="00EF68CF"/>
    <w:rsid w:val="00EF6AD7"/>
    <w:rsid w:val="00EF7057"/>
    <w:rsid w:val="00EF70BB"/>
    <w:rsid w:val="00EF75DF"/>
    <w:rsid w:val="00F0242F"/>
    <w:rsid w:val="00F0261F"/>
    <w:rsid w:val="00F033A9"/>
    <w:rsid w:val="00F04537"/>
    <w:rsid w:val="00F045EA"/>
    <w:rsid w:val="00F0488B"/>
    <w:rsid w:val="00F066C6"/>
    <w:rsid w:val="00F06ED4"/>
    <w:rsid w:val="00F06EE0"/>
    <w:rsid w:val="00F0772A"/>
    <w:rsid w:val="00F07CF7"/>
    <w:rsid w:val="00F10211"/>
    <w:rsid w:val="00F10414"/>
    <w:rsid w:val="00F10D62"/>
    <w:rsid w:val="00F11118"/>
    <w:rsid w:val="00F11295"/>
    <w:rsid w:val="00F11C32"/>
    <w:rsid w:val="00F120D8"/>
    <w:rsid w:val="00F12BCA"/>
    <w:rsid w:val="00F12E1E"/>
    <w:rsid w:val="00F13696"/>
    <w:rsid w:val="00F1461F"/>
    <w:rsid w:val="00F15EF8"/>
    <w:rsid w:val="00F1691B"/>
    <w:rsid w:val="00F16B6D"/>
    <w:rsid w:val="00F17288"/>
    <w:rsid w:val="00F17359"/>
    <w:rsid w:val="00F20186"/>
    <w:rsid w:val="00F20423"/>
    <w:rsid w:val="00F208DF"/>
    <w:rsid w:val="00F21A9B"/>
    <w:rsid w:val="00F21B03"/>
    <w:rsid w:val="00F220E8"/>
    <w:rsid w:val="00F227B3"/>
    <w:rsid w:val="00F229C7"/>
    <w:rsid w:val="00F22A47"/>
    <w:rsid w:val="00F23A1F"/>
    <w:rsid w:val="00F23DE3"/>
    <w:rsid w:val="00F24504"/>
    <w:rsid w:val="00F25C78"/>
    <w:rsid w:val="00F300CA"/>
    <w:rsid w:val="00F309B7"/>
    <w:rsid w:val="00F313FA"/>
    <w:rsid w:val="00F31B5B"/>
    <w:rsid w:val="00F3236F"/>
    <w:rsid w:val="00F32446"/>
    <w:rsid w:val="00F32453"/>
    <w:rsid w:val="00F32C97"/>
    <w:rsid w:val="00F34AB2"/>
    <w:rsid w:val="00F35B17"/>
    <w:rsid w:val="00F35FF4"/>
    <w:rsid w:val="00F360FF"/>
    <w:rsid w:val="00F3640D"/>
    <w:rsid w:val="00F3717F"/>
    <w:rsid w:val="00F373EF"/>
    <w:rsid w:val="00F37FD8"/>
    <w:rsid w:val="00F40C1A"/>
    <w:rsid w:val="00F41D2A"/>
    <w:rsid w:val="00F41E56"/>
    <w:rsid w:val="00F42042"/>
    <w:rsid w:val="00F4244E"/>
    <w:rsid w:val="00F43BCB"/>
    <w:rsid w:val="00F43C65"/>
    <w:rsid w:val="00F46A7E"/>
    <w:rsid w:val="00F46D1E"/>
    <w:rsid w:val="00F470F0"/>
    <w:rsid w:val="00F47D53"/>
    <w:rsid w:val="00F50D04"/>
    <w:rsid w:val="00F51CF4"/>
    <w:rsid w:val="00F51EDF"/>
    <w:rsid w:val="00F52138"/>
    <w:rsid w:val="00F52C00"/>
    <w:rsid w:val="00F531F3"/>
    <w:rsid w:val="00F53989"/>
    <w:rsid w:val="00F54C5D"/>
    <w:rsid w:val="00F554EB"/>
    <w:rsid w:val="00F562D5"/>
    <w:rsid w:val="00F56443"/>
    <w:rsid w:val="00F56EAA"/>
    <w:rsid w:val="00F57DA1"/>
    <w:rsid w:val="00F60DDE"/>
    <w:rsid w:val="00F6268B"/>
    <w:rsid w:val="00F62E9A"/>
    <w:rsid w:val="00F63E55"/>
    <w:rsid w:val="00F6440F"/>
    <w:rsid w:val="00F645AF"/>
    <w:rsid w:val="00F64990"/>
    <w:rsid w:val="00F6622E"/>
    <w:rsid w:val="00F665D6"/>
    <w:rsid w:val="00F66D61"/>
    <w:rsid w:val="00F67B92"/>
    <w:rsid w:val="00F67ED0"/>
    <w:rsid w:val="00F70607"/>
    <w:rsid w:val="00F72618"/>
    <w:rsid w:val="00F72DB2"/>
    <w:rsid w:val="00F73543"/>
    <w:rsid w:val="00F73A13"/>
    <w:rsid w:val="00F745F0"/>
    <w:rsid w:val="00F75172"/>
    <w:rsid w:val="00F7543C"/>
    <w:rsid w:val="00F756DC"/>
    <w:rsid w:val="00F75AAA"/>
    <w:rsid w:val="00F76ACE"/>
    <w:rsid w:val="00F76D55"/>
    <w:rsid w:val="00F76FFB"/>
    <w:rsid w:val="00F77532"/>
    <w:rsid w:val="00F775EE"/>
    <w:rsid w:val="00F81448"/>
    <w:rsid w:val="00F81530"/>
    <w:rsid w:val="00F81955"/>
    <w:rsid w:val="00F8219B"/>
    <w:rsid w:val="00F854F8"/>
    <w:rsid w:val="00F85855"/>
    <w:rsid w:val="00F85B6F"/>
    <w:rsid w:val="00F8639C"/>
    <w:rsid w:val="00F8659C"/>
    <w:rsid w:val="00F865C9"/>
    <w:rsid w:val="00F86F6C"/>
    <w:rsid w:val="00F91257"/>
    <w:rsid w:val="00F919E3"/>
    <w:rsid w:val="00F92997"/>
    <w:rsid w:val="00F92B13"/>
    <w:rsid w:val="00F930CD"/>
    <w:rsid w:val="00F94273"/>
    <w:rsid w:val="00F943A8"/>
    <w:rsid w:val="00F94583"/>
    <w:rsid w:val="00F94931"/>
    <w:rsid w:val="00F950C3"/>
    <w:rsid w:val="00F95579"/>
    <w:rsid w:val="00F96562"/>
    <w:rsid w:val="00F96B34"/>
    <w:rsid w:val="00F97421"/>
    <w:rsid w:val="00FA18B9"/>
    <w:rsid w:val="00FA1FD1"/>
    <w:rsid w:val="00FA3705"/>
    <w:rsid w:val="00FA47C6"/>
    <w:rsid w:val="00FA4901"/>
    <w:rsid w:val="00FA56D4"/>
    <w:rsid w:val="00FA5DEE"/>
    <w:rsid w:val="00FA9368"/>
    <w:rsid w:val="00FB023D"/>
    <w:rsid w:val="00FB0A0F"/>
    <w:rsid w:val="00FB0DD5"/>
    <w:rsid w:val="00FB0FE9"/>
    <w:rsid w:val="00FB1A34"/>
    <w:rsid w:val="00FB1D5C"/>
    <w:rsid w:val="00FB1E4E"/>
    <w:rsid w:val="00FB371C"/>
    <w:rsid w:val="00FB384A"/>
    <w:rsid w:val="00FB408C"/>
    <w:rsid w:val="00FB4DC7"/>
    <w:rsid w:val="00FB50F1"/>
    <w:rsid w:val="00FB6DEC"/>
    <w:rsid w:val="00FC0114"/>
    <w:rsid w:val="00FC0373"/>
    <w:rsid w:val="00FC038E"/>
    <w:rsid w:val="00FC0B1A"/>
    <w:rsid w:val="00FC0B47"/>
    <w:rsid w:val="00FC27DD"/>
    <w:rsid w:val="00FC282E"/>
    <w:rsid w:val="00FC2EEC"/>
    <w:rsid w:val="00FC34D1"/>
    <w:rsid w:val="00FC3F40"/>
    <w:rsid w:val="00FC4461"/>
    <w:rsid w:val="00FC49A5"/>
    <w:rsid w:val="00FC4FEB"/>
    <w:rsid w:val="00FC5A19"/>
    <w:rsid w:val="00FC6292"/>
    <w:rsid w:val="00FC64DF"/>
    <w:rsid w:val="00FC6B3E"/>
    <w:rsid w:val="00FD0130"/>
    <w:rsid w:val="00FD05EE"/>
    <w:rsid w:val="00FD2CF9"/>
    <w:rsid w:val="00FD2F71"/>
    <w:rsid w:val="00FD4BB5"/>
    <w:rsid w:val="00FD4F39"/>
    <w:rsid w:val="00FD554F"/>
    <w:rsid w:val="00FD6C06"/>
    <w:rsid w:val="00FD728E"/>
    <w:rsid w:val="00FD7735"/>
    <w:rsid w:val="00FE0433"/>
    <w:rsid w:val="00FE0631"/>
    <w:rsid w:val="00FE0D94"/>
    <w:rsid w:val="00FE10E1"/>
    <w:rsid w:val="00FE1678"/>
    <w:rsid w:val="00FE1CD7"/>
    <w:rsid w:val="00FE1E23"/>
    <w:rsid w:val="00FE20D5"/>
    <w:rsid w:val="00FE24BE"/>
    <w:rsid w:val="00FE2FE9"/>
    <w:rsid w:val="00FE4EC1"/>
    <w:rsid w:val="00FE5927"/>
    <w:rsid w:val="00FE6C2E"/>
    <w:rsid w:val="00FE6D56"/>
    <w:rsid w:val="00FE7CF9"/>
    <w:rsid w:val="00FF043E"/>
    <w:rsid w:val="00FF23CA"/>
    <w:rsid w:val="00FF28E3"/>
    <w:rsid w:val="00FF2AE4"/>
    <w:rsid w:val="00FF3C60"/>
    <w:rsid w:val="00FF49EB"/>
    <w:rsid w:val="00FF4A82"/>
    <w:rsid w:val="00FF55F6"/>
    <w:rsid w:val="00FF660A"/>
    <w:rsid w:val="00FF7713"/>
    <w:rsid w:val="01196A79"/>
    <w:rsid w:val="0119B4AE"/>
    <w:rsid w:val="01278451"/>
    <w:rsid w:val="0139FF46"/>
    <w:rsid w:val="013F145A"/>
    <w:rsid w:val="0155A38A"/>
    <w:rsid w:val="015B66F5"/>
    <w:rsid w:val="0164B8F3"/>
    <w:rsid w:val="0169AEAA"/>
    <w:rsid w:val="017CB10C"/>
    <w:rsid w:val="01C03211"/>
    <w:rsid w:val="01C4CDAF"/>
    <w:rsid w:val="01E9798D"/>
    <w:rsid w:val="01EBA4F6"/>
    <w:rsid w:val="01FCFEE7"/>
    <w:rsid w:val="021C964C"/>
    <w:rsid w:val="0229019E"/>
    <w:rsid w:val="024C9E05"/>
    <w:rsid w:val="02A1439F"/>
    <w:rsid w:val="02A51D47"/>
    <w:rsid w:val="02EC6369"/>
    <w:rsid w:val="0340D246"/>
    <w:rsid w:val="034DAF0B"/>
    <w:rsid w:val="0378C8C5"/>
    <w:rsid w:val="04011FB1"/>
    <w:rsid w:val="040989FF"/>
    <w:rsid w:val="040F5D2D"/>
    <w:rsid w:val="04282631"/>
    <w:rsid w:val="043DCE11"/>
    <w:rsid w:val="043F9257"/>
    <w:rsid w:val="0441DC90"/>
    <w:rsid w:val="044E899D"/>
    <w:rsid w:val="04533134"/>
    <w:rsid w:val="04716BEF"/>
    <w:rsid w:val="0473C2E6"/>
    <w:rsid w:val="048D55F2"/>
    <w:rsid w:val="04977C75"/>
    <w:rsid w:val="04A330C3"/>
    <w:rsid w:val="04A86D05"/>
    <w:rsid w:val="04D43CA0"/>
    <w:rsid w:val="04DC737A"/>
    <w:rsid w:val="04DDA8F7"/>
    <w:rsid w:val="052C27FA"/>
    <w:rsid w:val="053B78E1"/>
    <w:rsid w:val="054BC09E"/>
    <w:rsid w:val="055E123E"/>
    <w:rsid w:val="057877C3"/>
    <w:rsid w:val="05B433D1"/>
    <w:rsid w:val="05F15C39"/>
    <w:rsid w:val="05F7CAD8"/>
    <w:rsid w:val="0604DB19"/>
    <w:rsid w:val="061D33CB"/>
    <w:rsid w:val="0641EB85"/>
    <w:rsid w:val="06430F6D"/>
    <w:rsid w:val="065B4EAC"/>
    <w:rsid w:val="0661133D"/>
    <w:rsid w:val="06705891"/>
    <w:rsid w:val="06A0AAD0"/>
    <w:rsid w:val="06A0CC04"/>
    <w:rsid w:val="06BDA327"/>
    <w:rsid w:val="06D35CD0"/>
    <w:rsid w:val="06DD80A7"/>
    <w:rsid w:val="06F8E080"/>
    <w:rsid w:val="07368C65"/>
    <w:rsid w:val="073E2F9A"/>
    <w:rsid w:val="07C4561E"/>
    <w:rsid w:val="07F07814"/>
    <w:rsid w:val="082B8A51"/>
    <w:rsid w:val="0842013A"/>
    <w:rsid w:val="089A5335"/>
    <w:rsid w:val="089EA1DC"/>
    <w:rsid w:val="09477F1B"/>
    <w:rsid w:val="098193D2"/>
    <w:rsid w:val="09964D93"/>
    <w:rsid w:val="099C2F4D"/>
    <w:rsid w:val="09C2CB99"/>
    <w:rsid w:val="09CC2AFE"/>
    <w:rsid w:val="09CDD482"/>
    <w:rsid w:val="0A0B5232"/>
    <w:rsid w:val="0A262AD1"/>
    <w:rsid w:val="0A391116"/>
    <w:rsid w:val="0A40F728"/>
    <w:rsid w:val="0A71AF14"/>
    <w:rsid w:val="0A72C2D8"/>
    <w:rsid w:val="0A75F98F"/>
    <w:rsid w:val="0A780431"/>
    <w:rsid w:val="0A7A567F"/>
    <w:rsid w:val="0A82FB98"/>
    <w:rsid w:val="0A8AEDF7"/>
    <w:rsid w:val="0A9CC757"/>
    <w:rsid w:val="0A9D4B2E"/>
    <w:rsid w:val="0AA1A4F2"/>
    <w:rsid w:val="0AA59AFC"/>
    <w:rsid w:val="0AD09683"/>
    <w:rsid w:val="0AD6D8F3"/>
    <w:rsid w:val="0AE0F12C"/>
    <w:rsid w:val="0AE9A50E"/>
    <w:rsid w:val="0AFED027"/>
    <w:rsid w:val="0B04C383"/>
    <w:rsid w:val="0B22D25C"/>
    <w:rsid w:val="0B3EBC34"/>
    <w:rsid w:val="0B9EBAA9"/>
    <w:rsid w:val="0BD3AEA6"/>
    <w:rsid w:val="0BEBA839"/>
    <w:rsid w:val="0C09EE84"/>
    <w:rsid w:val="0C18C83E"/>
    <w:rsid w:val="0C1D0B05"/>
    <w:rsid w:val="0C20DAA2"/>
    <w:rsid w:val="0C28DD81"/>
    <w:rsid w:val="0C47113A"/>
    <w:rsid w:val="0C6DD57F"/>
    <w:rsid w:val="0C734BF9"/>
    <w:rsid w:val="0C89138B"/>
    <w:rsid w:val="0CBD7906"/>
    <w:rsid w:val="0CE37D3B"/>
    <w:rsid w:val="0CE69CC5"/>
    <w:rsid w:val="0CEAE823"/>
    <w:rsid w:val="0D3CD34C"/>
    <w:rsid w:val="0D4E2287"/>
    <w:rsid w:val="0D78EE45"/>
    <w:rsid w:val="0DA8A9ED"/>
    <w:rsid w:val="0DFFCB85"/>
    <w:rsid w:val="0E0A1A22"/>
    <w:rsid w:val="0E1413C7"/>
    <w:rsid w:val="0EB46772"/>
    <w:rsid w:val="0EE25097"/>
    <w:rsid w:val="0EE44C03"/>
    <w:rsid w:val="0EF8AC7A"/>
    <w:rsid w:val="0F050E0C"/>
    <w:rsid w:val="0F25674A"/>
    <w:rsid w:val="0F477443"/>
    <w:rsid w:val="0F4AE051"/>
    <w:rsid w:val="0FB68A90"/>
    <w:rsid w:val="0FC45366"/>
    <w:rsid w:val="0FD1F8C5"/>
    <w:rsid w:val="0FD435EF"/>
    <w:rsid w:val="0FE168B1"/>
    <w:rsid w:val="0FE9081A"/>
    <w:rsid w:val="1005DB06"/>
    <w:rsid w:val="101A1C76"/>
    <w:rsid w:val="102A6426"/>
    <w:rsid w:val="1039EBD1"/>
    <w:rsid w:val="104BB008"/>
    <w:rsid w:val="104EF493"/>
    <w:rsid w:val="10728B05"/>
    <w:rsid w:val="1091FD11"/>
    <w:rsid w:val="10A317BD"/>
    <w:rsid w:val="10A6C84B"/>
    <w:rsid w:val="10E0E61F"/>
    <w:rsid w:val="111352E2"/>
    <w:rsid w:val="114578B4"/>
    <w:rsid w:val="115CC497"/>
    <w:rsid w:val="116676EE"/>
    <w:rsid w:val="116823A3"/>
    <w:rsid w:val="11C8E680"/>
    <w:rsid w:val="11D46517"/>
    <w:rsid w:val="11E377B0"/>
    <w:rsid w:val="11FF2DF2"/>
    <w:rsid w:val="122E8A70"/>
    <w:rsid w:val="1241FD78"/>
    <w:rsid w:val="1271E2B1"/>
    <w:rsid w:val="12882192"/>
    <w:rsid w:val="12BC9618"/>
    <w:rsid w:val="12D1CFE0"/>
    <w:rsid w:val="12F01726"/>
    <w:rsid w:val="13228B71"/>
    <w:rsid w:val="1324090F"/>
    <w:rsid w:val="132BAB5A"/>
    <w:rsid w:val="13343019"/>
    <w:rsid w:val="13388DDA"/>
    <w:rsid w:val="1364B210"/>
    <w:rsid w:val="136ADB82"/>
    <w:rsid w:val="138DE544"/>
    <w:rsid w:val="138F69D4"/>
    <w:rsid w:val="141C0E54"/>
    <w:rsid w:val="1423C664"/>
    <w:rsid w:val="1432ED40"/>
    <w:rsid w:val="14355563"/>
    <w:rsid w:val="14644AC3"/>
    <w:rsid w:val="1473AE1C"/>
    <w:rsid w:val="1476E566"/>
    <w:rsid w:val="147AA035"/>
    <w:rsid w:val="14960C6B"/>
    <w:rsid w:val="149F3C19"/>
    <w:rsid w:val="14B4A2DC"/>
    <w:rsid w:val="14B8BD53"/>
    <w:rsid w:val="14BFDD63"/>
    <w:rsid w:val="14CAC003"/>
    <w:rsid w:val="14E8F347"/>
    <w:rsid w:val="14EB7890"/>
    <w:rsid w:val="15031C44"/>
    <w:rsid w:val="152178A8"/>
    <w:rsid w:val="152FB6A8"/>
    <w:rsid w:val="15353777"/>
    <w:rsid w:val="153A46F1"/>
    <w:rsid w:val="154CA21C"/>
    <w:rsid w:val="154D82EC"/>
    <w:rsid w:val="155FB959"/>
    <w:rsid w:val="1577CD4A"/>
    <w:rsid w:val="15B2C620"/>
    <w:rsid w:val="15E549BC"/>
    <w:rsid w:val="1609A0E0"/>
    <w:rsid w:val="160E407C"/>
    <w:rsid w:val="163FCDD8"/>
    <w:rsid w:val="164CC802"/>
    <w:rsid w:val="165B608B"/>
    <w:rsid w:val="165CE585"/>
    <w:rsid w:val="16654DF4"/>
    <w:rsid w:val="16732D2A"/>
    <w:rsid w:val="16814F3A"/>
    <w:rsid w:val="16843AF0"/>
    <w:rsid w:val="16908DC5"/>
    <w:rsid w:val="169A4379"/>
    <w:rsid w:val="16A79EAC"/>
    <w:rsid w:val="16FD983C"/>
    <w:rsid w:val="1786B85E"/>
    <w:rsid w:val="178FA1A1"/>
    <w:rsid w:val="17ABBA71"/>
    <w:rsid w:val="17AFD6BF"/>
    <w:rsid w:val="17BCDB2F"/>
    <w:rsid w:val="18293414"/>
    <w:rsid w:val="184CEC01"/>
    <w:rsid w:val="18629449"/>
    <w:rsid w:val="187D1B68"/>
    <w:rsid w:val="189DD63F"/>
    <w:rsid w:val="18A201D0"/>
    <w:rsid w:val="18B00D8C"/>
    <w:rsid w:val="18B72A71"/>
    <w:rsid w:val="1904FD1A"/>
    <w:rsid w:val="190EA0DF"/>
    <w:rsid w:val="191E721E"/>
    <w:rsid w:val="193525AD"/>
    <w:rsid w:val="1946F963"/>
    <w:rsid w:val="19698D29"/>
    <w:rsid w:val="198368F7"/>
    <w:rsid w:val="1984ED57"/>
    <w:rsid w:val="19DD303F"/>
    <w:rsid w:val="19FC5F7E"/>
    <w:rsid w:val="1A278E19"/>
    <w:rsid w:val="1A3DEB95"/>
    <w:rsid w:val="1A44BFA6"/>
    <w:rsid w:val="1A50E4DF"/>
    <w:rsid w:val="1A79BEBB"/>
    <w:rsid w:val="1AC225CE"/>
    <w:rsid w:val="1ADA2AC9"/>
    <w:rsid w:val="1AE3366E"/>
    <w:rsid w:val="1B1C138B"/>
    <w:rsid w:val="1B6C911F"/>
    <w:rsid w:val="1B74C3CD"/>
    <w:rsid w:val="1B8EF0FE"/>
    <w:rsid w:val="1BB27EEE"/>
    <w:rsid w:val="1BB89D75"/>
    <w:rsid w:val="1BC9B571"/>
    <w:rsid w:val="1BD58574"/>
    <w:rsid w:val="1C3DD502"/>
    <w:rsid w:val="1C405EFC"/>
    <w:rsid w:val="1CABC082"/>
    <w:rsid w:val="1CB9DE67"/>
    <w:rsid w:val="1CBCCD8E"/>
    <w:rsid w:val="1CD37CF8"/>
    <w:rsid w:val="1D02B24F"/>
    <w:rsid w:val="1D341C3D"/>
    <w:rsid w:val="1D841ABF"/>
    <w:rsid w:val="1D8FA22C"/>
    <w:rsid w:val="1DD0F362"/>
    <w:rsid w:val="1E0C6DBF"/>
    <w:rsid w:val="1E186B2F"/>
    <w:rsid w:val="1E322609"/>
    <w:rsid w:val="1E3D2B4F"/>
    <w:rsid w:val="1E5A2199"/>
    <w:rsid w:val="1E66413F"/>
    <w:rsid w:val="1E8CA168"/>
    <w:rsid w:val="1E947051"/>
    <w:rsid w:val="1EBE9576"/>
    <w:rsid w:val="1EBF18C3"/>
    <w:rsid w:val="1ECFEF49"/>
    <w:rsid w:val="1EDD90DE"/>
    <w:rsid w:val="1EFF7332"/>
    <w:rsid w:val="1F12FE2B"/>
    <w:rsid w:val="1F351732"/>
    <w:rsid w:val="1F41FF80"/>
    <w:rsid w:val="1F4AFE32"/>
    <w:rsid w:val="1F687C0A"/>
    <w:rsid w:val="1F827B76"/>
    <w:rsid w:val="1F9E54A9"/>
    <w:rsid w:val="1FA51235"/>
    <w:rsid w:val="1FA5D5B2"/>
    <w:rsid w:val="1FAC74D9"/>
    <w:rsid w:val="1FB06F85"/>
    <w:rsid w:val="1FC1FFFB"/>
    <w:rsid w:val="1FCA7DC4"/>
    <w:rsid w:val="1FEBE334"/>
    <w:rsid w:val="2008052D"/>
    <w:rsid w:val="2056447A"/>
    <w:rsid w:val="20572971"/>
    <w:rsid w:val="205A0EC4"/>
    <w:rsid w:val="208004E7"/>
    <w:rsid w:val="20938C09"/>
    <w:rsid w:val="20A370DD"/>
    <w:rsid w:val="20A5AE0F"/>
    <w:rsid w:val="210D590F"/>
    <w:rsid w:val="21405AB4"/>
    <w:rsid w:val="214FCB25"/>
    <w:rsid w:val="2151A7CE"/>
    <w:rsid w:val="2159CB31"/>
    <w:rsid w:val="215FEC9F"/>
    <w:rsid w:val="217E4BD9"/>
    <w:rsid w:val="219658FC"/>
    <w:rsid w:val="219D4BE3"/>
    <w:rsid w:val="21A6DE29"/>
    <w:rsid w:val="21B4D5C9"/>
    <w:rsid w:val="21E8924E"/>
    <w:rsid w:val="22026570"/>
    <w:rsid w:val="220DBFF3"/>
    <w:rsid w:val="2247D50D"/>
    <w:rsid w:val="224E2B82"/>
    <w:rsid w:val="225E7F7B"/>
    <w:rsid w:val="226B0B50"/>
    <w:rsid w:val="226C89F4"/>
    <w:rsid w:val="227A11E4"/>
    <w:rsid w:val="228DE748"/>
    <w:rsid w:val="22941325"/>
    <w:rsid w:val="229E5D95"/>
    <w:rsid w:val="229F31A0"/>
    <w:rsid w:val="22FBBF08"/>
    <w:rsid w:val="22FE8B56"/>
    <w:rsid w:val="23232521"/>
    <w:rsid w:val="232FCA7A"/>
    <w:rsid w:val="23382EAE"/>
    <w:rsid w:val="233CEBBE"/>
    <w:rsid w:val="234F6ADF"/>
    <w:rsid w:val="235A15D8"/>
    <w:rsid w:val="2395A973"/>
    <w:rsid w:val="23C39DF3"/>
    <w:rsid w:val="23C7AC56"/>
    <w:rsid w:val="23EF517C"/>
    <w:rsid w:val="24000D18"/>
    <w:rsid w:val="240080D2"/>
    <w:rsid w:val="240E2BED"/>
    <w:rsid w:val="245DD912"/>
    <w:rsid w:val="24787014"/>
    <w:rsid w:val="24C4BC74"/>
    <w:rsid w:val="24DBCD0C"/>
    <w:rsid w:val="24DFB2B5"/>
    <w:rsid w:val="25305FC1"/>
    <w:rsid w:val="255F7ECC"/>
    <w:rsid w:val="256E4534"/>
    <w:rsid w:val="256E8958"/>
    <w:rsid w:val="258C21D4"/>
    <w:rsid w:val="259EF48C"/>
    <w:rsid w:val="25AFACB5"/>
    <w:rsid w:val="25C9947C"/>
    <w:rsid w:val="25DB88FD"/>
    <w:rsid w:val="25EBD2F6"/>
    <w:rsid w:val="25EF360F"/>
    <w:rsid w:val="2609BA7A"/>
    <w:rsid w:val="26126B34"/>
    <w:rsid w:val="26135620"/>
    <w:rsid w:val="2622A2E0"/>
    <w:rsid w:val="2637A1E5"/>
    <w:rsid w:val="2664D312"/>
    <w:rsid w:val="26E2555D"/>
    <w:rsid w:val="270BD3A2"/>
    <w:rsid w:val="27162C86"/>
    <w:rsid w:val="271A59D4"/>
    <w:rsid w:val="271C1301"/>
    <w:rsid w:val="272AF863"/>
    <w:rsid w:val="272F9288"/>
    <w:rsid w:val="2736EFF2"/>
    <w:rsid w:val="2745FFBC"/>
    <w:rsid w:val="274FAC2E"/>
    <w:rsid w:val="278F1A6C"/>
    <w:rsid w:val="27FA691D"/>
    <w:rsid w:val="280B5B74"/>
    <w:rsid w:val="28261837"/>
    <w:rsid w:val="285790CA"/>
    <w:rsid w:val="287EAD3F"/>
    <w:rsid w:val="28803A96"/>
    <w:rsid w:val="28B09D1A"/>
    <w:rsid w:val="28B0B9EA"/>
    <w:rsid w:val="28BD0931"/>
    <w:rsid w:val="28FA44EC"/>
    <w:rsid w:val="2921163E"/>
    <w:rsid w:val="29345DF6"/>
    <w:rsid w:val="29360CE2"/>
    <w:rsid w:val="29A41BCF"/>
    <w:rsid w:val="29C854DF"/>
    <w:rsid w:val="29CBBA21"/>
    <w:rsid w:val="2A48F269"/>
    <w:rsid w:val="2A7936A3"/>
    <w:rsid w:val="2A822901"/>
    <w:rsid w:val="2A9EA97A"/>
    <w:rsid w:val="2AB5DE68"/>
    <w:rsid w:val="2AEE44DF"/>
    <w:rsid w:val="2AFD075A"/>
    <w:rsid w:val="2B41E30E"/>
    <w:rsid w:val="2B4919B1"/>
    <w:rsid w:val="2B6B2552"/>
    <w:rsid w:val="2BA0D1EA"/>
    <w:rsid w:val="2BD9892E"/>
    <w:rsid w:val="2BE234D8"/>
    <w:rsid w:val="2BEEFF19"/>
    <w:rsid w:val="2BFCB05F"/>
    <w:rsid w:val="2BFD9DC4"/>
    <w:rsid w:val="2C021E2B"/>
    <w:rsid w:val="2C26C330"/>
    <w:rsid w:val="2C26EE45"/>
    <w:rsid w:val="2C2C1BCF"/>
    <w:rsid w:val="2C7B61B3"/>
    <w:rsid w:val="2C940B6B"/>
    <w:rsid w:val="2CA63703"/>
    <w:rsid w:val="2CB6F074"/>
    <w:rsid w:val="2CCEBA38"/>
    <w:rsid w:val="2CE5682B"/>
    <w:rsid w:val="2CE9DD13"/>
    <w:rsid w:val="2D23DF5D"/>
    <w:rsid w:val="2D2F63A7"/>
    <w:rsid w:val="2D57241E"/>
    <w:rsid w:val="2D5B0F04"/>
    <w:rsid w:val="2D6DEBD6"/>
    <w:rsid w:val="2D8C444D"/>
    <w:rsid w:val="2D8F2079"/>
    <w:rsid w:val="2D9040CB"/>
    <w:rsid w:val="2D909632"/>
    <w:rsid w:val="2D9CB23D"/>
    <w:rsid w:val="2DDB7FA2"/>
    <w:rsid w:val="2E209BF6"/>
    <w:rsid w:val="2E31653D"/>
    <w:rsid w:val="2E494B4B"/>
    <w:rsid w:val="2E7F1E8A"/>
    <w:rsid w:val="2EA57FA0"/>
    <w:rsid w:val="2EB4F8FE"/>
    <w:rsid w:val="2EC21156"/>
    <w:rsid w:val="2EDBE250"/>
    <w:rsid w:val="2EE73756"/>
    <w:rsid w:val="2F1FAA08"/>
    <w:rsid w:val="2F32E658"/>
    <w:rsid w:val="2F5F1C61"/>
    <w:rsid w:val="2F644588"/>
    <w:rsid w:val="2F79C50E"/>
    <w:rsid w:val="2F8EDF4E"/>
    <w:rsid w:val="2FA7AD59"/>
    <w:rsid w:val="2FD675B8"/>
    <w:rsid w:val="300FCF91"/>
    <w:rsid w:val="301B6819"/>
    <w:rsid w:val="30470782"/>
    <w:rsid w:val="306F7530"/>
    <w:rsid w:val="307824B1"/>
    <w:rsid w:val="30B008D8"/>
    <w:rsid w:val="30BD9D41"/>
    <w:rsid w:val="30E3B976"/>
    <w:rsid w:val="30E5E955"/>
    <w:rsid w:val="30EC8F30"/>
    <w:rsid w:val="30EF7C2F"/>
    <w:rsid w:val="3182DC0D"/>
    <w:rsid w:val="3189C1D5"/>
    <w:rsid w:val="319F5827"/>
    <w:rsid w:val="31B1BFC3"/>
    <w:rsid w:val="31B64A69"/>
    <w:rsid w:val="31E9B832"/>
    <w:rsid w:val="31FF7245"/>
    <w:rsid w:val="321CF516"/>
    <w:rsid w:val="32323188"/>
    <w:rsid w:val="326E01CF"/>
    <w:rsid w:val="3276829C"/>
    <w:rsid w:val="327A0814"/>
    <w:rsid w:val="32857C34"/>
    <w:rsid w:val="32BE03BA"/>
    <w:rsid w:val="32C348F0"/>
    <w:rsid w:val="32FA7287"/>
    <w:rsid w:val="331806A8"/>
    <w:rsid w:val="3318DC89"/>
    <w:rsid w:val="3328357F"/>
    <w:rsid w:val="3346BE0A"/>
    <w:rsid w:val="335ABE35"/>
    <w:rsid w:val="3377EC51"/>
    <w:rsid w:val="3385EE9D"/>
    <w:rsid w:val="33C54B27"/>
    <w:rsid w:val="33CE01E9"/>
    <w:rsid w:val="33E988EC"/>
    <w:rsid w:val="33EE38F7"/>
    <w:rsid w:val="33FAF7A2"/>
    <w:rsid w:val="3403F886"/>
    <w:rsid w:val="3406487C"/>
    <w:rsid w:val="3411D8E3"/>
    <w:rsid w:val="34123B8D"/>
    <w:rsid w:val="34285DE0"/>
    <w:rsid w:val="34374B85"/>
    <w:rsid w:val="3446CF94"/>
    <w:rsid w:val="344C3ED3"/>
    <w:rsid w:val="34737FF2"/>
    <w:rsid w:val="348187C4"/>
    <w:rsid w:val="34849C25"/>
    <w:rsid w:val="348C5270"/>
    <w:rsid w:val="34FBB936"/>
    <w:rsid w:val="350527F6"/>
    <w:rsid w:val="350FB214"/>
    <w:rsid w:val="35134267"/>
    <w:rsid w:val="3528EC54"/>
    <w:rsid w:val="35386253"/>
    <w:rsid w:val="3538CAE1"/>
    <w:rsid w:val="3551B465"/>
    <w:rsid w:val="355E39AD"/>
    <w:rsid w:val="3568C7F5"/>
    <w:rsid w:val="35736262"/>
    <w:rsid w:val="35786C93"/>
    <w:rsid w:val="359C5097"/>
    <w:rsid w:val="35AEB72D"/>
    <w:rsid w:val="35B5D1BF"/>
    <w:rsid w:val="35C30FD9"/>
    <w:rsid w:val="35ED8807"/>
    <w:rsid w:val="35F13260"/>
    <w:rsid w:val="360A4D68"/>
    <w:rsid w:val="3612E2AE"/>
    <w:rsid w:val="363770A7"/>
    <w:rsid w:val="3646D17C"/>
    <w:rsid w:val="3656FD9E"/>
    <w:rsid w:val="36601B8E"/>
    <w:rsid w:val="36612184"/>
    <w:rsid w:val="366A0ACB"/>
    <w:rsid w:val="36E0B22D"/>
    <w:rsid w:val="3718A5FA"/>
    <w:rsid w:val="37224041"/>
    <w:rsid w:val="3726A0A4"/>
    <w:rsid w:val="37321B50"/>
    <w:rsid w:val="373450DA"/>
    <w:rsid w:val="375E0BA1"/>
    <w:rsid w:val="37731747"/>
    <w:rsid w:val="377D0FF6"/>
    <w:rsid w:val="377DF9DA"/>
    <w:rsid w:val="378C42A3"/>
    <w:rsid w:val="37B48FB1"/>
    <w:rsid w:val="37D699BD"/>
    <w:rsid w:val="37E6F3DD"/>
    <w:rsid w:val="37F4CC79"/>
    <w:rsid w:val="381514A5"/>
    <w:rsid w:val="38386F9D"/>
    <w:rsid w:val="384E7E65"/>
    <w:rsid w:val="3861CF69"/>
    <w:rsid w:val="38722C8E"/>
    <w:rsid w:val="389A55BA"/>
    <w:rsid w:val="38CD55EA"/>
    <w:rsid w:val="38D0CE82"/>
    <w:rsid w:val="38D4FD57"/>
    <w:rsid w:val="38EF3E28"/>
    <w:rsid w:val="39071A50"/>
    <w:rsid w:val="393FDF6B"/>
    <w:rsid w:val="3958A48D"/>
    <w:rsid w:val="396D1918"/>
    <w:rsid w:val="39B925F1"/>
    <w:rsid w:val="39D778C1"/>
    <w:rsid w:val="39DFB3A0"/>
    <w:rsid w:val="3A17FBCA"/>
    <w:rsid w:val="3A31C665"/>
    <w:rsid w:val="3A5E00B4"/>
    <w:rsid w:val="3A7773DA"/>
    <w:rsid w:val="3A7D80AC"/>
    <w:rsid w:val="3A852A62"/>
    <w:rsid w:val="3A87CA78"/>
    <w:rsid w:val="3A8856A9"/>
    <w:rsid w:val="3A8CC330"/>
    <w:rsid w:val="3A91640E"/>
    <w:rsid w:val="3AA389FF"/>
    <w:rsid w:val="3AF76C3D"/>
    <w:rsid w:val="3AFAB942"/>
    <w:rsid w:val="3AFDB787"/>
    <w:rsid w:val="3B61F612"/>
    <w:rsid w:val="3B89455F"/>
    <w:rsid w:val="3B927AE3"/>
    <w:rsid w:val="3B9591FB"/>
    <w:rsid w:val="3BB6638A"/>
    <w:rsid w:val="3BD0215D"/>
    <w:rsid w:val="3BF9E960"/>
    <w:rsid w:val="3C9256A0"/>
    <w:rsid w:val="3CD12C43"/>
    <w:rsid w:val="3CD18225"/>
    <w:rsid w:val="3CD4F75E"/>
    <w:rsid w:val="3CDCDA94"/>
    <w:rsid w:val="3CDE83E3"/>
    <w:rsid w:val="3CE81BBC"/>
    <w:rsid w:val="3CEF1AAD"/>
    <w:rsid w:val="3CF55617"/>
    <w:rsid w:val="3D07FFF5"/>
    <w:rsid w:val="3D366B9F"/>
    <w:rsid w:val="3D37CAE3"/>
    <w:rsid w:val="3D3C7EC6"/>
    <w:rsid w:val="3DA37743"/>
    <w:rsid w:val="3DA457F0"/>
    <w:rsid w:val="3DB84620"/>
    <w:rsid w:val="3DD8046A"/>
    <w:rsid w:val="3E1E9CF3"/>
    <w:rsid w:val="3E4882D4"/>
    <w:rsid w:val="3E60900E"/>
    <w:rsid w:val="3E8669E3"/>
    <w:rsid w:val="3EBDC93A"/>
    <w:rsid w:val="3EC14714"/>
    <w:rsid w:val="3ED1B099"/>
    <w:rsid w:val="3ED75C9A"/>
    <w:rsid w:val="3F07644F"/>
    <w:rsid w:val="3F13746F"/>
    <w:rsid w:val="3F596F6D"/>
    <w:rsid w:val="3F5ACFBF"/>
    <w:rsid w:val="3F66C2FE"/>
    <w:rsid w:val="3F739EB1"/>
    <w:rsid w:val="3F9C2086"/>
    <w:rsid w:val="3FA00CDB"/>
    <w:rsid w:val="3FAD4676"/>
    <w:rsid w:val="3FC2113F"/>
    <w:rsid w:val="3FC88279"/>
    <w:rsid w:val="3FCB1D12"/>
    <w:rsid w:val="3FCEA16F"/>
    <w:rsid w:val="3FFD84D0"/>
    <w:rsid w:val="4025B7B7"/>
    <w:rsid w:val="40542963"/>
    <w:rsid w:val="408A1873"/>
    <w:rsid w:val="40B0326F"/>
    <w:rsid w:val="40B1E652"/>
    <w:rsid w:val="40E3FC87"/>
    <w:rsid w:val="40F847A2"/>
    <w:rsid w:val="410E7FB9"/>
    <w:rsid w:val="413D5C9E"/>
    <w:rsid w:val="413EA205"/>
    <w:rsid w:val="414D8FFA"/>
    <w:rsid w:val="4165436E"/>
    <w:rsid w:val="416713BD"/>
    <w:rsid w:val="4188736F"/>
    <w:rsid w:val="418DF367"/>
    <w:rsid w:val="41960F2E"/>
    <w:rsid w:val="41E468DD"/>
    <w:rsid w:val="4213E127"/>
    <w:rsid w:val="421F597F"/>
    <w:rsid w:val="425D65FA"/>
    <w:rsid w:val="42644371"/>
    <w:rsid w:val="428AD95D"/>
    <w:rsid w:val="42D608EB"/>
    <w:rsid w:val="42D83D9A"/>
    <w:rsid w:val="430A80D3"/>
    <w:rsid w:val="430FECE0"/>
    <w:rsid w:val="431890CE"/>
    <w:rsid w:val="431A3624"/>
    <w:rsid w:val="43440D86"/>
    <w:rsid w:val="435FA202"/>
    <w:rsid w:val="43609D2E"/>
    <w:rsid w:val="437D590E"/>
    <w:rsid w:val="43B87691"/>
    <w:rsid w:val="43CC6A4D"/>
    <w:rsid w:val="43D9538A"/>
    <w:rsid w:val="43E929D2"/>
    <w:rsid w:val="4420F389"/>
    <w:rsid w:val="4431522C"/>
    <w:rsid w:val="4431C4F8"/>
    <w:rsid w:val="443A826A"/>
    <w:rsid w:val="4447C131"/>
    <w:rsid w:val="44482800"/>
    <w:rsid w:val="44E2054A"/>
    <w:rsid w:val="44EC5B0C"/>
    <w:rsid w:val="45109D19"/>
    <w:rsid w:val="4516BCDC"/>
    <w:rsid w:val="4525B9E3"/>
    <w:rsid w:val="455FA75E"/>
    <w:rsid w:val="459BE88A"/>
    <w:rsid w:val="45A5E20E"/>
    <w:rsid w:val="45A6214F"/>
    <w:rsid w:val="45C19F8C"/>
    <w:rsid w:val="45CBF9F5"/>
    <w:rsid w:val="45D79CB3"/>
    <w:rsid w:val="45EC4555"/>
    <w:rsid w:val="4647089F"/>
    <w:rsid w:val="4656AD5F"/>
    <w:rsid w:val="46AB65AB"/>
    <w:rsid w:val="46B49FAD"/>
    <w:rsid w:val="46CA441B"/>
    <w:rsid w:val="46D310D4"/>
    <w:rsid w:val="46D3D466"/>
    <w:rsid w:val="46E072D2"/>
    <w:rsid w:val="472D2654"/>
    <w:rsid w:val="476A9363"/>
    <w:rsid w:val="477D5D59"/>
    <w:rsid w:val="4795A1A5"/>
    <w:rsid w:val="47EA2E8B"/>
    <w:rsid w:val="487D6208"/>
    <w:rsid w:val="489E2BC8"/>
    <w:rsid w:val="48A2918B"/>
    <w:rsid w:val="48BC09BE"/>
    <w:rsid w:val="48BE0875"/>
    <w:rsid w:val="48E414CA"/>
    <w:rsid w:val="4932274B"/>
    <w:rsid w:val="494C18E3"/>
    <w:rsid w:val="4964B378"/>
    <w:rsid w:val="4966B538"/>
    <w:rsid w:val="4984D449"/>
    <w:rsid w:val="49ACCE64"/>
    <w:rsid w:val="49BF9803"/>
    <w:rsid w:val="49C43A2C"/>
    <w:rsid w:val="49FC8A84"/>
    <w:rsid w:val="4A016932"/>
    <w:rsid w:val="4A576403"/>
    <w:rsid w:val="4A5C9765"/>
    <w:rsid w:val="4AF255D9"/>
    <w:rsid w:val="4AF42AA4"/>
    <w:rsid w:val="4B105DE6"/>
    <w:rsid w:val="4B26FAC9"/>
    <w:rsid w:val="4B40030A"/>
    <w:rsid w:val="4B43E3D6"/>
    <w:rsid w:val="4B5BC250"/>
    <w:rsid w:val="4B703390"/>
    <w:rsid w:val="4BC3A1B3"/>
    <w:rsid w:val="4BD9B9D7"/>
    <w:rsid w:val="4BD9E043"/>
    <w:rsid w:val="4BFC1592"/>
    <w:rsid w:val="4C19C7F2"/>
    <w:rsid w:val="4C769C55"/>
    <w:rsid w:val="4C907A74"/>
    <w:rsid w:val="4C96AC17"/>
    <w:rsid w:val="4CB24381"/>
    <w:rsid w:val="4CC4BB71"/>
    <w:rsid w:val="4CCEFB57"/>
    <w:rsid w:val="4CD9DF24"/>
    <w:rsid w:val="4CDFBCCD"/>
    <w:rsid w:val="4CF131D6"/>
    <w:rsid w:val="4D0D5388"/>
    <w:rsid w:val="4D0DFAE4"/>
    <w:rsid w:val="4D2E0EF8"/>
    <w:rsid w:val="4D7C2230"/>
    <w:rsid w:val="4D9E8912"/>
    <w:rsid w:val="4DA8901F"/>
    <w:rsid w:val="4DB00BFC"/>
    <w:rsid w:val="4DC1F623"/>
    <w:rsid w:val="4DD0B3FC"/>
    <w:rsid w:val="4DEC03E5"/>
    <w:rsid w:val="4E12C3C9"/>
    <w:rsid w:val="4E183D53"/>
    <w:rsid w:val="4E355EF9"/>
    <w:rsid w:val="4EC82437"/>
    <w:rsid w:val="4ECC7CE2"/>
    <w:rsid w:val="4EDF5076"/>
    <w:rsid w:val="4EF25B97"/>
    <w:rsid w:val="4F358580"/>
    <w:rsid w:val="4F562A37"/>
    <w:rsid w:val="4F7CDE7E"/>
    <w:rsid w:val="4FAD5A8D"/>
    <w:rsid w:val="50192D75"/>
    <w:rsid w:val="508F4348"/>
    <w:rsid w:val="50992A08"/>
    <w:rsid w:val="509AADDA"/>
    <w:rsid w:val="50DF85DA"/>
    <w:rsid w:val="50EFEFD4"/>
    <w:rsid w:val="5115F97F"/>
    <w:rsid w:val="51227C98"/>
    <w:rsid w:val="51263FA5"/>
    <w:rsid w:val="51391783"/>
    <w:rsid w:val="514973D0"/>
    <w:rsid w:val="514BD897"/>
    <w:rsid w:val="5172AA4F"/>
    <w:rsid w:val="51821DED"/>
    <w:rsid w:val="518F7BE3"/>
    <w:rsid w:val="51A18BBC"/>
    <w:rsid w:val="51A1D21C"/>
    <w:rsid w:val="51A682D9"/>
    <w:rsid w:val="51ABADA2"/>
    <w:rsid w:val="51B01017"/>
    <w:rsid w:val="5205CE2C"/>
    <w:rsid w:val="5223A37A"/>
    <w:rsid w:val="5241887A"/>
    <w:rsid w:val="5245AF42"/>
    <w:rsid w:val="5252192C"/>
    <w:rsid w:val="525A02AB"/>
    <w:rsid w:val="525A94E8"/>
    <w:rsid w:val="5265108B"/>
    <w:rsid w:val="5270E319"/>
    <w:rsid w:val="52B4AF8D"/>
    <w:rsid w:val="52C3EE8A"/>
    <w:rsid w:val="52CC083A"/>
    <w:rsid w:val="52F33374"/>
    <w:rsid w:val="5304D8F5"/>
    <w:rsid w:val="530DEDF4"/>
    <w:rsid w:val="531D2136"/>
    <w:rsid w:val="53241985"/>
    <w:rsid w:val="5325D088"/>
    <w:rsid w:val="5347AF4B"/>
    <w:rsid w:val="537B9D02"/>
    <w:rsid w:val="53A84912"/>
    <w:rsid w:val="53A9C01F"/>
    <w:rsid w:val="53AC0FC5"/>
    <w:rsid w:val="53AE1C17"/>
    <w:rsid w:val="53BBB3A3"/>
    <w:rsid w:val="53C2CD79"/>
    <w:rsid w:val="53D4D2B9"/>
    <w:rsid w:val="53EC22F2"/>
    <w:rsid w:val="53F26CB1"/>
    <w:rsid w:val="5428A8D4"/>
    <w:rsid w:val="54351143"/>
    <w:rsid w:val="54624476"/>
    <w:rsid w:val="5475F5E3"/>
    <w:rsid w:val="54BDD660"/>
    <w:rsid w:val="54CE45A1"/>
    <w:rsid w:val="54DC98BD"/>
    <w:rsid w:val="54E1B02B"/>
    <w:rsid w:val="54ED3C1C"/>
    <w:rsid w:val="552C1B65"/>
    <w:rsid w:val="55398B41"/>
    <w:rsid w:val="5546D77A"/>
    <w:rsid w:val="55473227"/>
    <w:rsid w:val="555E9CBC"/>
    <w:rsid w:val="556C553F"/>
    <w:rsid w:val="557575C2"/>
    <w:rsid w:val="55793787"/>
    <w:rsid w:val="5593439B"/>
    <w:rsid w:val="55983BE6"/>
    <w:rsid w:val="55A5A98C"/>
    <w:rsid w:val="55A6AC24"/>
    <w:rsid w:val="55AB68F1"/>
    <w:rsid w:val="55BAE8C0"/>
    <w:rsid w:val="55F72F05"/>
    <w:rsid w:val="55FFBD31"/>
    <w:rsid w:val="562DFA03"/>
    <w:rsid w:val="562F1A7B"/>
    <w:rsid w:val="5658078A"/>
    <w:rsid w:val="56590738"/>
    <w:rsid w:val="565DD038"/>
    <w:rsid w:val="567D9435"/>
    <w:rsid w:val="56A9B9E4"/>
    <w:rsid w:val="56A9E97A"/>
    <w:rsid w:val="56D4B58E"/>
    <w:rsid w:val="56F76B42"/>
    <w:rsid w:val="57075B16"/>
    <w:rsid w:val="570C4440"/>
    <w:rsid w:val="570C9E17"/>
    <w:rsid w:val="571FAC19"/>
    <w:rsid w:val="572A3F80"/>
    <w:rsid w:val="57310BF8"/>
    <w:rsid w:val="575342B2"/>
    <w:rsid w:val="5762E393"/>
    <w:rsid w:val="57995D38"/>
    <w:rsid w:val="579FE3E8"/>
    <w:rsid w:val="57AE7D57"/>
    <w:rsid w:val="57B61649"/>
    <w:rsid w:val="57CB43DB"/>
    <w:rsid w:val="57D48256"/>
    <w:rsid w:val="57FFF28C"/>
    <w:rsid w:val="5817CD64"/>
    <w:rsid w:val="58403487"/>
    <w:rsid w:val="5843AF6A"/>
    <w:rsid w:val="585BE07B"/>
    <w:rsid w:val="589CE2D9"/>
    <w:rsid w:val="589D5939"/>
    <w:rsid w:val="590A93AA"/>
    <w:rsid w:val="59118D37"/>
    <w:rsid w:val="59156490"/>
    <w:rsid w:val="591A85A7"/>
    <w:rsid w:val="593C700E"/>
    <w:rsid w:val="59574E04"/>
    <w:rsid w:val="59609237"/>
    <w:rsid w:val="597283A4"/>
    <w:rsid w:val="599EEE94"/>
    <w:rsid w:val="59B2BF07"/>
    <w:rsid w:val="59D5DB31"/>
    <w:rsid w:val="5A0D1ED1"/>
    <w:rsid w:val="5A0F24CD"/>
    <w:rsid w:val="5A643272"/>
    <w:rsid w:val="5A649C3B"/>
    <w:rsid w:val="5A6B7F3B"/>
    <w:rsid w:val="5A7C5ED6"/>
    <w:rsid w:val="5A8AC4B6"/>
    <w:rsid w:val="5A8D3FBA"/>
    <w:rsid w:val="5ABFD8C3"/>
    <w:rsid w:val="5AC0D8AB"/>
    <w:rsid w:val="5AC875DB"/>
    <w:rsid w:val="5AE33FCC"/>
    <w:rsid w:val="5B06BD59"/>
    <w:rsid w:val="5B187E16"/>
    <w:rsid w:val="5B67EB2F"/>
    <w:rsid w:val="5B6CE367"/>
    <w:rsid w:val="5B789691"/>
    <w:rsid w:val="5B82C642"/>
    <w:rsid w:val="5B857940"/>
    <w:rsid w:val="5B8D665A"/>
    <w:rsid w:val="5B8E4977"/>
    <w:rsid w:val="5B8F7BFB"/>
    <w:rsid w:val="5B942BAC"/>
    <w:rsid w:val="5B9643ED"/>
    <w:rsid w:val="5BFBEEDA"/>
    <w:rsid w:val="5C1DD229"/>
    <w:rsid w:val="5C2CFD1E"/>
    <w:rsid w:val="5C582D1E"/>
    <w:rsid w:val="5C8C6E86"/>
    <w:rsid w:val="5CAED9AC"/>
    <w:rsid w:val="5CB028D9"/>
    <w:rsid w:val="5CD8DC0D"/>
    <w:rsid w:val="5D0253AE"/>
    <w:rsid w:val="5D0AEC9D"/>
    <w:rsid w:val="5D132E8E"/>
    <w:rsid w:val="5D17A7F2"/>
    <w:rsid w:val="5D246FBF"/>
    <w:rsid w:val="5D454FDE"/>
    <w:rsid w:val="5D498CAA"/>
    <w:rsid w:val="5D9184F4"/>
    <w:rsid w:val="5DAD77A3"/>
    <w:rsid w:val="5DC4EF4F"/>
    <w:rsid w:val="5DC67B75"/>
    <w:rsid w:val="5DD114A1"/>
    <w:rsid w:val="5E3079A7"/>
    <w:rsid w:val="5E38C066"/>
    <w:rsid w:val="5E45CB2E"/>
    <w:rsid w:val="5E4AAE15"/>
    <w:rsid w:val="5E9FD306"/>
    <w:rsid w:val="5EB64729"/>
    <w:rsid w:val="5EDD7652"/>
    <w:rsid w:val="5F27444D"/>
    <w:rsid w:val="5F392049"/>
    <w:rsid w:val="5F67F041"/>
    <w:rsid w:val="5F78A067"/>
    <w:rsid w:val="5F7E8C61"/>
    <w:rsid w:val="5F857F9F"/>
    <w:rsid w:val="5FAFF30B"/>
    <w:rsid w:val="5FDBF17F"/>
    <w:rsid w:val="5FE3DF6F"/>
    <w:rsid w:val="5FF9FF85"/>
    <w:rsid w:val="6035F31C"/>
    <w:rsid w:val="6037F8DB"/>
    <w:rsid w:val="604871E7"/>
    <w:rsid w:val="607B5236"/>
    <w:rsid w:val="60AA1E3B"/>
    <w:rsid w:val="60B48B6C"/>
    <w:rsid w:val="60DF59DD"/>
    <w:rsid w:val="60E9CB1D"/>
    <w:rsid w:val="60F41D8F"/>
    <w:rsid w:val="60F5D266"/>
    <w:rsid w:val="6110F77B"/>
    <w:rsid w:val="611252CB"/>
    <w:rsid w:val="61130E5C"/>
    <w:rsid w:val="61168E44"/>
    <w:rsid w:val="611FE309"/>
    <w:rsid w:val="61715005"/>
    <w:rsid w:val="617DCFDB"/>
    <w:rsid w:val="619DA8B1"/>
    <w:rsid w:val="61C20C05"/>
    <w:rsid w:val="61D9D8AB"/>
    <w:rsid w:val="61E42D30"/>
    <w:rsid w:val="61F13FF8"/>
    <w:rsid w:val="61F8C745"/>
    <w:rsid w:val="61FD1F7A"/>
    <w:rsid w:val="621AF899"/>
    <w:rsid w:val="624543CE"/>
    <w:rsid w:val="62807149"/>
    <w:rsid w:val="629570CF"/>
    <w:rsid w:val="62AA95C0"/>
    <w:rsid w:val="62AABB06"/>
    <w:rsid w:val="62B1B530"/>
    <w:rsid w:val="62CE6628"/>
    <w:rsid w:val="62FDCEC3"/>
    <w:rsid w:val="6309E2E2"/>
    <w:rsid w:val="631B80B8"/>
    <w:rsid w:val="63578E13"/>
    <w:rsid w:val="6365B2D9"/>
    <w:rsid w:val="63876936"/>
    <w:rsid w:val="638AD2D8"/>
    <w:rsid w:val="63907FE9"/>
    <w:rsid w:val="63A28840"/>
    <w:rsid w:val="63D1AAA1"/>
    <w:rsid w:val="63EC2119"/>
    <w:rsid w:val="63EE30BF"/>
    <w:rsid w:val="63FA9720"/>
    <w:rsid w:val="640E7F74"/>
    <w:rsid w:val="6423C0DC"/>
    <w:rsid w:val="6426F403"/>
    <w:rsid w:val="648B8E62"/>
    <w:rsid w:val="6491501E"/>
    <w:rsid w:val="64B2C952"/>
    <w:rsid w:val="64E037BE"/>
    <w:rsid w:val="64E1E5D4"/>
    <w:rsid w:val="64E506B9"/>
    <w:rsid w:val="64FA791A"/>
    <w:rsid w:val="650EA07B"/>
    <w:rsid w:val="65134111"/>
    <w:rsid w:val="652BA7AD"/>
    <w:rsid w:val="652D6991"/>
    <w:rsid w:val="653A15A5"/>
    <w:rsid w:val="656BAA28"/>
    <w:rsid w:val="657CF0D0"/>
    <w:rsid w:val="65B4720B"/>
    <w:rsid w:val="65D6963F"/>
    <w:rsid w:val="65EB93F2"/>
    <w:rsid w:val="65FD0A0B"/>
    <w:rsid w:val="66006CF7"/>
    <w:rsid w:val="6616846A"/>
    <w:rsid w:val="6636306F"/>
    <w:rsid w:val="663B2629"/>
    <w:rsid w:val="663DFBCD"/>
    <w:rsid w:val="664975F1"/>
    <w:rsid w:val="66958564"/>
    <w:rsid w:val="66973C2E"/>
    <w:rsid w:val="669F324F"/>
    <w:rsid w:val="671639E5"/>
    <w:rsid w:val="674DFD8E"/>
    <w:rsid w:val="6753603A"/>
    <w:rsid w:val="6753C509"/>
    <w:rsid w:val="678C9F3C"/>
    <w:rsid w:val="678DF35C"/>
    <w:rsid w:val="67DB14A6"/>
    <w:rsid w:val="684229E3"/>
    <w:rsid w:val="684DBCAB"/>
    <w:rsid w:val="685A5642"/>
    <w:rsid w:val="6875C948"/>
    <w:rsid w:val="688B81EE"/>
    <w:rsid w:val="68A8809B"/>
    <w:rsid w:val="68BA19CB"/>
    <w:rsid w:val="68BD20A1"/>
    <w:rsid w:val="68CD75CC"/>
    <w:rsid w:val="68FD9A3D"/>
    <w:rsid w:val="690E3701"/>
    <w:rsid w:val="694D81CF"/>
    <w:rsid w:val="69D2AF1F"/>
    <w:rsid w:val="69DF0950"/>
    <w:rsid w:val="6A1F657F"/>
    <w:rsid w:val="6A4BB3FF"/>
    <w:rsid w:val="6A4DCD3C"/>
    <w:rsid w:val="6A51BFDE"/>
    <w:rsid w:val="6A7A6275"/>
    <w:rsid w:val="6A9A0E8B"/>
    <w:rsid w:val="6A9C43DF"/>
    <w:rsid w:val="6AA3979F"/>
    <w:rsid w:val="6B44176B"/>
    <w:rsid w:val="6B544C6F"/>
    <w:rsid w:val="6B71BFAC"/>
    <w:rsid w:val="6B75C127"/>
    <w:rsid w:val="6B86D79C"/>
    <w:rsid w:val="6BA39F06"/>
    <w:rsid w:val="6BC57E05"/>
    <w:rsid w:val="6BC6F40B"/>
    <w:rsid w:val="6BC73FF5"/>
    <w:rsid w:val="6C04B91D"/>
    <w:rsid w:val="6C16F948"/>
    <w:rsid w:val="6C3972C2"/>
    <w:rsid w:val="6C3FF651"/>
    <w:rsid w:val="6C59FDC5"/>
    <w:rsid w:val="6C5C9C1A"/>
    <w:rsid w:val="6C6AB728"/>
    <w:rsid w:val="6C7F7B8C"/>
    <w:rsid w:val="6C90E88D"/>
    <w:rsid w:val="6CD69C9D"/>
    <w:rsid w:val="6D36312A"/>
    <w:rsid w:val="6DBE63D2"/>
    <w:rsid w:val="6E0CF775"/>
    <w:rsid w:val="6E53F976"/>
    <w:rsid w:val="6E9A1310"/>
    <w:rsid w:val="6EA46C0A"/>
    <w:rsid w:val="6EC959CC"/>
    <w:rsid w:val="6EE0A875"/>
    <w:rsid w:val="6EF89693"/>
    <w:rsid w:val="6EFCEBEA"/>
    <w:rsid w:val="6F5127C4"/>
    <w:rsid w:val="6F657E85"/>
    <w:rsid w:val="6F818668"/>
    <w:rsid w:val="6F9E1B50"/>
    <w:rsid w:val="6FAD5BCA"/>
    <w:rsid w:val="6FE9B373"/>
    <w:rsid w:val="6FFCC551"/>
    <w:rsid w:val="7027BA36"/>
    <w:rsid w:val="7031935F"/>
    <w:rsid w:val="703331B1"/>
    <w:rsid w:val="703D8AD6"/>
    <w:rsid w:val="704C3AF3"/>
    <w:rsid w:val="706019C4"/>
    <w:rsid w:val="7068D9BB"/>
    <w:rsid w:val="70BD0D0D"/>
    <w:rsid w:val="70C7A624"/>
    <w:rsid w:val="70D93F07"/>
    <w:rsid w:val="70E509F7"/>
    <w:rsid w:val="7124E892"/>
    <w:rsid w:val="71286FE8"/>
    <w:rsid w:val="714A05D2"/>
    <w:rsid w:val="71889512"/>
    <w:rsid w:val="718AF45E"/>
    <w:rsid w:val="71AF4F55"/>
    <w:rsid w:val="71D79E13"/>
    <w:rsid w:val="71DC0892"/>
    <w:rsid w:val="71DDE1FF"/>
    <w:rsid w:val="720572C9"/>
    <w:rsid w:val="720DE152"/>
    <w:rsid w:val="723C1EF1"/>
    <w:rsid w:val="723E18EC"/>
    <w:rsid w:val="7269DB6F"/>
    <w:rsid w:val="727CE83A"/>
    <w:rsid w:val="728CC764"/>
    <w:rsid w:val="7299A7B6"/>
    <w:rsid w:val="72A02D77"/>
    <w:rsid w:val="72A58BBB"/>
    <w:rsid w:val="72C513C0"/>
    <w:rsid w:val="72D76514"/>
    <w:rsid w:val="72F01FC7"/>
    <w:rsid w:val="732083FB"/>
    <w:rsid w:val="733108C5"/>
    <w:rsid w:val="73567EFE"/>
    <w:rsid w:val="73854CD1"/>
    <w:rsid w:val="738DA7DE"/>
    <w:rsid w:val="741FC67B"/>
    <w:rsid w:val="744A271E"/>
    <w:rsid w:val="74667EA7"/>
    <w:rsid w:val="748A2D93"/>
    <w:rsid w:val="7491225D"/>
    <w:rsid w:val="75115EA1"/>
    <w:rsid w:val="751D409F"/>
    <w:rsid w:val="75644DB5"/>
    <w:rsid w:val="756CA8A9"/>
    <w:rsid w:val="75817479"/>
    <w:rsid w:val="759C9C6A"/>
    <w:rsid w:val="75A42CA7"/>
    <w:rsid w:val="75BF1340"/>
    <w:rsid w:val="7612893B"/>
    <w:rsid w:val="7647F0FE"/>
    <w:rsid w:val="76955AC5"/>
    <w:rsid w:val="769B2927"/>
    <w:rsid w:val="76ACB6F0"/>
    <w:rsid w:val="76DD8B23"/>
    <w:rsid w:val="76EB9393"/>
    <w:rsid w:val="76F54EB1"/>
    <w:rsid w:val="76F83A52"/>
    <w:rsid w:val="770242C0"/>
    <w:rsid w:val="7723721D"/>
    <w:rsid w:val="77947AE8"/>
    <w:rsid w:val="77A42ED6"/>
    <w:rsid w:val="77CBC60E"/>
    <w:rsid w:val="77D2BED2"/>
    <w:rsid w:val="780BA8FF"/>
    <w:rsid w:val="780EA7A1"/>
    <w:rsid w:val="781C8827"/>
    <w:rsid w:val="78237C57"/>
    <w:rsid w:val="784F4409"/>
    <w:rsid w:val="7876AE36"/>
    <w:rsid w:val="78843947"/>
    <w:rsid w:val="78891CEA"/>
    <w:rsid w:val="78AF7F33"/>
    <w:rsid w:val="7923482D"/>
    <w:rsid w:val="792909C2"/>
    <w:rsid w:val="79364674"/>
    <w:rsid w:val="79641FCA"/>
    <w:rsid w:val="796C8E01"/>
    <w:rsid w:val="798516F4"/>
    <w:rsid w:val="79876E88"/>
    <w:rsid w:val="7A3E3C06"/>
    <w:rsid w:val="7A492FFE"/>
    <w:rsid w:val="7A4B5834"/>
    <w:rsid w:val="7A4DE749"/>
    <w:rsid w:val="7A557B5B"/>
    <w:rsid w:val="7A63B971"/>
    <w:rsid w:val="7A6C37FD"/>
    <w:rsid w:val="7A7BDB43"/>
    <w:rsid w:val="7B1A598E"/>
    <w:rsid w:val="7B1EE59D"/>
    <w:rsid w:val="7B603FE2"/>
    <w:rsid w:val="7B71E3D1"/>
    <w:rsid w:val="7B75BB39"/>
    <w:rsid w:val="7B957C75"/>
    <w:rsid w:val="7BA4DE16"/>
    <w:rsid w:val="7BB9922F"/>
    <w:rsid w:val="7BE38B44"/>
    <w:rsid w:val="7C0405EA"/>
    <w:rsid w:val="7C4966A5"/>
    <w:rsid w:val="7C6A00B8"/>
    <w:rsid w:val="7C751874"/>
    <w:rsid w:val="7C75AEEF"/>
    <w:rsid w:val="7C82F67D"/>
    <w:rsid w:val="7C977855"/>
    <w:rsid w:val="7CB6490F"/>
    <w:rsid w:val="7CC9E3C7"/>
    <w:rsid w:val="7CD5E428"/>
    <w:rsid w:val="7CD7595B"/>
    <w:rsid w:val="7CFA4A3B"/>
    <w:rsid w:val="7D037597"/>
    <w:rsid w:val="7D1B5BA9"/>
    <w:rsid w:val="7D2A4398"/>
    <w:rsid w:val="7D5CBC50"/>
    <w:rsid w:val="7D89F4CB"/>
    <w:rsid w:val="7DD000A6"/>
    <w:rsid w:val="7E33A68F"/>
    <w:rsid w:val="7E3CD921"/>
    <w:rsid w:val="7E4E9C9B"/>
    <w:rsid w:val="7E6E34EC"/>
    <w:rsid w:val="7E7F827A"/>
    <w:rsid w:val="7E9EB08D"/>
    <w:rsid w:val="7EC22E80"/>
    <w:rsid w:val="7EE08328"/>
    <w:rsid w:val="7EE59422"/>
    <w:rsid w:val="7EF87047"/>
    <w:rsid w:val="7F23F2EA"/>
    <w:rsid w:val="7F326E81"/>
    <w:rsid w:val="7F3F943D"/>
    <w:rsid w:val="7F42B52B"/>
    <w:rsid w:val="7F91F63B"/>
    <w:rsid w:val="7FAFEC0D"/>
    <w:rsid w:val="7FB94438"/>
    <w:rsid w:val="7FC98D90"/>
    <w:rsid w:val="7FDA970C"/>
    <w:rsid w:val="7FFCC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4B39C75"/>
  <w15:chartTrackingRefBased/>
  <w15:docId w15:val="{C7ABD4C7-C1F1-4B73-BDC2-2A3C0A019E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iPriority="0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6BA9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8B7923"/>
    <w:pPr>
      <w:keepNext/>
      <w:numPr>
        <w:numId w:val="2"/>
      </w:numPr>
      <w:spacing w:before="120"/>
      <w:outlineLvl w:val="0"/>
    </w:pPr>
    <w:rPr>
      <w:b/>
      <w:kern w:val="28"/>
      <w:sz w:val="28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2405C9"/>
    <w:pPr>
      <w:keepNext/>
      <w:numPr>
        <w:ilvl w:val="1"/>
        <w:numId w:val="2"/>
      </w:numPr>
      <w:spacing w:before="120" w:line="360" w:lineRule="auto"/>
      <w:outlineLvl w:val="1"/>
      <w:pPrChange w:id="0" w:author="Dao Van Tam" w:date="2022-07-28T08:43:00Z">
        <w:pPr>
          <w:keepNext/>
          <w:numPr>
            <w:ilvl w:val="1"/>
            <w:numId w:val="2"/>
          </w:numPr>
          <w:spacing w:before="120" w:line="360" w:lineRule="auto"/>
          <w:outlineLvl w:val="1"/>
        </w:pPr>
      </w:pPrChange>
    </w:pPr>
    <w:rPr>
      <w:rFonts w:cs="Arial"/>
      <w:b/>
      <w:szCs w:val="26"/>
      <w:rPrChange w:id="0" w:author="Dao Van Tam" w:date="2022-07-28T08:43:00Z">
        <w:rPr>
          <w:rFonts w:cs="Arial"/>
          <w:b/>
          <w:sz w:val="24"/>
          <w:szCs w:val="26"/>
          <w:lang w:eastAsia="en-US" w:bidi="ar-SA"/>
        </w:rPr>
      </w:rPrChange>
    </w:rPr>
  </w:style>
  <w:style w:type="paragraph" w:styleId="Heading3">
    <w:name w:val="heading 3"/>
    <w:basedOn w:val="Normal"/>
    <w:next w:val="Normal"/>
    <w:link w:val="Heading3Char"/>
    <w:autoRedefine/>
    <w:unhideWhenUsed/>
    <w:qFormat/>
    <w:rsid w:val="00B0309F"/>
    <w:pPr>
      <w:keepNext/>
      <w:keepLines/>
      <w:numPr>
        <w:ilvl w:val="2"/>
        <w:numId w:val="2"/>
      </w:numPr>
      <w:spacing w:before="120" w:line="360" w:lineRule="auto"/>
      <w:outlineLvl w:val="2"/>
      <w:pPrChange w:id="1" w:author="Dao Van Tam" w:date="2022-07-28T08:50:00Z">
        <w:pPr>
          <w:keepNext/>
          <w:keepLines/>
          <w:numPr>
            <w:ilvl w:val="2"/>
            <w:numId w:val="2"/>
          </w:numPr>
          <w:spacing w:before="120" w:line="360" w:lineRule="auto"/>
          <w:outlineLvl w:val="2"/>
        </w:pPr>
      </w:pPrChange>
    </w:pPr>
    <w:rPr>
      <w:b/>
      <w:szCs w:val="22"/>
      <w:rPrChange w:id="1" w:author="Dao Van Tam" w:date="2022-07-28T08:50:00Z">
        <w:rPr>
          <w:b/>
          <w:sz w:val="24"/>
          <w:szCs w:val="22"/>
          <w:lang w:eastAsia="en-US" w:bidi="ar-SA"/>
        </w:rPr>
      </w:rPrChange>
    </w:rPr>
  </w:style>
  <w:style w:type="paragraph" w:styleId="Heading4">
    <w:name w:val="heading 4"/>
    <w:basedOn w:val="Normal"/>
    <w:next w:val="Normal"/>
    <w:link w:val="Heading4Char"/>
    <w:unhideWhenUsed/>
    <w:qFormat/>
    <w:rsid w:val="00B52F48"/>
    <w:pPr>
      <w:keepNext/>
      <w:numPr>
        <w:ilvl w:val="3"/>
        <w:numId w:val="2"/>
      </w:numPr>
      <w:spacing w:before="120"/>
      <w:outlineLvl w:val="3"/>
    </w:pPr>
    <w:rPr>
      <w:b/>
      <w:i/>
    </w:rPr>
  </w:style>
  <w:style w:type="paragraph" w:styleId="Heading5">
    <w:name w:val="heading 5"/>
    <w:basedOn w:val="Normal"/>
    <w:next w:val="Normal"/>
    <w:link w:val="Heading5Char"/>
    <w:autoRedefine/>
    <w:unhideWhenUsed/>
    <w:qFormat/>
    <w:rsid w:val="000F0925"/>
    <w:pPr>
      <w:numPr>
        <w:ilvl w:val="4"/>
        <w:numId w:val="2"/>
      </w:numPr>
      <w:spacing w:before="120"/>
      <w:outlineLvl w:val="4"/>
    </w:pPr>
    <w:rPr>
      <w:rFonts w:ascii="Arial" w:hAnsi="Arial"/>
      <w:i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C323DB"/>
    <w:pPr>
      <w:numPr>
        <w:ilvl w:val="5"/>
        <w:numId w:val="2"/>
      </w:numPr>
      <w:spacing w:before="120"/>
      <w:outlineLvl w:val="5"/>
    </w:pPr>
    <w:rPr>
      <w:rFonts w:ascii="Arial" w:hAnsi="Arial"/>
      <w:i/>
      <w:sz w:val="22"/>
    </w:rPr>
  </w:style>
  <w:style w:type="paragraph" w:styleId="Heading7">
    <w:name w:val="heading 7"/>
    <w:basedOn w:val="Normal"/>
    <w:next w:val="Normal"/>
    <w:link w:val="Heading7Char"/>
    <w:uiPriority w:val="99"/>
    <w:semiHidden/>
    <w:unhideWhenUsed/>
    <w:qFormat/>
    <w:rsid w:val="00DC6DCB"/>
    <w:pPr>
      <w:numPr>
        <w:ilvl w:val="6"/>
        <w:numId w:val="2"/>
      </w:numPr>
      <w:spacing w:before="240" w:after="60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link w:val="Heading8Char"/>
    <w:uiPriority w:val="99"/>
    <w:semiHidden/>
    <w:unhideWhenUsed/>
    <w:qFormat/>
    <w:rsid w:val="00DC6DCB"/>
    <w:pPr>
      <w:numPr>
        <w:ilvl w:val="7"/>
        <w:numId w:val="2"/>
      </w:numPr>
      <w:spacing w:before="240" w:after="60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link w:val="Heading9Char"/>
    <w:uiPriority w:val="99"/>
    <w:semiHidden/>
    <w:unhideWhenUsed/>
    <w:qFormat/>
    <w:rsid w:val="00DC6DCB"/>
    <w:pPr>
      <w:numPr>
        <w:ilvl w:val="8"/>
        <w:numId w:val="2"/>
      </w:numPr>
      <w:spacing w:before="240" w:after="60"/>
      <w:outlineLvl w:val="8"/>
    </w:pPr>
    <w:rPr>
      <w:rFonts w:ascii="Arial" w:hAnsi="Arial"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semiHidden/>
    <w:pPr>
      <w:tabs>
        <w:tab w:val="center" w:pos="4153"/>
        <w:tab w:val="right" w:pos="8306"/>
      </w:tabs>
    </w:pPr>
    <w:rPr>
      <w:lang w:val="x-none" w:eastAsia="x-none"/>
    </w:rPr>
  </w:style>
  <w:style w:type="paragraph" w:styleId="Footer">
    <w:name w:val="footer"/>
    <w:basedOn w:val="Normal"/>
    <w:link w:val="FooterChar"/>
    <w:semiHidden/>
    <w:pPr>
      <w:tabs>
        <w:tab w:val="center" w:pos="4153"/>
        <w:tab w:val="right" w:pos="8306"/>
      </w:tabs>
    </w:pPr>
    <w:rPr>
      <w:lang w:val="x-none" w:eastAsia="x-none"/>
    </w:rPr>
  </w:style>
  <w:style w:type="character" w:styleId="PageNumber">
    <w:name w:val="page number"/>
    <w:basedOn w:val="DefaultParagraphFont"/>
    <w:semiHidden/>
  </w:style>
  <w:style w:type="paragraph" w:customStyle="1" w:styleId="NormalFrancez">
    <w:name w:val="Normal Francez"/>
    <w:basedOn w:val="Normal"/>
    <w:pPr>
      <w:widowControl w:val="0"/>
    </w:pPr>
    <w:rPr>
      <w:rFonts w:ascii="Arial" w:hAnsi="Arial"/>
      <w:b/>
      <w:sz w:val="22"/>
      <w:lang w:val="fr-FR"/>
    </w:rPr>
  </w:style>
  <w:style w:type="character" w:customStyle="1" w:styleId="st">
    <w:name w:val="st"/>
    <w:rsid w:val="00866B1C"/>
    <w:rPr>
      <w:rFonts w:cs=".VnTime"/>
    </w:rPr>
  </w:style>
  <w:style w:type="character" w:customStyle="1" w:styleId="HeaderChar">
    <w:name w:val="Header Char"/>
    <w:link w:val="Header"/>
    <w:semiHidden/>
    <w:locked/>
    <w:rsid w:val="00CD266D"/>
    <w:rPr>
      <w:rFonts w:ascii="VnTime" w:hAnsi="VnTime"/>
      <w:sz w:val="26"/>
    </w:rPr>
  </w:style>
  <w:style w:type="character" w:customStyle="1" w:styleId="FooterChar">
    <w:name w:val="Footer Char"/>
    <w:link w:val="Footer"/>
    <w:semiHidden/>
    <w:locked/>
    <w:rsid w:val="00CD266D"/>
    <w:rPr>
      <w:rFonts w:ascii="VnTime" w:hAnsi="VnTime"/>
      <w:sz w:val="26"/>
    </w:rPr>
  </w:style>
  <w:style w:type="table" w:styleId="TableGrid">
    <w:name w:val="Table Grid"/>
    <w:aliases w:val="Hidden Table"/>
    <w:basedOn w:val="TableNormal"/>
    <w:rsid w:val="00C2782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A77C0"/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A77C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rsid w:val="008B7923"/>
    <w:rPr>
      <w:b/>
      <w:kern w:val="28"/>
      <w:sz w:val="28"/>
      <w:szCs w:val="24"/>
    </w:rPr>
  </w:style>
  <w:style w:type="character" w:customStyle="1" w:styleId="Heading2Char">
    <w:name w:val="Heading 2 Char"/>
    <w:basedOn w:val="DefaultParagraphFont"/>
    <w:link w:val="Heading2"/>
    <w:rsid w:val="002405C9"/>
    <w:rPr>
      <w:rFonts w:cs="Arial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rsid w:val="00B0309F"/>
    <w:rPr>
      <w:b/>
      <w:sz w:val="24"/>
      <w:szCs w:val="22"/>
    </w:rPr>
  </w:style>
  <w:style w:type="character" w:customStyle="1" w:styleId="Heading4Char">
    <w:name w:val="Heading 4 Char"/>
    <w:basedOn w:val="DefaultParagraphFont"/>
    <w:link w:val="Heading4"/>
    <w:rsid w:val="00B52F48"/>
    <w:rPr>
      <w:b/>
      <w:i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0F0925"/>
    <w:rPr>
      <w:rFonts w:ascii="Arial" w:hAnsi="Arial"/>
      <w:i/>
      <w:sz w:val="24"/>
      <w:szCs w:val="24"/>
    </w:rPr>
  </w:style>
  <w:style w:type="character" w:customStyle="1" w:styleId="Heading6Char">
    <w:name w:val="Heading 6 Char"/>
    <w:basedOn w:val="DefaultParagraphFont"/>
    <w:link w:val="Heading6"/>
    <w:semiHidden/>
    <w:rsid w:val="00C323DB"/>
    <w:rPr>
      <w:rFonts w:ascii="Arial" w:hAnsi="Arial"/>
      <w:i/>
      <w:sz w:val="22"/>
      <w:szCs w:val="24"/>
    </w:rPr>
  </w:style>
  <w:style w:type="character" w:customStyle="1" w:styleId="Heading7Char">
    <w:name w:val="Heading 7 Char"/>
    <w:basedOn w:val="DefaultParagraphFont"/>
    <w:link w:val="Heading7"/>
    <w:uiPriority w:val="99"/>
    <w:semiHidden/>
    <w:rsid w:val="00DC6DCB"/>
    <w:rPr>
      <w:rFonts w:ascii="Arial" w:hAnsi="Arial"/>
      <w:szCs w:val="24"/>
    </w:rPr>
  </w:style>
  <w:style w:type="character" w:customStyle="1" w:styleId="Heading8Char">
    <w:name w:val="Heading 8 Char"/>
    <w:basedOn w:val="DefaultParagraphFont"/>
    <w:link w:val="Heading8"/>
    <w:uiPriority w:val="99"/>
    <w:semiHidden/>
    <w:rsid w:val="00DC6DCB"/>
    <w:rPr>
      <w:rFonts w:ascii="Arial" w:hAnsi="Arial"/>
      <w:i/>
      <w:szCs w:val="24"/>
    </w:rPr>
  </w:style>
  <w:style w:type="character" w:customStyle="1" w:styleId="Heading9Char">
    <w:name w:val="Heading 9 Char"/>
    <w:basedOn w:val="DefaultParagraphFont"/>
    <w:link w:val="Heading9"/>
    <w:uiPriority w:val="99"/>
    <w:semiHidden/>
    <w:rsid w:val="00DC6DCB"/>
    <w:rPr>
      <w:rFonts w:ascii="Arial" w:hAnsi="Arial"/>
      <w:i/>
      <w:sz w:val="18"/>
      <w:szCs w:val="24"/>
    </w:rPr>
  </w:style>
  <w:style w:type="paragraph" w:styleId="ListParagraph">
    <w:name w:val="List Paragraph"/>
    <w:aliases w:val="List Paragraph 1,List A,bullet,List Paragraph1,lp1,List Paragraph2,head2,Paragraph,bullet 1,Bullet Number,Number Bullets,List Paragraph11,List Paragraph12,Thang2,VNA - List Paragraph,1.,Table Sequence,List Paragraph111,My checklist,Title1"/>
    <w:basedOn w:val="Normal"/>
    <w:link w:val="ListParagraphChar"/>
    <w:uiPriority w:val="34"/>
    <w:qFormat/>
    <w:rsid w:val="00124E6F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C444DB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B82F5F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C444DB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C444DB"/>
    <w:rPr>
      <w:color w:val="0563C1" w:themeColor="hyperlink"/>
      <w:u w:val="single"/>
    </w:rPr>
  </w:style>
  <w:style w:type="paragraph" w:customStyle="1" w:styleId="FirstLevelBullet">
    <w:name w:val="First Level Bullet"/>
    <w:basedOn w:val="ListParagraph"/>
    <w:link w:val="FirstLevelBulletChar"/>
    <w:qFormat/>
    <w:rsid w:val="00C444DB"/>
    <w:pPr>
      <w:numPr>
        <w:numId w:val="1"/>
      </w:numPr>
      <w:spacing w:before="120"/>
    </w:pPr>
    <w:rPr>
      <w:szCs w:val="26"/>
    </w:rPr>
  </w:style>
  <w:style w:type="paragraph" w:customStyle="1" w:styleId="SecondLevelBullet">
    <w:name w:val="Second Level Bullet"/>
    <w:basedOn w:val="FirstLevelBullet"/>
    <w:link w:val="SecondLevelBulletChar"/>
    <w:qFormat/>
    <w:rsid w:val="00C444DB"/>
    <w:pPr>
      <w:numPr>
        <w:ilvl w:val="1"/>
      </w:numPr>
    </w:pPr>
  </w:style>
  <w:style w:type="character" w:customStyle="1" w:styleId="ListParagraphChar">
    <w:name w:val="List Paragraph Char"/>
    <w:aliases w:val="List Paragraph 1 Char,List A Char,bullet Char,List Paragraph1 Char,lp1 Char,List Paragraph2 Char,head2 Char,Paragraph Char,bullet 1 Char,Bullet Number Char,Number Bullets Char,List Paragraph11 Char,List Paragraph12 Char,Thang2 Char"/>
    <w:basedOn w:val="DefaultParagraphFont"/>
    <w:link w:val="ListParagraph"/>
    <w:uiPriority w:val="34"/>
    <w:qFormat/>
    <w:rsid w:val="00C444DB"/>
    <w:rPr>
      <w:rFonts w:ascii="VnTime" w:hAnsi="VnTime"/>
      <w:sz w:val="26"/>
    </w:rPr>
  </w:style>
  <w:style w:type="character" w:customStyle="1" w:styleId="FirstLevelBulletChar">
    <w:name w:val="First Level Bullet Char"/>
    <w:basedOn w:val="ListParagraphChar"/>
    <w:link w:val="FirstLevelBullet"/>
    <w:rsid w:val="00C444DB"/>
    <w:rPr>
      <w:rFonts w:ascii="VnTime" w:hAnsi="VnTime"/>
      <w:sz w:val="24"/>
      <w:szCs w:val="26"/>
    </w:rPr>
  </w:style>
  <w:style w:type="paragraph" w:customStyle="1" w:styleId="TableHeader">
    <w:name w:val="Table Header"/>
    <w:basedOn w:val="Normal"/>
    <w:rsid w:val="00D340E1"/>
    <w:pPr>
      <w:spacing w:before="60" w:after="60"/>
    </w:pPr>
    <w:rPr>
      <w:rFonts w:ascii="Segoe UI" w:hAnsi="Segoe UI" w:cs="Segoe UI"/>
      <w:b/>
      <w:bCs/>
      <w:color w:val="FFFFFF"/>
      <w:sz w:val="20"/>
      <w:lang w:val="en-NZ"/>
    </w:rPr>
  </w:style>
  <w:style w:type="character" w:customStyle="1" w:styleId="SecondLevelBulletChar">
    <w:name w:val="Second Level Bullet Char"/>
    <w:basedOn w:val="FirstLevelBulletChar"/>
    <w:link w:val="SecondLevelBullet"/>
    <w:rsid w:val="00C444DB"/>
    <w:rPr>
      <w:rFonts w:ascii="VnTime" w:hAnsi="VnTime"/>
      <w:sz w:val="24"/>
      <w:szCs w:val="26"/>
    </w:rPr>
  </w:style>
  <w:style w:type="paragraph" w:styleId="Caption">
    <w:name w:val="caption"/>
    <w:aliases w:val="Figure"/>
    <w:basedOn w:val="Normal"/>
    <w:next w:val="Normal"/>
    <w:uiPriority w:val="35"/>
    <w:unhideWhenUsed/>
    <w:qFormat/>
    <w:rsid w:val="006D4BE2"/>
    <w:pPr>
      <w:spacing w:after="200" w:line="276" w:lineRule="auto"/>
      <w:jc w:val="center"/>
    </w:pPr>
    <w:rPr>
      <w:rFonts w:eastAsia="Calibri" w:cs="Segoe UI"/>
      <w:bCs/>
      <w:i/>
    </w:rPr>
  </w:style>
  <w:style w:type="paragraph" w:styleId="TableofFigures">
    <w:name w:val="table of figures"/>
    <w:basedOn w:val="Normal"/>
    <w:next w:val="Normal"/>
    <w:uiPriority w:val="99"/>
    <w:unhideWhenUsed/>
    <w:rsid w:val="00E86FAE"/>
    <w:pPr>
      <w:ind w:left="520" w:hanging="520"/>
    </w:pPr>
    <w:rPr>
      <w:rFonts w:asciiTheme="minorHAnsi" w:hAnsiTheme="minorHAnsi" w:cstheme="minorHAnsi"/>
      <w:smallCaps/>
      <w:sz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67D14"/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67D14"/>
  </w:style>
  <w:style w:type="character" w:styleId="FootnoteReference">
    <w:name w:val="footnote reference"/>
    <w:basedOn w:val="DefaultParagraphFont"/>
    <w:uiPriority w:val="99"/>
    <w:semiHidden/>
    <w:unhideWhenUsed/>
    <w:rsid w:val="00E67D14"/>
    <w:rPr>
      <w:vertAlign w:val="superscript"/>
    </w:rPr>
  </w:style>
  <w:style w:type="paragraph" w:customStyle="1" w:styleId="LandscapeHeading1">
    <w:name w:val="Landscape Heading 1"/>
    <w:basedOn w:val="Heading1"/>
    <w:link w:val="LandscapeHeading1Char"/>
    <w:qFormat/>
    <w:rsid w:val="00845A0E"/>
    <w:pPr>
      <w:ind w:left="720"/>
    </w:pPr>
  </w:style>
  <w:style w:type="paragraph" w:customStyle="1" w:styleId="LandscapeNormal">
    <w:name w:val="Landscape Normal"/>
    <w:basedOn w:val="Normal"/>
    <w:link w:val="LandscapeNormalChar"/>
    <w:qFormat/>
    <w:rsid w:val="00EF0FE4"/>
    <w:pPr>
      <w:ind w:left="720"/>
    </w:pPr>
  </w:style>
  <w:style w:type="character" w:customStyle="1" w:styleId="LandscapeHeading1Char">
    <w:name w:val="Landscape Heading 1 Char"/>
    <w:basedOn w:val="Heading1Char"/>
    <w:link w:val="LandscapeHeading1"/>
    <w:rsid w:val="00845A0E"/>
    <w:rPr>
      <w:b/>
      <w:kern w:val="28"/>
      <w:sz w:val="28"/>
      <w:szCs w:val="24"/>
    </w:rPr>
  </w:style>
  <w:style w:type="paragraph" w:customStyle="1" w:styleId="LandscapeHeading2">
    <w:name w:val="Landscape Heading 2"/>
    <w:basedOn w:val="Heading2"/>
    <w:link w:val="LandscapeHeading2Char"/>
    <w:qFormat/>
    <w:rsid w:val="00F309B7"/>
    <w:pPr>
      <w:ind w:left="720"/>
    </w:pPr>
  </w:style>
  <w:style w:type="character" w:customStyle="1" w:styleId="LandscapeNormalChar">
    <w:name w:val="Landscape Normal Char"/>
    <w:basedOn w:val="DefaultParagraphFont"/>
    <w:link w:val="LandscapeNormal"/>
    <w:rsid w:val="00EF0FE4"/>
    <w:rPr>
      <w:sz w:val="26"/>
    </w:rPr>
  </w:style>
  <w:style w:type="paragraph" w:customStyle="1" w:styleId="LandscapeHeading3">
    <w:name w:val="Landscape Heading 3"/>
    <w:basedOn w:val="Heading3"/>
    <w:link w:val="LandscapeHeading3Char"/>
    <w:qFormat/>
    <w:rsid w:val="00F309B7"/>
    <w:pPr>
      <w:ind w:left="720"/>
    </w:pPr>
  </w:style>
  <w:style w:type="character" w:customStyle="1" w:styleId="LandscapeHeading2Char">
    <w:name w:val="Landscape Heading 2 Char"/>
    <w:basedOn w:val="Heading2Char"/>
    <w:link w:val="LandscapeHeading2"/>
    <w:rsid w:val="00F309B7"/>
    <w:rPr>
      <w:rFonts w:cs="Arial"/>
      <w:b/>
      <w:sz w:val="24"/>
      <w:szCs w:val="26"/>
    </w:rPr>
  </w:style>
  <w:style w:type="paragraph" w:customStyle="1" w:styleId="LandscapeHeading4">
    <w:name w:val="Landscape Heading 4"/>
    <w:basedOn w:val="Heading4"/>
    <w:link w:val="LandscapeHeading4Char"/>
    <w:qFormat/>
    <w:rsid w:val="00F309B7"/>
    <w:pPr>
      <w:ind w:left="720"/>
    </w:pPr>
  </w:style>
  <w:style w:type="character" w:customStyle="1" w:styleId="LandscapeHeading3Char">
    <w:name w:val="Landscape Heading 3 Char"/>
    <w:basedOn w:val="Heading3Char"/>
    <w:link w:val="LandscapeHeading3"/>
    <w:rsid w:val="00F309B7"/>
    <w:rPr>
      <w:b/>
      <w:sz w:val="24"/>
      <w:szCs w:val="22"/>
    </w:rPr>
  </w:style>
  <w:style w:type="paragraph" w:customStyle="1" w:styleId="LandscapeHeading5">
    <w:name w:val="Landscape Heading 5"/>
    <w:basedOn w:val="Heading5"/>
    <w:link w:val="LandscapeHeading5Char"/>
    <w:qFormat/>
    <w:rsid w:val="00A95610"/>
    <w:pPr>
      <w:ind w:left="720"/>
    </w:pPr>
    <w:rPr>
      <w:rFonts w:ascii="Times New Roman" w:hAnsi="Times New Roman"/>
    </w:rPr>
  </w:style>
  <w:style w:type="character" w:customStyle="1" w:styleId="LandscapeHeading4Char">
    <w:name w:val="Landscape Heading 4 Char"/>
    <w:basedOn w:val="Heading4Char"/>
    <w:link w:val="LandscapeHeading4"/>
    <w:rsid w:val="00F309B7"/>
    <w:rPr>
      <w:b/>
      <w:i/>
      <w:sz w:val="24"/>
      <w:szCs w:val="24"/>
    </w:rPr>
  </w:style>
  <w:style w:type="paragraph" w:customStyle="1" w:styleId="LandscapeFirstLevelBullet">
    <w:name w:val="Landscape First Level Bullet"/>
    <w:basedOn w:val="FirstLevelBullet"/>
    <w:link w:val="LandscapeFirstLevelBulletChar"/>
    <w:qFormat/>
    <w:rsid w:val="00C323DB"/>
    <w:pPr>
      <w:ind w:left="1080"/>
    </w:pPr>
  </w:style>
  <w:style w:type="character" w:customStyle="1" w:styleId="LandscapeHeading5Char">
    <w:name w:val="Landscape Heading 5 Char"/>
    <w:basedOn w:val="Heading5Char"/>
    <w:link w:val="LandscapeHeading5"/>
    <w:rsid w:val="00A95610"/>
    <w:rPr>
      <w:rFonts w:ascii="Arial" w:hAnsi="Arial"/>
      <w:i/>
      <w:sz w:val="24"/>
      <w:szCs w:val="24"/>
    </w:rPr>
  </w:style>
  <w:style w:type="paragraph" w:customStyle="1" w:styleId="LandscapeSecondLevelBullet">
    <w:name w:val="Landscape Second Level Bullet"/>
    <w:basedOn w:val="SecondLevelBullet"/>
    <w:link w:val="LandscapeSecondLevelBulletChar"/>
    <w:qFormat/>
    <w:rsid w:val="00F309B7"/>
  </w:style>
  <w:style w:type="character" w:customStyle="1" w:styleId="LandscapeFirstLevelBulletChar">
    <w:name w:val="Landscape First Level Bullet Char"/>
    <w:basedOn w:val="FirstLevelBulletChar"/>
    <w:link w:val="LandscapeFirstLevelBullet"/>
    <w:rsid w:val="00C323DB"/>
    <w:rPr>
      <w:rFonts w:ascii="VnTime" w:hAnsi="VnTime"/>
      <w:sz w:val="24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845A0E"/>
    <w:pPr>
      <w:ind w:left="480"/>
    </w:pPr>
    <w:rPr>
      <w:rFonts w:asciiTheme="minorHAnsi" w:hAnsiTheme="minorHAnsi" w:cstheme="minorHAnsi"/>
      <w:sz w:val="20"/>
      <w:szCs w:val="20"/>
    </w:rPr>
  </w:style>
  <w:style w:type="character" w:customStyle="1" w:styleId="LandscapeSecondLevelBulletChar">
    <w:name w:val="Landscape Second Level Bullet Char"/>
    <w:basedOn w:val="SecondLevelBulletChar"/>
    <w:link w:val="LandscapeSecondLevelBullet"/>
    <w:rsid w:val="00F309B7"/>
    <w:rPr>
      <w:rFonts w:ascii="VnTime" w:hAnsi="VnTime"/>
      <w:sz w:val="24"/>
      <w:szCs w:val="26"/>
    </w:rPr>
  </w:style>
  <w:style w:type="paragraph" w:customStyle="1" w:styleId="HeaderFooter">
    <w:name w:val="Header Footer"/>
    <w:link w:val="HeaderFooterChar"/>
    <w:qFormat/>
    <w:rsid w:val="00EA4F84"/>
    <w:pPr>
      <w:tabs>
        <w:tab w:val="center" w:pos="4153"/>
        <w:tab w:val="right" w:pos="8306"/>
      </w:tabs>
      <w:spacing w:before="200"/>
      <w:jc w:val="center"/>
    </w:pPr>
    <w:rPr>
      <w:b/>
      <w:noProof/>
      <w:sz w:val="22"/>
      <w:szCs w:val="24"/>
    </w:rPr>
  </w:style>
  <w:style w:type="paragraph" w:customStyle="1" w:styleId="HeaderFooter2">
    <w:name w:val="Header Footer 2"/>
    <w:link w:val="HeaderFooter2Char"/>
    <w:qFormat/>
    <w:rsid w:val="00EA4F84"/>
    <w:pPr>
      <w:jc w:val="center"/>
    </w:pPr>
    <w:rPr>
      <w:sz w:val="14"/>
      <w:szCs w:val="14"/>
    </w:rPr>
  </w:style>
  <w:style w:type="paragraph" w:styleId="BodyText">
    <w:name w:val="Body Text"/>
    <w:basedOn w:val="Normal"/>
    <w:link w:val="BodyTextChar"/>
    <w:uiPriority w:val="99"/>
    <w:semiHidden/>
    <w:unhideWhenUsed/>
    <w:rsid w:val="00655107"/>
  </w:style>
  <w:style w:type="character" w:customStyle="1" w:styleId="BodyTextChar">
    <w:name w:val="Body Text Char"/>
    <w:basedOn w:val="DefaultParagraphFont"/>
    <w:link w:val="BodyText"/>
    <w:uiPriority w:val="99"/>
    <w:semiHidden/>
    <w:rsid w:val="00655107"/>
    <w:rPr>
      <w:sz w:val="26"/>
    </w:rPr>
  </w:style>
  <w:style w:type="character" w:customStyle="1" w:styleId="HeaderFooterChar">
    <w:name w:val="Header Footer Char"/>
    <w:basedOn w:val="BodyTextChar"/>
    <w:link w:val="HeaderFooter"/>
    <w:rsid w:val="00EA4F84"/>
    <w:rPr>
      <w:b/>
      <w:noProof/>
      <w:sz w:val="22"/>
      <w:szCs w:val="24"/>
    </w:rPr>
  </w:style>
  <w:style w:type="character" w:customStyle="1" w:styleId="HeaderFooter2Char">
    <w:name w:val="Header Footer 2 Char"/>
    <w:basedOn w:val="DefaultParagraphFont"/>
    <w:link w:val="HeaderFooter2"/>
    <w:rsid w:val="00EA4F84"/>
    <w:rPr>
      <w:sz w:val="14"/>
      <w:szCs w:val="14"/>
    </w:rPr>
  </w:style>
  <w:style w:type="paragraph" w:customStyle="1" w:styleId="ANSVHeading2">
    <w:name w:val="ANSV Heading2"/>
    <w:basedOn w:val="Heading2"/>
    <w:next w:val="Normal"/>
    <w:autoRedefine/>
    <w:qFormat/>
    <w:rsid w:val="00DE6C29"/>
    <w:pPr>
      <w:keepLines/>
      <w:numPr>
        <w:numId w:val="3"/>
      </w:numPr>
    </w:pPr>
    <w:rPr>
      <w:rFonts w:cs="Times New Roman"/>
      <w:bCs/>
      <w:szCs w:val="28"/>
    </w:rPr>
  </w:style>
  <w:style w:type="paragraph" w:customStyle="1" w:styleId="ANSVNormal">
    <w:name w:val="ANSV Normal"/>
    <w:basedOn w:val="Normal"/>
    <w:autoRedefine/>
    <w:qFormat/>
    <w:rsid w:val="0022075B"/>
    <w:pPr>
      <w:spacing w:before="120"/>
    </w:pPr>
    <w:rPr>
      <w:rFonts w:eastAsia="Calibri"/>
      <w:szCs w:val="22"/>
    </w:rPr>
  </w:style>
  <w:style w:type="paragraph" w:customStyle="1" w:styleId="ANSVHeading1">
    <w:name w:val="ANSV Heading1"/>
    <w:basedOn w:val="Heading1"/>
    <w:next w:val="Normal"/>
    <w:link w:val="ANSVHeading1Char"/>
    <w:autoRedefine/>
    <w:qFormat/>
    <w:rsid w:val="000D01A2"/>
    <w:pPr>
      <w:keepLines/>
      <w:numPr>
        <w:numId w:val="0"/>
      </w:numPr>
      <w:spacing w:before="240"/>
      <w:jc w:val="center"/>
    </w:pPr>
    <w:rPr>
      <w:rFonts w:cs="Segoe UI"/>
      <w:bCs/>
      <w:kern w:val="0"/>
      <w:szCs w:val="28"/>
      <w:lang w:val="fr-FR"/>
    </w:rPr>
  </w:style>
  <w:style w:type="character" w:customStyle="1" w:styleId="ANSVHeading1Char">
    <w:name w:val="ANSV Heading1 Char"/>
    <w:basedOn w:val="DefaultParagraphFont"/>
    <w:link w:val="ANSVHeading1"/>
    <w:rsid w:val="000D01A2"/>
    <w:rPr>
      <w:rFonts w:cs="Segoe UI"/>
      <w:b/>
      <w:bCs/>
      <w:sz w:val="28"/>
      <w:szCs w:val="28"/>
      <w:lang w:val="fr-FR"/>
    </w:rPr>
  </w:style>
  <w:style w:type="paragraph" w:customStyle="1" w:styleId="TableHeading">
    <w:name w:val="Table Heading"/>
    <w:basedOn w:val="Header"/>
    <w:rsid w:val="001666D1"/>
    <w:pPr>
      <w:tabs>
        <w:tab w:val="clear" w:pos="4153"/>
        <w:tab w:val="clear" w:pos="8306"/>
        <w:tab w:val="center" w:pos="4320"/>
        <w:tab w:val="right" w:pos="8640"/>
      </w:tabs>
      <w:suppressAutoHyphens/>
      <w:spacing w:before="120"/>
      <w:jc w:val="center"/>
    </w:pPr>
    <w:rPr>
      <w:rFonts w:ascii="Arial" w:hAnsi="Arial" w:cs="Arial"/>
      <w:b/>
      <w:bCs/>
      <w:sz w:val="20"/>
      <w:lang w:val="en-US" w:eastAsia="ar-SA"/>
    </w:rPr>
  </w:style>
  <w:style w:type="paragraph" w:customStyle="1" w:styleId="ANSVHeading3">
    <w:name w:val="ANSV Heading3"/>
    <w:basedOn w:val="Heading3"/>
    <w:qFormat/>
    <w:rsid w:val="001666D1"/>
    <w:pPr>
      <w:numPr>
        <w:numId w:val="3"/>
      </w:numPr>
    </w:pPr>
    <w:rPr>
      <w:bCs/>
      <w:szCs w:val="28"/>
      <w:lang w:val="vi-VN"/>
    </w:rPr>
  </w:style>
  <w:style w:type="paragraph" w:customStyle="1" w:styleId="Bullet1">
    <w:name w:val="Bullet 1"/>
    <w:aliases w:val="VSLC bullet First level"/>
    <w:basedOn w:val="ListParagraph"/>
    <w:link w:val="Bullet1Char"/>
    <w:qFormat/>
    <w:rsid w:val="00C87AB5"/>
    <w:pPr>
      <w:numPr>
        <w:numId w:val="4"/>
      </w:numPr>
      <w:spacing w:after="200" w:line="276" w:lineRule="auto"/>
    </w:pPr>
    <w:rPr>
      <w:rFonts w:ascii="Segoe UI" w:eastAsia="Calibri" w:hAnsi="Segoe UI" w:cs="Segoe UI"/>
    </w:rPr>
  </w:style>
  <w:style w:type="paragraph" w:customStyle="1" w:styleId="Bullet2">
    <w:name w:val="Bullet 2"/>
    <w:aliases w:val="VSLC bullet Second level"/>
    <w:basedOn w:val="ListParagraph"/>
    <w:qFormat/>
    <w:rsid w:val="00C87AB5"/>
    <w:pPr>
      <w:numPr>
        <w:ilvl w:val="1"/>
        <w:numId w:val="4"/>
      </w:numPr>
      <w:spacing w:after="200" w:line="276" w:lineRule="auto"/>
    </w:pPr>
    <w:rPr>
      <w:rFonts w:ascii="Segoe UI" w:eastAsia="Calibri" w:hAnsi="Segoe UI" w:cs="Segoe UI"/>
      <w:sz w:val="20"/>
    </w:rPr>
  </w:style>
  <w:style w:type="character" w:customStyle="1" w:styleId="Bullet1Char">
    <w:name w:val="Bullet 1 Char"/>
    <w:aliases w:val="VSLC bullet First level Char"/>
    <w:basedOn w:val="ListParagraphChar"/>
    <w:link w:val="Bullet1"/>
    <w:rsid w:val="00C87AB5"/>
    <w:rPr>
      <w:rFonts w:ascii="Segoe UI" w:eastAsia="Calibri" w:hAnsi="Segoe UI" w:cs="Segoe UI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92248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92248B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92248B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2248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2248B"/>
    <w:rPr>
      <w:b/>
      <w:bCs/>
    </w:rPr>
  </w:style>
  <w:style w:type="character" w:styleId="Emphasis">
    <w:name w:val="Emphasis"/>
    <w:basedOn w:val="DefaultParagraphFont"/>
    <w:uiPriority w:val="20"/>
    <w:qFormat/>
    <w:rsid w:val="00C431CA"/>
    <w:rPr>
      <w:i/>
      <w:iCs/>
    </w:rPr>
  </w:style>
  <w:style w:type="paragraph" w:styleId="TOC4">
    <w:name w:val="toc 4"/>
    <w:basedOn w:val="Normal"/>
    <w:next w:val="Normal"/>
    <w:autoRedefine/>
    <w:uiPriority w:val="39"/>
    <w:unhideWhenUsed/>
    <w:rsid w:val="00DA2620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DA2620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DA2620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DA2620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DA2620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DA2620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30347F"/>
    <w:pPr>
      <w:spacing w:before="100" w:beforeAutospacing="1" w:after="100" w:afterAutospacing="1"/>
    </w:pPr>
    <w:rPr>
      <w:rFonts w:eastAsiaTheme="minorEastAsia"/>
    </w:rPr>
  </w:style>
  <w:style w:type="paragraph" w:customStyle="1" w:styleId="Normalfirstline">
    <w:name w:val="Normal+firstline"/>
    <w:basedOn w:val="Normal"/>
    <w:next w:val="Normal"/>
    <w:link w:val="NormalfirstlineChar"/>
    <w:qFormat/>
    <w:rsid w:val="00563A0E"/>
    <w:pPr>
      <w:ind w:firstLine="288"/>
    </w:pPr>
    <w:rPr>
      <w:szCs w:val="22"/>
    </w:rPr>
  </w:style>
  <w:style w:type="character" w:customStyle="1" w:styleId="NormalfirstlineChar">
    <w:name w:val="Normal+firstline Char"/>
    <w:basedOn w:val="DefaultParagraphFont"/>
    <w:link w:val="Normalfirstline"/>
    <w:rsid w:val="00563A0E"/>
    <w:rPr>
      <w:sz w:val="26"/>
      <w:szCs w:val="22"/>
    </w:rPr>
  </w:style>
  <w:style w:type="character" w:customStyle="1" w:styleId="tlid-translation">
    <w:name w:val="tlid-translation"/>
    <w:basedOn w:val="DefaultParagraphFont"/>
    <w:rsid w:val="00A52932"/>
  </w:style>
  <w:style w:type="character" w:customStyle="1" w:styleId="fontstyle01">
    <w:name w:val="fontstyle01"/>
    <w:basedOn w:val="DefaultParagraphFont"/>
    <w:rsid w:val="007D7FF5"/>
    <w:rPr>
      <w:rFonts w:ascii="ArialMT" w:hAnsi="ArialMT" w:hint="default"/>
      <w:b w:val="0"/>
      <w:bCs w:val="0"/>
      <w:i w:val="0"/>
      <w:iCs w:val="0"/>
      <w:color w:val="000000"/>
      <w:sz w:val="28"/>
      <w:szCs w:val="28"/>
    </w:rPr>
  </w:style>
  <w:style w:type="table" w:styleId="TableGrid8">
    <w:name w:val="Table Grid 8"/>
    <w:basedOn w:val="TableNormal"/>
    <w:rsid w:val="00DF38CF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rFonts w:ascii="MS PMincho" w:hAnsi="MS PMincho"/>
        <w:b/>
        <w:bCs/>
        <w:color w:val="FFFFFF"/>
        <w:sz w:val="20"/>
      </w:rPr>
      <w:tblPr/>
      <w:tcPr>
        <w:shd w:val="clear" w:color="auto" w:fill="666699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B070C3"/>
    <w:rPr>
      <w:color w:val="954F72" w:themeColor="followedHyperlink"/>
      <w:u w:val="single"/>
    </w:rPr>
  </w:style>
  <w:style w:type="character" w:styleId="IntenseReference">
    <w:name w:val="Intense Reference"/>
    <w:basedOn w:val="DefaultParagraphFont"/>
    <w:uiPriority w:val="32"/>
    <w:qFormat/>
    <w:rsid w:val="004212BB"/>
    <w:rPr>
      <w:b/>
      <w:bCs/>
      <w:smallCaps/>
      <w:color w:val="5B9BD5" w:themeColor="accent1"/>
      <w:spacing w:val="5"/>
    </w:rPr>
  </w:style>
  <w:style w:type="paragraph" w:customStyle="1" w:styleId="ANSVNormal1">
    <w:name w:val="ANSV Normal 1"/>
    <w:basedOn w:val="Normal"/>
    <w:link w:val="ANSVNormal1Char"/>
    <w:qFormat/>
    <w:rsid w:val="00C25E33"/>
    <w:pPr>
      <w:spacing w:before="120"/>
    </w:pPr>
    <w:rPr>
      <w:szCs w:val="22"/>
    </w:rPr>
  </w:style>
  <w:style w:type="character" w:customStyle="1" w:styleId="ANSVNormal1Char">
    <w:name w:val="ANSV Normal 1 Char"/>
    <w:basedOn w:val="DefaultParagraphFont"/>
    <w:link w:val="ANSVNormal1"/>
    <w:rsid w:val="00C25E33"/>
    <w:rPr>
      <w:sz w:val="24"/>
      <w:szCs w:val="22"/>
    </w:rPr>
  </w:style>
  <w:style w:type="paragraph" w:customStyle="1" w:styleId="NormalTimes">
    <w:name w:val="Normal Times"/>
    <w:basedOn w:val="Normal"/>
    <w:qFormat/>
    <w:rsid w:val="00E95E53"/>
    <w:pPr>
      <w:spacing w:before="120"/>
      <w:ind w:firstLine="432"/>
    </w:pPr>
  </w:style>
  <w:style w:type="numbering" w:customStyle="1" w:styleId="I11">
    <w:name w:val="I.11"/>
    <w:uiPriority w:val="99"/>
    <w:rsid w:val="00FF55F6"/>
    <w:pPr>
      <w:numPr>
        <w:numId w:val="6"/>
      </w:numPr>
    </w:pPr>
  </w:style>
  <w:style w:type="character" w:styleId="Strong">
    <w:name w:val="Strong"/>
    <w:basedOn w:val="DefaultParagraphFont"/>
    <w:uiPriority w:val="22"/>
    <w:qFormat/>
    <w:rsid w:val="00116E18"/>
    <w:rPr>
      <w:b/>
      <w:bCs/>
    </w:rPr>
  </w:style>
  <w:style w:type="numbering" w:customStyle="1" w:styleId="Hnh">
    <w:name w:val="Hình"/>
    <w:basedOn w:val="NoList"/>
    <w:uiPriority w:val="99"/>
    <w:rsid w:val="007D7C37"/>
    <w:pPr>
      <w:numPr>
        <w:numId w:val="9"/>
      </w:numPr>
    </w:pPr>
  </w:style>
  <w:style w:type="paragraph" w:customStyle="1" w:styleId="paragraph">
    <w:name w:val="paragraph"/>
    <w:basedOn w:val="Normal"/>
    <w:rsid w:val="000E6BA9"/>
    <w:pPr>
      <w:spacing w:before="100" w:beforeAutospacing="1" w:after="100" w:afterAutospacing="1"/>
    </w:pPr>
  </w:style>
  <w:style w:type="character" w:customStyle="1" w:styleId="normaltextrun">
    <w:name w:val="normaltextrun"/>
    <w:basedOn w:val="DefaultParagraphFont"/>
    <w:rsid w:val="000E6BA9"/>
  </w:style>
  <w:style w:type="character" w:customStyle="1" w:styleId="eop">
    <w:name w:val="eop"/>
    <w:basedOn w:val="DefaultParagraphFont"/>
    <w:rsid w:val="000E6BA9"/>
  </w:style>
  <w:style w:type="character" w:customStyle="1" w:styleId="spellingerror">
    <w:name w:val="spellingerror"/>
    <w:basedOn w:val="DefaultParagraphFont"/>
    <w:rsid w:val="000E6BA9"/>
  </w:style>
  <w:style w:type="paragraph" w:styleId="Revision">
    <w:name w:val="Revision"/>
    <w:hidden/>
    <w:uiPriority w:val="99"/>
    <w:semiHidden/>
    <w:rsid w:val="001D533A"/>
    <w:rPr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539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72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44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5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6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7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6742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14471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16811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189464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79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2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1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665954">
          <w:marLeft w:val="31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6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46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5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05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4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6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07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5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6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621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55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2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06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4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87866">
          <w:marLeft w:val="31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48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8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68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889817">
          <w:marLeft w:val="31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44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svg"/><Relationship Id="rId26" Type="http://schemas.openxmlformats.org/officeDocument/2006/relationships/image" Target="media/image15.sv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svg"/><Relationship Id="rId42" Type="http://schemas.openxmlformats.org/officeDocument/2006/relationships/image" Target="media/image31.sv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18/08/relationships/commentsExtensible" Target="commentsExtensible.xml"/><Relationship Id="rId29" Type="http://schemas.openxmlformats.org/officeDocument/2006/relationships/image" Target="media/image18.png"/><Relationship Id="rId11" Type="http://schemas.microsoft.com/office/2011/relationships/commentsExtended" Target="commentsExtended.xml"/><Relationship Id="rId24" Type="http://schemas.openxmlformats.org/officeDocument/2006/relationships/image" Target="media/image13.svg"/><Relationship Id="rId32" Type="http://schemas.openxmlformats.org/officeDocument/2006/relationships/image" Target="media/image21.svg"/><Relationship Id="rId37" Type="http://schemas.openxmlformats.org/officeDocument/2006/relationships/image" Target="media/image26.png"/><Relationship Id="rId40" Type="http://schemas.openxmlformats.org/officeDocument/2006/relationships/image" Target="media/image29.svg"/><Relationship Id="rId45" Type="http://schemas.openxmlformats.org/officeDocument/2006/relationships/hyperlink" Target="https://man7.org/linux/man-pages/man3/crypt.3.html" TargetMode="External"/><Relationship Id="rId53" Type="http://schemas.openxmlformats.org/officeDocument/2006/relationships/customXml" Target="../customXml/item4.xml"/><Relationship Id="rId5" Type="http://schemas.openxmlformats.org/officeDocument/2006/relationships/webSettings" Target="webSettings.xml"/><Relationship Id="rId10" Type="http://schemas.openxmlformats.org/officeDocument/2006/relationships/comments" Target="comment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svg"/><Relationship Id="rId52" Type="http://schemas.openxmlformats.org/officeDocument/2006/relationships/customXml" Target="../customXml/item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1.svg"/><Relationship Id="rId27" Type="http://schemas.openxmlformats.org/officeDocument/2006/relationships/image" Target="media/image16.png"/><Relationship Id="rId30" Type="http://schemas.openxmlformats.org/officeDocument/2006/relationships/image" Target="media/image19.sv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customXml" Target="../customXml/item2.xml"/><Relationship Id="rId3" Type="http://schemas.openxmlformats.org/officeDocument/2006/relationships/styles" Target="styles.xml"/><Relationship Id="rId12" Type="http://schemas.microsoft.com/office/2016/09/relationships/commentsIds" Target="commentsIds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svg"/><Relationship Id="rId46" Type="http://schemas.openxmlformats.org/officeDocument/2006/relationships/header" Target="header1.xml"/><Relationship Id="rId20" Type="http://schemas.openxmlformats.org/officeDocument/2006/relationships/image" Target="media/image9.sv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svg"/><Relationship Id="rId23" Type="http://schemas.openxmlformats.org/officeDocument/2006/relationships/image" Target="media/image12.png"/><Relationship Id="rId28" Type="http://schemas.openxmlformats.org/officeDocument/2006/relationships/image" Target="media/image17.svg"/><Relationship Id="rId36" Type="http://schemas.openxmlformats.org/officeDocument/2006/relationships/image" Target="media/image25.svg"/><Relationship Id="rId49" Type="http://schemas.microsoft.com/office/2011/relationships/people" Target="peop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Others\Quy%20tr&#236;nh\Bieu%20mau%20tai%20lieu%20PTSP%20v0.3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9849AF6E76F0B49A48664A266B70B72" ma:contentTypeVersion="10" ma:contentTypeDescription="Create a new document." ma:contentTypeScope="" ma:versionID="8d0ee07ab00599425bea862871b3dee6">
  <xsd:schema xmlns:xsd="http://www.w3.org/2001/XMLSchema" xmlns:xs="http://www.w3.org/2001/XMLSchema" xmlns:p="http://schemas.microsoft.com/office/2006/metadata/properties" xmlns:ns2="42821cd0-39ce-4c6d-8279-323cee78a1f9" xmlns:ns3="86bb2ca8-f626-40e5-a0e8-7d14a0f63249" targetNamespace="http://schemas.microsoft.com/office/2006/metadata/properties" ma:root="true" ma:fieldsID="7c2654e1f55be6cb79293a928a19f7bc" ns2:_="" ns3:_="">
    <xsd:import namespace="42821cd0-39ce-4c6d-8279-323cee78a1f9"/>
    <xsd:import namespace="86bb2ca8-f626-40e5-a0e8-7d14a0f6324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821cd0-39ce-4c6d-8279-323cee78a1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8422b430-ddd5-4ea9-aa6d-f64f5fe5530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bb2ca8-f626-40e5-a0e8-7d14a0f6324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d78a8856-59ef-4fb3-b089-09765bb766e0}" ma:internalName="TaxCatchAll" ma:showField="CatchAllData" ma:web="86bb2ca8-f626-40e5-a0e8-7d14a0f6324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2821cd0-39ce-4c6d-8279-323cee78a1f9">
      <Terms xmlns="http://schemas.microsoft.com/office/infopath/2007/PartnerControls"/>
    </lcf76f155ced4ddcb4097134ff3c332f>
    <TaxCatchAll xmlns="86bb2ca8-f626-40e5-a0e8-7d14a0f63249" xsi:nil="true"/>
    <SharedWithUsers xmlns="86bb2ca8-f626-40e5-a0e8-7d14a0f63249">
      <UserInfo>
        <DisplayName/>
        <AccountId xsi:nil="true"/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95E53C8C-7473-4AA8-B3CF-6489CAD9629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35391C6-5CC7-4723-9655-F003F2A1631E}"/>
</file>

<file path=customXml/itemProps3.xml><?xml version="1.0" encoding="utf-8"?>
<ds:datastoreItem xmlns:ds="http://schemas.openxmlformats.org/officeDocument/2006/customXml" ds:itemID="{50392A5D-041F-4490-8173-2FE49BD8B39A}"/>
</file>

<file path=customXml/itemProps4.xml><?xml version="1.0" encoding="utf-8"?>
<ds:datastoreItem xmlns:ds="http://schemas.openxmlformats.org/officeDocument/2006/customXml" ds:itemID="{7AAE00B9-A40A-48CF-8205-F72F71405B51}"/>
</file>

<file path=docProps/app.xml><?xml version="1.0" encoding="utf-8"?>
<Properties xmlns="http://schemas.openxmlformats.org/officeDocument/2006/extended-properties" xmlns:vt="http://schemas.openxmlformats.org/officeDocument/2006/docPropsVTypes">
  <Template>Bieu mau tai lieu PTSP v0.3</Template>
  <TotalTime>7</TotalTime>
  <Pages>1</Pages>
  <Words>4940</Words>
  <Characters>28160</Characters>
  <Application>Microsoft Office Word</Application>
  <DocSecurity>0</DocSecurity>
  <Lines>234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[ONE Link SDK] Tài liệu thiết kế tổng quan - HLD</vt:lpstr>
    </vt:vector>
  </TitlesOfParts>
  <Manager/>
  <Company>Hewlett-Packard</Company>
  <LinksUpToDate>false</LinksUpToDate>
  <CharactersWithSpaces>33034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TamDV</dc:creator>
  <cp:keywords/>
  <dc:description/>
  <cp:lastModifiedBy>Bui Minh Yen</cp:lastModifiedBy>
  <cp:revision>100</cp:revision>
  <cp:lastPrinted>2022-08-03T10:10:00Z</cp:lastPrinted>
  <dcterms:created xsi:type="dcterms:W3CDTF">2022-07-23T10:57:00Z</dcterms:created>
  <dcterms:modified xsi:type="dcterms:W3CDTF">2022-08-03T10:13:00Z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0x010100C9849AF6E76F0B49A48664A266B70B72</vt:lpwstr>
  </property>
  <property fmtid="{D5CDD505-2E9C-101B-9397-08002B2CF9AE}" pid="3" name="Order">
    <vt:r8>2466100</vt:r8>
  </property>
  <property fmtid="{D5CDD505-2E9C-101B-9397-08002B2CF9AE}" pid="4" name="_ExtendedDescription">
    <vt:lpwstr/>
  </property>
  <property fmtid="{D5CDD505-2E9C-101B-9397-08002B2CF9AE}" pid="5" name="TriggerFlowInfo">
    <vt:lpwstr/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</Properties>
</file>